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43E55B" w14:textId="77777777" w:rsidR="00146B36" w:rsidRPr="00791A46" w:rsidRDefault="00146B36" w:rsidP="00101451">
      <w:pPr>
        <w:pStyle w:val="phtitlepageother"/>
      </w:pPr>
      <w:bookmarkStart w:id="0" w:name="_GoBack"/>
      <w:bookmarkEnd w:id="0"/>
    </w:p>
    <w:p w14:paraId="47C27A0C" w14:textId="77777777" w:rsidR="00146B36" w:rsidRDefault="00146B36" w:rsidP="00101451">
      <w:pPr>
        <w:pStyle w:val="phtitlepageother"/>
      </w:pPr>
    </w:p>
    <w:p w14:paraId="0AD0FBBA" w14:textId="77777777" w:rsidR="00146B36" w:rsidRDefault="00146B36" w:rsidP="00101451">
      <w:pPr>
        <w:pStyle w:val="phtitlepageother"/>
      </w:pPr>
    </w:p>
    <w:p w14:paraId="0E55B683" w14:textId="77777777" w:rsidR="00146B36" w:rsidRDefault="00146B36" w:rsidP="00101451">
      <w:pPr>
        <w:pStyle w:val="phtitlepageother"/>
      </w:pPr>
    </w:p>
    <w:p w14:paraId="09476BF3" w14:textId="77777777" w:rsidR="00146B36" w:rsidRDefault="00146B36" w:rsidP="00101451">
      <w:pPr>
        <w:pStyle w:val="phtitlepageother"/>
      </w:pPr>
    </w:p>
    <w:p w14:paraId="14051123" w14:textId="77777777" w:rsidR="00146B36" w:rsidRDefault="00146B36" w:rsidP="00101451">
      <w:pPr>
        <w:pStyle w:val="phtitlepageother"/>
      </w:pPr>
    </w:p>
    <w:p w14:paraId="216F269C" w14:textId="77777777" w:rsidR="00146B36" w:rsidRDefault="00146B36" w:rsidP="00101451">
      <w:pPr>
        <w:pStyle w:val="phtitlepageother"/>
      </w:pPr>
    </w:p>
    <w:p w14:paraId="4028FFAB" w14:textId="77777777" w:rsidR="00DA5E06" w:rsidRDefault="00DA5E06" w:rsidP="00101451">
      <w:pPr>
        <w:pStyle w:val="phtitlepageother"/>
      </w:pPr>
    </w:p>
    <w:p w14:paraId="7FE52A85" w14:textId="77777777" w:rsidR="00DA5E06" w:rsidRDefault="00DA5E06" w:rsidP="00101451">
      <w:pPr>
        <w:pStyle w:val="phtitlepageother"/>
      </w:pPr>
    </w:p>
    <w:p w14:paraId="159D23A2" w14:textId="77777777" w:rsidR="00146B36" w:rsidRDefault="003D2877" w:rsidP="00101451">
      <w:pPr>
        <w:pStyle w:val="phtitlepagesystemfull"/>
      </w:pPr>
      <w:r>
        <w:t>Вертикально-интегрированная медицинская информационная система «Сердечно-сосудистые заболевания»</w:t>
      </w:r>
    </w:p>
    <w:p w14:paraId="486CC64F" w14:textId="055E3C32" w:rsidR="00146B36" w:rsidRDefault="003D2877" w:rsidP="00101451">
      <w:pPr>
        <w:pStyle w:val="phtitlepagesystemshort"/>
      </w:pPr>
      <w:r>
        <w:t>(</w:t>
      </w:r>
      <w:r w:rsidR="00C90783">
        <w:t>ВИМИС «ССЗ»</w:t>
      </w:r>
      <w:r>
        <w:t>)</w:t>
      </w:r>
    </w:p>
    <w:p w14:paraId="100090FB" w14:textId="77777777" w:rsidR="00146B36" w:rsidRDefault="003D2877" w:rsidP="00101451">
      <w:pPr>
        <w:pStyle w:val="phtitlepagedocument"/>
      </w:pPr>
      <w:r>
        <w:t>Протокол информационного взаимодействия ВИМИС «ССЗ» с внешними информационными системами</w:t>
      </w:r>
    </w:p>
    <w:p w14:paraId="4B0A1FEF" w14:textId="3E792BF9" w:rsidR="00C90783" w:rsidRDefault="003D2877" w:rsidP="00C90783">
      <w:pPr>
        <w:pBdr>
          <w:top w:val="nil"/>
          <w:left w:val="nil"/>
          <w:bottom w:val="nil"/>
          <w:right w:val="nil"/>
          <w:between w:val="nil"/>
        </w:pBdr>
        <w:spacing w:before="0"/>
        <w:jc w:val="center"/>
        <w:rPr>
          <w:color w:val="000000"/>
        </w:rPr>
      </w:pPr>
      <w:r>
        <w:t xml:space="preserve">Версия </w:t>
      </w:r>
      <w:r w:rsidR="0040679E">
        <w:t>1</w:t>
      </w:r>
      <w:r w:rsidR="00190E07">
        <w:t>.</w:t>
      </w:r>
      <w:r w:rsidR="00FD005B">
        <w:t>2</w:t>
      </w:r>
    </w:p>
    <w:p w14:paraId="5E77EBDD" w14:textId="77777777" w:rsidR="00C90783" w:rsidRDefault="00C90783" w:rsidP="00C90783">
      <w:pPr>
        <w:pBdr>
          <w:top w:val="nil"/>
          <w:left w:val="nil"/>
          <w:bottom w:val="nil"/>
          <w:right w:val="nil"/>
          <w:between w:val="nil"/>
        </w:pBdr>
        <w:spacing w:before="0"/>
        <w:jc w:val="center"/>
        <w:rPr>
          <w:color w:val="000000"/>
        </w:rPr>
      </w:pPr>
    </w:p>
    <w:p w14:paraId="39A06789" w14:textId="77777777" w:rsidR="00C90783" w:rsidRDefault="00C90783" w:rsidP="00C90783">
      <w:pPr>
        <w:pBdr>
          <w:top w:val="nil"/>
          <w:left w:val="nil"/>
          <w:bottom w:val="nil"/>
          <w:right w:val="nil"/>
          <w:between w:val="nil"/>
        </w:pBdr>
        <w:spacing w:before="0"/>
        <w:jc w:val="center"/>
        <w:rPr>
          <w:color w:val="000000"/>
        </w:rPr>
      </w:pPr>
    </w:p>
    <w:p w14:paraId="00C69D38" w14:textId="4998BC68" w:rsidR="00101451" w:rsidRPr="00C90783" w:rsidRDefault="00C90783" w:rsidP="00C90783">
      <w:pPr>
        <w:pBdr>
          <w:top w:val="nil"/>
          <w:left w:val="nil"/>
          <w:bottom w:val="nil"/>
          <w:right w:val="nil"/>
          <w:between w:val="nil"/>
        </w:pBdr>
        <w:spacing w:before="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На 6</w:t>
      </w:r>
      <w:r w:rsidR="001605A9">
        <w:rPr>
          <w:b/>
          <w:color w:val="000000"/>
          <w:sz w:val="28"/>
          <w:szCs w:val="28"/>
        </w:rPr>
        <w:t>6</w:t>
      </w:r>
      <w:r>
        <w:rPr>
          <w:b/>
          <w:color w:val="000000"/>
          <w:sz w:val="28"/>
          <w:szCs w:val="28"/>
        </w:rPr>
        <w:t xml:space="preserve"> листах</w:t>
      </w:r>
    </w:p>
    <w:p w14:paraId="5E8A0B04" w14:textId="77777777" w:rsidR="00146B36" w:rsidRPr="00DA5E06" w:rsidRDefault="003D2877" w:rsidP="00101451">
      <w:pPr>
        <w:pStyle w:val="phcontent"/>
      </w:pPr>
      <w:r w:rsidRPr="00101451">
        <w:lastRenderedPageBreak/>
        <w:t>Аннотация</w:t>
      </w:r>
    </w:p>
    <w:p w14:paraId="7DE709F9" w14:textId="3518CA09" w:rsidR="00791A46" w:rsidRDefault="00791A46" w:rsidP="00791A46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firstLine="851"/>
        <w:rPr>
          <w:color w:val="000000"/>
        </w:rPr>
      </w:pPr>
      <w:r>
        <w:rPr>
          <w:color w:val="000000"/>
        </w:rPr>
        <w:t>Настоящий документ описывает возможности по интеграции, предоставляемые Вертикально-интегрированной медицинской информационной системой «Сердечно-сосудистые заболевания» (ВИМИС «Сердечно-сосудистые заболевания», ВИМИС «ССЗ») для государственной информационной системы в сфере здравоохранения субъекта Российской Федерации (ГИС СЗ субъекта Российской Федерации) и медицинских информационных систем медицинских организаций (МИС МО) в части передачи медицинских сведений по пациентам, а также получения из ВИМИС «ССЗ» сведений о порядках оказания медицинской помощи и клинических рекомендациях больным с сердечно-сосудистыми заболеваниями.</w:t>
      </w:r>
    </w:p>
    <w:p w14:paraId="122F9201" w14:textId="54DC667C" w:rsidR="00C22A36" w:rsidRPr="00875D23" w:rsidRDefault="00C22A36" w:rsidP="00C22A36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firstLine="851"/>
        <w:rPr>
          <w:color w:val="000000"/>
        </w:rPr>
      </w:pPr>
      <w:r>
        <w:rPr>
          <w:color w:val="000000"/>
        </w:rPr>
        <w:t xml:space="preserve">Прием СЭМД и СЭМД </w:t>
      </w:r>
      <w:r>
        <w:rPr>
          <w:color w:val="000000"/>
          <w:lang w:val="en-US"/>
        </w:rPr>
        <w:t>beta</w:t>
      </w:r>
      <w:r w:rsidRPr="00875D23">
        <w:rPr>
          <w:color w:val="000000"/>
        </w:rPr>
        <w:t>-</w:t>
      </w:r>
      <w:r>
        <w:rPr>
          <w:color w:val="000000"/>
        </w:rPr>
        <w:t xml:space="preserve">версии в соответствии с протоколами информационного взаимодействия ВИМИС «ССЗ» </w:t>
      </w:r>
      <w:r w:rsidR="00DA2C76">
        <w:rPr>
          <w:color w:val="000000"/>
        </w:rPr>
        <w:t>с</w:t>
      </w:r>
      <w:r>
        <w:rPr>
          <w:color w:val="000000"/>
        </w:rPr>
        <w:t xml:space="preserve"> внешними информационными системами текущей и предыдущей версий производится в течение 60 календарных дней с даты публикации Протокола на портале оперативного взаимодействия участников ЕГИСЗ: </w:t>
      </w:r>
      <w:hyperlink r:id="rId9" w:history="1">
        <w:r w:rsidRPr="00875D23">
          <w:rPr>
            <w:rStyle w:val="aa"/>
          </w:rPr>
          <w:t>https://portal.egisz.rosminzdrav.ru/</w:t>
        </w:r>
      </w:hyperlink>
      <w:r>
        <w:rPr>
          <w:color w:val="000000"/>
        </w:rPr>
        <w:t xml:space="preserve">. По истечению этого срока будет осуществляться прием СЭМД и СЭМД </w:t>
      </w:r>
      <w:r>
        <w:rPr>
          <w:color w:val="000000"/>
          <w:lang w:val="en-US"/>
        </w:rPr>
        <w:t>beta</w:t>
      </w:r>
      <w:r w:rsidRPr="00875D23">
        <w:rPr>
          <w:color w:val="000000"/>
        </w:rPr>
        <w:t>-</w:t>
      </w:r>
      <w:r>
        <w:rPr>
          <w:color w:val="000000"/>
        </w:rPr>
        <w:t>версии в соответствии с текущей версией протокола информационного взаимодействия ВИМИС «ССЗ» с внешними информационными системами.</w:t>
      </w:r>
    </w:p>
    <w:p w14:paraId="4727090A" w14:textId="23767E70" w:rsidR="00DA5E06" w:rsidRDefault="00791A46" w:rsidP="00791A46">
      <w:pPr>
        <w:pStyle w:val="phnormal"/>
      </w:pPr>
      <w:r>
        <w:rPr>
          <w:color w:val="000000"/>
        </w:rPr>
        <w:t>Изменения настоящего документа фиксируются в листе изменений.</w:t>
      </w:r>
    </w:p>
    <w:p w14:paraId="3F9290FC" w14:textId="77777777" w:rsidR="00DA5E06" w:rsidRDefault="00DA5E06" w:rsidP="00DA5E06">
      <w:pPr>
        <w:pStyle w:val="phcontent"/>
      </w:pPr>
      <w:r>
        <w:lastRenderedPageBreak/>
        <w:t>Содержание</w:t>
      </w:r>
    </w:p>
    <w:p w14:paraId="515C0CA4" w14:textId="77777777" w:rsidR="006F525B" w:rsidRDefault="00DA5E06" w:rsidP="006F525B">
      <w:pPr>
        <w:pStyle w:val="1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66719454" w:history="1">
        <w:r w:rsidR="006F525B" w:rsidRPr="00D82FBB">
          <w:rPr>
            <w:rStyle w:val="aa"/>
            <w:noProof/>
          </w:rPr>
          <w:t>Перечень терминов и сокращений</w:t>
        </w:r>
        <w:r w:rsidR="006F525B">
          <w:rPr>
            <w:noProof/>
            <w:webHidden/>
          </w:rPr>
          <w:tab/>
        </w:r>
        <w:r w:rsidR="006F525B">
          <w:rPr>
            <w:noProof/>
            <w:webHidden/>
          </w:rPr>
          <w:fldChar w:fldCharType="begin"/>
        </w:r>
        <w:r w:rsidR="006F525B">
          <w:rPr>
            <w:noProof/>
            <w:webHidden/>
          </w:rPr>
          <w:instrText xml:space="preserve"> PAGEREF _Toc66719454 \h </w:instrText>
        </w:r>
        <w:r w:rsidR="006F525B">
          <w:rPr>
            <w:noProof/>
            <w:webHidden/>
          </w:rPr>
        </w:r>
        <w:r w:rsidR="006F525B">
          <w:rPr>
            <w:noProof/>
            <w:webHidden/>
          </w:rPr>
          <w:fldChar w:fldCharType="separate"/>
        </w:r>
        <w:r w:rsidR="0086573E">
          <w:rPr>
            <w:noProof/>
            <w:webHidden/>
          </w:rPr>
          <w:t>6</w:t>
        </w:r>
        <w:r w:rsidR="006F525B">
          <w:rPr>
            <w:noProof/>
            <w:webHidden/>
          </w:rPr>
          <w:fldChar w:fldCharType="end"/>
        </w:r>
      </w:hyperlink>
    </w:p>
    <w:p w14:paraId="535DC8AB" w14:textId="77777777" w:rsidR="006F525B" w:rsidRDefault="004C5B3B" w:rsidP="006F525B">
      <w:pPr>
        <w:pStyle w:val="14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6719455" w:history="1">
        <w:r w:rsidR="006F525B" w:rsidRPr="00D82FBB">
          <w:rPr>
            <w:rStyle w:val="aa"/>
            <w:noProof/>
          </w:rPr>
          <w:t>1</w:t>
        </w:r>
        <w:r w:rsidR="006F525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F525B" w:rsidRPr="00D82FBB">
          <w:rPr>
            <w:rStyle w:val="aa"/>
            <w:noProof/>
          </w:rPr>
          <w:t>Общие положения</w:t>
        </w:r>
        <w:r w:rsidR="006F525B">
          <w:rPr>
            <w:noProof/>
            <w:webHidden/>
          </w:rPr>
          <w:tab/>
        </w:r>
        <w:r w:rsidR="006F525B">
          <w:rPr>
            <w:noProof/>
            <w:webHidden/>
          </w:rPr>
          <w:fldChar w:fldCharType="begin"/>
        </w:r>
        <w:r w:rsidR="006F525B">
          <w:rPr>
            <w:noProof/>
            <w:webHidden/>
          </w:rPr>
          <w:instrText xml:space="preserve"> PAGEREF _Toc66719455 \h </w:instrText>
        </w:r>
        <w:r w:rsidR="006F525B">
          <w:rPr>
            <w:noProof/>
            <w:webHidden/>
          </w:rPr>
        </w:r>
        <w:r w:rsidR="006F525B">
          <w:rPr>
            <w:noProof/>
            <w:webHidden/>
          </w:rPr>
          <w:fldChar w:fldCharType="separate"/>
        </w:r>
        <w:r w:rsidR="0086573E">
          <w:rPr>
            <w:noProof/>
            <w:webHidden/>
          </w:rPr>
          <w:t>8</w:t>
        </w:r>
        <w:r w:rsidR="006F525B">
          <w:rPr>
            <w:noProof/>
            <w:webHidden/>
          </w:rPr>
          <w:fldChar w:fldCharType="end"/>
        </w:r>
      </w:hyperlink>
    </w:p>
    <w:p w14:paraId="4FE820D6" w14:textId="77777777" w:rsidR="006F525B" w:rsidRDefault="004C5B3B" w:rsidP="006F525B">
      <w:pPr>
        <w:pStyle w:val="14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6719456" w:history="1">
        <w:r w:rsidR="006F525B" w:rsidRPr="00D82FBB">
          <w:rPr>
            <w:rStyle w:val="aa"/>
            <w:noProof/>
          </w:rPr>
          <w:t>2</w:t>
        </w:r>
        <w:r w:rsidR="006F525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F525B" w:rsidRPr="00D82FBB">
          <w:rPr>
            <w:rStyle w:val="aa"/>
            <w:noProof/>
          </w:rPr>
          <w:t>Принципы организации взаимодействия</w:t>
        </w:r>
        <w:r w:rsidR="006F525B">
          <w:rPr>
            <w:noProof/>
            <w:webHidden/>
          </w:rPr>
          <w:tab/>
        </w:r>
        <w:r w:rsidR="006F525B">
          <w:rPr>
            <w:noProof/>
            <w:webHidden/>
          </w:rPr>
          <w:fldChar w:fldCharType="begin"/>
        </w:r>
        <w:r w:rsidR="006F525B">
          <w:rPr>
            <w:noProof/>
            <w:webHidden/>
          </w:rPr>
          <w:instrText xml:space="preserve"> PAGEREF _Toc66719456 \h </w:instrText>
        </w:r>
        <w:r w:rsidR="006F525B">
          <w:rPr>
            <w:noProof/>
            <w:webHidden/>
          </w:rPr>
        </w:r>
        <w:r w:rsidR="006F525B">
          <w:rPr>
            <w:noProof/>
            <w:webHidden/>
          </w:rPr>
          <w:fldChar w:fldCharType="separate"/>
        </w:r>
        <w:r w:rsidR="0086573E">
          <w:rPr>
            <w:noProof/>
            <w:webHidden/>
          </w:rPr>
          <w:t>9</w:t>
        </w:r>
        <w:r w:rsidR="006F525B">
          <w:rPr>
            <w:noProof/>
            <w:webHidden/>
          </w:rPr>
          <w:fldChar w:fldCharType="end"/>
        </w:r>
      </w:hyperlink>
    </w:p>
    <w:p w14:paraId="17408DFB" w14:textId="77777777" w:rsidR="006F525B" w:rsidRDefault="004C5B3B" w:rsidP="006F525B">
      <w:pPr>
        <w:pStyle w:val="14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6719457" w:history="1">
        <w:r w:rsidR="006F525B" w:rsidRPr="00D82FBB">
          <w:rPr>
            <w:rStyle w:val="aa"/>
            <w:noProof/>
          </w:rPr>
          <w:t>3</w:t>
        </w:r>
        <w:r w:rsidR="006F525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F525B" w:rsidRPr="00D82FBB">
          <w:rPr>
            <w:rStyle w:val="aa"/>
            <w:noProof/>
          </w:rPr>
          <w:t>Источники справочной информации</w:t>
        </w:r>
        <w:r w:rsidR="006F525B">
          <w:rPr>
            <w:noProof/>
            <w:webHidden/>
          </w:rPr>
          <w:tab/>
        </w:r>
        <w:r w:rsidR="006F525B">
          <w:rPr>
            <w:noProof/>
            <w:webHidden/>
          </w:rPr>
          <w:fldChar w:fldCharType="begin"/>
        </w:r>
        <w:r w:rsidR="006F525B">
          <w:rPr>
            <w:noProof/>
            <w:webHidden/>
          </w:rPr>
          <w:instrText xml:space="preserve"> PAGEREF _Toc66719457 \h </w:instrText>
        </w:r>
        <w:r w:rsidR="006F525B">
          <w:rPr>
            <w:noProof/>
            <w:webHidden/>
          </w:rPr>
        </w:r>
        <w:r w:rsidR="006F525B">
          <w:rPr>
            <w:noProof/>
            <w:webHidden/>
          </w:rPr>
          <w:fldChar w:fldCharType="separate"/>
        </w:r>
        <w:r w:rsidR="0086573E">
          <w:rPr>
            <w:noProof/>
            <w:webHidden/>
          </w:rPr>
          <w:t>14</w:t>
        </w:r>
        <w:r w:rsidR="006F525B">
          <w:rPr>
            <w:noProof/>
            <w:webHidden/>
          </w:rPr>
          <w:fldChar w:fldCharType="end"/>
        </w:r>
      </w:hyperlink>
    </w:p>
    <w:p w14:paraId="2293A0AA" w14:textId="77777777" w:rsidR="006F525B" w:rsidRDefault="004C5B3B" w:rsidP="006F525B">
      <w:pPr>
        <w:pStyle w:val="14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6719458" w:history="1">
        <w:r w:rsidR="006F525B" w:rsidRPr="00D82FBB">
          <w:rPr>
            <w:rStyle w:val="aa"/>
            <w:noProof/>
          </w:rPr>
          <w:t>4</w:t>
        </w:r>
        <w:r w:rsidR="006F525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F525B" w:rsidRPr="00D82FBB">
          <w:rPr>
            <w:rStyle w:val="aa"/>
            <w:noProof/>
          </w:rPr>
          <w:t>Условия определения триггерных точек</w:t>
        </w:r>
        <w:r w:rsidR="006F525B">
          <w:rPr>
            <w:noProof/>
            <w:webHidden/>
          </w:rPr>
          <w:tab/>
        </w:r>
        <w:r w:rsidR="006F525B">
          <w:rPr>
            <w:noProof/>
            <w:webHidden/>
          </w:rPr>
          <w:fldChar w:fldCharType="begin"/>
        </w:r>
        <w:r w:rsidR="006F525B">
          <w:rPr>
            <w:noProof/>
            <w:webHidden/>
          </w:rPr>
          <w:instrText xml:space="preserve"> PAGEREF _Toc66719458 \h </w:instrText>
        </w:r>
        <w:r w:rsidR="006F525B">
          <w:rPr>
            <w:noProof/>
            <w:webHidden/>
          </w:rPr>
        </w:r>
        <w:r w:rsidR="006F525B">
          <w:rPr>
            <w:noProof/>
            <w:webHidden/>
          </w:rPr>
          <w:fldChar w:fldCharType="separate"/>
        </w:r>
        <w:r w:rsidR="0086573E">
          <w:rPr>
            <w:noProof/>
            <w:webHidden/>
          </w:rPr>
          <w:t>24</w:t>
        </w:r>
        <w:r w:rsidR="006F525B">
          <w:rPr>
            <w:noProof/>
            <w:webHidden/>
          </w:rPr>
          <w:fldChar w:fldCharType="end"/>
        </w:r>
      </w:hyperlink>
    </w:p>
    <w:p w14:paraId="1487625E" w14:textId="77777777" w:rsidR="006F525B" w:rsidRDefault="004C5B3B">
      <w:pPr>
        <w:pStyle w:val="2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6719459" w:history="1">
        <w:r w:rsidR="006F525B" w:rsidRPr="00D82FBB">
          <w:rPr>
            <w:rStyle w:val="aa"/>
            <w:noProof/>
          </w:rPr>
          <w:t>4.1</w:t>
        </w:r>
        <w:r w:rsidR="006F525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F525B" w:rsidRPr="00D82FBB">
          <w:rPr>
            <w:rStyle w:val="aa"/>
            <w:noProof/>
          </w:rPr>
          <w:t>Выявление осмотра (консультации) пациента</w:t>
        </w:r>
        <w:r w:rsidR="006F525B">
          <w:rPr>
            <w:noProof/>
            <w:webHidden/>
          </w:rPr>
          <w:tab/>
        </w:r>
        <w:r w:rsidR="006F525B">
          <w:rPr>
            <w:noProof/>
            <w:webHidden/>
          </w:rPr>
          <w:fldChar w:fldCharType="begin"/>
        </w:r>
        <w:r w:rsidR="006F525B">
          <w:rPr>
            <w:noProof/>
            <w:webHidden/>
          </w:rPr>
          <w:instrText xml:space="preserve"> PAGEREF _Toc66719459 \h </w:instrText>
        </w:r>
        <w:r w:rsidR="006F525B">
          <w:rPr>
            <w:noProof/>
            <w:webHidden/>
          </w:rPr>
        </w:r>
        <w:r w:rsidR="006F525B">
          <w:rPr>
            <w:noProof/>
            <w:webHidden/>
          </w:rPr>
          <w:fldChar w:fldCharType="separate"/>
        </w:r>
        <w:r w:rsidR="0086573E">
          <w:rPr>
            <w:noProof/>
            <w:webHidden/>
          </w:rPr>
          <w:t>24</w:t>
        </w:r>
        <w:r w:rsidR="006F525B">
          <w:rPr>
            <w:noProof/>
            <w:webHidden/>
          </w:rPr>
          <w:fldChar w:fldCharType="end"/>
        </w:r>
      </w:hyperlink>
    </w:p>
    <w:p w14:paraId="28D56400" w14:textId="77777777" w:rsidR="006F525B" w:rsidRDefault="004C5B3B">
      <w:pPr>
        <w:pStyle w:val="2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6719460" w:history="1">
        <w:r w:rsidR="006F525B" w:rsidRPr="00D82FBB">
          <w:rPr>
            <w:rStyle w:val="aa"/>
            <w:noProof/>
          </w:rPr>
          <w:t>4.2</w:t>
        </w:r>
        <w:r w:rsidR="006F525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F525B" w:rsidRPr="00D82FBB">
          <w:rPr>
            <w:rStyle w:val="aa"/>
            <w:noProof/>
          </w:rPr>
          <w:t>Выявление диагностических исследований</w:t>
        </w:r>
        <w:r w:rsidR="006F525B">
          <w:rPr>
            <w:noProof/>
            <w:webHidden/>
          </w:rPr>
          <w:tab/>
        </w:r>
        <w:r w:rsidR="006F525B">
          <w:rPr>
            <w:noProof/>
            <w:webHidden/>
          </w:rPr>
          <w:fldChar w:fldCharType="begin"/>
        </w:r>
        <w:r w:rsidR="006F525B">
          <w:rPr>
            <w:noProof/>
            <w:webHidden/>
          </w:rPr>
          <w:instrText xml:space="preserve"> PAGEREF _Toc66719460 \h </w:instrText>
        </w:r>
        <w:r w:rsidR="006F525B">
          <w:rPr>
            <w:noProof/>
            <w:webHidden/>
          </w:rPr>
        </w:r>
        <w:r w:rsidR="006F525B">
          <w:rPr>
            <w:noProof/>
            <w:webHidden/>
          </w:rPr>
          <w:fldChar w:fldCharType="separate"/>
        </w:r>
        <w:r w:rsidR="0086573E">
          <w:rPr>
            <w:noProof/>
            <w:webHidden/>
          </w:rPr>
          <w:t>25</w:t>
        </w:r>
        <w:r w:rsidR="006F525B">
          <w:rPr>
            <w:noProof/>
            <w:webHidden/>
          </w:rPr>
          <w:fldChar w:fldCharType="end"/>
        </w:r>
      </w:hyperlink>
    </w:p>
    <w:p w14:paraId="1D6A2227" w14:textId="77777777" w:rsidR="006F525B" w:rsidRDefault="004C5B3B">
      <w:pPr>
        <w:pStyle w:val="2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6719461" w:history="1">
        <w:r w:rsidR="006F525B" w:rsidRPr="00D82FBB">
          <w:rPr>
            <w:rStyle w:val="aa"/>
            <w:noProof/>
          </w:rPr>
          <w:t>4.3</w:t>
        </w:r>
        <w:r w:rsidR="006F525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F525B" w:rsidRPr="00D82FBB">
          <w:rPr>
            <w:rStyle w:val="aa"/>
            <w:noProof/>
          </w:rPr>
          <w:t>Выявление направления на оказания медицинских услуг</w:t>
        </w:r>
        <w:r w:rsidR="006F525B">
          <w:rPr>
            <w:noProof/>
            <w:webHidden/>
          </w:rPr>
          <w:tab/>
        </w:r>
        <w:r w:rsidR="006F525B">
          <w:rPr>
            <w:noProof/>
            <w:webHidden/>
          </w:rPr>
          <w:fldChar w:fldCharType="begin"/>
        </w:r>
        <w:r w:rsidR="006F525B">
          <w:rPr>
            <w:noProof/>
            <w:webHidden/>
          </w:rPr>
          <w:instrText xml:space="preserve"> PAGEREF _Toc66719461 \h </w:instrText>
        </w:r>
        <w:r w:rsidR="006F525B">
          <w:rPr>
            <w:noProof/>
            <w:webHidden/>
          </w:rPr>
        </w:r>
        <w:r w:rsidR="006F525B">
          <w:rPr>
            <w:noProof/>
            <w:webHidden/>
          </w:rPr>
          <w:fldChar w:fldCharType="separate"/>
        </w:r>
        <w:r w:rsidR="0086573E">
          <w:rPr>
            <w:noProof/>
            <w:webHidden/>
          </w:rPr>
          <w:t>27</w:t>
        </w:r>
        <w:r w:rsidR="006F525B">
          <w:rPr>
            <w:noProof/>
            <w:webHidden/>
          </w:rPr>
          <w:fldChar w:fldCharType="end"/>
        </w:r>
      </w:hyperlink>
    </w:p>
    <w:p w14:paraId="0BACF6F5" w14:textId="77777777" w:rsidR="006F525B" w:rsidRDefault="004C5B3B">
      <w:pPr>
        <w:pStyle w:val="2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6719462" w:history="1">
        <w:r w:rsidR="006F525B" w:rsidRPr="00D82FBB">
          <w:rPr>
            <w:rStyle w:val="aa"/>
            <w:noProof/>
          </w:rPr>
          <w:t>4.4</w:t>
        </w:r>
        <w:r w:rsidR="006F525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F525B" w:rsidRPr="00D82FBB">
          <w:rPr>
            <w:rStyle w:val="aa"/>
            <w:noProof/>
          </w:rPr>
          <w:t>Выявление госпитализации (получение пациентом медицинской помощи в условиях стационара (дневного стационара)</w:t>
        </w:r>
        <w:r w:rsidR="006F525B">
          <w:rPr>
            <w:noProof/>
            <w:webHidden/>
          </w:rPr>
          <w:tab/>
        </w:r>
        <w:r w:rsidR="006F525B">
          <w:rPr>
            <w:noProof/>
            <w:webHidden/>
          </w:rPr>
          <w:fldChar w:fldCharType="begin"/>
        </w:r>
        <w:r w:rsidR="006F525B">
          <w:rPr>
            <w:noProof/>
            <w:webHidden/>
          </w:rPr>
          <w:instrText xml:space="preserve"> PAGEREF _Toc66719462 \h </w:instrText>
        </w:r>
        <w:r w:rsidR="006F525B">
          <w:rPr>
            <w:noProof/>
            <w:webHidden/>
          </w:rPr>
        </w:r>
        <w:r w:rsidR="006F525B">
          <w:rPr>
            <w:noProof/>
            <w:webHidden/>
          </w:rPr>
          <w:fldChar w:fldCharType="separate"/>
        </w:r>
        <w:r w:rsidR="0086573E">
          <w:rPr>
            <w:noProof/>
            <w:webHidden/>
          </w:rPr>
          <w:t>28</w:t>
        </w:r>
        <w:r w:rsidR="006F525B">
          <w:rPr>
            <w:noProof/>
            <w:webHidden/>
          </w:rPr>
          <w:fldChar w:fldCharType="end"/>
        </w:r>
      </w:hyperlink>
    </w:p>
    <w:p w14:paraId="058ABEBE" w14:textId="77777777" w:rsidR="006F525B" w:rsidRDefault="004C5B3B">
      <w:pPr>
        <w:pStyle w:val="2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6719463" w:history="1">
        <w:r w:rsidR="006F525B" w:rsidRPr="00D82FBB">
          <w:rPr>
            <w:rStyle w:val="aa"/>
            <w:noProof/>
          </w:rPr>
          <w:t>4.5</w:t>
        </w:r>
        <w:r w:rsidR="006F525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F525B" w:rsidRPr="00D82FBB">
          <w:rPr>
            <w:rStyle w:val="aa"/>
            <w:noProof/>
          </w:rPr>
          <w:t>Выявление оказания скорой медицинской помощи</w:t>
        </w:r>
        <w:r w:rsidR="006F525B">
          <w:rPr>
            <w:noProof/>
            <w:webHidden/>
          </w:rPr>
          <w:tab/>
        </w:r>
        <w:r w:rsidR="006F525B">
          <w:rPr>
            <w:noProof/>
            <w:webHidden/>
          </w:rPr>
          <w:fldChar w:fldCharType="begin"/>
        </w:r>
        <w:r w:rsidR="006F525B">
          <w:rPr>
            <w:noProof/>
            <w:webHidden/>
          </w:rPr>
          <w:instrText xml:space="preserve"> PAGEREF _Toc66719463 \h </w:instrText>
        </w:r>
        <w:r w:rsidR="006F525B">
          <w:rPr>
            <w:noProof/>
            <w:webHidden/>
          </w:rPr>
        </w:r>
        <w:r w:rsidR="006F525B">
          <w:rPr>
            <w:noProof/>
            <w:webHidden/>
          </w:rPr>
          <w:fldChar w:fldCharType="separate"/>
        </w:r>
        <w:r w:rsidR="0086573E">
          <w:rPr>
            <w:noProof/>
            <w:webHidden/>
          </w:rPr>
          <w:t>30</w:t>
        </w:r>
        <w:r w:rsidR="006F525B">
          <w:rPr>
            <w:noProof/>
            <w:webHidden/>
          </w:rPr>
          <w:fldChar w:fldCharType="end"/>
        </w:r>
      </w:hyperlink>
    </w:p>
    <w:p w14:paraId="36C4392B" w14:textId="77777777" w:rsidR="006F525B" w:rsidRDefault="004C5B3B" w:rsidP="006F525B">
      <w:pPr>
        <w:pStyle w:val="14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6719464" w:history="1">
        <w:r w:rsidR="006F525B" w:rsidRPr="00D82FBB">
          <w:rPr>
            <w:rStyle w:val="aa"/>
            <w:noProof/>
          </w:rPr>
          <w:t>5</w:t>
        </w:r>
        <w:r w:rsidR="006F525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F525B" w:rsidRPr="00D82FBB">
          <w:rPr>
            <w:rStyle w:val="aa"/>
            <w:noProof/>
          </w:rPr>
          <w:t>Описание взаимодействия с интеграционными сервисами</w:t>
        </w:r>
        <w:r w:rsidR="006F525B">
          <w:rPr>
            <w:noProof/>
            <w:webHidden/>
          </w:rPr>
          <w:tab/>
        </w:r>
        <w:r w:rsidR="006F525B">
          <w:rPr>
            <w:noProof/>
            <w:webHidden/>
          </w:rPr>
          <w:fldChar w:fldCharType="begin"/>
        </w:r>
        <w:r w:rsidR="006F525B">
          <w:rPr>
            <w:noProof/>
            <w:webHidden/>
          </w:rPr>
          <w:instrText xml:space="preserve"> PAGEREF _Toc66719464 \h </w:instrText>
        </w:r>
        <w:r w:rsidR="006F525B">
          <w:rPr>
            <w:noProof/>
            <w:webHidden/>
          </w:rPr>
        </w:r>
        <w:r w:rsidR="006F525B">
          <w:rPr>
            <w:noProof/>
            <w:webHidden/>
          </w:rPr>
          <w:fldChar w:fldCharType="separate"/>
        </w:r>
        <w:r w:rsidR="0086573E">
          <w:rPr>
            <w:noProof/>
            <w:webHidden/>
          </w:rPr>
          <w:t>31</w:t>
        </w:r>
        <w:r w:rsidR="006F525B">
          <w:rPr>
            <w:noProof/>
            <w:webHidden/>
          </w:rPr>
          <w:fldChar w:fldCharType="end"/>
        </w:r>
      </w:hyperlink>
    </w:p>
    <w:p w14:paraId="20D1FEAA" w14:textId="77777777" w:rsidR="006F525B" w:rsidRDefault="004C5B3B">
      <w:pPr>
        <w:pStyle w:val="2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6719465" w:history="1">
        <w:r w:rsidR="006F525B" w:rsidRPr="00D82FBB">
          <w:rPr>
            <w:rStyle w:val="aa"/>
            <w:noProof/>
          </w:rPr>
          <w:t>5.1</w:t>
        </w:r>
        <w:r w:rsidR="006F525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F525B" w:rsidRPr="00D82FBB">
          <w:rPr>
            <w:rStyle w:val="aa"/>
            <w:noProof/>
          </w:rPr>
          <w:t>Взаимодействие с сервисом приема медицинских сведений</w:t>
        </w:r>
        <w:r w:rsidR="006F525B">
          <w:rPr>
            <w:noProof/>
            <w:webHidden/>
          </w:rPr>
          <w:tab/>
        </w:r>
        <w:r w:rsidR="006F525B">
          <w:rPr>
            <w:noProof/>
            <w:webHidden/>
          </w:rPr>
          <w:fldChar w:fldCharType="begin"/>
        </w:r>
        <w:r w:rsidR="006F525B">
          <w:rPr>
            <w:noProof/>
            <w:webHidden/>
          </w:rPr>
          <w:instrText xml:space="preserve"> PAGEREF _Toc66719465 \h </w:instrText>
        </w:r>
        <w:r w:rsidR="006F525B">
          <w:rPr>
            <w:noProof/>
            <w:webHidden/>
          </w:rPr>
        </w:r>
        <w:r w:rsidR="006F525B">
          <w:rPr>
            <w:noProof/>
            <w:webHidden/>
          </w:rPr>
          <w:fldChar w:fldCharType="separate"/>
        </w:r>
        <w:r w:rsidR="0086573E">
          <w:rPr>
            <w:noProof/>
            <w:webHidden/>
          </w:rPr>
          <w:t>31</w:t>
        </w:r>
        <w:r w:rsidR="006F525B">
          <w:rPr>
            <w:noProof/>
            <w:webHidden/>
          </w:rPr>
          <w:fldChar w:fldCharType="end"/>
        </w:r>
      </w:hyperlink>
    </w:p>
    <w:p w14:paraId="332383A5" w14:textId="77777777" w:rsidR="006F525B" w:rsidRDefault="004C5B3B">
      <w:pPr>
        <w:pStyle w:val="3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66719466" w:history="1">
        <w:r w:rsidR="006F525B" w:rsidRPr="00D82FBB">
          <w:rPr>
            <w:rStyle w:val="aa"/>
            <w:noProof/>
          </w:rPr>
          <w:t>5.1.1</w:t>
        </w:r>
        <w:r w:rsidR="006F525B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6F525B" w:rsidRPr="00D82FBB">
          <w:rPr>
            <w:rStyle w:val="aa"/>
            <w:noProof/>
          </w:rPr>
          <w:t>Метод sendDocument сервиса приема медицинских сведений ВИМИС «ССЗ»</w:t>
        </w:r>
        <w:r w:rsidR="006F525B">
          <w:rPr>
            <w:noProof/>
            <w:webHidden/>
          </w:rPr>
          <w:tab/>
        </w:r>
        <w:r w:rsidR="006F525B">
          <w:rPr>
            <w:noProof/>
            <w:webHidden/>
          </w:rPr>
          <w:fldChar w:fldCharType="begin"/>
        </w:r>
        <w:r w:rsidR="006F525B">
          <w:rPr>
            <w:noProof/>
            <w:webHidden/>
          </w:rPr>
          <w:instrText xml:space="preserve"> PAGEREF _Toc66719466 \h </w:instrText>
        </w:r>
        <w:r w:rsidR="006F525B">
          <w:rPr>
            <w:noProof/>
            <w:webHidden/>
          </w:rPr>
        </w:r>
        <w:r w:rsidR="006F525B">
          <w:rPr>
            <w:noProof/>
            <w:webHidden/>
          </w:rPr>
          <w:fldChar w:fldCharType="separate"/>
        </w:r>
        <w:r w:rsidR="0086573E">
          <w:rPr>
            <w:noProof/>
            <w:webHidden/>
          </w:rPr>
          <w:t>31</w:t>
        </w:r>
        <w:r w:rsidR="006F525B">
          <w:rPr>
            <w:noProof/>
            <w:webHidden/>
          </w:rPr>
          <w:fldChar w:fldCharType="end"/>
        </w:r>
      </w:hyperlink>
    </w:p>
    <w:p w14:paraId="747E1A25" w14:textId="77777777" w:rsidR="006F525B" w:rsidRDefault="004C5B3B">
      <w:pPr>
        <w:pStyle w:val="42"/>
        <w:rPr>
          <w:rFonts w:asciiTheme="minorHAnsi" w:eastAsiaTheme="minorEastAsia" w:hAnsiTheme="minorHAnsi" w:cstheme="minorBidi"/>
          <w:i w:val="0"/>
          <w:sz w:val="22"/>
          <w:szCs w:val="22"/>
        </w:rPr>
      </w:pPr>
      <w:hyperlink w:anchor="_Toc66719467" w:history="1">
        <w:r w:rsidR="006F525B" w:rsidRPr="00D82FBB">
          <w:rPr>
            <w:rStyle w:val="aa"/>
          </w:rPr>
          <w:t>5.1.1.1</w:t>
        </w:r>
        <w:r w:rsidR="006F525B">
          <w:rPr>
            <w:rFonts w:asciiTheme="minorHAnsi" w:eastAsiaTheme="minorEastAsia" w:hAnsiTheme="minorHAnsi" w:cstheme="minorBidi"/>
            <w:i w:val="0"/>
            <w:sz w:val="22"/>
            <w:szCs w:val="22"/>
          </w:rPr>
          <w:tab/>
        </w:r>
        <w:r w:rsidR="006F525B" w:rsidRPr="00D82FBB">
          <w:rPr>
            <w:rStyle w:val="aa"/>
          </w:rPr>
          <w:t>Формат запроса к сервису приема медицинских сведений ВИМИС «ССЗ» (метод sendDocument)</w:t>
        </w:r>
        <w:r w:rsidR="006F525B">
          <w:rPr>
            <w:webHidden/>
          </w:rPr>
          <w:tab/>
        </w:r>
        <w:r w:rsidR="006F525B">
          <w:rPr>
            <w:webHidden/>
          </w:rPr>
          <w:fldChar w:fldCharType="begin"/>
        </w:r>
        <w:r w:rsidR="006F525B">
          <w:rPr>
            <w:webHidden/>
          </w:rPr>
          <w:instrText xml:space="preserve"> PAGEREF _Toc66719467 \h </w:instrText>
        </w:r>
        <w:r w:rsidR="006F525B">
          <w:rPr>
            <w:webHidden/>
          </w:rPr>
        </w:r>
        <w:r w:rsidR="006F525B">
          <w:rPr>
            <w:webHidden/>
          </w:rPr>
          <w:fldChar w:fldCharType="separate"/>
        </w:r>
        <w:r w:rsidR="0086573E">
          <w:rPr>
            <w:webHidden/>
          </w:rPr>
          <w:t>33</w:t>
        </w:r>
        <w:r w:rsidR="006F525B">
          <w:rPr>
            <w:webHidden/>
          </w:rPr>
          <w:fldChar w:fldCharType="end"/>
        </w:r>
      </w:hyperlink>
    </w:p>
    <w:p w14:paraId="24BDE90A" w14:textId="77777777" w:rsidR="006F525B" w:rsidRDefault="004C5B3B">
      <w:pPr>
        <w:pStyle w:val="42"/>
        <w:rPr>
          <w:rFonts w:asciiTheme="minorHAnsi" w:eastAsiaTheme="minorEastAsia" w:hAnsiTheme="minorHAnsi" w:cstheme="minorBidi"/>
          <w:i w:val="0"/>
          <w:sz w:val="22"/>
          <w:szCs w:val="22"/>
        </w:rPr>
      </w:pPr>
      <w:hyperlink w:anchor="_Toc66719468" w:history="1">
        <w:r w:rsidR="006F525B" w:rsidRPr="00D82FBB">
          <w:rPr>
            <w:rStyle w:val="aa"/>
          </w:rPr>
          <w:t>5.1.1.2</w:t>
        </w:r>
        <w:r w:rsidR="006F525B">
          <w:rPr>
            <w:rFonts w:asciiTheme="minorHAnsi" w:eastAsiaTheme="minorEastAsia" w:hAnsiTheme="minorHAnsi" w:cstheme="minorBidi"/>
            <w:i w:val="0"/>
            <w:sz w:val="22"/>
            <w:szCs w:val="22"/>
          </w:rPr>
          <w:tab/>
        </w:r>
        <w:r w:rsidR="006F525B" w:rsidRPr="00D82FBB">
          <w:rPr>
            <w:rStyle w:val="aa"/>
          </w:rPr>
          <w:t>Формат синхронного ответа ВИМИС «ССЗ»</w:t>
        </w:r>
        <w:r w:rsidR="006F525B">
          <w:rPr>
            <w:webHidden/>
          </w:rPr>
          <w:tab/>
        </w:r>
        <w:r w:rsidR="006F525B">
          <w:rPr>
            <w:webHidden/>
          </w:rPr>
          <w:fldChar w:fldCharType="begin"/>
        </w:r>
        <w:r w:rsidR="006F525B">
          <w:rPr>
            <w:webHidden/>
          </w:rPr>
          <w:instrText xml:space="preserve"> PAGEREF _Toc66719468 \h </w:instrText>
        </w:r>
        <w:r w:rsidR="006F525B">
          <w:rPr>
            <w:webHidden/>
          </w:rPr>
        </w:r>
        <w:r w:rsidR="006F525B">
          <w:rPr>
            <w:webHidden/>
          </w:rPr>
          <w:fldChar w:fldCharType="separate"/>
        </w:r>
        <w:r w:rsidR="0086573E">
          <w:rPr>
            <w:webHidden/>
          </w:rPr>
          <w:t>34</w:t>
        </w:r>
        <w:r w:rsidR="006F525B">
          <w:rPr>
            <w:webHidden/>
          </w:rPr>
          <w:fldChar w:fldCharType="end"/>
        </w:r>
      </w:hyperlink>
    </w:p>
    <w:p w14:paraId="24A1F82E" w14:textId="77777777" w:rsidR="006F525B" w:rsidRDefault="004C5B3B">
      <w:pPr>
        <w:pStyle w:val="42"/>
        <w:rPr>
          <w:rFonts w:asciiTheme="minorHAnsi" w:eastAsiaTheme="minorEastAsia" w:hAnsiTheme="minorHAnsi" w:cstheme="minorBidi"/>
          <w:i w:val="0"/>
          <w:sz w:val="22"/>
          <w:szCs w:val="22"/>
        </w:rPr>
      </w:pPr>
      <w:hyperlink w:anchor="_Toc66719469" w:history="1">
        <w:r w:rsidR="006F525B" w:rsidRPr="00D82FBB">
          <w:rPr>
            <w:rStyle w:val="aa"/>
          </w:rPr>
          <w:t>5.1.1.3</w:t>
        </w:r>
        <w:r w:rsidR="006F525B">
          <w:rPr>
            <w:rFonts w:asciiTheme="minorHAnsi" w:eastAsiaTheme="minorEastAsia" w:hAnsiTheme="minorHAnsi" w:cstheme="minorBidi"/>
            <w:i w:val="0"/>
            <w:sz w:val="22"/>
            <w:szCs w:val="22"/>
          </w:rPr>
          <w:tab/>
        </w:r>
        <w:r w:rsidR="006F525B" w:rsidRPr="00D82FBB">
          <w:rPr>
            <w:rStyle w:val="aa"/>
          </w:rPr>
          <w:t>Формат асинхронного запроса ВИМИС «ССЗ» к сервису обратного вызова ГИС СЗ\МИС МО с результатами обработки</w:t>
        </w:r>
        <w:r w:rsidR="006F525B">
          <w:rPr>
            <w:webHidden/>
          </w:rPr>
          <w:tab/>
        </w:r>
        <w:r w:rsidR="006F525B">
          <w:rPr>
            <w:webHidden/>
          </w:rPr>
          <w:fldChar w:fldCharType="begin"/>
        </w:r>
        <w:r w:rsidR="006F525B">
          <w:rPr>
            <w:webHidden/>
          </w:rPr>
          <w:instrText xml:space="preserve"> PAGEREF _Toc66719469 \h </w:instrText>
        </w:r>
        <w:r w:rsidR="006F525B">
          <w:rPr>
            <w:webHidden/>
          </w:rPr>
        </w:r>
        <w:r w:rsidR="006F525B">
          <w:rPr>
            <w:webHidden/>
          </w:rPr>
          <w:fldChar w:fldCharType="separate"/>
        </w:r>
        <w:r w:rsidR="0086573E">
          <w:rPr>
            <w:webHidden/>
          </w:rPr>
          <w:t>35</w:t>
        </w:r>
        <w:r w:rsidR="006F525B">
          <w:rPr>
            <w:webHidden/>
          </w:rPr>
          <w:fldChar w:fldCharType="end"/>
        </w:r>
      </w:hyperlink>
    </w:p>
    <w:p w14:paraId="74BAC47D" w14:textId="77777777" w:rsidR="006F525B" w:rsidRDefault="004C5B3B">
      <w:pPr>
        <w:pStyle w:val="3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66719470" w:history="1">
        <w:r w:rsidR="006F525B" w:rsidRPr="00D82FBB">
          <w:rPr>
            <w:rStyle w:val="aa"/>
            <w:noProof/>
          </w:rPr>
          <w:t>5.1.2</w:t>
        </w:r>
        <w:r w:rsidR="006F525B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6F525B" w:rsidRPr="00D82FBB">
          <w:rPr>
            <w:rStyle w:val="aa"/>
            <w:noProof/>
          </w:rPr>
          <w:t>Метод checkStatus сервиса приема медицинских сведений ВИМИС «ССЗ»</w:t>
        </w:r>
        <w:r w:rsidR="006F525B">
          <w:rPr>
            <w:noProof/>
            <w:webHidden/>
          </w:rPr>
          <w:tab/>
        </w:r>
        <w:r w:rsidR="006F525B">
          <w:rPr>
            <w:noProof/>
            <w:webHidden/>
          </w:rPr>
          <w:fldChar w:fldCharType="begin"/>
        </w:r>
        <w:r w:rsidR="006F525B">
          <w:rPr>
            <w:noProof/>
            <w:webHidden/>
          </w:rPr>
          <w:instrText xml:space="preserve"> PAGEREF _Toc66719470 \h </w:instrText>
        </w:r>
        <w:r w:rsidR="006F525B">
          <w:rPr>
            <w:noProof/>
            <w:webHidden/>
          </w:rPr>
        </w:r>
        <w:r w:rsidR="006F525B">
          <w:rPr>
            <w:noProof/>
            <w:webHidden/>
          </w:rPr>
          <w:fldChar w:fldCharType="separate"/>
        </w:r>
        <w:r w:rsidR="0086573E">
          <w:rPr>
            <w:noProof/>
            <w:webHidden/>
          </w:rPr>
          <w:t>36</w:t>
        </w:r>
        <w:r w:rsidR="006F525B">
          <w:rPr>
            <w:noProof/>
            <w:webHidden/>
          </w:rPr>
          <w:fldChar w:fldCharType="end"/>
        </w:r>
      </w:hyperlink>
    </w:p>
    <w:p w14:paraId="3C10F010" w14:textId="77777777" w:rsidR="006F525B" w:rsidRDefault="004C5B3B">
      <w:pPr>
        <w:pStyle w:val="42"/>
        <w:rPr>
          <w:rFonts w:asciiTheme="minorHAnsi" w:eastAsiaTheme="minorEastAsia" w:hAnsiTheme="minorHAnsi" w:cstheme="minorBidi"/>
          <w:i w:val="0"/>
          <w:sz w:val="22"/>
          <w:szCs w:val="22"/>
        </w:rPr>
      </w:pPr>
      <w:hyperlink w:anchor="_Toc66719471" w:history="1">
        <w:r w:rsidR="006F525B" w:rsidRPr="00D82FBB">
          <w:rPr>
            <w:rStyle w:val="aa"/>
          </w:rPr>
          <w:t>5.1.2.1</w:t>
        </w:r>
        <w:r w:rsidR="006F525B">
          <w:rPr>
            <w:rFonts w:asciiTheme="minorHAnsi" w:eastAsiaTheme="minorEastAsia" w:hAnsiTheme="minorHAnsi" w:cstheme="minorBidi"/>
            <w:i w:val="0"/>
            <w:sz w:val="22"/>
            <w:szCs w:val="22"/>
          </w:rPr>
          <w:tab/>
        </w:r>
        <w:r w:rsidR="006F525B" w:rsidRPr="00D82FBB">
          <w:rPr>
            <w:rStyle w:val="aa"/>
          </w:rPr>
          <w:t>Формат запроса к сервису приема медицинских сведений ВИМИС «ССЗ» (метод checkStatus)</w:t>
        </w:r>
        <w:r w:rsidR="006F525B">
          <w:rPr>
            <w:webHidden/>
          </w:rPr>
          <w:tab/>
        </w:r>
        <w:r w:rsidR="006F525B">
          <w:rPr>
            <w:webHidden/>
          </w:rPr>
          <w:fldChar w:fldCharType="begin"/>
        </w:r>
        <w:r w:rsidR="006F525B">
          <w:rPr>
            <w:webHidden/>
          </w:rPr>
          <w:instrText xml:space="preserve"> PAGEREF _Toc66719471 \h </w:instrText>
        </w:r>
        <w:r w:rsidR="006F525B">
          <w:rPr>
            <w:webHidden/>
          </w:rPr>
        </w:r>
        <w:r w:rsidR="006F525B">
          <w:rPr>
            <w:webHidden/>
          </w:rPr>
          <w:fldChar w:fldCharType="separate"/>
        </w:r>
        <w:r w:rsidR="0086573E">
          <w:rPr>
            <w:webHidden/>
          </w:rPr>
          <w:t>37</w:t>
        </w:r>
        <w:r w:rsidR="006F525B">
          <w:rPr>
            <w:webHidden/>
          </w:rPr>
          <w:fldChar w:fldCharType="end"/>
        </w:r>
      </w:hyperlink>
    </w:p>
    <w:p w14:paraId="70D66B01" w14:textId="77777777" w:rsidR="006F525B" w:rsidRDefault="004C5B3B">
      <w:pPr>
        <w:pStyle w:val="42"/>
        <w:rPr>
          <w:rFonts w:asciiTheme="minorHAnsi" w:eastAsiaTheme="minorEastAsia" w:hAnsiTheme="minorHAnsi" w:cstheme="minorBidi"/>
          <w:i w:val="0"/>
          <w:sz w:val="22"/>
          <w:szCs w:val="22"/>
        </w:rPr>
      </w:pPr>
      <w:hyperlink w:anchor="_Toc66719472" w:history="1">
        <w:r w:rsidR="006F525B" w:rsidRPr="00D82FBB">
          <w:rPr>
            <w:rStyle w:val="aa"/>
          </w:rPr>
          <w:t>5.1.2.2</w:t>
        </w:r>
        <w:r w:rsidR="006F525B">
          <w:rPr>
            <w:rFonts w:asciiTheme="minorHAnsi" w:eastAsiaTheme="minorEastAsia" w:hAnsiTheme="minorHAnsi" w:cstheme="minorBidi"/>
            <w:i w:val="0"/>
            <w:sz w:val="22"/>
            <w:szCs w:val="22"/>
          </w:rPr>
          <w:tab/>
        </w:r>
        <w:r w:rsidR="006F525B" w:rsidRPr="00D82FBB">
          <w:rPr>
            <w:rStyle w:val="aa"/>
          </w:rPr>
          <w:t>Формат синхронного ответа ВИМИС</w:t>
        </w:r>
        <w:r w:rsidR="006F525B">
          <w:rPr>
            <w:webHidden/>
          </w:rPr>
          <w:tab/>
        </w:r>
        <w:r w:rsidR="006F525B">
          <w:rPr>
            <w:webHidden/>
          </w:rPr>
          <w:fldChar w:fldCharType="begin"/>
        </w:r>
        <w:r w:rsidR="006F525B">
          <w:rPr>
            <w:webHidden/>
          </w:rPr>
          <w:instrText xml:space="preserve"> PAGEREF _Toc66719472 \h </w:instrText>
        </w:r>
        <w:r w:rsidR="006F525B">
          <w:rPr>
            <w:webHidden/>
          </w:rPr>
        </w:r>
        <w:r w:rsidR="006F525B">
          <w:rPr>
            <w:webHidden/>
          </w:rPr>
          <w:fldChar w:fldCharType="separate"/>
        </w:r>
        <w:r w:rsidR="0086573E">
          <w:rPr>
            <w:webHidden/>
          </w:rPr>
          <w:t>38</w:t>
        </w:r>
        <w:r w:rsidR="006F525B">
          <w:rPr>
            <w:webHidden/>
          </w:rPr>
          <w:fldChar w:fldCharType="end"/>
        </w:r>
      </w:hyperlink>
    </w:p>
    <w:p w14:paraId="6CD3F35B" w14:textId="77777777" w:rsidR="006F525B" w:rsidRDefault="004C5B3B">
      <w:pPr>
        <w:pStyle w:val="3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66719473" w:history="1">
        <w:r w:rsidR="006F525B" w:rsidRPr="00D82FBB">
          <w:rPr>
            <w:rStyle w:val="aa"/>
            <w:noProof/>
          </w:rPr>
          <w:t>5.1.3</w:t>
        </w:r>
        <w:r w:rsidR="006F525B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6F525B" w:rsidRPr="00D82FBB">
          <w:rPr>
            <w:rStyle w:val="aa"/>
            <w:noProof/>
          </w:rPr>
          <w:t>WSDL-схема сервиса приема медицинских сведений ВИМИС «ССЗ»</w:t>
        </w:r>
        <w:r w:rsidR="006F525B">
          <w:rPr>
            <w:noProof/>
            <w:webHidden/>
          </w:rPr>
          <w:tab/>
        </w:r>
        <w:r w:rsidR="006F525B">
          <w:rPr>
            <w:noProof/>
            <w:webHidden/>
          </w:rPr>
          <w:fldChar w:fldCharType="begin"/>
        </w:r>
        <w:r w:rsidR="006F525B">
          <w:rPr>
            <w:noProof/>
            <w:webHidden/>
          </w:rPr>
          <w:instrText xml:space="preserve"> PAGEREF _Toc66719473 \h </w:instrText>
        </w:r>
        <w:r w:rsidR="006F525B">
          <w:rPr>
            <w:noProof/>
            <w:webHidden/>
          </w:rPr>
        </w:r>
        <w:r w:rsidR="006F525B">
          <w:rPr>
            <w:noProof/>
            <w:webHidden/>
          </w:rPr>
          <w:fldChar w:fldCharType="separate"/>
        </w:r>
        <w:r w:rsidR="0086573E">
          <w:rPr>
            <w:noProof/>
            <w:webHidden/>
          </w:rPr>
          <w:t>38</w:t>
        </w:r>
        <w:r w:rsidR="006F525B">
          <w:rPr>
            <w:noProof/>
            <w:webHidden/>
          </w:rPr>
          <w:fldChar w:fldCharType="end"/>
        </w:r>
      </w:hyperlink>
    </w:p>
    <w:p w14:paraId="1A2BDCC7" w14:textId="77777777" w:rsidR="006F525B" w:rsidRDefault="004C5B3B">
      <w:pPr>
        <w:pStyle w:val="3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66719474" w:history="1">
        <w:r w:rsidR="006F525B" w:rsidRPr="00D82FBB">
          <w:rPr>
            <w:rStyle w:val="aa"/>
            <w:noProof/>
          </w:rPr>
          <w:t>5.1.4</w:t>
        </w:r>
        <w:r w:rsidR="006F525B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6F525B" w:rsidRPr="00D82FBB">
          <w:rPr>
            <w:rStyle w:val="aa"/>
            <w:noProof/>
          </w:rPr>
          <w:t>WSDL-схема сервиса обратного вызова ГИС СЗ\МИС МО</w:t>
        </w:r>
        <w:r w:rsidR="006F525B">
          <w:rPr>
            <w:noProof/>
            <w:webHidden/>
          </w:rPr>
          <w:tab/>
        </w:r>
        <w:r w:rsidR="006F525B">
          <w:rPr>
            <w:noProof/>
            <w:webHidden/>
          </w:rPr>
          <w:fldChar w:fldCharType="begin"/>
        </w:r>
        <w:r w:rsidR="006F525B">
          <w:rPr>
            <w:noProof/>
            <w:webHidden/>
          </w:rPr>
          <w:instrText xml:space="preserve"> PAGEREF _Toc66719474 \h </w:instrText>
        </w:r>
        <w:r w:rsidR="006F525B">
          <w:rPr>
            <w:noProof/>
            <w:webHidden/>
          </w:rPr>
        </w:r>
        <w:r w:rsidR="006F525B">
          <w:rPr>
            <w:noProof/>
            <w:webHidden/>
          </w:rPr>
          <w:fldChar w:fldCharType="separate"/>
        </w:r>
        <w:r w:rsidR="0086573E">
          <w:rPr>
            <w:noProof/>
            <w:webHidden/>
          </w:rPr>
          <w:t>41</w:t>
        </w:r>
        <w:r w:rsidR="006F525B">
          <w:rPr>
            <w:noProof/>
            <w:webHidden/>
          </w:rPr>
          <w:fldChar w:fldCharType="end"/>
        </w:r>
      </w:hyperlink>
    </w:p>
    <w:p w14:paraId="1FC1755E" w14:textId="77777777" w:rsidR="006F525B" w:rsidRDefault="004C5B3B">
      <w:pPr>
        <w:pStyle w:val="2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6719475" w:history="1">
        <w:r w:rsidR="006F525B" w:rsidRPr="00D82FBB">
          <w:rPr>
            <w:rStyle w:val="aa"/>
            <w:noProof/>
          </w:rPr>
          <w:t>5.2</w:t>
        </w:r>
        <w:r w:rsidR="006F525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F525B" w:rsidRPr="00D82FBB">
          <w:rPr>
            <w:rStyle w:val="aa"/>
            <w:noProof/>
          </w:rPr>
          <w:t>Взаимодействие с сервисом передачи структурированных данных клинических рекомендаций и порядка оказания медицинской помощи</w:t>
        </w:r>
        <w:r w:rsidR="006F525B">
          <w:rPr>
            <w:noProof/>
            <w:webHidden/>
          </w:rPr>
          <w:tab/>
        </w:r>
        <w:r w:rsidR="006F525B">
          <w:rPr>
            <w:noProof/>
            <w:webHidden/>
          </w:rPr>
          <w:fldChar w:fldCharType="begin"/>
        </w:r>
        <w:r w:rsidR="006F525B">
          <w:rPr>
            <w:noProof/>
            <w:webHidden/>
          </w:rPr>
          <w:instrText xml:space="preserve"> PAGEREF _Toc66719475 \h </w:instrText>
        </w:r>
        <w:r w:rsidR="006F525B">
          <w:rPr>
            <w:noProof/>
            <w:webHidden/>
          </w:rPr>
        </w:r>
        <w:r w:rsidR="006F525B">
          <w:rPr>
            <w:noProof/>
            <w:webHidden/>
          </w:rPr>
          <w:fldChar w:fldCharType="separate"/>
        </w:r>
        <w:r w:rsidR="0086573E">
          <w:rPr>
            <w:noProof/>
            <w:webHidden/>
          </w:rPr>
          <w:t>42</w:t>
        </w:r>
        <w:r w:rsidR="006F525B">
          <w:rPr>
            <w:noProof/>
            <w:webHidden/>
          </w:rPr>
          <w:fldChar w:fldCharType="end"/>
        </w:r>
      </w:hyperlink>
    </w:p>
    <w:p w14:paraId="5BC05E07" w14:textId="77777777" w:rsidR="006F525B" w:rsidRDefault="004C5B3B">
      <w:pPr>
        <w:pStyle w:val="3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66719476" w:history="1">
        <w:r w:rsidR="006F525B" w:rsidRPr="00D82FBB">
          <w:rPr>
            <w:rStyle w:val="aa"/>
            <w:noProof/>
          </w:rPr>
          <w:t>5.2.1</w:t>
        </w:r>
        <w:r w:rsidR="006F525B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6F525B" w:rsidRPr="00D82FBB">
          <w:rPr>
            <w:rStyle w:val="aa"/>
            <w:noProof/>
          </w:rPr>
          <w:t>Метод запроса списка документов клинических рекомендаций clinrecList</w:t>
        </w:r>
        <w:r w:rsidR="006F525B">
          <w:rPr>
            <w:noProof/>
            <w:webHidden/>
          </w:rPr>
          <w:tab/>
        </w:r>
        <w:r w:rsidR="006F525B">
          <w:rPr>
            <w:noProof/>
            <w:webHidden/>
          </w:rPr>
          <w:fldChar w:fldCharType="begin"/>
        </w:r>
        <w:r w:rsidR="006F525B">
          <w:rPr>
            <w:noProof/>
            <w:webHidden/>
          </w:rPr>
          <w:instrText xml:space="preserve"> PAGEREF _Toc66719476 \h </w:instrText>
        </w:r>
        <w:r w:rsidR="006F525B">
          <w:rPr>
            <w:noProof/>
            <w:webHidden/>
          </w:rPr>
        </w:r>
        <w:r w:rsidR="006F525B">
          <w:rPr>
            <w:noProof/>
            <w:webHidden/>
          </w:rPr>
          <w:fldChar w:fldCharType="separate"/>
        </w:r>
        <w:r w:rsidR="0086573E">
          <w:rPr>
            <w:noProof/>
            <w:webHidden/>
          </w:rPr>
          <w:t>43</w:t>
        </w:r>
        <w:r w:rsidR="006F525B">
          <w:rPr>
            <w:noProof/>
            <w:webHidden/>
          </w:rPr>
          <w:fldChar w:fldCharType="end"/>
        </w:r>
      </w:hyperlink>
    </w:p>
    <w:p w14:paraId="7DE42C4C" w14:textId="77777777" w:rsidR="006F525B" w:rsidRDefault="004C5B3B">
      <w:pPr>
        <w:pStyle w:val="42"/>
        <w:rPr>
          <w:rFonts w:asciiTheme="minorHAnsi" w:eastAsiaTheme="minorEastAsia" w:hAnsiTheme="minorHAnsi" w:cstheme="minorBidi"/>
          <w:i w:val="0"/>
          <w:sz w:val="22"/>
          <w:szCs w:val="22"/>
        </w:rPr>
      </w:pPr>
      <w:hyperlink w:anchor="_Toc66719477" w:history="1">
        <w:r w:rsidR="006F525B" w:rsidRPr="00D82FBB">
          <w:rPr>
            <w:rStyle w:val="aa"/>
          </w:rPr>
          <w:t>5.2.1.1</w:t>
        </w:r>
        <w:r w:rsidR="006F525B">
          <w:rPr>
            <w:rFonts w:asciiTheme="minorHAnsi" w:eastAsiaTheme="minorEastAsia" w:hAnsiTheme="minorHAnsi" w:cstheme="minorBidi"/>
            <w:i w:val="0"/>
            <w:sz w:val="22"/>
            <w:szCs w:val="22"/>
          </w:rPr>
          <w:tab/>
        </w:r>
        <w:r w:rsidR="006F525B" w:rsidRPr="00D82FBB">
          <w:rPr>
            <w:rStyle w:val="aa"/>
          </w:rPr>
          <w:t>Формат запроса на получение списка клинических рекомендаций методом getClinrecList</w:t>
        </w:r>
        <w:r w:rsidR="006F525B">
          <w:rPr>
            <w:webHidden/>
          </w:rPr>
          <w:tab/>
        </w:r>
        <w:r w:rsidR="006F525B">
          <w:rPr>
            <w:webHidden/>
          </w:rPr>
          <w:fldChar w:fldCharType="begin"/>
        </w:r>
        <w:r w:rsidR="006F525B">
          <w:rPr>
            <w:webHidden/>
          </w:rPr>
          <w:instrText xml:space="preserve"> PAGEREF _Toc66719477 \h </w:instrText>
        </w:r>
        <w:r w:rsidR="006F525B">
          <w:rPr>
            <w:webHidden/>
          </w:rPr>
        </w:r>
        <w:r w:rsidR="006F525B">
          <w:rPr>
            <w:webHidden/>
          </w:rPr>
          <w:fldChar w:fldCharType="separate"/>
        </w:r>
        <w:r w:rsidR="0086573E">
          <w:rPr>
            <w:webHidden/>
          </w:rPr>
          <w:t>44</w:t>
        </w:r>
        <w:r w:rsidR="006F525B">
          <w:rPr>
            <w:webHidden/>
          </w:rPr>
          <w:fldChar w:fldCharType="end"/>
        </w:r>
      </w:hyperlink>
    </w:p>
    <w:p w14:paraId="3584662E" w14:textId="77777777" w:rsidR="006F525B" w:rsidRDefault="004C5B3B">
      <w:pPr>
        <w:pStyle w:val="42"/>
        <w:rPr>
          <w:rFonts w:asciiTheme="minorHAnsi" w:eastAsiaTheme="minorEastAsia" w:hAnsiTheme="minorHAnsi" w:cstheme="minorBidi"/>
          <w:i w:val="0"/>
          <w:sz w:val="22"/>
          <w:szCs w:val="22"/>
        </w:rPr>
      </w:pPr>
      <w:hyperlink w:anchor="_Toc66719478" w:history="1">
        <w:r w:rsidR="006F525B" w:rsidRPr="00D82FBB">
          <w:rPr>
            <w:rStyle w:val="aa"/>
          </w:rPr>
          <w:t>5.2.1.2</w:t>
        </w:r>
        <w:r w:rsidR="006F525B">
          <w:rPr>
            <w:rFonts w:asciiTheme="minorHAnsi" w:eastAsiaTheme="minorEastAsia" w:hAnsiTheme="minorHAnsi" w:cstheme="minorBidi"/>
            <w:i w:val="0"/>
            <w:sz w:val="22"/>
            <w:szCs w:val="22"/>
          </w:rPr>
          <w:tab/>
        </w:r>
        <w:r w:rsidR="006F525B" w:rsidRPr="00D82FBB">
          <w:rPr>
            <w:rStyle w:val="aa"/>
          </w:rPr>
          <w:t>Формат синхронного ответа на метод getClinrecList</w:t>
        </w:r>
        <w:r w:rsidR="006F525B">
          <w:rPr>
            <w:webHidden/>
          </w:rPr>
          <w:tab/>
        </w:r>
        <w:r w:rsidR="006F525B">
          <w:rPr>
            <w:webHidden/>
          </w:rPr>
          <w:fldChar w:fldCharType="begin"/>
        </w:r>
        <w:r w:rsidR="006F525B">
          <w:rPr>
            <w:webHidden/>
          </w:rPr>
          <w:instrText xml:space="preserve"> PAGEREF _Toc66719478 \h </w:instrText>
        </w:r>
        <w:r w:rsidR="006F525B">
          <w:rPr>
            <w:webHidden/>
          </w:rPr>
        </w:r>
        <w:r w:rsidR="006F525B">
          <w:rPr>
            <w:webHidden/>
          </w:rPr>
          <w:fldChar w:fldCharType="separate"/>
        </w:r>
        <w:r w:rsidR="0086573E">
          <w:rPr>
            <w:webHidden/>
          </w:rPr>
          <w:t>45</w:t>
        </w:r>
        <w:r w:rsidR="006F525B">
          <w:rPr>
            <w:webHidden/>
          </w:rPr>
          <w:fldChar w:fldCharType="end"/>
        </w:r>
      </w:hyperlink>
    </w:p>
    <w:p w14:paraId="3350D53E" w14:textId="77777777" w:rsidR="006F525B" w:rsidRDefault="004C5B3B">
      <w:pPr>
        <w:pStyle w:val="3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66719479" w:history="1">
        <w:r w:rsidR="006F525B" w:rsidRPr="00D82FBB">
          <w:rPr>
            <w:rStyle w:val="aa"/>
            <w:noProof/>
          </w:rPr>
          <w:t>5.2.2</w:t>
        </w:r>
        <w:r w:rsidR="006F525B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6F525B" w:rsidRPr="00D82FBB">
          <w:rPr>
            <w:rStyle w:val="aa"/>
            <w:noProof/>
          </w:rPr>
          <w:t>Метод запроса структурированной информации по документу клинической рекомендации clinrecInfo</w:t>
        </w:r>
        <w:r w:rsidR="006F525B">
          <w:rPr>
            <w:noProof/>
            <w:webHidden/>
          </w:rPr>
          <w:tab/>
        </w:r>
        <w:r w:rsidR="006F525B">
          <w:rPr>
            <w:noProof/>
            <w:webHidden/>
          </w:rPr>
          <w:fldChar w:fldCharType="begin"/>
        </w:r>
        <w:r w:rsidR="006F525B">
          <w:rPr>
            <w:noProof/>
            <w:webHidden/>
          </w:rPr>
          <w:instrText xml:space="preserve"> PAGEREF _Toc66719479 \h </w:instrText>
        </w:r>
        <w:r w:rsidR="006F525B">
          <w:rPr>
            <w:noProof/>
            <w:webHidden/>
          </w:rPr>
        </w:r>
        <w:r w:rsidR="006F525B">
          <w:rPr>
            <w:noProof/>
            <w:webHidden/>
          </w:rPr>
          <w:fldChar w:fldCharType="separate"/>
        </w:r>
        <w:r w:rsidR="0086573E">
          <w:rPr>
            <w:noProof/>
            <w:webHidden/>
          </w:rPr>
          <w:t>46</w:t>
        </w:r>
        <w:r w:rsidR="006F525B">
          <w:rPr>
            <w:noProof/>
            <w:webHidden/>
          </w:rPr>
          <w:fldChar w:fldCharType="end"/>
        </w:r>
      </w:hyperlink>
    </w:p>
    <w:p w14:paraId="3F117FE5" w14:textId="77777777" w:rsidR="006F525B" w:rsidRDefault="004C5B3B">
      <w:pPr>
        <w:pStyle w:val="42"/>
        <w:rPr>
          <w:rFonts w:asciiTheme="minorHAnsi" w:eastAsiaTheme="minorEastAsia" w:hAnsiTheme="minorHAnsi" w:cstheme="minorBidi"/>
          <w:i w:val="0"/>
          <w:sz w:val="22"/>
          <w:szCs w:val="22"/>
        </w:rPr>
      </w:pPr>
      <w:hyperlink w:anchor="_Toc66719480" w:history="1">
        <w:r w:rsidR="006F525B" w:rsidRPr="00D82FBB">
          <w:rPr>
            <w:rStyle w:val="aa"/>
          </w:rPr>
          <w:t>5.2.2.1</w:t>
        </w:r>
        <w:r w:rsidR="006F525B">
          <w:rPr>
            <w:rFonts w:asciiTheme="minorHAnsi" w:eastAsiaTheme="minorEastAsia" w:hAnsiTheme="minorHAnsi" w:cstheme="minorBidi"/>
            <w:i w:val="0"/>
            <w:sz w:val="22"/>
            <w:szCs w:val="22"/>
          </w:rPr>
          <w:tab/>
        </w:r>
        <w:r w:rsidR="006F525B" w:rsidRPr="00D82FBB">
          <w:rPr>
            <w:rStyle w:val="aa"/>
          </w:rPr>
          <w:t>Формат запроса на получение структурированной информации по документу клинической рекомендации</w:t>
        </w:r>
        <w:r w:rsidR="006F525B">
          <w:rPr>
            <w:webHidden/>
          </w:rPr>
          <w:tab/>
        </w:r>
        <w:r w:rsidR="006F525B">
          <w:rPr>
            <w:webHidden/>
          </w:rPr>
          <w:fldChar w:fldCharType="begin"/>
        </w:r>
        <w:r w:rsidR="006F525B">
          <w:rPr>
            <w:webHidden/>
          </w:rPr>
          <w:instrText xml:space="preserve"> PAGEREF _Toc66719480 \h </w:instrText>
        </w:r>
        <w:r w:rsidR="006F525B">
          <w:rPr>
            <w:webHidden/>
          </w:rPr>
        </w:r>
        <w:r w:rsidR="006F525B">
          <w:rPr>
            <w:webHidden/>
          </w:rPr>
          <w:fldChar w:fldCharType="separate"/>
        </w:r>
        <w:r w:rsidR="0086573E">
          <w:rPr>
            <w:webHidden/>
          </w:rPr>
          <w:t>47</w:t>
        </w:r>
        <w:r w:rsidR="006F525B">
          <w:rPr>
            <w:webHidden/>
          </w:rPr>
          <w:fldChar w:fldCharType="end"/>
        </w:r>
      </w:hyperlink>
    </w:p>
    <w:p w14:paraId="1D643BE6" w14:textId="77777777" w:rsidR="006F525B" w:rsidRDefault="004C5B3B">
      <w:pPr>
        <w:pStyle w:val="42"/>
        <w:rPr>
          <w:rFonts w:asciiTheme="minorHAnsi" w:eastAsiaTheme="minorEastAsia" w:hAnsiTheme="minorHAnsi" w:cstheme="minorBidi"/>
          <w:i w:val="0"/>
          <w:sz w:val="22"/>
          <w:szCs w:val="22"/>
        </w:rPr>
      </w:pPr>
      <w:hyperlink w:anchor="_Toc66719481" w:history="1">
        <w:r w:rsidR="006F525B" w:rsidRPr="00D82FBB">
          <w:rPr>
            <w:rStyle w:val="aa"/>
          </w:rPr>
          <w:t>5.2.2.2</w:t>
        </w:r>
        <w:r w:rsidR="006F525B">
          <w:rPr>
            <w:rFonts w:asciiTheme="minorHAnsi" w:eastAsiaTheme="minorEastAsia" w:hAnsiTheme="minorHAnsi" w:cstheme="minorBidi"/>
            <w:i w:val="0"/>
            <w:sz w:val="22"/>
            <w:szCs w:val="22"/>
          </w:rPr>
          <w:tab/>
        </w:r>
        <w:r w:rsidR="006F525B" w:rsidRPr="00D82FBB">
          <w:rPr>
            <w:rStyle w:val="aa"/>
          </w:rPr>
          <w:t>Формат синхронного ответа</w:t>
        </w:r>
        <w:r w:rsidR="006F525B">
          <w:rPr>
            <w:webHidden/>
          </w:rPr>
          <w:tab/>
        </w:r>
        <w:r w:rsidR="006F525B">
          <w:rPr>
            <w:webHidden/>
          </w:rPr>
          <w:fldChar w:fldCharType="begin"/>
        </w:r>
        <w:r w:rsidR="006F525B">
          <w:rPr>
            <w:webHidden/>
          </w:rPr>
          <w:instrText xml:space="preserve"> PAGEREF _Toc66719481 \h </w:instrText>
        </w:r>
        <w:r w:rsidR="006F525B">
          <w:rPr>
            <w:webHidden/>
          </w:rPr>
        </w:r>
        <w:r w:rsidR="006F525B">
          <w:rPr>
            <w:webHidden/>
          </w:rPr>
          <w:fldChar w:fldCharType="separate"/>
        </w:r>
        <w:r w:rsidR="0086573E">
          <w:rPr>
            <w:webHidden/>
          </w:rPr>
          <w:t>48</w:t>
        </w:r>
        <w:r w:rsidR="006F525B">
          <w:rPr>
            <w:webHidden/>
          </w:rPr>
          <w:fldChar w:fldCharType="end"/>
        </w:r>
      </w:hyperlink>
    </w:p>
    <w:p w14:paraId="295AB9E0" w14:textId="77777777" w:rsidR="006F525B" w:rsidRDefault="004C5B3B">
      <w:pPr>
        <w:pStyle w:val="42"/>
        <w:rPr>
          <w:rFonts w:asciiTheme="minorHAnsi" w:eastAsiaTheme="minorEastAsia" w:hAnsiTheme="minorHAnsi" w:cstheme="minorBidi"/>
          <w:i w:val="0"/>
          <w:sz w:val="22"/>
          <w:szCs w:val="22"/>
        </w:rPr>
      </w:pPr>
      <w:hyperlink w:anchor="_Toc66719482" w:history="1">
        <w:r w:rsidR="006F525B" w:rsidRPr="00D82FBB">
          <w:rPr>
            <w:rStyle w:val="aa"/>
          </w:rPr>
          <w:t>5.2.2.3</w:t>
        </w:r>
        <w:r w:rsidR="006F525B">
          <w:rPr>
            <w:rFonts w:asciiTheme="minorHAnsi" w:eastAsiaTheme="minorEastAsia" w:hAnsiTheme="minorHAnsi" w:cstheme="minorBidi"/>
            <w:i w:val="0"/>
            <w:sz w:val="22"/>
            <w:szCs w:val="22"/>
          </w:rPr>
          <w:tab/>
        </w:r>
        <w:r w:rsidR="006F525B" w:rsidRPr="00D82FBB">
          <w:rPr>
            <w:rStyle w:val="aa"/>
          </w:rPr>
          <w:t>Формат содержимого параметра document</w:t>
        </w:r>
        <w:r w:rsidR="006F525B">
          <w:rPr>
            <w:webHidden/>
          </w:rPr>
          <w:tab/>
        </w:r>
        <w:r w:rsidR="006F525B">
          <w:rPr>
            <w:webHidden/>
          </w:rPr>
          <w:fldChar w:fldCharType="begin"/>
        </w:r>
        <w:r w:rsidR="006F525B">
          <w:rPr>
            <w:webHidden/>
          </w:rPr>
          <w:instrText xml:space="preserve"> PAGEREF _Toc66719482 \h </w:instrText>
        </w:r>
        <w:r w:rsidR="006F525B">
          <w:rPr>
            <w:webHidden/>
          </w:rPr>
        </w:r>
        <w:r w:rsidR="006F525B">
          <w:rPr>
            <w:webHidden/>
          </w:rPr>
          <w:fldChar w:fldCharType="separate"/>
        </w:r>
        <w:r w:rsidR="0086573E">
          <w:rPr>
            <w:webHidden/>
          </w:rPr>
          <w:t>49</w:t>
        </w:r>
        <w:r w:rsidR="006F525B">
          <w:rPr>
            <w:webHidden/>
          </w:rPr>
          <w:fldChar w:fldCharType="end"/>
        </w:r>
      </w:hyperlink>
    </w:p>
    <w:p w14:paraId="18999F9E" w14:textId="77777777" w:rsidR="006F525B" w:rsidRDefault="004C5B3B">
      <w:pPr>
        <w:pStyle w:val="3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66719483" w:history="1">
        <w:r w:rsidR="006F525B" w:rsidRPr="00D82FBB">
          <w:rPr>
            <w:rStyle w:val="aa"/>
            <w:noProof/>
          </w:rPr>
          <w:t>5.2.3</w:t>
        </w:r>
        <w:r w:rsidR="006F525B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6F525B" w:rsidRPr="00D82FBB">
          <w:rPr>
            <w:rStyle w:val="aa"/>
            <w:noProof/>
          </w:rPr>
          <w:t>Метод запроса списка документов порядков ОМП procPMCList</w:t>
        </w:r>
        <w:r w:rsidR="006F525B">
          <w:rPr>
            <w:noProof/>
            <w:webHidden/>
          </w:rPr>
          <w:tab/>
        </w:r>
        <w:r w:rsidR="006F525B">
          <w:rPr>
            <w:noProof/>
            <w:webHidden/>
          </w:rPr>
          <w:fldChar w:fldCharType="begin"/>
        </w:r>
        <w:r w:rsidR="006F525B">
          <w:rPr>
            <w:noProof/>
            <w:webHidden/>
          </w:rPr>
          <w:instrText xml:space="preserve"> PAGEREF _Toc66719483 \h </w:instrText>
        </w:r>
        <w:r w:rsidR="006F525B">
          <w:rPr>
            <w:noProof/>
            <w:webHidden/>
          </w:rPr>
        </w:r>
        <w:r w:rsidR="006F525B">
          <w:rPr>
            <w:noProof/>
            <w:webHidden/>
          </w:rPr>
          <w:fldChar w:fldCharType="separate"/>
        </w:r>
        <w:r w:rsidR="0086573E">
          <w:rPr>
            <w:noProof/>
            <w:webHidden/>
          </w:rPr>
          <w:t>50</w:t>
        </w:r>
        <w:r w:rsidR="006F525B">
          <w:rPr>
            <w:noProof/>
            <w:webHidden/>
          </w:rPr>
          <w:fldChar w:fldCharType="end"/>
        </w:r>
      </w:hyperlink>
    </w:p>
    <w:p w14:paraId="588D30B0" w14:textId="77777777" w:rsidR="006F525B" w:rsidRDefault="004C5B3B">
      <w:pPr>
        <w:pStyle w:val="42"/>
        <w:rPr>
          <w:rFonts w:asciiTheme="minorHAnsi" w:eastAsiaTheme="minorEastAsia" w:hAnsiTheme="minorHAnsi" w:cstheme="minorBidi"/>
          <w:i w:val="0"/>
          <w:sz w:val="22"/>
          <w:szCs w:val="22"/>
        </w:rPr>
      </w:pPr>
      <w:hyperlink w:anchor="_Toc66719484" w:history="1">
        <w:r w:rsidR="006F525B" w:rsidRPr="00D82FBB">
          <w:rPr>
            <w:rStyle w:val="aa"/>
          </w:rPr>
          <w:t>5.2.3.1</w:t>
        </w:r>
        <w:r w:rsidR="006F525B">
          <w:rPr>
            <w:rFonts w:asciiTheme="minorHAnsi" w:eastAsiaTheme="minorEastAsia" w:hAnsiTheme="minorHAnsi" w:cstheme="minorBidi"/>
            <w:i w:val="0"/>
            <w:sz w:val="22"/>
            <w:szCs w:val="22"/>
          </w:rPr>
          <w:tab/>
        </w:r>
        <w:r w:rsidR="006F525B" w:rsidRPr="00D82FBB">
          <w:rPr>
            <w:rStyle w:val="aa"/>
          </w:rPr>
          <w:t>Формат запроса на получение списка документов порядков ОМП</w:t>
        </w:r>
        <w:r w:rsidR="006F525B">
          <w:rPr>
            <w:webHidden/>
          </w:rPr>
          <w:tab/>
        </w:r>
        <w:r w:rsidR="006F525B">
          <w:rPr>
            <w:webHidden/>
          </w:rPr>
          <w:fldChar w:fldCharType="begin"/>
        </w:r>
        <w:r w:rsidR="006F525B">
          <w:rPr>
            <w:webHidden/>
          </w:rPr>
          <w:instrText xml:space="preserve"> PAGEREF _Toc66719484 \h </w:instrText>
        </w:r>
        <w:r w:rsidR="006F525B">
          <w:rPr>
            <w:webHidden/>
          </w:rPr>
        </w:r>
        <w:r w:rsidR="006F525B">
          <w:rPr>
            <w:webHidden/>
          </w:rPr>
          <w:fldChar w:fldCharType="separate"/>
        </w:r>
        <w:r w:rsidR="0086573E">
          <w:rPr>
            <w:webHidden/>
          </w:rPr>
          <w:t>50</w:t>
        </w:r>
        <w:r w:rsidR="006F525B">
          <w:rPr>
            <w:webHidden/>
          </w:rPr>
          <w:fldChar w:fldCharType="end"/>
        </w:r>
      </w:hyperlink>
    </w:p>
    <w:p w14:paraId="3B91A3EF" w14:textId="77777777" w:rsidR="006F525B" w:rsidRDefault="004C5B3B">
      <w:pPr>
        <w:pStyle w:val="42"/>
        <w:rPr>
          <w:rFonts w:asciiTheme="minorHAnsi" w:eastAsiaTheme="minorEastAsia" w:hAnsiTheme="minorHAnsi" w:cstheme="minorBidi"/>
          <w:i w:val="0"/>
          <w:sz w:val="22"/>
          <w:szCs w:val="22"/>
        </w:rPr>
      </w:pPr>
      <w:hyperlink w:anchor="_Toc66719485" w:history="1">
        <w:r w:rsidR="006F525B" w:rsidRPr="00D82FBB">
          <w:rPr>
            <w:rStyle w:val="aa"/>
          </w:rPr>
          <w:t>5.2.3.2</w:t>
        </w:r>
        <w:r w:rsidR="006F525B">
          <w:rPr>
            <w:rFonts w:asciiTheme="minorHAnsi" w:eastAsiaTheme="minorEastAsia" w:hAnsiTheme="minorHAnsi" w:cstheme="minorBidi"/>
            <w:i w:val="0"/>
            <w:sz w:val="22"/>
            <w:szCs w:val="22"/>
          </w:rPr>
          <w:tab/>
        </w:r>
        <w:r w:rsidR="006F525B" w:rsidRPr="00D82FBB">
          <w:rPr>
            <w:rStyle w:val="aa"/>
          </w:rPr>
          <w:t>Формат синхронного ответа</w:t>
        </w:r>
        <w:r w:rsidR="006F525B">
          <w:rPr>
            <w:webHidden/>
          </w:rPr>
          <w:tab/>
        </w:r>
        <w:r w:rsidR="006F525B">
          <w:rPr>
            <w:webHidden/>
          </w:rPr>
          <w:fldChar w:fldCharType="begin"/>
        </w:r>
        <w:r w:rsidR="006F525B">
          <w:rPr>
            <w:webHidden/>
          </w:rPr>
          <w:instrText xml:space="preserve"> PAGEREF _Toc66719485 \h </w:instrText>
        </w:r>
        <w:r w:rsidR="006F525B">
          <w:rPr>
            <w:webHidden/>
          </w:rPr>
        </w:r>
        <w:r w:rsidR="006F525B">
          <w:rPr>
            <w:webHidden/>
          </w:rPr>
          <w:fldChar w:fldCharType="separate"/>
        </w:r>
        <w:r w:rsidR="0086573E">
          <w:rPr>
            <w:webHidden/>
          </w:rPr>
          <w:t>51</w:t>
        </w:r>
        <w:r w:rsidR="006F525B">
          <w:rPr>
            <w:webHidden/>
          </w:rPr>
          <w:fldChar w:fldCharType="end"/>
        </w:r>
      </w:hyperlink>
    </w:p>
    <w:p w14:paraId="5D4AD30D" w14:textId="77777777" w:rsidR="006F525B" w:rsidRDefault="004C5B3B">
      <w:pPr>
        <w:pStyle w:val="3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66719486" w:history="1">
        <w:r w:rsidR="006F525B" w:rsidRPr="00D82FBB">
          <w:rPr>
            <w:rStyle w:val="aa"/>
            <w:noProof/>
          </w:rPr>
          <w:t>5.2.4</w:t>
        </w:r>
        <w:r w:rsidR="006F525B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6F525B" w:rsidRPr="00D82FBB">
          <w:rPr>
            <w:rStyle w:val="aa"/>
            <w:noProof/>
          </w:rPr>
          <w:t>Метод запроса структурированной информации по документу порядка ОМП procPMCInfo</w:t>
        </w:r>
        <w:r w:rsidR="006F525B">
          <w:rPr>
            <w:noProof/>
            <w:webHidden/>
          </w:rPr>
          <w:tab/>
        </w:r>
        <w:r w:rsidR="006F525B">
          <w:rPr>
            <w:noProof/>
            <w:webHidden/>
          </w:rPr>
          <w:fldChar w:fldCharType="begin"/>
        </w:r>
        <w:r w:rsidR="006F525B">
          <w:rPr>
            <w:noProof/>
            <w:webHidden/>
          </w:rPr>
          <w:instrText xml:space="preserve"> PAGEREF _Toc66719486 \h </w:instrText>
        </w:r>
        <w:r w:rsidR="006F525B">
          <w:rPr>
            <w:noProof/>
            <w:webHidden/>
          </w:rPr>
        </w:r>
        <w:r w:rsidR="006F525B">
          <w:rPr>
            <w:noProof/>
            <w:webHidden/>
          </w:rPr>
          <w:fldChar w:fldCharType="separate"/>
        </w:r>
        <w:r w:rsidR="0086573E">
          <w:rPr>
            <w:noProof/>
            <w:webHidden/>
          </w:rPr>
          <w:t>52</w:t>
        </w:r>
        <w:r w:rsidR="006F525B">
          <w:rPr>
            <w:noProof/>
            <w:webHidden/>
          </w:rPr>
          <w:fldChar w:fldCharType="end"/>
        </w:r>
      </w:hyperlink>
    </w:p>
    <w:p w14:paraId="1A8F81A7" w14:textId="77777777" w:rsidR="006F525B" w:rsidRDefault="004C5B3B">
      <w:pPr>
        <w:pStyle w:val="42"/>
        <w:rPr>
          <w:rFonts w:asciiTheme="minorHAnsi" w:eastAsiaTheme="minorEastAsia" w:hAnsiTheme="minorHAnsi" w:cstheme="minorBidi"/>
          <w:i w:val="0"/>
          <w:sz w:val="22"/>
          <w:szCs w:val="22"/>
        </w:rPr>
      </w:pPr>
      <w:hyperlink w:anchor="_Toc66719487" w:history="1">
        <w:r w:rsidR="006F525B" w:rsidRPr="00D82FBB">
          <w:rPr>
            <w:rStyle w:val="aa"/>
          </w:rPr>
          <w:t>5.2.4.1</w:t>
        </w:r>
        <w:r w:rsidR="006F525B">
          <w:rPr>
            <w:rFonts w:asciiTheme="minorHAnsi" w:eastAsiaTheme="minorEastAsia" w:hAnsiTheme="minorHAnsi" w:cstheme="minorBidi"/>
            <w:i w:val="0"/>
            <w:sz w:val="22"/>
            <w:szCs w:val="22"/>
          </w:rPr>
          <w:tab/>
        </w:r>
        <w:r w:rsidR="006F525B" w:rsidRPr="00D82FBB">
          <w:rPr>
            <w:rStyle w:val="aa"/>
          </w:rPr>
          <w:t>Формат запроса на получение структурированной информации по документу порядка ОМП</w:t>
        </w:r>
        <w:r w:rsidR="006F525B">
          <w:rPr>
            <w:webHidden/>
          </w:rPr>
          <w:tab/>
        </w:r>
        <w:r w:rsidR="006F525B">
          <w:rPr>
            <w:webHidden/>
          </w:rPr>
          <w:fldChar w:fldCharType="begin"/>
        </w:r>
        <w:r w:rsidR="006F525B">
          <w:rPr>
            <w:webHidden/>
          </w:rPr>
          <w:instrText xml:space="preserve"> PAGEREF _Toc66719487 \h </w:instrText>
        </w:r>
        <w:r w:rsidR="006F525B">
          <w:rPr>
            <w:webHidden/>
          </w:rPr>
        </w:r>
        <w:r w:rsidR="006F525B">
          <w:rPr>
            <w:webHidden/>
          </w:rPr>
          <w:fldChar w:fldCharType="separate"/>
        </w:r>
        <w:r w:rsidR="0086573E">
          <w:rPr>
            <w:webHidden/>
          </w:rPr>
          <w:t>54</w:t>
        </w:r>
        <w:r w:rsidR="006F525B">
          <w:rPr>
            <w:webHidden/>
          </w:rPr>
          <w:fldChar w:fldCharType="end"/>
        </w:r>
      </w:hyperlink>
    </w:p>
    <w:p w14:paraId="0E6D94AD" w14:textId="77777777" w:rsidR="006F525B" w:rsidRDefault="004C5B3B">
      <w:pPr>
        <w:pStyle w:val="42"/>
        <w:rPr>
          <w:rFonts w:asciiTheme="minorHAnsi" w:eastAsiaTheme="minorEastAsia" w:hAnsiTheme="minorHAnsi" w:cstheme="minorBidi"/>
          <w:i w:val="0"/>
          <w:sz w:val="22"/>
          <w:szCs w:val="22"/>
        </w:rPr>
      </w:pPr>
      <w:hyperlink w:anchor="_Toc66719488" w:history="1">
        <w:r w:rsidR="006F525B" w:rsidRPr="00D82FBB">
          <w:rPr>
            <w:rStyle w:val="aa"/>
          </w:rPr>
          <w:t>5.2.4.2</w:t>
        </w:r>
        <w:r w:rsidR="006F525B">
          <w:rPr>
            <w:rFonts w:asciiTheme="minorHAnsi" w:eastAsiaTheme="minorEastAsia" w:hAnsiTheme="minorHAnsi" w:cstheme="minorBidi"/>
            <w:i w:val="0"/>
            <w:sz w:val="22"/>
            <w:szCs w:val="22"/>
          </w:rPr>
          <w:tab/>
        </w:r>
        <w:r w:rsidR="006F525B" w:rsidRPr="00D82FBB">
          <w:rPr>
            <w:rStyle w:val="aa"/>
          </w:rPr>
          <w:t>Формат синхронного ответа</w:t>
        </w:r>
        <w:r w:rsidR="006F525B">
          <w:rPr>
            <w:webHidden/>
          </w:rPr>
          <w:tab/>
        </w:r>
        <w:r w:rsidR="006F525B">
          <w:rPr>
            <w:webHidden/>
          </w:rPr>
          <w:fldChar w:fldCharType="begin"/>
        </w:r>
        <w:r w:rsidR="006F525B">
          <w:rPr>
            <w:webHidden/>
          </w:rPr>
          <w:instrText xml:space="preserve"> PAGEREF _Toc66719488 \h </w:instrText>
        </w:r>
        <w:r w:rsidR="006F525B">
          <w:rPr>
            <w:webHidden/>
          </w:rPr>
        </w:r>
        <w:r w:rsidR="006F525B">
          <w:rPr>
            <w:webHidden/>
          </w:rPr>
          <w:fldChar w:fldCharType="separate"/>
        </w:r>
        <w:r w:rsidR="0086573E">
          <w:rPr>
            <w:webHidden/>
          </w:rPr>
          <w:t>54</w:t>
        </w:r>
        <w:r w:rsidR="006F525B">
          <w:rPr>
            <w:webHidden/>
          </w:rPr>
          <w:fldChar w:fldCharType="end"/>
        </w:r>
      </w:hyperlink>
    </w:p>
    <w:p w14:paraId="1CED5C62" w14:textId="77777777" w:rsidR="006F525B" w:rsidRDefault="004C5B3B">
      <w:pPr>
        <w:pStyle w:val="42"/>
        <w:rPr>
          <w:rFonts w:asciiTheme="minorHAnsi" w:eastAsiaTheme="minorEastAsia" w:hAnsiTheme="minorHAnsi" w:cstheme="minorBidi"/>
          <w:i w:val="0"/>
          <w:sz w:val="22"/>
          <w:szCs w:val="22"/>
        </w:rPr>
      </w:pPr>
      <w:hyperlink w:anchor="_Toc66719489" w:history="1">
        <w:r w:rsidR="006F525B" w:rsidRPr="00D82FBB">
          <w:rPr>
            <w:rStyle w:val="aa"/>
          </w:rPr>
          <w:t>5.2.4.3</w:t>
        </w:r>
        <w:r w:rsidR="006F525B">
          <w:rPr>
            <w:rFonts w:asciiTheme="minorHAnsi" w:eastAsiaTheme="minorEastAsia" w:hAnsiTheme="minorHAnsi" w:cstheme="minorBidi"/>
            <w:i w:val="0"/>
            <w:sz w:val="22"/>
            <w:szCs w:val="22"/>
          </w:rPr>
          <w:tab/>
        </w:r>
        <w:r w:rsidR="006F525B" w:rsidRPr="00D82FBB">
          <w:rPr>
            <w:rStyle w:val="aa"/>
          </w:rPr>
          <w:t>XSD-схема документа</w:t>
        </w:r>
        <w:r w:rsidR="006F525B">
          <w:rPr>
            <w:webHidden/>
          </w:rPr>
          <w:tab/>
        </w:r>
        <w:r w:rsidR="006F525B">
          <w:rPr>
            <w:webHidden/>
          </w:rPr>
          <w:fldChar w:fldCharType="begin"/>
        </w:r>
        <w:r w:rsidR="006F525B">
          <w:rPr>
            <w:webHidden/>
          </w:rPr>
          <w:instrText xml:space="preserve"> PAGEREF _Toc66719489 \h </w:instrText>
        </w:r>
        <w:r w:rsidR="006F525B">
          <w:rPr>
            <w:webHidden/>
          </w:rPr>
        </w:r>
        <w:r w:rsidR="006F525B">
          <w:rPr>
            <w:webHidden/>
          </w:rPr>
          <w:fldChar w:fldCharType="separate"/>
        </w:r>
        <w:r w:rsidR="0086573E">
          <w:rPr>
            <w:webHidden/>
          </w:rPr>
          <w:t>56</w:t>
        </w:r>
        <w:r w:rsidR="006F525B">
          <w:rPr>
            <w:webHidden/>
          </w:rPr>
          <w:fldChar w:fldCharType="end"/>
        </w:r>
      </w:hyperlink>
    </w:p>
    <w:p w14:paraId="58FDE388" w14:textId="77777777" w:rsidR="006F525B" w:rsidRDefault="004C5B3B" w:rsidP="006F525B">
      <w:pPr>
        <w:pStyle w:val="14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6719490" w:history="1">
        <w:r w:rsidR="006F525B" w:rsidRPr="00D82FBB">
          <w:rPr>
            <w:rStyle w:val="aa"/>
            <w:noProof/>
          </w:rPr>
          <w:t>6</w:t>
        </w:r>
        <w:r w:rsidR="006F525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F525B" w:rsidRPr="00D82FBB">
          <w:rPr>
            <w:rStyle w:val="aa"/>
            <w:noProof/>
          </w:rPr>
          <w:t>Форматно-логический контроль принимаемых медицинских сведений</w:t>
        </w:r>
        <w:r w:rsidR="006F525B">
          <w:rPr>
            <w:noProof/>
            <w:webHidden/>
          </w:rPr>
          <w:tab/>
        </w:r>
        <w:r w:rsidR="006F525B">
          <w:rPr>
            <w:noProof/>
            <w:webHidden/>
          </w:rPr>
          <w:fldChar w:fldCharType="begin"/>
        </w:r>
        <w:r w:rsidR="006F525B">
          <w:rPr>
            <w:noProof/>
            <w:webHidden/>
          </w:rPr>
          <w:instrText xml:space="preserve"> PAGEREF _Toc66719490 \h </w:instrText>
        </w:r>
        <w:r w:rsidR="006F525B">
          <w:rPr>
            <w:noProof/>
            <w:webHidden/>
          </w:rPr>
        </w:r>
        <w:r w:rsidR="006F525B">
          <w:rPr>
            <w:noProof/>
            <w:webHidden/>
          </w:rPr>
          <w:fldChar w:fldCharType="separate"/>
        </w:r>
        <w:r w:rsidR="0086573E">
          <w:rPr>
            <w:noProof/>
            <w:webHidden/>
          </w:rPr>
          <w:t>61</w:t>
        </w:r>
        <w:r w:rsidR="006F525B">
          <w:rPr>
            <w:noProof/>
            <w:webHidden/>
          </w:rPr>
          <w:fldChar w:fldCharType="end"/>
        </w:r>
      </w:hyperlink>
    </w:p>
    <w:p w14:paraId="1F0EC0A2" w14:textId="77777777" w:rsidR="006F525B" w:rsidRDefault="004C5B3B">
      <w:pPr>
        <w:pStyle w:val="2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6719491" w:history="1">
        <w:r w:rsidR="006F525B" w:rsidRPr="00D82FBB">
          <w:rPr>
            <w:rStyle w:val="aa"/>
            <w:noProof/>
          </w:rPr>
          <w:t>6.1</w:t>
        </w:r>
        <w:r w:rsidR="006F525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F525B" w:rsidRPr="00D82FBB">
          <w:rPr>
            <w:rStyle w:val="aa"/>
            <w:noProof/>
          </w:rPr>
          <w:t>Проверка структуры документа</w:t>
        </w:r>
        <w:r w:rsidR="006F525B">
          <w:rPr>
            <w:noProof/>
            <w:webHidden/>
          </w:rPr>
          <w:tab/>
        </w:r>
        <w:r w:rsidR="006F525B">
          <w:rPr>
            <w:noProof/>
            <w:webHidden/>
          </w:rPr>
          <w:fldChar w:fldCharType="begin"/>
        </w:r>
        <w:r w:rsidR="006F525B">
          <w:rPr>
            <w:noProof/>
            <w:webHidden/>
          </w:rPr>
          <w:instrText xml:space="preserve"> PAGEREF _Toc66719491 \h </w:instrText>
        </w:r>
        <w:r w:rsidR="006F525B">
          <w:rPr>
            <w:noProof/>
            <w:webHidden/>
          </w:rPr>
        </w:r>
        <w:r w:rsidR="006F525B">
          <w:rPr>
            <w:noProof/>
            <w:webHidden/>
          </w:rPr>
          <w:fldChar w:fldCharType="separate"/>
        </w:r>
        <w:r w:rsidR="0086573E">
          <w:rPr>
            <w:noProof/>
            <w:webHidden/>
          </w:rPr>
          <w:t>61</w:t>
        </w:r>
        <w:r w:rsidR="006F525B">
          <w:rPr>
            <w:noProof/>
            <w:webHidden/>
          </w:rPr>
          <w:fldChar w:fldCharType="end"/>
        </w:r>
      </w:hyperlink>
    </w:p>
    <w:p w14:paraId="1400D3BB" w14:textId="77777777" w:rsidR="006F525B" w:rsidRDefault="004C5B3B">
      <w:pPr>
        <w:pStyle w:val="2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6719492" w:history="1">
        <w:r w:rsidR="006F525B" w:rsidRPr="00D82FBB">
          <w:rPr>
            <w:rStyle w:val="aa"/>
            <w:noProof/>
          </w:rPr>
          <w:t>6.2</w:t>
        </w:r>
        <w:r w:rsidR="006F525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F525B" w:rsidRPr="00D82FBB">
          <w:rPr>
            <w:rStyle w:val="aa"/>
            <w:noProof/>
          </w:rPr>
          <w:t>Проверка версии полученного документа</w:t>
        </w:r>
        <w:r w:rsidR="006F525B">
          <w:rPr>
            <w:noProof/>
            <w:webHidden/>
          </w:rPr>
          <w:tab/>
        </w:r>
        <w:r w:rsidR="006F525B">
          <w:rPr>
            <w:noProof/>
            <w:webHidden/>
          </w:rPr>
          <w:fldChar w:fldCharType="begin"/>
        </w:r>
        <w:r w:rsidR="006F525B">
          <w:rPr>
            <w:noProof/>
            <w:webHidden/>
          </w:rPr>
          <w:instrText xml:space="preserve"> PAGEREF _Toc66719492 \h </w:instrText>
        </w:r>
        <w:r w:rsidR="006F525B">
          <w:rPr>
            <w:noProof/>
            <w:webHidden/>
          </w:rPr>
        </w:r>
        <w:r w:rsidR="006F525B">
          <w:rPr>
            <w:noProof/>
            <w:webHidden/>
          </w:rPr>
          <w:fldChar w:fldCharType="separate"/>
        </w:r>
        <w:r w:rsidR="0086573E">
          <w:rPr>
            <w:noProof/>
            <w:webHidden/>
          </w:rPr>
          <w:t>61</w:t>
        </w:r>
        <w:r w:rsidR="006F525B">
          <w:rPr>
            <w:noProof/>
            <w:webHidden/>
          </w:rPr>
          <w:fldChar w:fldCharType="end"/>
        </w:r>
      </w:hyperlink>
    </w:p>
    <w:p w14:paraId="7EC76E58" w14:textId="77777777" w:rsidR="006F525B" w:rsidRDefault="004C5B3B">
      <w:pPr>
        <w:pStyle w:val="2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6719493" w:history="1">
        <w:r w:rsidR="006F525B" w:rsidRPr="00D82FBB">
          <w:rPr>
            <w:rStyle w:val="aa"/>
            <w:noProof/>
          </w:rPr>
          <w:t>6.3</w:t>
        </w:r>
        <w:r w:rsidR="006F525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F525B" w:rsidRPr="00D82FBB">
          <w:rPr>
            <w:rStyle w:val="aa"/>
            <w:noProof/>
          </w:rPr>
          <w:t>Проверка корректности данных пациента</w:t>
        </w:r>
        <w:r w:rsidR="006F525B">
          <w:rPr>
            <w:noProof/>
            <w:webHidden/>
          </w:rPr>
          <w:tab/>
        </w:r>
        <w:r w:rsidR="006F525B">
          <w:rPr>
            <w:noProof/>
            <w:webHidden/>
          </w:rPr>
          <w:fldChar w:fldCharType="begin"/>
        </w:r>
        <w:r w:rsidR="006F525B">
          <w:rPr>
            <w:noProof/>
            <w:webHidden/>
          </w:rPr>
          <w:instrText xml:space="preserve"> PAGEREF _Toc66719493 \h </w:instrText>
        </w:r>
        <w:r w:rsidR="006F525B">
          <w:rPr>
            <w:noProof/>
            <w:webHidden/>
          </w:rPr>
        </w:r>
        <w:r w:rsidR="006F525B">
          <w:rPr>
            <w:noProof/>
            <w:webHidden/>
          </w:rPr>
          <w:fldChar w:fldCharType="separate"/>
        </w:r>
        <w:r w:rsidR="0086573E">
          <w:rPr>
            <w:noProof/>
            <w:webHidden/>
          </w:rPr>
          <w:t>61</w:t>
        </w:r>
        <w:r w:rsidR="006F525B">
          <w:rPr>
            <w:noProof/>
            <w:webHidden/>
          </w:rPr>
          <w:fldChar w:fldCharType="end"/>
        </w:r>
      </w:hyperlink>
    </w:p>
    <w:p w14:paraId="43E115C3" w14:textId="77777777" w:rsidR="006F525B" w:rsidRDefault="004C5B3B">
      <w:pPr>
        <w:pStyle w:val="2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6719494" w:history="1">
        <w:r w:rsidR="006F525B" w:rsidRPr="00D82FBB">
          <w:rPr>
            <w:rStyle w:val="aa"/>
            <w:noProof/>
          </w:rPr>
          <w:t>6.4</w:t>
        </w:r>
        <w:r w:rsidR="006F525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F525B" w:rsidRPr="00D82FBB">
          <w:rPr>
            <w:rStyle w:val="aa"/>
            <w:noProof/>
          </w:rPr>
          <w:t>Проверка корректности указанных справочников ФРНСИ</w:t>
        </w:r>
        <w:r w:rsidR="006F525B">
          <w:rPr>
            <w:noProof/>
            <w:webHidden/>
          </w:rPr>
          <w:tab/>
        </w:r>
        <w:r w:rsidR="006F525B">
          <w:rPr>
            <w:noProof/>
            <w:webHidden/>
          </w:rPr>
          <w:fldChar w:fldCharType="begin"/>
        </w:r>
        <w:r w:rsidR="006F525B">
          <w:rPr>
            <w:noProof/>
            <w:webHidden/>
          </w:rPr>
          <w:instrText xml:space="preserve"> PAGEREF _Toc66719494 \h </w:instrText>
        </w:r>
        <w:r w:rsidR="006F525B">
          <w:rPr>
            <w:noProof/>
            <w:webHidden/>
          </w:rPr>
        </w:r>
        <w:r w:rsidR="006F525B">
          <w:rPr>
            <w:noProof/>
            <w:webHidden/>
          </w:rPr>
          <w:fldChar w:fldCharType="separate"/>
        </w:r>
        <w:r w:rsidR="0086573E">
          <w:rPr>
            <w:noProof/>
            <w:webHidden/>
          </w:rPr>
          <w:t>62</w:t>
        </w:r>
        <w:r w:rsidR="006F525B">
          <w:rPr>
            <w:noProof/>
            <w:webHidden/>
          </w:rPr>
          <w:fldChar w:fldCharType="end"/>
        </w:r>
      </w:hyperlink>
    </w:p>
    <w:p w14:paraId="2D0CB3FB" w14:textId="77777777" w:rsidR="006F525B" w:rsidRDefault="004C5B3B">
      <w:pPr>
        <w:pStyle w:val="2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6719495" w:history="1">
        <w:r w:rsidR="006F525B" w:rsidRPr="00D82FBB">
          <w:rPr>
            <w:rStyle w:val="aa"/>
            <w:noProof/>
          </w:rPr>
          <w:t>6.5</w:t>
        </w:r>
        <w:r w:rsidR="006F525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F525B" w:rsidRPr="00D82FBB">
          <w:rPr>
            <w:rStyle w:val="aa"/>
            <w:noProof/>
          </w:rPr>
          <w:t>Проверка корректности указанных медицинских организаций</w:t>
        </w:r>
        <w:r w:rsidR="006F525B">
          <w:rPr>
            <w:noProof/>
            <w:webHidden/>
          </w:rPr>
          <w:tab/>
        </w:r>
        <w:r w:rsidR="006F525B">
          <w:rPr>
            <w:noProof/>
            <w:webHidden/>
          </w:rPr>
          <w:fldChar w:fldCharType="begin"/>
        </w:r>
        <w:r w:rsidR="006F525B">
          <w:rPr>
            <w:noProof/>
            <w:webHidden/>
          </w:rPr>
          <w:instrText xml:space="preserve"> PAGEREF _Toc66719495 \h </w:instrText>
        </w:r>
        <w:r w:rsidR="006F525B">
          <w:rPr>
            <w:noProof/>
            <w:webHidden/>
          </w:rPr>
        </w:r>
        <w:r w:rsidR="006F525B">
          <w:rPr>
            <w:noProof/>
            <w:webHidden/>
          </w:rPr>
          <w:fldChar w:fldCharType="separate"/>
        </w:r>
        <w:r w:rsidR="0086573E">
          <w:rPr>
            <w:noProof/>
            <w:webHidden/>
          </w:rPr>
          <w:t>62</w:t>
        </w:r>
        <w:r w:rsidR="006F525B">
          <w:rPr>
            <w:noProof/>
            <w:webHidden/>
          </w:rPr>
          <w:fldChar w:fldCharType="end"/>
        </w:r>
      </w:hyperlink>
    </w:p>
    <w:p w14:paraId="5B616B5D" w14:textId="77777777" w:rsidR="006F525B" w:rsidRDefault="004C5B3B">
      <w:pPr>
        <w:pStyle w:val="2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6719496" w:history="1">
        <w:r w:rsidR="006F525B" w:rsidRPr="00D82FBB">
          <w:rPr>
            <w:rStyle w:val="aa"/>
            <w:noProof/>
          </w:rPr>
          <w:t>6.6</w:t>
        </w:r>
        <w:r w:rsidR="006F525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F525B" w:rsidRPr="00D82FBB">
          <w:rPr>
            <w:rStyle w:val="aa"/>
            <w:noProof/>
          </w:rPr>
          <w:t>Проверка соответствия указанных медицинских работников занимаемой должности в указанной медицинской организации</w:t>
        </w:r>
        <w:r w:rsidR="006F525B">
          <w:rPr>
            <w:noProof/>
            <w:webHidden/>
          </w:rPr>
          <w:tab/>
        </w:r>
        <w:r w:rsidR="006F525B">
          <w:rPr>
            <w:noProof/>
            <w:webHidden/>
          </w:rPr>
          <w:fldChar w:fldCharType="begin"/>
        </w:r>
        <w:r w:rsidR="006F525B">
          <w:rPr>
            <w:noProof/>
            <w:webHidden/>
          </w:rPr>
          <w:instrText xml:space="preserve"> PAGEREF _Toc66719496 \h </w:instrText>
        </w:r>
        <w:r w:rsidR="006F525B">
          <w:rPr>
            <w:noProof/>
            <w:webHidden/>
          </w:rPr>
        </w:r>
        <w:r w:rsidR="006F525B">
          <w:rPr>
            <w:noProof/>
            <w:webHidden/>
          </w:rPr>
          <w:fldChar w:fldCharType="separate"/>
        </w:r>
        <w:r w:rsidR="0086573E">
          <w:rPr>
            <w:noProof/>
            <w:webHidden/>
          </w:rPr>
          <w:t>62</w:t>
        </w:r>
        <w:r w:rsidR="006F525B">
          <w:rPr>
            <w:noProof/>
            <w:webHidden/>
          </w:rPr>
          <w:fldChar w:fldCharType="end"/>
        </w:r>
      </w:hyperlink>
    </w:p>
    <w:p w14:paraId="4360BE0E" w14:textId="77777777" w:rsidR="006F525B" w:rsidRDefault="004C5B3B" w:rsidP="006F525B">
      <w:pPr>
        <w:pStyle w:val="14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6719497" w:history="1">
        <w:r w:rsidR="006F525B" w:rsidRPr="00D82FBB">
          <w:rPr>
            <w:rStyle w:val="aa"/>
            <w:noProof/>
          </w:rPr>
          <w:t>7</w:t>
        </w:r>
        <w:r w:rsidR="006F525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F525B" w:rsidRPr="00D82FBB">
          <w:rPr>
            <w:rStyle w:val="aa"/>
            <w:noProof/>
          </w:rPr>
          <w:t>Требования к электронной подписи</w:t>
        </w:r>
        <w:r w:rsidR="006F525B">
          <w:rPr>
            <w:noProof/>
            <w:webHidden/>
          </w:rPr>
          <w:tab/>
        </w:r>
        <w:r w:rsidR="006F525B">
          <w:rPr>
            <w:noProof/>
            <w:webHidden/>
          </w:rPr>
          <w:fldChar w:fldCharType="begin"/>
        </w:r>
        <w:r w:rsidR="006F525B">
          <w:rPr>
            <w:noProof/>
            <w:webHidden/>
          </w:rPr>
          <w:instrText xml:space="preserve"> PAGEREF _Toc66719497 \h </w:instrText>
        </w:r>
        <w:r w:rsidR="006F525B">
          <w:rPr>
            <w:noProof/>
            <w:webHidden/>
          </w:rPr>
        </w:r>
        <w:r w:rsidR="006F525B">
          <w:rPr>
            <w:noProof/>
            <w:webHidden/>
          </w:rPr>
          <w:fldChar w:fldCharType="separate"/>
        </w:r>
        <w:r w:rsidR="0086573E">
          <w:rPr>
            <w:noProof/>
            <w:webHidden/>
          </w:rPr>
          <w:t>63</w:t>
        </w:r>
        <w:r w:rsidR="006F525B">
          <w:rPr>
            <w:noProof/>
            <w:webHidden/>
          </w:rPr>
          <w:fldChar w:fldCharType="end"/>
        </w:r>
      </w:hyperlink>
    </w:p>
    <w:p w14:paraId="707865E0" w14:textId="77777777" w:rsidR="00DA5E06" w:rsidRDefault="00DA5E06" w:rsidP="00DA5E06">
      <w:pPr>
        <w:pStyle w:val="phnormal"/>
      </w:pPr>
      <w:r>
        <w:fldChar w:fldCharType="end"/>
      </w:r>
      <w:bookmarkStart w:id="1" w:name="_heading=h.gjdgxs" w:colFirst="0" w:colLast="0"/>
      <w:bookmarkEnd w:id="1"/>
    </w:p>
    <w:p w14:paraId="55E93ABF" w14:textId="77777777" w:rsidR="00DA5E06" w:rsidRDefault="00DA5E06" w:rsidP="00DA5E06">
      <w:pPr>
        <w:pStyle w:val="12"/>
        <w:numPr>
          <w:ilvl w:val="0"/>
          <w:numId w:val="0"/>
        </w:numPr>
        <w:ind w:left="851"/>
      </w:pPr>
      <w:bookmarkStart w:id="2" w:name="_Toc66719454"/>
      <w:r w:rsidRPr="00A02730">
        <w:lastRenderedPageBreak/>
        <w:t>Перечень терминов и сокращений</w:t>
      </w:r>
      <w:bookmarkEnd w:id="2"/>
    </w:p>
    <w:tbl>
      <w:tblPr>
        <w:tblStyle w:val="af"/>
        <w:tblW w:w="10421" w:type="dxa"/>
        <w:tblLayout w:type="fixed"/>
        <w:tblLook w:val="0400" w:firstRow="0" w:lastRow="0" w:firstColumn="0" w:lastColumn="0" w:noHBand="0" w:noVBand="1"/>
      </w:tblPr>
      <w:tblGrid>
        <w:gridCol w:w="2601"/>
        <w:gridCol w:w="7820"/>
      </w:tblGrid>
      <w:tr w:rsidR="00146B36" w14:paraId="1C7E0A24" w14:textId="77777777" w:rsidTr="003B3DC5">
        <w:trPr>
          <w:tblHeader/>
        </w:trPr>
        <w:tc>
          <w:tcPr>
            <w:tcW w:w="2601" w:type="dxa"/>
            <w:vAlign w:val="center"/>
          </w:tcPr>
          <w:p w14:paraId="6F7F9710" w14:textId="77777777" w:rsidR="00146B36" w:rsidRPr="003355BA" w:rsidRDefault="003D2877" w:rsidP="00DA5E06">
            <w:pPr>
              <w:pStyle w:val="phtablecolcaption"/>
            </w:pPr>
            <w:r w:rsidRPr="003355BA">
              <w:t>Термин, сокращение</w:t>
            </w:r>
          </w:p>
        </w:tc>
        <w:tc>
          <w:tcPr>
            <w:tcW w:w="7820" w:type="dxa"/>
            <w:vAlign w:val="center"/>
          </w:tcPr>
          <w:p w14:paraId="0CD32D50" w14:textId="77777777" w:rsidR="00146B36" w:rsidRPr="003355BA" w:rsidRDefault="003D2877" w:rsidP="00DA5E06">
            <w:pPr>
              <w:pStyle w:val="phtablecolcaption"/>
            </w:pPr>
            <w:r w:rsidRPr="003355BA">
              <w:t>Определение</w:t>
            </w:r>
          </w:p>
        </w:tc>
      </w:tr>
      <w:tr w:rsidR="00EC58F1" w14:paraId="1D42DEAC" w14:textId="77777777" w:rsidTr="003B3DC5">
        <w:tc>
          <w:tcPr>
            <w:tcW w:w="2601" w:type="dxa"/>
            <w:vAlign w:val="center"/>
          </w:tcPr>
          <w:p w14:paraId="1528AD89" w14:textId="77777777" w:rsidR="00EC58F1" w:rsidRPr="003355BA" w:rsidRDefault="00EC58F1" w:rsidP="00DA5E06">
            <w:pPr>
              <w:pStyle w:val="phtablecellleft"/>
            </w:pPr>
            <w:r w:rsidRPr="003355BA">
              <w:t>CDA</w:t>
            </w:r>
          </w:p>
        </w:tc>
        <w:tc>
          <w:tcPr>
            <w:tcW w:w="7820" w:type="dxa"/>
            <w:vAlign w:val="center"/>
          </w:tcPr>
          <w:p w14:paraId="549618D1" w14:textId="77777777" w:rsidR="00EC58F1" w:rsidRPr="003355BA" w:rsidRDefault="00EC58F1" w:rsidP="00DA5E06">
            <w:pPr>
              <w:pStyle w:val="phtablecellleft"/>
            </w:pPr>
            <w:r w:rsidRPr="003355BA">
              <w:t>Clinical Document Architecture, одна из спецификаций стандарт HL7</w:t>
            </w:r>
          </w:p>
        </w:tc>
      </w:tr>
      <w:tr w:rsidR="00EC58F1" w14:paraId="34B380A4" w14:textId="77777777" w:rsidTr="00C443D4">
        <w:tc>
          <w:tcPr>
            <w:tcW w:w="2601" w:type="dxa"/>
          </w:tcPr>
          <w:p w14:paraId="296530AC" w14:textId="77777777" w:rsidR="00EC58F1" w:rsidRDefault="00EC58F1" w:rsidP="00C443D4">
            <w:pPr>
              <w:pStyle w:val="phtablecellleft"/>
            </w:pPr>
            <w:r>
              <w:t>HL7</w:t>
            </w:r>
          </w:p>
        </w:tc>
        <w:tc>
          <w:tcPr>
            <w:tcW w:w="7820" w:type="dxa"/>
          </w:tcPr>
          <w:p w14:paraId="2A08F533" w14:textId="77777777" w:rsidR="00EC58F1" w:rsidRDefault="00EC58F1" w:rsidP="00C443D4">
            <w:pPr>
              <w:pStyle w:val="phtablecellleft"/>
            </w:pPr>
            <w:r>
              <w:t>Международный стандарт обмена, управления и интеграции электронной медицинской информации</w:t>
            </w:r>
          </w:p>
        </w:tc>
      </w:tr>
      <w:tr w:rsidR="00EC58F1" w14:paraId="33BB7BE2" w14:textId="77777777" w:rsidTr="003B3DC5">
        <w:tc>
          <w:tcPr>
            <w:tcW w:w="2601" w:type="dxa"/>
            <w:vAlign w:val="center"/>
          </w:tcPr>
          <w:p w14:paraId="655AE89F" w14:textId="14D5244D" w:rsidR="00EC58F1" w:rsidRPr="000404F4" w:rsidRDefault="0024215C" w:rsidP="000404F4">
            <w:pPr>
              <w:rPr>
                <w:rFonts w:cs="Arial"/>
                <w:bCs/>
              </w:rPr>
            </w:pPr>
            <w:r w:rsidRPr="000404F4">
              <w:rPr>
                <w:rFonts w:cs="Arial"/>
                <w:bCs/>
              </w:rPr>
              <w:t>id</w:t>
            </w:r>
          </w:p>
        </w:tc>
        <w:tc>
          <w:tcPr>
            <w:tcW w:w="7820" w:type="dxa"/>
            <w:vAlign w:val="center"/>
          </w:tcPr>
          <w:p w14:paraId="6B9AFBD1" w14:textId="77777777" w:rsidR="00EC58F1" w:rsidRPr="000404F4" w:rsidRDefault="00EC58F1" w:rsidP="00DA5E06">
            <w:pPr>
              <w:pStyle w:val="phtablecellleft"/>
            </w:pPr>
            <w:r>
              <w:t>Идентификатор</w:t>
            </w:r>
          </w:p>
        </w:tc>
      </w:tr>
      <w:tr w:rsidR="00EC58F1" w14:paraId="575404F1" w14:textId="77777777" w:rsidTr="00C443D4">
        <w:tc>
          <w:tcPr>
            <w:tcW w:w="2601" w:type="dxa"/>
          </w:tcPr>
          <w:p w14:paraId="3A8C69CA" w14:textId="77777777" w:rsidR="00EC58F1" w:rsidRDefault="00EC58F1" w:rsidP="00C443D4">
            <w:pPr>
              <w:pStyle w:val="phtablecellleft"/>
            </w:pPr>
            <w:r>
              <w:t>OID</w:t>
            </w:r>
          </w:p>
        </w:tc>
        <w:tc>
          <w:tcPr>
            <w:tcW w:w="7820" w:type="dxa"/>
          </w:tcPr>
          <w:p w14:paraId="37C3384F" w14:textId="77777777" w:rsidR="00EC58F1" w:rsidRDefault="00EC58F1" w:rsidP="00C443D4">
            <w:pPr>
              <w:pStyle w:val="phtablecellleft"/>
            </w:pPr>
            <w:r>
              <w:t xml:space="preserve">Object Identifier </w:t>
            </w:r>
            <w:r w:rsidRPr="005F461A">
              <w:t>–</w:t>
            </w:r>
            <w:r>
              <w:t xml:space="preserve"> идентификатор объекта</w:t>
            </w:r>
          </w:p>
        </w:tc>
      </w:tr>
      <w:tr w:rsidR="00EC58F1" w14:paraId="7D70193C" w14:textId="77777777" w:rsidTr="00C443D4">
        <w:tc>
          <w:tcPr>
            <w:tcW w:w="2601" w:type="dxa"/>
          </w:tcPr>
          <w:p w14:paraId="3E870A6B" w14:textId="77777777" w:rsidR="00EC58F1" w:rsidRDefault="00EC58F1" w:rsidP="00C443D4">
            <w:pPr>
              <w:pStyle w:val="phtablecellleft"/>
            </w:pPr>
            <w:r>
              <w:t>SOAP</w:t>
            </w:r>
          </w:p>
        </w:tc>
        <w:tc>
          <w:tcPr>
            <w:tcW w:w="7820" w:type="dxa"/>
          </w:tcPr>
          <w:p w14:paraId="5DA77CEB" w14:textId="77777777" w:rsidR="00EC58F1" w:rsidRPr="005D4FE5" w:rsidRDefault="00EC58F1" w:rsidP="00C443D4">
            <w:pPr>
              <w:pStyle w:val="phtablecellleft"/>
            </w:pPr>
            <w:r>
              <w:t xml:space="preserve">Simple Object Access Protocol </w:t>
            </w:r>
            <w:r w:rsidRPr="005F461A">
              <w:t>–</w:t>
            </w:r>
            <w:r>
              <w:t xml:space="preserve"> протокол обмена структурированными сообщениями</w:t>
            </w:r>
          </w:p>
        </w:tc>
      </w:tr>
      <w:tr w:rsidR="00EC58F1" w14:paraId="4CE842C7" w14:textId="77777777" w:rsidTr="003B3DC5">
        <w:tc>
          <w:tcPr>
            <w:tcW w:w="2601" w:type="dxa"/>
            <w:vAlign w:val="center"/>
          </w:tcPr>
          <w:p w14:paraId="50851925" w14:textId="77777777" w:rsidR="00EC58F1" w:rsidRPr="003355BA" w:rsidRDefault="00EC58F1" w:rsidP="00DA5E06">
            <w:pPr>
              <w:pStyle w:val="phtablecellleft"/>
            </w:pPr>
            <w:r w:rsidRPr="003355BA">
              <w:t>WSDL</w:t>
            </w:r>
          </w:p>
        </w:tc>
        <w:tc>
          <w:tcPr>
            <w:tcW w:w="7820" w:type="dxa"/>
            <w:vAlign w:val="center"/>
          </w:tcPr>
          <w:p w14:paraId="1D226E25" w14:textId="77777777" w:rsidR="00EC58F1" w:rsidRPr="003355BA" w:rsidRDefault="00EC58F1" w:rsidP="00DA5E06">
            <w:pPr>
              <w:pStyle w:val="phtablecellleft"/>
            </w:pPr>
            <w:r w:rsidRPr="003355BA">
              <w:t>Язык описания веб-сервисов и доступа к ним, основанный на XML</w:t>
            </w:r>
          </w:p>
        </w:tc>
      </w:tr>
      <w:tr w:rsidR="00EC58F1" w14:paraId="43E4D1B4" w14:textId="77777777" w:rsidTr="003B3DC5">
        <w:tc>
          <w:tcPr>
            <w:tcW w:w="2601" w:type="dxa"/>
            <w:vAlign w:val="center"/>
          </w:tcPr>
          <w:p w14:paraId="0556B51F" w14:textId="77777777" w:rsidR="00EC58F1" w:rsidRPr="003355BA" w:rsidRDefault="00EC58F1" w:rsidP="00DA5E06">
            <w:pPr>
              <w:pStyle w:val="phtablecellleft"/>
            </w:pPr>
            <w:r w:rsidRPr="003355BA">
              <w:t>XML</w:t>
            </w:r>
          </w:p>
        </w:tc>
        <w:tc>
          <w:tcPr>
            <w:tcW w:w="7820" w:type="dxa"/>
            <w:vAlign w:val="center"/>
          </w:tcPr>
          <w:p w14:paraId="6A6F1E28" w14:textId="77777777" w:rsidR="00EC58F1" w:rsidRPr="003355BA" w:rsidRDefault="00EC58F1" w:rsidP="00DA5E06">
            <w:pPr>
              <w:pStyle w:val="phtablecellleft"/>
            </w:pPr>
            <w:r w:rsidRPr="003355BA">
              <w:t>Расширяемый язык разметки</w:t>
            </w:r>
          </w:p>
        </w:tc>
      </w:tr>
      <w:tr w:rsidR="00EC58F1" w14:paraId="0D94FFC6" w14:textId="77777777" w:rsidTr="003B3DC5">
        <w:tc>
          <w:tcPr>
            <w:tcW w:w="2601" w:type="dxa"/>
            <w:vAlign w:val="center"/>
          </w:tcPr>
          <w:p w14:paraId="3C4DB2D1" w14:textId="77777777" w:rsidR="00EC58F1" w:rsidRDefault="00EC58F1" w:rsidP="00DA5E06">
            <w:pPr>
              <w:pStyle w:val="phtablecellleft"/>
            </w:pPr>
            <w:r>
              <w:t>АД</w:t>
            </w:r>
          </w:p>
        </w:tc>
        <w:tc>
          <w:tcPr>
            <w:tcW w:w="7820" w:type="dxa"/>
            <w:vAlign w:val="center"/>
          </w:tcPr>
          <w:p w14:paraId="0BD1E042" w14:textId="77777777" w:rsidR="00EC58F1" w:rsidRPr="000404F4" w:rsidRDefault="00EC58F1" w:rsidP="00DA5E06">
            <w:pPr>
              <w:pStyle w:val="phtablecellleft"/>
            </w:pPr>
            <w:r>
              <w:t>Артериальное давление</w:t>
            </w:r>
          </w:p>
        </w:tc>
      </w:tr>
      <w:tr w:rsidR="00EC58F1" w14:paraId="65B0C3B7" w14:textId="77777777" w:rsidTr="003B3DC5">
        <w:tc>
          <w:tcPr>
            <w:tcW w:w="2601" w:type="dxa"/>
            <w:vAlign w:val="center"/>
          </w:tcPr>
          <w:p w14:paraId="0EBF625D" w14:textId="77777777" w:rsidR="00EC58F1" w:rsidRPr="000404F4" w:rsidRDefault="00EC58F1" w:rsidP="000404F4">
            <w:pPr>
              <w:rPr>
                <w:rFonts w:cs="Arial"/>
                <w:bCs/>
              </w:rPr>
            </w:pPr>
            <w:r w:rsidRPr="000404F4">
              <w:rPr>
                <w:rFonts w:cs="Arial"/>
                <w:bCs/>
              </w:rPr>
              <w:t>БСМП</w:t>
            </w:r>
          </w:p>
        </w:tc>
        <w:tc>
          <w:tcPr>
            <w:tcW w:w="7820" w:type="dxa"/>
            <w:vAlign w:val="center"/>
          </w:tcPr>
          <w:p w14:paraId="5F2D3E02" w14:textId="77777777" w:rsidR="00EC58F1" w:rsidRPr="000404F4" w:rsidRDefault="00EC58F1" w:rsidP="00DA5E06">
            <w:pPr>
              <w:pStyle w:val="phtablecellleft"/>
            </w:pPr>
            <w:r>
              <w:t>Бригада скорой медицинской помощи</w:t>
            </w:r>
          </w:p>
        </w:tc>
      </w:tr>
      <w:tr w:rsidR="00EC58F1" w14:paraId="5C11B116" w14:textId="77777777" w:rsidTr="003B3DC5">
        <w:tc>
          <w:tcPr>
            <w:tcW w:w="2601" w:type="dxa"/>
            <w:vAlign w:val="center"/>
          </w:tcPr>
          <w:p w14:paraId="49514063" w14:textId="77777777" w:rsidR="00EC58F1" w:rsidRDefault="00EC58F1" w:rsidP="00AC3661">
            <w:pPr>
              <w:pStyle w:val="phtablecellleft"/>
            </w:pPr>
            <w:r w:rsidRPr="00E6792F">
              <w:t>ВВ ТЛТ</w:t>
            </w:r>
          </w:p>
        </w:tc>
        <w:tc>
          <w:tcPr>
            <w:tcW w:w="7820" w:type="dxa"/>
            <w:vAlign w:val="center"/>
          </w:tcPr>
          <w:p w14:paraId="4D1FE7F0" w14:textId="77777777" w:rsidR="00EC58F1" w:rsidRPr="00162FB0" w:rsidRDefault="00EC58F1" w:rsidP="00867C86">
            <w:pPr>
              <w:pStyle w:val="phtablecellleft"/>
            </w:pPr>
            <w:r>
              <w:t>Внутривенная</w:t>
            </w:r>
            <w:r w:rsidRPr="00E6792F">
              <w:t xml:space="preserve"> тромболитическ</w:t>
            </w:r>
            <w:r>
              <w:t xml:space="preserve">ая </w:t>
            </w:r>
            <w:r w:rsidRPr="00E6792F">
              <w:t>терапи</w:t>
            </w:r>
            <w:r>
              <w:t>я</w:t>
            </w:r>
          </w:p>
        </w:tc>
      </w:tr>
      <w:tr w:rsidR="00EC58F1" w14:paraId="24217E61" w14:textId="77777777" w:rsidTr="003B3DC5">
        <w:tc>
          <w:tcPr>
            <w:tcW w:w="2601" w:type="dxa"/>
            <w:vAlign w:val="center"/>
          </w:tcPr>
          <w:p w14:paraId="521ACD8A" w14:textId="662E011C" w:rsidR="00EC58F1" w:rsidRPr="003355BA" w:rsidRDefault="00EC58F1" w:rsidP="00DA5E06">
            <w:pPr>
              <w:pStyle w:val="phtablecellleft"/>
            </w:pPr>
            <w:r w:rsidRPr="003355BA">
              <w:t>ВИМИС «ССЗ»</w:t>
            </w:r>
            <w:r w:rsidR="00D37652">
              <w:t>, Система</w:t>
            </w:r>
          </w:p>
        </w:tc>
        <w:tc>
          <w:tcPr>
            <w:tcW w:w="7820" w:type="dxa"/>
            <w:vAlign w:val="center"/>
          </w:tcPr>
          <w:p w14:paraId="694C0324" w14:textId="77777777" w:rsidR="00EC58F1" w:rsidRPr="003355BA" w:rsidRDefault="00EC58F1" w:rsidP="00DA5E06">
            <w:pPr>
              <w:pStyle w:val="phtablecellleft"/>
            </w:pPr>
            <w:r w:rsidRPr="003355BA">
              <w:t>Вертикально-интегрированная медицинская информационная система «Сердечно-сосудистые заболевания»</w:t>
            </w:r>
          </w:p>
        </w:tc>
      </w:tr>
      <w:tr w:rsidR="00EC58F1" w14:paraId="5F9DAEAF" w14:textId="77777777" w:rsidTr="003B3DC5">
        <w:tc>
          <w:tcPr>
            <w:tcW w:w="2601" w:type="dxa"/>
            <w:vAlign w:val="center"/>
          </w:tcPr>
          <w:p w14:paraId="33FA2435" w14:textId="77777777" w:rsidR="00EC58F1" w:rsidRPr="00E6792F" w:rsidRDefault="00EC58F1" w:rsidP="00AC3661">
            <w:pPr>
              <w:pStyle w:val="phtablecellleft"/>
            </w:pPr>
            <w:r w:rsidRPr="008D7524">
              <w:t>ВМГ</w:t>
            </w:r>
          </w:p>
        </w:tc>
        <w:tc>
          <w:tcPr>
            <w:tcW w:w="7820" w:type="dxa"/>
            <w:vAlign w:val="center"/>
          </w:tcPr>
          <w:p w14:paraId="1E4BDE59" w14:textId="77777777" w:rsidR="00EC58F1" w:rsidRDefault="00EC58F1" w:rsidP="00867C86">
            <w:pPr>
              <w:pStyle w:val="phtablecellleft"/>
            </w:pPr>
            <w:r>
              <w:t>В</w:t>
            </w:r>
            <w:r w:rsidRPr="00C57FEA">
              <w:t>нутримозговая гематома</w:t>
            </w:r>
          </w:p>
        </w:tc>
      </w:tr>
      <w:tr w:rsidR="00EC58F1" w14:paraId="5176D7D3" w14:textId="77777777" w:rsidTr="00C443D4">
        <w:tc>
          <w:tcPr>
            <w:tcW w:w="2601" w:type="dxa"/>
          </w:tcPr>
          <w:p w14:paraId="5217ACA5" w14:textId="77777777" w:rsidR="00EC58F1" w:rsidRDefault="00EC58F1" w:rsidP="00C443D4">
            <w:pPr>
              <w:pStyle w:val="phtablecellleft"/>
            </w:pPr>
            <w:r>
              <w:t>ГИС СЗ</w:t>
            </w:r>
          </w:p>
        </w:tc>
        <w:tc>
          <w:tcPr>
            <w:tcW w:w="7820" w:type="dxa"/>
          </w:tcPr>
          <w:p w14:paraId="71472582" w14:textId="7BF33D71" w:rsidR="00EC58F1" w:rsidRPr="00963F10" w:rsidRDefault="00EC58F1" w:rsidP="00C443D4">
            <w:pPr>
              <w:pStyle w:val="phtablecellleft"/>
            </w:pPr>
            <w:r>
              <w:t>Государственная информационная система в сфере здравоохранения</w:t>
            </w:r>
            <w:r w:rsidR="00F20432" w:rsidRPr="00963F10">
              <w:t xml:space="preserve"> субъекта Российской Федерации</w:t>
            </w:r>
          </w:p>
        </w:tc>
      </w:tr>
      <w:tr w:rsidR="00ED6893" w14:paraId="1338FD59" w14:textId="77777777" w:rsidTr="00C443D4">
        <w:tc>
          <w:tcPr>
            <w:tcW w:w="2601" w:type="dxa"/>
          </w:tcPr>
          <w:p w14:paraId="4E1D721B" w14:textId="0C5C0BC3" w:rsidR="00ED6893" w:rsidRDefault="00ED6893" w:rsidP="00C443D4">
            <w:pPr>
              <w:pStyle w:val="phtablecellleft"/>
            </w:pPr>
            <w:r>
              <w:t>ГМ</w:t>
            </w:r>
          </w:p>
        </w:tc>
        <w:tc>
          <w:tcPr>
            <w:tcW w:w="7820" w:type="dxa"/>
          </w:tcPr>
          <w:p w14:paraId="5AAF5411" w14:textId="088C052B" w:rsidR="00ED6893" w:rsidRDefault="00ED6893" w:rsidP="00C443D4">
            <w:pPr>
              <w:pStyle w:val="phtablecellleft"/>
            </w:pPr>
            <w:r w:rsidRPr="00ED6893">
              <w:t>Головной мозг</w:t>
            </w:r>
          </w:p>
        </w:tc>
      </w:tr>
      <w:tr w:rsidR="00EC58F1" w14:paraId="774129BD" w14:textId="77777777" w:rsidTr="00C443D4">
        <w:tc>
          <w:tcPr>
            <w:tcW w:w="2601" w:type="dxa"/>
          </w:tcPr>
          <w:p w14:paraId="6ED3A285" w14:textId="77777777" w:rsidR="00EC58F1" w:rsidRDefault="00EC58F1" w:rsidP="00C443D4">
            <w:pPr>
              <w:pStyle w:val="phtablecellleft"/>
            </w:pPr>
            <w:r>
              <w:t>ЕГИСЗ</w:t>
            </w:r>
          </w:p>
        </w:tc>
        <w:tc>
          <w:tcPr>
            <w:tcW w:w="7820" w:type="dxa"/>
          </w:tcPr>
          <w:p w14:paraId="480EB4F6" w14:textId="77777777" w:rsidR="00EC58F1" w:rsidRDefault="00EC58F1" w:rsidP="00C443D4">
            <w:pPr>
              <w:pStyle w:val="phtablecellleft"/>
            </w:pPr>
            <w:r>
              <w:t>Единая государственная информационная система в сфере здравоохранения</w:t>
            </w:r>
          </w:p>
        </w:tc>
      </w:tr>
      <w:tr w:rsidR="00EC58F1" w14:paraId="7037F2F8" w14:textId="77777777" w:rsidTr="00C443D4">
        <w:tc>
          <w:tcPr>
            <w:tcW w:w="2601" w:type="dxa"/>
          </w:tcPr>
          <w:p w14:paraId="19EB38D7" w14:textId="77777777" w:rsidR="00EC58F1" w:rsidRDefault="00EC58F1" w:rsidP="00C443D4">
            <w:pPr>
              <w:pStyle w:val="phtablecellleft"/>
            </w:pPr>
            <w:r>
              <w:t>ЕСКЛП</w:t>
            </w:r>
          </w:p>
        </w:tc>
        <w:tc>
          <w:tcPr>
            <w:tcW w:w="7820" w:type="dxa"/>
          </w:tcPr>
          <w:p w14:paraId="6FF04946" w14:textId="77777777" w:rsidR="00EC58F1" w:rsidRDefault="00EC58F1" w:rsidP="00C443D4">
            <w:pPr>
              <w:pStyle w:val="phtablecellleft"/>
            </w:pPr>
            <w:r>
              <w:t>Единый справочник-каталог лекарственных препаратов</w:t>
            </w:r>
          </w:p>
        </w:tc>
      </w:tr>
      <w:tr w:rsidR="00EC58F1" w14:paraId="2448E128" w14:textId="77777777" w:rsidTr="00C443D4">
        <w:tc>
          <w:tcPr>
            <w:tcW w:w="2601" w:type="dxa"/>
          </w:tcPr>
          <w:p w14:paraId="215438BA" w14:textId="77777777" w:rsidR="00EC58F1" w:rsidRDefault="00EC58F1" w:rsidP="00C443D4">
            <w:pPr>
              <w:pStyle w:val="phtablecellleft"/>
            </w:pPr>
            <w:r>
              <w:t>ИПС</w:t>
            </w:r>
          </w:p>
        </w:tc>
        <w:tc>
          <w:tcPr>
            <w:tcW w:w="7820" w:type="dxa"/>
          </w:tcPr>
          <w:p w14:paraId="37110DBD" w14:textId="77777777" w:rsidR="00EC58F1" w:rsidRDefault="00EC58F1" w:rsidP="00C443D4">
            <w:pPr>
              <w:pStyle w:val="phtablecellleft"/>
            </w:pPr>
            <w:r>
              <w:t>Подсистема интеграции прикладных систем ЕГИСЗ</w:t>
            </w:r>
          </w:p>
        </w:tc>
      </w:tr>
      <w:tr w:rsidR="00EC58F1" w14:paraId="681B8B56" w14:textId="77777777" w:rsidTr="00C443D4">
        <w:tc>
          <w:tcPr>
            <w:tcW w:w="2601" w:type="dxa"/>
          </w:tcPr>
          <w:p w14:paraId="1AF278AD" w14:textId="77777777" w:rsidR="00EC58F1" w:rsidRDefault="00EC58F1" w:rsidP="00C443D4">
            <w:pPr>
              <w:pStyle w:val="phtablecellleft"/>
            </w:pPr>
            <w:r>
              <w:t>ИС</w:t>
            </w:r>
          </w:p>
        </w:tc>
        <w:tc>
          <w:tcPr>
            <w:tcW w:w="7820" w:type="dxa"/>
          </w:tcPr>
          <w:p w14:paraId="630C40B7" w14:textId="77777777" w:rsidR="00EC58F1" w:rsidRDefault="00EC58F1" w:rsidP="00C443D4">
            <w:pPr>
              <w:pStyle w:val="phtablecellleft"/>
            </w:pPr>
            <w:r>
              <w:t>Информационная система</w:t>
            </w:r>
          </w:p>
        </w:tc>
      </w:tr>
      <w:tr w:rsidR="00EC58F1" w14:paraId="4A35E8C9" w14:textId="77777777" w:rsidTr="00C443D4">
        <w:tc>
          <w:tcPr>
            <w:tcW w:w="2601" w:type="dxa"/>
          </w:tcPr>
          <w:p w14:paraId="03BD60CD" w14:textId="77777777" w:rsidR="00EC58F1" w:rsidRDefault="00EC58F1" w:rsidP="00C443D4">
            <w:pPr>
              <w:pStyle w:val="phtablecellleft"/>
            </w:pPr>
            <w:r>
              <w:t>КР</w:t>
            </w:r>
          </w:p>
        </w:tc>
        <w:tc>
          <w:tcPr>
            <w:tcW w:w="7820" w:type="dxa"/>
          </w:tcPr>
          <w:p w14:paraId="133743EF" w14:textId="77777777" w:rsidR="00EC58F1" w:rsidRDefault="00EC58F1" w:rsidP="00C443D4">
            <w:pPr>
              <w:pStyle w:val="phtablecellleft"/>
            </w:pPr>
            <w:r>
              <w:t>Клинические рекомендации</w:t>
            </w:r>
          </w:p>
        </w:tc>
      </w:tr>
      <w:tr w:rsidR="00EC58F1" w14:paraId="0AAE109B" w14:textId="77777777" w:rsidTr="003B3DC5">
        <w:tc>
          <w:tcPr>
            <w:tcW w:w="2601" w:type="dxa"/>
            <w:vAlign w:val="center"/>
          </w:tcPr>
          <w:p w14:paraId="1130535E" w14:textId="77777777" w:rsidR="00EC58F1" w:rsidRDefault="00EC58F1" w:rsidP="00DA5E06">
            <w:pPr>
              <w:pStyle w:val="phtablecellleft"/>
            </w:pPr>
            <w:r>
              <w:t>КТ</w:t>
            </w:r>
          </w:p>
        </w:tc>
        <w:tc>
          <w:tcPr>
            <w:tcW w:w="7820" w:type="dxa"/>
            <w:vAlign w:val="center"/>
          </w:tcPr>
          <w:p w14:paraId="05FB09A7" w14:textId="77777777" w:rsidR="00EC58F1" w:rsidRPr="000404F4" w:rsidRDefault="00EC58F1" w:rsidP="00DA5E06">
            <w:pPr>
              <w:pStyle w:val="phtablecellleft"/>
            </w:pPr>
            <w:r>
              <w:t>К</w:t>
            </w:r>
            <w:r w:rsidRPr="004356D5">
              <w:t>омпьютерная томография</w:t>
            </w:r>
          </w:p>
        </w:tc>
      </w:tr>
      <w:tr w:rsidR="00EC58F1" w14:paraId="02DC1E92" w14:textId="77777777" w:rsidTr="00C443D4">
        <w:tc>
          <w:tcPr>
            <w:tcW w:w="2601" w:type="dxa"/>
          </w:tcPr>
          <w:p w14:paraId="52BFC1FB" w14:textId="77777777" w:rsidR="00EC58F1" w:rsidRDefault="00EC58F1" w:rsidP="00C443D4">
            <w:pPr>
              <w:pStyle w:val="phtablecellleft"/>
            </w:pPr>
            <w:r>
              <w:t>КТРУ</w:t>
            </w:r>
          </w:p>
        </w:tc>
        <w:tc>
          <w:tcPr>
            <w:tcW w:w="7820" w:type="dxa"/>
          </w:tcPr>
          <w:p w14:paraId="21819274" w14:textId="77777777" w:rsidR="00EC58F1" w:rsidRDefault="00EC58F1" w:rsidP="00C443D4">
            <w:pPr>
              <w:pStyle w:val="phtablecellleft"/>
            </w:pPr>
            <w:r>
              <w:t>Каталог товаров, работ и услуг</w:t>
            </w:r>
          </w:p>
        </w:tc>
      </w:tr>
      <w:tr w:rsidR="00EC58F1" w14:paraId="5B7A2AC3" w14:textId="77777777" w:rsidTr="00C443D4">
        <w:tc>
          <w:tcPr>
            <w:tcW w:w="2601" w:type="dxa"/>
          </w:tcPr>
          <w:p w14:paraId="402961D2" w14:textId="77777777" w:rsidR="00EC58F1" w:rsidRDefault="00EC58F1" w:rsidP="00C443D4">
            <w:pPr>
              <w:pStyle w:val="phtablecellleft"/>
            </w:pPr>
            <w:r>
              <w:t>МИС</w:t>
            </w:r>
          </w:p>
        </w:tc>
        <w:tc>
          <w:tcPr>
            <w:tcW w:w="7820" w:type="dxa"/>
          </w:tcPr>
          <w:p w14:paraId="0E9A9606" w14:textId="77777777" w:rsidR="00EC58F1" w:rsidRDefault="00EC58F1" w:rsidP="00C443D4">
            <w:pPr>
              <w:pStyle w:val="phtablecellleft"/>
            </w:pPr>
            <w:r>
              <w:t>Медицинская информационная система</w:t>
            </w:r>
          </w:p>
        </w:tc>
      </w:tr>
      <w:tr w:rsidR="00EC58F1" w14:paraId="2A86D597" w14:textId="77777777" w:rsidTr="00C443D4">
        <w:tc>
          <w:tcPr>
            <w:tcW w:w="2601" w:type="dxa"/>
          </w:tcPr>
          <w:p w14:paraId="78C758B9" w14:textId="77777777" w:rsidR="00EC58F1" w:rsidRDefault="00EC58F1" w:rsidP="00C443D4">
            <w:pPr>
              <w:pStyle w:val="phtablecellleft"/>
            </w:pPr>
            <w:r>
              <w:t>МКБ-10</w:t>
            </w:r>
          </w:p>
        </w:tc>
        <w:tc>
          <w:tcPr>
            <w:tcW w:w="7820" w:type="dxa"/>
          </w:tcPr>
          <w:p w14:paraId="12A3A1E7" w14:textId="77777777" w:rsidR="00EC58F1" w:rsidRDefault="00EC58F1" w:rsidP="00C443D4">
            <w:pPr>
              <w:pStyle w:val="phtablecellleft"/>
            </w:pPr>
            <w:r>
              <w:t>Международная классификация болезней 10-го пересмотра</w:t>
            </w:r>
          </w:p>
        </w:tc>
      </w:tr>
      <w:tr w:rsidR="00EC58F1" w14:paraId="11EB3F0B" w14:textId="77777777" w:rsidTr="00C443D4">
        <w:tc>
          <w:tcPr>
            <w:tcW w:w="2601" w:type="dxa"/>
          </w:tcPr>
          <w:p w14:paraId="11BCBDF3" w14:textId="77777777" w:rsidR="00EC58F1" w:rsidRDefault="00EC58F1" w:rsidP="00C443D4">
            <w:pPr>
              <w:pStyle w:val="phtablecellleft"/>
            </w:pPr>
            <w:r>
              <w:t>МО</w:t>
            </w:r>
          </w:p>
        </w:tc>
        <w:tc>
          <w:tcPr>
            <w:tcW w:w="7820" w:type="dxa"/>
          </w:tcPr>
          <w:p w14:paraId="10CFE0AE" w14:textId="77777777" w:rsidR="00EC58F1" w:rsidRDefault="00EC58F1" w:rsidP="00C443D4">
            <w:pPr>
              <w:pStyle w:val="phtablecellleft"/>
            </w:pPr>
            <w:r>
              <w:t>Медицинская организация</w:t>
            </w:r>
          </w:p>
        </w:tc>
      </w:tr>
      <w:tr w:rsidR="00EC58F1" w14:paraId="1600C1B6" w14:textId="77777777" w:rsidTr="003B3DC5">
        <w:tc>
          <w:tcPr>
            <w:tcW w:w="2601" w:type="dxa"/>
            <w:vAlign w:val="center"/>
          </w:tcPr>
          <w:p w14:paraId="76111F4E" w14:textId="77777777" w:rsidR="00EC58F1" w:rsidRDefault="00EC58F1" w:rsidP="00DA5E06">
            <w:pPr>
              <w:pStyle w:val="phtablecellleft"/>
            </w:pPr>
            <w:r>
              <w:t>МРТ</w:t>
            </w:r>
          </w:p>
        </w:tc>
        <w:tc>
          <w:tcPr>
            <w:tcW w:w="7820" w:type="dxa"/>
            <w:vAlign w:val="center"/>
          </w:tcPr>
          <w:p w14:paraId="09EAF68A" w14:textId="77777777" w:rsidR="00EC58F1" w:rsidRPr="000404F4" w:rsidRDefault="00EC58F1" w:rsidP="00DA5E06">
            <w:pPr>
              <w:pStyle w:val="phtablecellleft"/>
            </w:pPr>
            <w:r>
              <w:t>М</w:t>
            </w:r>
            <w:r w:rsidRPr="004356D5">
              <w:t>агнитно-резонансная томография</w:t>
            </w:r>
          </w:p>
        </w:tc>
      </w:tr>
      <w:tr w:rsidR="00EC58F1" w14:paraId="73CF9F52" w14:textId="77777777" w:rsidTr="003B3DC5">
        <w:tc>
          <w:tcPr>
            <w:tcW w:w="2601" w:type="dxa"/>
            <w:vAlign w:val="center"/>
          </w:tcPr>
          <w:p w14:paraId="361411B9" w14:textId="77777777" w:rsidR="00EC58F1" w:rsidRPr="003355BA" w:rsidRDefault="00EC58F1" w:rsidP="00DA5E06">
            <w:pPr>
              <w:pStyle w:val="phtablecellleft"/>
            </w:pPr>
            <w:r w:rsidRPr="003355BA">
              <w:t>МТП</w:t>
            </w:r>
          </w:p>
        </w:tc>
        <w:tc>
          <w:tcPr>
            <w:tcW w:w="7820" w:type="dxa"/>
            <w:vAlign w:val="center"/>
          </w:tcPr>
          <w:p w14:paraId="3AF8BF4C" w14:textId="77777777" w:rsidR="00EC58F1" w:rsidRPr="003355BA" w:rsidRDefault="00EC58F1" w:rsidP="00DA5E06">
            <w:pPr>
              <w:pStyle w:val="phtablecellleft"/>
            </w:pPr>
            <w:r w:rsidRPr="003355BA">
              <w:t>Медицинские технологические процессы</w:t>
            </w:r>
          </w:p>
        </w:tc>
      </w:tr>
      <w:tr w:rsidR="00EC58F1" w14:paraId="00EC08BC" w14:textId="77777777" w:rsidTr="00C443D4">
        <w:tc>
          <w:tcPr>
            <w:tcW w:w="2601" w:type="dxa"/>
          </w:tcPr>
          <w:p w14:paraId="51213CCF" w14:textId="77777777" w:rsidR="00EC58F1" w:rsidRDefault="00EC58F1" w:rsidP="00C443D4">
            <w:pPr>
              <w:pStyle w:val="phtablecellleft"/>
            </w:pPr>
            <w:r>
              <w:t>НСИ</w:t>
            </w:r>
          </w:p>
        </w:tc>
        <w:tc>
          <w:tcPr>
            <w:tcW w:w="7820" w:type="dxa"/>
          </w:tcPr>
          <w:p w14:paraId="0326C1F8" w14:textId="77777777" w:rsidR="00EC58F1" w:rsidRDefault="00EC58F1" w:rsidP="00C443D4">
            <w:pPr>
              <w:pStyle w:val="phtablecellleft"/>
            </w:pPr>
            <w:r>
              <w:t>Нормативно-справочная информация</w:t>
            </w:r>
          </w:p>
        </w:tc>
      </w:tr>
      <w:tr w:rsidR="00EC58F1" w14:paraId="07AAA59B" w14:textId="77777777" w:rsidTr="003B3DC5">
        <w:tc>
          <w:tcPr>
            <w:tcW w:w="2601" w:type="dxa"/>
            <w:vAlign w:val="center"/>
          </w:tcPr>
          <w:p w14:paraId="7A17CC44" w14:textId="77777777" w:rsidR="00EC58F1" w:rsidRPr="003355BA" w:rsidRDefault="00EC58F1" w:rsidP="00DA5E06">
            <w:pPr>
              <w:pStyle w:val="phtablecellleft"/>
            </w:pPr>
            <w:r w:rsidRPr="003355BA">
              <w:t>ОКС</w:t>
            </w:r>
          </w:p>
        </w:tc>
        <w:tc>
          <w:tcPr>
            <w:tcW w:w="7820" w:type="dxa"/>
            <w:vAlign w:val="center"/>
          </w:tcPr>
          <w:p w14:paraId="7E0457D6" w14:textId="77777777" w:rsidR="00EC58F1" w:rsidRPr="003355BA" w:rsidRDefault="00EC58F1" w:rsidP="00DA5E06">
            <w:pPr>
              <w:pStyle w:val="phtablecellleft"/>
            </w:pPr>
            <w:r w:rsidRPr="003355BA">
              <w:t>Острый коронарный синдром</w:t>
            </w:r>
          </w:p>
        </w:tc>
      </w:tr>
      <w:tr w:rsidR="00EC58F1" w14:paraId="62256258" w14:textId="77777777" w:rsidTr="00C443D4">
        <w:tc>
          <w:tcPr>
            <w:tcW w:w="2601" w:type="dxa"/>
          </w:tcPr>
          <w:p w14:paraId="389FDE56" w14:textId="77777777" w:rsidR="00EC58F1" w:rsidRDefault="00EC58F1" w:rsidP="00C443D4">
            <w:pPr>
              <w:pStyle w:val="phtablecellleft"/>
            </w:pPr>
            <w:r>
              <w:lastRenderedPageBreak/>
              <w:t>ОМП</w:t>
            </w:r>
          </w:p>
        </w:tc>
        <w:tc>
          <w:tcPr>
            <w:tcW w:w="7820" w:type="dxa"/>
          </w:tcPr>
          <w:p w14:paraId="68215777" w14:textId="77777777" w:rsidR="00EC58F1" w:rsidRDefault="00EC58F1" w:rsidP="00C443D4">
            <w:pPr>
              <w:pStyle w:val="phtablecellleft"/>
            </w:pPr>
            <w:r>
              <w:t>Оказание медицинской помощи</w:t>
            </w:r>
          </w:p>
        </w:tc>
      </w:tr>
      <w:tr w:rsidR="00EC58F1" w14:paraId="2745F5EC" w14:textId="77777777" w:rsidTr="003B3DC5">
        <w:tc>
          <w:tcPr>
            <w:tcW w:w="2601" w:type="dxa"/>
            <w:vAlign w:val="center"/>
          </w:tcPr>
          <w:p w14:paraId="206398F3" w14:textId="77777777" w:rsidR="00EC58F1" w:rsidRPr="003355BA" w:rsidRDefault="00EC58F1" w:rsidP="00DA5E06">
            <w:pPr>
              <w:pStyle w:val="phtablecellleft"/>
            </w:pPr>
            <w:r w:rsidRPr="003355BA">
              <w:t>ОНМК</w:t>
            </w:r>
          </w:p>
        </w:tc>
        <w:tc>
          <w:tcPr>
            <w:tcW w:w="7820" w:type="dxa"/>
            <w:vAlign w:val="center"/>
          </w:tcPr>
          <w:p w14:paraId="27EF6D6F" w14:textId="77777777" w:rsidR="00EC58F1" w:rsidRPr="003355BA" w:rsidRDefault="00EC58F1" w:rsidP="00DA5E06">
            <w:pPr>
              <w:pStyle w:val="phtablecellleft"/>
            </w:pPr>
            <w:r w:rsidRPr="003355BA">
              <w:t>Острое нарушение мозгового кровообращения</w:t>
            </w:r>
          </w:p>
        </w:tc>
      </w:tr>
      <w:tr w:rsidR="00EC58F1" w14:paraId="4C7D8F47" w14:textId="77777777" w:rsidTr="003B3DC5">
        <w:tc>
          <w:tcPr>
            <w:tcW w:w="2601" w:type="dxa"/>
            <w:vAlign w:val="center"/>
          </w:tcPr>
          <w:p w14:paraId="45E46774" w14:textId="77777777" w:rsidR="00EC58F1" w:rsidRPr="003355BA" w:rsidRDefault="00EC58F1" w:rsidP="00DA5E06">
            <w:pPr>
              <w:pStyle w:val="phtablecellleft"/>
            </w:pPr>
            <w:r w:rsidRPr="003355BA">
              <w:t>СМП</w:t>
            </w:r>
          </w:p>
        </w:tc>
        <w:tc>
          <w:tcPr>
            <w:tcW w:w="7820" w:type="dxa"/>
            <w:vAlign w:val="center"/>
          </w:tcPr>
          <w:p w14:paraId="6661AED8" w14:textId="77777777" w:rsidR="00EC58F1" w:rsidRPr="003355BA" w:rsidRDefault="00EC58F1" w:rsidP="00DA5E06">
            <w:pPr>
              <w:pStyle w:val="phtablecellleft"/>
            </w:pPr>
            <w:r w:rsidRPr="003355BA">
              <w:t>Скорая медицинская помощь</w:t>
            </w:r>
          </w:p>
        </w:tc>
      </w:tr>
      <w:tr w:rsidR="00EC58F1" w14:paraId="1D14F45D" w14:textId="77777777" w:rsidTr="00C443D4">
        <w:tc>
          <w:tcPr>
            <w:tcW w:w="2601" w:type="dxa"/>
          </w:tcPr>
          <w:p w14:paraId="07EE6579" w14:textId="77777777" w:rsidR="00EC58F1" w:rsidRDefault="00EC58F1" w:rsidP="00C443D4">
            <w:pPr>
              <w:pStyle w:val="phtablecellleft"/>
            </w:pPr>
            <w:r>
              <w:t>СНИЛС</w:t>
            </w:r>
          </w:p>
        </w:tc>
        <w:tc>
          <w:tcPr>
            <w:tcW w:w="7820" w:type="dxa"/>
          </w:tcPr>
          <w:p w14:paraId="5FB77BCB" w14:textId="77777777" w:rsidR="00EC58F1" w:rsidRDefault="00EC58F1" w:rsidP="008D7524">
            <w:pPr>
              <w:pStyle w:val="phtablecellleft"/>
            </w:pPr>
            <w:r>
              <w:t>Страховой номер индивидуального лицевого счета. Уникальный номер индивидуального лицевого счета застрахованного лица в системе обязательного пенсионного страхования</w:t>
            </w:r>
          </w:p>
        </w:tc>
      </w:tr>
      <w:tr w:rsidR="009B6918" w14:paraId="1D89F380" w14:textId="77777777" w:rsidTr="00C443D4">
        <w:tc>
          <w:tcPr>
            <w:tcW w:w="2601" w:type="dxa"/>
          </w:tcPr>
          <w:p w14:paraId="43C4E4CD" w14:textId="504F2514" w:rsidR="009B6918" w:rsidRDefault="009B6918" w:rsidP="00C443D4">
            <w:pPr>
              <w:pStyle w:val="phtablecellleft"/>
            </w:pPr>
            <w:r>
              <w:t>ССЗ</w:t>
            </w:r>
          </w:p>
        </w:tc>
        <w:tc>
          <w:tcPr>
            <w:tcW w:w="7820" w:type="dxa"/>
          </w:tcPr>
          <w:p w14:paraId="738A591F" w14:textId="124A0DF1" w:rsidR="009B6918" w:rsidRDefault="009B6918" w:rsidP="008D7524">
            <w:pPr>
              <w:pStyle w:val="phtablecellleft"/>
            </w:pPr>
            <w:r w:rsidRPr="003355BA">
              <w:t>Сердечно-сосудистые заболевания</w:t>
            </w:r>
          </w:p>
        </w:tc>
      </w:tr>
      <w:tr w:rsidR="00EC58F1" w14:paraId="5C6841EC" w14:textId="77777777" w:rsidTr="00C443D4">
        <w:tc>
          <w:tcPr>
            <w:tcW w:w="2601" w:type="dxa"/>
          </w:tcPr>
          <w:p w14:paraId="47EF508D" w14:textId="77777777" w:rsidR="00EC58F1" w:rsidRDefault="00EC58F1" w:rsidP="00C443D4">
            <w:pPr>
              <w:pStyle w:val="phtablecellleft"/>
            </w:pPr>
            <w:r>
              <w:t>СЭМД</w:t>
            </w:r>
          </w:p>
        </w:tc>
        <w:tc>
          <w:tcPr>
            <w:tcW w:w="7820" w:type="dxa"/>
          </w:tcPr>
          <w:p w14:paraId="42F216FA" w14:textId="77777777" w:rsidR="00EC58F1" w:rsidRDefault="00EC58F1" w:rsidP="00C443D4">
            <w:pPr>
              <w:pStyle w:val="phtablecellleft"/>
            </w:pPr>
            <w:r>
              <w:t>Структурированный медицинский электронный документ. Формат обмена медицинскими документами на основе стандарта HL7 CDA R2, утвержденного ЕГИСЗ</w:t>
            </w:r>
          </w:p>
        </w:tc>
      </w:tr>
      <w:tr w:rsidR="00EC58F1" w14:paraId="32488A6F" w14:textId="77777777" w:rsidTr="00C443D4">
        <w:tc>
          <w:tcPr>
            <w:tcW w:w="2601" w:type="dxa"/>
          </w:tcPr>
          <w:p w14:paraId="26B5D10E" w14:textId="77777777" w:rsidR="00EC58F1" w:rsidRDefault="00EC58F1" w:rsidP="00C443D4">
            <w:pPr>
              <w:pStyle w:val="phtablecellleft"/>
            </w:pPr>
            <w:r>
              <w:t>СЭМД beta-версии</w:t>
            </w:r>
          </w:p>
        </w:tc>
        <w:tc>
          <w:tcPr>
            <w:tcW w:w="7820" w:type="dxa"/>
          </w:tcPr>
          <w:p w14:paraId="2821C327" w14:textId="77777777" w:rsidR="00EC58F1" w:rsidRDefault="00EC58F1" w:rsidP="00884EB3">
            <w:pPr>
              <w:pStyle w:val="phtablecellleft"/>
            </w:pPr>
            <w:r>
              <w:t>Структурированный электронный медицинский документ, формат обмена медицинскими документами на основе стандарта HL7 CDA R2 (beta-версия СЭМД включает расширение перечня передаваемых сведений для использования в ВИМИС «ССЗ»)</w:t>
            </w:r>
          </w:p>
        </w:tc>
      </w:tr>
      <w:tr w:rsidR="00EC58F1" w14:paraId="0CCB778F" w14:textId="77777777" w:rsidTr="003B3DC5">
        <w:trPr>
          <w:trHeight w:val="77"/>
        </w:trPr>
        <w:tc>
          <w:tcPr>
            <w:tcW w:w="2601" w:type="dxa"/>
          </w:tcPr>
          <w:p w14:paraId="4154DE1C" w14:textId="77777777" w:rsidR="00EC58F1" w:rsidRDefault="00EC58F1" w:rsidP="00C443D4">
            <w:pPr>
              <w:pStyle w:val="phtablecellleft"/>
            </w:pPr>
            <w:r>
              <w:t>ФРМО</w:t>
            </w:r>
          </w:p>
        </w:tc>
        <w:tc>
          <w:tcPr>
            <w:tcW w:w="7820" w:type="dxa"/>
          </w:tcPr>
          <w:p w14:paraId="6FD9ACEA" w14:textId="77777777" w:rsidR="00EC58F1" w:rsidRDefault="00EC58F1" w:rsidP="00C443D4">
            <w:pPr>
              <w:pStyle w:val="phtablecellleft"/>
            </w:pPr>
            <w:r>
              <w:t>Федеральный реестр медицинских организаций ЕГИСЗ</w:t>
            </w:r>
          </w:p>
        </w:tc>
      </w:tr>
      <w:tr w:rsidR="00EC58F1" w14:paraId="4ED4A30E" w14:textId="77777777" w:rsidTr="00C443D4">
        <w:tc>
          <w:tcPr>
            <w:tcW w:w="2601" w:type="dxa"/>
          </w:tcPr>
          <w:p w14:paraId="74B667A9" w14:textId="77777777" w:rsidR="00EC58F1" w:rsidRDefault="00EC58F1" w:rsidP="00C443D4">
            <w:pPr>
              <w:pStyle w:val="phtablecellleft"/>
            </w:pPr>
            <w:r>
              <w:t>ФРМР</w:t>
            </w:r>
          </w:p>
        </w:tc>
        <w:tc>
          <w:tcPr>
            <w:tcW w:w="7820" w:type="dxa"/>
          </w:tcPr>
          <w:p w14:paraId="14B3BFE0" w14:textId="77777777" w:rsidR="00EC58F1" w:rsidRDefault="00EC58F1" w:rsidP="00C443D4">
            <w:pPr>
              <w:pStyle w:val="phtablecellleft"/>
            </w:pPr>
            <w:r>
              <w:t>Федеральный регистр медицинских работников ЕГИСЗ</w:t>
            </w:r>
          </w:p>
        </w:tc>
      </w:tr>
      <w:tr w:rsidR="00EC58F1" w14:paraId="4110C5E2" w14:textId="77777777" w:rsidTr="003B3DC5">
        <w:tc>
          <w:tcPr>
            <w:tcW w:w="2601" w:type="dxa"/>
            <w:vAlign w:val="center"/>
          </w:tcPr>
          <w:p w14:paraId="4E803025" w14:textId="77777777" w:rsidR="00EC58F1" w:rsidRPr="003355BA" w:rsidRDefault="00EC58F1" w:rsidP="00DA5E06">
            <w:pPr>
              <w:pStyle w:val="phtablecellleft"/>
            </w:pPr>
            <w:r w:rsidRPr="003355BA">
              <w:t>ФРНСИ</w:t>
            </w:r>
          </w:p>
        </w:tc>
        <w:tc>
          <w:tcPr>
            <w:tcW w:w="7820" w:type="dxa"/>
            <w:vAlign w:val="center"/>
          </w:tcPr>
          <w:p w14:paraId="26C3D00A" w14:textId="77777777" w:rsidR="00EC58F1" w:rsidRPr="003355BA" w:rsidRDefault="00EC58F1" w:rsidP="00DA5E06">
            <w:pPr>
              <w:pStyle w:val="phtablecellleft"/>
            </w:pPr>
            <w:r w:rsidRPr="003355BA">
              <w:t>Федеральный регистр нормативно-справочной информации ЕГИСЗ</w:t>
            </w:r>
          </w:p>
        </w:tc>
      </w:tr>
      <w:tr w:rsidR="00EC58F1" w14:paraId="091EC6F1" w14:textId="77777777" w:rsidTr="003B3DC5">
        <w:tc>
          <w:tcPr>
            <w:tcW w:w="2601" w:type="dxa"/>
            <w:vAlign w:val="center"/>
          </w:tcPr>
          <w:p w14:paraId="3FC9D0DC" w14:textId="77777777" w:rsidR="00EC58F1" w:rsidRPr="003355BA" w:rsidRDefault="00EC58F1" w:rsidP="00DA5E06">
            <w:pPr>
              <w:pStyle w:val="phtablecellleft"/>
            </w:pPr>
            <w:r>
              <w:t>ЭКГ</w:t>
            </w:r>
          </w:p>
        </w:tc>
        <w:tc>
          <w:tcPr>
            <w:tcW w:w="7820" w:type="dxa"/>
            <w:vAlign w:val="center"/>
          </w:tcPr>
          <w:p w14:paraId="3C5E4F8E" w14:textId="77777777" w:rsidR="00EC58F1" w:rsidRPr="003355BA" w:rsidRDefault="00EC58F1" w:rsidP="00DA5E06">
            <w:pPr>
              <w:pStyle w:val="phtablecellleft"/>
            </w:pPr>
            <w:r w:rsidRPr="000404F4">
              <w:t>Электрокардиография</w:t>
            </w:r>
          </w:p>
        </w:tc>
      </w:tr>
    </w:tbl>
    <w:p w14:paraId="7760E0D4" w14:textId="77777777" w:rsidR="00146B36" w:rsidRDefault="003D2877" w:rsidP="00DA5E06">
      <w:pPr>
        <w:pStyle w:val="12"/>
      </w:pPr>
      <w:bookmarkStart w:id="3" w:name="_heading=h.30j0zll" w:colFirst="0" w:colLast="0"/>
      <w:bookmarkStart w:id="4" w:name="_Toc66719455"/>
      <w:bookmarkEnd w:id="3"/>
      <w:r>
        <w:lastRenderedPageBreak/>
        <w:t>Общие положения</w:t>
      </w:r>
      <w:bookmarkEnd w:id="4"/>
    </w:p>
    <w:p w14:paraId="5BFD2F17" w14:textId="77777777" w:rsidR="00791A46" w:rsidRPr="00103B1A" w:rsidRDefault="00791A46" w:rsidP="00791A46">
      <w:pPr>
        <w:pStyle w:val="phnormal"/>
      </w:pPr>
      <w:r w:rsidRPr="00103B1A">
        <w:t>Вертикально-интегрированная медицинская информационная система «Сердечно-сосудистые заболевания» (далее – ВИМИС «ССЗ», Система) предназначена для применения в качестве основного инструмента информационного сопровождения процессов в области управления и курирования медицинских организаций в рамках системы оказания помощи пациентам с сердечно-сосудистыми заболеваниями, в том числе для решения основных задач:</w:t>
      </w:r>
    </w:p>
    <w:p w14:paraId="1B047D65" w14:textId="77777777" w:rsidR="00791A46" w:rsidRDefault="00791A46" w:rsidP="003D2938">
      <w:pPr>
        <w:pStyle w:val="phlistitemized1"/>
        <w:numPr>
          <w:ilvl w:val="0"/>
          <w:numId w:val="19"/>
        </w:numPr>
        <w:tabs>
          <w:tab w:val="num" w:pos="1208"/>
        </w:tabs>
      </w:pPr>
      <w:r w:rsidRPr="00103B1A">
        <w:t>обеспечение единого информационного пространства всех медицинских организаций в рамках оказания медицинской помощи пациентам с сердечно-сосудистыми заболеваниями;</w:t>
      </w:r>
    </w:p>
    <w:p w14:paraId="164B3EB8" w14:textId="77777777" w:rsidR="00791A46" w:rsidRDefault="00791A46" w:rsidP="003D2938">
      <w:pPr>
        <w:pStyle w:val="phlistitemized1"/>
        <w:numPr>
          <w:ilvl w:val="0"/>
          <w:numId w:val="19"/>
        </w:numPr>
        <w:tabs>
          <w:tab w:val="num" w:pos="1208"/>
        </w:tabs>
      </w:pPr>
      <w:r w:rsidRPr="00103B1A">
        <w:t>обеспечение контроля и оптимизации маршрутизации пациента;</w:t>
      </w:r>
    </w:p>
    <w:p w14:paraId="5FB1E711" w14:textId="77777777" w:rsidR="00791A46" w:rsidRDefault="00791A46" w:rsidP="003D2938">
      <w:pPr>
        <w:pStyle w:val="phlistitemized1"/>
        <w:numPr>
          <w:ilvl w:val="0"/>
          <w:numId w:val="19"/>
        </w:numPr>
        <w:tabs>
          <w:tab w:val="num" w:pos="1208"/>
        </w:tabs>
      </w:pPr>
      <w:r w:rsidRPr="00103B1A">
        <w:t>обеспечение мониторинга соблюдения порядков оказания медицинской помощи и клинических рекомендаций на всем маршруте оказания медицинской помощи пациентам с сердечно-сосудистыми заболеваниями.</w:t>
      </w:r>
    </w:p>
    <w:p w14:paraId="46FA694B" w14:textId="77777777" w:rsidR="00791A46" w:rsidRPr="00103B1A" w:rsidRDefault="00791A46" w:rsidP="00791A46">
      <w:pPr>
        <w:pStyle w:val="phnormal"/>
      </w:pPr>
      <w:r w:rsidRPr="00103B1A">
        <w:t>Для организации интеграции и взаимодействия информационных систем создается инфраструктура взаимодействия, которая представляет собой единый комплекс информационно-технологических и телекоммуникационных элементов, интегрирующий информационные системы и информационные ресурсы заинтересованных сторон для обеспечения:</w:t>
      </w:r>
    </w:p>
    <w:p w14:paraId="0FA62E3A" w14:textId="77777777" w:rsidR="00791A46" w:rsidRDefault="00791A46" w:rsidP="003D2938">
      <w:pPr>
        <w:pStyle w:val="phlistitemized1"/>
        <w:numPr>
          <w:ilvl w:val="0"/>
          <w:numId w:val="19"/>
        </w:numPr>
        <w:tabs>
          <w:tab w:val="num" w:pos="1208"/>
        </w:tabs>
      </w:pPr>
      <w:r w:rsidRPr="00103B1A">
        <w:t>совместимости технологий, используемых в информационных системах;</w:t>
      </w:r>
    </w:p>
    <w:p w14:paraId="75482196" w14:textId="77777777" w:rsidR="00791A46" w:rsidRDefault="00791A46" w:rsidP="003D2938">
      <w:pPr>
        <w:pStyle w:val="phlistitemized1"/>
        <w:numPr>
          <w:ilvl w:val="0"/>
          <w:numId w:val="19"/>
        </w:numPr>
        <w:tabs>
          <w:tab w:val="num" w:pos="1208"/>
        </w:tabs>
      </w:pPr>
      <w:r w:rsidRPr="00103B1A">
        <w:t>однократного ввода и многократного использования информации за счет применения единых классификаторов, справочников и иной нормативно-справочной информации в сфере здравоохранения.</w:t>
      </w:r>
    </w:p>
    <w:p w14:paraId="0CCDCCD2" w14:textId="6B3D725F" w:rsidR="00146B36" w:rsidRDefault="00791A46" w:rsidP="00791A46">
      <w:pPr>
        <w:pStyle w:val="phnormal"/>
      </w:pPr>
      <w:bookmarkStart w:id="5" w:name="_3znysh7" w:colFirst="0" w:colLast="0"/>
      <w:bookmarkEnd w:id="5"/>
      <w:r w:rsidRPr="00103B1A">
        <w:t>Настоящий документ описывает возможности по интеграции информационных систем с ВИМИС «ССЗ», порядок прохождения проверок в Системе.</w:t>
      </w:r>
    </w:p>
    <w:p w14:paraId="4E373E2C" w14:textId="77777777" w:rsidR="00146B36" w:rsidRDefault="003D2877" w:rsidP="00DA5E06">
      <w:pPr>
        <w:pStyle w:val="12"/>
      </w:pPr>
      <w:bookmarkStart w:id="6" w:name="_heading=h.3znysh7" w:colFirst="0" w:colLast="0"/>
      <w:bookmarkStart w:id="7" w:name="_Toc66719456"/>
      <w:bookmarkEnd w:id="6"/>
      <w:r>
        <w:lastRenderedPageBreak/>
        <w:t>Принципы организации взаимодействия</w:t>
      </w:r>
      <w:bookmarkEnd w:id="7"/>
    </w:p>
    <w:p w14:paraId="24E69B35" w14:textId="77777777" w:rsidR="00E74AA3" w:rsidRDefault="00E74AA3" w:rsidP="00E74AA3">
      <w:pPr>
        <w:keepNext/>
        <w:pBdr>
          <w:top w:val="nil"/>
          <w:left w:val="nil"/>
          <w:bottom w:val="nil"/>
          <w:right w:val="nil"/>
          <w:between w:val="nil"/>
        </w:pBdr>
        <w:spacing w:before="0" w:after="0"/>
        <w:ind w:firstLine="851"/>
        <w:rPr>
          <w:color w:val="000000"/>
        </w:rPr>
      </w:pPr>
      <w:r>
        <w:rPr>
          <w:color w:val="000000"/>
        </w:rPr>
        <w:t>Системы-участники взаимодействия:</w:t>
      </w:r>
    </w:p>
    <w:p w14:paraId="3DDD111A" w14:textId="34FD1010" w:rsidR="00E74AA3" w:rsidRDefault="00E74AA3" w:rsidP="003D2938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2"/>
      </w:pPr>
      <w:r>
        <w:rPr>
          <w:color w:val="000000"/>
        </w:rPr>
        <w:t xml:space="preserve">ВИМИС «ССЗ» – вертикально-интегрированная медицинская информационная система </w:t>
      </w:r>
      <w:r w:rsidRPr="00103B1A">
        <w:rPr>
          <w:color w:val="000000"/>
        </w:rPr>
        <w:t>«Сердечно-сосудистые заболевания»</w:t>
      </w:r>
      <w:r>
        <w:rPr>
          <w:color w:val="000000"/>
        </w:rPr>
        <w:t>;</w:t>
      </w:r>
    </w:p>
    <w:p w14:paraId="64E5EBE8" w14:textId="0DD9FF0E" w:rsidR="00E74AA3" w:rsidRDefault="00E74AA3" w:rsidP="003D2938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2"/>
      </w:pPr>
      <w:r>
        <w:rPr>
          <w:color w:val="000000"/>
        </w:rPr>
        <w:t>ГИС СЗ / МИС МО – информационные системы, являющиеся поставщиками медицинских сведений.</w:t>
      </w:r>
    </w:p>
    <w:p w14:paraId="63981ED6" w14:textId="77777777" w:rsidR="00E74AA3" w:rsidRDefault="00E74AA3" w:rsidP="00E74AA3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firstLine="851"/>
        <w:rPr>
          <w:color w:val="000000"/>
        </w:rPr>
      </w:pPr>
      <w:r>
        <w:rPr>
          <w:color w:val="000000"/>
        </w:rPr>
        <w:t>Взаимодействие информационных систем с ВИМИС «ССЗ» организуется на основании следующих принципов и требований:</w:t>
      </w:r>
    </w:p>
    <w:p w14:paraId="5DE3E5BC" w14:textId="77777777" w:rsidR="00E74AA3" w:rsidRDefault="00E74AA3" w:rsidP="003D2938">
      <w:pPr>
        <w:numPr>
          <w:ilvl w:val="1"/>
          <w:numId w:val="2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2"/>
      </w:pPr>
      <w:r>
        <w:rPr>
          <w:color w:val="000000"/>
        </w:rPr>
        <w:t>в ходе лечения (ведения) пациента все лечебные и диагностические мероприятия в отношении него осуществляются в соответствии с порядками оказания медицинской помощи и клиническими рекомендациями, представляющими собой совокупность взаимосвязанных медицинских технологических процессов (МТП);</w:t>
      </w:r>
    </w:p>
    <w:p w14:paraId="0AF15004" w14:textId="51C702F7" w:rsidR="00E74AA3" w:rsidRDefault="00E74AA3" w:rsidP="00E74AA3">
      <w:pPr>
        <w:keepNext/>
        <w:pBdr>
          <w:top w:val="nil"/>
          <w:left w:val="nil"/>
          <w:bottom w:val="nil"/>
          <w:right w:val="nil"/>
          <w:between w:val="nil"/>
        </w:pBdr>
        <w:spacing w:before="0" w:after="0"/>
        <w:ind w:firstLine="851"/>
        <w:rPr>
          <w:color w:val="000000"/>
        </w:rPr>
      </w:pPr>
      <w:r>
        <w:rPr>
          <w:b/>
          <w:color w:val="000000"/>
        </w:rPr>
        <w:t>Примечание</w:t>
      </w:r>
      <w:r>
        <w:rPr>
          <w:color w:val="000000"/>
        </w:rPr>
        <w:t xml:space="preserve"> – В ВИМИС «ССЗ» подлежат передаче медицинские данные по категориям пациентов с сердечно-сосудистыми заболеваниями, оказание медицинской помощи которым подлежит мониторингу и контролю средствами ВИМИС «ССЗ» (</w:t>
      </w:r>
      <w:r>
        <w:fldChar w:fldCharType="begin"/>
      </w:r>
      <w:r>
        <w:instrText xml:space="preserve"> REF _Ref54257550 \h </w:instrText>
      </w:r>
      <w:r>
        <w:fldChar w:fldCharType="separate"/>
      </w:r>
      <w:r>
        <w:t>таблица </w:t>
      </w:r>
      <w:r>
        <w:rPr>
          <w:noProof/>
        </w:rPr>
        <w:t>1</w:t>
      </w:r>
      <w:r>
        <w:fldChar w:fldCharType="end"/>
      </w:r>
      <w:r>
        <w:rPr>
          <w:color w:val="000000"/>
        </w:rPr>
        <w:t>).</w:t>
      </w:r>
    </w:p>
    <w:p w14:paraId="66976073" w14:textId="2CB2AF79" w:rsidR="00E74AA3" w:rsidRDefault="00E74AA3" w:rsidP="003D2938">
      <w:pPr>
        <w:numPr>
          <w:ilvl w:val="1"/>
          <w:numId w:val="2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2"/>
      </w:pPr>
      <w:r>
        <w:rPr>
          <w:color w:val="000000"/>
        </w:rPr>
        <w:t>в рамках МТП присутствуют триггерные точки (</w:t>
      </w:r>
      <w:r>
        <w:fldChar w:fldCharType="begin"/>
      </w:r>
      <w:r>
        <w:instrText xml:space="preserve"> REF _Ref54257616 \h </w:instrText>
      </w:r>
      <w:r>
        <w:fldChar w:fldCharType="separate"/>
      </w:r>
      <w:r>
        <w:t xml:space="preserve">таблица </w:t>
      </w:r>
      <w:r>
        <w:rPr>
          <w:noProof/>
        </w:rPr>
        <w:t>2</w:t>
      </w:r>
      <w:r>
        <w:fldChar w:fldCharType="end"/>
      </w:r>
      <w:r>
        <w:rPr>
          <w:color w:val="000000"/>
        </w:rPr>
        <w:t>). Триггерные точки – условия, при наступлении которых возникает необходимость в передаче информации в ВИМИС «ССЗ» в виде СЭМД / СЭМД beta-версии. Они контролируются в ГИС СЗ / МИС МО при фиксировании информации об оказании медицинской помощи (услуг) пациенту. Триггерные точки связаны с возникновением событий в отношении пациента, следствием которых является появление совокупности соответствующей событию медицинской информации и сведений, подлежащих передаче в ВИМИС «ССЗ»;</w:t>
      </w:r>
    </w:p>
    <w:p w14:paraId="585C020E" w14:textId="77777777" w:rsidR="00E74AA3" w:rsidRDefault="00E74AA3" w:rsidP="003D2938">
      <w:pPr>
        <w:numPr>
          <w:ilvl w:val="1"/>
          <w:numId w:val="2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2"/>
      </w:pPr>
      <w:r>
        <w:rPr>
          <w:color w:val="000000"/>
        </w:rPr>
        <w:t>периодичность возникновения, состав сведений и регламент их передачи определяется перечнем событий по пациенту, который, в свою очередь, определяется соответствующим порядком оказания медицинской помощи.</w:t>
      </w:r>
    </w:p>
    <w:p w14:paraId="5CC7AA9A" w14:textId="68CB5B95" w:rsidR="00E74AA3" w:rsidRDefault="00E74AA3" w:rsidP="00E74AA3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firstLine="851"/>
        <w:rPr>
          <w:color w:val="000000"/>
        </w:rPr>
      </w:pPr>
      <w:r>
        <w:rPr>
          <w:color w:val="000000"/>
        </w:rPr>
        <w:t>Совокупность медицинской информации в отношении пациента передается в ВИМИС «ССЗ» в формате СЭМД beta-версии (</w:t>
      </w:r>
      <w:r>
        <w:fldChar w:fldCharType="begin"/>
      </w:r>
      <w:r>
        <w:instrText xml:space="preserve"> REF _Ref54257716 \h </w:instrText>
      </w:r>
      <w:r>
        <w:fldChar w:fldCharType="separate"/>
      </w:r>
      <w:r>
        <w:t xml:space="preserve">таблица </w:t>
      </w:r>
      <w:r>
        <w:rPr>
          <w:noProof/>
        </w:rPr>
        <w:t>3</w:t>
      </w:r>
      <w:r>
        <w:fldChar w:fldCharType="end"/>
      </w:r>
      <w:r>
        <w:rPr>
          <w:color w:val="000000"/>
        </w:rPr>
        <w:t>) и в виде СЭМД (</w:t>
      </w:r>
      <w:r>
        <w:fldChar w:fldCharType="begin"/>
      </w:r>
      <w:r>
        <w:instrText xml:space="preserve"> REF _Ref54257721 \h </w:instrText>
      </w:r>
      <w:r>
        <w:fldChar w:fldCharType="separate"/>
      </w:r>
      <w:r>
        <w:t xml:space="preserve">таблица </w:t>
      </w:r>
      <w:r>
        <w:rPr>
          <w:noProof/>
        </w:rPr>
        <w:t>4</w:t>
      </w:r>
      <w:r>
        <w:fldChar w:fldCharType="end"/>
      </w:r>
      <w:r>
        <w:rPr>
          <w:color w:val="000000"/>
        </w:rPr>
        <w:t>).</w:t>
      </w:r>
    </w:p>
    <w:p w14:paraId="72E8B5C7" w14:textId="77777777" w:rsidR="00E74AA3" w:rsidRDefault="00E74AA3" w:rsidP="00E74AA3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firstLine="851"/>
        <w:rPr>
          <w:color w:val="000000"/>
        </w:rPr>
      </w:pPr>
      <w:r>
        <w:rPr>
          <w:color w:val="000000"/>
        </w:rPr>
        <w:t>В основе СЭМД beta-версии лежат подходы и принципы формирования медицинских документов на основе стандарта HL7 CDA R2, унаследованные из СЭМД.</w:t>
      </w:r>
    </w:p>
    <w:p w14:paraId="64927958" w14:textId="77777777" w:rsidR="00E74AA3" w:rsidRDefault="00E74AA3" w:rsidP="00E74AA3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firstLine="851"/>
        <w:rPr>
          <w:color w:val="000000"/>
        </w:rPr>
      </w:pPr>
      <w:r>
        <w:rPr>
          <w:color w:val="000000"/>
        </w:rPr>
        <w:t xml:space="preserve">Общая структура документа СЭМД beta-версии, структура корневых секций информации, а также принципы кодирования информации описаны в руководствах по </w:t>
      </w:r>
      <w:r>
        <w:rPr>
          <w:color w:val="000000"/>
        </w:rPr>
        <w:lastRenderedPageBreak/>
        <w:t>реализации соответствующих СЭМД. СЭМД beta-версии фактически вводит расширения передаваемых в СЭМД данных, необходимых для целей ВИМИС «ССЗ».</w:t>
      </w:r>
    </w:p>
    <w:p w14:paraId="119371AB" w14:textId="7855FE19" w:rsidR="00255D3A" w:rsidRDefault="0086573E" w:rsidP="00E74AA3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firstLine="851"/>
        <w:rPr>
          <w:color w:val="000000"/>
        </w:rPr>
      </w:pPr>
      <w:r w:rsidRPr="0086573E">
        <w:rPr>
          <w:rFonts w:cs="Arial"/>
          <w:color w:val="000000"/>
        </w:rPr>
        <w:t>Описание структурированного тела документа (structuredBody) каждого СЭМД beta-версии приведено в XLSX «Приложение 1. Описание структуры СЭМД beta-версии ССЗ в человекочитаемом формате», поставляем</w:t>
      </w:r>
      <w:r>
        <w:rPr>
          <w:rFonts w:cs="Arial"/>
          <w:color w:val="000000"/>
        </w:rPr>
        <w:t>ы</w:t>
      </w:r>
      <w:r w:rsidRPr="0086573E">
        <w:rPr>
          <w:rFonts w:cs="Arial"/>
          <w:color w:val="000000"/>
        </w:rPr>
        <w:t>м вместе с настоящим документом.</w:t>
      </w:r>
    </w:p>
    <w:p w14:paraId="7E7C1CC9" w14:textId="6DF02384" w:rsidR="00255D3A" w:rsidRDefault="009B6918" w:rsidP="00E74AA3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firstLine="851"/>
        <w:rPr>
          <w:color w:val="000000"/>
        </w:rPr>
      </w:pPr>
      <w:r>
        <w:rPr>
          <w:color w:val="000000"/>
        </w:rPr>
        <w:t>Д</w:t>
      </w:r>
      <w:r w:rsidR="00255D3A">
        <w:rPr>
          <w:color w:val="000000"/>
        </w:rPr>
        <w:t>анный протокол сопровождается:</w:t>
      </w:r>
    </w:p>
    <w:p w14:paraId="38ADE567" w14:textId="476B455C" w:rsidR="00AC3B49" w:rsidRPr="00AC3B49" w:rsidRDefault="00AC3B49" w:rsidP="00AC3B49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2"/>
        <w:rPr>
          <w:color w:val="000000"/>
        </w:rPr>
      </w:pPr>
      <w:r w:rsidRPr="00AC3B49">
        <w:rPr>
          <w:color w:val="000000"/>
        </w:rPr>
        <w:t>примерами XML «Приложение 2. Шаблоны СЭМД beta-версии», основанными на применении стандарта HL7 CDA R2;</w:t>
      </w:r>
    </w:p>
    <w:p w14:paraId="02467850" w14:textId="41500332" w:rsidR="00AC3B49" w:rsidRPr="00AC3B49" w:rsidRDefault="00AC3B49" w:rsidP="00AC3B49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2"/>
        <w:rPr>
          <w:color w:val="000000"/>
        </w:rPr>
      </w:pPr>
      <w:r w:rsidRPr="00AC3B49">
        <w:rPr>
          <w:color w:val="000000"/>
        </w:rPr>
        <w:t>примерами XML «Приложение 3. Примеры запросов», включающими примеры использования методов сервисов приема медицинских сведений ВИМИС «ССЗ» и передачи структурированных данных клинических рекомендаций и порядка оказания медицинской помощи;</w:t>
      </w:r>
    </w:p>
    <w:p w14:paraId="10D1EF74" w14:textId="42D86E33" w:rsidR="00AC3B49" w:rsidRPr="00E83D11" w:rsidRDefault="00AC3B49" w:rsidP="00AC3B49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2"/>
        <w:rPr>
          <w:color w:val="000000"/>
        </w:rPr>
      </w:pPr>
      <w:r w:rsidRPr="00AC3B49">
        <w:rPr>
          <w:color w:val="000000"/>
        </w:rPr>
        <w:t>примерами HTML «Приложение 4. Примеры документов в формате HTML», включающими направление на оказание медицинских услуг, протоколы инструментального и лабораторного исследований, осмотр (консультация) пациента, лечение в условиях стационара (дневного стационара), карту вызова скорой медицинской помощи.</w:t>
      </w:r>
    </w:p>
    <w:p w14:paraId="3375D219" w14:textId="6FBA00C2" w:rsidR="00E74AA3" w:rsidRDefault="00E74AA3" w:rsidP="00E74AA3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firstLine="851"/>
        <w:rPr>
          <w:color w:val="000000"/>
        </w:rPr>
      </w:pPr>
      <w:r>
        <w:rPr>
          <w:color w:val="000000"/>
        </w:rPr>
        <w:t xml:space="preserve">Передача данных осуществляется в оперативном режиме при возникновении триггерных событий по мере прохождения этапов диагностики и лечения пациента. Условия выявления триггерных событий описаны в п. </w:t>
      </w:r>
      <w:r>
        <w:fldChar w:fldCharType="begin"/>
      </w:r>
      <w:r>
        <w:instrText xml:space="preserve"> REF _Ref54257897 \n \h </w:instrText>
      </w:r>
      <w:r>
        <w:fldChar w:fldCharType="separate"/>
      </w:r>
      <w:r>
        <w:t>4</w:t>
      </w:r>
      <w:r>
        <w:fldChar w:fldCharType="end"/>
      </w:r>
      <w:r>
        <w:rPr>
          <w:color w:val="000000"/>
        </w:rPr>
        <w:t>.</w:t>
      </w:r>
    </w:p>
    <w:p w14:paraId="4A09D702" w14:textId="77777777" w:rsidR="00E74AA3" w:rsidRDefault="00E74AA3" w:rsidP="00E74AA3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firstLine="851"/>
        <w:rPr>
          <w:color w:val="000000"/>
        </w:rPr>
      </w:pPr>
      <w:bookmarkStart w:id="8" w:name="_tyjcwt" w:colFirst="0" w:colLast="0"/>
      <w:bookmarkEnd w:id="8"/>
      <w:r>
        <w:rPr>
          <w:color w:val="000000"/>
        </w:rPr>
        <w:t>Требования по составу, объему передаваемых данных, условиям передачи данных не зависят от формы собственности и ведомственной принадлежности медицинской организации.</w:t>
      </w:r>
    </w:p>
    <w:p w14:paraId="55E575E2" w14:textId="085C08A6" w:rsidR="00DA5E06" w:rsidRDefault="00DA5E06" w:rsidP="00DA5E06">
      <w:pPr>
        <w:pStyle w:val="phtabletitle"/>
      </w:pPr>
      <w:bookmarkStart w:id="9" w:name="_heading=h.2et92p0" w:colFirst="0" w:colLast="0"/>
      <w:bookmarkStart w:id="10" w:name="_heading=h.tyjcwt" w:colFirst="0" w:colLast="0"/>
      <w:bookmarkStart w:id="11" w:name="_Ref54257550"/>
      <w:bookmarkEnd w:id="9"/>
      <w:bookmarkEnd w:id="10"/>
      <w:r>
        <w:t>Таблица</w:t>
      </w:r>
      <w:r w:rsidR="00EC58F1">
        <w:t> </w:t>
      </w:r>
      <w:r w:rsidR="00970966">
        <w:rPr>
          <w:noProof/>
        </w:rPr>
        <w:fldChar w:fldCharType="begin"/>
      </w:r>
      <w:r w:rsidR="00970966">
        <w:rPr>
          <w:noProof/>
        </w:rPr>
        <w:instrText xml:space="preserve"> SEQ Таблица \* ARABIC </w:instrText>
      </w:r>
      <w:r w:rsidR="00970966">
        <w:rPr>
          <w:noProof/>
        </w:rPr>
        <w:fldChar w:fldCharType="separate"/>
      </w:r>
      <w:r w:rsidR="00CC26E6">
        <w:rPr>
          <w:noProof/>
        </w:rPr>
        <w:t>1</w:t>
      </w:r>
      <w:r w:rsidR="00970966">
        <w:rPr>
          <w:noProof/>
        </w:rPr>
        <w:fldChar w:fldCharType="end"/>
      </w:r>
      <w:bookmarkEnd w:id="11"/>
      <w:r>
        <w:t xml:space="preserve"> </w:t>
      </w:r>
      <w:r w:rsidRPr="003204C9">
        <w:t>– Категории пациентов, оказание медицинской помощи которым подлежит мониторингу и контролю в ВИМИС «ССЗ»</w:t>
      </w:r>
    </w:p>
    <w:tbl>
      <w:tblPr>
        <w:tblStyle w:val="affffffffffff5"/>
        <w:tblW w:w="10421" w:type="dxa"/>
        <w:tblInd w:w="0" w:type="dxa"/>
        <w:tblBorders>
          <w:top w:val="single" w:sz="4" w:space="0" w:color="7F7F7F"/>
          <w:left w:val="single" w:sz="4" w:space="0" w:color="000000"/>
          <w:bottom w:val="single" w:sz="4" w:space="0" w:color="7F7F7F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55"/>
        <w:gridCol w:w="3566"/>
        <w:gridCol w:w="4600"/>
      </w:tblGrid>
      <w:tr w:rsidR="00146B36" w14:paraId="6C3FB96E" w14:textId="77777777" w:rsidTr="006B26E3">
        <w:trPr>
          <w:tblHeader/>
        </w:trPr>
        <w:tc>
          <w:tcPr>
            <w:tcW w:w="1082" w:type="pct"/>
            <w:vAlign w:val="center"/>
          </w:tcPr>
          <w:p w14:paraId="5EE83C50" w14:textId="77777777" w:rsidR="00146B36" w:rsidRPr="00A901C9" w:rsidRDefault="003D2877" w:rsidP="00DA5E06">
            <w:pPr>
              <w:pStyle w:val="phtablecolcaption"/>
            </w:pPr>
            <w:r w:rsidRPr="00A901C9">
              <w:t>Наименование группы</w:t>
            </w:r>
          </w:p>
        </w:tc>
        <w:tc>
          <w:tcPr>
            <w:tcW w:w="1711" w:type="pct"/>
            <w:vAlign w:val="center"/>
          </w:tcPr>
          <w:p w14:paraId="0E5EA168" w14:textId="77777777" w:rsidR="00146B36" w:rsidRPr="00A901C9" w:rsidRDefault="003D2877" w:rsidP="00DA5E06">
            <w:pPr>
              <w:pStyle w:val="phtablecolcaption"/>
            </w:pPr>
            <w:r w:rsidRPr="00A901C9">
              <w:t>Код заболевания (состояния) в соответствии с МКБ-10</w:t>
            </w:r>
          </w:p>
        </w:tc>
        <w:tc>
          <w:tcPr>
            <w:tcW w:w="2207" w:type="pct"/>
            <w:vAlign w:val="center"/>
          </w:tcPr>
          <w:p w14:paraId="5F62CC2D" w14:textId="77777777" w:rsidR="00146B36" w:rsidRPr="00A901C9" w:rsidRDefault="003D2877" w:rsidP="00DA5E06">
            <w:pPr>
              <w:pStyle w:val="phtablecolcaption"/>
            </w:pPr>
            <w:r w:rsidRPr="00A901C9">
              <w:t>Примечание</w:t>
            </w:r>
          </w:p>
        </w:tc>
      </w:tr>
      <w:tr w:rsidR="00146B36" w14:paraId="0FD09DB8" w14:textId="77777777" w:rsidTr="006B26E3">
        <w:trPr>
          <w:tblHeader/>
        </w:trPr>
        <w:tc>
          <w:tcPr>
            <w:tcW w:w="1082" w:type="pct"/>
            <w:vAlign w:val="center"/>
          </w:tcPr>
          <w:p w14:paraId="63B99E0E" w14:textId="77777777" w:rsidR="00146B36" w:rsidRPr="00A901C9" w:rsidRDefault="003D2877" w:rsidP="00DA5E06">
            <w:pPr>
              <w:pStyle w:val="phtablecolcaption"/>
            </w:pPr>
            <w:r w:rsidRPr="00A901C9">
              <w:t>I</w:t>
            </w:r>
          </w:p>
        </w:tc>
        <w:tc>
          <w:tcPr>
            <w:tcW w:w="1711" w:type="pct"/>
            <w:vAlign w:val="center"/>
          </w:tcPr>
          <w:p w14:paraId="62F16AE8" w14:textId="77777777" w:rsidR="00146B36" w:rsidRPr="00A901C9" w:rsidRDefault="003D2877" w:rsidP="00DA5E06">
            <w:pPr>
              <w:pStyle w:val="phtablecolcaption"/>
            </w:pPr>
            <w:r w:rsidRPr="00A901C9">
              <w:t>II</w:t>
            </w:r>
          </w:p>
        </w:tc>
        <w:tc>
          <w:tcPr>
            <w:tcW w:w="2207" w:type="pct"/>
            <w:vAlign w:val="center"/>
          </w:tcPr>
          <w:p w14:paraId="629F2EBB" w14:textId="77777777" w:rsidR="00146B36" w:rsidRPr="00A901C9" w:rsidRDefault="003D2877" w:rsidP="00DA5E06">
            <w:pPr>
              <w:pStyle w:val="phtablecolcaption"/>
            </w:pPr>
            <w:r w:rsidRPr="00A901C9">
              <w:t>III</w:t>
            </w:r>
          </w:p>
        </w:tc>
      </w:tr>
      <w:tr w:rsidR="00E74AA3" w14:paraId="3C5FB965" w14:textId="77777777" w:rsidTr="006B26E3">
        <w:trPr>
          <w:trHeight w:val="752"/>
        </w:trPr>
        <w:tc>
          <w:tcPr>
            <w:tcW w:w="1082" w:type="pct"/>
            <w:vAlign w:val="center"/>
          </w:tcPr>
          <w:p w14:paraId="513F50E4" w14:textId="77777777" w:rsidR="00E74AA3" w:rsidRPr="00A901C9" w:rsidRDefault="00E74AA3" w:rsidP="00E74AA3">
            <w:pPr>
              <w:pStyle w:val="phtablecellleft"/>
            </w:pPr>
            <w:r w:rsidRPr="00A901C9">
              <w:t>1-ая группа</w:t>
            </w:r>
          </w:p>
          <w:p w14:paraId="050F2BC0" w14:textId="77777777" w:rsidR="00E74AA3" w:rsidRPr="00A901C9" w:rsidRDefault="00E74AA3" w:rsidP="00E74AA3">
            <w:pPr>
              <w:pStyle w:val="phtablecellleft"/>
            </w:pPr>
            <w:r w:rsidRPr="00A901C9">
              <w:t>«Острый коронарный синдром (ОКС)»</w:t>
            </w:r>
          </w:p>
        </w:tc>
        <w:tc>
          <w:tcPr>
            <w:tcW w:w="1711" w:type="pct"/>
            <w:vAlign w:val="center"/>
          </w:tcPr>
          <w:p w14:paraId="320E0DF6" w14:textId="77777777" w:rsidR="00E74AA3" w:rsidRPr="00A901C9" w:rsidRDefault="00E74AA3" w:rsidP="00E74AA3">
            <w:pPr>
              <w:pStyle w:val="phtablecellleft"/>
              <w:rPr>
                <w:lang w:val="en-US"/>
              </w:rPr>
            </w:pPr>
            <w:r w:rsidRPr="00A901C9">
              <w:rPr>
                <w:lang w:val="en-US"/>
              </w:rPr>
              <w:t>I20.0, I21.0, I21.1, I21.2, I21.3, I21.4, I21.9, I22.0, I22.1, I22.8, I22.9, I24.0, I24.8, I24.9.</w:t>
            </w:r>
          </w:p>
        </w:tc>
        <w:tc>
          <w:tcPr>
            <w:tcW w:w="2207" w:type="pct"/>
          </w:tcPr>
          <w:p w14:paraId="603A6C75" w14:textId="21AFC86B" w:rsidR="00E74AA3" w:rsidRPr="00A901C9" w:rsidRDefault="00E74AA3" w:rsidP="00E74AA3">
            <w:pPr>
              <w:pStyle w:val="phtablecellleft"/>
            </w:pPr>
            <w:r>
              <w:rPr>
                <w:color w:val="000000"/>
              </w:rPr>
              <w:t xml:space="preserve">Для осуществления мониторинга и контроля своевременности оказания медицинской помощи пациентам с ОКС в ВИМИС «ССЗ» необходимо предоставить в полном объеме все медицинские документы в формате СЭМД beta-версии, подтверждающие получение пациентами медицинской помощи или услуг в медицинских организациях любой формы собственности и ведомственной принадлежности, начиная от даты установки пациенту диагноза, соответствующего условиям из графы II данной таблицы, на </w:t>
            </w:r>
            <w:r>
              <w:rPr>
                <w:color w:val="000000"/>
              </w:rPr>
              <w:lastRenderedPageBreak/>
              <w:t>постоянной основе в течение всей жизни пациента</w:t>
            </w:r>
          </w:p>
        </w:tc>
      </w:tr>
      <w:tr w:rsidR="00E74AA3" w14:paraId="0A2E85B4" w14:textId="77777777" w:rsidTr="006B26E3">
        <w:trPr>
          <w:trHeight w:val="300"/>
        </w:trPr>
        <w:tc>
          <w:tcPr>
            <w:tcW w:w="1082" w:type="pct"/>
            <w:vAlign w:val="center"/>
          </w:tcPr>
          <w:p w14:paraId="3F5818F4" w14:textId="77777777" w:rsidR="00E74AA3" w:rsidRPr="00A901C9" w:rsidRDefault="00E74AA3" w:rsidP="00E74AA3">
            <w:pPr>
              <w:pStyle w:val="phtablecellleft"/>
            </w:pPr>
            <w:r w:rsidRPr="00A901C9">
              <w:lastRenderedPageBreak/>
              <w:t>2-ая группа</w:t>
            </w:r>
          </w:p>
          <w:p w14:paraId="31C22A80" w14:textId="77777777" w:rsidR="00E74AA3" w:rsidRPr="00A901C9" w:rsidRDefault="00E74AA3" w:rsidP="00E74AA3">
            <w:pPr>
              <w:pStyle w:val="phtablecellleft"/>
            </w:pPr>
            <w:r w:rsidRPr="00A901C9">
              <w:t>«Острое нарушение мозгового кровообращения (ОНМК)»</w:t>
            </w:r>
          </w:p>
        </w:tc>
        <w:tc>
          <w:tcPr>
            <w:tcW w:w="1711" w:type="pct"/>
            <w:vAlign w:val="center"/>
          </w:tcPr>
          <w:p w14:paraId="00E52C86" w14:textId="77777777" w:rsidR="00E74AA3" w:rsidRPr="00A901C9" w:rsidRDefault="00E74AA3" w:rsidP="00E74AA3">
            <w:pPr>
              <w:pStyle w:val="phtablecellleft"/>
              <w:rPr>
                <w:lang w:val="en-US"/>
              </w:rPr>
            </w:pPr>
            <w:r w:rsidRPr="00A901C9">
              <w:rPr>
                <w:lang w:val="en-US"/>
              </w:rPr>
              <w:t>I60.0, I60.1, I60.2, I60.3, I60.4, I60.5, I60.6, I60.7, I60.8, I60.9, I61.0, I61.1, I61.2, I61.3, I61.4, I61.5, I61.6, I61.8, I61.9, I62.0, I62.1, I62.9, I63.0, I63.1, I63.2, I63.3, I63.4, I63.5, I63.6, I63.8, I63.9, I64, I69, I69.0, I69.1, I69.2, I69.3, I69.4, I69.8, G45.0, G45.1, G45.2, G45.3, G45.4, G45.8, G45.9, G46.0, G46.1, G46.2, G46.3, G46.4, G46.5, G46.6, G46.7, G46.8</w:t>
            </w:r>
          </w:p>
        </w:tc>
        <w:tc>
          <w:tcPr>
            <w:tcW w:w="2207" w:type="pct"/>
            <w:vAlign w:val="center"/>
          </w:tcPr>
          <w:p w14:paraId="72E9B0BF" w14:textId="2A077D0A" w:rsidR="00E74AA3" w:rsidRPr="00A901C9" w:rsidRDefault="00E74AA3" w:rsidP="00E74AA3">
            <w:pPr>
              <w:pStyle w:val="phtablecellleft"/>
            </w:pPr>
            <w:r>
              <w:rPr>
                <w:color w:val="000000"/>
              </w:rPr>
              <w:t>Для осуществления мониторинга и контроля своевременности оказания медицинской помощи пациентам с ОНМК в ВИМИС «ССЗ» необходимо предоставить в полном объеме все медицинские документы в формате СЭМД beta-версии, подтверждающие получение пациентами медицинской помощи или услуг в медицинских организациях любой формы собственности и ведомственной принадлежности, начиная от даты установки пациенту диагноза, соответствующего условиям из графы II данной таблицы, на постоянной основе в течение всей жизни пациента</w:t>
            </w:r>
          </w:p>
        </w:tc>
      </w:tr>
    </w:tbl>
    <w:p w14:paraId="35CC0237" w14:textId="77777777" w:rsidR="00EB7ED5" w:rsidRDefault="00EB7ED5" w:rsidP="00EB7ED5">
      <w:pPr>
        <w:pStyle w:val="phnormal"/>
      </w:pPr>
      <w:bookmarkStart w:id="12" w:name="_heading=h.1t3h5sf" w:colFirst="0" w:colLast="0"/>
      <w:bookmarkStart w:id="13" w:name="_heading=h.n6rec0wccpud" w:colFirst="0" w:colLast="0"/>
      <w:bookmarkEnd w:id="12"/>
      <w:bookmarkEnd w:id="13"/>
    </w:p>
    <w:p w14:paraId="6E7DB7D1" w14:textId="77777777" w:rsidR="00EB7ED5" w:rsidRDefault="00EB7ED5" w:rsidP="00EB7ED5">
      <w:pPr>
        <w:pStyle w:val="phtabletitle"/>
      </w:pPr>
      <w:bookmarkStart w:id="14" w:name="_Ref54257616"/>
      <w:r>
        <w:t xml:space="preserve">Таблица </w:t>
      </w:r>
      <w:r w:rsidR="00970966">
        <w:rPr>
          <w:noProof/>
        </w:rPr>
        <w:fldChar w:fldCharType="begin"/>
      </w:r>
      <w:r w:rsidR="00970966">
        <w:rPr>
          <w:noProof/>
        </w:rPr>
        <w:instrText xml:space="preserve"> SEQ Таблица \* ARABIC </w:instrText>
      </w:r>
      <w:r w:rsidR="00970966">
        <w:rPr>
          <w:noProof/>
        </w:rPr>
        <w:fldChar w:fldCharType="separate"/>
      </w:r>
      <w:r w:rsidR="00CC26E6">
        <w:rPr>
          <w:noProof/>
        </w:rPr>
        <w:t>2</w:t>
      </w:r>
      <w:r w:rsidR="00970966">
        <w:rPr>
          <w:noProof/>
        </w:rPr>
        <w:fldChar w:fldCharType="end"/>
      </w:r>
      <w:bookmarkEnd w:id="14"/>
      <w:r>
        <w:t xml:space="preserve"> </w:t>
      </w:r>
      <w:r w:rsidRPr="00957861">
        <w:t>– Триггерные точки</w:t>
      </w:r>
    </w:p>
    <w:tbl>
      <w:tblPr>
        <w:tblStyle w:val="affffffffffff6"/>
        <w:tblW w:w="10421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126"/>
        <w:gridCol w:w="7295"/>
      </w:tblGrid>
      <w:tr w:rsidR="00146B36" w14:paraId="1A368E37" w14:textId="77777777" w:rsidTr="006B26E3">
        <w:trPr>
          <w:tblHeader/>
        </w:trPr>
        <w:tc>
          <w:tcPr>
            <w:tcW w:w="1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01C3D6" w14:textId="77777777" w:rsidR="00146B36" w:rsidRPr="00A901C9" w:rsidRDefault="003D2877" w:rsidP="00DA5E06">
            <w:pPr>
              <w:pStyle w:val="phtablecolcaption"/>
              <w:rPr>
                <w:szCs w:val="18"/>
                <w:shd w:val="clear" w:color="auto" w:fill="B6D7A8"/>
              </w:rPr>
            </w:pPr>
            <w:r w:rsidRPr="00A901C9">
              <w:t>Код триггерной точки</w:t>
            </w:r>
            <w:bookmarkStart w:id="15" w:name="_Ref54213079"/>
            <w:r w:rsidRPr="00A901C9">
              <w:rPr>
                <w:vertAlign w:val="superscript"/>
              </w:rPr>
              <w:footnoteReference w:id="1"/>
            </w:r>
            <w:bookmarkEnd w:id="15"/>
          </w:p>
        </w:tc>
        <w:tc>
          <w:tcPr>
            <w:tcW w:w="3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26C2CCC6" w14:textId="77777777" w:rsidR="00146B36" w:rsidRPr="00A901C9" w:rsidRDefault="003D2877" w:rsidP="00DA5E06">
            <w:pPr>
              <w:pStyle w:val="phtablecolcaption"/>
            </w:pPr>
            <w:r w:rsidRPr="00A901C9">
              <w:t>Полное наименование</w:t>
            </w:r>
          </w:p>
        </w:tc>
      </w:tr>
      <w:tr w:rsidR="00E74AA3" w14:paraId="3C318787" w14:textId="77777777" w:rsidTr="006B26E3">
        <w:tc>
          <w:tcPr>
            <w:tcW w:w="1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FA95FE" w14:textId="77777777" w:rsidR="00E74AA3" w:rsidRPr="00A901C9" w:rsidRDefault="00E74AA3" w:rsidP="00E74AA3">
            <w:pPr>
              <w:pStyle w:val="phtablecellleft"/>
            </w:pPr>
            <w:r w:rsidRPr="00A901C9">
              <w:t>1</w:t>
            </w:r>
          </w:p>
        </w:tc>
        <w:tc>
          <w:tcPr>
            <w:tcW w:w="3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5D590C16" w14:textId="70B40624" w:rsidR="00E74AA3" w:rsidRPr="00A901C9" w:rsidRDefault="00E74AA3" w:rsidP="00E74AA3">
            <w:pPr>
              <w:pStyle w:val="phtablecellleft"/>
            </w:pPr>
            <w:r>
              <w:rPr>
                <w:color w:val="000000"/>
              </w:rPr>
              <w:t>Выявление осмотра (консультации) пациента</w:t>
            </w:r>
          </w:p>
        </w:tc>
      </w:tr>
      <w:tr w:rsidR="00E74AA3" w14:paraId="29C9FC2C" w14:textId="77777777" w:rsidTr="006B26E3">
        <w:tc>
          <w:tcPr>
            <w:tcW w:w="1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291039" w14:textId="77777777" w:rsidR="00E74AA3" w:rsidRPr="00A901C9" w:rsidRDefault="00E74AA3" w:rsidP="00E74AA3">
            <w:pPr>
              <w:pStyle w:val="phtablecellleft"/>
            </w:pPr>
            <w:r w:rsidRPr="00A901C9">
              <w:t>2</w:t>
            </w:r>
          </w:p>
        </w:tc>
        <w:tc>
          <w:tcPr>
            <w:tcW w:w="3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69602DCD" w14:textId="08B0E3C1" w:rsidR="00E74AA3" w:rsidRPr="00A901C9" w:rsidRDefault="00E74AA3" w:rsidP="00E74AA3">
            <w:pPr>
              <w:pStyle w:val="phtablecellleft"/>
            </w:pPr>
            <w:r>
              <w:rPr>
                <w:color w:val="000000"/>
              </w:rPr>
              <w:t>Выявление диагностических исследований</w:t>
            </w:r>
          </w:p>
        </w:tc>
      </w:tr>
      <w:tr w:rsidR="00E74AA3" w14:paraId="7FF7D1C8" w14:textId="77777777" w:rsidTr="006B26E3">
        <w:tc>
          <w:tcPr>
            <w:tcW w:w="1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DBF0A3" w14:textId="77777777" w:rsidR="00E74AA3" w:rsidRPr="00A901C9" w:rsidRDefault="00E74AA3" w:rsidP="00E74AA3">
            <w:pPr>
              <w:pStyle w:val="phtablecellleft"/>
            </w:pPr>
            <w:r w:rsidRPr="00A901C9">
              <w:t>3</w:t>
            </w:r>
          </w:p>
        </w:tc>
        <w:tc>
          <w:tcPr>
            <w:tcW w:w="3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44AB7016" w14:textId="70F33264" w:rsidR="00E74AA3" w:rsidRPr="00A901C9" w:rsidRDefault="00E74AA3" w:rsidP="00E74AA3">
            <w:pPr>
              <w:pStyle w:val="phtablecellleft"/>
            </w:pPr>
            <w:r>
              <w:rPr>
                <w:color w:val="000000"/>
              </w:rPr>
              <w:t>Выявление направления на оказание медицинских услуг</w:t>
            </w:r>
          </w:p>
        </w:tc>
      </w:tr>
      <w:tr w:rsidR="00E74AA3" w14:paraId="7D88E5CF" w14:textId="77777777" w:rsidTr="006B26E3">
        <w:tc>
          <w:tcPr>
            <w:tcW w:w="1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37E508" w14:textId="77777777" w:rsidR="00E74AA3" w:rsidRPr="00A901C9" w:rsidRDefault="00E74AA3" w:rsidP="00E74AA3">
            <w:pPr>
              <w:pStyle w:val="phtablecellleft"/>
            </w:pPr>
            <w:r w:rsidRPr="00A901C9">
              <w:t>5</w:t>
            </w:r>
          </w:p>
        </w:tc>
        <w:tc>
          <w:tcPr>
            <w:tcW w:w="3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385A5C04" w14:textId="2453A3F2" w:rsidR="00E74AA3" w:rsidRPr="00A901C9" w:rsidRDefault="00E74AA3" w:rsidP="00E74AA3">
            <w:pPr>
              <w:pStyle w:val="phtablecellleft"/>
            </w:pPr>
            <w:r>
              <w:rPr>
                <w:color w:val="000000"/>
              </w:rPr>
              <w:t>Выявление госпитализации (получение пациентом медицинской помощи в условиях стационара (дневного стационара)</w:t>
            </w:r>
          </w:p>
        </w:tc>
      </w:tr>
      <w:tr w:rsidR="00E74AA3" w14:paraId="660F5193" w14:textId="77777777" w:rsidTr="006B26E3">
        <w:tc>
          <w:tcPr>
            <w:tcW w:w="1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E526AC" w14:textId="77777777" w:rsidR="00E74AA3" w:rsidRPr="00A901C9" w:rsidRDefault="00E74AA3" w:rsidP="00E74AA3">
            <w:pPr>
              <w:pStyle w:val="phtablecellleft"/>
            </w:pPr>
            <w:r w:rsidRPr="00A901C9">
              <w:t>9</w:t>
            </w:r>
          </w:p>
        </w:tc>
        <w:tc>
          <w:tcPr>
            <w:tcW w:w="3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7D093A52" w14:textId="260F7BC8" w:rsidR="00E74AA3" w:rsidRPr="00A901C9" w:rsidRDefault="00E74AA3" w:rsidP="00E74AA3">
            <w:pPr>
              <w:pStyle w:val="phtablecellleft"/>
            </w:pPr>
            <w:r>
              <w:rPr>
                <w:color w:val="000000"/>
              </w:rPr>
              <w:t>Выявление оказания скорой медицинской помощи</w:t>
            </w:r>
          </w:p>
        </w:tc>
      </w:tr>
      <w:tr w:rsidR="00E74AA3" w14:paraId="4442EB87" w14:textId="77777777" w:rsidTr="006B26E3">
        <w:tc>
          <w:tcPr>
            <w:tcW w:w="1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B962EB" w14:textId="77777777" w:rsidR="00E74AA3" w:rsidRPr="00A901C9" w:rsidRDefault="00E74AA3" w:rsidP="00E74AA3">
            <w:pPr>
              <w:pStyle w:val="phtablecellleft"/>
            </w:pPr>
            <w:r w:rsidRPr="00A901C9">
              <w:t>99</w:t>
            </w:r>
          </w:p>
        </w:tc>
        <w:tc>
          <w:tcPr>
            <w:tcW w:w="3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0714CE81" w14:textId="6766B29D" w:rsidR="00E74AA3" w:rsidRPr="00A901C9" w:rsidRDefault="00E74AA3" w:rsidP="00E74AA3">
            <w:pPr>
              <w:pStyle w:val="phtablecellleft"/>
            </w:pPr>
            <w:r>
              <w:rPr>
                <w:color w:val="000000"/>
              </w:rPr>
              <w:t>Выявление прочих документов</w:t>
            </w:r>
          </w:p>
        </w:tc>
      </w:tr>
    </w:tbl>
    <w:p w14:paraId="56526A84" w14:textId="77777777" w:rsidR="00EB7ED5" w:rsidRDefault="00EB7ED5" w:rsidP="00EB7ED5">
      <w:pPr>
        <w:pStyle w:val="phnormal"/>
      </w:pPr>
      <w:bookmarkStart w:id="16" w:name="_heading=h.4d34og8" w:colFirst="0" w:colLast="0"/>
      <w:bookmarkStart w:id="17" w:name="_heading=h.2s8eyo1" w:colFirst="0" w:colLast="0"/>
      <w:bookmarkEnd w:id="16"/>
      <w:bookmarkEnd w:id="17"/>
    </w:p>
    <w:p w14:paraId="32CD26F1" w14:textId="77777777" w:rsidR="00EB7ED5" w:rsidRDefault="00EB7ED5" w:rsidP="00EB7ED5">
      <w:pPr>
        <w:pStyle w:val="phtabletitle"/>
      </w:pPr>
      <w:bookmarkStart w:id="18" w:name="_Ref54257716"/>
      <w:r>
        <w:lastRenderedPageBreak/>
        <w:t xml:space="preserve">Таблица </w:t>
      </w:r>
      <w:r w:rsidR="00970966">
        <w:rPr>
          <w:noProof/>
        </w:rPr>
        <w:fldChar w:fldCharType="begin"/>
      </w:r>
      <w:r w:rsidR="00970966">
        <w:rPr>
          <w:noProof/>
        </w:rPr>
        <w:instrText xml:space="preserve"> SEQ Таблица \* ARABIC </w:instrText>
      </w:r>
      <w:r w:rsidR="00970966">
        <w:rPr>
          <w:noProof/>
        </w:rPr>
        <w:fldChar w:fldCharType="separate"/>
      </w:r>
      <w:r w:rsidR="00CC26E6">
        <w:rPr>
          <w:noProof/>
        </w:rPr>
        <w:t>3</w:t>
      </w:r>
      <w:r w:rsidR="00970966">
        <w:rPr>
          <w:noProof/>
        </w:rPr>
        <w:fldChar w:fldCharType="end"/>
      </w:r>
      <w:bookmarkEnd w:id="18"/>
      <w:r>
        <w:t xml:space="preserve"> </w:t>
      </w:r>
      <w:r w:rsidRPr="00391A77">
        <w:t>– Типы структурированных электронных медицинских документов beta-версии (СЭМД beta-версии)</w:t>
      </w:r>
    </w:p>
    <w:tbl>
      <w:tblPr>
        <w:tblStyle w:val="affffffffffff7"/>
        <w:tblW w:w="10421" w:type="dxa"/>
        <w:tblInd w:w="0" w:type="dxa"/>
        <w:tblBorders>
          <w:top w:val="single" w:sz="4" w:space="0" w:color="7F7F7F"/>
          <w:left w:val="single" w:sz="4" w:space="0" w:color="000000"/>
          <w:bottom w:val="single" w:sz="4" w:space="0" w:color="7F7F7F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9"/>
        <w:gridCol w:w="1125"/>
        <w:gridCol w:w="2249"/>
        <w:gridCol w:w="5058"/>
      </w:tblGrid>
      <w:tr w:rsidR="00146B36" w14:paraId="4B55E5C0" w14:textId="77777777" w:rsidTr="006B26E3">
        <w:trPr>
          <w:trHeight w:val="560"/>
          <w:tblHeader/>
        </w:trPr>
        <w:tc>
          <w:tcPr>
            <w:tcW w:w="954" w:type="pct"/>
            <w:vAlign w:val="center"/>
          </w:tcPr>
          <w:p w14:paraId="035BAEFE" w14:textId="77777777" w:rsidR="00146B36" w:rsidRPr="00EB7ED5" w:rsidRDefault="003D2877" w:rsidP="00EB7ED5">
            <w:pPr>
              <w:pStyle w:val="phtablecolcaption"/>
            </w:pPr>
            <w:r w:rsidRPr="00EB7ED5">
              <w:t>Тип СЭМД beta-версии (тег docType в теле SOAP пакета)</w:t>
            </w:r>
            <w:r w:rsidR="00FF46E2" w:rsidRPr="008D7524">
              <w:rPr>
                <w:vertAlign w:val="superscript"/>
              </w:rPr>
              <w:fldChar w:fldCharType="begin"/>
            </w:r>
            <w:r w:rsidR="00FF46E2" w:rsidRPr="008D7524">
              <w:rPr>
                <w:vertAlign w:val="superscript"/>
              </w:rPr>
              <w:instrText xml:space="preserve"> NOTEREF _Ref54213079 \h </w:instrText>
            </w:r>
            <w:r w:rsidR="00DA5E06" w:rsidRPr="008D7524">
              <w:rPr>
                <w:vertAlign w:val="superscript"/>
              </w:rPr>
              <w:instrText xml:space="preserve"> \* MERGEFORMAT </w:instrText>
            </w:r>
            <w:r w:rsidR="00FF46E2" w:rsidRPr="008D7524">
              <w:rPr>
                <w:vertAlign w:val="superscript"/>
              </w:rPr>
            </w:r>
            <w:r w:rsidR="00FF46E2" w:rsidRPr="008D7524">
              <w:rPr>
                <w:vertAlign w:val="superscript"/>
              </w:rPr>
              <w:fldChar w:fldCharType="separate"/>
            </w:r>
            <w:r w:rsidR="00CC26E6">
              <w:rPr>
                <w:vertAlign w:val="superscript"/>
              </w:rPr>
              <w:t>1</w:t>
            </w:r>
            <w:r w:rsidR="00FF46E2" w:rsidRPr="008D7524">
              <w:rPr>
                <w:vertAlign w:val="superscript"/>
              </w:rPr>
              <w:fldChar w:fldCharType="end"/>
            </w:r>
          </w:p>
        </w:tc>
        <w:tc>
          <w:tcPr>
            <w:tcW w:w="540" w:type="pct"/>
            <w:shd w:val="clear" w:color="auto" w:fill="auto"/>
            <w:vAlign w:val="center"/>
          </w:tcPr>
          <w:p w14:paraId="6F54E5AA" w14:textId="77777777" w:rsidR="00146B36" w:rsidRPr="00EB7ED5" w:rsidRDefault="003D2877" w:rsidP="00EB7ED5">
            <w:pPr>
              <w:pStyle w:val="phtablecolcaption"/>
            </w:pPr>
            <w:r w:rsidRPr="00EB7ED5">
              <w:t>Код СЭМД beta-версии</w:t>
            </w:r>
          </w:p>
        </w:tc>
        <w:tc>
          <w:tcPr>
            <w:tcW w:w="1079" w:type="pct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26FBAF15" w14:textId="77777777" w:rsidR="00146B36" w:rsidRPr="00EB7ED5" w:rsidRDefault="003D2877" w:rsidP="00EB7ED5">
            <w:pPr>
              <w:pStyle w:val="phtablecolcaption"/>
            </w:pPr>
            <w:r w:rsidRPr="00EB7ED5">
              <w:t>Наименование СЭМД beta-версии</w:t>
            </w:r>
          </w:p>
        </w:tc>
        <w:tc>
          <w:tcPr>
            <w:tcW w:w="2427" w:type="pct"/>
            <w:shd w:val="clear" w:color="auto" w:fill="auto"/>
            <w:vAlign w:val="center"/>
          </w:tcPr>
          <w:p w14:paraId="20788A14" w14:textId="77777777" w:rsidR="00146B36" w:rsidRPr="00EB7ED5" w:rsidRDefault="003D2877" w:rsidP="00EB7ED5">
            <w:pPr>
              <w:pStyle w:val="phtablecolcaption"/>
            </w:pPr>
            <w:r w:rsidRPr="00EB7ED5">
              <w:t>СЭМД, взятый за основу при разработке</w:t>
            </w:r>
          </w:p>
        </w:tc>
      </w:tr>
      <w:tr w:rsidR="00146B36" w14:paraId="2DDEC4AB" w14:textId="77777777" w:rsidTr="006B26E3">
        <w:tc>
          <w:tcPr>
            <w:tcW w:w="954" w:type="pct"/>
            <w:vAlign w:val="center"/>
          </w:tcPr>
          <w:p w14:paraId="395BD157" w14:textId="77777777" w:rsidR="00146B36" w:rsidRPr="00FF46E2" w:rsidRDefault="003D2877" w:rsidP="00DA5E06">
            <w:pPr>
              <w:pStyle w:val="phtablecellleft"/>
            </w:pPr>
            <w:r w:rsidRPr="00FF46E2">
              <w:t>1</w:t>
            </w:r>
          </w:p>
        </w:tc>
        <w:tc>
          <w:tcPr>
            <w:tcW w:w="540" w:type="pct"/>
            <w:vAlign w:val="center"/>
          </w:tcPr>
          <w:p w14:paraId="127AC13D" w14:textId="77777777" w:rsidR="00146B36" w:rsidRPr="00FF46E2" w:rsidRDefault="003D2877" w:rsidP="00DA5E06">
            <w:pPr>
              <w:pStyle w:val="phtablecellleft"/>
            </w:pPr>
            <w:r w:rsidRPr="00FF46E2">
              <w:t>SMSV1</w:t>
            </w:r>
          </w:p>
        </w:tc>
        <w:tc>
          <w:tcPr>
            <w:tcW w:w="1079" w:type="pct"/>
            <w:tcMar>
              <w:top w:w="57" w:type="dxa"/>
              <w:bottom w:w="57" w:type="dxa"/>
            </w:tcMar>
            <w:vAlign w:val="center"/>
          </w:tcPr>
          <w:p w14:paraId="0A53F158" w14:textId="77777777" w:rsidR="00146B36" w:rsidRPr="00FF46E2" w:rsidRDefault="003D2877" w:rsidP="00DA5E06">
            <w:pPr>
              <w:pStyle w:val="phtablecellleft"/>
            </w:pPr>
            <w:bookmarkStart w:id="19" w:name="_heading=h.17dp8vu" w:colFirst="0" w:colLast="0"/>
            <w:bookmarkEnd w:id="19"/>
            <w:r w:rsidRPr="00FF46E2">
              <w:t>Направление на оказание медицинских услуг</w:t>
            </w:r>
          </w:p>
        </w:tc>
        <w:tc>
          <w:tcPr>
            <w:tcW w:w="2427" w:type="pct"/>
            <w:vAlign w:val="center"/>
          </w:tcPr>
          <w:p w14:paraId="515E6894" w14:textId="77777777" w:rsidR="00146B36" w:rsidRPr="00FF46E2" w:rsidRDefault="003D2877" w:rsidP="00DA5E06">
            <w:pPr>
              <w:pStyle w:val="phtablecellleft"/>
            </w:pPr>
            <w:r w:rsidRPr="00FF46E2">
              <w:t>СЭМД: Направление на госпитализацию, восстановительное лечение, обследование, консультацию https://portal.egisz.rosminzdrav.ru/materials/2933</w:t>
            </w:r>
          </w:p>
        </w:tc>
      </w:tr>
      <w:tr w:rsidR="00146B36" w14:paraId="211FD32A" w14:textId="77777777" w:rsidTr="006B26E3">
        <w:tc>
          <w:tcPr>
            <w:tcW w:w="954" w:type="pct"/>
            <w:vAlign w:val="center"/>
          </w:tcPr>
          <w:p w14:paraId="562B91DC" w14:textId="77777777" w:rsidR="00146B36" w:rsidRPr="00FF46E2" w:rsidRDefault="003D2877" w:rsidP="00DA5E06">
            <w:pPr>
              <w:pStyle w:val="phtablecellleft"/>
            </w:pPr>
            <w:r w:rsidRPr="00FF46E2">
              <w:t>2</w:t>
            </w:r>
          </w:p>
        </w:tc>
        <w:tc>
          <w:tcPr>
            <w:tcW w:w="540" w:type="pct"/>
            <w:vAlign w:val="center"/>
          </w:tcPr>
          <w:p w14:paraId="60879889" w14:textId="77777777" w:rsidR="00146B36" w:rsidRPr="00FF46E2" w:rsidRDefault="003D2877" w:rsidP="00DA5E06">
            <w:pPr>
              <w:pStyle w:val="phtablecellleft"/>
            </w:pPr>
            <w:r w:rsidRPr="00FF46E2">
              <w:t>SMSV2</w:t>
            </w:r>
          </w:p>
        </w:tc>
        <w:tc>
          <w:tcPr>
            <w:tcW w:w="1079" w:type="pct"/>
            <w:tcMar>
              <w:top w:w="57" w:type="dxa"/>
              <w:bottom w:w="57" w:type="dxa"/>
            </w:tcMar>
            <w:vAlign w:val="center"/>
          </w:tcPr>
          <w:p w14:paraId="4CF3A406" w14:textId="77777777" w:rsidR="00146B36" w:rsidRPr="00FF46E2" w:rsidRDefault="003D2877" w:rsidP="00DA5E06">
            <w:pPr>
              <w:pStyle w:val="phtablecellleft"/>
            </w:pPr>
            <w:bookmarkStart w:id="20" w:name="_heading=h.26in1rg" w:colFirst="0" w:colLast="0"/>
            <w:bookmarkEnd w:id="20"/>
            <w:r w:rsidRPr="00FF46E2">
              <w:t>Протокол инструментального исследования</w:t>
            </w:r>
          </w:p>
        </w:tc>
        <w:tc>
          <w:tcPr>
            <w:tcW w:w="2427" w:type="pct"/>
            <w:vAlign w:val="center"/>
          </w:tcPr>
          <w:p w14:paraId="39E8555E" w14:textId="77777777" w:rsidR="00146B36" w:rsidRPr="00FF46E2" w:rsidRDefault="003D2877" w:rsidP="00DA5E06">
            <w:pPr>
              <w:pStyle w:val="phtablecellleft"/>
            </w:pPr>
            <w:r w:rsidRPr="00FF46E2">
              <w:t>СЭМД: Протокол инструментального исследования https://portal.egisz.rosminzdrav.ru/materials/3291</w:t>
            </w:r>
          </w:p>
        </w:tc>
      </w:tr>
      <w:tr w:rsidR="00146B36" w14:paraId="61D5CF83" w14:textId="77777777" w:rsidTr="006B26E3">
        <w:tc>
          <w:tcPr>
            <w:tcW w:w="954" w:type="pct"/>
            <w:vAlign w:val="center"/>
          </w:tcPr>
          <w:p w14:paraId="5CF4A7D5" w14:textId="77777777" w:rsidR="00146B36" w:rsidRPr="00FF46E2" w:rsidRDefault="003D2877" w:rsidP="00DA5E06">
            <w:pPr>
              <w:pStyle w:val="phtablecellleft"/>
            </w:pPr>
            <w:r w:rsidRPr="00FF46E2">
              <w:t>3</w:t>
            </w:r>
          </w:p>
        </w:tc>
        <w:tc>
          <w:tcPr>
            <w:tcW w:w="540" w:type="pct"/>
            <w:vAlign w:val="center"/>
          </w:tcPr>
          <w:p w14:paraId="30D76B59" w14:textId="77777777" w:rsidR="00146B36" w:rsidRPr="00FF46E2" w:rsidRDefault="003D2877" w:rsidP="00DA5E06">
            <w:pPr>
              <w:pStyle w:val="phtablecellleft"/>
            </w:pPr>
            <w:r w:rsidRPr="00FF46E2">
              <w:t>SMSV3</w:t>
            </w:r>
          </w:p>
        </w:tc>
        <w:tc>
          <w:tcPr>
            <w:tcW w:w="1079" w:type="pct"/>
            <w:tcMar>
              <w:top w:w="57" w:type="dxa"/>
              <w:bottom w:w="57" w:type="dxa"/>
            </w:tcMar>
            <w:vAlign w:val="center"/>
          </w:tcPr>
          <w:p w14:paraId="533E0E6C" w14:textId="77777777" w:rsidR="00146B36" w:rsidRPr="00FF46E2" w:rsidRDefault="003D2877" w:rsidP="00DA5E06">
            <w:pPr>
              <w:pStyle w:val="phtablecellleft"/>
            </w:pPr>
            <w:bookmarkStart w:id="21" w:name="_heading=h.35nkun2" w:colFirst="0" w:colLast="0"/>
            <w:bookmarkEnd w:id="21"/>
            <w:r w:rsidRPr="00FF46E2">
              <w:t>Протокол лабораторного исследования</w:t>
            </w:r>
          </w:p>
        </w:tc>
        <w:tc>
          <w:tcPr>
            <w:tcW w:w="2427" w:type="pct"/>
            <w:vAlign w:val="center"/>
          </w:tcPr>
          <w:p w14:paraId="0EBC1DF4" w14:textId="77777777" w:rsidR="00146B36" w:rsidRPr="00FF46E2" w:rsidRDefault="003D2877" w:rsidP="00DA5E06">
            <w:pPr>
              <w:pStyle w:val="phtablecellleft"/>
            </w:pPr>
            <w:r w:rsidRPr="00FF46E2">
              <w:t>СЭМД: Протокол лабораторного исследования https://portal.egisz.rosminzdrav.ru/materials/2939</w:t>
            </w:r>
          </w:p>
        </w:tc>
      </w:tr>
      <w:tr w:rsidR="00146B36" w14:paraId="08193ECA" w14:textId="77777777" w:rsidTr="006B26E3">
        <w:tc>
          <w:tcPr>
            <w:tcW w:w="954" w:type="pct"/>
            <w:vAlign w:val="center"/>
          </w:tcPr>
          <w:p w14:paraId="6286C56E" w14:textId="77777777" w:rsidR="00146B36" w:rsidRPr="00FF46E2" w:rsidRDefault="003D2877" w:rsidP="00DA5E06">
            <w:pPr>
              <w:pStyle w:val="phtablecellleft"/>
            </w:pPr>
            <w:r w:rsidRPr="00FF46E2">
              <w:t>5</w:t>
            </w:r>
          </w:p>
        </w:tc>
        <w:tc>
          <w:tcPr>
            <w:tcW w:w="540" w:type="pct"/>
            <w:vAlign w:val="center"/>
          </w:tcPr>
          <w:p w14:paraId="6750FBED" w14:textId="77777777" w:rsidR="00146B36" w:rsidRPr="00FF46E2" w:rsidRDefault="003D2877" w:rsidP="00DA5E06">
            <w:pPr>
              <w:pStyle w:val="phtablecellleft"/>
            </w:pPr>
            <w:r w:rsidRPr="00FF46E2">
              <w:t>SMSV5</w:t>
            </w:r>
          </w:p>
        </w:tc>
        <w:tc>
          <w:tcPr>
            <w:tcW w:w="1079" w:type="pct"/>
            <w:tcMar>
              <w:top w:w="57" w:type="dxa"/>
              <w:bottom w:w="57" w:type="dxa"/>
            </w:tcMar>
            <w:vAlign w:val="center"/>
          </w:tcPr>
          <w:p w14:paraId="28DDB3AD" w14:textId="77777777" w:rsidR="00146B36" w:rsidRPr="00FF46E2" w:rsidRDefault="003D2877" w:rsidP="00DA5E06">
            <w:pPr>
              <w:pStyle w:val="phtablecellleft"/>
            </w:pPr>
            <w:bookmarkStart w:id="22" w:name="_heading=h.44sinio" w:colFirst="0" w:colLast="0"/>
            <w:bookmarkEnd w:id="22"/>
            <w:r w:rsidRPr="00FF46E2">
              <w:t>Осмотр (консультация) пациента</w:t>
            </w:r>
          </w:p>
        </w:tc>
        <w:tc>
          <w:tcPr>
            <w:tcW w:w="2427" w:type="pct"/>
            <w:vAlign w:val="center"/>
          </w:tcPr>
          <w:p w14:paraId="5C42C1FF" w14:textId="77777777" w:rsidR="00146B36" w:rsidRPr="00FF46E2" w:rsidRDefault="003D2877" w:rsidP="00DA5E06">
            <w:pPr>
              <w:pStyle w:val="phtablecellleft"/>
            </w:pPr>
            <w:r w:rsidRPr="00FF46E2">
              <w:t>СЭМД: Протокол консультации https://portal.egisz.rosminzdrav.ru/materials/2937</w:t>
            </w:r>
          </w:p>
        </w:tc>
      </w:tr>
      <w:tr w:rsidR="00146B36" w14:paraId="11430657" w14:textId="77777777" w:rsidTr="006B26E3">
        <w:tc>
          <w:tcPr>
            <w:tcW w:w="954" w:type="pct"/>
            <w:vAlign w:val="center"/>
          </w:tcPr>
          <w:p w14:paraId="4B8A751E" w14:textId="77777777" w:rsidR="00146B36" w:rsidRPr="00FF46E2" w:rsidRDefault="003D2877" w:rsidP="00DA5E06">
            <w:pPr>
              <w:pStyle w:val="phtablecellleft"/>
            </w:pPr>
            <w:r w:rsidRPr="00FF46E2">
              <w:t>8</w:t>
            </w:r>
          </w:p>
        </w:tc>
        <w:tc>
          <w:tcPr>
            <w:tcW w:w="540" w:type="pct"/>
            <w:vAlign w:val="center"/>
          </w:tcPr>
          <w:p w14:paraId="19BBE069" w14:textId="77777777" w:rsidR="00146B36" w:rsidRPr="00FF46E2" w:rsidRDefault="003D2877" w:rsidP="00DA5E06">
            <w:pPr>
              <w:pStyle w:val="phtablecellleft"/>
            </w:pPr>
            <w:r w:rsidRPr="00FF46E2">
              <w:t>SMSV8</w:t>
            </w:r>
          </w:p>
        </w:tc>
        <w:tc>
          <w:tcPr>
            <w:tcW w:w="1079" w:type="pct"/>
            <w:tcMar>
              <w:top w:w="57" w:type="dxa"/>
              <w:bottom w:w="57" w:type="dxa"/>
            </w:tcMar>
            <w:vAlign w:val="center"/>
          </w:tcPr>
          <w:p w14:paraId="579CCDD2" w14:textId="77777777" w:rsidR="00146B36" w:rsidRPr="00FF46E2" w:rsidRDefault="003D2877" w:rsidP="00DA5E06">
            <w:pPr>
              <w:pStyle w:val="phtablecellleft"/>
            </w:pPr>
            <w:r w:rsidRPr="00FF46E2">
              <w:t>Лечение в условиях стационара (дневного стационара)</w:t>
            </w:r>
          </w:p>
        </w:tc>
        <w:tc>
          <w:tcPr>
            <w:tcW w:w="2427" w:type="pct"/>
            <w:vAlign w:val="center"/>
          </w:tcPr>
          <w:p w14:paraId="3590DB8A" w14:textId="77777777" w:rsidR="00146B36" w:rsidRPr="00FF46E2" w:rsidRDefault="003D2877" w:rsidP="00DA5E06">
            <w:pPr>
              <w:pStyle w:val="phtablecellleft"/>
            </w:pPr>
            <w:r w:rsidRPr="00FF46E2">
              <w:t>СЭМД: Эпикриз в стационаре выписной https://portal.egisz.rosminzdrav.ru/materials/2943</w:t>
            </w:r>
          </w:p>
        </w:tc>
      </w:tr>
      <w:tr w:rsidR="00146B36" w14:paraId="2AE7104C" w14:textId="77777777" w:rsidTr="006B26E3">
        <w:tc>
          <w:tcPr>
            <w:tcW w:w="954" w:type="pct"/>
            <w:vAlign w:val="center"/>
          </w:tcPr>
          <w:p w14:paraId="5356FCD7" w14:textId="77777777" w:rsidR="00146B36" w:rsidRPr="00FF46E2" w:rsidRDefault="003D2877" w:rsidP="00DA5E06">
            <w:pPr>
              <w:pStyle w:val="phtablecellleft"/>
            </w:pPr>
            <w:r w:rsidRPr="00FF46E2">
              <w:t>18</w:t>
            </w:r>
          </w:p>
        </w:tc>
        <w:tc>
          <w:tcPr>
            <w:tcW w:w="540" w:type="pct"/>
            <w:vAlign w:val="center"/>
          </w:tcPr>
          <w:p w14:paraId="4B2E97A6" w14:textId="77777777" w:rsidR="00146B36" w:rsidRPr="00FF46E2" w:rsidRDefault="003D2877" w:rsidP="00DA5E06">
            <w:pPr>
              <w:pStyle w:val="phtablecellleft"/>
            </w:pPr>
            <w:r w:rsidRPr="00FF46E2">
              <w:t>SMSV18</w:t>
            </w:r>
          </w:p>
        </w:tc>
        <w:tc>
          <w:tcPr>
            <w:tcW w:w="1079" w:type="pct"/>
            <w:tcMar>
              <w:top w:w="57" w:type="dxa"/>
              <w:bottom w:w="57" w:type="dxa"/>
            </w:tcMar>
            <w:vAlign w:val="center"/>
          </w:tcPr>
          <w:p w14:paraId="557CA973" w14:textId="77777777" w:rsidR="00146B36" w:rsidRPr="00FF46E2" w:rsidRDefault="003D2877" w:rsidP="00DA5E06">
            <w:pPr>
              <w:pStyle w:val="phtablecellleft"/>
            </w:pPr>
            <w:r w:rsidRPr="00FF46E2">
              <w:t>Карта вызова скорой медицинской помощи</w:t>
            </w:r>
          </w:p>
        </w:tc>
        <w:tc>
          <w:tcPr>
            <w:tcW w:w="2427" w:type="pct"/>
            <w:vAlign w:val="center"/>
          </w:tcPr>
          <w:p w14:paraId="2A7D7B11" w14:textId="77777777" w:rsidR="00146B36" w:rsidRPr="00FF46E2" w:rsidRDefault="003D2877" w:rsidP="00DA5E06">
            <w:pPr>
              <w:pStyle w:val="phtablecellleft"/>
            </w:pPr>
            <w:r w:rsidRPr="00FF46E2">
              <w:t>-</w:t>
            </w:r>
          </w:p>
        </w:tc>
      </w:tr>
    </w:tbl>
    <w:p w14:paraId="7D68F445" w14:textId="77777777" w:rsidR="00146B36" w:rsidRPr="003A48F7" w:rsidRDefault="00146B36" w:rsidP="001C6EC0">
      <w:pPr>
        <w:pStyle w:val="phnormal"/>
      </w:pPr>
      <w:bookmarkStart w:id="23" w:name="_heading=h.49x2ik5" w:colFirst="0" w:colLast="0"/>
      <w:bookmarkEnd w:id="23"/>
    </w:p>
    <w:p w14:paraId="3E6FF1E7" w14:textId="77777777" w:rsidR="00EB7ED5" w:rsidRDefault="00EB7ED5" w:rsidP="00EB7ED5">
      <w:pPr>
        <w:pStyle w:val="phtabletitle"/>
      </w:pPr>
      <w:bookmarkStart w:id="24" w:name="_Ref54257721"/>
      <w:r>
        <w:t xml:space="preserve">Таблица </w:t>
      </w:r>
      <w:r w:rsidR="00970966">
        <w:rPr>
          <w:noProof/>
        </w:rPr>
        <w:fldChar w:fldCharType="begin"/>
      </w:r>
      <w:r w:rsidR="00970966">
        <w:rPr>
          <w:noProof/>
        </w:rPr>
        <w:instrText xml:space="preserve"> SEQ Таблица \* ARABIC </w:instrText>
      </w:r>
      <w:r w:rsidR="00970966">
        <w:rPr>
          <w:noProof/>
        </w:rPr>
        <w:fldChar w:fldCharType="separate"/>
      </w:r>
      <w:r w:rsidR="00CC26E6">
        <w:rPr>
          <w:noProof/>
        </w:rPr>
        <w:t>4</w:t>
      </w:r>
      <w:r w:rsidR="00970966">
        <w:rPr>
          <w:noProof/>
        </w:rPr>
        <w:fldChar w:fldCharType="end"/>
      </w:r>
      <w:bookmarkEnd w:id="24"/>
      <w:r>
        <w:t xml:space="preserve"> </w:t>
      </w:r>
      <w:r w:rsidRPr="004B329F">
        <w:t>– Типы структурированных электронных медицинских документов (СЭМД)</w:t>
      </w:r>
    </w:p>
    <w:tbl>
      <w:tblPr>
        <w:tblStyle w:val="affffffffffff8"/>
        <w:tblW w:w="10421" w:type="dxa"/>
        <w:tblInd w:w="0" w:type="dxa"/>
        <w:tblBorders>
          <w:top w:val="single" w:sz="4" w:space="0" w:color="7F7F7F"/>
          <w:left w:val="single" w:sz="4" w:space="0" w:color="000000"/>
          <w:bottom w:val="single" w:sz="4" w:space="0" w:color="7F7F7F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02"/>
        <w:gridCol w:w="1687"/>
        <w:gridCol w:w="1873"/>
        <w:gridCol w:w="5059"/>
      </w:tblGrid>
      <w:tr w:rsidR="00146B36" w14:paraId="68C74ED1" w14:textId="77777777" w:rsidTr="006B26E3">
        <w:trPr>
          <w:tblHeader/>
        </w:trPr>
        <w:tc>
          <w:tcPr>
            <w:tcW w:w="1665" w:type="dxa"/>
            <w:shd w:val="clear" w:color="auto" w:fill="auto"/>
            <w:vAlign w:val="center"/>
          </w:tcPr>
          <w:p w14:paraId="67A0080D" w14:textId="6D063F5B" w:rsidR="00146B36" w:rsidRPr="001C6EC0" w:rsidRDefault="003D2877" w:rsidP="001C6EC0">
            <w:pPr>
              <w:pStyle w:val="phtablecolcaption"/>
            </w:pPr>
            <w:r w:rsidRPr="001C6EC0">
              <w:t xml:space="preserve">Код СЭМД по справочнику ФРНСИ </w:t>
            </w:r>
            <w:r w:rsidR="00C22A36" w:rsidRPr="002865E3">
              <w:t>1.2.643.5.1.13.13.11.1522</w:t>
            </w:r>
          </w:p>
        </w:tc>
        <w:tc>
          <w:tcPr>
            <w:tcW w:w="1560" w:type="dxa"/>
          </w:tcPr>
          <w:p w14:paraId="0161D276" w14:textId="77777777" w:rsidR="00146B36" w:rsidRPr="001C6EC0" w:rsidRDefault="003D2877" w:rsidP="001C6EC0">
            <w:pPr>
              <w:pStyle w:val="phtablecolcaption"/>
            </w:pPr>
            <w:r w:rsidRPr="001C6EC0">
              <w:t>Тип СЭМД (тег docType в теле SOAP пакета)</w:t>
            </w:r>
          </w:p>
        </w:tc>
        <w:tc>
          <w:tcPr>
            <w:tcW w:w="1732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20D3B663" w14:textId="77777777" w:rsidR="00146B36" w:rsidRPr="001C6EC0" w:rsidRDefault="003D2877" w:rsidP="001C6EC0">
            <w:pPr>
              <w:pStyle w:val="phtablecolcaption"/>
            </w:pPr>
            <w:r w:rsidRPr="001C6EC0">
              <w:t>Наименование СЭМД</w:t>
            </w:r>
          </w:p>
        </w:tc>
        <w:tc>
          <w:tcPr>
            <w:tcW w:w="4677" w:type="dxa"/>
            <w:shd w:val="clear" w:color="auto" w:fill="auto"/>
            <w:vAlign w:val="center"/>
          </w:tcPr>
          <w:p w14:paraId="7508AC4F" w14:textId="77777777" w:rsidR="00146B36" w:rsidRPr="001C6EC0" w:rsidRDefault="003D2877" w:rsidP="001C6EC0">
            <w:pPr>
              <w:pStyle w:val="phtablecolcaption"/>
            </w:pPr>
            <w:r w:rsidRPr="001C6EC0">
              <w:t>Ссылка на руководство по реализации СЭМД</w:t>
            </w:r>
          </w:p>
        </w:tc>
      </w:tr>
      <w:tr w:rsidR="00146B36" w14:paraId="5EF35D83" w14:textId="77777777" w:rsidTr="006B26E3">
        <w:tc>
          <w:tcPr>
            <w:tcW w:w="1665" w:type="dxa"/>
            <w:shd w:val="clear" w:color="auto" w:fill="auto"/>
            <w:vAlign w:val="center"/>
          </w:tcPr>
          <w:p w14:paraId="412790C0" w14:textId="77777777" w:rsidR="00146B36" w:rsidRPr="00FF46E2" w:rsidRDefault="003D2877" w:rsidP="00DA5E06">
            <w:pPr>
              <w:pStyle w:val="phtablecellleft"/>
            </w:pPr>
            <w:r w:rsidRPr="00FF46E2">
              <w:t>13</w:t>
            </w:r>
          </w:p>
        </w:tc>
        <w:tc>
          <w:tcPr>
            <w:tcW w:w="1560" w:type="dxa"/>
            <w:vAlign w:val="center"/>
          </w:tcPr>
          <w:p w14:paraId="25E8F403" w14:textId="77777777" w:rsidR="00146B36" w:rsidRPr="00FF46E2" w:rsidRDefault="003D2877" w:rsidP="00DA5E06">
            <w:pPr>
              <w:pStyle w:val="phtablecellleft"/>
            </w:pPr>
            <w:r w:rsidRPr="00FF46E2">
              <w:t>13</w:t>
            </w:r>
          </w:p>
        </w:tc>
        <w:tc>
          <w:tcPr>
            <w:tcW w:w="1732" w:type="dxa"/>
            <w:tcMar>
              <w:top w:w="57" w:type="dxa"/>
              <w:bottom w:w="57" w:type="dxa"/>
            </w:tcMar>
            <w:vAlign w:val="center"/>
          </w:tcPr>
          <w:p w14:paraId="74E5DDE5" w14:textId="77777777" w:rsidR="00146B36" w:rsidRPr="00FF46E2" w:rsidRDefault="003D2877" w:rsidP="00DA5E06">
            <w:pPr>
              <w:pStyle w:val="phtablecellleft"/>
            </w:pPr>
            <w:r w:rsidRPr="00FF46E2">
              <w:t>Медицинское свидетельство о смерти (CDA)</w:t>
            </w:r>
          </w:p>
        </w:tc>
        <w:tc>
          <w:tcPr>
            <w:tcW w:w="4677" w:type="dxa"/>
            <w:vAlign w:val="center"/>
          </w:tcPr>
          <w:p w14:paraId="317E8CFC" w14:textId="77777777" w:rsidR="00146B36" w:rsidRPr="00FF46E2" w:rsidRDefault="003D2877" w:rsidP="00DA5E06">
            <w:pPr>
              <w:pStyle w:val="phtablecellleft"/>
            </w:pPr>
            <w:r w:rsidRPr="00FF46E2">
              <w:t>https://portal.egisz.rosminzdrav.ru/materials/2931</w:t>
            </w:r>
          </w:p>
        </w:tc>
      </w:tr>
    </w:tbl>
    <w:p w14:paraId="39574CBF" w14:textId="77777777" w:rsidR="00146B36" w:rsidRDefault="00146B36">
      <w:pPr>
        <w:pBdr>
          <w:top w:val="nil"/>
          <w:left w:val="nil"/>
          <w:bottom w:val="nil"/>
          <w:right w:val="nil"/>
          <w:between w:val="nil"/>
        </w:pBdr>
        <w:spacing w:after="0"/>
        <w:ind w:firstLine="851"/>
        <w:rPr>
          <w:color w:val="000000"/>
          <w:szCs w:val="24"/>
        </w:rPr>
      </w:pPr>
    </w:p>
    <w:p w14:paraId="0C03F82C" w14:textId="77777777" w:rsidR="00E74AA3" w:rsidRDefault="00E74AA3" w:rsidP="00E74AA3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firstLine="851"/>
        <w:rPr>
          <w:color w:val="000000"/>
        </w:rPr>
      </w:pPr>
      <w:r>
        <w:rPr>
          <w:color w:val="000000"/>
        </w:rPr>
        <w:t>ВИМИС «ССЗ» использует механизмы интеграции, основанные на применении протокола SOAP версии 1.1.</w:t>
      </w:r>
    </w:p>
    <w:p w14:paraId="0F5469FB" w14:textId="77777777" w:rsidR="00E74AA3" w:rsidRDefault="00E74AA3" w:rsidP="00E74AA3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firstLine="851"/>
        <w:rPr>
          <w:color w:val="000000"/>
        </w:rPr>
      </w:pPr>
      <w:r>
        <w:rPr>
          <w:color w:val="000000"/>
        </w:rPr>
        <w:t>Взаимодействие с интеграционными сервисами ВИМИС «ССЗ» производится через подсистему интеграции прикладных подсистем ЕГИСЗ (далее – ИПС).</w:t>
      </w:r>
    </w:p>
    <w:p w14:paraId="34728C4A" w14:textId="77777777" w:rsidR="00E74AA3" w:rsidRDefault="00E74AA3" w:rsidP="00E74AA3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firstLine="851"/>
        <w:rPr>
          <w:color w:val="000000"/>
        </w:rPr>
      </w:pPr>
      <w:r>
        <w:rPr>
          <w:color w:val="000000"/>
        </w:rPr>
        <w:lastRenderedPageBreak/>
        <w:t>Для взаимодействия с интеграционными сервисами ВИМИС «ССЗ» необходимо выполнение следующих условий:</w:t>
      </w:r>
    </w:p>
    <w:p w14:paraId="297CBF03" w14:textId="77777777" w:rsidR="00E74AA3" w:rsidRDefault="00E74AA3" w:rsidP="003D2938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2"/>
      </w:pPr>
      <w:r>
        <w:rPr>
          <w:color w:val="000000"/>
        </w:rPr>
        <w:t>система-клиент должна быть зарегистрирована в ИПС в соответствии с методическими рекомендациями ИПС (</w:t>
      </w:r>
      <w:hyperlink r:id="rId10">
        <w:r>
          <w:rPr>
            <w:color w:val="000000"/>
          </w:rPr>
          <w:t>http://portal.egisz.rosminzdrav.ru/materials/11</w:t>
        </w:r>
      </w:hyperlink>
      <w:r>
        <w:rPr>
          <w:color w:val="000000"/>
        </w:rPr>
        <w:t>);</w:t>
      </w:r>
    </w:p>
    <w:p w14:paraId="31B89E8C" w14:textId="6F32D7E0" w:rsidR="00E74AA3" w:rsidRDefault="00E74AA3" w:rsidP="003D2938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2"/>
      </w:pPr>
      <w:r>
        <w:rPr>
          <w:color w:val="000000"/>
        </w:rPr>
        <w:t xml:space="preserve">в системе-клиенте должна быть реализована возможность формирования запросов к сервису приема медицинских сведений ВИМИС «ССЗ», опубликованному в ИПС, в соответствии с п. </w:t>
      </w:r>
      <w:r>
        <w:fldChar w:fldCharType="begin"/>
      </w:r>
      <w:r>
        <w:instrText xml:space="preserve"> REF _Ref54258119 \n \h </w:instrText>
      </w:r>
      <w:r>
        <w:fldChar w:fldCharType="separate"/>
      </w:r>
      <w:r>
        <w:t>5.1</w:t>
      </w:r>
      <w:r>
        <w:fldChar w:fldCharType="end"/>
      </w:r>
      <w:r>
        <w:rPr>
          <w:color w:val="000000"/>
        </w:rPr>
        <w:t>, а также в соответствии с методическими рекомендациями ИПС, в том числе в части подписи запросов электронной цифровой подписью;</w:t>
      </w:r>
    </w:p>
    <w:p w14:paraId="12A72D24" w14:textId="1C53E397" w:rsidR="00E74AA3" w:rsidRDefault="00E74AA3" w:rsidP="003D2938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2"/>
      </w:pPr>
      <w:r>
        <w:rPr>
          <w:color w:val="000000"/>
        </w:rPr>
        <w:t xml:space="preserve">в ИПС должен быть опубликован сервис обратного вызова системы-клиента ВИМИС «ССЗ», реализованный в соответствии с WSDL-описанием, приведенным в п. </w:t>
      </w:r>
      <w:r>
        <w:fldChar w:fldCharType="begin"/>
      </w:r>
      <w:r>
        <w:instrText xml:space="preserve"> REF _Ref54258128 \n \h </w:instrText>
      </w:r>
      <w:r>
        <w:fldChar w:fldCharType="separate"/>
      </w:r>
      <w:r>
        <w:t>5.1.2</w:t>
      </w:r>
      <w:r>
        <w:fldChar w:fldCharType="end"/>
      </w:r>
      <w:r>
        <w:rPr>
          <w:color w:val="000000"/>
        </w:rPr>
        <w:t>, для организации приема результатов обработки медицинских сведений в ВИМИС</w:t>
      </w:r>
      <w:r w:rsidR="0073714F">
        <w:rPr>
          <w:color w:val="000000"/>
        </w:rPr>
        <w:t xml:space="preserve"> </w:t>
      </w:r>
      <w:r w:rsidR="0073714F" w:rsidRPr="0073714F">
        <w:rPr>
          <w:color w:val="000000"/>
        </w:rPr>
        <w:t>«ССЗ»</w:t>
      </w:r>
      <w:r>
        <w:rPr>
          <w:color w:val="000000"/>
        </w:rPr>
        <w:t xml:space="preserve"> в асинхронном режиме;</w:t>
      </w:r>
    </w:p>
    <w:p w14:paraId="327B6E1C" w14:textId="77777777" w:rsidR="00E74AA3" w:rsidRDefault="00E74AA3" w:rsidP="003D2938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2"/>
      </w:pPr>
      <w:r>
        <w:rPr>
          <w:color w:val="000000"/>
        </w:rPr>
        <w:t>система-клиент должна иметь доступ к сервисам ВИМИС «ССЗ», полученный согласно действующим процедурам ЕГИСЗ.</w:t>
      </w:r>
    </w:p>
    <w:p w14:paraId="443BEC35" w14:textId="77777777" w:rsidR="00E74AA3" w:rsidRDefault="00E74AA3" w:rsidP="00E74AA3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firstLine="851"/>
        <w:rPr>
          <w:color w:val="000000"/>
        </w:rPr>
      </w:pPr>
      <w:r>
        <w:rPr>
          <w:color w:val="000000"/>
        </w:rPr>
        <w:t>Программными средствами системы-клиента должны протоколироваться факты приема и отправки каждого информационного сообщения в рамках взаимодействия информационных систем с указанием уникального идентификатора сообщения в рамках электронного сервиса, направления сообщения, даты, времени и адресата.</w:t>
      </w:r>
    </w:p>
    <w:p w14:paraId="008D088F" w14:textId="0FFAD2EF" w:rsidR="00E74AA3" w:rsidRDefault="00E74AA3" w:rsidP="00E74AA3">
      <w:pPr>
        <w:pStyle w:val="phnormal"/>
      </w:pPr>
      <w:r>
        <w:rPr>
          <w:color w:val="000000"/>
        </w:rPr>
        <w:t xml:space="preserve">Взаимодействие с сервисом приема сведений ВИМИС «ССЗ» подробно описано в п. </w:t>
      </w:r>
      <w:r>
        <w:fldChar w:fldCharType="begin"/>
      </w:r>
      <w:r>
        <w:instrText xml:space="preserve"> REF _Ref54258168 \n \h </w:instrText>
      </w:r>
      <w:r>
        <w:fldChar w:fldCharType="separate"/>
      </w:r>
      <w:r>
        <w:t>5.1</w:t>
      </w:r>
      <w:r>
        <w:fldChar w:fldCharType="end"/>
      </w:r>
      <w:r>
        <w:rPr>
          <w:color w:val="000000"/>
        </w:rPr>
        <w:t xml:space="preserve"> настоящего документа.</w:t>
      </w:r>
    </w:p>
    <w:p w14:paraId="72924CA8" w14:textId="77777777" w:rsidR="00146B36" w:rsidRDefault="003D2877" w:rsidP="00DA5E06">
      <w:pPr>
        <w:pStyle w:val="12"/>
      </w:pPr>
      <w:bookmarkStart w:id="25" w:name="_heading=h.2p2csry" w:colFirst="0" w:colLast="0"/>
      <w:bookmarkStart w:id="26" w:name="_Toc66719457"/>
      <w:bookmarkEnd w:id="25"/>
      <w:r>
        <w:lastRenderedPageBreak/>
        <w:t>Источники справочной информации</w:t>
      </w:r>
      <w:bookmarkEnd w:id="26"/>
    </w:p>
    <w:p w14:paraId="7193BAEB" w14:textId="78AE4296" w:rsidR="00146B36" w:rsidRDefault="003D2877" w:rsidP="00EB7ED5">
      <w:pPr>
        <w:pStyle w:val="phnormal"/>
      </w:pPr>
      <w:r>
        <w:t xml:space="preserve">Для организации информационного взаимодействия с ВИМИС </w:t>
      </w:r>
      <w:r w:rsidRPr="00FF46E2">
        <w:t>«ССЗ»</w:t>
      </w:r>
      <w:r>
        <w:t xml:space="preserve"> используются объекты следующих регистров и реестров справочной информации</w:t>
      </w:r>
      <w:r w:rsidR="001C6EC0">
        <w:t xml:space="preserve"> (</w:t>
      </w:r>
      <w:r w:rsidR="00FD6C1F">
        <w:fldChar w:fldCharType="begin"/>
      </w:r>
      <w:r w:rsidR="00FD6C1F">
        <w:instrText xml:space="preserve"> REF _Ref54258231 \h </w:instrText>
      </w:r>
      <w:r w:rsidR="00FD6C1F">
        <w:fldChar w:fldCharType="separate"/>
      </w:r>
      <w:r w:rsidR="00E21D8C">
        <w:t>т</w:t>
      </w:r>
      <w:r w:rsidR="00CC26E6">
        <w:t>аблиц</w:t>
      </w:r>
      <w:r w:rsidR="00E21D8C">
        <w:t>ы</w:t>
      </w:r>
      <w:r w:rsidR="00CC26E6">
        <w:t xml:space="preserve"> </w:t>
      </w:r>
      <w:r w:rsidR="00CC26E6">
        <w:rPr>
          <w:noProof/>
        </w:rPr>
        <w:t>5</w:t>
      </w:r>
      <w:r w:rsidR="00FD6C1F">
        <w:fldChar w:fldCharType="end"/>
      </w:r>
      <w:r w:rsidR="00FD6C1F">
        <w:t>–</w:t>
      </w:r>
      <w:r w:rsidR="00C529AC">
        <w:fldChar w:fldCharType="begin"/>
      </w:r>
      <w:r w:rsidR="00C529AC">
        <w:instrText xml:space="preserve"> REF _Ref67059976 \h </w:instrText>
      </w:r>
      <w:r w:rsidR="00C529AC">
        <w:fldChar w:fldCharType="separate"/>
      </w:r>
      <w:r w:rsidR="00C529AC">
        <w:rPr>
          <w:noProof/>
        </w:rPr>
        <w:t>7</w:t>
      </w:r>
      <w:r w:rsidR="00C529AC">
        <w:fldChar w:fldCharType="end"/>
      </w:r>
      <w:r w:rsidR="00E21D8C">
        <w:fldChar w:fldCharType="begin"/>
      </w:r>
      <w:r w:rsidR="00E21D8C">
        <w:instrText xml:space="preserve"> REF _Ref66459314 \h </w:instrText>
      </w:r>
      <w:r w:rsidR="00E21D8C">
        <w:fldChar w:fldCharType="end"/>
      </w:r>
      <w:r w:rsidR="001C6EC0">
        <w:t>)</w:t>
      </w:r>
      <w:r>
        <w:t>:</w:t>
      </w:r>
    </w:p>
    <w:p w14:paraId="4B76CD2B" w14:textId="77777777" w:rsidR="00146B36" w:rsidRPr="00FF46E2" w:rsidRDefault="003D2877" w:rsidP="00EB7ED5">
      <w:pPr>
        <w:pStyle w:val="phlistitemized1"/>
      </w:pPr>
      <w:r>
        <w:t xml:space="preserve">Федеральный реестр нормативно-справочной информации в сфере здравоохранения ЕГИСЗ (ФРНСИ, </w:t>
      </w:r>
      <w:hyperlink r:id="rId11">
        <w:r>
          <w:t>http://nsi.rosminzdrav.ru</w:t>
        </w:r>
      </w:hyperlink>
      <w:r>
        <w:t>);</w:t>
      </w:r>
    </w:p>
    <w:p w14:paraId="27A9D7F1" w14:textId="77777777" w:rsidR="00146B36" w:rsidRPr="00FF46E2" w:rsidRDefault="003D2877" w:rsidP="00EB7ED5">
      <w:pPr>
        <w:pStyle w:val="phlistitemized1"/>
      </w:pPr>
      <w:r>
        <w:t>Федеральный реестр медицинских организаций ЕГИСЗ (ФРМО);</w:t>
      </w:r>
    </w:p>
    <w:p w14:paraId="39CE12EA" w14:textId="77777777" w:rsidR="00146B36" w:rsidRPr="00FF46E2" w:rsidRDefault="003D2877" w:rsidP="00EB7ED5">
      <w:pPr>
        <w:pStyle w:val="phlistitemized1"/>
      </w:pPr>
      <w:r>
        <w:t>Федеральный регистр медицинских работников ЕГИСЗ (ФРМР);</w:t>
      </w:r>
    </w:p>
    <w:p w14:paraId="31B87719" w14:textId="77777777" w:rsidR="00146B36" w:rsidRPr="00FF46E2" w:rsidRDefault="003D2877" w:rsidP="00EB7ED5">
      <w:pPr>
        <w:pStyle w:val="phlistitemized1"/>
      </w:pPr>
      <w:r>
        <w:t>внутренние справочники ВИМИС</w:t>
      </w:r>
      <w:r w:rsidR="00FD6C1F">
        <w:t xml:space="preserve"> </w:t>
      </w:r>
      <w:r w:rsidR="00FD6C1F" w:rsidRPr="00FF46E2">
        <w:t>«ССЗ»</w:t>
      </w:r>
      <w:r>
        <w:t>.</w:t>
      </w:r>
    </w:p>
    <w:p w14:paraId="0CBDB6A1" w14:textId="33C94B4E" w:rsidR="00EB7ED5" w:rsidRDefault="00EB7ED5" w:rsidP="00EB7ED5">
      <w:pPr>
        <w:pStyle w:val="phtabletitle"/>
      </w:pPr>
      <w:bookmarkStart w:id="27" w:name="_Ref54258231"/>
      <w:r>
        <w:t xml:space="preserve">Таблица </w:t>
      </w:r>
      <w:r w:rsidR="00970966">
        <w:rPr>
          <w:noProof/>
        </w:rPr>
        <w:fldChar w:fldCharType="begin"/>
      </w:r>
      <w:r w:rsidR="00970966">
        <w:rPr>
          <w:noProof/>
        </w:rPr>
        <w:instrText xml:space="preserve"> SEQ Таблица \* ARABIC </w:instrText>
      </w:r>
      <w:r w:rsidR="00970966">
        <w:rPr>
          <w:noProof/>
        </w:rPr>
        <w:fldChar w:fldCharType="separate"/>
      </w:r>
      <w:r w:rsidR="00CC26E6">
        <w:rPr>
          <w:noProof/>
        </w:rPr>
        <w:t>5</w:t>
      </w:r>
      <w:r w:rsidR="00970966">
        <w:rPr>
          <w:noProof/>
        </w:rPr>
        <w:fldChar w:fldCharType="end"/>
      </w:r>
      <w:bookmarkEnd w:id="27"/>
      <w:r>
        <w:t xml:space="preserve"> </w:t>
      </w:r>
      <w:r w:rsidRPr="004B63C9">
        <w:t>– Перечень объектов ФРНСИ, используемых в интеграционном взаимодействии с ВИМИС</w:t>
      </w:r>
      <w:r w:rsidR="0073714F">
        <w:t xml:space="preserve"> </w:t>
      </w:r>
      <w:r w:rsidR="0073714F" w:rsidRPr="0073714F">
        <w:t>«ССЗ»</w:t>
      </w:r>
    </w:p>
    <w:tbl>
      <w:tblPr>
        <w:tblStyle w:val="af"/>
        <w:tblW w:w="10421" w:type="dxa"/>
        <w:tblLayout w:type="fixed"/>
        <w:tblLook w:val="0600" w:firstRow="0" w:lastRow="0" w:firstColumn="0" w:lastColumn="0" w:noHBand="1" w:noVBand="1"/>
      </w:tblPr>
      <w:tblGrid>
        <w:gridCol w:w="990"/>
        <w:gridCol w:w="6365"/>
        <w:gridCol w:w="3066"/>
      </w:tblGrid>
      <w:tr w:rsidR="00146B36" w:rsidRPr="00FF46E2" w14:paraId="5B695517" w14:textId="77777777" w:rsidTr="001B037D">
        <w:trPr>
          <w:tblHeader/>
        </w:trPr>
        <w:tc>
          <w:tcPr>
            <w:tcW w:w="475" w:type="pct"/>
            <w:vAlign w:val="center"/>
          </w:tcPr>
          <w:p w14:paraId="6513E8F8" w14:textId="77777777" w:rsidR="00146B36" w:rsidRPr="00FD6C1F" w:rsidRDefault="003D2877" w:rsidP="00FD6C1F">
            <w:pPr>
              <w:pStyle w:val="phtablecolcaption"/>
            </w:pPr>
            <w:r w:rsidRPr="00FD6C1F">
              <w:t>№ п/п</w:t>
            </w:r>
          </w:p>
        </w:tc>
        <w:tc>
          <w:tcPr>
            <w:tcW w:w="3054" w:type="pct"/>
            <w:vAlign w:val="center"/>
          </w:tcPr>
          <w:p w14:paraId="47DD71EC" w14:textId="77777777" w:rsidR="00146B36" w:rsidRPr="00FD6C1F" w:rsidRDefault="003D2877" w:rsidP="00FD6C1F">
            <w:pPr>
              <w:pStyle w:val="phtablecolcaption"/>
            </w:pPr>
            <w:r w:rsidRPr="00FD6C1F">
              <w:t>Наименование объекта нормативной справочной информации</w:t>
            </w:r>
          </w:p>
        </w:tc>
        <w:tc>
          <w:tcPr>
            <w:tcW w:w="1471" w:type="pct"/>
            <w:vAlign w:val="center"/>
          </w:tcPr>
          <w:p w14:paraId="15683FEE" w14:textId="77777777" w:rsidR="00146B36" w:rsidRPr="00FD6C1F" w:rsidRDefault="004C5B3B" w:rsidP="00FD6C1F">
            <w:pPr>
              <w:pStyle w:val="phtablecolcaption"/>
            </w:pPr>
            <w:hyperlink r:id="rId12">
              <w:r w:rsidR="003D2877" w:rsidRPr="00FD6C1F">
                <w:t>Идентификатор OID обьекта нормативной справочной информации (http://nsi.rosminzdrav.ru)</w:t>
              </w:r>
            </w:hyperlink>
          </w:p>
        </w:tc>
      </w:tr>
      <w:tr w:rsidR="00E21D8C" w:rsidRPr="00FF46E2" w14:paraId="276AF0A3" w14:textId="77777777" w:rsidTr="001B037D">
        <w:trPr>
          <w:trHeight w:val="17"/>
        </w:trPr>
        <w:tc>
          <w:tcPr>
            <w:tcW w:w="475" w:type="pct"/>
            <w:vAlign w:val="center"/>
          </w:tcPr>
          <w:p w14:paraId="72F24611" w14:textId="77777777" w:rsidR="00E21D8C" w:rsidRPr="00FF46E2" w:rsidRDefault="00E21D8C" w:rsidP="00E21D8C">
            <w:pPr>
              <w:pStyle w:val="phtablecellleft"/>
            </w:pPr>
            <w:r w:rsidRPr="00FF46E2">
              <w:t>1</w:t>
            </w:r>
          </w:p>
        </w:tc>
        <w:tc>
          <w:tcPr>
            <w:tcW w:w="3054" w:type="pct"/>
            <w:vAlign w:val="center"/>
          </w:tcPr>
          <w:p w14:paraId="5376FDE6" w14:textId="7E57FD7C" w:rsidR="00E21D8C" w:rsidRPr="00FF46E2" w:rsidRDefault="00E21D8C" w:rsidP="00E21D8C">
            <w:pPr>
              <w:pStyle w:val="phtablecellleft"/>
            </w:pPr>
            <w:r>
              <w:rPr>
                <w:color w:val="000000"/>
              </w:rPr>
              <w:t>Должности медицинских и фармацевтических работников</w:t>
            </w:r>
          </w:p>
        </w:tc>
        <w:tc>
          <w:tcPr>
            <w:tcW w:w="1471" w:type="pct"/>
            <w:vAlign w:val="center"/>
          </w:tcPr>
          <w:p w14:paraId="16F746FC" w14:textId="10A488BE" w:rsidR="00E21D8C" w:rsidRPr="00FF46E2" w:rsidRDefault="00E21D8C" w:rsidP="00E21D8C">
            <w:pPr>
              <w:pStyle w:val="phtablecellleft"/>
            </w:pPr>
            <w:r>
              <w:rPr>
                <w:color w:val="000000"/>
              </w:rPr>
              <w:t>1.2.643.5.1.13.13.11.1002</w:t>
            </w:r>
          </w:p>
        </w:tc>
      </w:tr>
      <w:tr w:rsidR="00E21D8C" w:rsidRPr="00FF46E2" w14:paraId="07E118DF" w14:textId="77777777" w:rsidTr="001B037D">
        <w:tc>
          <w:tcPr>
            <w:tcW w:w="475" w:type="pct"/>
            <w:vAlign w:val="center"/>
          </w:tcPr>
          <w:p w14:paraId="4C9E74CE" w14:textId="77777777" w:rsidR="00E21D8C" w:rsidRPr="00FF46E2" w:rsidRDefault="00E21D8C" w:rsidP="00E21D8C">
            <w:pPr>
              <w:pStyle w:val="phtablecellleft"/>
            </w:pPr>
            <w:r w:rsidRPr="00FF46E2">
              <w:t>2</w:t>
            </w:r>
          </w:p>
        </w:tc>
        <w:tc>
          <w:tcPr>
            <w:tcW w:w="3054" w:type="pct"/>
            <w:vAlign w:val="center"/>
          </w:tcPr>
          <w:p w14:paraId="75F3E9A2" w14:textId="131E9CE5" w:rsidR="00E21D8C" w:rsidRPr="00FF46E2" w:rsidRDefault="00E21D8C" w:rsidP="00E21D8C">
            <w:pPr>
              <w:pStyle w:val="phtablecellleft"/>
            </w:pPr>
            <w:r>
              <w:rPr>
                <w:color w:val="000000"/>
              </w:rPr>
              <w:t>Международная статистическая классификация болезней и проблем, связанных со здоровьем (10-й пересмотр)</w:t>
            </w:r>
          </w:p>
        </w:tc>
        <w:tc>
          <w:tcPr>
            <w:tcW w:w="1471" w:type="pct"/>
            <w:vAlign w:val="center"/>
          </w:tcPr>
          <w:p w14:paraId="2956F426" w14:textId="1875B5B1" w:rsidR="00E21D8C" w:rsidRPr="00FF46E2" w:rsidRDefault="00E21D8C" w:rsidP="00E21D8C">
            <w:pPr>
              <w:pStyle w:val="phtablecellleft"/>
            </w:pPr>
            <w:r>
              <w:rPr>
                <w:color w:val="000000"/>
              </w:rPr>
              <w:t>1.2.643.5.1.13.13.11.1005</w:t>
            </w:r>
          </w:p>
        </w:tc>
      </w:tr>
      <w:tr w:rsidR="00E21D8C" w:rsidRPr="00FF46E2" w14:paraId="0977D73C" w14:textId="77777777" w:rsidTr="001B037D">
        <w:tc>
          <w:tcPr>
            <w:tcW w:w="475" w:type="pct"/>
            <w:vAlign w:val="center"/>
          </w:tcPr>
          <w:p w14:paraId="6183C5ED" w14:textId="77777777" w:rsidR="00E21D8C" w:rsidRPr="00FF46E2" w:rsidRDefault="00E21D8C" w:rsidP="00E21D8C">
            <w:pPr>
              <w:pStyle w:val="phtablecellleft"/>
            </w:pPr>
            <w:r w:rsidRPr="00FF46E2">
              <w:t>3</w:t>
            </w:r>
          </w:p>
        </w:tc>
        <w:tc>
          <w:tcPr>
            <w:tcW w:w="3054" w:type="pct"/>
            <w:vAlign w:val="center"/>
          </w:tcPr>
          <w:p w14:paraId="174D07AA" w14:textId="76C7F920" w:rsidR="00E21D8C" w:rsidRPr="00FF46E2" w:rsidRDefault="00E21D8C" w:rsidP="00E21D8C">
            <w:pPr>
              <w:pStyle w:val="phtablecellleft"/>
            </w:pPr>
            <w:r>
              <w:rPr>
                <w:color w:val="000000"/>
              </w:rPr>
              <w:t>Степень тяжести состояния пациента</w:t>
            </w:r>
          </w:p>
        </w:tc>
        <w:tc>
          <w:tcPr>
            <w:tcW w:w="1471" w:type="pct"/>
            <w:vAlign w:val="center"/>
          </w:tcPr>
          <w:p w14:paraId="012BD430" w14:textId="70AD38CF" w:rsidR="00E21D8C" w:rsidRPr="00FF46E2" w:rsidRDefault="00E21D8C" w:rsidP="00E21D8C">
            <w:pPr>
              <w:pStyle w:val="phtablecellleft"/>
            </w:pPr>
            <w:r>
              <w:rPr>
                <w:color w:val="000000"/>
              </w:rPr>
              <w:t>1.2.643.5.1.13.13.11.1006</w:t>
            </w:r>
          </w:p>
        </w:tc>
      </w:tr>
      <w:tr w:rsidR="00E21D8C" w:rsidRPr="00FF46E2" w14:paraId="1F22FECF" w14:textId="77777777" w:rsidTr="001B037D">
        <w:trPr>
          <w:trHeight w:val="17"/>
        </w:trPr>
        <w:tc>
          <w:tcPr>
            <w:tcW w:w="475" w:type="pct"/>
            <w:vAlign w:val="center"/>
          </w:tcPr>
          <w:p w14:paraId="5588C933" w14:textId="77777777" w:rsidR="00E21D8C" w:rsidRPr="00FF46E2" w:rsidRDefault="00E21D8C" w:rsidP="00E21D8C">
            <w:pPr>
              <w:pStyle w:val="phtablecellleft"/>
            </w:pPr>
            <w:r w:rsidRPr="00FF46E2">
              <w:t>4</w:t>
            </w:r>
          </w:p>
        </w:tc>
        <w:tc>
          <w:tcPr>
            <w:tcW w:w="3054" w:type="pct"/>
            <w:vAlign w:val="center"/>
          </w:tcPr>
          <w:p w14:paraId="7B9B9BE7" w14:textId="40694487" w:rsidR="00E21D8C" w:rsidRPr="00FF46E2" w:rsidRDefault="00E21D8C" w:rsidP="00E21D8C">
            <w:pPr>
              <w:pStyle w:val="phtablecellleft"/>
            </w:pPr>
            <w:r>
              <w:rPr>
                <w:color w:val="000000"/>
              </w:rPr>
              <w:t>Вид случая госпитализации или обращения (первичный, повторный)</w:t>
            </w:r>
          </w:p>
        </w:tc>
        <w:tc>
          <w:tcPr>
            <w:tcW w:w="1471" w:type="pct"/>
            <w:vAlign w:val="center"/>
          </w:tcPr>
          <w:p w14:paraId="1BB8E482" w14:textId="2176B51A" w:rsidR="00E21D8C" w:rsidRPr="00FF46E2" w:rsidRDefault="00E21D8C" w:rsidP="00E21D8C">
            <w:pPr>
              <w:pStyle w:val="phtablecellleft"/>
            </w:pPr>
            <w:r>
              <w:rPr>
                <w:color w:val="000000"/>
              </w:rPr>
              <w:t>1.2.643.5.1.13.13.11.1007</w:t>
            </w:r>
          </w:p>
        </w:tc>
      </w:tr>
      <w:tr w:rsidR="00E21D8C" w:rsidRPr="00FF46E2" w14:paraId="59D43076" w14:textId="77777777" w:rsidTr="001B037D">
        <w:trPr>
          <w:trHeight w:val="302"/>
        </w:trPr>
        <w:tc>
          <w:tcPr>
            <w:tcW w:w="475" w:type="pct"/>
            <w:vAlign w:val="center"/>
          </w:tcPr>
          <w:p w14:paraId="1C960BCA" w14:textId="77777777" w:rsidR="00E21D8C" w:rsidRPr="00FF46E2" w:rsidRDefault="00E21D8C" w:rsidP="00E21D8C">
            <w:pPr>
              <w:pStyle w:val="phtablecellleft"/>
            </w:pPr>
            <w:r w:rsidRPr="00FF46E2">
              <w:t>5</w:t>
            </w:r>
          </w:p>
        </w:tc>
        <w:tc>
          <w:tcPr>
            <w:tcW w:w="3054" w:type="pct"/>
            <w:vAlign w:val="center"/>
          </w:tcPr>
          <w:p w14:paraId="434F0DE3" w14:textId="620E79EA" w:rsidR="00E21D8C" w:rsidRPr="00FF46E2" w:rsidRDefault="00E21D8C" w:rsidP="00E21D8C">
            <w:pPr>
              <w:pStyle w:val="phtablecellleft"/>
            </w:pPr>
            <w:r>
              <w:rPr>
                <w:color w:val="000000"/>
              </w:rPr>
              <w:t>Место оказания медицинской помощи</w:t>
            </w:r>
          </w:p>
        </w:tc>
        <w:tc>
          <w:tcPr>
            <w:tcW w:w="1471" w:type="pct"/>
            <w:vAlign w:val="center"/>
          </w:tcPr>
          <w:p w14:paraId="4AD49E92" w14:textId="6067ED2F" w:rsidR="00E21D8C" w:rsidRPr="00FF46E2" w:rsidRDefault="00E21D8C" w:rsidP="00E21D8C">
            <w:pPr>
              <w:pStyle w:val="phtablecellleft"/>
            </w:pPr>
            <w:r>
              <w:rPr>
                <w:color w:val="000000"/>
              </w:rPr>
              <w:t>1.2.643.5.1.13.13.11.1008</w:t>
            </w:r>
          </w:p>
        </w:tc>
      </w:tr>
      <w:tr w:rsidR="00E21D8C" w:rsidRPr="00FF46E2" w14:paraId="570CAA24" w14:textId="77777777" w:rsidTr="001B037D">
        <w:tc>
          <w:tcPr>
            <w:tcW w:w="475" w:type="pct"/>
            <w:vAlign w:val="center"/>
          </w:tcPr>
          <w:p w14:paraId="3C540E83" w14:textId="77777777" w:rsidR="00E21D8C" w:rsidRPr="00FF46E2" w:rsidRDefault="00E21D8C" w:rsidP="00E21D8C">
            <w:pPr>
              <w:pStyle w:val="phtablecellleft"/>
            </w:pPr>
            <w:r w:rsidRPr="00FF46E2">
              <w:t>6</w:t>
            </w:r>
          </w:p>
        </w:tc>
        <w:tc>
          <w:tcPr>
            <w:tcW w:w="3054" w:type="pct"/>
            <w:vAlign w:val="center"/>
          </w:tcPr>
          <w:p w14:paraId="7FBD83CA" w14:textId="0E03027D" w:rsidR="00E21D8C" w:rsidRPr="00FF46E2" w:rsidRDefault="00E21D8C" w:rsidP="00E21D8C">
            <w:pPr>
              <w:pStyle w:val="phtablecellleft"/>
            </w:pPr>
            <w:r>
              <w:rPr>
                <w:color w:val="000000"/>
              </w:rPr>
              <w:t>Виды медицинских направлений</w:t>
            </w:r>
          </w:p>
        </w:tc>
        <w:tc>
          <w:tcPr>
            <w:tcW w:w="1471" w:type="pct"/>
            <w:vAlign w:val="center"/>
          </w:tcPr>
          <w:p w14:paraId="2475D22C" w14:textId="248323CB" w:rsidR="00E21D8C" w:rsidRPr="00FF46E2" w:rsidRDefault="00E21D8C" w:rsidP="00E21D8C">
            <w:pPr>
              <w:pStyle w:val="phtablecellleft"/>
            </w:pPr>
            <w:r>
              <w:rPr>
                <w:color w:val="000000"/>
              </w:rPr>
              <w:t>1.2.643.5.1.13.13.11.1009</w:t>
            </w:r>
          </w:p>
        </w:tc>
      </w:tr>
      <w:tr w:rsidR="00E21D8C" w:rsidRPr="00FF46E2" w14:paraId="60E4FFE0" w14:textId="77777777" w:rsidTr="001B037D">
        <w:tc>
          <w:tcPr>
            <w:tcW w:w="475" w:type="pct"/>
            <w:vAlign w:val="center"/>
          </w:tcPr>
          <w:p w14:paraId="1BE7FDD9" w14:textId="77777777" w:rsidR="00E21D8C" w:rsidRPr="00FF46E2" w:rsidRDefault="00E21D8C" w:rsidP="00E21D8C">
            <w:pPr>
              <w:pStyle w:val="phtablecellleft"/>
            </w:pPr>
            <w:r w:rsidRPr="00FF46E2">
              <w:t>7</w:t>
            </w:r>
          </w:p>
        </w:tc>
        <w:tc>
          <w:tcPr>
            <w:tcW w:w="3054" w:type="pct"/>
            <w:vAlign w:val="center"/>
          </w:tcPr>
          <w:p w14:paraId="2E022E59" w14:textId="76F68C01" w:rsidR="00E21D8C" w:rsidRPr="00FF46E2" w:rsidRDefault="00E21D8C" w:rsidP="00E21D8C">
            <w:pPr>
              <w:pStyle w:val="phtablecellleft"/>
            </w:pPr>
            <w:r>
              <w:rPr>
                <w:color w:val="000000"/>
              </w:rPr>
              <w:t>Виды анестезии</w:t>
            </w:r>
          </w:p>
        </w:tc>
        <w:tc>
          <w:tcPr>
            <w:tcW w:w="1471" w:type="pct"/>
            <w:vAlign w:val="center"/>
          </w:tcPr>
          <w:p w14:paraId="24B8CEDF" w14:textId="7BA81D89" w:rsidR="00E21D8C" w:rsidRPr="00FF46E2" w:rsidRDefault="00E21D8C" w:rsidP="00E21D8C">
            <w:pPr>
              <w:pStyle w:val="phtablecellleft"/>
            </w:pPr>
            <w:r>
              <w:rPr>
                <w:color w:val="000000"/>
              </w:rPr>
              <w:t>1.2.643.5.1.13.13.11.1033</w:t>
            </w:r>
          </w:p>
        </w:tc>
      </w:tr>
      <w:tr w:rsidR="00E21D8C" w:rsidRPr="00FF46E2" w14:paraId="4F3E13D6" w14:textId="77777777" w:rsidTr="001B037D">
        <w:tc>
          <w:tcPr>
            <w:tcW w:w="475" w:type="pct"/>
            <w:vAlign w:val="center"/>
          </w:tcPr>
          <w:p w14:paraId="4C391D6D" w14:textId="77777777" w:rsidR="00E21D8C" w:rsidRPr="00FF46E2" w:rsidRDefault="00E21D8C" w:rsidP="00E21D8C">
            <w:pPr>
              <w:pStyle w:val="phtablecellleft"/>
            </w:pPr>
            <w:r w:rsidRPr="00FF46E2">
              <w:t>8</w:t>
            </w:r>
          </w:p>
        </w:tc>
        <w:tc>
          <w:tcPr>
            <w:tcW w:w="3054" w:type="pct"/>
            <w:vAlign w:val="center"/>
          </w:tcPr>
          <w:p w14:paraId="462AAB66" w14:textId="7B82123E" w:rsidR="00E21D8C" w:rsidRPr="00FF46E2" w:rsidRDefault="00E21D8C" w:rsidP="00E21D8C">
            <w:pPr>
              <w:pStyle w:val="phtablecellleft"/>
            </w:pPr>
            <w:r>
              <w:rPr>
                <w:color w:val="000000"/>
              </w:rPr>
              <w:t>Виды медицинской помощи</w:t>
            </w:r>
          </w:p>
        </w:tc>
        <w:tc>
          <w:tcPr>
            <w:tcW w:w="1471" w:type="pct"/>
            <w:vAlign w:val="center"/>
          </w:tcPr>
          <w:p w14:paraId="6DFE48DC" w14:textId="4802CFEE" w:rsidR="00E21D8C" w:rsidRPr="00FF46E2" w:rsidRDefault="00E21D8C" w:rsidP="00E21D8C">
            <w:pPr>
              <w:pStyle w:val="phtablecellleft"/>
            </w:pPr>
            <w:r>
              <w:rPr>
                <w:color w:val="000000"/>
              </w:rPr>
              <w:t>1.2.643.5.1.13.13.11.1034</w:t>
            </w:r>
          </w:p>
        </w:tc>
      </w:tr>
      <w:tr w:rsidR="00E21D8C" w:rsidRPr="00FF46E2" w14:paraId="293BC083" w14:textId="77777777" w:rsidTr="001B037D">
        <w:tc>
          <w:tcPr>
            <w:tcW w:w="475" w:type="pct"/>
            <w:vAlign w:val="center"/>
          </w:tcPr>
          <w:p w14:paraId="1B8BD295" w14:textId="77777777" w:rsidR="00E21D8C" w:rsidRPr="00FF46E2" w:rsidRDefault="00E21D8C" w:rsidP="00E21D8C">
            <w:pPr>
              <w:pStyle w:val="phtablecellleft"/>
            </w:pPr>
            <w:r w:rsidRPr="00FF46E2">
              <w:t>9</w:t>
            </w:r>
          </w:p>
        </w:tc>
        <w:tc>
          <w:tcPr>
            <w:tcW w:w="3054" w:type="pct"/>
            <w:vAlign w:val="center"/>
          </w:tcPr>
          <w:p w14:paraId="5E1A6FCD" w14:textId="2EEFBD98" w:rsidR="00E21D8C" w:rsidRPr="00FF46E2" w:rsidRDefault="00E21D8C" w:rsidP="00E21D8C">
            <w:pPr>
              <w:pStyle w:val="phtablecellleft"/>
            </w:pPr>
            <w:r>
              <w:rPr>
                <w:color w:val="000000"/>
              </w:rPr>
              <w:t>Социальные группы населения в учетной медицинской документации</w:t>
            </w:r>
          </w:p>
        </w:tc>
        <w:tc>
          <w:tcPr>
            <w:tcW w:w="1471" w:type="pct"/>
            <w:vAlign w:val="center"/>
          </w:tcPr>
          <w:p w14:paraId="373FE4DD" w14:textId="3E494BC8" w:rsidR="00E21D8C" w:rsidRPr="00FF46E2" w:rsidRDefault="00E21D8C" w:rsidP="00E21D8C">
            <w:pPr>
              <w:pStyle w:val="phtablecellleft"/>
            </w:pPr>
            <w:r>
              <w:rPr>
                <w:color w:val="000000"/>
              </w:rPr>
              <w:t>1.2.643.5.1.13.13.11.1038</w:t>
            </w:r>
          </w:p>
        </w:tc>
      </w:tr>
      <w:tr w:rsidR="00E21D8C" w:rsidRPr="00FF46E2" w14:paraId="69EA2E5F" w14:textId="77777777" w:rsidTr="001B037D">
        <w:tc>
          <w:tcPr>
            <w:tcW w:w="475" w:type="pct"/>
            <w:vAlign w:val="center"/>
          </w:tcPr>
          <w:p w14:paraId="74552D57" w14:textId="77777777" w:rsidR="00E21D8C" w:rsidRPr="00FF46E2" w:rsidRDefault="00E21D8C" w:rsidP="00E21D8C">
            <w:pPr>
              <w:pStyle w:val="phtablecellleft"/>
            </w:pPr>
            <w:r w:rsidRPr="00FF46E2">
              <w:t>10</w:t>
            </w:r>
          </w:p>
        </w:tc>
        <w:tc>
          <w:tcPr>
            <w:tcW w:w="3054" w:type="pct"/>
            <w:vAlign w:val="center"/>
          </w:tcPr>
          <w:p w14:paraId="02B954F3" w14:textId="1CED1026" w:rsidR="00E21D8C" w:rsidRPr="00FF46E2" w:rsidRDefault="00E21D8C" w:rsidP="00E21D8C">
            <w:pPr>
              <w:pStyle w:val="phtablecellleft"/>
            </w:pPr>
            <w:r>
              <w:rPr>
                <w:color w:val="000000"/>
              </w:rPr>
              <w:t>Пол пациента</w:t>
            </w:r>
          </w:p>
        </w:tc>
        <w:tc>
          <w:tcPr>
            <w:tcW w:w="1471" w:type="pct"/>
            <w:vAlign w:val="center"/>
          </w:tcPr>
          <w:p w14:paraId="1AFCA8F3" w14:textId="4D914923" w:rsidR="00E21D8C" w:rsidRPr="00FF46E2" w:rsidRDefault="00E21D8C" w:rsidP="00E21D8C">
            <w:pPr>
              <w:pStyle w:val="phtablecellleft"/>
            </w:pPr>
            <w:r>
              <w:rPr>
                <w:color w:val="000000"/>
              </w:rPr>
              <w:t>1.2.643.5.1.13.13.11.1040</w:t>
            </w:r>
          </w:p>
        </w:tc>
      </w:tr>
      <w:tr w:rsidR="00E21D8C" w:rsidRPr="00FF46E2" w14:paraId="6D12B5F2" w14:textId="77777777" w:rsidTr="001B037D">
        <w:tc>
          <w:tcPr>
            <w:tcW w:w="475" w:type="pct"/>
            <w:vAlign w:val="center"/>
          </w:tcPr>
          <w:p w14:paraId="5801D6EA" w14:textId="77777777" w:rsidR="00E21D8C" w:rsidRPr="00FF46E2" w:rsidRDefault="00E21D8C" w:rsidP="00E21D8C">
            <w:pPr>
              <w:pStyle w:val="phtablecellleft"/>
            </w:pPr>
            <w:r w:rsidRPr="00FF46E2">
              <w:t>11</w:t>
            </w:r>
          </w:p>
        </w:tc>
        <w:tc>
          <w:tcPr>
            <w:tcW w:w="3054" w:type="pct"/>
            <w:vAlign w:val="center"/>
          </w:tcPr>
          <w:p w14:paraId="599EB822" w14:textId="59AF9A8E" w:rsidR="00E21D8C" w:rsidRPr="00FF46E2" w:rsidRDefault="00E21D8C" w:rsidP="00E21D8C">
            <w:pPr>
              <w:pStyle w:val="phtablecellleft"/>
            </w:pPr>
            <w:r>
              <w:rPr>
                <w:color w:val="000000"/>
              </w:rPr>
              <w:t>Тип установления инвалидности (впервые, повторно)</w:t>
            </w:r>
          </w:p>
        </w:tc>
        <w:tc>
          <w:tcPr>
            <w:tcW w:w="1471" w:type="pct"/>
            <w:vAlign w:val="center"/>
          </w:tcPr>
          <w:p w14:paraId="390AC41F" w14:textId="40C9276E" w:rsidR="00E21D8C" w:rsidRPr="00FF46E2" w:rsidRDefault="00E21D8C" w:rsidP="00E21D8C">
            <w:pPr>
              <w:pStyle w:val="phtablecellleft"/>
            </w:pPr>
            <w:r>
              <w:rPr>
                <w:color w:val="000000"/>
              </w:rPr>
              <w:t>1.2.643.5.1.13.13.11.1041</w:t>
            </w:r>
          </w:p>
        </w:tc>
      </w:tr>
      <w:tr w:rsidR="00E21D8C" w:rsidRPr="00FF46E2" w14:paraId="0EC80BF4" w14:textId="77777777" w:rsidTr="001B037D">
        <w:tc>
          <w:tcPr>
            <w:tcW w:w="475" w:type="pct"/>
            <w:vAlign w:val="center"/>
          </w:tcPr>
          <w:p w14:paraId="01DAF935" w14:textId="77777777" w:rsidR="00E21D8C" w:rsidRPr="00FF46E2" w:rsidRDefault="00E21D8C" w:rsidP="00E21D8C">
            <w:pPr>
              <w:pStyle w:val="phtablecellleft"/>
            </w:pPr>
            <w:r w:rsidRPr="00FF46E2">
              <w:t>12</w:t>
            </w:r>
          </w:p>
        </w:tc>
        <w:tc>
          <w:tcPr>
            <w:tcW w:w="3054" w:type="pct"/>
            <w:vAlign w:val="center"/>
          </w:tcPr>
          <w:p w14:paraId="48971622" w14:textId="7FFA8BBC" w:rsidR="00E21D8C" w:rsidRPr="00FF46E2" w:rsidRDefault="00E21D8C" w:rsidP="00E21D8C">
            <w:pPr>
              <w:pStyle w:val="phtablecellleft"/>
            </w:pPr>
            <w:r>
              <w:rPr>
                <w:color w:val="000000"/>
              </w:rPr>
              <w:t>Признак жителя города или села</w:t>
            </w:r>
          </w:p>
        </w:tc>
        <w:tc>
          <w:tcPr>
            <w:tcW w:w="1471" w:type="pct"/>
            <w:vAlign w:val="center"/>
          </w:tcPr>
          <w:p w14:paraId="6738F2D0" w14:textId="49CFB743" w:rsidR="00E21D8C" w:rsidRPr="00FF46E2" w:rsidRDefault="00E21D8C" w:rsidP="00E21D8C">
            <w:pPr>
              <w:pStyle w:val="phtablecellleft"/>
            </w:pPr>
            <w:r>
              <w:rPr>
                <w:color w:val="000000"/>
              </w:rPr>
              <w:t>1.2.643.5.1.13.13.11.1042</w:t>
            </w:r>
          </w:p>
        </w:tc>
      </w:tr>
      <w:tr w:rsidR="00E21D8C" w:rsidRPr="00FF46E2" w14:paraId="48A1BA60" w14:textId="77777777" w:rsidTr="001B037D">
        <w:tc>
          <w:tcPr>
            <w:tcW w:w="475" w:type="pct"/>
            <w:vAlign w:val="center"/>
          </w:tcPr>
          <w:p w14:paraId="2B7F42D1" w14:textId="77777777" w:rsidR="00E21D8C" w:rsidRPr="00FF46E2" w:rsidRDefault="00E21D8C" w:rsidP="00E21D8C">
            <w:pPr>
              <w:pStyle w:val="phtablecellleft"/>
            </w:pPr>
            <w:r w:rsidRPr="00FF46E2">
              <w:t>13</w:t>
            </w:r>
          </w:p>
        </w:tc>
        <w:tc>
          <w:tcPr>
            <w:tcW w:w="3054" w:type="pct"/>
            <w:vAlign w:val="center"/>
          </w:tcPr>
          <w:p w14:paraId="4C332816" w14:textId="40B66ADE" w:rsidR="00E21D8C" w:rsidRPr="00FF46E2" w:rsidRDefault="00E21D8C" w:rsidP="00E21D8C">
            <w:pPr>
              <w:pStyle w:val="phtablecellleft"/>
            </w:pPr>
            <w:r>
              <w:rPr>
                <w:color w:val="000000"/>
              </w:rPr>
              <w:t>Результаты обращения (госпитализации)</w:t>
            </w:r>
          </w:p>
        </w:tc>
        <w:tc>
          <w:tcPr>
            <w:tcW w:w="1471" w:type="pct"/>
            <w:vAlign w:val="center"/>
          </w:tcPr>
          <w:p w14:paraId="6195BDDD" w14:textId="312EA536" w:rsidR="00E21D8C" w:rsidRPr="00FF46E2" w:rsidRDefault="00E21D8C" w:rsidP="00E21D8C">
            <w:pPr>
              <w:pStyle w:val="phtablecellleft"/>
            </w:pPr>
            <w:r>
              <w:rPr>
                <w:color w:val="000000"/>
              </w:rPr>
              <w:t>1.2.643.5.1.13.13.11.1046</w:t>
            </w:r>
          </w:p>
        </w:tc>
      </w:tr>
      <w:tr w:rsidR="00E21D8C" w:rsidRPr="00FF46E2" w14:paraId="61DDFCEA" w14:textId="77777777" w:rsidTr="001B037D">
        <w:tc>
          <w:tcPr>
            <w:tcW w:w="475" w:type="pct"/>
            <w:vAlign w:val="center"/>
          </w:tcPr>
          <w:p w14:paraId="7F77CEB6" w14:textId="77777777" w:rsidR="00E21D8C" w:rsidRPr="00FF46E2" w:rsidRDefault="00E21D8C" w:rsidP="00E21D8C">
            <w:pPr>
              <w:pStyle w:val="phtablecellleft"/>
            </w:pPr>
            <w:r w:rsidRPr="00FF46E2">
              <w:t>14</w:t>
            </w:r>
          </w:p>
        </w:tc>
        <w:tc>
          <w:tcPr>
            <w:tcW w:w="3054" w:type="pct"/>
            <w:vAlign w:val="center"/>
          </w:tcPr>
          <w:p w14:paraId="32421427" w14:textId="6584C4EF" w:rsidR="00E21D8C" w:rsidRPr="00FF46E2" w:rsidRDefault="00E21D8C" w:rsidP="00E21D8C">
            <w:pPr>
              <w:pStyle w:val="phtablecellleft"/>
            </w:pPr>
            <w:r>
              <w:rPr>
                <w:color w:val="000000"/>
              </w:rPr>
              <w:t>Учетные группы аппаратуры, используемой при операциях</w:t>
            </w:r>
          </w:p>
        </w:tc>
        <w:tc>
          <w:tcPr>
            <w:tcW w:w="1471" w:type="pct"/>
            <w:vAlign w:val="center"/>
          </w:tcPr>
          <w:p w14:paraId="2C0BF5B5" w14:textId="3183E722" w:rsidR="00E21D8C" w:rsidRPr="00FF46E2" w:rsidRDefault="00E21D8C" w:rsidP="00E21D8C">
            <w:pPr>
              <w:pStyle w:val="phtablecellleft"/>
            </w:pPr>
            <w:r>
              <w:rPr>
                <w:color w:val="000000"/>
              </w:rPr>
              <w:t>1.2.643.5.1.13.13.11.1048</w:t>
            </w:r>
          </w:p>
        </w:tc>
      </w:tr>
      <w:tr w:rsidR="00E21D8C" w:rsidRPr="00FF46E2" w14:paraId="02DB213C" w14:textId="77777777" w:rsidTr="001B037D">
        <w:tc>
          <w:tcPr>
            <w:tcW w:w="475" w:type="pct"/>
            <w:vAlign w:val="center"/>
          </w:tcPr>
          <w:p w14:paraId="1C3C86E2" w14:textId="77777777" w:rsidR="00E21D8C" w:rsidRPr="00FF46E2" w:rsidRDefault="00E21D8C" w:rsidP="00E21D8C">
            <w:pPr>
              <w:pStyle w:val="phtablecellleft"/>
            </w:pPr>
            <w:r w:rsidRPr="00FF46E2">
              <w:t>15</w:t>
            </w:r>
          </w:p>
        </w:tc>
        <w:tc>
          <w:tcPr>
            <w:tcW w:w="3054" w:type="pct"/>
            <w:vAlign w:val="center"/>
          </w:tcPr>
          <w:p w14:paraId="590F58D4" w14:textId="2C46C2D1" w:rsidR="00E21D8C" w:rsidRPr="00FF46E2" w:rsidRDefault="00E21D8C" w:rsidP="00E21D8C">
            <w:pPr>
              <w:pStyle w:val="phtablecellleft"/>
            </w:pPr>
            <w:r>
              <w:rPr>
                <w:color w:val="000000"/>
              </w:rPr>
              <w:t>Характер заболевания</w:t>
            </w:r>
          </w:p>
        </w:tc>
        <w:tc>
          <w:tcPr>
            <w:tcW w:w="1471" w:type="pct"/>
            <w:vAlign w:val="center"/>
          </w:tcPr>
          <w:p w14:paraId="3CCF96DB" w14:textId="31AC9FFF" w:rsidR="00E21D8C" w:rsidRPr="00FF46E2" w:rsidRDefault="00E21D8C" w:rsidP="00E21D8C">
            <w:pPr>
              <w:pStyle w:val="phtablecellleft"/>
            </w:pPr>
            <w:r>
              <w:rPr>
                <w:color w:val="000000"/>
              </w:rPr>
              <w:t>1.2.643.5.1.13.13.11.1049</w:t>
            </w:r>
          </w:p>
        </w:tc>
      </w:tr>
      <w:tr w:rsidR="00E21D8C" w:rsidRPr="00FF46E2" w14:paraId="439FEA0C" w14:textId="77777777" w:rsidTr="001B037D">
        <w:tc>
          <w:tcPr>
            <w:tcW w:w="475" w:type="pct"/>
            <w:vAlign w:val="center"/>
          </w:tcPr>
          <w:p w14:paraId="2B96ADD3" w14:textId="77777777" w:rsidR="00E21D8C" w:rsidRPr="00FF46E2" w:rsidRDefault="00E21D8C" w:rsidP="00E21D8C">
            <w:pPr>
              <w:pStyle w:val="phtablecellleft"/>
            </w:pPr>
            <w:r w:rsidRPr="00FF46E2">
              <w:t>16</w:t>
            </w:r>
          </w:p>
        </w:tc>
        <w:tc>
          <w:tcPr>
            <w:tcW w:w="3054" w:type="pct"/>
            <w:vAlign w:val="center"/>
          </w:tcPr>
          <w:p w14:paraId="4E9745E1" w14:textId="4682CBD5" w:rsidR="00E21D8C" w:rsidRPr="00FF46E2" w:rsidRDefault="00E21D8C" w:rsidP="00E21D8C">
            <w:pPr>
              <w:pStyle w:val="phtablecellleft"/>
            </w:pPr>
            <w:r>
              <w:rPr>
                <w:color w:val="000000"/>
              </w:rPr>
              <w:t>Обстоятельства посещения</w:t>
            </w:r>
          </w:p>
        </w:tc>
        <w:tc>
          <w:tcPr>
            <w:tcW w:w="1471" w:type="pct"/>
            <w:vAlign w:val="center"/>
          </w:tcPr>
          <w:p w14:paraId="1C60AB7F" w14:textId="22D28E2F" w:rsidR="00E21D8C" w:rsidRPr="00FF46E2" w:rsidRDefault="00E21D8C" w:rsidP="00E21D8C">
            <w:pPr>
              <w:pStyle w:val="phtablecellleft"/>
            </w:pPr>
            <w:r>
              <w:rPr>
                <w:color w:val="000000"/>
              </w:rPr>
              <w:t>1.2.643.5.1.13.13.11.1052</w:t>
            </w:r>
          </w:p>
        </w:tc>
      </w:tr>
      <w:tr w:rsidR="00E21D8C" w:rsidRPr="00FF46E2" w14:paraId="565841E3" w14:textId="77777777" w:rsidTr="001B037D">
        <w:tc>
          <w:tcPr>
            <w:tcW w:w="475" w:type="pct"/>
            <w:vAlign w:val="center"/>
          </w:tcPr>
          <w:p w14:paraId="68E2B010" w14:textId="77777777" w:rsidR="00E21D8C" w:rsidRPr="00FF46E2" w:rsidRDefault="00E21D8C" w:rsidP="00E21D8C">
            <w:pPr>
              <w:pStyle w:val="phtablecellleft"/>
            </w:pPr>
            <w:r w:rsidRPr="00FF46E2">
              <w:t>17</w:t>
            </w:r>
          </w:p>
        </w:tc>
        <w:tc>
          <w:tcPr>
            <w:tcW w:w="3054" w:type="pct"/>
            <w:vAlign w:val="center"/>
          </w:tcPr>
          <w:p w14:paraId="5B89509E" w14:textId="02A578D2" w:rsidR="00E21D8C" w:rsidRPr="00FF46E2" w:rsidRDefault="00E21D8C" w:rsidP="00E21D8C">
            <w:pPr>
              <w:pStyle w:val="phtablecellleft"/>
            </w:pPr>
            <w:r>
              <w:rPr>
                <w:color w:val="000000"/>
              </w:rPr>
              <w:t>Группы инвалидности</w:t>
            </w:r>
          </w:p>
        </w:tc>
        <w:tc>
          <w:tcPr>
            <w:tcW w:w="1471" w:type="pct"/>
            <w:vAlign w:val="center"/>
          </w:tcPr>
          <w:p w14:paraId="3DE6B270" w14:textId="2118B84E" w:rsidR="00E21D8C" w:rsidRPr="00FF46E2" w:rsidRDefault="00E21D8C" w:rsidP="00E21D8C">
            <w:pPr>
              <w:pStyle w:val="phtablecellleft"/>
            </w:pPr>
            <w:r>
              <w:rPr>
                <w:color w:val="000000"/>
              </w:rPr>
              <w:t>1.2.643.5.1.13.13.11.1053</w:t>
            </w:r>
          </w:p>
        </w:tc>
      </w:tr>
      <w:tr w:rsidR="00E21D8C" w:rsidRPr="00FF46E2" w14:paraId="745DA383" w14:textId="77777777" w:rsidTr="001B037D">
        <w:tc>
          <w:tcPr>
            <w:tcW w:w="475" w:type="pct"/>
            <w:vAlign w:val="center"/>
          </w:tcPr>
          <w:p w14:paraId="12E47B15" w14:textId="77777777" w:rsidR="00E21D8C" w:rsidRPr="00FF46E2" w:rsidRDefault="00E21D8C" w:rsidP="00E21D8C">
            <w:pPr>
              <w:pStyle w:val="phtablecellleft"/>
            </w:pPr>
            <w:r w:rsidRPr="00FF46E2">
              <w:lastRenderedPageBreak/>
              <w:t>1</w:t>
            </w:r>
            <w:r>
              <w:t>8</w:t>
            </w:r>
          </w:p>
        </w:tc>
        <w:tc>
          <w:tcPr>
            <w:tcW w:w="3054" w:type="pct"/>
            <w:vAlign w:val="center"/>
          </w:tcPr>
          <w:p w14:paraId="62529165" w14:textId="4C633BAA" w:rsidR="00E21D8C" w:rsidRPr="00FF46E2" w:rsidRDefault="00E21D8C" w:rsidP="00E21D8C">
            <w:pPr>
              <w:pStyle w:val="phtablecellleft"/>
            </w:pPr>
            <w:r>
              <w:rPr>
                <w:color w:val="000000"/>
              </w:rPr>
              <w:t>Привычки и зависимости</w:t>
            </w:r>
          </w:p>
        </w:tc>
        <w:tc>
          <w:tcPr>
            <w:tcW w:w="1471" w:type="pct"/>
            <w:vAlign w:val="center"/>
          </w:tcPr>
          <w:p w14:paraId="14A0B572" w14:textId="15F4C380" w:rsidR="00E21D8C" w:rsidRPr="00FF46E2" w:rsidRDefault="00E21D8C" w:rsidP="00E21D8C">
            <w:pPr>
              <w:pStyle w:val="phtablecellleft"/>
            </w:pPr>
            <w:r>
              <w:rPr>
                <w:color w:val="000000"/>
              </w:rPr>
              <w:t>1.2.643.5.1.13.13.11.1058</w:t>
            </w:r>
          </w:p>
        </w:tc>
      </w:tr>
      <w:tr w:rsidR="00E21D8C" w:rsidRPr="00FF46E2" w14:paraId="2C8C5609" w14:textId="77777777" w:rsidTr="001B037D">
        <w:tc>
          <w:tcPr>
            <w:tcW w:w="475" w:type="pct"/>
            <w:vAlign w:val="center"/>
          </w:tcPr>
          <w:p w14:paraId="4756D545" w14:textId="77777777" w:rsidR="00E21D8C" w:rsidRPr="00FF46E2" w:rsidRDefault="00E21D8C" w:rsidP="00E21D8C">
            <w:pPr>
              <w:pStyle w:val="phtablecellleft"/>
            </w:pPr>
            <w:r w:rsidRPr="00FF46E2">
              <w:t>19</w:t>
            </w:r>
          </w:p>
        </w:tc>
        <w:tc>
          <w:tcPr>
            <w:tcW w:w="3054" w:type="pct"/>
            <w:vAlign w:val="center"/>
          </w:tcPr>
          <w:p w14:paraId="69409B7E" w14:textId="69FCB7B3" w:rsidR="00E21D8C" w:rsidRPr="00FF46E2" w:rsidRDefault="00E21D8C" w:rsidP="00E21D8C">
            <w:pPr>
              <w:pStyle w:val="phtablecellleft"/>
            </w:pPr>
            <w:r>
              <w:rPr>
                <w:color w:val="000000"/>
              </w:rPr>
              <w:t>Потенциально-опасные для здоровья социальные факторы</w:t>
            </w:r>
          </w:p>
        </w:tc>
        <w:tc>
          <w:tcPr>
            <w:tcW w:w="1471" w:type="pct"/>
            <w:vAlign w:val="center"/>
          </w:tcPr>
          <w:p w14:paraId="6E9A3266" w14:textId="1F2042B1" w:rsidR="00E21D8C" w:rsidRPr="00FF46E2" w:rsidRDefault="00E21D8C" w:rsidP="00E21D8C">
            <w:pPr>
              <w:pStyle w:val="phtablecellleft"/>
            </w:pPr>
            <w:r>
              <w:rPr>
                <w:color w:val="000000"/>
              </w:rPr>
              <w:t>1.2.643.5.1.13.13.11.1059</w:t>
            </w:r>
          </w:p>
        </w:tc>
      </w:tr>
      <w:tr w:rsidR="00E21D8C" w:rsidRPr="00FF46E2" w14:paraId="24E22BE1" w14:textId="77777777" w:rsidTr="001B037D">
        <w:tc>
          <w:tcPr>
            <w:tcW w:w="475" w:type="pct"/>
            <w:vAlign w:val="center"/>
          </w:tcPr>
          <w:p w14:paraId="1ECD6F2A" w14:textId="77777777" w:rsidR="00E21D8C" w:rsidRPr="00FF46E2" w:rsidRDefault="00E21D8C" w:rsidP="00E21D8C">
            <w:pPr>
              <w:pStyle w:val="phtablecellleft"/>
            </w:pPr>
            <w:r w:rsidRPr="00FF46E2">
              <w:t>20</w:t>
            </w:r>
          </w:p>
        </w:tc>
        <w:tc>
          <w:tcPr>
            <w:tcW w:w="3054" w:type="pct"/>
            <w:vAlign w:val="center"/>
          </w:tcPr>
          <w:p w14:paraId="4A2E5435" w14:textId="33AB5306" w:rsidR="00E21D8C" w:rsidRPr="00FF46E2" w:rsidRDefault="00E21D8C" w:rsidP="00E21D8C">
            <w:pPr>
              <w:pStyle w:val="phtablecellleft"/>
            </w:pPr>
            <w:r>
              <w:rPr>
                <w:color w:val="000000"/>
              </w:rPr>
              <w:t>Перечень вредных и (или) опасных производственных факторов и работ, при выполнении которых проводятся обязательные предварительные и периодические медицинские осмотры (обследования)</w:t>
            </w:r>
          </w:p>
        </w:tc>
        <w:tc>
          <w:tcPr>
            <w:tcW w:w="1471" w:type="pct"/>
            <w:vAlign w:val="center"/>
          </w:tcPr>
          <w:p w14:paraId="6E6146B3" w14:textId="4E9CD509" w:rsidR="00E21D8C" w:rsidRPr="00FF46E2" w:rsidRDefault="00E21D8C" w:rsidP="00E21D8C">
            <w:pPr>
              <w:pStyle w:val="phtablecellleft"/>
            </w:pPr>
            <w:r>
              <w:rPr>
                <w:color w:val="000000"/>
              </w:rPr>
              <w:t>1.2.643.5.1.13.13.11.1060</w:t>
            </w:r>
          </w:p>
        </w:tc>
      </w:tr>
      <w:tr w:rsidR="00E21D8C" w:rsidRPr="00FF46E2" w14:paraId="37B3291C" w14:textId="77777777" w:rsidTr="001B037D">
        <w:tc>
          <w:tcPr>
            <w:tcW w:w="475" w:type="pct"/>
            <w:vAlign w:val="center"/>
          </w:tcPr>
          <w:p w14:paraId="13BA0B1E" w14:textId="77777777" w:rsidR="00E21D8C" w:rsidRPr="00FF46E2" w:rsidRDefault="00E21D8C" w:rsidP="00E21D8C">
            <w:pPr>
              <w:pStyle w:val="phtablecellleft"/>
            </w:pPr>
            <w:r w:rsidRPr="00FF46E2">
              <w:t>21</w:t>
            </w:r>
          </w:p>
        </w:tc>
        <w:tc>
          <w:tcPr>
            <w:tcW w:w="3054" w:type="pct"/>
            <w:vAlign w:val="center"/>
          </w:tcPr>
          <w:p w14:paraId="63493019" w14:textId="71A59B86" w:rsidR="00E21D8C" w:rsidRPr="00FF46E2" w:rsidRDefault="00E21D8C" w:rsidP="00E21D8C">
            <w:pPr>
              <w:pStyle w:val="phtablecellleft"/>
            </w:pPr>
            <w:r>
              <w:rPr>
                <w:color w:val="000000"/>
              </w:rPr>
              <w:t>Группы крови для учета сигнальной информации о пациенте</w:t>
            </w:r>
          </w:p>
        </w:tc>
        <w:tc>
          <w:tcPr>
            <w:tcW w:w="1471" w:type="pct"/>
            <w:vAlign w:val="center"/>
          </w:tcPr>
          <w:p w14:paraId="09C723C0" w14:textId="794C5B0A" w:rsidR="00E21D8C" w:rsidRPr="00FF46E2" w:rsidRDefault="00E21D8C" w:rsidP="00E21D8C">
            <w:pPr>
              <w:pStyle w:val="phtablecellleft"/>
            </w:pPr>
            <w:r>
              <w:rPr>
                <w:color w:val="000000"/>
              </w:rPr>
              <w:t>1.2.643.5.1.13.13.11.1061</w:t>
            </w:r>
          </w:p>
        </w:tc>
      </w:tr>
      <w:tr w:rsidR="00E21D8C" w:rsidRPr="00FF46E2" w14:paraId="509BD7BC" w14:textId="77777777" w:rsidTr="001B037D">
        <w:tc>
          <w:tcPr>
            <w:tcW w:w="475" w:type="pct"/>
            <w:vAlign w:val="center"/>
          </w:tcPr>
          <w:p w14:paraId="6F3CDF07" w14:textId="77777777" w:rsidR="00E21D8C" w:rsidRPr="00FF46E2" w:rsidRDefault="00E21D8C" w:rsidP="00E21D8C">
            <w:pPr>
              <w:pStyle w:val="phtablecellleft"/>
            </w:pPr>
            <w:r w:rsidRPr="00FF46E2">
              <w:t>22</w:t>
            </w:r>
          </w:p>
        </w:tc>
        <w:tc>
          <w:tcPr>
            <w:tcW w:w="3054" w:type="pct"/>
            <w:vAlign w:val="center"/>
          </w:tcPr>
          <w:p w14:paraId="0D44F0CE" w14:textId="40CE4542" w:rsidR="00E21D8C" w:rsidRPr="00FF46E2" w:rsidRDefault="00E21D8C" w:rsidP="00E21D8C">
            <w:pPr>
              <w:pStyle w:val="phtablecellleft"/>
            </w:pPr>
            <w:r>
              <w:rPr>
                <w:color w:val="000000"/>
              </w:rPr>
              <w:t>Основные клинические проявления патологических реакций для сбора аллергоанамнеза</w:t>
            </w:r>
          </w:p>
        </w:tc>
        <w:tc>
          <w:tcPr>
            <w:tcW w:w="1471" w:type="pct"/>
            <w:vAlign w:val="center"/>
          </w:tcPr>
          <w:p w14:paraId="28D6B99F" w14:textId="13B8E42B" w:rsidR="00E21D8C" w:rsidRPr="00FF46E2" w:rsidRDefault="00E21D8C" w:rsidP="00E21D8C">
            <w:pPr>
              <w:pStyle w:val="phtablecellleft"/>
            </w:pPr>
            <w:r>
              <w:rPr>
                <w:color w:val="000000"/>
              </w:rPr>
              <w:t>1.2.643.5.1.13.13.11.1063</w:t>
            </w:r>
          </w:p>
        </w:tc>
      </w:tr>
      <w:tr w:rsidR="00E21D8C" w:rsidRPr="00FF46E2" w14:paraId="76EA47EB" w14:textId="77777777" w:rsidTr="001B037D">
        <w:tc>
          <w:tcPr>
            <w:tcW w:w="475" w:type="pct"/>
            <w:vAlign w:val="center"/>
          </w:tcPr>
          <w:p w14:paraId="05B03260" w14:textId="77777777" w:rsidR="00E21D8C" w:rsidRPr="00FF46E2" w:rsidRDefault="00E21D8C" w:rsidP="00E21D8C">
            <w:pPr>
              <w:pStyle w:val="phtablecellleft"/>
            </w:pPr>
            <w:r w:rsidRPr="00FF46E2">
              <w:t>23</w:t>
            </w:r>
          </w:p>
        </w:tc>
        <w:tc>
          <w:tcPr>
            <w:tcW w:w="3054" w:type="pct"/>
            <w:vAlign w:val="center"/>
          </w:tcPr>
          <w:p w14:paraId="53892FA4" w14:textId="371610DA" w:rsidR="00E21D8C" w:rsidRPr="00FF46E2" w:rsidRDefault="00E21D8C" w:rsidP="00E21D8C">
            <w:pPr>
              <w:pStyle w:val="phtablecellleft"/>
            </w:pPr>
            <w:r>
              <w:rPr>
                <w:color w:val="000000"/>
              </w:rPr>
              <w:t>Тип патологической реакции для сбора аллергоанамнеза</w:t>
            </w:r>
          </w:p>
        </w:tc>
        <w:tc>
          <w:tcPr>
            <w:tcW w:w="1471" w:type="pct"/>
            <w:vAlign w:val="center"/>
          </w:tcPr>
          <w:p w14:paraId="50F58B35" w14:textId="64914842" w:rsidR="00E21D8C" w:rsidRPr="00FF46E2" w:rsidRDefault="00E21D8C" w:rsidP="00E21D8C">
            <w:pPr>
              <w:pStyle w:val="phtablecellleft"/>
            </w:pPr>
            <w:r>
              <w:rPr>
                <w:color w:val="000000"/>
              </w:rPr>
              <w:t>1.2.643.5.1.13.13.11.1064</w:t>
            </w:r>
          </w:p>
        </w:tc>
      </w:tr>
      <w:tr w:rsidR="00E21D8C" w:rsidRPr="00FF46E2" w14:paraId="3678787B" w14:textId="77777777" w:rsidTr="001B037D">
        <w:tc>
          <w:tcPr>
            <w:tcW w:w="475" w:type="pct"/>
            <w:vAlign w:val="center"/>
          </w:tcPr>
          <w:p w14:paraId="14D5F025" w14:textId="77777777" w:rsidR="00E21D8C" w:rsidRPr="00FF46E2" w:rsidRDefault="00E21D8C" w:rsidP="00E21D8C">
            <w:pPr>
              <w:pStyle w:val="phtablecellleft"/>
            </w:pPr>
            <w:r w:rsidRPr="00FF46E2">
              <w:t>24</w:t>
            </w:r>
          </w:p>
        </w:tc>
        <w:tc>
          <w:tcPr>
            <w:tcW w:w="3054" w:type="pct"/>
            <w:vAlign w:val="center"/>
          </w:tcPr>
          <w:p w14:paraId="6E6A72F6" w14:textId="348DF208" w:rsidR="00E21D8C" w:rsidRPr="00FF46E2" w:rsidRDefault="00E21D8C" w:rsidP="00E21D8C">
            <w:pPr>
              <w:pStyle w:val="phtablecellleft"/>
            </w:pPr>
            <w:r>
              <w:rPr>
                <w:color w:val="000000"/>
              </w:rPr>
              <w:t>Номенклатура специальностей специалистов, имеющих медицинское и фармацевтическое образование</w:t>
            </w:r>
          </w:p>
        </w:tc>
        <w:tc>
          <w:tcPr>
            <w:tcW w:w="1471" w:type="pct"/>
            <w:vAlign w:val="center"/>
          </w:tcPr>
          <w:p w14:paraId="04C93810" w14:textId="448ADF84" w:rsidR="00E21D8C" w:rsidRPr="00FF46E2" w:rsidRDefault="00E21D8C" w:rsidP="00E21D8C">
            <w:pPr>
              <w:pStyle w:val="phtablecellleft"/>
            </w:pPr>
            <w:r>
              <w:rPr>
                <w:color w:val="000000"/>
              </w:rPr>
              <w:t>1.2.643.5.1.13.13.11.1066</w:t>
            </w:r>
          </w:p>
        </w:tc>
      </w:tr>
      <w:tr w:rsidR="00E21D8C" w:rsidRPr="00FF46E2" w14:paraId="48CE5589" w14:textId="77777777" w:rsidTr="001B037D">
        <w:tc>
          <w:tcPr>
            <w:tcW w:w="475" w:type="pct"/>
            <w:vAlign w:val="center"/>
          </w:tcPr>
          <w:p w14:paraId="46B2E924" w14:textId="77777777" w:rsidR="00E21D8C" w:rsidRPr="00FF46E2" w:rsidRDefault="00E21D8C" w:rsidP="00E21D8C">
            <w:pPr>
              <w:pStyle w:val="phtablecellleft"/>
            </w:pPr>
            <w:r w:rsidRPr="00FF46E2">
              <w:t>25</w:t>
            </w:r>
          </w:p>
        </w:tc>
        <w:tc>
          <w:tcPr>
            <w:tcW w:w="3054" w:type="pct"/>
            <w:vAlign w:val="center"/>
          </w:tcPr>
          <w:p w14:paraId="58A6D77A" w14:textId="76738FD7" w:rsidR="00E21D8C" w:rsidRPr="00FF46E2" w:rsidRDefault="00E21D8C" w:rsidP="00E21D8C">
            <w:pPr>
              <w:pStyle w:val="phtablecellleft"/>
            </w:pPr>
            <w:r>
              <w:rPr>
                <w:color w:val="000000"/>
              </w:rPr>
              <w:t>Номенклатура коечного фонда медицинской организации</w:t>
            </w:r>
          </w:p>
        </w:tc>
        <w:tc>
          <w:tcPr>
            <w:tcW w:w="1471" w:type="pct"/>
            <w:vAlign w:val="center"/>
          </w:tcPr>
          <w:p w14:paraId="13A55584" w14:textId="095811BD" w:rsidR="00E21D8C" w:rsidRPr="00FF46E2" w:rsidRDefault="00E21D8C" w:rsidP="00E21D8C">
            <w:pPr>
              <w:pStyle w:val="phtablecellleft"/>
            </w:pPr>
            <w:r>
              <w:rPr>
                <w:color w:val="000000"/>
              </w:rPr>
              <w:t>1.2.643.5.1.13.13.11.1069</w:t>
            </w:r>
          </w:p>
        </w:tc>
      </w:tr>
      <w:tr w:rsidR="00E21D8C" w:rsidRPr="00FF46E2" w14:paraId="4AF0A08E" w14:textId="77777777" w:rsidTr="001B037D">
        <w:tc>
          <w:tcPr>
            <w:tcW w:w="475" w:type="pct"/>
            <w:vAlign w:val="center"/>
          </w:tcPr>
          <w:p w14:paraId="2EB44588" w14:textId="77777777" w:rsidR="00E21D8C" w:rsidRPr="00FF46E2" w:rsidRDefault="00E21D8C" w:rsidP="00E21D8C">
            <w:pPr>
              <w:pStyle w:val="phtablecellleft"/>
            </w:pPr>
            <w:r w:rsidRPr="00FF46E2">
              <w:t>26</w:t>
            </w:r>
          </w:p>
        </w:tc>
        <w:tc>
          <w:tcPr>
            <w:tcW w:w="3054" w:type="pct"/>
            <w:vAlign w:val="center"/>
          </w:tcPr>
          <w:p w14:paraId="54DC474D" w14:textId="12AD267A" w:rsidR="00E21D8C" w:rsidRPr="00FF46E2" w:rsidRDefault="00E21D8C" w:rsidP="00E21D8C">
            <w:pPr>
              <w:pStyle w:val="phtablecellleft"/>
            </w:pPr>
            <w:r>
              <w:rPr>
                <w:color w:val="000000"/>
              </w:rPr>
              <w:t>Номенклатура медицинских услуг</w:t>
            </w:r>
          </w:p>
        </w:tc>
        <w:tc>
          <w:tcPr>
            <w:tcW w:w="1471" w:type="pct"/>
            <w:vAlign w:val="center"/>
          </w:tcPr>
          <w:p w14:paraId="21A82719" w14:textId="17A9CD3F" w:rsidR="00E21D8C" w:rsidRPr="00FF46E2" w:rsidRDefault="00E21D8C" w:rsidP="00E21D8C">
            <w:pPr>
              <w:pStyle w:val="phtablecellleft"/>
            </w:pPr>
            <w:r>
              <w:rPr>
                <w:color w:val="000000"/>
              </w:rPr>
              <w:t>1.2.643.5.1.13.13.11.1070</w:t>
            </w:r>
          </w:p>
        </w:tc>
      </w:tr>
      <w:tr w:rsidR="00E21D8C" w:rsidRPr="00FF46E2" w14:paraId="08AB2035" w14:textId="77777777" w:rsidTr="001B037D">
        <w:tc>
          <w:tcPr>
            <w:tcW w:w="475" w:type="pct"/>
            <w:vAlign w:val="center"/>
          </w:tcPr>
          <w:p w14:paraId="0C4C4374" w14:textId="77777777" w:rsidR="00E21D8C" w:rsidRPr="00FF46E2" w:rsidRDefault="00E21D8C" w:rsidP="00E21D8C">
            <w:pPr>
              <w:pStyle w:val="phtablecellleft"/>
            </w:pPr>
            <w:r w:rsidRPr="00FF46E2">
              <w:t>27</w:t>
            </w:r>
          </w:p>
        </w:tc>
        <w:tc>
          <w:tcPr>
            <w:tcW w:w="3054" w:type="pct"/>
            <w:vAlign w:val="center"/>
          </w:tcPr>
          <w:p w14:paraId="64C460C7" w14:textId="3010AAE2" w:rsidR="00E21D8C" w:rsidRPr="00FF46E2" w:rsidRDefault="00E21D8C" w:rsidP="00E21D8C">
            <w:pPr>
              <w:pStyle w:val="phtablecellleft"/>
            </w:pPr>
            <w:r>
              <w:rPr>
                <w:color w:val="000000"/>
              </w:rPr>
              <w:t>Перечень аппаратов и оборудования отделений (кабинетов) медицинской организации</w:t>
            </w:r>
          </w:p>
        </w:tc>
        <w:tc>
          <w:tcPr>
            <w:tcW w:w="1471" w:type="pct"/>
            <w:vAlign w:val="center"/>
          </w:tcPr>
          <w:p w14:paraId="5CC18F81" w14:textId="1FFAA105" w:rsidR="00E21D8C" w:rsidRPr="00FF46E2" w:rsidRDefault="00E21D8C" w:rsidP="00E21D8C">
            <w:pPr>
              <w:pStyle w:val="phtablecellleft"/>
            </w:pPr>
            <w:r>
              <w:rPr>
                <w:color w:val="000000"/>
              </w:rPr>
              <w:t>1.2.643.5.1.13.13.11.1071</w:t>
            </w:r>
          </w:p>
        </w:tc>
      </w:tr>
      <w:tr w:rsidR="00E21D8C" w:rsidRPr="00FF46E2" w14:paraId="7A896B45" w14:textId="77777777" w:rsidTr="001B037D">
        <w:tc>
          <w:tcPr>
            <w:tcW w:w="475" w:type="pct"/>
            <w:vAlign w:val="center"/>
          </w:tcPr>
          <w:p w14:paraId="27FF4AA7" w14:textId="77777777" w:rsidR="00E21D8C" w:rsidRPr="00FF46E2" w:rsidRDefault="00E21D8C" w:rsidP="00E21D8C">
            <w:pPr>
              <w:pStyle w:val="phtablecellleft"/>
            </w:pPr>
            <w:r w:rsidRPr="00FF46E2">
              <w:t>28</w:t>
            </w:r>
          </w:p>
        </w:tc>
        <w:tc>
          <w:tcPr>
            <w:tcW w:w="3054" w:type="pct"/>
            <w:vAlign w:val="center"/>
          </w:tcPr>
          <w:p w14:paraId="07DFA164" w14:textId="6CFFF5E9" w:rsidR="00E21D8C" w:rsidRPr="00FF46E2" w:rsidRDefault="00E21D8C" w:rsidP="00E21D8C">
            <w:pPr>
              <w:pStyle w:val="phtablecellleft"/>
            </w:pPr>
            <w:r>
              <w:rPr>
                <w:color w:val="000000"/>
              </w:rPr>
              <w:t>Степень обоснованности диагноза</w:t>
            </w:r>
          </w:p>
        </w:tc>
        <w:tc>
          <w:tcPr>
            <w:tcW w:w="1471" w:type="pct"/>
            <w:vAlign w:val="center"/>
          </w:tcPr>
          <w:p w14:paraId="293F4010" w14:textId="3289D538" w:rsidR="00E21D8C" w:rsidRPr="00FF46E2" w:rsidRDefault="00E21D8C" w:rsidP="00E21D8C">
            <w:pPr>
              <w:pStyle w:val="phtablecellleft"/>
            </w:pPr>
            <w:r>
              <w:rPr>
                <w:color w:val="000000"/>
              </w:rPr>
              <w:t>1.2.643.5.1.13.13.11.1076</w:t>
            </w:r>
          </w:p>
        </w:tc>
      </w:tr>
      <w:tr w:rsidR="00E21D8C" w:rsidRPr="00FF46E2" w14:paraId="3EF9B674" w14:textId="77777777" w:rsidTr="001B037D">
        <w:tc>
          <w:tcPr>
            <w:tcW w:w="475" w:type="pct"/>
            <w:vAlign w:val="center"/>
          </w:tcPr>
          <w:p w14:paraId="04E51E85" w14:textId="77777777" w:rsidR="00E21D8C" w:rsidRPr="00FF46E2" w:rsidRDefault="00E21D8C" w:rsidP="00E21D8C">
            <w:pPr>
              <w:pStyle w:val="phtablecellleft"/>
            </w:pPr>
            <w:r w:rsidRPr="00FF46E2">
              <w:t>29</w:t>
            </w:r>
          </w:p>
        </w:tc>
        <w:tc>
          <w:tcPr>
            <w:tcW w:w="3054" w:type="pct"/>
            <w:vAlign w:val="center"/>
          </w:tcPr>
          <w:p w14:paraId="64D08FE2" w14:textId="6CC59CA2" w:rsidR="00E21D8C" w:rsidRPr="00FF46E2" w:rsidRDefault="00E21D8C" w:rsidP="00E21D8C">
            <w:pPr>
              <w:pStyle w:val="phtablecellleft"/>
            </w:pPr>
            <w:r>
              <w:rPr>
                <w:color w:val="000000"/>
              </w:rPr>
              <w:t>Виды нозологических единиц диагноза</w:t>
            </w:r>
          </w:p>
        </w:tc>
        <w:tc>
          <w:tcPr>
            <w:tcW w:w="1471" w:type="pct"/>
            <w:vAlign w:val="center"/>
          </w:tcPr>
          <w:p w14:paraId="302CBA74" w14:textId="7416E424" w:rsidR="00E21D8C" w:rsidRPr="00FF46E2" w:rsidRDefault="00E21D8C" w:rsidP="00E21D8C">
            <w:pPr>
              <w:pStyle w:val="phtablecellleft"/>
            </w:pPr>
            <w:r>
              <w:rPr>
                <w:color w:val="000000"/>
              </w:rPr>
              <w:t>1.2.643.5.1.13.13.11.1077</w:t>
            </w:r>
          </w:p>
        </w:tc>
      </w:tr>
      <w:tr w:rsidR="00E21D8C" w:rsidRPr="00FF46E2" w14:paraId="2FBD4BC1" w14:textId="77777777" w:rsidTr="001B037D">
        <w:tc>
          <w:tcPr>
            <w:tcW w:w="475" w:type="pct"/>
            <w:vAlign w:val="center"/>
          </w:tcPr>
          <w:p w14:paraId="0CD95078" w14:textId="77777777" w:rsidR="00E21D8C" w:rsidRPr="00FF46E2" w:rsidRDefault="00E21D8C" w:rsidP="00E21D8C">
            <w:pPr>
              <w:pStyle w:val="phtablecellleft"/>
            </w:pPr>
            <w:r w:rsidRPr="00FF46E2">
              <w:t>30</w:t>
            </w:r>
          </w:p>
        </w:tc>
        <w:tc>
          <w:tcPr>
            <w:tcW w:w="3054" w:type="pct"/>
            <w:vAlign w:val="center"/>
          </w:tcPr>
          <w:p w14:paraId="07F0B449" w14:textId="2D3B2B7F" w:rsidR="00E21D8C" w:rsidRPr="00FF46E2" w:rsidRDefault="00E21D8C" w:rsidP="00E21D8C">
            <w:pPr>
              <w:pStyle w:val="phtablecellleft"/>
            </w:pPr>
            <w:r>
              <w:rPr>
                <w:color w:val="000000"/>
              </w:rPr>
              <w:t>Иммунобиологические лекарственные препараты</w:t>
            </w:r>
          </w:p>
        </w:tc>
        <w:tc>
          <w:tcPr>
            <w:tcW w:w="1471" w:type="pct"/>
            <w:vAlign w:val="center"/>
          </w:tcPr>
          <w:p w14:paraId="3840F9D6" w14:textId="520068B3" w:rsidR="00E21D8C" w:rsidRPr="00FF46E2" w:rsidRDefault="00E21D8C" w:rsidP="00E21D8C">
            <w:pPr>
              <w:pStyle w:val="phtablecellleft"/>
            </w:pPr>
            <w:r>
              <w:rPr>
                <w:color w:val="000000"/>
              </w:rPr>
              <w:t>1.2.643.5.1.13.13.11.1078</w:t>
            </w:r>
          </w:p>
        </w:tc>
      </w:tr>
      <w:tr w:rsidR="00E21D8C" w:rsidRPr="00FF46E2" w14:paraId="6E423AC2" w14:textId="77777777" w:rsidTr="001B037D">
        <w:tc>
          <w:tcPr>
            <w:tcW w:w="475" w:type="pct"/>
            <w:vAlign w:val="center"/>
          </w:tcPr>
          <w:p w14:paraId="0C0FE9C2" w14:textId="77777777" w:rsidR="00E21D8C" w:rsidRPr="00FF46E2" w:rsidRDefault="00E21D8C" w:rsidP="00E21D8C">
            <w:pPr>
              <w:pStyle w:val="phtablecellleft"/>
            </w:pPr>
            <w:r w:rsidRPr="00FF46E2">
              <w:t>31</w:t>
            </w:r>
          </w:p>
        </w:tc>
        <w:tc>
          <w:tcPr>
            <w:tcW w:w="3054" w:type="pct"/>
            <w:vAlign w:val="center"/>
          </w:tcPr>
          <w:p w14:paraId="59876542" w14:textId="74BD7264" w:rsidR="00E21D8C" w:rsidRPr="00FF46E2" w:rsidRDefault="00E21D8C" w:rsidP="00E21D8C">
            <w:pPr>
              <w:pStyle w:val="phtablecellleft"/>
            </w:pPr>
            <w:r>
              <w:rPr>
                <w:color w:val="000000"/>
              </w:rPr>
              <w:t>Виды медицинских изделий, имплантируемых в организм человека, и иных устройств для пациентов с ограниченными возможностями</w:t>
            </w:r>
          </w:p>
        </w:tc>
        <w:tc>
          <w:tcPr>
            <w:tcW w:w="1471" w:type="pct"/>
            <w:vAlign w:val="center"/>
          </w:tcPr>
          <w:p w14:paraId="3A446E24" w14:textId="22DA5E97" w:rsidR="00E21D8C" w:rsidRPr="00FF46E2" w:rsidRDefault="00E21D8C" w:rsidP="00E21D8C">
            <w:pPr>
              <w:pStyle w:val="phtablecellleft"/>
            </w:pPr>
            <w:r>
              <w:rPr>
                <w:color w:val="000000"/>
              </w:rPr>
              <w:t>1.2.643.5.1.13.13.11.1079</w:t>
            </w:r>
          </w:p>
        </w:tc>
      </w:tr>
      <w:tr w:rsidR="00E21D8C" w:rsidRPr="00FF46E2" w14:paraId="67908E47" w14:textId="77777777" w:rsidTr="001B037D">
        <w:tc>
          <w:tcPr>
            <w:tcW w:w="475" w:type="pct"/>
            <w:vAlign w:val="center"/>
          </w:tcPr>
          <w:p w14:paraId="7DD522F4" w14:textId="77777777" w:rsidR="00E21D8C" w:rsidRPr="00FF46E2" w:rsidRDefault="00E21D8C" w:rsidP="00E21D8C">
            <w:pPr>
              <w:pStyle w:val="phtablecellleft"/>
            </w:pPr>
            <w:r w:rsidRPr="00FF46E2">
              <w:t>32</w:t>
            </w:r>
          </w:p>
        </w:tc>
        <w:tc>
          <w:tcPr>
            <w:tcW w:w="3054" w:type="pct"/>
            <w:vAlign w:val="center"/>
          </w:tcPr>
          <w:p w14:paraId="74AADBDB" w14:textId="48A35E7A" w:rsidR="00E21D8C" w:rsidRPr="00FF46E2" w:rsidRDefault="00E21D8C" w:rsidP="00E21D8C">
            <w:pPr>
              <w:pStyle w:val="phtablecellleft"/>
            </w:pPr>
            <w:r>
              <w:rPr>
                <w:color w:val="000000"/>
              </w:rPr>
              <w:t>Федеральный справочник лабораторных исследований. Справочник лабораторных тестов</w:t>
            </w:r>
          </w:p>
        </w:tc>
        <w:tc>
          <w:tcPr>
            <w:tcW w:w="1471" w:type="pct"/>
            <w:vAlign w:val="center"/>
          </w:tcPr>
          <w:p w14:paraId="59C14C14" w14:textId="6F547D1D" w:rsidR="00E21D8C" w:rsidRPr="00FF46E2" w:rsidRDefault="00E21D8C" w:rsidP="00E21D8C">
            <w:pPr>
              <w:pStyle w:val="phtablecellleft"/>
            </w:pPr>
            <w:r>
              <w:rPr>
                <w:color w:val="000000"/>
              </w:rPr>
              <w:t>1.2.643.5.1.13.13.11.1080</w:t>
            </w:r>
          </w:p>
        </w:tc>
      </w:tr>
      <w:tr w:rsidR="00E21D8C" w:rsidRPr="00FF46E2" w14:paraId="385C72B9" w14:textId="77777777" w:rsidTr="001B037D">
        <w:tc>
          <w:tcPr>
            <w:tcW w:w="475" w:type="pct"/>
            <w:vAlign w:val="center"/>
          </w:tcPr>
          <w:p w14:paraId="2FAF3307" w14:textId="77777777" w:rsidR="00E21D8C" w:rsidRPr="00FF46E2" w:rsidRDefault="00E21D8C" w:rsidP="00E21D8C">
            <w:pPr>
              <w:pStyle w:val="phtablecellleft"/>
            </w:pPr>
            <w:r w:rsidRPr="00FF46E2">
              <w:t>33</w:t>
            </w:r>
          </w:p>
        </w:tc>
        <w:tc>
          <w:tcPr>
            <w:tcW w:w="3054" w:type="pct"/>
            <w:vAlign w:val="center"/>
          </w:tcPr>
          <w:p w14:paraId="6F456955" w14:textId="1750B0A8" w:rsidR="00E21D8C" w:rsidRPr="00FF46E2" w:rsidRDefault="00E21D8C" w:rsidP="00E21D8C">
            <w:pPr>
              <w:pStyle w:val="phtablecellleft"/>
            </w:pPr>
            <w:r>
              <w:rPr>
                <w:color w:val="000000"/>
              </w:rPr>
              <w:t>Федеральный справочник лабораторных исследований. Справочник лабораторных материалов и образцов</w:t>
            </w:r>
          </w:p>
        </w:tc>
        <w:tc>
          <w:tcPr>
            <w:tcW w:w="1471" w:type="pct"/>
            <w:vAlign w:val="center"/>
          </w:tcPr>
          <w:p w14:paraId="54E6E142" w14:textId="0D95DEE6" w:rsidR="00E21D8C" w:rsidRPr="00FF46E2" w:rsidRDefault="00E21D8C" w:rsidP="00E21D8C">
            <w:pPr>
              <w:pStyle w:val="phtablecellleft"/>
            </w:pPr>
            <w:r>
              <w:rPr>
                <w:color w:val="000000"/>
              </w:rPr>
              <w:t>1.2.643.5.1.13.13.11.1081</w:t>
            </w:r>
          </w:p>
        </w:tc>
      </w:tr>
      <w:tr w:rsidR="00E21D8C" w:rsidRPr="00FF46E2" w14:paraId="6803CE79" w14:textId="77777777" w:rsidTr="001B037D">
        <w:tc>
          <w:tcPr>
            <w:tcW w:w="475" w:type="pct"/>
            <w:vAlign w:val="center"/>
          </w:tcPr>
          <w:p w14:paraId="4DAA0390" w14:textId="77777777" w:rsidR="00E21D8C" w:rsidRPr="00FF46E2" w:rsidRDefault="00E21D8C" w:rsidP="00E21D8C">
            <w:pPr>
              <w:pStyle w:val="phtablecellleft"/>
            </w:pPr>
            <w:r w:rsidRPr="00FF46E2">
              <w:t>34</w:t>
            </w:r>
          </w:p>
        </w:tc>
        <w:tc>
          <w:tcPr>
            <w:tcW w:w="3054" w:type="pct"/>
            <w:vAlign w:val="center"/>
          </w:tcPr>
          <w:p w14:paraId="0E579BC9" w14:textId="4994C411" w:rsidR="00E21D8C" w:rsidRPr="00FF46E2" w:rsidRDefault="00E21D8C" w:rsidP="00E21D8C">
            <w:pPr>
              <w:pStyle w:val="phtablecellleft"/>
            </w:pPr>
            <w:r>
              <w:rPr>
                <w:color w:val="000000"/>
              </w:rPr>
              <w:t>Профили медицинской помощи</w:t>
            </w:r>
          </w:p>
        </w:tc>
        <w:tc>
          <w:tcPr>
            <w:tcW w:w="1471" w:type="pct"/>
            <w:vAlign w:val="center"/>
          </w:tcPr>
          <w:p w14:paraId="520013C8" w14:textId="6B32A7F3" w:rsidR="00E21D8C" w:rsidRPr="00FF46E2" w:rsidRDefault="00E21D8C" w:rsidP="00E21D8C">
            <w:pPr>
              <w:pStyle w:val="phtablecellleft"/>
            </w:pPr>
            <w:r>
              <w:rPr>
                <w:color w:val="000000"/>
              </w:rPr>
              <w:t>1.2.643.5.1.13.13.11.1119</w:t>
            </w:r>
          </w:p>
        </w:tc>
      </w:tr>
      <w:tr w:rsidR="00E21D8C" w:rsidRPr="00FF46E2" w14:paraId="224F4793" w14:textId="77777777" w:rsidTr="001B037D">
        <w:tc>
          <w:tcPr>
            <w:tcW w:w="475" w:type="pct"/>
            <w:vAlign w:val="center"/>
          </w:tcPr>
          <w:p w14:paraId="7514EA98" w14:textId="77777777" w:rsidR="00E21D8C" w:rsidRPr="00FF46E2" w:rsidRDefault="00E21D8C" w:rsidP="00E21D8C">
            <w:pPr>
              <w:pStyle w:val="phtablecellleft"/>
            </w:pPr>
            <w:r w:rsidRPr="00FF46E2">
              <w:t>35</w:t>
            </w:r>
          </w:p>
        </w:tc>
        <w:tc>
          <w:tcPr>
            <w:tcW w:w="3054" w:type="pct"/>
            <w:vAlign w:val="center"/>
          </w:tcPr>
          <w:p w14:paraId="3E78C5FA" w14:textId="11620513" w:rsidR="00E21D8C" w:rsidRPr="00FF46E2" w:rsidRDefault="00E21D8C" w:rsidP="00E21D8C">
            <w:pPr>
              <w:pStyle w:val="phtablecellleft"/>
            </w:pPr>
            <w:r>
              <w:rPr>
                <w:color w:val="000000"/>
              </w:rPr>
              <w:t>Действующие вещества лекарственных препаратов для медицинского применения, в том числе необходимых для льготного обеспечения граждан лекарственными средствами</w:t>
            </w:r>
          </w:p>
        </w:tc>
        <w:tc>
          <w:tcPr>
            <w:tcW w:w="1471" w:type="pct"/>
            <w:vAlign w:val="center"/>
          </w:tcPr>
          <w:p w14:paraId="3A4FCBEE" w14:textId="78695DAD" w:rsidR="00E21D8C" w:rsidRPr="00FF46E2" w:rsidRDefault="00E21D8C" w:rsidP="00E21D8C">
            <w:pPr>
              <w:pStyle w:val="phtablecellleft"/>
            </w:pPr>
            <w:r>
              <w:rPr>
                <w:color w:val="000000"/>
              </w:rPr>
              <w:t>1.2.643.5.1.13.13.11.1367</w:t>
            </w:r>
          </w:p>
        </w:tc>
      </w:tr>
      <w:tr w:rsidR="00E21D8C" w:rsidRPr="00FF46E2" w14:paraId="490E2F98" w14:textId="77777777" w:rsidTr="001B037D">
        <w:tc>
          <w:tcPr>
            <w:tcW w:w="475" w:type="pct"/>
            <w:vAlign w:val="center"/>
          </w:tcPr>
          <w:p w14:paraId="56798B46" w14:textId="77777777" w:rsidR="00E21D8C" w:rsidRPr="00FF46E2" w:rsidRDefault="00E21D8C" w:rsidP="00E21D8C">
            <w:pPr>
              <w:pStyle w:val="phtablecellleft"/>
            </w:pPr>
            <w:r w:rsidRPr="00FF46E2">
              <w:t>36</w:t>
            </w:r>
          </w:p>
        </w:tc>
        <w:tc>
          <w:tcPr>
            <w:tcW w:w="3054" w:type="pct"/>
            <w:vAlign w:val="center"/>
          </w:tcPr>
          <w:p w14:paraId="0FE0D11A" w14:textId="7D3BA364" w:rsidR="00E21D8C" w:rsidRPr="00FF46E2" w:rsidRDefault="00E21D8C" w:rsidP="00E21D8C">
            <w:pPr>
              <w:pStyle w:val="phtablecellleft"/>
            </w:pPr>
            <w:r>
              <w:rPr>
                <w:color w:val="000000"/>
              </w:rPr>
              <w:t>Типы консультаций</w:t>
            </w:r>
          </w:p>
        </w:tc>
        <w:tc>
          <w:tcPr>
            <w:tcW w:w="1471" w:type="pct"/>
            <w:vAlign w:val="center"/>
          </w:tcPr>
          <w:p w14:paraId="3EC28FAA" w14:textId="73F822BE" w:rsidR="00E21D8C" w:rsidRPr="00FF46E2" w:rsidRDefault="00E21D8C" w:rsidP="00E21D8C">
            <w:pPr>
              <w:pStyle w:val="phtablecellleft"/>
            </w:pPr>
            <w:r>
              <w:rPr>
                <w:color w:val="000000"/>
              </w:rPr>
              <w:t>1.2.643.5.1.13.13.11.1463</w:t>
            </w:r>
          </w:p>
        </w:tc>
      </w:tr>
      <w:tr w:rsidR="00E21D8C" w:rsidRPr="00FF46E2" w14:paraId="08213A54" w14:textId="77777777" w:rsidTr="001B037D">
        <w:tc>
          <w:tcPr>
            <w:tcW w:w="475" w:type="pct"/>
            <w:vAlign w:val="center"/>
          </w:tcPr>
          <w:p w14:paraId="4044B4F5" w14:textId="77777777" w:rsidR="00E21D8C" w:rsidRPr="00FF46E2" w:rsidRDefault="00E21D8C" w:rsidP="00E21D8C">
            <w:pPr>
              <w:pStyle w:val="phtablecellleft"/>
            </w:pPr>
            <w:r w:rsidRPr="00FF46E2">
              <w:t>37</w:t>
            </w:r>
          </w:p>
        </w:tc>
        <w:tc>
          <w:tcPr>
            <w:tcW w:w="3054" w:type="pct"/>
            <w:vAlign w:val="center"/>
          </w:tcPr>
          <w:p w14:paraId="26DEF392" w14:textId="1159D720" w:rsidR="00E21D8C" w:rsidRPr="00FF46E2" w:rsidRDefault="00E21D8C" w:rsidP="00E21D8C">
            <w:pPr>
              <w:pStyle w:val="phtablecellleft"/>
            </w:pPr>
            <w:r>
              <w:rPr>
                <w:color w:val="000000"/>
              </w:rPr>
              <w:t>Исходы госпитализации</w:t>
            </w:r>
          </w:p>
        </w:tc>
        <w:tc>
          <w:tcPr>
            <w:tcW w:w="1471" w:type="pct"/>
            <w:vAlign w:val="center"/>
          </w:tcPr>
          <w:p w14:paraId="5232F657" w14:textId="3E9EA318" w:rsidR="00E21D8C" w:rsidRPr="00FF46E2" w:rsidRDefault="00E21D8C" w:rsidP="00E21D8C">
            <w:pPr>
              <w:pStyle w:val="phtablecellleft"/>
            </w:pPr>
            <w:r>
              <w:rPr>
                <w:color w:val="000000"/>
              </w:rPr>
              <w:t>1.2.643.5.1.13.13.11.1470</w:t>
            </w:r>
          </w:p>
        </w:tc>
      </w:tr>
      <w:tr w:rsidR="00E21D8C" w:rsidRPr="00FF46E2" w14:paraId="46656E74" w14:textId="77777777" w:rsidTr="001B037D">
        <w:tc>
          <w:tcPr>
            <w:tcW w:w="475" w:type="pct"/>
            <w:vAlign w:val="center"/>
          </w:tcPr>
          <w:p w14:paraId="7DC7705E" w14:textId="77777777" w:rsidR="00E21D8C" w:rsidRPr="00FF46E2" w:rsidRDefault="00E21D8C" w:rsidP="00E21D8C">
            <w:pPr>
              <w:pStyle w:val="phtablecellleft"/>
            </w:pPr>
            <w:r w:rsidRPr="00FF46E2">
              <w:t>38</w:t>
            </w:r>
          </w:p>
        </w:tc>
        <w:tc>
          <w:tcPr>
            <w:tcW w:w="3054" w:type="pct"/>
            <w:vAlign w:val="center"/>
          </w:tcPr>
          <w:p w14:paraId="672ECDC4" w14:textId="66E39999" w:rsidR="00E21D8C" w:rsidRPr="00FF46E2" w:rsidRDefault="00E21D8C" w:rsidP="00E21D8C">
            <w:pPr>
              <w:pStyle w:val="phtablecellleft"/>
            </w:pPr>
            <w:r>
              <w:rPr>
                <w:color w:val="000000"/>
              </w:rPr>
              <w:t>Федеральный справочник инструментальных диагностических исследований</w:t>
            </w:r>
          </w:p>
        </w:tc>
        <w:tc>
          <w:tcPr>
            <w:tcW w:w="1471" w:type="pct"/>
            <w:vAlign w:val="center"/>
          </w:tcPr>
          <w:p w14:paraId="0998CFB8" w14:textId="4488602B" w:rsidR="00E21D8C" w:rsidRPr="00FF46E2" w:rsidRDefault="00E21D8C" w:rsidP="00E21D8C">
            <w:pPr>
              <w:pStyle w:val="phtablecellleft"/>
            </w:pPr>
            <w:r>
              <w:rPr>
                <w:color w:val="000000"/>
              </w:rPr>
              <w:t>1.2.643.5.1.13.13.11.1471</w:t>
            </w:r>
          </w:p>
        </w:tc>
      </w:tr>
      <w:tr w:rsidR="00E21D8C" w:rsidRPr="00FF46E2" w14:paraId="2F225C24" w14:textId="77777777" w:rsidTr="001B037D">
        <w:tc>
          <w:tcPr>
            <w:tcW w:w="475" w:type="pct"/>
            <w:vAlign w:val="center"/>
          </w:tcPr>
          <w:p w14:paraId="3C4B4337" w14:textId="77777777" w:rsidR="00E21D8C" w:rsidRPr="00FF46E2" w:rsidRDefault="00E21D8C" w:rsidP="00E21D8C">
            <w:pPr>
              <w:pStyle w:val="phtablecellleft"/>
            </w:pPr>
            <w:r w:rsidRPr="00FF46E2">
              <w:t>39</w:t>
            </w:r>
          </w:p>
        </w:tc>
        <w:tc>
          <w:tcPr>
            <w:tcW w:w="3054" w:type="pct"/>
            <w:vAlign w:val="center"/>
          </w:tcPr>
          <w:p w14:paraId="2E5E5E1D" w14:textId="3EDE2671" w:rsidR="00E21D8C" w:rsidRPr="00FF46E2" w:rsidRDefault="00E21D8C" w:rsidP="00E21D8C">
            <w:pPr>
              <w:pStyle w:val="phtablecellleft"/>
            </w:pPr>
            <w:r>
              <w:rPr>
                <w:color w:val="000000"/>
              </w:rPr>
              <w:t>Федеральный справочник инструментальных диагностических исследований. Методы инструментальных исследований</w:t>
            </w:r>
          </w:p>
        </w:tc>
        <w:tc>
          <w:tcPr>
            <w:tcW w:w="1471" w:type="pct"/>
            <w:vAlign w:val="center"/>
          </w:tcPr>
          <w:p w14:paraId="754D3CCC" w14:textId="6B758834" w:rsidR="00E21D8C" w:rsidRPr="00FF46E2" w:rsidRDefault="00E21D8C" w:rsidP="00E21D8C">
            <w:pPr>
              <w:pStyle w:val="phtablecellleft"/>
            </w:pPr>
            <w:r>
              <w:rPr>
                <w:color w:val="000000"/>
              </w:rPr>
              <w:t>1.2.643.5.1.13.13.11.1472</w:t>
            </w:r>
          </w:p>
        </w:tc>
      </w:tr>
      <w:tr w:rsidR="00E21D8C" w:rsidRPr="00FF46E2" w14:paraId="27B5B8B7" w14:textId="77777777" w:rsidTr="001B037D">
        <w:tc>
          <w:tcPr>
            <w:tcW w:w="475" w:type="pct"/>
            <w:vAlign w:val="center"/>
          </w:tcPr>
          <w:p w14:paraId="543598A2" w14:textId="77777777" w:rsidR="00E21D8C" w:rsidRPr="00FF46E2" w:rsidRDefault="00E21D8C" w:rsidP="00E21D8C">
            <w:pPr>
              <w:pStyle w:val="phtablecellleft"/>
            </w:pPr>
            <w:r w:rsidRPr="00FF46E2">
              <w:t>40</w:t>
            </w:r>
          </w:p>
        </w:tc>
        <w:tc>
          <w:tcPr>
            <w:tcW w:w="3054" w:type="pct"/>
            <w:vAlign w:val="center"/>
          </w:tcPr>
          <w:p w14:paraId="272D6A9A" w14:textId="16F713DA" w:rsidR="00E21D8C" w:rsidRPr="00FF46E2" w:rsidRDefault="00E21D8C" w:rsidP="00E21D8C">
            <w:pPr>
              <w:pStyle w:val="phtablecellleft"/>
            </w:pPr>
            <w:r>
              <w:rPr>
                <w:color w:val="000000"/>
              </w:rPr>
              <w:t>Выявленные патологии</w:t>
            </w:r>
          </w:p>
        </w:tc>
        <w:tc>
          <w:tcPr>
            <w:tcW w:w="1471" w:type="pct"/>
            <w:vAlign w:val="center"/>
          </w:tcPr>
          <w:p w14:paraId="145F5111" w14:textId="1FC14779" w:rsidR="00E21D8C" w:rsidRPr="00FF46E2" w:rsidRDefault="00E21D8C" w:rsidP="00E21D8C">
            <w:pPr>
              <w:pStyle w:val="phtablecellleft"/>
            </w:pPr>
            <w:r>
              <w:rPr>
                <w:color w:val="000000"/>
              </w:rPr>
              <w:t>1.2.643.5.1.13.13.11.1473</w:t>
            </w:r>
          </w:p>
        </w:tc>
      </w:tr>
      <w:tr w:rsidR="00E21D8C" w:rsidRPr="00FF46E2" w14:paraId="5FA4F1F2" w14:textId="77777777" w:rsidTr="001B037D">
        <w:tc>
          <w:tcPr>
            <w:tcW w:w="475" w:type="pct"/>
            <w:vAlign w:val="center"/>
          </w:tcPr>
          <w:p w14:paraId="017C1F86" w14:textId="77777777" w:rsidR="00E21D8C" w:rsidRPr="00FF46E2" w:rsidRDefault="00E21D8C" w:rsidP="00E21D8C">
            <w:pPr>
              <w:pStyle w:val="phtablecellleft"/>
            </w:pPr>
            <w:r w:rsidRPr="00FF46E2">
              <w:t>41</w:t>
            </w:r>
          </w:p>
        </w:tc>
        <w:tc>
          <w:tcPr>
            <w:tcW w:w="3054" w:type="pct"/>
            <w:vAlign w:val="center"/>
          </w:tcPr>
          <w:p w14:paraId="11D1FF65" w14:textId="54DFA60D" w:rsidR="00E21D8C" w:rsidRPr="00FF46E2" w:rsidRDefault="00E21D8C" w:rsidP="00E21D8C">
            <w:pPr>
              <w:pStyle w:val="phtablecellleft"/>
            </w:pPr>
            <w:r>
              <w:rPr>
                <w:color w:val="000000"/>
              </w:rPr>
              <w:t>Анатомические локализации</w:t>
            </w:r>
          </w:p>
        </w:tc>
        <w:tc>
          <w:tcPr>
            <w:tcW w:w="1471" w:type="pct"/>
            <w:vAlign w:val="center"/>
          </w:tcPr>
          <w:p w14:paraId="403F8382" w14:textId="22F22A4C" w:rsidR="00E21D8C" w:rsidRPr="00FF46E2" w:rsidRDefault="00E21D8C" w:rsidP="00E21D8C">
            <w:pPr>
              <w:pStyle w:val="phtablecellleft"/>
            </w:pPr>
            <w:r>
              <w:rPr>
                <w:color w:val="000000"/>
              </w:rPr>
              <w:t>1.2.643.5.1.13.13.11.1477</w:t>
            </w:r>
          </w:p>
        </w:tc>
      </w:tr>
      <w:tr w:rsidR="00E21D8C" w:rsidRPr="00FF46E2" w14:paraId="7A3FC1F0" w14:textId="77777777" w:rsidTr="001B037D">
        <w:tc>
          <w:tcPr>
            <w:tcW w:w="475" w:type="pct"/>
            <w:vAlign w:val="center"/>
          </w:tcPr>
          <w:p w14:paraId="55E2BFA8" w14:textId="77777777" w:rsidR="00E21D8C" w:rsidRPr="00FF46E2" w:rsidRDefault="00E21D8C" w:rsidP="00E21D8C">
            <w:pPr>
              <w:pStyle w:val="phtablecellleft"/>
            </w:pPr>
            <w:r w:rsidRPr="00FF46E2">
              <w:lastRenderedPageBreak/>
              <w:t>42</w:t>
            </w:r>
          </w:p>
        </w:tc>
        <w:tc>
          <w:tcPr>
            <w:tcW w:w="3054" w:type="pct"/>
            <w:vAlign w:val="center"/>
          </w:tcPr>
          <w:p w14:paraId="76DF7BB3" w14:textId="3F4D7CD4" w:rsidR="00E21D8C" w:rsidRPr="00FF46E2" w:rsidRDefault="00E21D8C" w:rsidP="00E21D8C">
            <w:pPr>
              <w:pStyle w:val="phtablecellleft"/>
            </w:pPr>
            <w:r>
              <w:rPr>
                <w:color w:val="000000"/>
              </w:rPr>
              <w:t>Осложнения лечения онкологических заболеваний</w:t>
            </w:r>
          </w:p>
        </w:tc>
        <w:tc>
          <w:tcPr>
            <w:tcW w:w="1471" w:type="pct"/>
            <w:vAlign w:val="center"/>
          </w:tcPr>
          <w:p w14:paraId="769982E7" w14:textId="1ABA94FA" w:rsidR="00E21D8C" w:rsidRPr="00FF46E2" w:rsidRDefault="00E21D8C" w:rsidP="00E21D8C">
            <w:pPr>
              <w:pStyle w:val="phtablecellleft"/>
            </w:pPr>
            <w:r>
              <w:rPr>
                <w:color w:val="000000"/>
              </w:rPr>
              <w:t>1.2.643.5.1.13.13.11.1485</w:t>
            </w:r>
          </w:p>
        </w:tc>
      </w:tr>
      <w:tr w:rsidR="00E21D8C" w:rsidRPr="00FF46E2" w14:paraId="6164CDBF" w14:textId="77777777" w:rsidTr="001B037D">
        <w:tc>
          <w:tcPr>
            <w:tcW w:w="475" w:type="pct"/>
            <w:vAlign w:val="center"/>
          </w:tcPr>
          <w:p w14:paraId="7B001549" w14:textId="77777777" w:rsidR="00E21D8C" w:rsidRPr="00FF46E2" w:rsidRDefault="00E21D8C" w:rsidP="00E21D8C">
            <w:pPr>
              <w:pStyle w:val="phtablecellleft"/>
            </w:pPr>
            <w:r w:rsidRPr="00FF46E2">
              <w:t>43</w:t>
            </w:r>
          </w:p>
        </w:tc>
        <w:tc>
          <w:tcPr>
            <w:tcW w:w="3054" w:type="pct"/>
            <w:vAlign w:val="center"/>
          </w:tcPr>
          <w:p w14:paraId="4D3D9086" w14:textId="59EB4C25" w:rsidR="00E21D8C" w:rsidRPr="00FF46E2" w:rsidRDefault="00E21D8C" w:rsidP="00E21D8C">
            <w:pPr>
              <w:pStyle w:val="phtablecellleft"/>
            </w:pPr>
            <w:r>
              <w:rPr>
                <w:color w:val="000000"/>
              </w:rPr>
              <w:t>Виды высокотехнологичной медицинской помощи</w:t>
            </w:r>
          </w:p>
        </w:tc>
        <w:tc>
          <w:tcPr>
            <w:tcW w:w="1471" w:type="pct"/>
            <w:shd w:val="clear" w:color="auto" w:fill="auto"/>
            <w:vAlign w:val="center"/>
          </w:tcPr>
          <w:p w14:paraId="4DDE3A06" w14:textId="1A9C99C1" w:rsidR="00E21D8C" w:rsidRPr="00E21D8C" w:rsidRDefault="00E21D8C" w:rsidP="00E21D8C">
            <w:pPr>
              <w:pStyle w:val="phtablecellleft"/>
            </w:pPr>
            <w:r w:rsidRPr="00E21D8C">
              <w:rPr>
                <w:color w:val="000000"/>
              </w:rPr>
              <w:t>1.2.643.5.1.13.13.11.1493</w:t>
            </w:r>
          </w:p>
        </w:tc>
      </w:tr>
      <w:tr w:rsidR="00E21D8C" w:rsidRPr="00FF46E2" w14:paraId="7573D3D2" w14:textId="77777777" w:rsidTr="001B037D">
        <w:tc>
          <w:tcPr>
            <w:tcW w:w="475" w:type="pct"/>
            <w:vAlign w:val="center"/>
          </w:tcPr>
          <w:p w14:paraId="733602DB" w14:textId="77777777" w:rsidR="00E21D8C" w:rsidRPr="00FF46E2" w:rsidRDefault="00E21D8C" w:rsidP="00E21D8C">
            <w:pPr>
              <w:pStyle w:val="phtablecellleft"/>
            </w:pPr>
            <w:r w:rsidRPr="00FF46E2">
              <w:t>44</w:t>
            </w:r>
          </w:p>
        </w:tc>
        <w:tc>
          <w:tcPr>
            <w:tcW w:w="3054" w:type="pct"/>
            <w:vAlign w:val="center"/>
          </w:tcPr>
          <w:p w14:paraId="7A189007" w14:textId="04C32EAD" w:rsidR="00E21D8C" w:rsidRPr="00FF46E2" w:rsidRDefault="00E21D8C" w:rsidP="00E21D8C">
            <w:pPr>
              <w:pStyle w:val="phtablecellleft"/>
            </w:pPr>
            <w:r>
              <w:rPr>
                <w:color w:val="000000"/>
              </w:rPr>
              <w:t xml:space="preserve"> Вид медицинской документации</w:t>
            </w:r>
          </w:p>
        </w:tc>
        <w:tc>
          <w:tcPr>
            <w:tcW w:w="1471" w:type="pct"/>
            <w:shd w:val="clear" w:color="auto" w:fill="auto"/>
            <w:vAlign w:val="center"/>
          </w:tcPr>
          <w:p w14:paraId="1B5A6225" w14:textId="4EE257BF" w:rsidR="00E21D8C" w:rsidRPr="00E21D8C" w:rsidRDefault="00E21D8C" w:rsidP="00E21D8C">
            <w:pPr>
              <w:pStyle w:val="phtablecellleft"/>
            </w:pPr>
            <w:r w:rsidRPr="00E21D8C">
              <w:rPr>
                <w:color w:val="000000"/>
              </w:rPr>
              <w:t>1.2.643.5.1.13.13.11.1507</w:t>
            </w:r>
          </w:p>
        </w:tc>
      </w:tr>
      <w:tr w:rsidR="00E21D8C" w:rsidRPr="00FF46E2" w14:paraId="54E5721D" w14:textId="77777777" w:rsidTr="001B037D">
        <w:tc>
          <w:tcPr>
            <w:tcW w:w="475" w:type="pct"/>
            <w:vAlign w:val="center"/>
          </w:tcPr>
          <w:p w14:paraId="779209D6" w14:textId="77777777" w:rsidR="00E21D8C" w:rsidRPr="00FF46E2" w:rsidRDefault="00E21D8C" w:rsidP="00E21D8C">
            <w:pPr>
              <w:pStyle w:val="phtablecellleft"/>
            </w:pPr>
            <w:r w:rsidRPr="00FF46E2">
              <w:t>45</w:t>
            </w:r>
          </w:p>
        </w:tc>
        <w:tc>
          <w:tcPr>
            <w:tcW w:w="3054" w:type="pct"/>
            <w:vAlign w:val="center"/>
          </w:tcPr>
          <w:p w14:paraId="38903BF9" w14:textId="2A322485" w:rsidR="00E21D8C" w:rsidRPr="00FF46E2" w:rsidRDefault="00E21D8C" w:rsidP="001F53AF">
            <w:pPr>
              <w:pStyle w:val="phtablecellleft"/>
            </w:pPr>
            <w:r w:rsidRPr="0046049D">
              <w:rPr>
                <w:color w:val="000000"/>
              </w:rPr>
              <w:t>ВИМИС. Справочник для описания патогенетического подтипа ОНМК по ишемическому типу (на основе критериев TOAST и ESUS)</w:t>
            </w:r>
          </w:p>
        </w:tc>
        <w:tc>
          <w:tcPr>
            <w:tcW w:w="1471" w:type="pct"/>
            <w:shd w:val="clear" w:color="auto" w:fill="auto"/>
            <w:vAlign w:val="center"/>
          </w:tcPr>
          <w:p w14:paraId="10598239" w14:textId="156C76F8" w:rsidR="00E21D8C" w:rsidRPr="00E21D8C" w:rsidRDefault="00E21D8C" w:rsidP="00E21D8C">
            <w:pPr>
              <w:pStyle w:val="phtablecellleft"/>
            </w:pPr>
            <w:r w:rsidRPr="00E21D8C">
              <w:rPr>
                <w:color w:val="000000"/>
              </w:rPr>
              <w:t>1.2.643.5.1.13.13.11.1511</w:t>
            </w:r>
          </w:p>
        </w:tc>
      </w:tr>
      <w:tr w:rsidR="00E21D8C" w:rsidRPr="00FF46E2" w14:paraId="2F823CAF" w14:textId="77777777" w:rsidTr="001B037D">
        <w:tc>
          <w:tcPr>
            <w:tcW w:w="475" w:type="pct"/>
            <w:vAlign w:val="center"/>
          </w:tcPr>
          <w:p w14:paraId="01579F3A" w14:textId="77777777" w:rsidR="00E21D8C" w:rsidRPr="00FF46E2" w:rsidRDefault="00E21D8C" w:rsidP="00E21D8C">
            <w:pPr>
              <w:pStyle w:val="phtablecellleft"/>
            </w:pPr>
            <w:r w:rsidRPr="00FF46E2">
              <w:t>46</w:t>
            </w:r>
          </w:p>
        </w:tc>
        <w:tc>
          <w:tcPr>
            <w:tcW w:w="3054" w:type="pct"/>
            <w:vAlign w:val="center"/>
          </w:tcPr>
          <w:p w14:paraId="19841BA3" w14:textId="22639857" w:rsidR="00E21D8C" w:rsidRPr="00FF46E2" w:rsidRDefault="00E21D8C" w:rsidP="0010503B">
            <w:pPr>
              <w:pStyle w:val="phtablecellleft"/>
            </w:pPr>
            <w:r>
              <w:rPr>
                <w:color w:val="000000"/>
              </w:rPr>
              <w:t>Параметры клинических шкал и опросников</w:t>
            </w:r>
          </w:p>
        </w:tc>
        <w:tc>
          <w:tcPr>
            <w:tcW w:w="1471" w:type="pct"/>
            <w:shd w:val="clear" w:color="auto" w:fill="auto"/>
            <w:vAlign w:val="center"/>
          </w:tcPr>
          <w:p w14:paraId="7C24EC18" w14:textId="51A82978" w:rsidR="00E21D8C" w:rsidRPr="00E21D8C" w:rsidRDefault="00E21D8C" w:rsidP="00E21D8C">
            <w:pPr>
              <w:pStyle w:val="phtablecellleft"/>
            </w:pPr>
            <w:r w:rsidRPr="00E21D8C">
              <w:rPr>
                <w:color w:val="000000"/>
              </w:rPr>
              <w:t>1.2.643.5.1.13.13.11.1515</w:t>
            </w:r>
          </w:p>
        </w:tc>
      </w:tr>
      <w:tr w:rsidR="00E21D8C" w:rsidRPr="00FF46E2" w14:paraId="6ECC97AC" w14:textId="77777777" w:rsidTr="001B037D">
        <w:tc>
          <w:tcPr>
            <w:tcW w:w="475" w:type="pct"/>
            <w:vAlign w:val="center"/>
          </w:tcPr>
          <w:p w14:paraId="325ECD48" w14:textId="77777777" w:rsidR="00E21D8C" w:rsidRPr="00FF46E2" w:rsidRDefault="00E21D8C" w:rsidP="00E21D8C">
            <w:pPr>
              <w:pStyle w:val="phtablecellleft"/>
            </w:pPr>
            <w:r w:rsidRPr="00FF46E2">
              <w:t>47</w:t>
            </w:r>
          </w:p>
        </w:tc>
        <w:tc>
          <w:tcPr>
            <w:tcW w:w="3054" w:type="pct"/>
            <w:vAlign w:val="center"/>
          </w:tcPr>
          <w:p w14:paraId="79F61679" w14:textId="3B4BCB38" w:rsidR="00E21D8C" w:rsidRPr="00FF46E2" w:rsidRDefault="00E21D8C" w:rsidP="00E21D8C">
            <w:pPr>
              <w:pStyle w:val="phtablecellleft"/>
            </w:pPr>
            <w:r>
              <w:rPr>
                <w:color w:val="000000"/>
              </w:rPr>
              <w:t>Интерпретация результатов оценки по клиническим шкалам и опросникам</w:t>
            </w:r>
          </w:p>
        </w:tc>
        <w:tc>
          <w:tcPr>
            <w:tcW w:w="1471" w:type="pct"/>
            <w:shd w:val="clear" w:color="auto" w:fill="auto"/>
            <w:vAlign w:val="center"/>
          </w:tcPr>
          <w:p w14:paraId="70C91F8F" w14:textId="65BFE906" w:rsidR="00E21D8C" w:rsidRPr="00E21D8C" w:rsidRDefault="00E21D8C" w:rsidP="00E21D8C">
            <w:pPr>
              <w:pStyle w:val="phtablecellleft"/>
            </w:pPr>
            <w:r w:rsidRPr="00E21D8C">
              <w:rPr>
                <w:color w:val="000000"/>
              </w:rPr>
              <w:t>1.2.643.5.1.13.13.11.1516</w:t>
            </w:r>
          </w:p>
        </w:tc>
      </w:tr>
      <w:tr w:rsidR="00E21D8C" w:rsidRPr="00FF46E2" w14:paraId="750C5152" w14:textId="77777777" w:rsidTr="001B037D">
        <w:tc>
          <w:tcPr>
            <w:tcW w:w="475" w:type="pct"/>
            <w:vAlign w:val="center"/>
          </w:tcPr>
          <w:p w14:paraId="39E3A2E3" w14:textId="77777777" w:rsidR="00E21D8C" w:rsidRPr="00FF46E2" w:rsidRDefault="00E21D8C" w:rsidP="00E21D8C">
            <w:pPr>
              <w:pStyle w:val="phtablecellleft"/>
            </w:pPr>
            <w:r w:rsidRPr="00FF46E2">
              <w:t>48</w:t>
            </w:r>
          </w:p>
        </w:tc>
        <w:tc>
          <w:tcPr>
            <w:tcW w:w="3054" w:type="pct"/>
            <w:vAlign w:val="center"/>
          </w:tcPr>
          <w:p w14:paraId="6CECAC9D" w14:textId="0E5B888A" w:rsidR="00E21D8C" w:rsidRPr="00FF46E2" w:rsidRDefault="00E21D8C" w:rsidP="00E21D8C">
            <w:pPr>
              <w:pStyle w:val="phtablecellleft"/>
            </w:pPr>
            <w:r w:rsidRPr="0046049D">
              <w:rPr>
                <w:color w:val="000000"/>
              </w:rPr>
              <w:t>Оценка тонов сердца пациента</w:t>
            </w:r>
          </w:p>
        </w:tc>
        <w:tc>
          <w:tcPr>
            <w:tcW w:w="1471" w:type="pct"/>
            <w:vAlign w:val="center"/>
          </w:tcPr>
          <w:p w14:paraId="4EA6EE2F" w14:textId="1DAFF4E2" w:rsidR="00E21D8C" w:rsidRPr="00FF46E2" w:rsidRDefault="00E21D8C" w:rsidP="00E21D8C">
            <w:pPr>
              <w:pStyle w:val="phtablecellleft"/>
            </w:pPr>
            <w:r w:rsidRPr="0046049D">
              <w:rPr>
                <w:color w:val="000000"/>
              </w:rPr>
              <w:t>1.2.643.5.1.13.13.11.1523</w:t>
            </w:r>
          </w:p>
        </w:tc>
      </w:tr>
      <w:tr w:rsidR="00E21D8C" w:rsidRPr="00FF46E2" w14:paraId="7662B228" w14:textId="77777777" w:rsidTr="001B037D">
        <w:tc>
          <w:tcPr>
            <w:tcW w:w="475" w:type="pct"/>
            <w:vAlign w:val="center"/>
          </w:tcPr>
          <w:p w14:paraId="7498A53B" w14:textId="77777777" w:rsidR="00E21D8C" w:rsidRPr="00FF46E2" w:rsidRDefault="00E21D8C" w:rsidP="00E21D8C">
            <w:pPr>
              <w:pStyle w:val="phtablecellleft"/>
            </w:pPr>
            <w:r w:rsidRPr="00FF46E2">
              <w:t>49</w:t>
            </w:r>
          </w:p>
        </w:tc>
        <w:tc>
          <w:tcPr>
            <w:tcW w:w="3054" w:type="pct"/>
            <w:vAlign w:val="center"/>
          </w:tcPr>
          <w:p w14:paraId="1F07BEBF" w14:textId="3B469EF9" w:rsidR="00E21D8C" w:rsidRPr="00FF46E2" w:rsidRDefault="00E21D8C" w:rsidP="00E21D8C">
            <w:pPr>
              <w:pStyle w:val="phtablecellleft"/>
            </w:pPr>
            <w:r w:rsidRPr="0046049D">
              <w:rPr>
                <w:color w:val="000000"/>
              </w:rPr>
              <w:t>Повод, по которому поступил вызов бригады скорой медицинской помощи</w:t>
            </w:r>
          </w:p>
        </w:tc>
        <w:tc>
          <w:tcPr>
            <w:tcW w:w="1471" w:type="pct"/>
            <w:vAlign w:val="center"/>
          </w:tcPr>
          <w:p w14:paraId="072D7809" w14:textId="5E2DD2D6" w:rsidR="00E21D8C" w:rsidRPr="00FF46E2" w:rsidRDefault="00E21D8C" w:rsidP="00E21D8C">
            <w:pPr>
              <w:pStyle w:val="phtablecellleft"/>
            </w:pPr>
            <w:r w:rsidRPr="0046049D">
              <w:rPr>
                <w:color w:val="000000"/>
              </w:rPr>
              <w:t>1.2.643.5.1.13.13.11.1524</w:t>
            </w:r>
          </w:p>
        </w:tc>
      </w:tr>
      <w:tr w:rsidR="00E21D8C" w:rsidRPr="00FF46E2" w14:paraId="6742A892" w14:textId="77777777" w:rsidTr="001B037D">
        <w:tc>
          <w:tcPr>
            <w:tcW w:w="475" w:type="pct"/>
            <w:vAlign w:val="center"/>
          </w:tcPr>
          <w:p w14:paraId="43598DE9" w14:textId="77777777" w:rsidR="00E21D8C" w:rsidRPr="00FF46E2" w:rsidRDefault="00E21D8C" w:rsidP="00E21D8C">
            <w:pPr>
              <w:pStyle w:val="phtablecellleft"/>
            </w:pPr>
            <w:r w:rsidRPr="00FF46E2">
              <w:t>50</w:t>
            </w:r>
          </w:p>
        </w:tc>
        <w:tc>
          <w:tcPr>
            <w:tcW w:w="3054" w:type="pct"/>
            <w:vAlign w:val="center"/>
          </w:tcPr>
          <w:p w14:paraId="5DA5F457" w14:textId="7F858FAE" w:rsidR="00E21D8C" w:rsidRPr="00FF46E2" w:rsidRDefault="00E21D8C" w:rsidP="00E21D8C">
            <w:pPr>
              <w:pStyle w:val="phtablecellleft"/>
            </w:pPr>
            <w:r w:rsidRPr="0046049D">
              <w:rPr>
                <w:color w:val="000000"/>
              </w:rPr>
              <w:t>Порядок вызова скорой медицинской помощи</w:t>
            </w:r>
          </w:p>
        </w:tc>
        <w:tc>
          <w:tcPr>
            <w:tcW w:w="1471" w:type="pct"/>
            <w:vAlign w:val="center"/>
          </w:tcPr>
          <w:p w14:paraId="429B9F7F" w14:textId="1E0ECC24" w:rsidR="00E21D8C" w:rsidRPr="00FF46E2" w:rsidRDefault="00E21D8C" w:rsidP="00E21D8C">
            <w:pPr>
              <w:pStyle w:val="phtablecellleft"/>
            </w:pPr>
            <w:r w:rsidRPr="0046049D">
              <w:rPr>
                <w:color w:val="000000"/>
              </w:rPr>
              <w:t>1.2.643.5.1.13.13.11.1525</w:t>
            </w:r>
          </w:p>
        </w:tc>
      </w:tr>
      <w:tr w:rsidR="00E21D8C" w:rsidRPr="00FF46E2" w14:paraId="08860D85" w14:textId="77777777" w:rsidTr="001B037D">
        <w:tc>
          <w:tcPr>
            <w:tcW w:w="475" w:type="pct"/>
            <w:vAlign w:val="center"/>
          </w:tcPr>
          <w:p w14:paraId="0349D64A" w14:textId="77777777" w:rsidR="00E21D8C" w:rsidRPr="00FF46E2" w:rsidRDefault="00E21D8C" w:rsidP="00E21D8C">
            <w:pPr>
              <w:pStyle w:val="phtablecellleft"/>
            </w:pPr>
            <w:r w:rsidRPr="00FF46E2">
              <w:t>51</w:t>
            </w:r>
          </w:p>
        </w:tc>
        <w:tc>
          <w:tcPr>
            <w:tcW w:w="3054" w:type="pct"/>
            <w:vAlign w:val="center"/>
          </w:tcPr>
          <w:p w14:paraId="42AE81EA" w14:textId="30D8BEF3" w:rsidR="00E21D8C" w:rsidRPr="00FF46E2" w:rsidRDefault="00E21D8C" w:rsidP="00E21D8C">
            <w:pPr>
              <w:pStyle w:val="phtablecellleft"/>
            </w:pPr>
            <w:r w:rsidRPr="0046049D">
              <w:rPr>
                <w:color w:val="000000"/>
              </w:rPr>
              <w:t>Место получения вызова бригадой скорой медицинской помощи</w:t>
            </w:r>
          </w:p>
        </w:tc>
        <w:tc>
          <w:tcPr>
            <w:tcW w:w="1471" w:type="pct"/>
            <w:vAlign w:val="center"/>
          </w:tcPr>
          <w:p w14:paraId="3BBACE38" w14:textId="5B7B90BF" w:rsidR="00E21D8C" w:rsidRPr="00FF46E2" w:rsidRDefault="00E21D8C" w:rsidP="00E21D8C">
            <w:pPr>
              <w:pStyle w:val="phtablecellleft"/>
            </w:pPr>
            <w:r w:rsidRPr="0046049D">
              <w:rPr>
                <w:color w:val="000000"/>
              </w:rPr>
              <w:t>1.2.643.5.1.13.13.11.1526</w:t>
            </w:r>
          </w:p>
        </w:tc>
      </w:tr>
      <w:tr w:rsidR="00E21D8C" w:rsidRPr="00FF46E2" w14:paraId="3F5ED23B" w14:textId="77777777" w:rsidTr="001B037D">
        <w:tc>
          <w:tcPr>
            <w:tcW w:w="475" w:type="pct"/>
            <w:vAlign w:val="center"/>
          </w:tcPr>
          <w:p w14:paraId="19C14C42" w14:textId="77777777" w:rsidR="00E21D8C" w:rsidRPr="00FF46E2" w:rsidRDefault="00E21D8C" w:rsidP="00E21D8C">
            <w:pPr>
              <w:pStyle w:val="phtablecellleft"/>
            </w:pPr>
            <w:r w:rsidRPr="00FF46E2">
              <w:t>52</w:t>
            </w:r>
          </w:p>
        </w:tc>
        <w:tc>
          <w:tcPr>
            <w:tcW w:w="3054" w:type="pct"/>
            <w:vAlign w:val="center"/>
          </w:tcPr>
          <w:p w14:paraId="27974882" w14:textId="688000BD" w:rsidR="00E21D8C" w:rsidRPr="00FF46E2" w:rsidRDefault="00E21D8C" w:rsidP="00E21D8C">
            <w:pPr>
              <w:pStyle w:val="phtablecellleft"/>
            </w:pPr>
            <w:r w:rsidRPr="0046049D">
              <w:rPr>
                <w:color w:val="000000"/>
              </w:rPr>
              <w:t>Причины выезда бригады скорой медицинской помощи с опозданием</w:t>
            </w:r>
          </w:p>
        </w:tc>
        <w:tc>
          <w:tcPr>
            <w:tcW w:w="1471" w:type="pct"/>
            <w:vAlign w:val="center"/>
          </w:tcPr>
          <w:p w14:paraId="71C57678" w14:textId="68364549" w:rsidR="00E21D8C" w:rsidRPr="00FF46E2" w:rsidRDefault="00E21D8C" w:rsidP="00E21D8C">
            <w:pPr>
              <w:pStyle w:val="phtablecellleft"/>
            </w:pPr>
            <w:r w:rsidRPr="0046049D">
              <w:rPr>
                <w:color w:val="000000"/>
              </w:rPr>
              <w:t>1.2.643.5.1.13.13.11.1527</w:t>
            </w:r>
          </w:p>
        </w:tc>
      </w:tr>
      <w:tr w:rsidR="00E21D8C" w:rsidRPr="00FF46E2" w14:paraId="2F08DA62" w14:textId="77777777" w:rsidTr="001B037D">
        <w:tc>
          <w:tcPr>
            <w:tcW w:w="475" w:type="pct"/>
            <w:vAlign w:val="center"/>
          </w:tcPr>
          <w:p w14:paraId="33B3E5FE" w14:textId="77777777" w:rsidR="00E21D8C" w:rsidRPr="00FF46E2" w:rsidRDefault="00E21D8C" w:rsidP="00E21D8C">
            <w:pPr>
              <w:pStyle w:val="phtablecellleft"/>
            </w:pPr>
            <w:r w:rsidRPr="00FF46E2">
              <w:t>53</w:t>
            </w:r>
          </w:p>
        </w:tc>
        <w:tc>
          <w:tcPr>
            <w:tcW w:w="3054" w:type="pct"/>
            <w:vAlign w:val="center"/>
          </w:tcPr>
          <w:p w14:paraId="178B22D5" w14:textId="240E45CD" w:rsidR="00E21D8C" w:rsidRPr="00FF46E2" w:rsidRDefault="00E21D8C" w:rsidP="00E21D8C">
            <w:pPr>
              <w:pStyle w:val="phtablecellleft"/>
            </w:pPr>
            <w:r w:rsidRPr="0046049D">
              <w:rPr>
                <w:color w:val="000000"/>
              </w:rPr>
              <w:t>Место вызова бригады скорой медицинской помощи</w:t>
            </w:r>
          </w:p>
        </w:tc>
        <w:tc>
          <w:tcPr>
            <w:tcW w:w="1471" w:type="pct"/>
            <w:vAlign w:val="center"/>
          </w:tcPr>
          <w:p w14:paraId="4FC40BE3" w14:textId="1059EABF" w:rsidR="00E21D8C" w:rsidRPr="00FF46E2" w:rsidRDefault="00E21D8C" w:rsidP="00E21D8C">
            <w:pPr>
              <w:pStyle w:val="phtablecellleft"/>
            </w:pPr>
            <w:r w:rsidRPr="0046049D">
              <w:rPr>
                <w:color w:val="000000"/>
              </w:rPr>
              <w:t>1.2.643.5.1.13.13.11.1528</w:t>
            </w:r>
          </w:p>
        </w:tc>
      </w:tr>
      <w:tr w:rsidR="00E21D8C" w:rsidRPr="00FF46E2" w14:paraId="35DAA4FE" w14:textId="77777777" w:rsidTr="001B037D">
        <w:tc>
          <w:tcPr>
            <w:tcW w:w="475" w:type="pct"/>
            <w:vAlign w:val="center"/>
          </w:tcPr>
          <w:p w14:paraId="01AEB00E" w14:textId="77777777" w:rsidR="00E21D8C" w:rsidRPr="00FF46E2" w:rsidRDefault="00E21D8C" w:rsidP="00E21D8C">
            <w:pPr>
              <w:pStyle w:val="phtablecellleft"/>
            </w:pPr>
            <w:r w:rsidRPr="00FF46E2">
              <w:t>54</w:t>
            </w:r>
          </w:p>
        </w:tc>
        <w:tc>
          <w:tcPr>
            <w:tcW w:w="3054" w:type="pct"/>
            <w:vAlign w:val="center"/>
          </w:tcPr>
          <w:p w14:paraId="25A4C362" w14:textId="41514D2E" w:rsidR="00E21D8C" w:rsidRPr="00FF46E2" w:rsidRDefault="00E21D8C" w:rsidP="00E21D8C">
            <w:pPr>
              <w:pStyle w:val="phtablecellleft"/>
            </w:pPr>
            <w:r w:rsidRPr="0046049D">
              <w:rPr>
                <w:color w:val="000000"/>
              </w:rPr>
              <w:t>Причина несчастного случая при вызове скорой медицинской помощи</w:t>
            </w:r>
          </w:p>
        </w:tc>
        <w:tc>
          <w:tcPr>
            <w:tcW w:w="1471" w:type="pct"/>
            <w:vAlign w:val="center"/>
          </w:tcPr>
          <w:p w14:paraId="3CE84638" w14:textId="3648A0A1" w:rsidR="00E21D8C" w:rsidRPr="00FF46E2" w:rsidRDefault="00E21D8C" w:rsidP="00E21D8C">
            <w:pPr>
              <w:pStyle w:val="phtablecellleft"/>
            </w:pPr>
            <w:r w:rsidRPr="0046049D">
              <w:rPr>
                <w:color w:val="000000"/>
              </w:rPr>
              <w:t>1.2.643.5.1.13.13.11.1529</w:t>
            </w:r>
          </w:p>
        </w:tc>
      </w:tr>
      <w:tr w:rsidR="00E21D8C" w:rsidRPr="00FF46E2" w14:paraId="1C3106A6" w14:textId="77777777" w:rsidTr="001B037D">
        <w:tc>
          <w:tcPr>
            <w:tcW w:w="475" w:type="pct"/>
            <w:vAlign w:val="center"/>
          </w:tcPr>
          <w:p w14:paraId="1FF8652A" w14:textId="77777777" w:rsidR="00E21D8C" w:rsidRPr="00FF46E2" w:rsidRDefault="00E21D8C" w:rsidP="00E21D8C">
            <w:pPr>
              <w:pStyle w:val="phtablecellleft"/>
            </w:pPr>
            <w:r w:rsidRPr="00FF46E2">
              <w:t>55</w:t>
            </w:r>
          </w:p>
        </w:tc>
        <w:tc>
          <w:tcPr>
            <w:tcW w:w="3054" w:type="pct"/>
            <w:vAlign w:val="center"/>
          </w:tcPr>
          <w:p w14:paraId="174DBB46" w14:textId="1FC35E52" w:rsidR="00E21D8C" w:rsidRPr="00FF46E2" w:rsidRDefault="00E21D8C" w:rsidP="00E21D8C">
            <w:pPr>
              <w:pStyle w:val="phtablecellleft"/>
            </w:pPr>
            <w:r w:rsidRPr="0046049D">
              <w:rPr>
                <w:color w:val="000000"/>
              </w:rPr>
              <w:t>Оценка поведения пациента бригадой скорой медицинской помощи</w:t>
            </w:r>
          </w:p>
        </w:tc>
        <w:tc>
          <w:tcPr>
            <w:tcW w:w="1471" w:type="pct"/>
            <w:vAlign w:val="center"/>
          </w:tcPr>
          <w:p w14:paraId="1C163D0E" w14:textId="036612C6" w:rsidR="00E21D8C" w:rsidRPr="00FF46E2" w:rsidRDefault="00E21D8C" w:rsidP="00E21D8C">
            <w:pPr>
              <w:pStyle w:val="phtablecellleft"/>
            </w:pPr>
            <w:r w:rsidRPr="0046049D">
              <w:rPr>
                <w:color w:val="000000"/>
              </w:rPr>
              <w:t>1.2.643.5.1.13.13.11.1530</w:t>
            </w:r>
          </w:p>
        </w:tc>
      </w:tr>
      <w:tr w:rsidR="00E21D8C" w:rsidRPr="00FF46E2" w14:paraId="38598964" w14:textId="77777777" w:rsidTr="001B037D">
        <w:tc>
          <w:tcPr>
            <w:tcW w:w="475" w:type="pct"/>
            <w:vAlign w:val="center"/>
          </w:tcPr>
          <w:p w14:paraId="1FD8C980" w14:textId="77777777" w:rsidR="00E21D8C" w:rsidRPr="00FF46E2" w:rsidRDefault="00E21D8C" w:rsidP="00E21D8C">
            <w:pPr>
              <w:pStyle w:val="phtablecellleft"/>
            </w:pPr>
            <w:r w:rsidRPr="00FF46E2">
              <w:t>56</w:t>
            </w:r>
          </w:p>
        </w:tc>
        <w:tc>
          <w:tcPr>
            <w:tcW w:w="3054" w:type="pct"/>
            <w:vAlign w:val="center"/>
          </w:tcPr>
          <w:p w14:paraId="5AB6FA02" w14:textId="7B242F99" w:rsidR="00E21D8C" w:rsidRPr="00FF46E2" w:rsidRDefault="00E21D8C" w:rsidP="00E21D8C">
            <w:pPr>
              <w:pStyle w:val="phtablecellleft"/>
            </w:pPr>
            <w:r w:rsidRPr="0046049D">
              <w:rPr>
                <w:color w:val="000000"/>
              </w:rPr>
              <w:t>Оценка сознания пациента бригадой скорой медицинской помощи</w:t>
            </w:r>
          </w:p>
        </w:tc>
        <w:tc>
          <w:tcPr>
            <w:tcW w:w="1471" w:type="pct"/>
            <w:vAlign w:val="center"/>
          </w:tcPr>
          <w:p w14:paraId="38A1F5A5" w14:textId="1CB24A51" w:rsidR="00E21D8C" w:rsidRPr="00FF46E2" w:rsidRDefault="00E21D8C" w:rsidP="00E21D8C">
            <w:pPr>
              <w:pStyle w:val="phtablecellleft"/>
            </w:pPr>
            <w:r w:rsidRPr="0046049D">
              <w:rPr>
                <w:color w:val="000000"/>
              </w:rPr>
              <w:t>1.2.643.5.1.13.13.11.1531</w:t>
            </w:r>
          </w:p>
        </w:tc>
      </w:tr>
      <w:tr w:rsidR="00E21D8C" w:rsidRPr="00FF46E2" w14:paraId="79D35DE3" w14:textId="77777777" w:rsidTr="001B037D">
        <w:tc>
          <w:tcPr>
            <w:tcW w:w="475" w:type="pct"/>
            <w:vAlign w:val="center"/>
          </w:tcPr>
          <w:p w14:paraId="5DF8A1FC" w14:textId="77777777" w:rsidR="00E21D8C" w:rsidRPr="00FF46E2" w:rsidRDefault="00E21D8C" w:rsidP="00E21D8C">
            <w:pPr>
              <w:pStyle w:val="phtablecellleft"/>
            </w:pPr>
            <w:r w:rsidRPr="00FF46E2">
              <w:t>57</w:t>
            </w:r>
          </w:p>
        </w:tc>
        <w:tc>
          <w:tcPr>
            <w:tcW w:w="3054" w:type="pct"/>
            <w:vAlign w:val="center"/>
          </w:tcPr>
          <w:p w14:paraId="266B2687" w14:textId="452E3D6C" w:rsidR="00E21D8C" w:rsidRPr="00FF46E2" w:rsidRDefault="00E21D8C" w:rsidP="00E21D8C">
            <w:pPr>
              <w:pStyle w:val="phtablecellleft"/>
            </w:pPr>
            <w:r w:rsidRPr="0046049D">
              <w:rPr>
                <w:color w:val="000000"/>
              </w:rPr>
              <w:t>Оценка зрачков пациента бригадой скорой медицинской помощи</w:t>
            </w:r>
          </w:p>
        </w:tc>
        <w:tc>
          <w:tcPr>
            <w:tcW w:w="1471" w:type="pct"/>
            <w:vAlign w:val="center"/>
          </w:tcPr>
          <w:p w14:paraId="77B1C4AF" w14:textId="51B467E2" w:rsidR="00E21D8C" w:rsidRPr="00FF46E2" w:rsidRDefault="00E21D8C" w:rsidP="00E21D8C">
            <w:pPr>
              <w:pStyle w:val="phtablecellleft"/>
            </w:pPr>
            <w:r w:rsidRPr="0046049D">
              <w:rPr>
                <w:color w:val="000000"/>
              </w:rPr>
              <w:t>1.2.643.5.1.13.13.11.1532</w:t>
            </w:r>
          </w:p>
        </w:tc>
      </w:tr>
      <w:tr w:rsidR="00E21D8C" w:rsidRPr="00FF46E2" w14:paraId="5FDC5F07" w14:textId="77777777" w:rsidTr="001B037D">
        <w:tc>
          <w:tcPr>
            <w:tcW w:w="475" w:type="pct"/>
            <w:vAlign w:val="center"/>
          </w:tcPr>
          <w:p w14:paraId="3CC5D875" w14:textId="77777777" w:rsidR="00E21D8C" w:rsidRPr="00FF46E2" w:rsidRDefault="00E21D8C" w:rsidP="00E21D8C">
            <w:pPr>
              <w:pStyle w:val="phtablecellleft"/>
            </w:pPr>
            <w:r w:rsidRPr="00FF46E2">
              <w:t>58</w:t>
            </w:r>
          </w:p>
        </w:tc>
        <w:tc>
          <w:tcPr>
            <w:tcW w:w="3054" w:type="pct"/>
            <w:vAlign w:val="center"/>
          </w:tcPr>
          <w:p w14:paraId="0D0DD840" w14:textId="3B2EF5BD" w:rsidR="00E21D8C" w:rsidRPr="00FF46E2" w:rsidRDefault="00E21D8C" w:rsidP="00E21D8C">
            <w:pPr>
              <w:pStyle w:val="phtablecellleft"/>
            </w:pPr>
            <w:r w:rsidRPr="0046049D">
              <w:rPr>
                <w:color w:val="000000"/>
              </w:rPr>
              <w:t>Оценка кожных покровов пациента бригадой скорой медицинской помощи</w:t>
            </w:r>
          </w:p>
        </w:tc>
        <w:tc>
          <w:tcPr>
            <w:tcW w:w="1471" w:type="pct"/>
            <w:vAlign w:val="center"/>
          </w:tcPr>
          <w:p w14:paraId="672DB742" w14:textId="79CC320C" w:rsidR="00E21D8C" w:rsidRPr="00FF46E2" w:rsidRDefault="00E21D8C" w:rsidP="00E21D8C">
            <w:pPr>
              <w:pStyle w:val="phtablecellleft"/>
            </w:pPr>
            <w:r w:rsidRPr="0046049D">
              <w:rPr>
                <w:color w:val="000000"/>
              </w:rPr>
              <w:t>1.2.643.5.1.13.13.11.1533</w:t>
            </w:r>
          </w:p>
        </w:tc>
      </w:tr>
      <w:tr w:rsidR="00E21D8C" w:rsidRPr="00FF46E2" w14:paraId="4D07D684" w14:textId="77777777" w:rsidTr="001B037D">
        <w:tc>
          <w:tcPr>
            <w:tcW w:w="475" w:type="pct"/>
            <w:vAlign w:val="center"/>
          </w:tcPr>
          <w:p w14:paraId="243679A5" w14:textId="77777777" w:rsidR="00E21D8C" w:rsidRPr="00FF46E2" w:rsidRDefault="00E21D8C" w:rsidP="00E21D8C">
            <w:pPr>
              <w:pStyle w:val="phtablecellleft"/>
            </w:pPr>
            <w:r w:rsidRPr="00FF46E2">
              <w:t>59</w:t>
            </w:r>
          </w:p>
        </w:tc>
        <w:tc>
          <w:tcPr>
            <w:tcW w:w="3054" w:type="pct"/>
            <w:vAlign w:val="center"/>
          </w:tcPr>
          <w:p w14:paraId="58E56A35" w14:textId="031A3C26" w:rsidR="00E21D8C" w:rsidRPr="00FF46E2" w:rsidRDefault="00E21D8C" w:rsidP="00E21D8C">
            <w:pPr>
              <w:pStyle w:val="phtablecellleft"/>
            </w:pPr>
            <w:r w:rsidRPr="0046049D">
              <w:rPr>
                <w:color w:val="000000"/>
              </w:rPr>
              <w:t>Оценка дыхания пациента бригадой скорой медицинской помощи</w:t>
            </w:r>
          </w:p>
        </w:tc>
        <w:tc>
          <w:tcPr>
            <w:tcW w:w="1471" w:type="pct"/>
            <w:vAlign w:val="center"/>
          </w:tcPr>
          <w:p w14:paraId="74286717" w14:textId="0EE42E77" w:rsidR="00E21D8C" w:rsidRPr="00FF46E2" w:rsidRDefault="00E21D8C" w:rsidP="00E21D8C">
            <w:pPr>
              <w:pStyle w:val="phtablecellleft"/>
            </w:pPr>
            <w:r w:rsidRPr="0046049D">
              <w:rPr>
                <w:color w:val="000000"/>
              </w:rPr>
              <w:t>1.2.643.5.1.13.13.11.1534</w:t>
            </w:r>
          </w:p>
        </w:tc>
      </w:tr>
      <w:tr w:rsidR="00E21D8C" w:rsidRPr="00FF46E2" w14:paraId="2381F4F7" w14:textId="77777777" w:rsidTr="001B037D">
        <w:tc>
          <w:tcPr>
            <w:tcW w:w="475" w:type="pct"/>
            <w:vAlign w:val="center"/>
          </w:tcPr>
          <w:p w14:paraId="40BD54DA" w14:textId="77777777" w:rsidR="00E21D8C" w:rsidRPr="00FF46E2" w:rsidRDefault="00E21D8C" w:rsidP="00E21D8C">
            <w:pPr>
              <w:pStyle w:val="phtablecellleft"/>
            </w:pPr>
            <w:r w:rsidRPr="00FF46E2">
              <w:t>60</w:t>
            </w:r>
          </w:p>
        </w:tc>
        <w:tc>
          <w:tcPr>
            <w:tcW w:w="3054" w:type="pct"/>
            <w:vAlign w:val="center"/>
          </w:tcPr>
          <w:p w14:paraId="3A6D134D" w14:textId="404CEA70" w:rsidR="00E21D8C" w:rsidRPr="00FF46E2" w:rsidRDefault="00E21D8C" w:rsidP="00E21D8C">
            <w:pPr>
              <w:pStyle w:val="phtablecellleft"/>
            </w:pPr>
            <w:r w:rsidRPr="0046049D">
              <w:rPr>
                <w:color w:val="000000"/>
              </w:rPr>
              <w:t>Оценка хрипов у пациента бригадой скорой медицинской помощи</w:t>
            </w:r>
          </w:p>
        </w:tc>
        <w:tc>
          <w:tcPr>
            <w:tcW w:w="1471" w:type="pct"/>
            <w:vAlign w:val="center"/>
          </w:tcPr>
          <w:p w14:paraId="058A3E3A" w14:textId="313F00F7" w:rsidR="00E21D8C" w:rsidRPr="00FF46E2" w:rsidRDefault="00E21D8C" w:rsidP="00E21D8C">
            <w:pPr>
              <w:pStyle w:val="phtablecellleft"/>
            </w:pPr>
            <w:r w:rsidRPr="0046049D">
              <w:rPr>
                <w:color w:val="000000"/>
              </w:rPr>
              <w:t>1.2.643.5.1.13.13.11.1535</w:t>
            </w:r>
          </w:p>
        </w:tc>
      </w:tr>
      <w:tr w:rsidR="00E21D8C" w:rsidRPr="00FF46E2" w14:paraId="33980F49" w14:textId="77777777" w:rsidTr="001B037D">
        <w:tc>
          <w:tcPr>
            <w:tcW w:w="475" w:type="pct"/>
            <w:vAlign w:val="center"/>
          </w:tcPr>
          <w:p w14:paraId="4B9F5C8E" w14:textId="77777777" w:rsidR="00E21D8C" w:rsidRPr="00FF46E2" w:rsidRDefault="00E21D8C" w:rsidP="00E21D8C">
            <w:pPr>
              <w:pStyle w:val="phtablecellleft"/>
            </w:pPr>
            <w:r w:rsidRPr="00FF46E2">
              <w:t>61</w:t>
            </w:r>
          </w:p>
        </w:tc>
        <w:tc>
          <w:tcPr>
            <w:tcW w:w="3054" w:type="pct"/>
            <w:vAlign w:val="center"/>
          </w:tcPr>
          <w:p w14:paraId="3BAE8F99" w14:textId="381089F4" w:rsidR="00E21D8C" w:rsidRPr="00FF46E2" w:rsidRDefault="00E21D8C" w:rsidP="00E21D8C">
            <w:pPr>
              <w:pStyle w:val="phtablecellleft"/>
            </w:pPr>
            <w:r w:rsidRPr="0046049D">
              <w:rPr>
                <w:color w:val="000000"/>
              </w:rPr>
              <w:t>Оценка шумов сердца пациента бригадой скорой медицинской помощи</w:t>
            </w:r>
          </w:p>
        </w:tc>
        <w:tc>
          <w:tcPr>
            <w:tcW w:w="1471" w:type="pct"/>
            <w:vAlign w:val="center"/>
          </w:tcPr>
          <w:p w14:paraId="32C7BC85" w14:textId="778F997C" w:rsidR="00E21D8C" w:rsidRPr="00FF46E2" w:rsidRDefault="00E21D8C" w:rsidP="00E21D8C">
            <w:pPr>
              <w:pStyle w:val="phtablecellleft"/>
            </w:pPr>
            <w:r w:rsidRPr="0046049D">
              <w:rPr>
                <w:color w:val="000000"/>
              </w:rPr>
              <w:t>1.2.643.5.1.13.13.11.1536</w:t>
            </w:r>
          </w:p>
        </w:tc>
      </w:tr>
      <w:tr w:rsidR="00E21D8C" w:rsidRPr="00FF46E2" w14:paraId="19C22C72" w14:textId="77777777" w:rsidTr="001B037D">
        <w:tc>
          <w:tcPr>
            <w:tcW w:w="475" w:type="pct"/>
            <w:vAlign w:val="center"/>
          </w:tcPr>
          <w:p w14:paraId="6B8F3C9B" w14:textId="77777777" w:rsidR="00E21D8C" w:rsidRPr="00FF46E2" w:rsidRDefault="00E21D8C" w:rsidP="00E21D8C">
            <w:pPr>
              <w:pStyle w:val="phtablecellleft"/>
            </w:pPr>
            <w:r w:rsidRPr="00FF46E2">
              <w:t>62</w:t>
            </w:r>
          </w:p>
        </w:tc>
        <w:tc>
          <w:tcPr>
            <w:tcW w:w="3054" w:type="pct"/>
            <w:vAlign w:val="center"/>
          </w:tcPr>
          <w:p w14:paraId="71150562" w14:textId="43680DED" w:rsidR="00E21D8C" w:rsidRPr="00FF46E2" w:rsidRDefault="00E21D8C" w:rsidP="00E21D8C">
            <w:pPr>
              <w:pStyle w:val="phtablecellleft"/>
            </w:pPr>
            <w:r w:rsidRPr="0046049D">
              <w:rPr>
                <w:color w:val="000000"/>
              </w:rPr>
              <w:t>Оценка пульса пациента бригадой скорой медицинской помощи</w:t>
            </w:r>
          </w:p>
        </w:tc>
        <w:tc>
          <w:tcPr>
            <w:tcW w:w="1471" w:type="pct"/>
            <w:vAlign w:val="center"/>
          </w:tcPr>
          <w:p w14:paraId="4E7C8333" w14:textId="4E33E55B" w:rsidR="00E21D8C" w:rsidRPr="00FF46E2" w:rsidRDefault="00E21D8C" w:rsidP="00E21D8C">
            <w:pPr>
              <w:pStyle w:val="phtablecellleft"/>
            </w:pPr>
            <w:r w:rsidRPr="0046049D">
              <w:rPr>
                <w:color w:val="000000"/>
              </w:rPr>
              <w:t>1.2.643.5.1.13.13.11.1537</w:t>
            </w:r>
          </w:p>
        </w:tc>
      </w:tr>
      <w:tr w:rsidR="00E21D8C" w:rsidRPr="00FF46E2" w14:paraId="62A3B017" w14:textId="77777777" w:rsidTr="001B037D">
        <w:tc>
          <w:tcPr>
            <w:tcW w:w="475" w:type="pct"/>
            <w:vAlign w:val="center"/>
          </w:tcPr>
          <w:p w14:paraId="492FE0FD" w14:textId="77777777" w:rsidR="00E21D8C" w:rsidRPr="00FF46E2" w:rsidRDefault="00E21D8C" w:rsidP="00E21D8C">
            <w:pPr>
              <w:pStyle w:val="phtablecellleft"/>
            </w:pPr>
            <w:r w:rsidRPr="00FF46E2">
              <w:t>63</w:t>
            </w:r>
          </w:p>
        </w:tc>
        <w:tc>
          <w:tcPr>
            <w:tcW w:w="3054" w:type="pct"/>
            <w:vAlign w:val="center"/>
          </w:tcPr>
          <w:p w14:paraId="4CD72001" w14:textId="17D96985" w:rsidR="00E21D8C" w:rsidRPr="00FF46E2" w:rsidRDefault="00E21D8C" w:rsidP="00E21D8C">
            <w:pPr>
              <w:pStyle w:val="phtablecellleft"/>
            </w:pPr>
            <w:r w:rsidRPr="0046049D">
              <w:rPr>
                <w:color w:val="000000"/>
              </w:rPr>
              <w:t>Описание языка пациента бригадой скорой медицинской помощи</w:t>
            </w:r>
          </w:p>
        </w:tc>
        <w:tc>
          <w:tcPr>
            <w:tcW w:w="1471" w:type="pct"/>
            <w:vAlign w:val="center"/>
          </w:tcPr>
          <w:p w14:paraId="73F394E3" w14:textId="762703CF" w:rsidR="00E21D8C" w:rsidRPr="00FF46E2" w:rsidRDefault="00E21D8C" w:rsidP="00E21D8C">
            <w:pPr>
              <w:pStyle w:val="phtablecellleft"/>
            </w:pPr>
            <w:r w:rsidRPr="0046049D">
              <w:rPr>
                <w:color w:val="000000"/>
              </w:rPr>
              <w:t>1.2.643.5.1.13.13.11.1538</w:t>
            </w:r>
          </w:p>
        </w:tc>
      </w:tr>
      <w:tr w:rsidR="00E21D8C" w:rsidRPr="00FF46E2" w14:paraId="05E04E8E" w14:textId="77777777" w:rsidTr="001B037D">
        <w:tc>
          <w:tcPr>
            <w:tcW w:w="475" w:type="pct"/>
            <w:vAlign w:val="center"/>
          </w:tcPr>
          <w:p w14:paraId="3CA7444A" w14:textId="77777777" w:rsidR="00E21D8C" w:rsidRPr="00FF46E2" w:rsidRDefault="00E21D8C" w:rsidP="00E21D8C">
            <w:pPr>
              <w:pStyle w:val="phtablecellleft"/>
            </w:pPr>
            <w:r w:rsidRPr="00FF46E2">
              <w:t>64</w:t>
            </w:r>
          </w:p>
        </w:tc>
        <w:tc>
          <w:tcPr>
            <w:tcW w:w="3054" w:type="pct"/>
            <w:vAlign w:val="center"/>
          </w:tcPr>
          <w:p w14:paraId="77F38DDE" w14:textId="659C37F2" w:rsidR="00E21D8C" w:rsidRPr="00FF46E2" w:rsidRDefault="00E21D8C" w:rsidP="00E21D8C">
            <w:pPr>
              <w:pStyle w:val="phtablecellleft"/>
            </w:pPr>
            <w:r w:rsidRPr="0046049D">
              <w:rPr>
                <w:color w:val="000000"/>
              </w:rPr>
              <w:t>Описание живота пациента бригадой скорой медицинской помощи</w:t>
            </w:r>
          </w:p>
        </w:tc>
        <w:tc>
          <w:tcPr>
            <w:tcW w:w="1471" w:type="pct"/>
            <w:vAlign w:val="center"/>
          </w:tcPr>
          <w:p w14:paraId="55966653" w14:textId="00D5B7BA" w:rsidR="00E21D8C" w:rsidRPr="00FF46E2" w:rsidRDefault="00E21D8C" w:rsidP="00E21D8C">
            <w:pPr>
              <w:pStyle w:val="phtablecellleft"/>
            </w:pPr>
            <w:r w:rsidRPr="0046049D">
              <w:rPr>
                <w:color w:val="000000"/>
              </w:rPr>
              <w:t>1.2.643.5.1.13.13.11.1539</w:t>
            </w:r>
          </w:p>
        </w:tc>
      </w:tr>
      <w:tr w:rsidR="00E21D8C" w:rsidRPr="00FF46E2" w14:paraId="3B795692" w14:textId="77777777" w:rsidTr="001B037D">
        <w:tc>
          <w:tcPr>
            <w:tcW w:w="475" w:type="pct"/>
            <w:vAlign w:val="center"/>
          </w:tcPr>
          <w:p w14:paraId="09324D3E" w14:textId="77777777" w:rsidR="00E21D8C" w:rsidRPr="00FF46E2" w:rsidRDefault="00E21D8C" w:rsidP="00E21D8C">
            <w:pPr>
              <w:pStyle w:val="phtablecellleft"/>
            </w:pPr>
            <w:r w:rsidRPr="00FF46E2">
              <w:t>65</w:t>
            </w:r>
          </w:p>
        </w:tc>
        <w:tc>
          <w:tcPr>
            <w:tcW w:w="3054" w:type="pct"/>
            <w:vAlign w:val="center"/>
          </w:tcPr>
          <w:p w14:paraId="69CA0B14" w14:textId="6CEA6643" w:rsidR="00E21D8C" w:rsidRPr="00FF46E2" w:rsidRDefault="00E21D8C" w:rsidP="00E21D8C">
            <w:pPr>
              <w:pStyle w:val="phtablecellleft"/>
            </w:pPr>
            <w:r w:rsidRPr="0046049D">
              <w:rPr>
                <w:color w:val="000000"/>
              </w:rPr>
              <w:t>Оценка размеров печени пациента бригадой скорой медицинской помощи</w:t>
            </w:r>
          </w:p>
        </w:tc>
        <w:tc>
          <w:tcPr>
            <w:tcW w:w="1471" w:type="pct"/>
            <w:vAlign w:val="center"/>
          </w:tcPr>
          <w:p w14:paraId="0717EA04" w14:textId="016CFD25" w:rsidR="00E21D8C" w:rsidRPr="00FF46E2" w:rsidRDefault="00E21D8C" w:rsidP="00E21D8C">
            <w:pPr>
              <w:pStyle w:val="phtablecellleft"/>
            </w:pPr>
            <w:r w:rsidRPr="0046049D">
              <w:rPr>
                <w:color w:val="000000"/>
              </w:rPr>
              <w:t>1.2.643.5.1.13.13.11.1540</w:t>
            </w:r>
          </w:p>
        </w:tc>
      </w:tr>
      <w:tr w:rsidR="00E21D8C" w:rsidRPr="00FF46E2" w14:paraId="45F550A4" w14:textId="77777777" w:rsidTr="001B037D">
        <w:tc>
          <w:tcPr>
            <w:tcW w:w="475" w:type="pct"/>
            <w:vAlign w:val="center"/>
          </w:tcPr>
          <w:p w14:paraId="38FB04F1" w14:textId="77777777" w:rsidR="00E21D8C" w:rsidRPr="00FF46E2" w:rsidRDefault="00E21D8C" w:rsidP="00E21D8C">
            <w:pPr>
              <w:pStyle w:val="phtablecellleft"/>
            </w:pPr>
            <w:r w:rsidRPr="00FF46E2">
              <w:lastRenderedPageBreak/>
              <w:t>66</w:t>
            </w:r>
          </w:p>
        </w:tc>
        <w:tc>
          <w:tcPr>
            <w:tcW w:w="3054" w:type="pct"/>
            <w:vAlign w:val="center"/>
          </w:tcPr>
          <w:p w14:paraId="10F96C98" w14:textId="09E417C8" w:rsidR="00E21D8C" w:rsidRPr="00FF46E2" w:rsidRDefault="00E21D8C" w:rsidP="00E21D8C">
            <w:pPr>
              <w:pStyle w:val="phtablecellleft"/>
            </w:pPr>
            <w:r w:rsidRPr="0046049D">
              <w:rPr>
                <w:color w:val="000000"/>
              </w:rPr>
              <w:t>Осложнения диагноза (сопутствующих заболеваний и/или состояний) при оказании скорой медицинской помощи</w:t>
            </w:r>
          </w:p>
        </w:tc>
        <w:tc>
          <w:tcPr>
            <w:tcW w:w="1471" w:type="pct"/>
            <w:vAlign w:val="center"/>
          </w:tcPr>
          <w:p w14:paraId="4BC7AAEE" w14:textId="78E0D1C2" w:rsidR="00E21D8C" w:rsidRPr="00FF46E2" w:rsidRDefault="00E21D8C" w:rsidP="00E21D8C">
            <w:pPr>
              <w:pStyle w:val="phtablecellleft"/>
            </w:pPr>
            <w:r w:rsidRPr="0046049D">
              <w:rPr>
                <w:color w:val="000000"/>
              </w:rPr>
              <w:t>1.2.643.5.1.13.13.11.1541</w:t>
            </w:r>
          </w:p>
        </w:tc>
      </w:tr>
      <w:tr w:rsidR="00E21D8C" w:rsidRPr="00FF46E2" w14:paraId="27B2A75B" w14:textId="77777777" w:rsidTr="001B037D">
        <w:tc>
          <w:tcPr>
            <w:tcW w:w="475" w:type="pct"/>
            <w:vAlign w:val="center"/>
          </w:tcPr>
          <w:p w14:paraId="6F2377CC" w14:textId="77777777" w:rsidR="00E21D8C" w:rsidRPr="00FF46E2" w:rsidRDefault="00E21D8C" w:rsidP="00E21D8C">
            <w:pPr>
              <w:pStyle w:val="phtablecellleft"/>
            </w:pPr>
            <w:r w:rsidRPr="00FF46E2">
              <w:t>67</w:t>
            </w:r>
          </w:p>
        </w:tc>
        <w:tc>
          <w:tcPr>
            <w:tcW w:w="3054" w:type="pct"/>
            <w:vAlign w:val="center"/>
          </w:tcPr>
          <w:p w14:paraId="3EB7AD3E" w14:textId="20064238" w:rsidR="00E21D8C" w:rsidRPr="00FF46E2" w:rsidRDefault="00E21D8C" w:rsidP="00E21D8C">
            <w:pPr>
              <w:pStyle w:val="phtablecellleft"/>
            </w:pPr>
            <w:r w:rsidRPr="0046049D">
              <w:rPr>
                <w:color w:val="000000"/>
              </w:rPr>
              <w:t>Оценка эффективности мероприятий при осложнении, проводимых бригадой скорой медицинской помощи</w:t>
            </w:r>
          </w:p>
        </w:tc>
        <w:tc>
          <w:tcPr>
            <w:tcW w:w="1471" w:type="pct"/>
            <w:vAlign w:val="center"/>
          </w:tcPr>
          <w:p w14:paraId="277DFF2A" w14:textId="473FB9B7" w:rsidR="00E21D8C" w:rsidRPr="00FF46E2" w:rsidRDefault="00E21D8C" w:rsidP="00E21D8C">
            <w:pPr>
              <w:pStyle w:val="phtablecellleft"/>
            </w:pPr>
            <w:r w:rsidRPr="0046049D">
              <w:rPr>
                <w:color w:val="000000"/>
              </w:rPr>
              <w:t>1.2.643.5.1.13.13.11.1542</w:t>
            </w:r>
          </w:p>
        </w:tc>
      </w:tr>
      <w:tr w:rsidR="00E21D8C" w:rsidRPr="00FF46E2" w14:paraId="0EDC15DC" w14:textId="77777777" w:rsidTr="001B037D">
        <w:tc>
          <w:tcPr>
            <w:tcW w:w="475" w:type="pct"/>
            <w:vAlign w:val="center"/>
          </w:tcPr>
          <w:p w14:paraId="0BCB1146" w14:textId="77777777" w:rsidR="00E21D8C" w:rsidRPr="00FF46E2" w:rsidRDefault="00E21D8C" w:rsidP="00E21D8C">
            <w:pPr>
              <w:pStyle w:val="phtablecellleft"/>
            </w:pPr>
            <w:r w:rsidRPr="00FF46E2">
              <w:t>68</w:t>
            </w:r>
          </w:p>
        </w:tc>
        <w:tc>
          <w:tcPr>
            <w:tcW w:w="3054" w:type="pct"/>
            <w:vAlign w:val="center"/>
          </w:tcPr>
          <w:p w14:paraId="08625B49" w14:textId="1492FA96" w:rsidR="00E21D8C" w:rsidRPr="00FF46E2" w:rsidRDefault="00E21D8C" w:rsidP="00E21D8C">
            <w:pPr>
              <w:pStyle w:val="phtablecellleft"/>
            </w:pPr>
            <w:r w:rsidRPr="0046049D">
              <w:rPr>
                <w:color w:val="000000"/>
              </w:rPr>
              <w:t>Результат оказания скорой медицинской помощи</w:t>
            </w:r>
          </w:p>
        </w:tc>
        <w:tc>
          <w:tcPr>
            <w:tcW w:w="1471" w:type="pct"/>
            <w:vAlign w:val="center"/>
          </w:tcPr>
          <w:p w14:paraId="4054C37B" w14:textId="0E61976D" w:rsidR="00E21D8C" w:rsidRPr="00FF46E2" w:rsidRDefault="00E21D8C" w:rsidP="00E21D8C">
            <w:pPr>
              <w:pStyle w:val="phtablecellleft"/>
            </w:pPr>
            <w:r w:rsidRPr="0046049D">
              <w:rPr>
                <w:color w:val="000000"/>
              </w:rPr>
              <w:t>1.2.643.5.1.13.13.11.1543</w:t>
            </w:r>
          </w:p>
        </w:tc>
      </w:tr>
      <w:tr w:rsidR="00E21D8C" w:rsidRPr="00FF46E2" w14:paraId="3F6C6E7F" w14:textId="77777777" w:rsidTr="001B037D">
        <w:tc>
          <w:tcPr>
            <w:tcW w:w="475" w:type="pct"/>
            <w:vAlign w:val="center"/>
          </w:tcPr>
          <w:p w14:paraId="2C3F5A09" w14:textId="77777777" w:rsidR="00E21D8C" w:rsidRPr="00FF46E2" w:rsidRDefault="00E21D8C" w:rsidP="00E21D8C">
            <w:pPr>
              <w:pStyle w:val="phtablecellleft"/>
            </w:pPr>
            <w:r w:rsidRPr="00FF46E2">
              <w:t>69</w:t>
            </w:r>
          </w:p>
        </w:tc>
        <w:tc>
          <w:tcPr>
            <w:tcW w:w="3054" w:type="pct"/>
            <w:vAlign w:val="center"/>
          </w:tcPr>
          <w:p w14:paraId="156DDF31" w14:textId="5F99DF06" w:rsidR="00E21D8C" w:rsidRPr="00FF46E2" w:rsidRDefault="00E21D8C" w:rsidP="00E21D8C">
            <w:pPr>
              <w:pStyle w:val="phtablecellleft"/>
            </w:pPr>
            <w:r w:rsidRPr="0046049D">
              <w:rPr>
                <w:color w:val="000000"/>
              </w:rPr>
              <w:t>Способ доставки больного в автомобиль скорой медицинской помощи</w:t>
            </w:r>
          </w:p>
        </w:tc>
        <w:tc>
          <w:tcPr>
            <w:tcW w:w="1471" w:type="pct"/>
            <w:vAlign w:val="center"/>
          </w:tcPr>
          <w:p w14:paraId="33181F10" w14:textId="11B62F65" w:rsidR="00E21D8C" w:rsidRPr="00FF46E2" w:rsidRDefault="00E21D8C" w:rsidP="00E21D8C">
            <w:pPr>
              <w:pStyle w:val="phtablecellleft"/>
            </w:pPr>
            <w:r w:rsidRPr="0046049D">
              <w:rPr>
                <w:color w:val="000000"/>
              </w:rPr>
              <w:t>1.2.643.5.1.13.13.11.1544</w:t>
            </w:r>
          </w:p>
        </w:tc>
      </w:tr>
      <w:tr w:rsidR="00E21D8C" w:rsidRPr="00FF46E2" w14:paraId="69D9DBC7" w14:textId="77777777" w:rsidTr="001B037D">
        <w:tc>
          <w:tcPr>
            <w:tcW w:w="475" w:type="pct"/>
            <w:vAlign w:val="center"/>
          </w:tcPr>
          <w:p w14:paraId="3DD7D521" w14:textId="77777777" w:rsidR="00E21D8C" w:rsidRPr="00FF46E2" w:rsidRDefault="00E21D8C" w:rsidP="00E21D8C">
            <w:pPr>
              <w:pStyle w:val="phtablecellleft"/>
            </w:pPr>
            <w:r w:rsidRPr="00FF46E2">
              <w:t>70</w:t>
            </w:r>
          </w:p>
        </w:tc>
        <w:tc>
          <w:tcPr>
            <w:tcW w:w="3054" w:type="pct"/>
            <w:vAlign w:val="center"/>
          </w:tcPr>
          <w:p w14:paraId="1C182869" w14:textId="052A5B0B" w:rsidR="00E21D8C" w:rsidRPr="00FF46E2" w:rsidRDefault="00E21D8C" w:rsidP="00E21D8C">
            <w:pPr>
              <w:pStyle w:val="phtablecellleft"/>
            </w:pPr>
            <w:r w:rsidRPr="0046049D">
              <w:rPr>
                <w:color w:val="000000"/>
              </w:rPr>
              <w:t>Результат выполненного выезда бригады скорой медицинской помощи</w:t>
            </w:r>
          </w:p>
        </w:tc>
        <w:tc>
          <w:tcPr>
            <w:tcW w:w="1471" w:type="pct"/>
            <w:vAlign w:val="center"/>
          </w:tcPr>
          <w:p w14:paraId="65D2FA51" w14:textId="0BA67FF2" w:rsidR="00E21D8C" w:rsidRPr="00FF46E2" w:rsidRDefault="00E21D8C" w:rsidP="00E21D8C">
            <w:pPr>
              <w:pStyle w:val="phtablecellleft"/>
            </w:pPr>
            <w:r w:rsidRPr="0046049D">
              <w:rPr>
                <w:color w:val="000000"/>
              </w:rPr>
              <w:t>1.2.643.5.1.13.13.11.1545</w:t>
            </w:r>
          </w:p>
        </w:tc>
      </w:tr>
      <w:tr w:rsidR="00E21D8C" w:rsidRPr="00FF46E2" w14:paraId="6AF75FD5" w14:textId="77777777" w:rsidTr="001B037D">
        <w:tc>
          <w:tcPr>
            <w:tcW w:w="475" w:type="pct"/>
            <w:vAlign w:val="center"/>
          </w:tcPr>
          <w:p w14:paraId="65D13FC7" w14:textId="77777777" w:rsidR="00E21D8C" w:rsidRPr="00FF46E2" w:rsidRDefault="00E21D8C" w:rsidP="00E21D8C">
            <w:pPr>
              <w:pStyle w:val="phtablecellleft"/>
            </w:pPr>
            <w:r w:rsidRPr="00FF46E2">
              <w:t>71</w:t>
            </w:r>
          </w:p>
        </w:tc>
        <w:tc>
          <w:tcPr>
            <w:tcW w:w="3054" w:type="pct"/>
            <w:vAlign w:val="center"/>
          </w:tcPr>
          <w:p w14:paraId="27889102" w14:textId="47ED87C9" w:rsidR="00E21D8C" w:rsidRPr="00FF46E2" w:rsidRDefault="00E21D8C" w:rsidP="00E21D8C">
            <w:pPr>
              <w:pStyle w:val="phtablecellleft"/>
            </w:pPr>
            <w:r w:rsidRPr="0046049D">
              <w:rPr>
                <w:color w:val="000000"/>
              </w:rPr>
              <w:t>Причины безрезультатного выезда бригады скорой медицинской помощи</w:t>
            </w:r>
          </w:p>
        </w:tc>
        <w:tc>
          <w:tcPr>
            <w:tcW w:w="1471" w:type="pct"/>
            <w:vAlign w:val="center"/>
          </w:tcPr>
          <w:p w14:paraId="3D2FB9CA" w14:textId="7E7F0727" w:rsidR="00E21D8C" w:rsidRPr="00FF46E2" w:rsidRDefault="00E21D8C" w:rsidP="00E21D8C">
            <w:pPr>
              <w:pStyle w:val="phtablecellleft"/>
            </w:pPr>
            <w:r w:rsidRPr="0046049D">
              <w:rPr>
                <w:color w:val="000000"/>
              </w:rPr>
              <w:t>1.2.643.5.1.13.13.11.1546</w:t>
            </w:r>
          </w:p>
        </w:tc>
      </w:tr>
      <w:tr w:rsidR="00E21D8C" w:rsidRPr="00FF46E2" w14:paraId="646BD051" w14:textId="77777777" w:rsidTr="001B037D">
        <w:tc>
          <w:tcPr>
            <w:tcW w:w="475" w:type="pct"/>
            <w:vAlign w:val="center"/>
          </w:tcPr>
          <w:p w14:paraId="2F246C56" w14:textId="77777777" w:rsidR="00E21D8C" w:rsidRPr="00FF46E2" w:rsidRDefault="00E21D8C" w:rsidP="00E21D8C">
            <w:pPr>
              <w:pStyle w:val="phtablecellleft"/>
            </w:pPr>
            <w:r w:rsidRPr="00FF46E2">
              <w:t>72</w:t>
            </w:r>
          </w:p>
        </w:tc>
        <w:tc>
          <w:tcPr>
            <w:tcW w:w="3054" w:type="pct"/>
            <w:vAlign w:val="center"/>
          </w:tcPr>
          <w:p w14:paraId="235CDFC2" w14:textId="6A425AE7" w:rsidR="00E21D8C" w:rsidRPr="00FF46E2" w:rsidRDefault="00E21D8C" w:rsidP="00E21D8C">
            <w:pPr>
              <w:pStyle w:val="phtablecellleft"/>
            </w:pPr>
            <w:r w:rsidRPr="0046049D">
              <w:rPr>
                <w:color w:val="000000"/>
              </w:rPr>
              <w:t>Описание характера одышки у пациента бригадой скорой медицинской помощи</w:t>
            </w:r>
          </w:p>
        </w:tc>
        <w:tc>
          <w:tcPr>
            <w:tcW w:w="1471" w:type="pct"/>
            <w:vAlign w:val="center"/>
          </w:tcPr>
          <w:p w14:paraId="3D00D803" w14:textId="0EA633F3" w:rsidR="00E21D8C" w:rsidRPr="00FF46E2" w:rsidRDefault="00E21D8C" w:rsidP="00E21D8C">
            <w:pPr>
              <w:pStyle w:val="phtablecellleft"/>
            </w:pPr>
            <w:r w:rsidRPr="0046049D">
              <w:rPr>
                <w:color w:val="000000"/>
              </w:rPr>
              <w:t>1.2.643.5.1.13.13.11.1547</w:t>
            </w:r>
          </w:p>
        </w:tc>
      </w:tr>
      <w:tr w:rsidR="00E21D8C" w:rsidRPr="00FF46E2" w14:paraId="4CCBB717" w14:textId="77777777" w:rsidTr="001B037D">
        <w:tc>
          <w:tcPr>
            <w:tcW w:w="475" w:type="pct"/>
            <w:vAlign w:val="center"/>
          </w:tcPr>
          <w:p w14:paraId="17239C7A" w14:textId="77777777" w:rsidR="00E21D8C" w:rsidRPr="00FF46E2" w:rsidRDefault="00E21D8C" w:rsidP="00E21D8C">
            <w:pPr>
              <w:pStyle w:val="phtablecellleft"/>
            </w:pPr>
            <w:r w:rsidRPr="00FF46E2">
              <w:t>73</w:t>
            </w:r>
          </w:p>
        </w:tc>
        <w:tc>
          <w:tcPr>
            <w:tcW w:w="3054" w:type="pct"/>
            <w:vAlign w:val="center"/>
          </w:tcPr>
          <w:p w14:paraId="4C36C11F" w14:textId="1923B790" w:rsidR="00E21D8C" w:rsidRPr="00FF46E2" w:rsidRDefault="00E21D8C" w:rsidP="00E21D8C">
            <w:pPr>
              <w:pStyle w:val="phtablecellleft"/>
            </w:pPr>
            <w:r>
              <w:rPr>
                <w:color w:val="000000"/>
              </w:rPr>
              <w:t>Этапы медицинской реабилитации</w:t>
            </w:r>
          </w:p>
        </w:tc>
        <w:tc>
          <w:tcPr>
            <w:tcW w:w="1471" w:type="pct"/>
            <w:vAlign w:val="center"/>
          </w:tcPr>
          <w:p w14:paraId="6B9BA311" w14:textId="0A45D154" w:rsidR="00E21D8C" w:rsidRPr="00FF46E2" w:rsidRDefault="00E21D8C" w:rsidP="00E21D8C">
            <w:pPr>
              <w:pStyle w:val="phtablecellleft"/>
            </w:pPr>
            <w:r>
              <w:rPr>
                <w:color w:val="000000"/>
              </w:rPr>
              <w:t>1.2.643.5.1.13.13.11.1548</w:t>
            </w:r>
          </w:p>
        </w:tc>
      </w:tr>
      <w:tr w:rsidR="00E21D8C" w:rsidRPr="00FF46E2" w14:paraId="472D2F94" w14:textId="77777777" w:rsidTr="001B037D">
        <w:tc>
          <w:tcPr>
            <w:tcW w:w="475" w:type="pct"/>
            <w:vAlign w:val="center"/>
          </w:tcPr>
          <w:p w14:paraId="3E3BC732" w14:textId="77777777" w:rsidR="00E21D8C" w:rsidRPr="00FF46E2" w:rsidRDefault="00E21D8C" w:rsidP="00E21D8C">
            <w:pPr>
              <w:pStyle w:val="phtablecellleft"/>
            </w:pPr>
            <w:r w:rsidRPr="00FF46E2">
              <w:t>74</w:t>
            </w:r>
          </w:p>
        </w:tc>
        <w:tc>
          <w:tcPr>
            <w:tcW w:w="3054" w:type="pct"/>
            <w:vAlign w:val="center"/>
          </w:tcPr>
          <w:p w14:paraId="16559AD7" w14:textId="337C37F7" w:rsidR="00E21D8C" w:rsidRPr="00FF46E2" w:rsidRDefault="00E21D8C" w:rsidP="00E21D8C">
            <w:pPr>
              <w:pStyle w:val="phtablecellleft"/>
            </w:pPr>
            <w:r>
              <w:rPr>
                <w:color w:val="000000"/>
              </w:rPr>
              <w:t>Типы лабораторных исследований</w:t>
            </w:r>
          </w:p>
        </w:tc>
        <w:tc>
          <w:tcPr>
            <w:tcW w:w="1471" w:type="pct"/>
            <w:vAlign w:val="center"/>
          </w:tcPr>
          <w:p w14:paraId="6D21DD21" w14:textId="3F7BDE44" w:rsidR="00E21D8C" w:rsidRPr="00FF46E2" w:rsidRDefault="00E21D8C" w:rsidP="00E21D8C">
            <w:pPr>
              <w:pStyle w:val="phtablecellleft"/>
            </w:pPr>
            <w:r>
              <w:rPr>
                <w:color w:val="000000"/>
              </w:rPr>
              <w:t>1.2.643.5.1.13.13.99.2.13</w:t>
            </w:r>
          </w:p>
        </w:tc>
      </w:tr>
      <w:tr w:rsidR="00E21D8C" w:rsidRPr="00FF46E2" w14:paraId="024FF296" w14:textId="77777777" w:rsidTr="001B037D">
        <w:tc>
          <w:tcPr>
            <w:tcW w:w="475" w:type="pct"/>
            <w:vAlign w:val="center"/>
          </w:tcPr>
          <w:p w14:paraId="2B870C85" w14:textId="77777777" w:rsidR="00E21D8C" w:rsidRPr="00FF46E2" w:rsidRDefault="00E21D8C" w:rsidP="00E21D8C">
            <w:pPr>
              <w:pStyle w:val="phtablecellleft"/>
            </w:pPr>
            <w:r w:rsidRPr="00FF46E2">
              <w:t>75</w:t>
            </w:r>
          </w:p>
        </w:tc>
        <w:tc>
          <w:tcPr>
            <w:tcW w:w="3054" w:type="pct"/>
            <w:vAlign w:val="center"/>
          </w:tcPr>
          <w:p w14:paraId="76F8164A" w14:textId="0E0AA0E3" w:rsidR="00E21D8C" w:rsidRPr="00FF46E2" w:rsidRDefault="00E21D8C" w:rsidP="00E21D8C">
            <w:pPr>
              <w:pStyle w:val="phtablecellleft"/>
            </w:pPr>
            <w:r>
              <w:rPr>
                <w:color w:val="000000"/>
              </w:rPr>
              <w:t>Семейное положение</w:t>
            </w:r>
          </w:p>
        </w:tc>
        <w:tc>
          <w:tcPr>
            <w:tcW w:w="1471" w:type="pct"/>
            <w:vAlign w:val="center"/>
          </w:tcPr>
          <w:p w14:paraId="267C1C21" w14:textId="48CAD132" w:rsidR="00E21D8C" w:rsidRPr="00FF46E2" w:rsidRDefault="00E21D8C" w:rsidP="00E21D8C">
            <w:pPr>
              <w:pStyle w:val="phtablecellleft"/>
            </w:pPr>
            <w:r>
              <w:rPr>
                <w:color w:val="000000"/>
              </w:rPr>
              <w:t>1.2.643.5.1.13.13.99.2.15</w:t>
            </w:r>
          </w:p>
        </w:tc>
      </w:tr>
      <w:tr w:rsidR="00E21D8C" w:rsidRPr="00FF46E2" w14:paraId="284B833F" w14:textId="77777777" w:rsidTr="001B037D">
        <w:tc>
          <w:tcPr>
            <w:tcW w:w="475" w:type="pct"/>
            <w:vAlign w:val="center"/>
          </w:tcPr>
          <w:p w14:paraId="501A1ABD" w14:textId="77777777" w:rsidR="00E21D8C" w:rsidRPr="00FF46E2" w:rsidRDefault="00E21D8C" w:rsidP="00E21D8C">
            <w:pPr>
              <w:pStyle w:val="phtablecellleft"/>
            </w:pPr>
            <w:r w:rsidRPr="00FF46E2">
              <w:t>76</w:t>
            </w:r>
          </w:p>
        </w:tc>
        <w:tc>
          <w:tcPr>
            <w:tcW w:w="3054" w:type="pct"/>
            <w:vAlign w:val="center"/>
          </w:tcPr>
          <w:p w14:paraId="1480B1FC" w14:textId="52C893F7" w:rsidR="00E21D8C" w:rsidRPr="00FF46E2" w:rsidRDefault="00E21D8C" w:rsidP="00E21D8C">
            <w:pPr>
              <w:pStyle w:val="phtablecellleft"/>
            </w:pPr>
            <w:r>
              <w:rPr>
                <w:color w:val="000000"/>
              </w:rPr>
              <w:t>Кодируемые поля CDA документов</w:t>
            </w:r>
          </w:p>
        </w:tc>
        <w:tc>
          <w:tcPr>
            <w:tcW w:w="1471" w:type="pct"/>
            <w:vAlign w:val="center"/>
          </w:tcPr>
          <w:p w14:paraId="2838DB8D" w14:textId="4B92CBF0" w:rsidR="00E21D8C" w:rsidRPr="00FF46E2" w:rsidRDefault="00E21D8C" w:rsidP="00E21D8C">
            <w:pPr>
              <w:pStyle w:val="phtablecellleft"/>
            </w:pPr>
            <w:r>
              <w:rPr>
                <w:color w:val="000000"/>
              </w:rPr>
              <w:t>1.2.643.5.1.13.13.99.2.166</w:t>
            </w:r>
          </w:p>
        </w:tc>
      </w:tr>
      <w:tr w:rsidR="001B037D" w:rsidRPr="00FF46E2" w14:paraId="5965A6EC" w14:textId="77777777" w:rsidTr="001B037D">
        <w:tc>
          <w:tcPr>
            <w:tcW w:w="475" w:type="pct"/>
            <w:vAlign w:val="center"/>
          </w:tcPr>
          <w:p w14:paraId="73F6C540" w14:textId="77777777" w:rsidR="001B037D" w:rsidRPr="00FF46E2" w:rsidRDefault="001B037D" w:rsidP="00E21D8C">
            <w:pPr>
              <w:pStyle w:val="phtablecellleft"/>
            </w:pPr>
            <w:r w:rsidRPr="00FF46E2">
              <w:t>77</w:t>
            </w:r>
          </w:p>
        </w:tc>
        <w:tc>
          <w:tcPr>
            <w:tcW w:w="3054" w:type="pct"/>
            <w:vAlign w:val="center"/>
          </w:tcPr>
          <w:p w14:paraId="5CFA1F62" w14:textId="26D776CE" w:rsidR="001B037D" w:rsidRPr="00FF46E2" w:rsidRDefault="001B037D" w:rsidP="00E21D8C">
            <w:pPr>
              <w:pStyle w:val="phtablecellleft"/>
            </w:pPr>
            <w:r>
              <w:rPr>
                <w:color w:val="000000"/>
              </w:rPr>
              <w:t>Секции электронных медицинских документов</w:t>
            </w:r>
          </w:p>
        </w:tc>
        <w:tc>
          <w:tcPr>
            <w:tcW w:w="1471" w:type="pct"/>
            <w:vAlign w:val="center"/>
          </w:tcPr>
          <w:p w14:paraId="0292EB9D" w14:textId="0F5AE249" w:rsidR="001B037D" w:rsidRPr="00FF46E2" w:rsidRDefault="001B037D" w:rsidP="00E21D8C">
            <w:pPr>
              <w:pStyle w:val="phtablecellleft"/>
            </w:pPr>
            <w:r>
              <w:rPr>
                <w:color w:val="000000"/>
              </w:rPr>
              <w:t>1.2.643.5.1.13.13.99.2.197</w:t>
            </w:r>
          </w:p>
        </w:tc>
      </w:tr>
      <w:tr w:rsidR="001B037D" w:rsidRPr="00FF46E2" w14:paraId="17D1EB22" w14:textId="77777777" w:rsidTr="001B037D">
        <w:tc>
          <w:tcPr>
            <w:tcW w:w="475" w:type="pct"/>
            <w:vAlign w:val="center"/>
          </w:tcPr>
          <w:p w14:paraId="2BC1911E" w14:textId="77777777" w:rsidR="001B037D" w:rsidRPr="00FF46E2" w:rsidRDefault="001B037D" w:rsidP="00E21D8C">
            <w:pPr>
              <w:pStyle w:val="phtablecellleft"/>
            </w:pPr>
            <w:r w:rsidRPr="00FF46E2">
              <w:t>78</w:t>
            </w:r>
          </w:p>
        </w:tc>
        <w:tc>
          <w:tcPr>
            <w:tcW w:w="3054" w:type="pct"/>
            <w:vAlign w:val="center"/>
          </w:tcPr>
          <w:p w14:paraId="3BE8ED29" w14:textId="3C3BD9C6" w:rsidR="001B037D" w:rsidRPr="00FF46E2" w:rsidRDefault="001B037D" w:rsidP="00E21D8C">
            <w:pPr>
              <w:pStyle w:val="phtablecellleft"/>
            </w:pPr>
            <w:r>
              <w:rPr>
                <w:color w:val="000000"/>
              </w:rPr>
              <w:t>Срочность госпитализации</w:t>
            </w:r>
          </w:p>
        </w:tc>
        <w:tc>
          <w:tcPr>
            <w:tcW w:w="1471" w:type="pct"/>
            <w:vAlign w:val="center"/>
          </w:tcPr>
          <w:p w14:paraId="71DF1FC0" w14:textId="27512E7C" w:rsidR="001B037D" w:rsidRPr="00FF46E2" w:rsidRDefault="001B037D" w:rsidP="00E21D8C">
            <w:pPr>
              <w:pStyle w:val="phtablecellleft"/>
            </w:pPr>
            <w:r>
              <w:rPr>
                <w:color w:val="000000"/>
              </w:rPr>
              <w:t>1.2.643.5.1.13.13.99.2.256</w:t>
            </w:r>
          </w:p>
        </w:tc>
      </w:tr>
      <w:tr w:rsidR="001B037D" w:rsidRPr="00FF46E2" w14:paraId="4225453E" w14:textId="77777777" w:rsidTr="001B037D">
        <w:tc>
          <w:tcPr>
            <w:tcW w:w="475" w:type="pct"/>
            <w:vAlign w:val="center"/>
          </w:tcPr>
          <w:p w14:paraId="6B363DDB" w14:textId="77777777" w:rsidR="001B037D" w:rsidRPr="00FF46E2" w:rsidRDefault="001B037D" w:rsidP="00E21D8C">
            <w:pPr>
              <w:pStyle w:val="phtablecellleft"/>
            </w:pPr>
            <w:r w:rsidRPr="00FF46E2">
              <w:t>79</w:t>
            </w:r>
          </w:p>
        </w:tc>
        <w:tc>
          <w:tcPr>
            <w:tcW w:w="3054" w:type="pct"/>
            <w:vAlign w:val="center"/>
          </w:tcPr>
          <w:p w14:paraId="1AEFF7D7" w14:textId="3F33AF0D" w:rsidR="001B037D" w:rsidRPr="00FF46E2" w:rsidRDefault="001B037D" w:rsidP="00E21D8C">
            <w:pPr>
              <w:pStyle w:val="phtablecellleft"/>
            </w:pPr>
            <w:r>
              <w:rPr>
                <w:color w:val="000000"/>
              </w:rPr>
              <w:t>Справочник приоритетов</w:t>
            </w:r>
          </w:p>
        </w:tc>
        <w:tc>
          <w:tcPr>
            <w:tcW w:w="1471" w:type="pct"/>
            <w:vAlign w:val="center"/>
          </w:tcPr>
          <w:p w14:paraId="0303C18F" w14:textId="7AF96453" w:rsidR="001B037D" w:rsidRPr="00FF46E2" w:rsidRDefault="001B037D" w:rsidP="00E21D8C">
            <w:pPr>
              <w:pStyle w:val="phtablecellleft"/>
            </w:pPr>
            <w:r>
              <w:rPr>
                <w:color w:val="000000"/>
              </w:rPr>
              <w:t>1.2.643.5.1.13.13.99.2.258</w:t>
            </w:r>
          </w:p>
        </w:tc>
      </w:tr>
      <w:tr w:rsidR="001B037D" w:rsidRPr="00FF46E2" w14:paraId="7297ABB2" w14:textId="77777777" w:rsidTr="001B037D">
        <w:tc>
          <w:tcPr>
            <w:tcW w:w="475" w:type="pct"/>
            <w:vAlign w:val="center"/>
          </w:tcPr>
          <w:p w14:paraId="2ADE4181" w14:textId="77777777" w:rsidR="001B037D" w:rsidRPr="00FF46E2" w:rsidRDefault="001B037D" w:rsidP="00E21D8C">
            <w:pPr>
              <w:pStyle w:val="phtablecellleft"/>
            </w:pPr>
            <w:r w:rsidRPr="00FF46E2">
              <w:t>80</w:t>
            </w:r>
          </w:p>
        </w:tc>
        <w:tc>
          <w:tcPr>
            <w:tcW w:w="3054" w:type="pct"/>
            <w:vAlign w:val="center"/>
          </w:tcPr>
          <w:p w14:paraId="2B83C483" w14:textId="034DE0CB" w:rsidR="001B037D" w:rsidRPr="00FF46E2" w:rsidRDefault="001B037D" w:rsidP="00E21D8C">
            <w:pPr>
              <w:pStyle w:val="phtablecellleft"/>
            </w:pPr>
            <w:r>
              <w:rPr>
                <w:color w:val="000000"/>
              </w:rPr>
              <w:t>Справочник витальных параметров</w:t>
            </w:r>
          </w:p>
        </w:tc>
        <w:tc>
          <w:tcPr>
            <w:tcW w:w="1471" w:type="pct"/>
            <w:vAlign w:val="center"/>
          </w:tcPr>
          <w:p w14:paraId="79169679" w14:textId="140CFFD8" w:rsidR="001B037D" w:rsidRPr="00FF46E2" w:rsidRDefault="001B037D" w:rsidP="00E21D8C">
            <w:pPr>
              <w:pStyle w:val="phtablecellleft"/>
            </w:pPr>
            <w:r>
              <w:rPr>
                <w:color w:val="000000"/>
              </w:rPr>
              <w:t>1.2.643.5.1.13.13.99.2.262</w:t>
            </w:r>
          </w:p>
        </w:tc>
      </w:tr>
      <w:tr w:rsidR="001B037D" w:rsidRPr="00FF46E2" w14:paraId="0F82D818" w14:textId="77777777" w:rsidTr="001B037D">
        <w:tc>
          <w:tcPr>
            <w:tcW w:w="475" w:type="pct"/>
            <w:vAlign w:val="center"/>
          </w:tcPr>
          <w:p w14:paraId="3FA2C2BA" w14:textId="77777777" w:rsidR="001B037D" w:rsidRPr="00FF46E2" w:rsidRDefault="001B037D" w:rsidP="00E21D8C">
            <w:pPr>
              <w:pStyle w:val="phtablecellleft"/>
            </w:pPr>
            <w:r w:rsidRPr="00FF46E2">
              <w:t>81</w:t>
            </w:r>
          </w:p>
        </w:tc>
        <w:tc>
          <w:tcPr>
            <w:tcW w:w="3054" w:type="pct"/>
            <w:vAlign w:val="center"/>
          </w:tcPr>
          <w:p w14:paraId="6215252C" w14:textId="45B8151E" w:rsidR="001B037D" w:rsidRPr="00FF46E2" w:rsidRDefault="001B037D" w:rsidP="00E21D8C">
            <w:pPr>
              <w:pStyle w:val="phtablecellleft"/>
            </w:pPr>
            <w:r>
              <w:rPr>
                <w:color w:val="000000"/>
              </w:rPr>
              <w:t>Уровень конфиденциальности медицинского документа</w:t>
            </w:r>
          </w:p>
        </w:tc>
        <w:tc>
          <w:tcPr>
            <w:tcW w:w="1471" w:type="pct"/>
            <w:vAlign w:val="center"/>
          </w:tcPr>
          <w:p w14:paraId="603FED63" w14:textId="51CF2D82" w:rsidR="001B037D" w:rsidRPr="00FF46E2" w:rsidRDefault="001B037D" w:rsidP="00E21D8C">
            <w:pPr>
              <w:pStyle w:val="phtablecellleft"/>
            </w:pPr>
            <w:r>
              <w:rPr>
                <w:color w:val="000000"/>
              </w:rPr>
              <w:t>1.2.643.5.1.13.13.99.2.285</w:t>
            </w:r>
          </w:p>
        </w:tc>
      </w:tr>
      <w:tr w:rsidR="001B037D" w:rsidRPr="00FF46E2" w14:paraId="01D0C028" w14:textId="77777777" w:rsidTr="001B037D">
        <w:tc>
          <w:tcPr>
            <w:tcW w:w="475" w:type="pct"/>
            <w:vAlign w:val="center"/>
          </w:tcPr>
          <w:p w14:paraId="29A8BE21" w14:textId="77777777" w:rsidR="001B037D" w:rsidRPr="00FF46E2" w:rsidRDefault="001B037D" w:rsidP="00E21D8C">
            <w:pPr>
              <w:pStyle w:val="phtablecellleft"/>
            </w:pPr>
            <w:r w:rsidRPr="00FF46E2">
              <w:t>82</w:t>
            </w:r>
          </w:p>
        </w:tc>
        <w:tc>
          <w:tcPr>
            <w:tcW w:w="3054" w:type="pct"/>
            <w:vAlign w:val="center"/>
          </w:tcPr>
          <w:p w14:paraId="4992AE50" w14:textId="03D9E4AA" w:rsidR="001B037D" w:rsidRPr="00FF46E2" w:rsidRDefault="001B037D" w:rsidP="00E21D8C">
            <w:pPr>
              <w:pStyle w:val="phtablecellleft"/>
            </w:pPr>
            <w:r>
              <w:rPr>
                <w:color w:val="000000"/>
              </w:rPr>
              <w:t>ФРМО. Профиль бригады скорой помощи</w:t>
            </w:r>
          </w:p>
        </w:tc>
        <w:tc>
          <w:tcPr>
            <w:tcW w:w="1471" w:type="pct"/>
            <w:vAlign w:val="center"/>
          </w:tcPr>
          <w:p w14:paraId="1B3600FE" w14:textId="21C52F93" w:rsidR="001B037D" w:rsidRPr="00FF46E2" w:rsidRDefault="001B037D" w:rsidP="00E21D8C">
            <w:pPr>
              <w:pStyle w:val="phtablecellleft"/>
            </w:pPr>
            <w:r>
              <w:rPr>
                <w:color w:val="000000"/>
              </w:rPr>
              <w:t>1.2.643.5.1.13.13.99.2.291</w:t>
            </w:r>
          </w:p>
        </w:tc>
      </w:tr>
      <w:tr w:rsidR="001B037D" w:rsidRPr="00FF46E2" w14:paraId="37D07509" w14:textId="77777777" w:rsidTr="001B037D">
        <w:tc>
          <w:tcPr>
            <w:tcW w:w="475" w:type="pct"/>
            <w:vAlign w:val="center"/>
          </w:tcPr>
          <w:p w14:paraId="406874A1" w14:textId="77777777" w:rsidR="001B037D" w:rsidRPr="00FF46E2" w:rsidRDefault="001B037D" w:rsidP="00E21D8C">
            <w:pPr>
              <w:pStyle w:val="phtablecellleft"/>
            </w:pPr>
            <w:r w:rsidRPr="00FF46E2">
              <w:t>83</w:t>
            </w:r>
          </w:p>
        </w:tc>
        <w:tc>
          <w:tcPr>
            <w:tcW w:w="3054" w:type="pct"/>
            <w:vAlign w:val="center"/>
          </w:tcPr>
          <w:p w14:paraId="024F23E1" w14:textId="4A2E9CE8" w:rsidR="001B037D" w:rsidRPr="00FF46E2" w:rsidRDefault="001B037D" w:rsidP="00E21D8C">
            <w:pPr>
              <w:pStyle w:val="phtablecellleft"/>
            </w:pPr>
            <w:r>
              <w:rPr>
                <w:color w:val="000000"/>
              </w:rPr>
              <w:t>Исходы случаев госпитализации</w:t>
            </w:r>
          </w:p>
        </w:tc>
        <w:tc>
          <w:tcPr>
            <w:tcW w:w="1471" w:type="pct"/>
            <w:vAlign w:val="center"/>
          </w:tcPr>
          <w:p w14:paraId="31201B9F" w14:textId="17A4E3CD" w:rsidR="001B037D" w:rsidRPr="00FF46E2" w:rsidRDefault="001B037D" w:rsidP="00E21D8C">
            <w:pPr>
              <w:pStyle w:val="phtablecellleft"/>
            </w:pPr>
            <w:r>
              <w:rPr>
                <w:color w:val="000000"/>
              </w:rPr>
              <w:t>1.2.643.5.1.13.13.99.2.307</w:t>
            </w:r>
          </w:p>
        </w:tc>
      </w:tr>
      <w:tr w:rsidR="001B037D" w:rsidRPr="00FF46E2" w14:paraId="3AFB3468" w14:textId="77777777" w:rsidTr="001B037D">
        <w:tc>
          <w:tcPr>
            <w:tcW w:w="475" w:type="pct"/>
            <w:vAlign w:val="center"/>
          </w:tcPr>
          <w:p w14:paraId="5326B5AE" w14:textId="77777777" w:rsidR="001B037D" w:rsidRPr="00FF46E2" w:rsidRDefault="001B037D" w:rsidP="00E21D8C">
            <w:pPr>
              <w:pStyle w:val="phtablecellleft"/>
            </w:pPr>
            <w:r w:rsidRPr="00FF46E2">
              <w:t>84</w:t>
            </w:r>
          </w:p>
        </w:tc>
        <w:tc>
          <w:tcPr>
            <w:tcW w:w="3054" w:type="pct"/>
            <w:vAlign w:val="center"/>
          </w:tcPr>
          <w:p w14:paraId="0F14C522" w14:textId="14FD54EB" w:rsidR="001B037D" w:rsidRPr="00FF46E2" w:rsidRDefault="001B037D" w:rsidP="00E21D8C">
            <w:pPr>
              <w:pStyle w:val="phtablecellleft"/>
            </w:pPr>
            <w:r>
              <w:rPr>
                <w:color w:val="000000"/>
              </w:rPr>
              <w:t>Условия оказания медицинской помощи</w:t>
            </w:r>
          </w:p>
        </w:tc>
        <w:tc>
          <w:tcPr>
            <w:tcW w:w="1471" w:type="pct"/>
            <w:vAlign w:val="center"/>
          </w:tcPr>
          <w:p w14:paraId="2ADB5290" w14:textId="46FA03F8" w:rsidR="001B037D" w:rsidRPr="00FF46E2" w:rsidRDefault="001B037D" w:rsidP="00E21D8C">
            <w:pPr>
              <w:pStyle w:val="phtablecellleft"/>
            </w:pPr>
            <w:r>
              <w:rPr>
                <w:color w:val="000000"/>
              </w:rPr>
              <w:t>1.2.643.5.1.13.13.99.2.322</w:t>
            </w:r>
          </w:p>
        </w:tc>
      </w:tr>
      <w:tr w:rsidR="001B037D" w:rsidRPr="00FF46E2" w14:paraId="4FFAC716" w14:textId="77777777" w:rsidTr="001B037D">
        <w:tc>
          <w:tcPr>
            <w:tcW w:w="475" w:type="pct"/>
            <w:vAlign w:val="center"/>
          </w:tcPr>
          <w:p w14:paraId="5216484E" w14:textId="77777777" w:rsidR="001B037D" w:rsidRPr="00FF46E2" w:rsidRDefault="001B037D" w:rsidP="00E21D8C">
            <w:pPr>
              <w:pStyle w:val="phtablecellleft"/>
            </w:pPr>
            <w:r w:rsidRPr="00FF46E2">
              <w:t>85</w:t>
            </w:r>
          </w:p>
        </w:tc>
        <w:tc>
          <w:tcPr>
            <w:tcW w:w="3054" w:type="pct"/>
            <w:vAlign w:val="center"/>
          </w:tcPr>
          <w:p w14:paraId="3BE0BFF6" w14:textId="73BB9B38" w:rsidR="001B037D" w:rsidRPr="00FF46E2" w:rsidRDefault="001B037D" w:rsidP="00E21D8C">
            <w:pPr>
              <w:pStyle w:val="phtablecellleft"/>
            </w:pPr>
            <w:r>
              <w:rPr>
                <w:color w:val="000000"/>
              </w:rPr>
              <w:t>Статус выполнения медицинской услуги</w:t>
            </w:r>
          </w:p>
        </w:tc>
        <w:tc>
          <w:tcPr>
            <w:tcW w:w="1471" w:type="pct"/>
            <w:vAlign w:val="center"/>
          </w:tcPr>
          <w:p w14:paraId="38312239" w14:textId="21083B57" w:rsidR="001B037D" w:rsidRPr="00FF46E2" w:rsidRDefault="001B037D" w:rsidP="00E21D8C">
            <w:pPr>
              <w:pStyle w:val="phtablecellleft"/>
            </w:pPr>
            <w:r>
              <w:rPr>
                <w:color w:val="000000"/>
              </w:rPr>
              <w:t>1.2.643.5.1.13.13.99.2.350</w:t>
            </w:r>
          </w:p>
        </w:tc>
      </w:tr>
      <w:tr w:rsidR="001B037D" w:rsidRPr="00FF46E2" w14:paraId="79D41B0F" w14:textId="77777777" w:rsidTr="001B037D">
        <w:tc>
          <w:tcPr>
            <w:tcW w:w="475" w:type="pct"/>
            <w:vAlign w:val="center"/>
          </w:tcPr>
          <w:p w14:paraId="62B483C9" w14:textId="77777777" w:rsidR="001B037D" w:rsidRPr="00FF46E2" w:rsidRDefault="001B037D" w:rsidP="00E21D8C">
            <w:pPr>
              <w:pStyle w:val="phtablecellleft"/>
            </w:pPr>
            <w:r w:rsidRPr="00FF46E2">
              <w:t>86</w:t>
            </w:r>
          </w:p>
        </w:tc>
        <w:tc>
          <w:tcPr>
            <w:tcW w:w="3054" w:type="pct"/>
            <w:vAlign w:val="center"/>
          </w:tcPr>
          <w:p w14:paraId="4230AC55" w14:textId="50B8CE0E" w:rsidR="001B037D" w:rsidRPr="00FF46E2" w:rsidRDefault="001B037D" w:rsidP="00E21D8C">
            <w:pPr>
              <w:pStyle w:val="phtablecellleft"/>
            </w:pPr>
            <w:r>
              <w:rPr>
                <w:color w:val="000000"/>
              </w:rPr>
              <w:t>Роли сотрудников при подписании медицинских документов, в том числе в электронном виде</w:t>
            </w:r>
          </w:p>
        </w:tc>
        <w:tc>
          <w:tcPr>
            <w:tcW w:w="1471" w:type="pct"/>
            <w:vAlign w:val="center"/>
          </w:tcPr>
          <w:p w14:paraId="60500B73" w14:textId="2B04BA69" w:rsidR="001B037D" w:rsidRPr="00FF46E2" w:rsidRDefault="001B037D" w:rsidP="00E21D8C">
            <w:pPr>
              <w:pStyle w:val="phtablecellleft"/>
            </w:pPr>
            <w:r>
              <w:rPr>
                <w:color w:val="000000"/>
              </w:rPr>
              <w:t>1.2.643.5.1.13.13.99.2.368</w:t>
            </w:r>
          </w:p>
        </w:tc>
      </w:tr>
      <w:tr w:rsidR="001B037D" w:rsidRPr="00FF46E2" w14:paraId="578D0F6C" w14:textId="77777777" w:rsidTr="001B037D">
        <w:tc>
          <w:tcPr>
            <w:tcW w:w="475" w:type="pct"/>
            <w:vAlign w:val="center"/>
          </w:tcPr>
          <w:p w14:paraId="591EF7F2" w14:textId="77777777" w:rsidR="001B037D" w:rsidRPr="00FF46E2" w:rsidRDefault="001B037D" w:rsidP="00E21D8C">
            <w:pPr>
              <w:pStyle w:val="phtablecellleft"/>
            </w:pPr>
            <w:r w:rsidRPr="00FF46E2">
              <w:t>87</w:t>
            </w:r>
          </w:p>
        </w:tc>
        <w:tc>
          <w:tcPr>
            <w:tcW w:w="3054" w:type="pct"/>
            <w:vAlign w:val="center"/>
          </w:tcPr>
          <w:p w14:paraId="141AF587" w14:textId="381A7580" w:rsidR="001B037D" w:rsidRPr="00FF46E2" w:rsidRDefault="001B037D" w:rsidP="00E21D8C">
            <w:pPr>
              <w:pStyle w:val="phtablecellleft"/>
            </w:pPr>
            <w:r>
              <w:rPr>
                <w:color w:val="000000"/>
              </w:rPr>
              <w:t>Перечень обоснований диагнозов бригады скорой медицинской помощи (Кардио)</w:t>
            </w:r>
          </w:p>
        </w:tc>
        <w:tc>
          <w:tcPr>
            <w:tcW w:w="1471" w:type="pct"/>
            <w:vAlign w:val="center"/>
          </w:tcPr>
          <w:p w14:paraId="694A041F" w14:textId="18838FBA" w:rsidR="001B037D" w:rsidRPr="00FF46E2" w:rsidRDefault="001B037D" w:rsidP="00E21D8C">
            <w:pPr>
              <w:pStyle w:val="phtablecellleft"/>
            </w:pPr>
            <w:r>
              <w:rPr>
                <w:color w:val="000000"/>
              </w:rPr>
              <w:t>1.2.643.5.1.13.13.99.2.383</w:t>
            </w:r>
          </w:p>
        </w:tc>
      </w:tr>
      <w:tr w:rsidR="001B037D" w:rsidRPr="00FF46E2" w14:paraId="79F43E67" w14:textId="77777777" w:rsidTr="001B037D">
        <w:tc>
          <w:tcPr>
            <w:tcW w:w="475" w:type="pct"/>
            <w:vAlign w:val="center"/>
          </w:tcPr>
          <w:p w14:paraId="59958D3B" w14:textId="77777777" w:rsidR="001B037D" w:rsidRPr="00FF46E2" w:rsidRDefault="001B037D" w:rsidP="00E21D8C">
            <w:pPr>
              <w:pStyle w:val="phtablecellleft"/>
            </w:pPr>
            <w:r w:rsidRPr="00FF46E2">
              <w:t>88</w:t>
            </w:r>
          </w:p>
        </w:tc>
        <w:tc>
          <w:tcPr>
            <w:tcW w:w="3054" w:type="pct"/>
            <w:vAlign w:val="center"/>
          </w:tcPr>
          <w:p w14:paraId="5957F8F5" w14:textId="10DAFC42" w:rsidR="001B037D" w:rsidRPr="00FF46E2" w:rsidRDefault="001B037D" w:rsidP="00E21D8C">
            <w:pPr>
              <w:pStyle w:val="phtablecellleft"/>
            </w:pPr>
            <w:r>
              <w:rPr>
                <w:color w:val="000000"/>
              </w:rPr>
              <w:t>Классификатор типов ЭКГ-ритмов (ФР Кардио)</w:t>
            </w:r>
          </w:p>
        </w:tc>
        <w:tc>
          <w:tcPr>
            <w:tcW w:w="1471" w:type="pct"/>
            <w:vAlign w:val="center"/>
          </w:tcPr>
          <w:p w14:paraId="1EF6B7C2" w14:textId="380C7293" w:rsidR="001B037D" w:rsidRPr="00FF46E2" w:rsidRDefault="001B037D" w:rsidP="00E21D8C">
            <w:pPr>
              <w:pStyle w:val="phtablecellleft"/>
            </w:pPr>
            <w:r>
              <w:rPr>
                <w:color w:val="000000"/>
              </w:rPr>
              <w:t>1.2.643.5.1.13.13.99.2.388</w:t>
            </w:r>
          </w:p>
        </w:tc>
      </w:tr>
      <w:tr w:rsidR="001B037D" w:rsidRPr="00FF46E2" w14:paraId="0E02E782" w14:textId="77777777" w:rsidTr="001B037D">
        <w:tc>
          <w:tcPr>
            <w:tcW w:w="475" w:type="pct"/>
            <w:vAlign w:val="center"/>
          </w:tcPr>
          <w:p w14:paraId="2A0AE6B6" w14:textId="77777777" w:rsidR="001B037D" w:rsidRPr="00FF46E2" w:rsidRDefault="001B037D" w:rsidP="00E21D8C">
            <w:pPr>
              <w:pStyle w:val="phtablecellleft"/>
            </w:pPr>
            <w:r w:rsidRPr="00FF46E2">
              <w:t>89</w:t>
            </w:r>
          </w:p>
        </w:tc>
        <w:tc>
          <w:tcPr>
            <w:tcW w:w="3054" w:type="pct"/>
            <w:vAlign w:val="center"/>
          </w:tcPr>
          <w:p w14:paraId="7F41A02A" w14:textId="60D5C0B3" w:rsidR="001B037D" w:rsidRPr="00FF46E2" w:rsidRDefault="001B037D" w:rsidP="00E21D8C">
            <w:pPr>
              <w:pStyle w:val="phtablecellleft"/>
            </w:pPr>
            <w:r>
              <w:rPr>
                <w:color w:val="000000"/>
              </w:rPr>
              <w:t>Льготные категории населения</w:t>
            </w:r>
          </w:p>
        </w:tc>
        <w:tc>
          <w:tcPr>
            <w:tcW w:w="1471" w:type="pct"/>
            <w:vAlign w:val="center"/>
          </w:tcPr>
          <w:p w14:paraId="13AA797A" w14:textId="73824902" w:rsidR="001B037D" w:rsidRPr="00FF46E2" w:rsidRDefault="001B037D" w:rsidP="00E21D8C">
            <w:pPr>
              <w:pStyle w:val="phtablecellleft"/>
            </w:pPr>
            <w:r>
              <w:rPr>
                <w:color w:val="000000"/>
              </w:rPr>
              <w:t>1.2.643.5.1.13.13.99.2.43</w:t>
            </w:r>
          </w:p>
        </w:tc>
      </w:tr>
      <w:tr w:rsidR="001B037D" w:rsidRPr="00FF46E2" w14:paraId="2934A77E" w14:textId="77777777" w:rsidTr="001B037D">
        <w:tc>
          <w:tcPr>
            <w:tcW w:w="475" w:type="pct"/>
            <w:vAlign w:val="center"/>
          </w:tcPr>
          <w:p w14:paraId="207823D2" w14:textId="77777777" w:rsidR="001B037D" w:rsidRPr="00FF46E2" w:rsidRDefault="001B037D" w:rsidP="00E21D8C">
            <w:pPr>
              <w:pStyle w:val="phtablecellleft"/>
            </w:pPr>
            <w:r w:rsidRPr="00FF46E2">
              <w:t>90</w:t>
            </w:r>
          </w:p>
        </w:tc>
        <w:tc>
          <w:tcPr>
            <w:tcW w:w="3054" w:type="pct"/>
            <w:vAlign w:val="center"/>
          </w:tcPr>
          <w:p w14:paraId="3C02EE9B" w14:textId="3C33718A" w:rsidR="001B037D" w:rsidRPr="00FF46E2" w:rsidRDefault="001B037D" w:rsidP="00E21D8C">
            <w:pPr>
              <w:pStyle w:val="phtablecellleft"/>
            </w:pPr>
            <w:r>
              <w:rPr>
                <w:color w:val="000000"/>
              </w:rPr>
              <w:t>Классификатор групп состояния здоровья взрослого населения</w:t>
            </w:r>
          </w:p>
        </w:tc>
        <w:tc>
          <w:tcPr>
            <w:tcW w:w="1471" w:type="pct"/>
            <w:vAlign w:val="center"/>
          </w:tcPr>
          <w:p w14:paraId="57887671" w14:textId="7D019439" w:rsidR="001B037D" w:rsidRPr="00FF46E2" w:rsidRDefault="001B037D" w:rsidP="00E21D8C">
            <w:pPr>
              <w:pStyle w:val="phtablecellleft"/>
            </w:pPr>
            <w:r>
              <w:rPr>
                <w:color w:val="000000"/>
              </w:rPr>
              <w:t>1.2.643.5.1.13.13.99.2.447</w:t>
            </w:r>
          </w:p>
        </w:tc>
      </w:tr>
      <w:tr w:rsidR="001B037D" w:rsidRPr="00FF46E2" w14:paraId="56FD05CA" w14:textId="77777777" w:rsidTr="001B037D">
        <w:tc>
          <w:tcPr>
            <w:tcW w:w="475" w:type="pct"/>
            <w:vAlign w:val="center"/>
          </w:tcPr>
          <w:p w14:paraId="640A4977" w14:textId="77777777" w:rsidR="001B037D" w:rsidRPr="00FF46E2" w:rsidRDefault="001B037D" w:rsidP="00E21D8C">
            <w:pPr>
              <w:pStyle w:val="phtablecellleft"/>
            </w:pPr>
            <w:r w:rsidRPr="00FF46E2">
              <w:t>91</w:t>
            </w:r>
          </w:p>
        </w:tc>
        <w:tc>
          <w:tcPr>
            <w:tcW w:w="3054" w:type="pct"/>
            <w:vAlign w:val="center"/>
          </w:tcPr>
          <w:p w14:paraId="79B13903" w14:textId="5F42865C" w:rsidR="001B037D" w:rsidRPr="00FF46E2" w:rsidRDefault="001B037D" w:rsidP="00E21D8C">
            <w:pPr>
              <w:pStyle w:val="phtablecellleft"/>
            </w:pPr>
            <w:r w:rsidRPr="00E21D8C">
              <w:rPr>
                <w:color w:val="000000"/>
              </w:rPr>
              <w:t>Классификатор осложнений, возникших за время госпитализации больного с острым нарушением мозгового кровообращения</w:t>
            </w:r>
          </w:p>
        </w:tc>
        <w:tc>
          <w:tcPr>
            <w:tcW w:w="1471" w:type="pct"/>
            <w:vAlign w:val="center"/>
          </w:tcPr>
          <w:p w14:paraId="1EE51FAE" w14:textId="4DCB3EB9" w:rsidR="001B037D" w:rsidRPr="00FF46E2" w:rsidRDefault="001B037D" w:rsidP="00E21D8C">
            <w:pPr>
              <w:pStyle w:val="phtablecellleft"/>
            </w:pPr>
            <w:r>
              <w:rPr>
                <w:color w:val="000000"/>
              </w:rPr>
              <w:t>1.2.643.5.1.13.13.99.2.479</w:t>
            </w:r>
          </w:p>
        </w:tc>
      </w:tr>
      <w:tr w:rsidR="001B037D" w:rsidRPr="00FF46E2" w14:paraId="29234833" w14:textId="77777777" w:rsidTr="001B037D">
        <w:tc>
          <w:tcPr>
            <w:tcW w:w="475" w:type="pct"/>
            <w:vAlign w:val="center"/>
          </w:tcPr>
          <w:p w14:paraId="43D3FD56" w14:textId="77777777" w:rsidR="001B037D" w:rsidRPr="00FF46E2" w:rsidRDefault="001B037D" w:rsidP="00E21D8C">
            <w:pPr>
              <w:pStyle w:val="phtablecellleft"/>
            </w:pPr>
            <w:r w:rsidRPr="00FF46E2">
              <w:lastRenderedPageBreak/>
              <w:t>92</w:t>
            </w:r>
          </w:p>
        </w:tc>
        <w:tc>
          <w:tcPr>
            <w:tcW w:w="3054" w:type="pct"/>
            <w:vAlign w:val="center"/>
          </w:tcPr>
          <w:p w14:paraId="36AA95BF" w14:textId="612B9C36" w:rsidR="001B037D" w:rsidRPr="00E21D8C" w:rsidRDefault="001B037D" w:rsidP="00E21D8C">
            <w:pPr>
              <w:pStyle w:val="phtablecellleft"/>
            </w:pPr>
            <w:r w:rsidRPr="00E21D8C">
              <w:t>Классификация острой сердечной недостаточности по Киллип (Killip)</w:t>
            </w:r>
          </w:p>
        </w:tc>
        <w:tc>
          <w:tcPr>
            <w:tcW w:w="1471" w:type="pct"/>
            <w:vAlign w:val="center"/>
          </w:tcPr>
          <w:p w14:paraId="493FA17E" w14:textId="7272DA6F" w:rsidR="001B037D" w:rsidRPr="00FF46E2" w:rsidRDefault="001B037D" w:rsidP="00E21D8C">
            <w:pPr>
              <w:pStyle w:val="phtablecellleft"/>
            </w:pPr>
            <w:r>
              <w:rPr>
                <w:color w:val="000000"/>
              </w:rPr>
              <w:t>1.2.643.5.1.13.13.99.2.481</w:t>
            </w:r>
          </w:p>
        </w:tc>
      </w:tr>
      <w:tr w:rsidR="001B037D" w:rsidRPr="00FF46E2" w14:paraId="5EABAEA0" w14:textId="77777777" w:rsidTr="001B037D">
        <w:tc>
          <w:tcPr>
            <w:tcW w:w="475" w:type="pct"/>
            <w:vAlign w:val="center"/>
          </w:tcPr>
          <w:p w14:paraId="499595CF" w14:textId="77777777" w:rsidR="001B037D" w:rsidRPr="00FF46E2" w:rsidRDefault="001B037D" w:rsidP="00E21D8C">
            <w:pPr>
              <w:pStyle w:val="phtablecellleft"/>
            </w:pPr>
            <w:r w:rsidRPr="00FF46E2">
              <w:t>93</w:t>
            </w:r>
          </w:p>
        </w:tc>
        <w:tc>
          <w:tcPr>
            <w:tcW w:w="3054" w:type="pct"/>
            <w:vAlign w:val="center"/>
          </w:tcPr>
          <w:p w14:paraId="0AA0F268" w14:textId="28ED66C2" w:rsidR="001B037D" w:rsidRPr="00E21D8C" w:rsidRDefault="001B037D" w:rsidP="00E21D8C">
            <w:pPr>
              <w:pStyle w:val="phtablecellleft"/>
            </w:pPr>
            <w:r w:rsidRPr="00E21D8C">
              <w:rPr>
                <w:color w:val="000000"/>
              </w:rPr>
              <w:t>Лекарственные препараты. Товарные позиции. ЕСКЛП с кодами КТРУ</w:t>
            </w:r>
          </w:p>
        </w:tc>
        <w:tc>
          <w:tcPr>
            <w:tcW w:w="1471" w:type="pct"/>
            <w:vAlign w:val="center"/>
          </w:tcPr>
          <w:p w14:paraId="5B8028D7" w14:textId="316DF9DA" w:rsidR="001B037D" w:rsidRPr="00FF46E2" w:rsidRDefault="001B037D" w:rsidP="00E21D8C">
            <w:pPr>
              <w:pStyle w:val="phtablecellleft"/>
            </w:pPr>
            <w:r>
              <w:rPr>
                <w:color w:val="000000"/>
              </w:rPr>
              <w:t>1.2.643.5.1.13.13.99.2.540</w:t>
            </w:r>
          </w:p>
        </w:tc>
      </w:tr>
      <w:tr w:rsidR="001B037D" w:rsidRPr="00FF46E2" w14:paraId="02086CFC" w14:textId="77777777" w:rsidTr="001B037D">
        <w:tc>
          <w:tcPr>
            <w:tcW w:w="475" w:type="pct"/>
            <w:vAlign w:val="center"/>
          </w:tcPr>
          <w:p w14:paraId="7B5706E3" w14:textId="77777777" w:rsidR="001B037D" w:rsidRPr="00FF46E2" w:rsidRDefault="001B037D" w:rsidP="00E21D8C">
            <w:pPr>
              <w:pStyle w:val="phtablecellleft"/>
            </w:pPr>
            <w:r w:rsidRPr="00FF46E2">
              <w:t>94</w:t>
            </w:r>
          </w:p>
        </w:tc>
        <w:tc>
          <w:tcPr>
            <w:tcW w:w="3054" w:type="pct"/>
            <w:vAlign w:val="center"/>
          </w:tcPr>
          <w:p w14:paraId="54B03FB4" w14:textId="0101F9C9" w:rsidR="001B037D" w:rsidRPr="00E21D8C" w:rsidRDefault="001B037D" w:rsidP="00E21D8C">
            <w:pPr>
              <w:pStyle w:val="phtablecellleft"/>
            </w:pPr>
            <w:r w:rsidRPr="00E21D8C">
              <w:rPr>
                <w:color w:val="000000"/>
              </w:rPr>
              <w:t>ВИМИС. Дополнительные методы обследования пациента</w:t>
            </w:r>
          </w:p>
        </w:tc>
        <w:tc>
          <w:tcPr>
            <w:tcW w:w="1471" w:type="pct"/>
            <w:vAlign w:val="center"/>
          </w:tcPr>
          <w:p w14:paraId="0888C55E" w14:textId="5AE8488F" w:rsidR="001B037D" w:rsidRPr="00FF46E2" w:rsidRDefault="001B037D" w:rsidP="00E21D8C">
            <w:pPr>
              <w:pStyle w:val="phtablecellleft"/>
            </w:pPr>
            <w:r>
              <w:rPr>
                <w:color w:val="000000"/>
              </w:rPr>
              <w:t>1.2.643.5.1.13.13.99.2.575</w:t>
            </w:r>
          </w:p>
        </w:tc>
      </w:tr>
      <w:tr w:rsidR="001B037D" w:rsidRPr="00FF46E2" w14:paraId="24FD4107" w14:textId="77777777" w:rsidTr="001B037D">
        <w:tc>
          <w:tcPr>
            <w:tcW w:w="475" w:type="pct"/>
            <w:vAlign w:val="center"/>
          </w:tcPr>
          <w:p w14:paraId="1849BE1D" w14:textId="77777777" w:rsidR="001B037D" w:rsidRPr="00FF46E2" w:rsidRDefault="001B037D" w:rsidP="00E21D8C">
            <w:pPr>
              <w:pStyle w:val="phtablecellleft"/>
            </w:pPr>
            <w:r w:rsidRPr="00FF46E2">
              <w:t>95</w:t>
            </w:r>
          </w:p>
        </w:tc>
        <w:tc>
          <w:tcPr>
            <w:tcW w:w="3054" w:type="pct"/>
            <w:vAlign w:val="center"/>
          </w:tcPr>
          <w:p w14:paraId="600F2BB6" w14:textId="25018F6A" w:rsidR="001B037D" w:rsidRPr="00E21D8C" w:rsidRDefault="001B037D" w:rsidP="001F53AF">
            <w:pPr>
              <w:pStyle w:val="phtablecellleft"/>
            </w:pPr>
            <w:r w:rsidRPr="00E21D8C">
              <w:rPr>
                <w:color w:val="000000"/>
              </w:rPr>
              <w:t>ВИМИС. Типы структурированных медицинских сведений</w:t>
            </w:r>
          </w:p>
        </w:tc>
        <w:tc>
          <w:tcPr>
            <w:tcW w:w="1471" w:type="pct"/>
            <w:vAlign w:val="center"/>
          </w:tcPr>
          <w:p w14:paraId="410CD968" w14:textId="1D6FC451" w:rsidR="001B037D" w:rsidRPr="00FF46E2" w:rsidRDefault="001B037D" w:rsidP="00E21D8C">
            <w:pPr>
              <w:pStyle w:val="phtablecellleft"/>
            </w:pPr>
            <w:r>
              <w:rPr>
                <w:color w:val="000000"/>
              </w:rPr>
              <w:t>1.2.643.5.1.13.13.99.2.592</w:t>
            </w:r>
          </w:p>
        </w:tc>
      </w:tr>
      <w:tr w:rsidR="001B037D" w:rsidRPr="00FF46E2" w14:paraId="46ECEBCB" w14:textId="77777777" w:rsidTr="001B037D">
        <w:tc>
          <w:tcPr>
            <w:tcW w:w="475" w:type="pct"/>
            <w:vAlign w:val="center"/>
          </w:tcPr>
          <w:p w14:paraId="22B45FA5" w14:textId="77777777" w:rsidR="001B037D" w:rsidRPr="00FF46E2" w:rsidRDefault="001B037D" w:rsidP="00E21D8C">
            <w:pPr>
              <w:pStyle w:val="phtablecellleft"/>
            </w:pPr>
            <w:r w:rsidRPr="00FF46E2">
              <w:t>96</w:t>
            </w:r>
          </w:p>
        </w:tc>
        <w:tc>
          <w:tcPr>
            <w:tcW w:w="3054" w:type="pct"/>
            <w:vAlign w:val="center"/>
          </w:tcPr>
          <w:p w14:paraId="7CC5F5F5" w14:textId="0395A1BE" w:rsidR="001B037D" w:rsidRPr="00E21D8C" w:rsidRDefault="001B037D" w:rsidP="00E21D8C">
            <w:pPr>
              <w:pStyle w:val="phtablecellleft"/>
            </w:pPr>
            <w:r w:rsidRPr="00E21D8C">
              <w:rPr>
                <w:color w:val="000000"/>
              </w:rPr>
              <w:t>ВИМИС. Типы ишемических изменений на электрокардиограмме (ЭКГ)</w:t>
            </w:r>
          </w:p>
        </w:tc>
        <w:tc>
          <w:tcPr>
            <w:tcW w:w="1471" w:type="pct"/>
            <w:vAlign w:val="center"/>
          </w:tcPr>
          <w:p w14:paraId="5179C0F9" w14:textId="7E59D522" w:rsidR="001B037D" w:rsidRPr="00FF46E2" w:rsidRDefault="004C5B3B" w:rsidP="00E21D8C">
            <w:pPr>
              <w:pStyle w:val="phtablecellleft"/>
            </w:pPr>
            <w:hyperlink r:id="rId13" w:anchor="!/refbook/1.2.643.5.1.13.13.99.2.707" w:history="1">
              <w:r w:rsidR="001B037D" w:rsidRPr="0046049D">
                <w:rPr>
                  <w:color w:val="000000"/>
                </w:rPr>
                <w:t>1.2.643.5.1.13.13.99.2.707</w:t>
              </w:r>
            </w:hyperlink>
          </w:p>
        </w:tc>
      </w:tr>
      <w:tr w:rsidR="001B037D" w:rsidRPr="00FF46E2" w14:paraId="6E14FE1F" w14:textId="77777777" w:rsidTr="001B037D">
        <w:tc>
          <w:tcPr>
            <w:tcW w:w="475" w:type="pct"/>
            <w:vAlign w:val="center"/>
          </w:tcPr>
          <w:p w14:paraId="0A1EB4B3" w14:textId="77777777" w:rsidR="001B037D" w:rsidRPr="00FF46E2" w:rsidRDefault="001B037D" w:rsidP="00E21D8C">
            <w:pPr>
              <w:pStyle w:val="phtablecellleft"/>
            </w:pPr>
            <w:r w:rsidRPr="00FF46E2">
              <w:t>97</w:t>
            </w:r>
          </w:p>
        </w:tc>
        <w:tc>
          <w:tcPr>
            <w:tcW w:w="3054" w:type="pct"/>
            <w:vAlign w:val="center"/>
          </w:tcPr>
          <w:p w14:paraId="5706E45C" w14:textId="10256452" w:rsidR="001B037D" w:rsidRPr="00E21D8C" w:rsidRDefault="001B037D" w:rsidP="001F53AF">
            <w:pPr>
              <w:pStyle w:val="phtablecellleft"/>
            </w:pPr>
            <w:r w:rsidRPr="00E21D8C">
              <w:rPr>
                <w:color w:val="000000"/>
              </w:rPr>
              <w:t>ВИМИС. Результат оповещения бригадой скорой медицинской помощи медицинской организации, в которую доставляется пациент</w:t>
            </w:r>
          </w:p>
        </w:tc>
        <w:tc>
          <w:tcPr>
            <w:tcW w:w="1471" w:type="pct"/>
            <w:vAlign w:val="center"/>
          </w:tcPr>
          <w:p w14:paraId="3E737324" w14:textId="0F63B2CC" w:rsidR="001B037D" w:rsidRPr="00FF46E2" w:rsidRDefault="001B037D" w:rsidP="00E21D8C">
            <w:pPr>
              <w:pStyle w:val="phtablecellleft"/>
            </w:pPr>
            <w:r w:rsidRPr="0046049D">
              <w:rPr>
                <w:color w:val="000000"/>
              </w:rPr>
              <w:t>1.2.643.5.1.13.13.99.2.708</w:t>
            </w:r>
          </w:p>
        </w:tc>
      </w:tr>
      <w:tr w:rsidR="001B037D" w:rsidRPr="00FF46E2" w14:paraId="5AF5061C" w14:textId="77777777" w:rsidTr="001B037D">
        <w:tc>
          <w:tcPr>
            <w:tcW w:w="475" w:type="pct"/>
            <w:vAlign w:val="center"/>
          </w:tcPr>
          <w:p w14:paraId="3665E77E" w14:textId="77777777" w:rsidR="001B037D" w:rsidRPr="00FF46E2" w:rsidRDefault="001B037D" w:rsidP="00E21D8C">
            <w:pPr>
              <w:pStyle w:val="phtablecellleft"/>
            </w:pPr>
            <w:r w:rsidRPr="00FF46E2">
              <w:t>98</w:t>
            </w:r>
          </w:p>
        </w:tc>
        <w:tc>
          <w:tcPr>
            <w:tcW w:w="3054" w:type="pct"/>
            <w:vAlign w:val="center"/>
          </w:tcPr>
          <w:p w14:paraId="7E6EACE7" w14:textId="65372EBD" w:rsidR="001B037D" w:rsidRPr="00E21D8C" w:rsidRDefault="001B037D" w:rsidP="001F53AF">
            <w:pPr>
              <w:pStyle w:val="phtablecellleft"/>
            </w:pPr>
            <w:r w:rsidRPr="00E21D8C">
              <w:rPr>
                <w:color w:val="000000"/>
              </w:rPr>
              <w:t>ВИМИС. Кратность острого нарушения мозгового кровообращения</w:t>
            </w:r>
          </w:p>
        </w:tc>
        <w:tc>
          <w:tcPr>
            <w:tcW w:w="1471" w:type="pct"/>
            <w:vAlign w:val="center"/>
          </w:tcPr>
          <w:p w14:paraId="76EC1BD7" w14:textId="1EE5C327" w:rsidR="001B037D" w:rsidRPr="00FF46E2" w:rsidRDefault="001B037D" w:rsidP="00E21D8C">
            <w:pPr>
              <w:pStyle w:val="phtablecellleft"/>
            </w:pPr>
            <w:r>
              <w:rPr>
                <w:color w:val="000000"/>
              </w:rPr>
              <w:t>1.2.643.5.1.13.13.99.2.711</w:t>
            </w:r>
          </w:p>
        </w:tc>
      </w:tr>
      <w:tr w:rsidR="001B037D" w:rsidRPr="00FF46E2" w14:paraId="0AEEE97F" w14:textId="77777777" w:rsidTr="001B037D">
        <w:tc>
          <w:tcPr>
            <w:tcW w:w="475" w:type="pct"/>
            <w:vAlign w:val="center"/>
          </w:tcPr>
          <w:p w14:paraId="04F83585" w14:textId="77777777" w:rsidR="001B037D" w:rsidRPr="00FF46E2" w:rsidRDefault="001B037D" w:rsidP="00E21D8C">
            <w:pPr>
              <w:pStyle w:val="phtablecellleft"/>
            </w:pPr>
            <w:r w:rsidRPr="00FF46E2">
              <w:t>99</w:t>
            </w:r>
          </w:p>
        </w:tc>
        <w:tc>
          <w:tcPr>
            <w:tcW w:w="3054" w:type="pct"/>
            <w:vAlign w:val="center"/>
          </w:tcPr>
          <w:p w14:paraId="4129DE86" w14:textId="16DD6C32" w:rsidR="001B037D" w:rsidRPr="00E21D8C" w:rsidRDefault="001B037D" w:rsidP="001F53AF">
            <w:pPr>
              <w:pStyle w:val="phtablecellleft"/>
            </w:pPr>
            <w:r w:rsidRPr="00E21D8C">
              <w:rPr>
                <w:color w:val="000000"/>
              </w:rPr>
              <w:t>ВИМИС. Время от появления первых клинических симптомов острого нарушения мозгового кровообращения или от момента, когда пациента последний раз видели здоровым, до начала лечения (осмотра)</w:t>
            </w:r>
          </w:p>
        </w:tc>
        <w:tc>
          <w:tcPr>
            <w:tcW w:w="1471" w:type="pct"/>
            <w:vAlign w:val="center"/>
          </w:tcPr>
          <w:p w14:paraId="7E4A7EC9" w14:textId="730BEA97" w:rsidR="001B037D" w:rsidRPr="00FF46E2" w:rsidRDefault="001B037D" w:rsidP="00E21D8C">
            <w:pPr>
              <w:pStyle w:val="phtablecellleft"/>
            </w:pPr>
            <w:r>
              <w:rPr>
                <w:color w:val="000000"/>
              </w:rPr>
              <w:t>1.2.643.5.1.13.13.99.2.712</w:t>
            </w:r>
          </w:p>
        </w:tc>
      </w:tr>
      <w:tr w:rsidR="001B037D" w:rsidRPr="00FF46E2" w14:paraId="41075557" w14:textId="77777777" w:rsidTr="001B037D">
        <w:tc>
          <w:tcPr>
            <w:tcW w:w="475" w:type="pct"/>
            <w:vAlign w:val="center"/>
          </w:tcPr>
          <w:p w14:paraId="0A806603" w14:textId="77777777" w:rsidR="001B037D" w:rsidRPr="00FF46E2" w:rsidRDefault="001B037D" w:rsidP="00E21D8C">
            <w:pPr>
              <w:pStyle w:val="phtablecellleft"/>
            </w:pPr>
            <w:r w:rsidRPr="00FF46E2">
              <w:t>100</w:t>
            </w:r>
          </w:p>
        </w:tc>
        <w:tc>
          <w:tcPr>
            <w:tcW w:w="3054" w:type="pct"/>
            <w:vAlign w:val="center"/>
          </w:tcPr>
          <w:p w14:paraId="7AD62F64" w14:textId="750F1EB2" w:rsidR="001B037D" w:rsidRPr="00E21D8C" w:rsidRDefault="001B037D" w:rsidP="001F53AF">
            <w:pPr>
              <w:pStyle w:val="phtablecellleft"/>
            </w:pPr>
            <w:r w:rsidRPr="00E21D8C">
              <w:t>ВИМИС. Объем и расположение внутримозговой гематомы относительно намета мозжечка</w:t>
            </w:r>
          </w:p>
        </w:tc>
        <w:tc>
          <w:tcPr>
            <w:tcW w:w="1471" w:type="pct"/>
            <w:vAlign w:val="center"/>
          </w:tcPr>
          <w:p w14:paraId="05E51946" w14:textId="4F580980" w:rsidR="001B037D" w:rsidRPr="00FF46E2" w:rsidRDefault="001B037D" w:rsidP="00E21D8C">
            <w:pPr>
              <w:pStyle w:val="phtablecellleft"/>
            </w:pPr>
            <w:r>
              <w:rPr>
                <w:color w:val="000000"/>
              </w:rPr>
              <w:t>1.2.643.5.1.13.13.99.2.715</w:t>
            </w:r>
          </w:p>
        </w:tc>
      </w:tr>
      <w:tr w:rsidR="001B037D" w:rsidRPr="00FF46E2" w14:paraId="6AD2071D" w14:textId="77777777" w:rsidTr="001B037D">
        <w:tc>
          <w:tcPr>
            <w:tcW w:w="475" w:type="pct"/>
            <w:vAlign w:val="center"/>
          </w:tcPr>
          <w:p w14:paraId="5161CC50" w14:textId="77777777" w:rsidR="001B037D" w:rsidRPr="00FF46E2" w:rsidRDefault="001B037D" w:rsidP="00E21D8C">
            <w:pPr>
              <w:pStyle w:val="phtablecellleft"/>
            </w:pPr>
            <w:r w:rsidRPr="00FF46E2">
              <w:t>101</w:t>
            </w:r>
          </w:p>
        </w:tc>
        <w:tc>
          <w:tcPr>
            <w:tcW w:w="3054" w:type="pct"/>
            <w:vAlign w:val="center"/>
          </w:tcPr>
          <w:p w14:paraId="2FE7ED82" w14:textId="3C3A4B8A" w:rsidR="001B037D" w:rsidRPr="00E21D8C" w:rsidRDefault="001B037D" w:rsidP="001F53AF">
            <w:pPr>
              <w:pStyle w:val="phtablecellleft"/>
            </w:pPr>
            <w:r w:rsidRPr="00E21D8C">
              <w:rPr>
                <w:color w:val="000000"/>
              </w:rPr>
              <w:t>ВИМИС. Виды острого коронарного синдрома</w:t>
            </w:r>
          </w:p>
        </w:tc>
        <w:tc>
          <w:tcPr>
            <w:tcW w:w="1471" w:type="pct"/>
            <w:vAlign w:val="center"/>
          </w:tcPr>
          <w:p w14:paraId="6F8F62E6" w14:textId="396E460B" w:rsidR="001B037D" w:rsidRPr="00FF46E2" w:rsidRDefault="001B037D" w:rsidP="00E21D8C">
            <w:pPr>
              <w:pStyle w:val="phtablecellleft"/>
            </w:pPr>
            <w:r>
              <w:rPr>
                <w:color w:val="000000"/>
              </w:rPr>
              <w:t>1.2.643.5.1.13.13.99.2.727</w:t>
            </w:r>
          </w:p>
        </w:tc>
      </w:tr>
      <w:tr w:rsidR="001B037D" w:rsidRPr="00FF46E2" w14:paraId="68951FC6" w14:textId="77777777" w:rsidTr="001B037D">
        <w:tc>
          <w:tcPr>
            <w:tcW w:w="475" w:type="pct"/>
            <w:vAlign w:val="center"/>
          </w:tcPr>
          <w:p w14:paraId="1667E397" w14:textId="77777777" w:rsidR="001B037D" w:rsidRPr="00FF46E2" w:rsidRDefault="001B037D" w:rsidP="00E21D8C">
            <w:pPr>
              <w:pStyle w:val="phtablecellleft"/>
            </w:pPr>
            <w:r w:rsidRPr="00FF46E2">
              <w:t>102</w:t>
            </w:r>
          </w:p>
        </w:tc>
        <w:tc>
          <w:tcPr>
            <w:tcW w:w="3054" w:type="pct"/>
            <w:vAlign w:val="center"/>
          </w:tcPr>
          <w:p w14:paraId="2A92DBAB" w14:textId="4F4F1647" w:rsidR="001B037D" w:rsidRPr="00E21D8C" w:rsidRDefault="001B037D" w:rsidP="001F53AF">
            <w:pPr>
              <w:pStyle w:val="phtablecellleft"/>
            </w:pPr>
            <w:r w:rsidRPr="00E21D8C">
              <w:rPr>
                <w:color w:val="000000"/>
              </w:rPr>
              <w:t>ВИМИС. Стадии хронической сердечной недостаточности</w:t>
            </w:r>
          </w:p>
        </w:tc>
        <w:tc>
          <w:tcPr>
            <w:tcW w:w="1471" w:type="pct"/>
            <w:vAlign w:val="center"/>
          </w:tcPr>
          <w:p w14:paraId="5F01F15B" w14:textId="0449683B" w:rsidR="001B037D" w:rsidRPr="00FF46E2" w:rsidRDefault="001B037D" w:rsidP="00E21D8C">
            <w:pPr>
              <w:pStyle w:val="phtablecellleft"/>
            </w:pPr>
            <w:r>
              <w:rPr>
                <w:color w:val="000000"/>
              </w:rPr>
              <w:t>1.2.643.5.1.13.13.99.2.728</w:t>
            </w:r>
          </w:p>
        </w:tc>
      </w:tr>
      <w:tr w:rsidR="001B037D" w:rsidRPr="00FF46E2" w14:paraId="48329538" w14:textId="77777777" w:rsidTr="001B037D">
        <w:tc>
          <w:tcPr>
            <w:tcW w:w="475" w:type="pct"/>
            <w:vAlign w:val="center"/>
          </w:tcPr>
          <w:p w14:paraId="3BF0E877" w14:textId="77777777" w:rsidR="001B037D" w:rsidRPr="00FF46E2" w:rsidRDefault="001B037D" w:rsidP="00E21D8C">
            <w:pPr>
              <w:pStyle w:val="phtablecellleft"/>
            </w:pPr>
            <w:r w:rsidRPr="00FF46E2">
              <w:t>103</w:t>
            </w:r>
          </w:p>
        </w:tc>
        <w:tc>
          <w:tcPr>
            <w:tcW w:w="3054" w:type="pct"/>
            <w:vAlign w:val="center"/>
          </w:tcPr>
          <w:p w14:paraId="2412E889" w14:textId="4BDE06D5" w:rsidR="001B037D" w:rsidRPr="00E21D8C" w:rsidRDefault="001B037D" w:rsidP="001F53AF">
            <w:pPr>
              <w:pStyle w:val="phtablecellleft"/>
            </w:pPr>
            <w:r w:rsidRPr="00E21D8C">
              <w:rPr>
                <w:color w:val="000000"/>
              </w:rPr>
              <w:t>ВИМИС. Функциональные классы хронической сердечной недостаточности</w:t>
            </w:r>
          </w:p>
        </w:tc>
        <w:tc>
          <w:tcPr>
            <w:tcW w:w="1471" w:type="pct"/>
            <w:vAlign w:val="center"/>
          </w:tcPr>
          <w:p w14:paraId="046F984E" w14:textId="17BEA158" w:rsidR="001B037D" w:rsidRPr="00FF46E2" w:rsidRDefault="001B037D" w:rsidP="00E21D8C">
            <w:pPr>
              <w:pStyle w:val="phtablecellleft"/>
            </w:pPr>
            <w:r>
              <w:rPr>
                <w:color w:val="000000"/>
              </w:rPr>
              <w:t>1.2.643.5.1.13.13.99.2.729</w:t>
            </w:r>
          </w:p>
        </w:tc>
      </w:tr>
      <w:tr w:rsidR="001B037D" w:rsidRPr="00FF46E2" w14:paraId="090C2B0B" w14:textId="77777777" w:rsidTr="001B037D">
        <w:tc>
          <w:tcPr>
            <w:tcW w:w="475" w:type="pct"/>
            <w:vAlign w:val="center"/>
          </w:tcPr>
          <w:p w14:paraId="5793579D" w14:textId="77777777" w:rsidR="001B037D" w:rsidRPr="00FF46E2" w:rsidRDefault="001B037D" w:rsidP="00E21D8C">
            <w:pPr>
              <w:pStyle w:val="phtablecellleft"/>
            </w:pPr>
            <w:r w:rsidRPr="00FF46E2">
              <w:t>104</w:t>
            </w:r>
          </w:p>
        </w:tc>
        <w:tc>
          <w:tcPr>
            <w:tcW w:w="3054" w:type="pct"/>
            <w:vAlign w:val="center"/>
          </w:tcPr>
          <w:p w14:paraId="4A950CCF" w14:textId="4BC0C716" w:rsidR="001B037D" w:rsidRPr="00E21D8C" w:rsidRDefault="001B037D" w:rsidP="001F53AF">
            <w:pPr>
              <w:pStyle w:val="phtablecellleft"/>
            </w:pPr>
            <w:r w:rsidRPr="00E21D8C">
              <w:rPr>
                <w:color w:val="000000"/>
              </w:rPr>
              <w:t>ВИМИС. Характеристика пульсации на артериях нижних конечностей</w:t>
            </w:r>
          </w:p>
        </w:tc>
        <w:tc>
          <w:tcPr>
            <w:tcW w:w="1471" w:type="pct"/>
            <w:vAlign w:val="center"/>
          </w:tcPr>
          <w:p w14:paraId="531934D1" w14:textId="1BBE2DD4" w:rsidR="001B037D" w:rsidRPr="00FF46E2" w:rsidRDefault="001B037D" w:rsidP="00E21D8C">
            <w:pPr>
              <w:pStyle w:val="phtablecellleft"/>
            </w:pPr>
            <w:r>
              <w:rPr>
                <w:color w:val="000000"/>
              </w:rPr>
              <w:t>1.2.643.5.1.13.13.99.2.730</w:t>
            </w:r>
          </w:p>
        </w:tc>
      </w:tr>
      <w:tr w:rsidR="001B037D" w:rsidRPr="00FF46E2" w14:paraId="04B74408" w14:textId="77777777" w:rsidTr="001B037D">
        <w:tc>
          <w:tcPr>
            <w:tcW w:w="475" w:type="pct"/>
            <w:vAlign w:val="center"/>
          </w:tcPr>
          <w:p w14:paraId="32DBF4CD" w14:textId="77777777" w:rsidR="001B037D" w:rsidRPr="00FF46E2" w:rsidRDefault="001B037D" w:rsidP="00E21D8C">
            <w:pPr>
              <w:pStyle w:val="phtablecellleft"/>
            </w:pPr>
            <w:r w:rsidRPr="00FF46E2">
              <w:t>105</w:t>
            </w:r>
          </w:p>
        </w:tc>
        <w:tc>
          <w:tcPr>
            <w:tcW w:w="3054" w:type="pct"/>
            <w:vAlign w:val="center"/>
          </w:tcPr>
          <w:p w14:paraId="3B4B31F7" w14:textId="5A44F68B" w:rsidR="001B037D" w:rsidRPr="00E21D8C" w:rsidRDefault="001B037D" w:rsidP="001F53AF">
            <w:pPr>
              <w:pStyle w:val="phtablecellleft"/>
            </w:pPr>
            <w:r>
              <w:rPr>
                <w:color w:val="000000"/>
              </w:rPr>
              <w:t>ВИМИС. Виды инфаркта миокарда на основании последующих изменений на ЭКГ</w:t>
            </w:r>
          </w:p>
        </w:tc>
        <w:tc>
          <w:tcPr>
            <w:tcW w:w="1471" w:type="pct"/>
            <w:vAlign w:val="center"/>
          </w:tcPr>
          <w:p w14:paraId="4EC8B43C" w14:textId="4AFB44C2" w:rsidR="001B037D" w:rsidRPr="00FF46E2" w:rsidRDefault="001B037D" w:rsidP="00E21D8C">
            <w:pPr>
              <w:pStyle w:val="phtablecellleft"/>
            </w:pPr>
            <w:r>
              <w:rPr>
                <w:color w:val="000000"/>
              </w:rPr>
              <w:t>1.2.643.5.1.13.13.99.2.731</w:t>
            </w:r>
          </w:p>
        </w:tc>
      </w:tr>
      <w:tr w:rsidR="001B037D" w:rsidRPr="00FF46E2" w14:paraId="2728CD1A" w14:textId="77777777" w:rsidTr="001B037D">
        <w:tc>
          <w:tcPr>
            <w:tcW w:w="475" w:type="pct"/>
            <w:vAlign w:val="center"/>
          </w:tcPr>
          <w:p w14:paraId="05B99F68" w14:textId="77777777" w:rsidR="001B037D" w:rsidRPr="00FF46E2" w:rsidRDefault="001B037D" w:rsidP="00E21D8C">
            <w:pPr>
              <w:pStyle w:val="phtablecellleft"/>
            </w:pPr>
            <w:r w:rsidRPr="00FF46E2">
              <w:t>106</w:t>
            </w:r>
          </w:p>
        </w:tc>
        <w:tc>
          <w:tcPr>
            <w:tcW w:w="3054" w:type="pct"/>
            <w:vAlign w:val="center"/>
          </w:tcPr>
          <w:p w14:paraId="3D250A9C" w14:textId="4E371C57" w:rsidR="001B037D" w:rsidRPr="00FF46E2" w:rsidRDefault="001B037D" w:rsidP="001F53AF">
            <w:pPr>
              <w:pStyle w:val="phtablecellleft"/>
            </w:pPr>
            <w:r>
              <w:rPr>
                <w:color w:val="000000"/>
              </w:rPr>
              <w:t>ВИМИС. Типы инфаркта миокарда</w:t>
            </w:r>
          </w:p>
        </w:tc>
        <w:tc>
          <w:tcPr>
            <w:tcW w:w="1471" w:type="pct"/>
            <w:vAlign w:val="center"/>
          </w:tcPr>
          <w:p w14:paraId="5114D47E" w14:textId="482E19D4" w:rsidR="001B037D" w:rsidRPr="00FF46E2" w:rsidRDefault="001B037D" w:rsidP="00E21D8C">
            <w:pPr>
              <w:pStyle w:val="phtablecellleft"/>
            </w:pPr>
            <w:r>
              <w:rPr>
                <w:color w:val="000000"/>
              </w:rPr>
              <w:t>1.2.643.5.1.13.13.99.2.735</w:t>
            </w:r>
          </w:p>
        </w:tc>
      </w:tr>
      <w:tr w:rsidR="001B037D" w:rsidRPr="00FF46E2" w14:paraId="20E8574C" w14:textId="77777777" w:rsidTr="001B037D">
        <w:tc>
          <w:tcPr>
            <w:tcW w:w="475" w:type="pct"/>
            <w:vAlign w:val="center"/>
          </w:tcPr>
          <w:p w14:paraId="6351246D" w14:textId="77777777" w:rsidR="001B037D" w:rsidRPr="00FF46E2" w:rsidRDefault="001B037D" w:rsidP="00E21D8C">
            <w:pPr>
              <w:pStyle w:val="phtablecellleft"/>
            </w:pPr>
            <w:r w:rsidRPr="00FF46E2">
              <w:t>107</w:t>
            </w:r>
          </w:p>
        </w:tc>
        <w:tc>
          <w:tcPr>
            <w:tcW w:w="3054" w:type="pct"/>
            <w:vAlign w:val="center"/>
          </w:tcPr>
          <w:p w14:paraId="3AEF5C77" w14:textId="7430393B" w:rsidR="001B037D" w:rsidRPr="00FF46E2" w:rsidRDefault="001B037D" w:rsidP="001F53AF">
            <w:pPr>
              <w:pStyle w:val="phtablecellleft"/>
            </w:pPr>
            <w:r>
              <w:rPr>
                <w:color w:val="000000"/>
              </w:rPr>
              <w:t>ВИМИС. Категории риска неблагоприятного исхода при остром коронарном синдроме без подъема сегмента ST</w:t>
            </w:r>
          </w:p>
        </w:tc>
        <w:tc>
          <w:tcPr>
            <w:tcW w:w="1471" w:type="pct"/>
            <w:vAlign w:val="center"/>
          </w:tcPr>
          <w:p w14:paraId="0BBB062B" w14:textId="07C57F6F" w:rsidR="001B037D" w:rsidRPr="00FF46E2" w:rsidRDefault="001B037D" w:rsidP="00E21D8C">
            <w:pPr>
              <w:pStyle w:val="phtablecellleft"/>
            </w:pPr>
            <w:r>
              <w:rPr>
                <w:color w:val="000000"/>
              </w:rPr>
              <w:t>1.2.643.5.1.13.13.99.2.736</w:t>
            </w:r>
          </w:p>
        </w:tc>
      </w:tr>
      <w:tr w:rsidR="001B037D" w:rsidRPr="00FF46E2" w14:paraId="323E51C6" w14:textId="77777777" w:rsidTr="001B037D">
        <w:tc>
          <w:tcPr>
            <w:tcW w:w="475" w:type="pct"/>
            <w:vAlign w:val="center"/>
          </w:tcPr>
          <w:p w14:paraId="0C69B084" w14:textId="77777777" w:rsidR="001B037D" w:rsidRPr="00FF46E2" w:rsidRDefault="001B037D" w:rsidP="00E21D8C">
            <w:pPr>
              <w:pStyle w:val="phtablecellleft"/>
            </w:pPr>
            <w:r w:rsidRPr="00FF46E2">
              <w:t>108</w:t>
            </w:r>
          </w:p>
        </w:tc>
        <w:tc>
          <w:tcPr>
            <w:tcW w:w="3054" w:type="pct"/>
            <w:vAlign w:val="center"/>
          </w:tcPr>
          <w:p w14:paraId="4DA56A61" w14:textId="7BF1435D" w:rsidR="001B037D" w:rsidRPr="00FF46E2" w:rsidRDefault="001B037D" w:rsidP="001F53AF">
            <w:pPr>
              <w:pStyle w:val="phtablecellleft"/>
            </w:pPr>
            <w:r>
              <w:rPr>
                <w:color w:val="000000"/>
              </w:rPr>
              <w:t>ВИМИС. Виды локальной сократимости миокарда</w:t>
            </w:r>
          </w:p>
        </w:tc>
        <w:tc>
          <w:tcPr>
            <w:tcW w:w="1471" w:type="pct"/>
            <w:vAlign w:val="center"/>
          </w:tcPr>
          <w:p w14:paraId="5DEEEE71" w14:textId="5C074FF0" w:rsidR="001B037D" w:rsidRPr="00FF46E2" w:rsidRDefault="001B037D" w:rsidP="00E21D8C">
            <w:pPr>
              <w:pStyle w:val="phtablecellleft"/>
            </w:pPr>
            <w:r>
              <w:rPr>
                <w:color w:val="000000"/>
              </w:rPr>
              <w:t>1.2.643.5.1.13.13.99.2.737</w:t>
            </w:r>
          </w:p>
        </w:tc>
      </w:tr>
      <w:tr w:rsidR="001B037D" w:rsidRPr="00FF46E2" w14:paraId="654763D3" w14:textId="77777777" w:rsidTr="001B037D">
        <w:tc>
          <w:tcPr>
            <w:tcW w:w="475" w:type="pct"/>
            <w:vAlign w:val="center"/>
          </w:tcPr>
          <w:p w14:paraId="1BD3E1EA" w14:textId="77777777" w:rsidR="001B037D" w:rsidRPr="00FF46E2" w:rsidRDefault="001B037D" w:rsidP="00E21D8C">
            <w:pPr>
              <w:pStyle w:val="phtablecellleft"/>
            </w:pPr>
            <w:r w:rsidRPr="00FF46E2">
              <w:t>109</w:t>
            </w:r>
          </w:p>
        </w:tc>
        <w:tc>
          <w:tcPr>
            <w:tcW w:w="3054" w:type="pct"/>
            <w:vAlign w:val="center"/>
          </w:tcPr>
          <w:p w14:paraId="2A8E7E57" w14:textId="52B1D449" w:rsidR="001B037D" w:rsidRPr="00FF46E2" w:rsidRDefault="001B037D" w:rsidP="001F53AF">
            <w:pPr>
              <w:pStyle w:val="phtablecellleft"/>
            </w:pPr>
            <w:r>
              <w:rPr>
                <w:color w:val="000000"/>
              </w:rPr>
              <w:t>ВИМИС. Виды отеков</w:t>
            </w:r>
          </w:p>
        </w:tc>
        <w:tc>
          <w:tcPr>
            <w:tcW w:w="1471" w:type="pct"/>
            <w:vAlign w:val="center"/>
          </w:tcPr>
          <w:p w14:paraId="37918927" w14:textId="5C2F447E" w:rsidR="001B037D" w:rsidRPr="00FF46E2" w:rsidRDefault="001B037D" w:rsidP="00E21D8C">
            <w:pPr>
              <w:pStyle w:val="phtablecellleft"/>
            </w:pPr>
            <w:r>
              <w:rPr>
                <w:color w:val="000000"/>
              </w:rPr>
              <w:t>1.2.643.5.1.13.13.99.2.738</w:t>
            </w:r>
          </w:p>
        </w:tc>
      </w:tr>
      <w:tr w:rsidR="001B037D" w:rsidRPr="00FF46E2" w14:paraId="00F9C6BE" w14:textId="77777777" w:rsidTr="001B037D">
        <w:tc>
          <w:tcPr>
            <w:tcW w:w="475" w:type="pct"/>
            <w:vAlign w:val="center"/>
          </w:tcPr>
          <w:p w14:paraId="7ECD7A81" w14:textId="77777777" w:rsidR="001B037D" w:rsidRPr="00FF46E2" w:rsidRDefault="001B037D" w:rsidP="00E21D8C">
            <w:pPr>
              <w:pStyle w:val="phtablecellleft"/>
            </w:pPr>
            <w:r w:rsidRPr="00FF46E2">
              <w:t>110</w:t>
            </w:r>
          </w:p>
        </w:tc>
        <w:tc>
          <w:tcPr>
            <w:tcW w:w="3054" w:type="pct"/>
            <w:vAlign w:val="center"/>
          </w:tcPr>
          <w:p w14:paraId="2BE19370" w14:textId="2E5324FC" w:rsidR="001B037D" w:rsidRPr="00FF46E2" w:rsidRDefault="001B037D" w:rsidP="001F53AF">
            <w:pPr>
              <w:pStyle w:val="phtablecellleft"/>
            </w:pPr>
            <w:r w:rsidRPr="00C644D8">
              <w:rPr>
                <w:color w:val="000000"/>
              </w:rPr>
              <w:t>ВИМИС. Виды инфаркта миокарда на основании наличия инфаркта миокарда в анамнезе</w:t>
            </w:r>
          </w:p>
        </w:tc>
        <w:tc>
          <w:tcPr>
            <w:tcW w:w="1471" w:type="pct"/>
            <w:vAlign w:val="center"/>
          </w:tcPr>
          <w:p w14:paraId="07E1EACF" w14:textId="19385C37" w:rsidR="001B037D" w:rsidRPr="00FF46E2" w:rsidRDefault="001B037D" w:rsidP="00E21D8C">
            <w:pPr>
              <w:pStyle w:val="phtablecellleft"/>
            </w:pPr>
            <w:r w:rsidRPr="00C644D8">
              <w:rPr>
                <w:color w:val="000000"/>
              </w:rPr>
              <w:t>1.2.643.5.1.13.13.99.2.739</w:t>
            </w:r>
          </w:p>
        </w:tc>
      </w:tr>
      <w:tr w:rsidR="001B037D" w:rsidRPr="00FF46E2" w14:paraId="7751FF9A" w14:textId="77777777" w:rsidTr="001B037D">
        <w:tc>
          <w:tcPr>
            <w:tcW w:w="475" w:type="pct"/>
            <w:vAlign w:val="center"/>
          </w:tcPr>
          <w:p w14:paraId="094A1BB4" w14:textId="77777777" w:rsidR="001B037D" w:rsidRPr="00FF46E2" w:rsidRDefault="001B037D" w:rsidP="00E21D8C">
            <w:pPr>
              <w:pStyle w:val="phtablecellleft"/>
            </w:pPr>
            <w:r w:rsidRPr="00FF46E2">
              <w:t>111</w:t>
            </w:r>
          </w:p>
        </w:tc>
        <w:tc>
          <w:tcPr>
            <w:tcW w:w="3054" w:type="pct"/>
            <w:vAlign w:val="center"/>
          </w:tcPr>
          <w:p w14:paraId="7B15701A" w14:textId="19DD2C7D" w:rsidR="001B037D" w:rsidRPr="00FF46E2" w:rsidRDefault="001B037D" w:rsidP="001F53AF">
            <w:pPr>
              <w:pStyle w:val="phtablecellleft"/>
            </w:pPr>
            <w:r w:rsidRPr="00C644D8">
              <w:rPr>
                <w:color w:val="000000"/>
              </w:rPr>
              <w:t>Побочные дыхательные шумы</w:t>
            </w:r>
          </w:p>
        </w:tc>
        <w:tc>
          <w:tcPr>
            <w:tcW w:w="1471" w:type="pct"/>
            <w:vAlign w:val="center"/>
          </w:tcPr>
          <w:p w14:paraId="007A8521" w14:textId="1038E84A" w:rsidR="001B037D" w:rsidRPr="00FF46E2" w:rsidRDefault="001B037D" w:rsidP="00E21D8C">
            <w:pPr>
              <w:pStyle w:val="phtablecellleft"/>
            </w:pPr>
            <w:r w:rsidRPr="00C644D8">
              <w:rPr>
                <w:color w:val="000000"/>
              </w:rPr>
              <w:t>1.2.643.5.1.13.13.99.2.740</w:t>
            </w:r>
          </w:p>
        </w:tc>
      </w:tr>
      <w:tr w:rsidR="001B037D" w:rsidRPr="00FF46E2" w14:paraId="35CABD08" w14:textId="77777777" w:rsidTr="001B037D">
        <w:tc>
          <w:tcPr>
            <w:tcW w:w="475" w:type="pct"/>
            <w:vAlign w:val="center"/>
          </w:tcPr>
          <w:p w14:paraId="1FC7B521" w14:textId="77777777" w:rsidR="001B037D" w:rsidRPr="00FF46E2" w:rsidRDefault="001B037D" w:rsidP="00E21D8C">
            <w:pPr>
              <w:pStyle w:val="phtablecellleft"/>
            </w:pPr>
            <w:r w:rsidRPr="00FF46E2">
              <w:t>112</w:t>
            </w:r>
          </w:p>
        </w:tc>
        <w:tc>
          <w:tcPr>
            <w:tcW w:w="3054" w:type="pct"/>
            <w:vAlign w:val="center"/>
          </w:tcPr>
          <w:p w14:paraId="4B7C6D82" w14:textId="5415950E" w:rsidR="001B037D" w:rsidRPr="00FF46E2" w:rsidRDefault="001B037D" w:rsidP="00E21D8C">
            <w:pPr>
              <w:pStyle w:val="phtablecellleft"/>
            </w:pPr>
            <w:r w:rsidRPr="00C644D8">
              <w:rPr>
                <w:color w:val="000000"/>
              </w:rPr>
              <w:t>ВИМИС. Оценка реабилитационной маршрутизации пациента (с использованием шкалы реабилитационной маршрутизации)</w:t>
            </w:r>
          </w:p>
        </w:tc>
        <w:tc>
          <w:tcPr>
            <w:tcW w:w="1471" w:type="pct"/>
            <w:vAlign w:val="center"/>
          </w:tcPr>
          <w:p w14:paraId="7F81E8BE" w14:textId="4A5A1048" w:rsidR="001B037D" w:rsidRPr="00FF46E2" w:rsidRDefault="001B037D" w:rsidP="00E21D8C">
            <w:pPr>
              <w:pStyle w:val="phtablecellleft"/>
            </w:pPr>
            <w:r w:rsidRPr="00C644D8">
              <w:rPr>
                <w:color w:val="000000"/>
              </w:rPr>
              <w:t>1.2.643.5.1.13.13.99.2.741</w:t>
            </w:r>
          </w:p>
        </w:tc>
      </w:tr>
    </w:tbl>
    <w:p w14:paraId="79905D03" w14:textId="77777777" w:rsidR="00146B36" w:rsidRPr="00255D3A" w:rsidRDefault="00146B36" w:rsidP="00EB7ED5">
      <w:pPr>
        <w:pStyle w:val="phnormal"/>
        <w:rPr>
          <w:lang w:val="en-US"/>
        </w:rPr>
      </w:pPr>
    </w:p>
    <w:p w14:paraId="324D419D" w14:textId="77777777" w:rsidR="00EB7ED5" w:rsidRDefault="00EB7ED5" w:rsidP="00EB7ED5">
      <w:pPr>
        <w:pStyle w:val="phtabletitle"/>
      </w:pPr>
      <w:r>
        <w:lastRenderedPageBreak/>
        <w:t xml:space="preserve">Таблица </w:t>
      </w:r>
      <w:r w:rsidR="00970966">
        <w:rPr>
          <w:noProof/>
        </w:rPr>
        <w:fldChar w:fldCharType="begin"/>
      </w:r>
      <w:r w:rsidR="00970966">
        <w:rPr>
          <w:noProof/>
        </w:rPr>
        <w:instrText xml:space="preserve"> SEQ Таблица \* ARABIC </w:instrText>
      </w:r>
      <w:r w:rsidR="00970966">
        <w:rPr>
          <w:noProof/>
        </w:rPr>
        <w:fldChar w:fldCharType="separate"/>
      </w:r>
      <w:r w:rsidR="00CC26E6">
        <w:rPr>
          <w:noProof/>
        </w:rPr>
        <w:t>6</w:t>
      </w:r>
      <w:r w:rsidR="00970966">
        <w:rPr>
          <w:noProof/>
        </w:rPr>
        <w:fldChar w:fldCharType="end"/>
      </w:r>
      <w:r>
        <w:t xml:space="preserve"> </w:t>
      </w:r>
      <w:r w:rsidRPr="008271C4">
        <w:t>– Справочник «Секции СЭМД beta-ве</w:t>
      </w:r>
      <w:r>
        <w:t>рсии» (</w:t>
      </w:r>
      <w:r w:rsidR="00FF6ED1">
        <w:t>vimis1</w:t>
      </w:r>
      <w:bookmarkStart w:id="28" w:name="_Ref54269477"/>
      <w:r w:rsidR="00FF6ED1">
        <w:rPr>
          <w:vertAlign w:val="superscript"/>
        </w:rPr>
        <w:footnoteReference w:id="2"/>
      </w:r>
      <w:bookmarkEnd w:id="28"/>
      <w:r w:rsidR="00FF6ED1">
        <w:t>)</w:t>
      </w:r>
      <w:r w:rsidRPr="008271C4">
        <w:t>, используемый в интеграционном взаимодействии с ВИМИС «ССЗ»</w:t>
      </w:r>
    </w:p>
    <w:tbl>
      <w:tblPr>
        <w:tblStyle w:val="af"/>
        <w:tblW w:w="10421" w:type="dxa"/>
        <w:tblLayout w:type="fixed"/>
        <w:tblLook w:val="0600" w:firstRow="0" w:lastRow="0" w:firstColumn="0" w:lastColumn="0" w:noHBand="1" w:noVBand="1"/>
      </w:tblPr>
      <w:tblGrid>
        <w:gridCol w:w="3162"/>
        <w:gridCol w:w="7259"/>
      </w:tblGrid>
      <w:tr w:rsidR="006B2B8F" w:rsidRPr="00B3693C" w14:paraId="58B91088" w14:textId="77777777" w:rsidTr="006B2B8F">
        <w:trPr>
          <w:tblHeader/>
        </w:trPr>
        <w:tc>
          <w:tcPr>
            <w:tcW w:w="1517" w:type="pct"/>
            <w:vAlign w:val="center"/>
          </w:tcPr>
          <w:p w14:paraId="627E60BD" w14:textId="77777777" w:rsidR="006B2B8F" w:rsidRPr="00B3693C" w:rsidRDefault="006B2B8F" w:rsidP="00EB7ED5">
            <w:pPr>
              <w:pStyle w:val="phtablecolcaption"/>
            </w:pPr>
            <w:r w:rsidRPr="00B3693C">
              <w:t>Код записи справочника</w:t>
            </w:r>
          </w:p>
        </w:tc>
        <w:tc>
          <w:tcPr>
            <w:tcW w:w="3483" w:type="pct"/>
            <w:vAlign w:val="center"/>
          </w:tcPr>
          <w:p w14:paraId="2552133F" w14:textId="77777777" w:rsidR="006B2B8F" w:rsidRPr="00B3693C" w:rsidRDefault="006B2B8F" w:rsidP="00EB7ED5">
            <w:pPr>
              <w:pStyle w:val="phtablecolcaption"/>
            </w:pPr>
            <w:r w:rsidRPr="00B3693C">
              <w:t>Значение записи справочника</w:t>
            </w:r>
          </w:p>
        </w:tc>
      </w:tr>
      <w:tr w:rsidR="00E21D8C" w:rsidRPr="00B3693C" w14:paraId="1E730D16" w14:textId="77777777" w:rsidTr="006B2B8F">
        <w:tc>
          <w:tcPr>
            <w:tcW w:w="1517" w:type="pct"/>
            <w:vAlign w:val="center"/>
          </w:tcPr>
          <w:p w14:paraId="20DFAC5A" w14:textId="443A1DF1" w:rsidR="00E21D8C" w:rsidRPr="00B3693C" w:rsidRDefault="00E21D8C" w:rsidP="00E21D8C">
            <w:pPr>
              <w:pStyle w:val="phtablecellleft"/>
            </w:pPr>
            <w:r>
              <w:rPr>
                <w:color w:val="000000"/>
              </w:rPr>
              <w:t>additionalData</w:t>
            </w:r>
          </w:p>
        </w:tc>
        <w:tc>
          <w:tcPr>
            <w:tcW w:w="3483" w:type="pct"/>
            <w:vAlign w:val="center"/>
          </w:tcPr>
          <w:p w14:paraId="3FE3BA68" w14:textId="4374F179" w:rsidR="00E21D8C" w:rsidRPr="00B3693C" w:rsidRDefault="00E21D8C" w:rsidP="00E21D8C">
            <w:pPr>
              <w:pStyle w:val="phtablecellleft"/>
            </w:pPr>
            <w:r>
              <w:rPr>
                <w:color w:val="000000"/>
              </w:rPr>
              <w:t>Уточнение направления</w:t>
            </w:r>
          </w:p>
        </w:tc>
      </w:tr>
      <w:tr w:rsidR="00E21D8C" w:rsidRPr="00B3693C" w14:paraId="236051F7" w14:textId="77777777" w:rsidTr="006B2B8F">
        <w:tc>
          <w:tcPr>
            <w:tcW w:w="1517" w:type="pct"/>
            <w:vAlign w:val="center"/>
          </w:tcPr>
          <w:p w14:paraId="5F097EFC" w14:textId="5B62DBF7" w:rsidR="00E21D8C" w:rsidRPr="00B3693C" w:rsidRDefault="00E21D8C" w:rsidP="00E21D8C">
            <w:pPr>
              <w:pStyle w:val="phtablecellleft"/>
            </w:pPr>
            <w:r>
              <w:rPr>
                <w:color w:val="000000"/>
              </w:rPr>
              <w:t>vimisReferenceDocs</w:t>
            </w:r>
          </w:p>
        </w:tc>
        <w:tc>
          <w:tcPr>
            <w:tcW w:w="3483" w:type="pct"/>
            <w:vAlign w:val="center"/>
          </w:tcPr>
          <w:p w14:paraId="0A596ABC" w14:textId="2A334E5F" w:rsidR="00E21D8C" w:rsidRPr="00B3693C" w:rsidRDefault="00E21D8C" w:rsidP="00E21D8C">
            <w:pPr>
              <w:pStyle w:val="phtablecellleft"/>
            </w:pPr>
            <w:r>
              <w:rPr>
                <w:color w:val="000000"/>
              </w:rPr>
              <w:t>Связанные документы</w:t>
            </w:r>
          </w:p>
        </w:tc>
      </w:tr>
      <w:tr w:rsidR="00E21D8C" w:rsidRPr="00B3693C" w14:paraId="7E89487C" w14:textId="77777777" w:rsidTr="006B2B8F">
        <w:tc>
          <w:tcPr>
            <w:tcW w:w="1517" w:type="pct"/>
            <w:vAlign w:val="center"/>
          </w:tcPr>
          <w:p w14:paraId="31613868" w14:textId="07BF07A9" w:rsidR="00E21D8C" w:rsidRPr="00B3693C" w:rsidRDefault="00E21D8C" w:rsidP="00E21D8C">
            <w:pPr>
              <w:pStyle w:val="phtablecellleft"/>
            </w:pPr>
            <w:r>
              <w:rPr>
                <w:color w:val="000000"/>
              </w:rPr>
              <w:t>vimisMedicalCard</w:t>
            </w:r>
          </w:p>
        </w:tc>
        <w:tc>
          <w:tcPr>
            <w:tcW w:w="3483" w:type="pct"/>
            <w:vAlign w:val="center"/>
          </w:tcPr>
          <w:p w14:paraId="79BDB9AE" w14:textId="2922C346" w:rsidR="00E21D8C" w:rsidRPr="00B3693C" w:rsidRDefault="00E21D8C" w:rsidP="00E21D8C">
            <w:pPr>
              <w:pStyle w:val="phtablecellleft"/>
            </w:pPr>
            <w:r>
              <w:rPr>
                <w:color w:val="000000"/>
              </w:rPr>
              <w:t>Медицинские карты пациента</w:t>
            </w:r>
          </w:p>
        </w:tc>
      </w:tr>
      <w:tr w:rsidR="00E21D8C" w:rsidRPr="00B3693C" w14:paraId="51B5345E" w14:textId="77777777" w:rsidTr="006B2B8F">
        <w:tc>
          <w:tcPr>
            <w:tcW w:w="1517" w:type="pct"/>
            <w:vAlign w:val="center"/>
          </w:tcPr>
          <w:p w14:paraId="11711412" w14:textId="706F07AF" w:rsidR="00E21D8C" w:rsidRPr="00B3693C" w:rsidRDefault="00E21D8C" w:rsidP="00E21D8C">
            <w:pPr>
              <w:pStyle w:val="phtablecellleft"/>
            </w:pPr>
            <w:r>
              <w:rPr>
                <w:color w:val="000000"/>
              </w:rPr>
              <w:t>vimisInformation</w:t>
            </w:r>
          </w:p>
        </w:tc>
        <w:tc>
          <w:tcPr>
            <w:tcW w:w="3483" w:type="pct"/>
            <w:vAlign w:val="center"/>
          </w:tcPr>
          <w:p w14:paraId="3A1BA5D2" w14:textId="5873D024" w:rsidR="00E21D8C" w:rsidRPr="00B3693C" w:rsidRDefault="00E21D8C" w:rsidP="00E21D8C">
            <w:pPr>
              <w:pStyle w:val="phtablecellleft"/>
            </w:pPr>
            <w:r>
              <w:rPr>
                <w:color w:val="000000"/>
              </w:rPr>
              <w:t>Дополнительные данные протокола инструментального исследования</w:t>
            </w:r>
          </w:p>
        </w:tc>
      </w:tr>
      <w:tr w:rsidR="00E21D8C" w:rsidRPr="00B3693C" w14:paraId="362CA7F3" w14:textId="77777777" w:rsidTr="006B2B8F">
        <w:tc>
          <w:tcPr>
            <w:tcW w:w="1517" w:type="pct"/>
            <w:vAlign w:val="center"/>
          </w:tcPr>
          <w:p w14:paraId="2E252253" w14:textId="42B39DFD" w:rsidR="00E21D8C" w:rsidRPr="00B3693C" w:rsidRDefault="00E21D8C" w:rsidP="00E21D8C">
            <w:pPr>
              <w:pStyle w:val="phtablecellleft"/>
            </w:pPr>
            <w:r>
              <w:rPr>
                <w:color w:val="000000"/>
              </w:rPr>
              <w:t>vimisConsultationPurpose</w:t>
            </w:r>
          </w:p>
        </w:tc>
        <w:tc>
          <w:tcPr>
            <w:tcW w:w="3483" w:type="pct"/>
            <w:vAlign w:val="center"/>
          </w:tcPr>
          <w:p w14:paraId="61A29B4C" w14:textId="49A55D7E" w:rsidR="00E21D8C" w:rsidRPr="00B3693C" w:rsidRDefault="00E21D8C" w:rsidP="00E21D8C">
            <w:pPr>
              <w:pStyle w:val="phtablecellleft"/>
            </w:pPr>
            <w:r>
              <w:rPr>
                <w:color w:val="000000"/>
              </w:rPr>
              <w:t>Дополнительные данные приема (осмотра, консультации)</w:t>
            </w:r>
          </w:p>
        </w:tc>
      </w:tr>
      <w:tr w:rsidR="00E21D8C" w:rsidRPr="00B3693C" w14:paraId="57A9FE01" w14:textId="77777777" w:rsidTr="006B2B8F">
        <w:tc>
          <w:tcPr>
            <w:tcW w:w="1517" w:type="pct"/>
            <w:vAlign w:val="center"/>
          </w:tcPr>
          <w:p w14:paraId="623E880A" w14:textId="23226BEC" w:rsidR="00E21D8C" w:rsidRPr="00B3693C" w:rsidRDefault="00E21D8C" w:rsidP="00E21D8C">
            <w:pPr>
              <w:pStyle w:val="phtablecellleft"/>
            </w:pPr>
            <w:r>
              <w:rPr>
                <w:color w:val="000000"/>
              </w:rPr>
              <w:t>vimisEpicrisisDepartments</w:t>
            </w:r>
          </w:p>
        </w:tc>
        <w:tc>
          <w:tcPr>
            <w:tcW w:w="3483" w:type="pct"/>
            <w:vAlign w:val="center"/>
          </w:tcPr>
          <w:p w14:paraId="13F5CC44" w14:textId="7537605D" w:rsidR="00E21D8C" w:rsidRPr="00B3693C" w:rsidRDefault="00E21D8C" w:rsidP="00E21D8C">
            <w:pPr>
              <w:pStyle w:val="phtablecellleft"/>
            </w:pPr>
            <w:r>
              <w:rPr>
                <w:color w:val="000000"/>
              </w:rPr>
              <w:t>Перемещения пациента в медицинской организации в рамках текущей госпитализации</w:t>
            </w:r>
          </w:p>
        </w:tc>
      </w:tr>
      <w:tr w:rsidR="00E21D8C" w:rsidRPr="00B3693C" w14:paraId="44B8908D" w14:textId="77777777" w:rsidTr="006B2B8F">
        <w:tc>
          <w:tcPr>
            <w:tcW w:w="1517" w:type="pct"/>
            <w:vAlign w:val="center"/>
          </w:tcPr>
          <w:p w14:paraId="36C8A82A" w14:textId="7671671C" w:rsidR="00E21D8C" w:rsidRPr="00B3693C" w:rsidRDefault="00E21D8C" w:rsidP="00E21D8C">
            <w:pPr>
              <w:pStyle w:val="phtablecellleft"/>
            </w:pPr>
            <w:r>
              <w:rPr>
                <w:color w:val="000000"/>
              </w:rPr>
              <w:t>DiagnosisCVD</w:t>
            </w:r>
          </w:p>
        </w:tc>
        <w:tc>
          <w:tcPr>
            <w:tcW w:w="3483" w:type="pct"/>
            <w:vAlign w:val="center"/>
          </w:tcPr>
          <w:p w14:paraId="4AE8169E" w14:textId="79E1DBEB" w:rsidR="00E21D8C" w:rsidRPr="00B3693C" w:rsidRDefault="00E21D8C" w:rsidP="00E21D8C">
            <w:pPr>
              <w:pStyle w:val="phtablecellleft"/>
            </w:pPr>
            <w:r>
              <w:rPr>
                <w:color w:val="000000"/>
              </w:rPr>
              <w:t>Уточнение диагноза при остром нарушении мозгового кровообращения (ОНМК)</w:t>
            </w:r>
          </w:p>
        </w:tc>
      </w:tr>
      <w:tr w:rsidR="00E21D8C" w:rsidRPr="00B3693C" w14:paraId="5F93A937" w14:textId="77777777" w:rsidTr="006B2B8F">
        <w:tc>
          <w:tcPr>
            <w:tcW w:w="1517" w:type="pct"/>
            <w:vAlign w:val="center"/>
          </w:tcPr>
          <w:p w14:paraId="2A1EA843" w14:textId="0AE76B26" w:rsidR="00E21D8C" w:rsidRPr="00B3693C" w:rsidRDefault="00E21D8C" w:rsidP="00E21D8C">
            <w:pPr>
              <w:pStyle w:val="phtablecellleft"/>
            </w:pPr>
            <w:r>
              <w:rPr>
                <w:color w:val="000000"/>
              </w:rPr>
              <w:t>DiagnosisACS</w:t>
            </w:r>
          </w:p>
        </w:tc>
        <w:tc>
          <w:tcPr>
            <w:tcW w:w="3483" w:type="pct"/>
            <w:vAlign w:val="center"/>
          </w:tcPr>
          <w:p w14:paraId="7529CC68" w14:textId="787EB676" w:rsidR="00E21D8C" w:rsidRPr="00B3693C" w:rsidRDefault="00E21D8C" w:rsidP="00E21D8C">
            <w:pPr>
              <w:pStyle w:val="phtablecellleft"/>
            </w:pPr>
            <w:r>
              <w:rPr>
                <w:color w:val="000000"/>
              </w:rPr>
              <w:t>Уточнение диагноза при остром коронарном синдроме (ОКС)</w:t>
            </w:r>
          </w:p>
        </w:tc>
      </w:tr>
      <w:tr w:rsidR="00E21D8C" w:rsidRPr="00B3693C" w14:paraId="711B33AA" w14:textId="77777777" w:rsidTr="006B2B8F">
        <w:tc>
          <w:tcPr>
            <w:tcW w:w="1517" w:type="pct"/>
            <w:vAlign w:val="center"/>
          </w:tcPr>
          <w:p w14:paraId="3C0DB244" w14:textId="6A5F50DC" w:rsidR="00E21D8C" w:rsidRPr="00B3693C" w:rsidRDefault="00E21D8C" w:rsidP="00E21D8C">
            <w:pPr>
              <w:pStyle w:val="phtablecellleft"/>
            </w:pPr>
            <w:r>
              <w:rPr>
                <w:color w:val="000000"/>
              </w:rPr>
              <w:t>ConsultDocNeurologist</w:t>
            </w:r>
          </w:p>
        </w:tc>
        <w:tc>
          <w:tcPr>
            <w:tcW w:w="3483" w:type="pct"/>
            <w:vAlign w:val="center"/>
          </w:tcPr>
          <w:p w14:paraId="747CC194" w14:textId="73B9AC7D" w:rsidR="00E21D8C" w:rsidRPr="00B3693C" w:rsidRDefault="00E21D8C" w:rsidP="00E21D8C">
            <w:pPr>
              <w:pStyle w:val="phtablecellleft"/>
            </w:pPr>
            <w:r>
              <w:rPr>
                <w:color w:val="000000"/>
              </w:rPr>
              <w:t>Прием (осмотр, консультация) врача-невролога</w:t>
            </w:r>
          </w:p>
        </w:tc>
      </w:tr>
      <w:tr w:rsidR="00E21D8C" w:rsidRPr="00B3693C" w14:paraId="6EA7114C" w14:textId="77777777" w:rsidTr="006B2B8F">
        <w:tc>
          <w:tcPr>
            <w:tcW w:w="1517" w:type="pct"/>
            <w:vAlign w:val="center"/>
          </w:tcPr>
          <w:p w14:paraId="1A18DDAD" w14:textId="5FA00F20" w:rsidR="00E21D8C" w:rsidRPr="00B3693C" w:rsidRDefault="00E21D8C" w:rsidP="00E21D8C">
            <w:pPr>
              <w:pStyle w:val="phtablecellleft"/>
            </w:pPr>
            <w:r>
              <w:rPr>
                <w:color w:val="000000"/>
              </w:rPr>
              <w:t>ConsultDocCardiologist</w:t>
            </w:r>
          </w:p>
        </w:tc>
        <w:tc>
          <w:tcPr>
            <w:tcW w:w="3483" w:type="pct"/>
            <w:vAlign w:val="center"/>
          </w:tcPr>
          <w:p w14:paraId="46FCE341" w14:textId="6FBB7928" w:rsidR="00E21D8C" w:rsidRPr="00B3693C" w:rsidRDefault="00E21D8C" w:rsidP="00E21D8C">
            <w:pPr>
              <w:pStyle w:val="phtablecellleft"/>
            </w:pPr>
            <w:r>
              <w:rPr>
                <w:color w:val="000000"/>
              </w:rPr>
              <w:t>Прием (осмотр, консультация) врача-кардиолога</w:t>
            </w:r>
          </w:p>
        </w:tc>
      </w:tr>
      <w:tr w:rsidR="00E21D8C" w:rsidRPr="00B3693C" w14:paraId="6F481E98" w14:textId="77777777" w:rsidTr="006B2B8F">
        <w:tc>
          <w:tcPr>
            <w:tcW w:w="1517" w:type="pct"/>
            <w:vAlign w:val="center"/>
          </w:tcPr>
          <w:p w14:paraId="1432A417" w14:textId="1A711E50" w:rsidR="00E21D8C" w:rsidRPr="00B3693C" w:rsidRDefault="00E21D8C" w:rsidP="00E21D8C">
            <w:pPr>
              <w:pStyle w:val="phtablecellleft"/>
            </w:pPr>
            <w:r>
              <w:rPr>
                <w:color w:val="000000"/>
              </w:rPr>
              <w:t>callingTeam</w:t>
            </w:r>
          </w:p>
        </w:tc>
        <w:tc>
          <w:tcPr>
            <w:tcW w:w="3483" w:type="pct"/>
            <w:vAlign w:val="center"/>
          </w:tcPr>
          <w:p w14:paraId="75CDB28F" w14:textId="0623EA5F" w:rsidR="00E21D8C" w:rsidRPr="00B3693C" w:rsidRDefault="00E21D8C" w:rsidP="00E21D8C">
            <w:pPr>
              <w:pStyle w:val="phtablecellleft"/>
            </w:pPr>
            <w:r>
              <w:rPr>
                <w:color w:val="000000"/>
              </w:rPr>
              <w:t>Вызов бригады скорой медицинской помощи</w:t>
            </w:r>
          </w:p>
        </w:tc>
      </w:tr>
      <w:tr w:rsidR="00E21D8C" w:rsidRPr="00B3693C" w14:paraId="1111BE51" w14:textId="77777777" w:rsidTr="006B2B8F">
        <w:tc>
          <w:tcPr>
            <w:tcW w:w="1517" w:type="pct"/>
            <w:vAlign w:val="center"/>
          </w:tcPr>
          <w:p w14:paraId="7543755B" w14:textId="00A494D2" w:rsidR="00E21D8C" w:rsidRPr="00B3693C" w:rsidRDefault="00E21D8C" w:rsidP="00E21D8C">
            <w:pPr>
              <w:pStyle w:val="phtablecellleft"/>
            </w:pPr>
            <w:r>
              <w:rPr>
                <w:color w:val="000000"/>
              </w:rPr>
              <w:t>medicalTeam</w:t>
            </w:r>
          </w:p>
        </w:tc>
        <w:tc>
          <w:tcPr>
            <w:tcW w:w="3483" w:type="pct"/>
            <w:vAlign w:val="center"/>
          </w:tcPr>
          <w:p w14:paraId="37FA1C05" w14:textId="2AE2F549" w:rsidR="00E21D8C" w:rsidRPr="00B3693C" w:rsidRDefault="00E21D8C" w:rsidP="00E21D8C">
            <w:pPr>
              <w:pStyle w:val="phtablecellleft"/>
            </w:pPr>
            <w:r>
              <w:rPr>
                <w:color w:val="000000"/>
              </w:rPr>
              <w:t>Бригада скорой медицинской помощи</w:t>
            </w:r>
          </w:p>
        </w:tc>
      </w:tr>
    </w:tbl>
    <w:p w14:paraId="1A4F84E7" w14:textId="77777777" w:rsidR="00146B36" w:rsidRDefault="00146B36" w:rsidP="00EB7ED5">
      <w:pPr>
        <w:pStyle w:val="phnormal"/>
      </w:pPr>
    </w:p>
    <w:p w14:paraId="77AA41CB" w14:textId="5AFB94F9" w:rsidR="00FF6ED1" w:rsidRDefault="00FF6ED1" w:rsidP="00FF6ED1">
      <w:pPr>
        <w:pStyle w:val="phtabletitle"/>
      </w:pPr>
      <w:bookmarkStart w:id="29" w:name="_Ref67059976"/>
      <w:r>
        <w:t xml:space="preserve">Таблица </w:t>
      </w:r>
      <w:r w:rsidR="00970966">
        <w:rPr>
          <w:noProof/>
        </w:rPr>
        <w:fldChar w:fldCharType="begin"/>
      </w:r>
      <w:r w:rsidR="00970966">
        <w:rPr>
          <w:noProof/>
        </w:rPr>
        <w:instrText xml:space="preserve"> SEQ Таблица \* ARABIC </w:instrText>
      </w:r>
      <w:r w:rsidR="00970966">
        <w:rPr>
          <w:noProof/>
        </w:rPr>
        <w:fldChar w:fldCharType="separate"/>
      </w:r>
      <w:r w:rsidR="00CC26E6">
        <w:rPr>
          <w:noProof/>
        </w:rPr>
        <w:t>7</w:t>
      </w:r>
      <w:r w:rsidR="00970966">
        <w:rPr>
          <w:noProof/>
        </w:rPr>
        <w:fldChar w:fldCharType="end"/>
      </w:r>
      <w:bookmarkEnd w:id="29"/>
      <w:r>
        <w:t xml:space="preserve"> – Справочник «Поля СЭМД beta-версии» (vimis5</w:t>
      </w:r>
      <w:r w:rsidR="008D7524" w:rsidRPr="008D7524">
        <w:rPr>
          <w:vertAlign w:val="superscript"/>
        </w:rPr>
        <w:fldChar w:fldCharType="begin"/>
      </w:r>
      <w:r w:rsidR="008D7524" w:rsidRPr="008D7524">
        <w:rPr>
          <w:vertAlign w:val="superscript"/>
        </w:rPr>
        <w:instrText xml:space="preserve"> NOTEREF _Ref54269477 \h </w:instrText>
      </w:r>
      <w:r w:rsidR="008D7524">
        <w:rPr>
          <w:vertAlign w:val="superscript"/>
        </w:rPr>
        <w:instrText xml:space="preserve"> \* MERGEFORMAT </w:instrText>
      </w:r>
      <w:r w:rsidR="008D7524" w:rsidRPr="008D7524">
        <w:rPr>
          <w:vertAlign w:val="superscript"/>
        </w:rPr>
      </w:r>
      <w:r w:rsidR="008D7524" w:rsidRPr="008D7524">
        <w:rPr>
          <w:vertAlign w:val="superscript"/>
        </w:rPr>
        <w:fldChar w:fldCharType="separate"/>
      </w:r>
      <w:r w:rsidR="00CC26E6">
        <w:rPr>
          <w:vertAlign w:val="superscript"/>
        </w:rPr>
        <w:t>2</w:t>
      </w:r>
      <w:r w:rsidR="008D7524" w:rsidRPr="008D7524">
        <w:rPr>
          <w:vertAlign w:val="superscript"/>
        </w:rPr>
        <w:fldChar w:fldCharType="end"/>
      </w:r>
      <w:r>
        <w:t>)</w:t>
      </w:r>
    </w:p>
    <w:tbl>
      <w:tblPr>
        <w:tblStyle w:val="af"/>
        <w:tblW w:w="10421" w:type="dxa"/>
        <w:tblLayout w:type="fixed"/>
        <w:tblLook w:val="0400" w:firstRow="0" w:lastRow="0" w:firstColumn="0" w:lastColumn="0" w:noHBand="0" w:noVBand="1"/>
      </w:tblPr>
      <w:tblGrid>
        <w:gridCol w:w="1532"/>
        <w:gridCol w:w="8889"/>
      </w:tblGrid>
      <w:tr w:rsidR="006B2B8F" w:rsidRPr="00E6792F" w14:paraId="49C70B39" w14:textId="77777777" w:rsidTr="006B2B8F">
        <w:trPr>
          <w:tblHeader/>
        </w:trPr>
        <w:tc>
          <w:tcPr>
            <w:tcW w:w="735" w:type="pct"/>
            <w:vAlign w:val="center"/>
          </w:tcPr>
          <w:p w14:paraId="11E7BF93" w14:textId="77777777" w:rsidR="006B2B8F" w:rsidRPr="00E6792F" w:rsidRDefault="006B2B8F" w:rsidP="00EB7ED5">
            <w:pPr>
              <w:pStyle w:val="phtablecolcaption"/>
            </w:pPr>
            <w:r w:rsidRPr="00E6792F">
              <w:t>Код поля</w:t>
            </w:r>
          </w:p>
        </w:tc>
        <w:tc>
          <w:tcPr>
            <w:tcW w:w="4265" w:type="pct"/>
            <w:vAlign w:val="center"/>
          </w:tcPr>
          <w:p w14:paraId="02AD3496" w14:textId="77777777" w:rsidR="006B2B8F" w:rsidRPr="00E6792F" w:rsidRDefault="006B2B8F" w:rsidP="00EB7ED5">
            <w:pPr>
              <w:pStyle w:val="phtablecolcaption"/>
            </w:pPr>
            <w:r w:rsidRPr="00E6792F">
              <w:t>Значения поля в справочнике</w:t>
            </w:r>
          </w:p>
        </w:tc>
      </w:tr>
      <w:tr w:rsidR="00E21D8C" w:rsidRPr="00E6792F" w14:paraId="58FFC721" w14:textId="77777777" w:rsidTr="006B2B8F">
        <w:tc>
          <w:tcPr>
            <w:tcW w:w="735" w:type="pct"/>
            <w:vAlign w:val="center"/>
          </w:tcPr>
          <w:p w14:paraId="36AC9D70" w14:textId="77777777" w:rsidR="00E21D8C" w:rsidRPr="00E6792F" w:rsidRDefault="00E21D8C" w:rsidP="00E21D8C">
            <w:pPr>
              <w:pStyle w:val="phtablecellleft"/>
            </w:pPr>
            <w:r w:rsidRPr="00E6792F">
              <w:t>201</w:t>
            </w:r>
          </w:p>
        </w:tc>
        <w:tc>
          <w:tcPr>
            <w:tcW w:w="4265" w:type="pct"/>
            <w:vAlign w:val="center"/>
          </w:tcPr>
          <w:p w14:paraId="17209BA5" w14:textId="3C1D50D3" w:rsidR="00E21D8C" w:rsidRPr="00E6792F" w:rsidRDefault="00E21D8C" w:rsidP="00E21D8C">
            <w:pPr>
              <w:pStyle w:val="phtablecellleft"/>
            </w:pPr>
            <w:r>
              <w:rPr>
                <w:color w:val="000000"/>
              </w:rPr>
              <w:t>Вегетативная нервная система</w:t>
            </w:r>
          </w:p>
        </w:tc>
      </w:tr>
      <w:tr w:rsidR="00E21D8C" w:rsidRPr="00E6792F" w14:paraId="2CA47CD2" w14:textId="77777777" w:rsidTr="006B2B8F">
        <w:tc>
          <w:tcPr>
            <w:tcW w:w="735" w:type="pct"/>
            <w:vAlign w:val="center"/>
          </w:tcPr>
          <w:p w14:paraId="48E4A240" w14:textId="77777777" w:rsidR="00E21D8C" w:rsidRPr="00E6792F" w:rsidRDefault="00E21D8C" w:rsidP="00E21D8C">
            <w:pPr>
              <w:pStyle w:val="phtablecellleft"/>
            </w:pPr>
            <w:r w:rsidRPr="00E6792F">
              <w:t>202</w:t>
            </w:r>
          </w:p>
        </w:tc>
        <w:tc>
          <w:tcPr>
            <w:tcW w:w="4265" w:type="pct"/>
            <w:vAlign w:val="center"/>
          </w:tcPr>
          <w:p w14:paraId="06314EB0" w14:textId="17E0E157" w:rsidR="00E21D8C" w:rsidRPr="00E6792F" w:rsidRDefault="00E21D8C" w:rsidP="00E21D8C">
            <w:pPr>
              <w:pStyle w:val="phtablecellleft"/>
            </w:pPr>
            <w:r>
              <w:rPr>
                <w:color w:val="000000"/>
              </w:rPr>
              <w:t>Вертебральный синдром</w:t>
            </w:r>
          </w:p>
        </w:tc>
      </w:tr>
      <w:tr w:rsidR="00E21D8C" w:rsidRPr="00E6792F" w14:paraId="3FF1E8CF" w14:textId="77777777" w:rsidTr="006B2B8F">
        <w:tc>
          <w:tcPr>
            <w:tcW w:w="735" w:type="pct"/>
            <w:vAlign w:val="center"/>
          </w:tcPr>
          <w:p w14:paraId="0E11B4C9" w14:textId="77777777" w:rsidR="00E21D8C" w:rsidRPr="00E6792F" w:rsidRDefault="00E21D8C" w:rsidP="00E21D8C">
            <w:pPr>
              <w:pStyle w:val="phtablecellleft"/>
            </w:pPr>
            <w:r w:rsidRPr="00E6792F">
              <w:t>203</w:t>
            </w:r>
          </w:p>
        </w:tc>
        <w:tc>
          <w:tcPr>
            <w:tcW w:w="4265" w:type="pct"/>
            <w:vAlign w:val="center"/>
          </w:tcPr>
          <w:p w14:paraId="58513F30" w14:textId="6CCE8AA6" w:rsidR="00E21D8C" w:rsidRPr="00E6792F" w:rsidRDefault="00E21D8C" w:rsidP="00E21D8C">
            <w:pPr>
              <w:pStyle w:val="phtablecellleft"/>
            </w:pPr>
            <w:r>
              <w:rPr>
                <w:color w:val="000000"/>
              </w:rPr>
              <w:t>Выполненное лечение у пациента с ОНМК</w:t>
            </w:r>
          </w:p>
        </w:tc>
      </w:tr>
      <w:tr w:rsidR="00E21D8C" w:rsidRPr="00E6792F" w14:paraId="5C38FDB9" w14:textId="77777777" w:rsidTr="006B2B8F">
        <w:tc>
          <w:tcPr>
            <w:tcW w:w="735" w:type="pct"/>
            <w:vAlign w:val="center"/>
          </w:tcPr>
          <w:p w14:paraId="5F97DB9A" w14:textId="77777777" w:rsidR="00E21D8C" w:rsidRPr="00E6792F" w:rsidRDefault="00E21D8C" w:rsidP="00E21D8C">
            <w:pPr>
              <w:pStyle w:val="phtablecellleft"/>
            </w:pPr>
            <w:r w:rsidRPr="00E6792F">
              <w:t>204</w:t>
            </w:r>
          </w:p>
        </w:tc>
        <w:tc>
          <w:tcPr>
            <w:tcW w:w="4265" w:type="pct"/>
            <w:vAlign w:val="center"/>
          </w:tcPr>
          <w:p w14:paraId="5FD07C2F" w14:textId="747A4637" w:rsidR="00E21D8C" w:rsidRPr="00E6792F" w:rsidRDefault="00E21D8C" w:rsidP="00E21D8C">
            <w:pPr>
              <w:pStyle w:val="phtablecellleft"/>
            </w:pPr>
            <w:r>
              <w:rPr>
                <w:color w:val="000000"/>
              </w:rPr>
              <w:t>Высшая корковая деятельность и психоэмоциональная сфера</w:t>
            </w:r>
          </w:p>
        </w:tc>
      </w:tr>
      <w:tr w:rsidR="00E21D8C" w:rsidRPr="00E6792F" w14:paraId="436EFFD6" w14:textId="77777777" w:rsidTr="006B2B8F">
        <w:tc>
          <w:tcPr>
            <w:tcW w:w="735" w:type="pct"/>
            <w:vAlign w:val="center"/>
          </w:tcPr>
          <w:p w14:paraId="420531E7" w14:textId="77777777" w:rsidR="00E21D8C" w:rsidRPr="00E6792F" w:rsidRDefault="00E21D8C" w:rsidP="00E21D8C">
            <w:pPr>
              <w:pStyle w:val="phtablecellleft"/>
            </w:pPr>
            <w:r w:rsidRPr="00E6792F">
              <w:t>205</w:t>
            </w:r>
          </w:p>
        </w:tc>
        <w:tc>
          <w:tcPr>
            <w:tcW w:w="4265" w:type="pct"/>
            <w:vAlign w:val="center"/>
          </w:tcPr>
          <w:p w14:paraId="5C5852D8" w14:textId="08502B35" w:rsidR="00E21D8C" w:rsidRPr="00E6792F" w:rsidRDefault="00E21D8C" w:rsidP="00E21D8C">
            <w:pPr>
              <w:pStyle w:val="phtablecellleft"/>
            </w:pPr>
            <w:r>
              <w:rPr>
                <w:color w:val="000000"/>
              </w:rPr>
              <w:t>Дата возникновения ОНМК</w:t>
            </w:r>
          </w:p>
        </w:tc>
      </w:tr>
      <w:tr w:rsidR="00E21D8C" w:rsidRPr="00E6792F" w14:paraId="56873704" w14:textId="77777777" w:rsidTr="006B2B8F">
        <w:tc>
          <w:tcPr>
            <w:tcW w:w="735" w:type="pct"/>
            <w:vAlign w:val="center"/>
          </w:tcPr>
          <w:p w14:paraId="498F0982" w14:textId="77777777" w:rsidR="00E21D8C" w:rsidRPr="00E6792F" w:rsidRDefault="00E21D8C" w:rsidP="00E21D8C">
            <w:pPr>
              <w:pStyle w:val="phtablecellleft"/>
            </w:pPr>
            <w:r w:rsidRPr="00E6792F">
              <w:t>206</w:t>
            </w:r>
          </w:p>
        </w:tc>
        <w:tc>
          <w:tcPr>
            <w:tcW w:w="4265" w:type="pct"/>
            <w:vAlign w:val="center"/>
          </w:tcPr>
          <w:p w14:paraId="0F6CA875" w14:textId="4E7D456C" w:rsidR="00E21D8C" w:rsidRPr="00E6792F" w:rsidRDefault="00E21D8C" w:rsidP="00E21D8C">
            <w:pPr>
              <w:pStyle w:val="phtablecellleft"/>
            </w:pPr>
            <w:r>
              <w:rPr>
                <w:color w:val="000000"/>
              </w:rPr>
              <w:t>Двигательная система</w:t>
            </w:r>
          </w:p>
        </w:tc>
      </w:tr>
      <w:tr w:rsidR="00E21D8C" w:rsidRPr="00E6792F" w14:paraId="3B4B40C8" w14:textId="77777777" w:rsidTr="006B2B8F">
        <w:tc>
          <w:tcPr>
            <w:tcW w:w="735" w:type="pct"/>
            <w:vAlign w:val="center"/>
          </w:tcPr>
          <w:p w14:paraId="3CE8ACDD" w14:textId="77777777" w:rsidR="00E21D8C" w:rsidRPr="00E6792F" w:rsidRDefault="00E21D8C" w:rsidP="00E21D8C">
            <w:pPr>
              <w:pStyle w:val="phtablecellleft"/>
            </w:pPr>
            <w:r w:rsidRPr="00E6792F">
              <w:t>207</w:t>
            </w:r>
          </w:p>
        </w:tc>
        <w:tc>
          <w:tcPr>
            <w:tcW w:w="4265" w:type="pct"/>
            <w:vAlign w:val="center"/>
          </w:tcPr>
          <w:p w14:paraId="453C746D" w14:textId="5D51E4A6" w:rsidR="00E21D8C" w:rsidRPr="00E6792F" w:rsidRDefault="00E21D8C" w:rsidP="00E21D8C">
            <w:pPr>
              <w:pStyle w:val="phtablecellleft"/>
            </w:pPr>
            <w:r>
              <w:rPr>
                <w:color w:val="000000"/>
              </w:rPr>
              <w:t>Координационная система</w:t>
            </w:r>
          </w:p>
        </w:tc>
      </w:tr>
      <w:tr w:rsidR="00E21D8C" w:rsidRPr="00E6792F" w14:paraId="0AF40242" w14:textId="77777777" w:rsidTr="006B2B8F">
        <w:tc>
          <w:tcPr>
            <w:tcW w:w="735" w:type="pct"/>
            <w:vAlign w:val="center"/>
          </w:tcPr>
          <w:p w14:paraId="2EA5C10A" w14:textId="77777777" w:rsidR="00E21D8C" w:rsidRPr="00E6792F" w:rsidRDefault="00E21D8C" w:rsidP="00E21D8C">
            <w:pPr>
              <w:pStyle w:val="phtablecellleft"/>
            </w:pPr>
            <w:r w:rsidRPr="00E6792F">
              <w:t>208</w:t>
            </w:r>
          </w:p>
        </w:tc>
        <w:tc>
          <w:tcPr>
            <w:tcW w:w="4265" w:type="pct"/>
            <w:vAlign w:val="center"/>
          </w:tcPr>
          <w:p w14:paraId="27EB5A4D" w14:textId="68AC8B7B" w:rsidR="00E21D8C" w:rsidRPr="00E6792F" w:rsidRDefault="00E21D8C" w:rsidP="00E21D8C">
            <w:pPr>
              <w:pStyle w:val="phtablecellleft"/>
            </w:pPr>
            <w:r>
              <w:rPr>
                <w:color w:val="000000"/>
              </w:rPr>
              <w:t>Краткая характеристика клинической картины</w:t>
            </w:r>
          </w:p>
        </w:tc>
      </w:tr>
      <w:tr w:rsidR="00E21D8C" w:rsidRPr="00E6792F" w14:paraId="26653A34" w14:textId="77777777" w:rsidTr="006B2B8F">
        <w:tc>
          <w:tcPr>
            <w:tcW w:w="735" w:type="pct"/>
            <w:vAlign w:val="center"/>
          </w:tcPr>
          <w:p w14:paraId="0BFA47BA" w14:textId="77777777" w:rsidR="00E21D8C" w:rsidRPr="00E6792F" w:rsidRDefault="00E21D8C" w:rsidP="00E21D8C">
            <w:pPr>
              <w:pStyle w:val="phtablecellleft"/>
            </w:pPr>
            <w:r w:rsidRPr="00E6792F">
              <w:t>209</w:t>
            </w:r>
          </w:p>
        </w:tc>
        <w:tc>
          <w:tcPr>
            <w:tcW w:w="4265" w:type="pct"/>
            <w:vAlign w:val="center"/>
          </w:tcPr>
          <w:p w14:paraId="1B9E63BE" w14:textId="65036649" w:rsidR="00E21D8C" w:rsidRPr="00E6792F" w:rsidRDefault="00E21D8C" w:rsidP="00E21D8C">
            <w:pPr>
              <w:pStyle w:val="phtablecellleft"/>
            </w:pPr>
            <w:r>
              <w:rPr>
                <w:color w:val="000000"/>
              </w:rPr>
              <w:t>Менингеальный синдром</w:t>
            </w:r>
          </w:p>
        </w:tc>
      </w:tr>
      <w:tr w:rsidR="00E21D8C" w:rsidRPr="00E6792F" w14:paraId="328DB301" w14:textId="77777777" w:rsidTr="006B2B8F">
        <w:tc>
          <w:tcPr>
            <w:tcW w:w="735" w:type="pct"/>
            <w:vAlign w:val="center"/>
          </w:tcPr>
          <w:p w14:paraId="284A413F" w14:textId="77777777" w:rsidR="00E21D8C" w:rsidRPr="00E6792F" w:rsidRDefault="00E21D8C" w:rsidP="00E21D8C">
            <w:pPr>
              <w:pStyle w:val="phtablecellleft"/>
            </w:pPr>
            <w:r w:rsidRPr="00E6792F">
              <w:t>210</w:t>
            </w:r>
          </w:p>
        </w:tc>
        <w:tc>
          <w:tcPr>
            <w:tcW w:w="4265" w:type="pct"/>
            <w:vAlign w:val="center"/>
          </w:tcPr>
          <w:p w14:paraId="43B5DA8A" w14:textId="67F324BD" w:rsidR="00E21D8C" w:rsidRPr="00E6792F" w:rsidRDefault="00E21D8C" w:rsidP="00E21D8C">
            <w:pPr>
              <w:pStyle w:val="phtablecellleft"/>
            </w:pPr>
            <w:r>
              <w:rPr>
                <w:color w:val="000000"/>
              </w:rPr>
              <w:t>Непосредственные причины, которые вызвали ОНМК</w:t>
            </w:r>
          </w:p>
        </w:tc>
      </w:tr>
      <w:tr w:rsidR="00E21D8C" w:rsidRPr="00E6792F" w14:paraId="170E2022" w14:textId="77777777" w:rsidTr="006B2B8F">
        <w:tc>
          <w:tcPr>
            <w:tcW w:w="735" w:type="pct"/>
            <w:vAlign w:val="center"/>
          </w:tcPr>
          <w:p w14:paraId="379AEE8C" w14:textId="77777777" w:rsidR="00E21D8C" w:rsidRPr="00E6792F" w:rsidRDefault="00E21D8C" w:rsidP="00E21D8C">
            <w:pPr>
              <w:pStyle w:val="phtablecellleft"/>
            </w:pPr>
            <w:r w:rsidRPr="00E6792F">
              <w:t>211</w:t>
            </w:r>
          </w:p>
        </w:tc>
        <w:tc>
          <w:tcPr>
            <w:tcW w:w="4265" w:type="pct"/>
            <w:vAlign w:val="center"/>
          </w:tcPr>
          <w:p w14:paraId="4DBE429B" w14:textId="11771BE8" w:rsidR="00E21D8C" w:rsidRPr="00E6792F" w:rsidRDefault="00E21D8C" w:rsidP="00E21D8C">
            <w:pPr>
              <w:pStyle w:val="phtablecellleft"/>
            </w:pPr>
            <w:r>
              <w:rPr>
                <w:color w:val="000000"/>
              </w:rPr>
              <w:t>Общемозговые симптомы</w:t>
            </w:r>
          </w:p>
        </w:tc>
      </w:tr>
      <w:tr w:rsidR="00E21D8C" w:rsidRPr="00E6792F" w14:paraId="39090E48" w14:textId="77777777" w:rsidTr="006B2B8F">
        <w:tc>
          <w:tcPr>
            <w:tcW w:w="735" w:type="pct"/>
            <w:vAlign w:val="center"/>
          </w:tcPr>
          <w:p w14:paraId="7EACFC77" w14:textId="77777777" w:rsidR="00E21D8C" w:rsidRPr="00E6792F" w:rsidRDefault="00E21D8C" w:rsidP="00E21D8C">
            <w:pPr>
              <w:pStyle w:val="phtablecellleft"/>
            </w:pPr>
            <w:r w:rsidRPr="00E6792F">
              <w:t>212</w:t>
            </w:r>
          </w:p>
        </w:tc>
        <w:tc>
          <w:tcPr>
            <w:tcW w:w="4265" w:type="pct"/>
            <w:vAlign w:val="center"/>
          </w:tcPr>
          <w:p w14:paraId="4D5E6301" w14:textId="5414B4A9" w:rsidR="00E21D8C" w:rsidRPr="00E6792F" w:rsidRDefault="00E21D8C" w:rsidP="00E21D8C">
            <w:pPr>
              <w:pStyle w:val="phtablecellleft"/>
            </w:pPr>
            <w:r>
              <w:rPr>
                <w:color w:val="000000"/>
              </w:rPr>
              <w:t>Период ОНМК</w:t>
            </w:r>
          </w:p>
        </w:tc>
      </w:tr>
      <w:tr w:rsidR="00E21D8C" w:rsidRPr="00E6792F" w14:paraId="261F29CE" w14:textId="77777777" w:rsidTr="006B2B8F">
        <w:tc>
          <w:tcPr>
            <w:tcW w:w="735" w:type="pct"/>
            <w:vAlign w:val="center"/>
          </w:tcPr>
          <w:p w14:paraId="5CE36F06" w14:textId="77777777" w:rsidR="00E21D8C" w:rsidRPr="00E6792F" w:rsidRDefault="00E21D8C" w:rsidP="00E21D8C">
            <w:pPr>
              <w:pStyle w:val="phtablecellleft"/>
            </w:pPr>
            <w:r w:rsidRPr="00E6792F">
              <w:t>213</w:t>
            </w:r>
          </w:p>
        </w:tc>
        <w:tc>
          <w:tcPr>
            <w:tcW w:w="4265" w:type="pct"/>
            <w:vAlign w:val="center"/>
          </w:tcPr>
          <w:p w14:paraId="1C272E12" w14:textId="3EA19B9F" w:rsidR="00E21D8C" w:rsidRPr="00E6792F" w:rsidRDefault="00E21D8C" w:rsidP="00E21D8C">
            <w:pPr>
              <w:pStyle w:val="phtablecellleft"/>
            </w:pPr>
            <w:r>
              <w:rPr>
                <w:color w:val="000000"/>
              </w:rPr>
              <w:t>Полиневритическое поражение</w:t>
            </w:r>
          </w:p>
        </w:tc>
      </w:tr>
      <w:tr w:rsidR="00E21D8C" w:rsidRPr="00E6792F" w14:paraId="6A1A95DB" w14:textId="77777777" w:rsidTr="006B2B8F">
        <w:tc>
          <w:tcPr>
            <w:tcW w:w="735" w:type="pct"/>
            <w:vAlign w:val="center"/>
          </w:tcPr>
          <w:p w14:paraId="79889BE5" w14:textId="77777777" w:rsidR="00E21D8C" w:rsidRPr="00E6792F" w:rsidRDefault="00E21D8C" w:rsidP="00E21D8C">
            <w:pPr>
              <w:pStyle w:val="phtablecellleft"/>
            </w:pPr>
            <w:r w:rsidRPr="00E6792F">
              <w:lastRenderedPageBreak/>
              <w:t>214</w:t>
            </w:r>
          </w:p>
        </w:tc>
        <w:tc>
          <w:tcPr>
            <w:tcW w:w="4265" w:type="pct"/>
            <w:vAlign w:val="center"/>
          </w:tcPr>
          <w:p w14:paraId="08D18CFE" w14:textId="08C18547" w:rsidR="00E21D8C" w:rsidRPr="00E6792F" w:rsidRDefault="00E21D8C" w:rsidP="00E21D8C">
            <w:pPr>
              <w:pStyle w:val="phtablecellleft"/>
            </w:pPr>
            <w:r>
              <w:rPr>
                <w:color w:val="000000"/>
              </w:rPr>
              <w:t>Пострадавшие бассейны и артерии</w:t>
            </w:r>
          </w:p>
        </w:tc>
      </w:tr>
      <w:tr w:rsidR="00E21D8C" w:rsidRPr="00E6792F" w14:paraId="6367EDBD" w14:textId="77777777" w:rsidTr="006B2B8F">
        <w:tc>
          <w:tcPr>
            <w:tcW w:w="735" w:type="pct"/>
            <w:vAlign w:val="center"/>
          </w:tcPr>
          <w:p w14:paraId="609E210E" w14:textId="77777777" w:rsidR="00E21D8C" w:rsidRPr="00E6792F" w:rsidRDefault="00E21D8C" w:rsidP="00E21D8C">
            <w:pPr>
              <w:pStyle w:val="phtablecellleft"/>
            </w:pPr>
            <w:r w:rsidRPr="00E6792F">
              <w:t>215</w:t>
            </w:r>
          </w:p>
        </w:tc>
        <w:tc>
          <w:tcPr>
            <w:tcW w:w="4265" w:type="pct"/>
            <w:vAlign w:val="center"/>
          </w:tcPr>
          <w:p w14:paraId="2D66FF96" w14:textId="656FDBC9" w:rsidR="00E21D8C" w:rsidRPr="00E6792F" w:rsidRDefault="00E21D8C" w:rsidP="00E21D8C">
            <w:pPr>
              <w:pStyle w:val="phtablecellleft"/>
            </w:pPr>
            <w:r>
              <w:rPr>
                <w:color w:val="000000"/>
              </w:rPr>
              <w:t>Речь</w:t>
            </w:r>
          </w:p>
        </w:tc>
      </w:tr>
      <w:tr w:rsidR="00E21D8C" w:rsidRPr="00E6792F" w14:paraId="596CBEDC" w14:textId="77777777" w:rsidTr="006B2B8F">
        <w:tc>
          <w:tcPr>
            <w:tcW w:w="735" w:type="pct"/>
            <w:vAlign w:val="center"/>
          </w:tcPr>
          <w:p w14:paraId="32458D9C" w14:textId="77777777" w:rsidR="00E21D8C" w:rsidRPr="00E6792F" w:rsidRDefault="00E21D8C" w:rsidP="00E21D8C">
            <w:pPr>
              <w:pStyle w:val="phtablecellleft"/>
            </w:pPr>
            <w:r w:rsidRPr="00E6792F">
              <w:t>216</w:t>
            </w:r>
          </w:p>
        </w:tc>
        <w:tc>
          <w:tcPr>
            <w:tcW w:w="4265" w:type="pct"/>
            <w:vAlign w:val="center"/>
          </w:tcPr>
          <w:p w14:paraId="31565E4F" w14:textId="7C7A44CC" w:rsidR="00E21D8C" w:rsidRPr="00E6792F" w:rsidRDefault="00E21D8C" w:rsidP="00E21D8C">
            <w:pPr>
              <w:pStyle w:val="phtablecellleft"/>
            </w:pPr>
            <w:r>
              <w:rPr>
                <w:color w:val="000000"/>
              </w:rPr>
              <w:t>Сознание</w:t>
            </w:r>
          </w:p>
        </w:tc>
      </w:tr>
      <w:tr w:rsidR="00E21D8C" w:rsidRPr="00E6792F" w14:paraId="443722C2" w14:textId="77777777" w:rsidTr="006B2B8F">
        <w:tc>
          <w:tcPr>
            <w:tcW w:w="735" w:type="pct"/>
            <w:vAlign w:val="center"/>
          </w:tcPr>
          <w:p w14:paraId="0AB82BC8" w14:textId="77777777" w:rsidR="00E21D8C" w:rsidRPr="00E6792F" w:rsidRDefault="00E21D8C" w:rsidP="00E21D8C">
            <w:pPr>
              <w:pStyle w:val="phtablecellleft"/>
            </w:pPr>
            <w:r w:rsidRPr="00E6792F">
              <w:t>217</w:t>
            </w:r>
          </w:p>
        </w:tc>
        <w:tc>
          <w:tcPr>
            <w:tcW w:w="4265" w:type="pct"/>
            <w:vAlign w:val="center"/>
          </w:tcPr>
          <w:p w14:paraId="56743C38" w14:textId="2B11BC2A" w:rsidR="00E21D8C" w:rsidRPr="00E6792F" w:rsidRDefault="00E21D8C" w:rsidP="00E21D8C">
            <w:pPr>
              <w:pStyle w:val="phtablecellleft"/>
            </w:pPr>
            <w:r>
              <w:rPr>
                <w:color w:val="000000"/>
              </w:rPr>
              <w:t>Спинальное поражение</w:t>
            </w:r>
          </w:p>
        </w:tc>
      </w:tr>
      <w:tr w:rsidR="00E21D8C" w:rsidRPr="00E6792F" w14:paraId="39D0791A" w14:textId="77777777" w:rsidTr="006B2B8F">
        <w:tc>
          <w:tcPr>
            <w:tcW w:w="735" w:type="pct"/>
            <w:vAlign w:val="center"/>
          </w:tcPr>
          <w:p w14:paraId="55D8EAEA" w14:textId="77777777" w:rsidR="00E21D8C" w:rsidRPr="00E6792F" w:rsidRDefault="00E21D8C" w:rsidP="00E21D8C">
            <w:pPr>
              <w:pStyle w:val="phtablecellleft"/>
            </w:pPr>
            <w:r w:rsidRPr="00E6792F">
              <w:t>218</w:t>
            </w:r>
          </w:p>
        </w:tc>
        <w:tc>
          <w:tcPr>
            <w:tcW w:w="4265" w:type="pct"/>
            <w:vAlign w:val="center"/>
          </w:tcPr>
          <w:p w14:paraId="7DB8E906" w14:textId="7005D9C2" w:rsidR="00E21D8C" w:rsidRPr="00E6792F" w:rsidRDefault="00E21D8C" w:rsidP="00E21D8C">
            <w:pPr>
              <w:pStyle w:val="phtablecellleft"/>
            </w:pPr>
            <w:r>
              <w:rPr>
                <w:color w:val="000000"/>
              </w:rPr>
              <w:t>Тазовые функции</w:t>
            </w:r>
          </w:p>
        </w:tc>
      </w:tr>
      <w:tr w:rsidR="00E21D8C" w:rsidRPr="00E6792F" w14:paraId="3AE991F3" w14:textId="77777777" w:rsidTr="006B2B8F">
        <w:tc>
          <w:tcPr>
            <w:tcW w:w="735" w:type="pct"/>
            <w:vAlign w:val="center"/>
          </w:tcPr>
          <w:p w14:paraId="7E7D495D" w14:textId="77777777" w:rsidR="00E21D8C" w:rsidRPr="00E6792F" w:rsidRDefault="00E21D8C" w:rsidP="00E21D8C">
            <w:pPr>
              <w:pStyle w:val="phtablecellleft"/>
            </w:pPr>
            <w:r w:rsidRPr="00E6792F">
              <w:t>219</w:t>
            </w:r>
          </w:p>
        </w:tc>
        <w:tc>
          <w:tcPr>
            <w:tcW w:w="4265" w:type="pct"/>
            <w:vAlign w:val="center"/>
          </w:tcPr>
          <w:p w14:paraId="27747CEF" w14:textId="63F09B14" w:rsidR="00E21D8C" w:rsidRPr="00E6792F" w:rsidRDefault="00E21D8C" w:rsidP="00E21D8C">
            <w:pPr>
              <w:pStyle w:val="phtablecellleft"/>
            </w:pPr>
            <w:r>
              <w:rPr>
                <w:color w:val="000000"/>
              </w:rPr>
              <w:t>Черепные нервы</w:t>
            </w:r>
          </w:p>
        </w:tc>
      </w:tr>
      <w:tr w:rsidR="00E21D8C" w:rsidRPr="00E6792F" w14:paraId="2C049AAE" w14:textId="77777777" w:rsidTr="006B2B8F">
        <w:tc>
          <w:tcPr>
            <w:tcW w:w="735" w:type="pct"/>
            <w:vAlign w:val="center"/>
          </w:tcPr>
          <w:p w14:paraId="2B3FCBED" w14:textId="77777777" w:rsidR="00E21D8C" w:rsidRPr="00E6792F" w:rsidRDefault="00E21D8C" w:rsidP="00E21D8C">
            <w:pPr>
              <w:pStyle w:val="phtablecellleft"/>
            </w:pPr>
            <w:r w:rsidRPr="00E6792F">
              <w:t>220</w:t>
            </w:r>
          </w:p>
        </w:tc>
        <w:tc>
          <w:tcPr>
            <w:tcW w:w="4265" w:type="pct"/>
            <w:vAlign w:val="center"/>
          </w:tcPr>
          <w:p w14:paraId="497F1991" w14:textId="0BBA2A74" w:rsidR="00E21D8C" w:rsidRPr="00E6792F" w:rsidRDefault="00E21D8C" w:rsidP="00E21D8C">
            <w:pPr>
              <w:pStyle w:val="phtablecellleft"/>
            </w:pPr>
            <w:r>
              <w:rPr>
                <w:color w:val="000000"/>
              </w:rPr>
              <w:t>Чувствительность</w:t>
            </w:r>
          </w:p>
        </w:tc>
      </w:tr>
      <w:tr w:rsidR="00E21D8C" w:rsidRPr="00E6792F" w14:paraId="22703C68" w14:textId="77777777" w:rsidTr="006B2B8F">
        <w:tc>
          <w:tcPr>
            <w:tcW w:w="735" w:type="pct"/>
            <w:vAlign w:val="center"/>
          </w:tcPr>
          <w:p w14:paraId="19AA332A" w14:textId="77777777" w:rsidR="00E21D8C" w:rsidRPr="00E6792F" w:rsidRDefault="00E21D8C" w:rsidP="00E21D8C">
            <w:pPr>
              <w:pStyle w:val="phtablecellleft"/>
            </w:pPr>
            <w:r w:rsidRPr="00E6792F">
              <w:t>221</w:t>
            </w:r>
          </w:p>
        </w:tc>
        <w:tc>
          <w:tcPr>
            <w:tcW w:w="4265" w:type="pct"/>
            <w:vAlign w:val="center"/>
          </w:tcPr>
          <w:p w14:paraId="3179A308" w14:textId="6B739681" w:rsidR="00E21D8C" w:rsidRPr="00E6792F" w:rsidRDefault="00E21D8C" w:rsidP="00E21D8C">
            <w:pPr>
              <w:pStyle w:val="phtablecellleft"/>
            </w:pPr>
            <w:r>
              <w:rPr>
                <w:color w:val="000000"/>
              </w:rPr>
              <w:t>Экстрапирамидная система</w:t>
            </w:r>
          </w:p>
        </w:tc>
      </w:tr>
      <w:tr w:rsidR="00E21D8C" w:rsidRPr="00E6792F" w14:paraId="1F0B0479" w14:textId="77777777" w:rsidTr="006B2B8F">
        <w:tc>
          <w:tcPr>
            <w:tcW w:w="735" w:type="pct"/>
            <w:vAlign w:val="center"/>
          </w:tcPr>
          <w:p w14:paraId="518A378E" w14:textId="77777777" w:rsidR="00E21D8C" w:rsidRPr="00E6792F" w:rsidRDefault="00E21D8C" w:rsidP="00E21D8C">
            <w:pPr>
              <w:pStyle w:val="phtablecellleft"/>
            </w:pPr>
            <w:r w:rsidRPr="00E6792F">
              <w:t>222</w:t>
            </w:r>
          </w:p>
        </w:tc>
        <w:tc>
          <w:tcPr>
            <w:tcW w:w="4265" w:type="pct"/>
            <w:vAlign w:val="center"/>
          </w:tcPr>
          <w:p w14:paraId="3E821276" w14:textId="5CC06964" w:rsidR="00E21D8C" w:rsidRPr="00E6792F" w:rsidRDefault="00E21D8C" w:rsidP="00E21D8C">
            <w:pPr>
              <w:pStyle w:val="phtablecellleft"/>
            </w:pPr>
            <w:r>
              <w:rPr>
                <w:color w:val="000000"/>
              </w:rPr>
              <w:t>Оценка глотания</w:t>
            </w:r>
          </w:p>
        </w:tc>
      </w:tr>
      <w:tr w:rsidR="00E21D8C" w:rsidRPr="00E6792F" w14:paraId="2AA58F5C" w14:textId="77777777" w:rsidTr="006B2B8F">
        <w:tc>
          <w:tcPr>
            <w:tcW w:w="735" w:type="pct"/>
            <w:vAlign w:val="center"/>
          </w:tcPr>
          <w:p w14:paraId="081E46C4" w14:textId="77777777" w:rsidR="00E21D8C" w:rsidRPr="00E6792F" w:rsidRDefault="00E21D8C" w:rsidP="00E21D8C">
            <w:pPr>
              <w:pStyle w:val="phtablecellleft"/>
            </w:pPr>
            <w:r w:rsidRPr="00E6792F">
              <w:t>223</w:t>
            </w:r>
          </w:p>
        </w:tc>
        <w:tc>
          <w:tcPr>
            <w:tcW w:w="4265" w:type="pct"/>
            <w:vAlign w:val="center"/>
          </w:tcPr>
          <w:p w14:paraId="0C8D7A9D" w14:textId="5034B3A4" w:rsidR="00E21D8C" w:rsidRPr="00E6792F" w:rsidRDefault="00E21D8C" w:rsidP="00E21D8C">
            <w:pPr>
              <w:pStyle w:val="phtablecellleft"/>
            </w:pPr>
            <w:r>
              <w:rPr>
                <w:color w:val="000000"/>
              </w:rPr>
              <w:t>Общесоматическое состояние</w:t>
            </w:r>
          </w:p>
        </w:tc>
      </w:tr>
      <w:tr w:rsidR="00E21D8C" w:rsidRPr="00E6792F" w14:paraId="22C4B2AC" w14:textId="77777777" w:rsidTr="006B2B8F">
        <w:tc>
          <w:tcPr>
            <w:tcW w:w="735" w:type="pct"/>
            <w:vAlign w:val="center"/>
          </w:tcPr>
          <w:p w14:paraId="4DBD4E93" w14:textId="77777777" w:rsidR="00E21D8C" w:rsidRPr="00E6792F" w:rsidRDefault="00E21D8C" w:rsidP="00E21D8C">
            <w:pPr>
              <w:pStyle w:val="phtablecellleft"/>
            </w:pPr>
            <w:r w:rsidRPr="00E6792F">
              <w:t>224</w:t>
            </w:r>
          </w:p>
        </w:tc>
        <w:tc>
          <w:tcPr>
            <w:tcW w:w="4265" w:type="pct"/>
            <w:vAlign w:val="center"/>
          </w:tcPr>
          <w:p w14:paraId="727C39DC" w14:textId="7775FB7E" w:rsidR="00E21D8C" w:rsidRPr="00E6792F" w:rsidRDefault="00E21D8C" w:rsidP="00E21D8C">
            <w:pPr>
              <w:pStyle w:val="phtablecellleft"/>
            </w:pPr>
            <w:r>
              <w:rPr>
                <w:color w:val="000000"/>
              </w:rPr>
              <w:t>Геморрагическая трансформация мозговой ткани после лечения ишемического инсульта</w:t>
            </w:r>
          </w:p>
        </w:tc>
      </w:tr>
      <w:tr w:rsidR="00E21D8C" w:rsidRPr="00E6792F" w14:paraId="46581755" w14:textId="77777777" w:rsidTr="006B2B8F">
        <w:tc>
          <w:tcPr>
            <w:tcW w:w="735" w:type="pct"/>
            <w:vAlign w:val="center"/>
          </w:tcPr>
          <w:p w14:paraId="014E96C8" w14:textId="77777777" w:rsidR="00E21D8C" w:rsidRPr="00E6792F" w:rsidRDefault="00E21D8C" w:rsidP="00E21D8C">
            <w:pPr>
              <w:pStyle w:val="phtablecellleft"/>
            </w:pPr>
            <w:r w:rsidRPr="00E6792F">
              <w:t>225</w:t>
            </w:r>
          </w:p>
        </w:tc>
        <w:tc>
          <w:tcPr>
            <w:tcW w:w="4265" w:type="pct"/>
            <w:vAlign w:val="center"/>
          </w:tcPr>
          <w:p w14:paraId="3EFB361F" w14:textId="5B6900A3" w:rsidR="00E21D8C" w:rsidRPr="00E6792F" w:rsidRDefault="00E21D8C" w:rsidP="00E21D8C">
            <w:pPr>
              <w:pStyle w:val="phtablecellleft"/>
            </w:pPr>
            <w:r>
              <w:rPr>
                <w:color w:val="000000"/>
              </w:rPr>
              <w:t>Описание динамики состояния пациента на момент выписки</w:t>
            </w:r>
          </w:p>
        </w:tc>
      </w:tr>
      <w:tr w:rsidR="00E21D8C" w:rsidRPr="00E6792F" w14:paraId="1C74AE8A" w14:textId="77777777" w:rsidTr="006B2B8F">
        <w:tc>
          <w:tcPr>
            <w:tcW w:w="735" w:type="pct"/>
            <w:vAlign w:val="center"/>
          </w:tcPr>
          <w:p w14:paraId="2D6F8AEC" w14:textId="77777777" w:rsidR="00E21D8C" w:rsidRPr="00E6792F" w:rsidRDefault="00E21D8C" w:rsidP="00E21D8C">
            <w:pPr>
              <w:pStyle w:val="phtablecellleft"/>
            </w:pPr>
            <w:r w:rsidRPr="00E6792F">
              <w:t>226</w:t>
            </w:r>
          </w:p>
        </w:tc>
        <w:tc>
          <w:tcPr>
            <w:tcW w:w="4265" w:type="pct"/>
            <w:vAlign w:val="center"/>
          </w:tcPr>
          <w:p w14:paraId="2B3146C5" w14:textId="4EED23B5" w:rsidR="00E21D8C" w:rsidRPr="00E6792F" w:rsidRDefault="00E21D8C" w:rsidP="00E21D8C">
            <w:pPr>
              <w:pStyle w:val="phtablecellleft"/>
            </w:pPr>
            <w:r>
              <w:rPr>
                <w:color w:val="000000"/>
              </w:rPr>
              <w:t>Наличие контрастного усиления в области ВМГ («spot sign»)</w:t>
            </w:r>
          </w:p>
        </w:tc>
      </w:tr>
      <w:tr w:rsidR="00E21D8C" w:rsidRPr="00E6792F" w14:paraId="507A3C94" w14:textId="77777777" w:rsidTr="006B2B8F">
        <w:tc>
          <w:tcPr>
            <w:tcW w:w="735" w:type="pct"/>
            <w:vAlign w:val="center"/>
          </w:tcPr>
          <w:p w14:paraId="38753094" w14:textId="77777777" w:rsidR="00E21D8C" w:rsidRPr="00E6792F" w:rsidRDefault="00E21D8C" w:rsidP="00E21D8C">
            <w:pPr>
              <w:pStyle w:val="phtablecellleft"/>
            </w:pPr>
            <w:r w:rsidRPr="00E6792F">
              <w:t>227</w:t>
            </w:r>
          </w:p>
        </w:tc>
        <w:tc>
          <w:tcPr>
            <w:tcW w:w="4265" w:type="pct"/>
            <w:vAlign w:val="center"/>
          </w:tcPr>
          <w:p w14:paraId="02D56B18" w14:textId="120ACD59" w:rsidR="00E21D8C" w:rsidRPr="00E6792F" w:rsidRDefault="00E21D8C" w:rsidP="00E21D8C">
            <w:pPr>
              <w:pStyle w:val="phtablecellleft"/>
            </w:pPr>
            <w:r>
              <w:rPr>
                <w:color w:val="000000"/>
              </w:rPr>
              <w:t>Описание очага ОНМК (гематомы, инсульта)</w:t>
            </w:r>
          </w:p>
        </w:tc>
      </w:tr>
      <w:tr w:rsidR="00E21D8C" w:rsidRPr="00E6792F" w14:paraId="6AE6DA8E" w14:textId="77777777" w:rsidTr="006B2B8F">
        <w:tc>
          <w:tcPr>
            <w:tcW w:w="735" w:type="pct"/>
            <w:vAlign w:val="center"/>
          </w:tcPr>
          <w:p w14:paraId="5BC26EC4" w14:textId="77777777" w:rsidR="00E21D8C" w:rsidRPr="00E6792F" w:rsidRDefault="00E21D8C" w:rsidP="00E21D8C">
            <w:pPr>
              <w:pStyle w:val="phtablecellleft"/>
            </w:pPr>
            <w:r w:rsidRPr="00E6792F">
              <w:t>228</w:t>
            </w:r>
          </w:p>
        </w:tc>
        <w:tc>
          <w:tcPr>
            <w:tcW w:w="4265" w:type="pct"/>
            <w:vAlign w:val="center"/>
          </w:tcPr>
          <w:p w14:paraId="4D204AEA" w14:textId="686C09A0" w:rsidR="00E21D8C" w:rsidRPr="00E6792F" w:rsidRDefault="00E21D8C" w:rsidP="00E21D8C">
            <w:pPr>
              <w:pStyle w:val="phtablecellleft"/>
            </w:pPr>
            <w:r>
              <w:rPr>
                <w:color w:val="000000"/>
              </w:rPr>
              <w:t>Дата и время поступления вызова</w:t>
            </w:r>
          </w:p>
        </w:tc>
      </w:tr>
      <w:tr w:rsidR="00E21D8C" w:rsidRPr="00E6792F" w14:paraId="4E0D3946" w14:textId="77777777" w:rsidTr="006B2B8F">
        <w:tc>
          <w:tcPr>
            <w:tcW w:w="735" w:type="pct"/>
            <w:vAlign w:val="center"/>
          </w:tcPr>
          <w:p w14:paraId="11844A52" w14:textId="77777777" w:rsidR="00E21D8C" w:rsidRPr="00E6792F" w:rsidRDefault="00E21D8C" w:rsidP="00E21D8C">
            <w:pPr>
              <w:pStyle w:val="phtablecellleft"/>
            </w:pPr>
            <w:r w:rsidRPr="00E6792F">
              <w:t>229</w:t>
            </w:r>
          </w:p>
        </w:tc>
        <w:tc>
          <w:tcPr>
            <w:tcW w:w="4265" w:type="pct"/>
            <w:vAlign w:val="center"/>
          </w:tcPr>
          <w:p w14:paraId="1B23F8D1" w14:textId="6AF40CFF" w:rsidR="00E21D8C" w:rsidRPr="00E6792F" w:rsidRDefault="00E21D8C" w:rsidP="00E21D8C">
            <w:pPr>
              <w:pStyle w:val="phtablecellleft"/>
            </w:pPr>
            <w:r>
              <w:rPr>
                <w:color w:val="000000"/>
              </w:rPr>
              <w:t>Дата и время передачи вызова бригаде</w:t>
            </w:r>
          </w:p>
        </w:tc>
      </w:tr>
      <w:tr w:rsidR="00E21D8C" w:rsidRPr="00E6792F" w14:paraId="49F99600" w14:textId="77777777" w:rsidTr="006B2B8F">
        <w:tc>
          <w:tcPr>
            <w:tcW w:w="735" w:type="pct"/>
            <w:vAlign w:val="center"/>
          </w:tcPr>
          <w:p w14:paraId="7E008D11" w14:textId="77777777" w:rsidR="00E21D8C" w:rsidRPr="00E6792F" w:rsidRDefault="00E21D8C" w:rsidP="00E21D8C">
            <w:pPr>
              <w:pStyle w:val="phtablecellleft"/>
            </w:pPr>
            <w:r w:rsidRPr="00E6792F">
              <w:t>230</w:t>
            </w:r>
          </w:p>
        </w:tc>
        <w:tc>
          <w:tcPr>
            <w:tcW w:w="4265" w:type="pct"/>
            <w:vAlign w:val="center"/>
          </w:tcPr>
          <w:p w14:paraId="7630D21D" w14:textId="2E59B57A" w:rsidR="00E21D8C" w:rsidRPr="00E6792F" w:rsidRDefault="00E21D8C" w:rsidP="00E21D8C">
            <w:pPr>
              <w:pStyle w:val="phtablecellleft"/>
            </w:pPr>
            <w:r>
              <w:rPr>
                <w:color w:val="000000"/>
              </w:rPr>
              <w:t>Адрес вызова</w:t>
            </w:r>
          </w:p>
        </w:tc>
      </w:tr>
      <w:tr w:rsidR="00E21D8C" w:rsidRPr="00E6792F" w14:paraId="0039817A" w14:textId="77777777" w:rsidTr="006B2B8F">
        <w:tc>
          <w:tcPr>
            <w:tcW w:w="735" w:type="pct"/>
            <w:vAlign w:val="center"/>
          </w:tcPr>
          <w:p w14:paraId="193E6ABB" w14:textId="77777777" w:rsidR="00E21D8C" w:rsidRPr="00E6792F" w:rsidRDefault="00E21D8C" w:rsidP="00E21D8C">
            <w:pPr>
              <w:pStyle w:val="phtablecellleft"/>
            </w:pPr>
            <w:r w:rsidRPr="00E6792F">
              <w:t>231</w:t>
            </w:r>
          </w:p>
        </w:tc>
        <w:tc>
          <w:tcPr>
            <w:tcW w:w="4265" w:type="pct"/>
            <w:vAlign w:val="center"/>
          </w:tcPr>
          <w:p w14:paraId="0A9138B7" w14:textId="3F1106F9" w:rsidR="00E21D8C" w:rsidRPr="00E6792F" w:rsidRDefault="00E21D8C" w:rsidP="00E21D8C">
            <w:pPr>
              <w:pStyle w:val="phtablecellleft"/>
            </w:pPr>
            <w:r>
              <w:rPr>
                <w:color w:val="000000"/>
              </w:rPr>
              <w:t>Номер бригады СМП</w:t>
            </w:r>
          </w:p>
        </w:tc>
      </w:tr>
      <w:tr w:rsidR="00E21D8C" w:rsidRPr="00E6792F" w14:paraId="2B958FD3" w14:textId="77777777" w:rsidTr="006B2B8F">
        <w:tc>
          <w:tcPr>
            <w:tcW w:w="735" w:type="pct"/>
            <w:vAlign w:val="center"/>
          </w:tcPr>
          <w:p w14:paraId="6E3D255A" w14:textId="77777777" w:rsidR="00E21D8C" w:rsidRPr="00E6792F" w:rsidRDefault="00E21D8C" w:rsidP="00E21D8C">
            <w:pPr>
              <w:pStyle w:val="phtablecellleft"/>
            </w:pPr>
            <w:r w:rsidRPr="00E6792F">
              <w:t>232</w:t>
            </w:r>
          </w:p>
        </w:tc>
        <w:tc>
          <w:tcPr>
            <w:tcW w:w="4265" w:type="pct"/>
            <w:vAlign w:val="center"/>
          </w:tcPr>
          <w:p w14:paraId="3ACED386" w14:textId="7B87ADBD" w:rsidR="00E21D8C" w:rsidRPr="00E6792F" w:rsidRDefault="00E21D8C" w:rsidP="00E21D8C">
            <w:pPr>
              <w:pStyle w:val="phtablecellleft"/>
            </w:pPr>
            <w:r>
              <w:rPr>
                <w:color w:val="000000"/>
              </w:rPr>
              <w:t>Дата и время выезда на вызов</w:t>
            </w:r>
          </w:p>
        </w:tc>
      </w:tr>
      <w:tr w:rsidR="00E21D8C" w:rsidRPr="00E6792F" w14:paraId="57FBF33C" w14:textId="77777777" w:rsidTr="006B2B8F">
        <w:tc>
          <w:tcPr>
            <w:tcW w:w="735" w:type="pct"/>
            <w:vAlign w:val="center"/>
          </w:tcPr>
          <w:p w14:paraId="67FDB39B" w14:textId="77777777" w:rsidR="00E21D8C" w:rsidRPr="00E6792F" w:rsidRDefault="00E21D8C" w:rsidP="00E21D8C">
            <w:pPr>
              <w:pStyle w:val="phtablecellleft"/>
            </w:pPr>
            <w:r w:rsidRPr="00E6792F">
              <w:t>233</w:t>
            </w:r>
          </w:p>
        </w:tc>
        <w:tc>
          <w:tcPr>
            <w:tcW w:w="4265" w:type="pct"/>
            <w:vAlign w:val="center"/>
          </w:tcPr>
          <w:p w14:paraId="0AE03FCB" w14:textId="5654B257" w:rsidR="00E21D8C" w:rsidRPr="00E6792F" w:rsidRDefault="00E21D8C" w:rsidP="00E21D8C">
            <w:pPr>
              <w:pStyle w:val="phtablecellleft"/>
            </w:pPr>
            <w:r>
              <w:rPr>
                <w:color w:val="000000"/>
              </w:rPr>
              <w:t>Дата и время прибытия на место вызова</w:t>
            </w:r>
          </w:p>
        </w:tc>
      </w:tr>
      <w:tr w:rsidR="00E21D8C" w:rsidRPr="00E6792F" w14:paraId="67F1AC4D" w14:textId="77777777" w:rsidTr="006B2B8F">
        <w:tc>
          <w:tcPr>
            <w:tcW w:w="735" w:type="pct"/>
            <w:vAlign w:val="center"/>
          </w:tcPr>
          <w:p w14:paraId="16DAA67F" w14:textId="77777777" w:rsidR="00E21D8C" w:rsidRPr="00E6792F" w:rsidRDefault="00E21D8C" w:rsidP="00E21D8C">
            <w:pPr>
              <w:pStyle w:val="phtablecellleft"/>
            </w:pPr>
            <w:r w:rsidRPr="00E6792F">
              <w:t>234</w:t>
            </w:r>
          </w:p>
        </w:tc>
        <w:tc>
          <w:tcPr>
            <w:tcW w:w="4265" w:type="pct"/>
            <w:vAlign w:val="center"/>
          </w:tcPr>
          <w:p w14:paraId="5D32263C" w14:textId="6957BDA0" w:rsidR="00E21D8C" w:rsidRPr="00E6792F" w:rsidRDefault="00E21D8C" w:rsidP="00E21D8C">
            <w:pPr>
              <w:pStyle w:val="phtablecellleft"/>
            </w:pPr>
            <w:r>
              <w:rPr>
                <w:color w:val="000000"/>
              </w:rPr>
              <w:t>Дата и время начала транспортировки пациента</w:t>
            </w:r>
          </w:p>
        </w:tc>
      </w:tr>
      <w:tr w:rsidR="00E21D8C" w:rsidRPr="00E6792F" w14:paraId="520BFDB0" w14:textId="77777777" w:rsidTr="006B2B8F">
        <w:tc>
          <w:tcPr>
            <w:tcW w:w="735" w:type="pct"/>
            <w:vAlign w:val="center"/>
          </w:tcPr>
          <w:p w14:paraId="73F0C11F" w14:textId="77777777" w:rsidR="00E21D8C" w:rsidRPr="00E6792F" w:rsidRDefault="00E21D8C" w:rsidP="00E21D8C">
            <w:pPr>
              <w:pStyle w:val="phtablecellleft"/>
            </w:pPr>
            <w:r w:rsidRPr="00E6792F">
              <w:t>235</w:t>
            </w:r>
          </w:p>
        </w:tc>
        <w:tc>
          <w:tcPr>
            <w:tcW w:w="4265" w:type="pct"/>
            <w:vAlign w:val="center"/>
          </w:tcPr>
          <w:p w14:paraId="762DB1D4" w14:textId="73C302AD" w:rsidR="00E21D8C" w:rsidRPr="00E6792F" w:rsidRDefault="00E21D8C" w:rsidP="00E21D8C">
            <w:pPr>
              <w:pStyle w:val="phtablecellleft"/>
            </w:pPr>
            <w:r>
              <w:rPr>
                <w:color w:val="000000"/>
              </w:rPr>
              <w:t>Дата и время прибытия в МО с пациентом</w:t>
            </w:r>
          </w:p>
        </w:tc>
      </w:tr>
      <w:tr w:rsidR="00E21D8C" w:rsidRPr="00E6792F" w14:paraId="05A98385" w14:textId="77777777" w:rsidTr="006B2B8F">
        <w:tc>
          <w:tcPr>
            <w:tcW w:w="735" w:type="pct"/>
            <w:vAlign w:val="center"/>
          </w:tcPr>
          <w:p w14:paraId="532FBCAC" w14:textId="77777777" w:rsidR="00E21D8C" w:rsidRPr="00E6792F" w:rsidRDefault="00E21D8C" w:rsidP="00E21D8C">
            <w:pPr>
              <w:pStyle w:val="phtablecellleft"/>
            </w:pPr>
            <w:r w:rsidRPr="00E6792F">
              <w:t>236</w:t>
            </w:r>
          </w:p>
        </w:tc>
        <w:tc>
          <w:tcPr>
            <w:tcW w:w="4265" w:type="pct"/>
            <w:vAlign w:val="center"/>
          </w:tcPr>
          <w:p w14:paraId="6965E906" w14:textId="195396EB" w:rsidR="00E21D8C" w:rsidRPr="00E6792F" w:rsidRDefault="00E21D8C" w:rsidP="00E21D8C">
            <w:pPr>
              <w:pStyle w:val="phtablecellleft"/>
            </w:pPr>
            <w:r>
              <w:rPr>
                <w:color w:val="000000"/>
              </w:rPr>
              <w:t>Дата и время возвращения на станцию (подстанцию)</w:t>
            </w:r>
          </w:p>
        </w:tc>
      </w:tr>
      <w:tr w:rsidR="00E21D8C" w:rsidRPr="00E6792F" w14:paraId="0C1B31F7" w14:textId="77777777" w:rsidTr="006B2B8F">
        <w:tc>
          <w:tcPr>
            <w:tcW w:w="735" w:type="pct"/>
            <w:vAlign w:val="center"/>
          </w:tcPr>
          <w:p w14:paraId="2116E84D" w14:textId="77777777" w:rsidR="00E21D8C" w:rsidRPr="00E6792F" w:rsidRDefault="00E21D8C" w:rsidP="00E21D8C">
            <w:pPr>
              <w:pStyle w:val="phtablecellleft"/>
            </w:pPr>
            <w:r w:rsidRPr="00E6792F">
              <w:t>237</w:t>
            </w:r>
          </w:p>
        </w:tc>
        <w:tc>
          <w:tcPr>
            <w:tcW w:w="4265" w:type="pct"/>
            <w:vAlign w:val="center"/>
          </w:tcPr>
          <w:p w14:paraId="06DA9F3A" w14:textId="1D6A9F15" w:rsidR="00E21D8C" w:rsidRPr="00E6792F" w:rsidRDefault="00E21D8C" w:rsidP="00E21D8C">
            <w:pPr>
              <w:pStyle w:val="phtablecellleft"/>
            </w:pPr>
            <w:r>
              <w:rPr>
                <w:color w:val="000000"/>
              </w:rPr>
              <w:t>Наличие клиники опьянения</w:t>
            </w:r>
          </w:p>
        </w:tc>
      </w:tr>
      <w:tr w:rsidR="00E21D8C" w:rsidRPr="00E6792F" w14:paraId="603DDC49" w14:textId="77777777" w:rsidTr="006B2B8F">
        <w:tc>
          <w:tcPr>
            <w:tcW w:w="735" w:type="pct"/>
            <w:vAlign w:val="center"/>
          </w:tcPr>
          <w:p w14:paraId="0108749A" w14:textId="77777777" w:rsidR="00E21D8C" w:rsidRPr="00E6792F" w:rsidRDefault="00E21D8C" w:rsidP="00E21D8C">
            <w:pPr>
              <w:pStyle w:val="phtablecellleft"/>
            </w:pPr>
            <w:r w:rsidRPr="00E6792F">
              <w:t>238</w:t>
            </w:r>
          </w:p>
        </w:tc>
        <w:tc>
          <w:tcPr>
            <w:tcW w:w="4265" w:type="pct"/>
            <w:vAlign w:val="center"/>
          </w:tcPr>
          <w:p w14:paraId="3C6DED85" w14:textId="3A78F11C" w:rsidR="00E21D8C" w:rsidRPr="00E6792F" w:rsidRDefault="00E21D8C" w:rsidP="00E21D8C">
            <w:pPr>
              <w:pStyle w:val="phtablecellleft"/>
            </w:pPr>
            <w:r>
              <w:rPr>
                <w:color w:val="000000"/>
              </w:rPr>
              <w:t>Наличие менингеальных знаков</w:t>
            </w:r>
          </w:p>
        </w:tc>
      </w:tr>
      <w:tr w:rsidR="00E21D8C" w:rsidRPr="00E6792F" w14:paraId="5B357864" w14:textId="77777777" w:rsidTr="006B2B8F">
        <w:tc>
          <w:tcPr>
            <w:tcW w:w="735" w:type="pct"/>
            <w:vAlign w:val="center"/>
          </w:tcPr>
          <w:p w14:paraId="5C53C699" w14:textId="77777777" w:rsidR="00E21D8C" w:rsidRPr="00E6792F" w:rsidRDefault="00E21D8C" w:rsidP="00E21D8C">
            <w:pPr>
              <w:pStyle w:val="phtablecellleft"/>
            </w:pPr>
            <w:r w:rsidRPr="00E6792F">
              <w:t>239</w:t>
            </w:r>
          </w:p>
        </w:tc>
        <w:tc>
          <w:tcPr>
            <w:tcW w:w="4265" w:type="pct"/>
            <w:vAlign w:val="center"/>
          </w:tcPr>
          <w:p w14:paraId="14F6CD7A" w14:textId="7BC8E429" w:rsidR="00E21D8C" w:rsidRPr="00E6792F" w:rsidRDefault="00E21D8C" w:rsidP="00E21D8C">
            <w:pPr>
              <w:pStyle w:val="phtablecellleft"/>
            </w:pPr>
            <w:r>
              <w:rPr>
                <w:color w:val="000000"/>
              </w:rPr>
              <w:t>Наличие анизокории</w:t>
            </w:r>
          </w:p>
        </w:tc>
      </w:tr>
      <w:tr w:rsidR="00E21D8C" w:rsidRPr="00E6792F" w14:paraId="769F1EF4" w14:textId="77777777" w:rsidTr="006B2B8F">
        <w:tc>
          <w:tcPr>
            <w:tcW w:w="735" w:type="pct"/>
            <w:vAlign w:val="center"/>
          </w:tcPr>
          <w:p w14:paraId="376FB7CC" w14:textId="77777777" w:rsidR="00E21D8C" w:rsidRPr="00E6792F" w:rsidRDefault="00E21D8C" w:rsidP="00E21D8C">
            <w:pPr>
              <w:pStyle w:val="phtablecellleft"/>
            </w:pPr>
            <w:r w:rsidRPr="00E6792F">
              <w:t>240</w:t>
            </w:r>
          </w:p>
        </w:tc>
        <w:tc>
          <w:tcPr>
            <w:tcW w:w="4265" w:type="pct"/>
            <w:vAlign w:val="center"/>
          </w:tcPr>
          <w:p w14:paraId="53EAED51" w14:textId="65D9E285" w:rsidR="00E21D8C" w:rsidRPr="00E6792F" w:rsidRDefault="00E21D8C" w:rsidP="00E21D8C">
            <w:pPr>
              <w:pStyle w:val="phtablecellleft"/>
            </w:pPr>
            <w:r>
              <w:rPr>
                <w:color w:val="000000"/>
              </w:rPr>
              <w:t>Наличие нистагма</w:t>
            </w:r>
          </w:p>
        </w:tc>
      </w:tr>
      <w:tr w:rsidR="00E21D8C" w:rsidRPr="00E6792F" w14:paraId="221942CD" w14:textId="77777777" w:rsidTr="006B2B8F">
        <w:tc>
          <w:tcPr>
            <w:tcW w:w="735" w:type="pct"/>
            <w:vAlign w:val="center"/>
          </w:tcPr>
          <w:p w14:paraId="54D137BB" w14:textId="77777777" w:rsidR="00E21D8C" w:rsidRPr="00E6792F" w:rsidRDefault="00E21D8C" w:rsidP="00E21D8C">
            <w:pPr>
              <w:pStyle w:val="phtablecellleft"/>
            </w:pPr>
            <w:r w:rsidRPr="00E6792F">
              <w:t>241</w:t>
            </w:r>
          </w:p>
        </w:tc>
        <w:tc>
          <w:tcPr>
            <w:tcW w:w="4265" w:type="pct"/>
            <w:vAlign w:val="center"/>
          </w:tcPr>
          <w:p w14:paraId="7953E230" w14:textId="47557628" w:rsidR="00E21D8C" w:rsidRPr="00E6792F" w:rsidRDefault="00E21D8C" w:rsidP="00E21D8C">
            <w:pPr>
              <w:pStyle w:val="phtablecellleft"/>
            </w:pPr>
            <w:r>
              <w:rPr>
                <w:color w:val="000000"/>
              </w:rPr>
              <w:t>Наличие реакции на свет</w:t>
            </w:r>
          </w:p>
        </w:tc>
      </w:tr>
      <w:tr w:rsidR="00E21D8C" w:rsidRPr="00E6792F" w14:paraId="40131640" w14:textId="77777777" w:rsidTr="006B2B8F">
        <w:tc>
          <w:tcPr>
            <w:tcW w:w="735" w:type="pct"/>
            <w:vAlign w:val="center"/>
          </w:tcPr>
          <w:p w14:paraId="1773156A" w14:textId="77777777" w:rsidR="00E21D8C" w:rsidRPr="00E6792F" w:rsidRDefault="00E21D8C" w:rsidP="00E21D8C">
            <w:pPr>
              <w:pStyle w:val="phtablecellleft"/>
            </w:pPr>
            <w:r w:rsidRPr="00E6792F">
              <w:t>242</w:t>
            </w:r>
          </w:p>
        </w:tc>
        <w:tc>
          <w:tcPr>
            <w:tcW w:w="4265" w:type="pct"/>
            <w:vAlign w:val="center"/>
          </w:tcPr>
          <w:p w14:paraId="350947C5" w14:textId="632F55AE" w:rsidR="00E21D8C" w:rsidRPr="00E6792F" w:rsidRDefault="00E21D8C" w:rsidP="00E21D8C">
            <w:pPr>
              <w:pStyle w:val="phtablecellleft"/>
            </w:pPr>
            <w:r>
              <w:rPr>
                <w:color w:val="000000"/>
              </w:rPr>
              <w:t>Наличие акроцианоза</w:t>
            </w:r>
          </w:p>
        </w:tc>
      </w:tr>
      <w:tr w:rsidR="00E21D8C" w:rsidRPr="00E6792F" w14:paraId="70077757" w14:textId="77777777" w:rsidTr="006B2B8F">
        <w:tc>
          <w:tcPr>
            <w:tcW w:w="735" w:type="pct"/>
            <w:vAlign w:val="center"/>
          </w:tcPr>
          <w:p w14:paraId="16CA5BF2" w14:textId="77777777" w:rsidR="00E21D8C" w:rsidRPr="00E6792F" w:rsidRDefault="00E21D8C" w:rsidP="00E21D8C">
            <w:pPr>
              <w:pStyle w:val="phtablecellleft"/>
            </w:pPr>
            <w:r w:rsidRPr="00E6792F">
              <w:t>243</w:t>
            </w:r>
          </w:p>
        </w:tc>
        <w:tc>
          <w:tcPr>
            <w:tcW w:w="4265" w:type="pct"/>
            <w:vAlign w:val="center"/>
          </w:tcPr>
          <w:p w14:paraId="6C360916" w14:textId="7E0086BC" w:rsidR="00E21D8C" w:rsidRPr="00E6792F" w:rsidRDefault="00E21D8C" w:rsidP="00E21D8C">
            <w:pPr>
              <w:pStyle w:val="phtablecellleft"/>
            </w:pPr>
            <w:r>
              <w:rPr>
                <w:color w:val="000000"/>
              </w:rPr>
              <w:t>Наличие мраморности</w:t>
            </w:r>
          </w:p>
        </w:tc>
      </w:tr>
      <w:tr w:rsidR="00E21D8C" w:rsidRPr="00E6792F" w14:paraId="1749C283" w14:textId="77777777" w:rsidTr="006B2B8F">
        <w:tc>
          <w:tcPr>
            <w:tcW w:w="735" w:type="pct"/>
            <w:vAlign w:val="center"/>
          </w:tcPr>
          <w:p w14:paraId="136682AC" w14:textId="77777777" w:rsidR="00E21D8C" w:rsidRPr="00E6792F" w:rsidRDefault="00E21D8C" w:rsidP="00E21D8C">
            <w:pPr>
              <w:pStyle w:val="phtablecellleft"/>
            </w:pPr>
            <w:r w:rsidRPr="00E6792F">
              <w:t>244</w:t>
            </w:r>
          </w:p>
        </w:tc>
        <w:tc>
          <w:tcPr>
            <w:tcW w:w="4265" w:type="pct"/>
            <w:vAlign w:val="center"/>
          </w:tcPr>
          <w:p w14:paraId="5EAFBF46" w14:textId="5F0008BF" w:rsidR="00E21D8C" w:rsidRPr="00E6792F" w:rsidRDefault="00E21D8C" w:rsidP="00E21D8C">
            <w:pPr>
              <w:pStyle w:val="phtablecellleft"/>
            </w:pPr>
            <w:r>
              <w:rPr>
                <w:color w:val="000000"/>
              </w:rPr>
              <w:t>Наличие отеков</w:t>
            </w:r>
          </w:p>
        </w:tc>
      </w:tr>
      <w:tr w:rsidR="00E21D8C" w:rsidRPr="00E6792F" w14:paraId="09B3AE9F" w14:textId="77777777" w:rsidTr="006B2B8F">
        <w:tc>
          <w:tcPr>
            <w:tcW w:w="735" w:type="pct"/>
            <w:vAlign w:val="center"/>
          </w:tcPr>
          <w:p w14:paraId="41F93E06" w14:textId="77777777" w:rsidR="00E21D8C" w:rsidRPr="00E6792F" w:rsidRDefault="00E21D8C" w:rsidP="00E21D8C">
            <w:pPr>
              <w:pStyle w:val="phtablecellleft"/>
            </w:pPr>
            <w:r w:rsidRPr="00E6792F">
              <w:t>245</w:t>
            </w:r>
          </w:p>
        </w:tc>
        <w:tc>
          <w:tcPr>
            <w:tcW w:w="4265" w:type="pct"/>
            <w:vAlign w:val="center"/>
          </w:tcPr>
          <w:p w14:paraId="11CD3D41" w14:textId="3B014695" w:rsidR="00E21D8C" w:rsidRPr="00E6792F" w:rsidRDefault="00E21D8C" w:rsidP="00E21D8C">
            <w:pPr>
              <w:pStyle w:val="phtablecellleft"/>
            </w:pPr>
            <w:r>
              <w:rPr>
                <w:color w:val="000000"/>
              </w:rPr>
              <w:t>Описание локализации отеков</w:t>
            </w:r>
          </w:p>
        </w:tc>
      </w:tr>
      <w:tr w:rsidR="00E21D8C" w:rsidRPr="00E6792F" w14:paraId="5D7ADFBA" w14:textId="77777777" w:rsidTr="006B2B8F">
        <w:tc>
          <w:tcPr>
            <w:tcW w:w="735" w:type="pct"/>
            <w:vAlign w:val="center"/>
          </w:tcPr>
          <w:p w14:paraId="7E21D9F8" w14:textId="77777777" w:rsidR="00E21D8C" w:rsidRPr="00E6792F" w:rsidRDefault="00E21D8C" w:rsidP="00E21D8C">
            <w:pPr>
              <w:pStyle w:val="phtablecellleft"/>
            </w:pPr>
            <w:r w:rsidRPr="00E6792F">
              <w:t>246</w:t>
            </w:r>
          </w:p>
        </w:tc>
        <w:tc>
          <w:tcPr>
            <w:tcW w:w="4265" w:type="pct"/>
            <w:vAlign w:val="center"/>
          </w:tcPr>
          <w:p w14:paraId="73B40D9B" w14:textId="2B80EB5B" w:rsidR="00E21D8C" w:rsidRPr="00E6792F" w:rsidRDefault="00E21D8C" w:rsidP="00E21D8C">
            <w:pPr>
              <w:pStyle w:val="phtablecellleft"/>
            </w:pPr>
            <w:r>
              <w:rPr>
                <w:color w:val="000000"/>
              </w:rPr>
              <w:t>Наличие сыпи</w:t>
            </w:r>
          </w:p>
        </w:tc>
      </w:tr>
      <w:tr w:rsidR="00E21D8C" w:rsidRPr="00E6792F" w14:paraId="10FD0870" w14:textId="77777777" w:rsidTr="006B2B8F">
        <w:tc>
          <w:tcPr>
            <w:tcW w:w="735" w:type="pct"/>
            <w:vAlign w:val="center"/>
          </w:tcPr>
          <w:p w14:paraId="06482278" w14:textId="77777777" w:rsidR="00E21D8C" w:rsidRPr="00E6792F" w:rsidRDefault="00E21D8C" w:rsidP="00E21D8C">
            <w:pPr>
              <w:pStyle w:val="phtablecellleft"/>
            </w:pPr>
            <w:r w:rsidRPr="00E6792F">
              <w:lastRenderedPageBreak/>
              <w:t>247</w:t>
            </w:r>
          </w:p>
        </w:tc>
        <w:tc>
          <w:tcPr>
            <w:tcW w:w="4265" w:type="pct"/>
            <w:vAlign w:val="center"/>
          </w:tcPr>
          <w:p w14:paraId="185F0986" w14:textId="0D44145A" w:rsidR="00E21D8C" w:rsidRPr="00E6792F" w:rsidRDefault="00E21D8C" w:rsidP="00E21D8C">
            <w:pPr>
              <w:pStyle w:val="phtablecellleft"/>
            </w:pPr>
            <w:r>
              <w:rPr>
                <w:color w:val="000000"/>
              </w:rPr>
              <w:t>Описание локализации сыпи</w:t>
            </w:r>
          </w:p>
        </w:tc>
      </w:tr>
      <w:tr w:rsidR="00E21D8C" w:rsidRPr="00E6792F" w14:paraId="26A2242F" w14:textId="77777777" w:rsidTr="006B2B8F">
        <w:tc>
          <w:tcPr>
            <w:tcW w:w="735" w:type="pct"/>
            <w:vAlign w:val="center"/>
          </w:tcPr>
          <w:p w14:paraId="74BE5A2A" w14:textId="77777777" w:rsidR="00E21D8C" w:rsidRPr="00E6792F" w:rsidRDefault="00E21D8C" w:rsidP="00E21D8C">
            <w:pPr>
              <w:pStyle w:val="phtablecellleft"/>
            </w:pPr>
            <w:r w:rsidRPr="00E6792F">
              <w:t>248</w:t>
            </w:r>
          </w:p>
        </w:tc>
        <w:tc>
          <w:tcPr>
            <w:tcW w:w="4265" w:type="pct"/>
            <w:vAlign w:val="center"/>
          </w:tcPr>
          <w:p w14:paraId="4596009B" w14:textId="6E959D2C" w:rsidR="00E21D8C" w:rsidRPr="00E6792F" w:rsidRDefault="00E21D8C" w:rsidP="00E21D8C">
            <w:pPr>
              <w:pStyle w:val="phtablecellleft"/>
            </w:pPr>
            <w:r>
              <w:rPr>
                <w:color w:val="000000"/>
              </w:rPr>
              <w:t>Наличие одышки</w:t>
            </w:r>
          </w:p>
        </w:tc>
      </w:tr>
      <w:tr w:rsidR="00E21D8C" w:rsidRPr="00E6792F" w14:paraId="12F614B0" w14:textId="77777777" w:rsidTr="006B2B8F">
        <w:tc>
          <w:tcPr>
            <w:tcW w:w="735" w:type="pct"/>
            <w:vAlign w:val="center"/>
          </w:tcPr>
          <w:p w14:paraId="492CF150" w14:textId="77777777" w:rsidR="00E21D8C" w:rsidRPr="00E6792F" w:rsidRDefault="00E21D8C" w:rsidP="00E21D8C">
            <w:pPr>
              <w:pStyle w:val="phtablecellleft"/>
            </w:pPr>
            <w:r w:rsidRPr="00E6792F">
              <w:t>249</w:t>
            </w:r>
          </w:p>
        </w:tc>
        <w:tc>
          <w:tcPr>
            <w:tcW w:w="4265" w:type="pct"/>
            <w:vAlign w:val="center"/>
          </w:tcPr>
          <w:p w14:paraId="5C325BBC" w14:textId="44714834" w:rsidR="00E21D8C" w:rsidRPr="00E6792F" w:rsidRDefault="00E21D8C" w:rsidP="00E21D8C">
            <w:pPr>
              <w:pStyle w:val="phtablecellleft"/>
            </w:pPr>
            <w:r>
              <w:rPr>
                <w:color w:val="000000"/>
              </w:rPr>
              <w:t>Наличие шума</w:t>
            </w:r>
          </w:p>
        </w:tc>
      </w:tr>
      <w:tr w:rsidR="00E21D8C" w:rsidRPr="00E6792F" w14:paraId="73D7990E" w14:textId="77777777" w:rsidTr="006B2B8F">
        <w:tc>
          <w:tcPr>
            <w:tcW w:w="735" w:type="pct"/>
            <w:vAlign w:val="center"/>
          </w:tcPr>
          <w:p w14:paraId="451C8103" w14:textId="77777777" w:rsidR="00E21D8C" w:rsidRPr="00E6792F" w:rsidRDefault="00E21D8C" w:rsidP="00E21D8C">
            <w:pPr>
              <w:pStyle w:val="phtablecellleft"/>
            </w:pPr>
            <w:r w:rsidRPr="00E6792F">
              <w:t>250</w:t>
            </w:r>
          </w:p>
        </w:tc>
        <w:tc>
          <w:tcPr>
            <w:tcW w:w="4265" w:type="pct"/>
            <w:vAlign w:val="center"/>
          </w:tcPr>
          <w:p w14:paraId="718E1C10" w14:textId="1822BEBB" w:rsidR="00E21D8C" w:rsidRPr="00E6792F" w:rsidRDefault="00E21D8C" w:rsidP="00E21D8C">
            <w:pPr>
              <w:pStyle w:val="phtablecellleft"/>
            </w:pPr>
            <w:r>
              <w:rPr>
                <w:color w:val="000000"/>
              </w:rPr>
              <w:t>Определение участия живота в акте дыхания</w:t>
            </w:r>
          </w:p>
        </w:tc>
      </w:tr>
      <w:tr w:rsidR="00E21D8C" w:rsidRPr="00E6792F" w14:paraId="7233EEBD" w14:textId="77777777" w:rsidTr="006B2B8F">
        <w:tc>
          <w:tcPr>
            <w:tcW w:w="735" w:type="pct"/>
            <w:vAlign w:val="center"/>
          </w:tcPr>
          <w:p w14:paraId="73BCE7AE" w14:textId="77777777" w:rsidR="00E21D8C" w:rsidRPr="00E6792F" w:rsidRDefault="00E21D8C" w:rsidP="00E21D8C">
            <w:pPr>
              <w:pStyle w:val="phtablecellleft"/>
            </w:pPr>
            <w:r w:rsidRPr="00E6792F">
              <w:t>251</w:t>
            </w:r>
          </w:p>
        </w:tc>
        <w:tc>
          <w:tcPr>
            <w:tcW w:w="4265" w:type="pct"/>
            <w:vAlign w:val="center"/>
          </w:tcPr>
          <w:p w14:paraId="3110F280" w14:textId="613861D0" w:rsidR="00E21D8C" w:rsidRPr="00E6792F" w:rsidRDefault="00E21D8C" w:rsidP="00E21D8C">
            <w:pPr>
              <w:pStyle w:val="phtablecellleft"/>
            </w:pPr>
            <w:r>
              <w:rPr>
                <w:color w:val="000000"/>
              </w:rPr>
              <w:t>Описание функции мочеиспускания</w:t>
            </w:r>
          </w:p>
        </w:tc>
      </w:tr>
      <w:tr w:rsidR="00E21D8C" w:rsidRPr="00E6792F" w14:paraId="00029ACD" w14:textId="77777777" w:rsidTr="006B2B8F">
        <w:tc>
          <w:tcPr>
            <w:tcW w:w="735" w:type="pct"/>
            <w:vAlign w:val="center"/>
          </w:tcPr>
          <w:p w14:paraId="2F3D3395" w14:textId="77777777" w:rsidR="00E21D8C" w:rsidRPr="00E6792F" w:rsidRDefault="00E21D8C" w:rsidP="00E21D8C">
            <w:pPr>
              <w:pStyle w:val="phtablecellleft"/>
            </w:pPr>
            <w:r w:rsidRPr="00E6792F">
              <w:t>252</w:t>
            </w:r>
          </w:p>
        </w:tc>
        <w:tc>
          <w:tcPr>
            <w:tcW w:w="4265" w:type="pct"/>
            <w:vAlign w:val="center"/>
          </w:tcPr>
          <w:p w14:paraId="59F0A54F" w14:textId="59C1582C" w:rsidR="00E21D8C" w:rsidRPr="00E6792F" w:rsidRDefault="00E21D8C" w:rsidP="00E21D8C">
            <w:pPr>
              <w:pStyle w:val="phtablecellleft"/>
            </w:pPr>
            <w:r>
              <w:rPr>
                <w:color w:val="000000"/>
              </w:rPr>
              <w:t>Описание наличия стула</w:t>
            </w:r>
          </w:p>
        </w:tc>
      </w:tr>
      <w:tr w:rsidR="00E21D8C" w:rsidRPr="00E6792F" w14:paraId="4540C73A" w14:textId="77777777" w:rsidTr="006B2B8F">
        <w:tc>
          <w:tcPr>
            <w:tcW w:w="735" w:type="pct"/>
            <w:vAlign w:val="center"/>
          </w:tcPr>
          <w:p w14:paraId="3C5D0A11" w14:textId="77777777" w:rsidR="00E21D8C" w:rsidRPr="00E6792F" w:rsidRDefault="00E21D8C" w:rsidP="00E21D8C">
            <w:pPr>
              <w:pStyle w:val="phtablecellleft"/>
            </w:pPr>
            <w:r w:rsidRPr="00E6792F">
              <w:t>253</w:t>
            </w:r>
          </w:p>
        </w:tc>
        <w:tc>
          <w:tcPr>
            <w:tcW w:w="4265" w:type="pct"/>
            <w:vAlign w:val="center"/>
          </w:tcPr>
          <w:p w14:paraId="58580EE8" w14:textId="32B1965C" w:rsidR="00E21D8C" w:rsidRPr="00E6792F" w:rsidRDefault="00E21D8C" w:rsidP="00E21D8C">
            <w:pPr>
              <w:pStyle w:val="phtablecellleft"/>
            </w:pPr>
            <w:r>
              <w:rPr>
                <w:color w:val="000000"/>
              </w:rPr>
              <w:t>Описание других симптомов</w:t>
            </w:r>
          </w:p>
        </w:tc>
      </w:tr>
      <w:tr w:rsidR="00E21D8C" w:rsidRPr="00E6792F" w14:paraId="48365C1A" w14:textId="77777777" w:rsidTr="006B2B8F">
        <w:tc>
          <w:tcPr>
            <w:tcW w:w="735" w:type="pct"/>
            <w:vAlign w:val="center"/>
          </w:tcPr>
          <w:p w14:paraId="50E15655" w14:textId="77777777" w:rsidR="00E21D8C" w:rsidRPr="00E6792F" w:rsidRDefault="00E21D8C" w:rsidP="00E21D8C">
            <w:pPr>
              <w:pStyle w:val="phtablecellleft"/>
            </w:pPr>
            <w:r w:rsidRPr="00E6792F">
              <w:t>254</w:t>
            </w:r>
          </w:p>
        </w:tc>
        <w:tc>
          <w:tcPr>
            <w:tcW w:w="4265" w:type="pct"/>
            <w:vAlign w:val="center"/>
          </w:tcPr>
          <w:p w14:paraId="6FB9DBE9" w14:textId="3A42A31A" w:rsidR="00E21D8C" w:rsidRPr="00E6792F" w:rsidRDefault="00E21D8C" w:rsidP="00E21D8C">
            <w:pPr>
              <w:pStyle w:val="phtablecellleft"/>
            </w:pPr>
            <w:r>
              <w:rPr>
                <w:color w:val="000000"/>
              </w:rPr>
              <w:t>Описание локального статуса</w:t>
            </w:r>
          </w:p>
        </w:tc>
      </w:tr>
      <w:tr w:rsidR="00E21D8C" w:rsidRPr="00E6792F" w14:paraId="3E9EBAC6" w14:textId="77777777" w:rsidTr="006B2B8F">
        <w:tc>
          <w:tcPr>
            <w:tcW w:w="735" w:type="pct"/>
            <w:vAlign w:val="center"/>
          </w:tcPr>
          <w:p w14:paraId="6349F666" w14:textId="77777777" w:rsidR="00E21D8C" w:rsidRPr="00E6792F" w:rsidRDefault="00E21D8C" w:rsidP="00E21D8C">
            <w:pPr>
              <w:pStyle w:val="phtablecellleft"/>
            </w:pPr>
            <w:r w:rsidRPr="00E6792F">
              <w:t>255</w:t>
            </w:r>
          </w:p>
        </w:tc>
        <w:tc>
          <w:tcPr>
            <w:tcW w:w="4265" w:type="pct"/>
            <w:vAlign w:val="center"/>
          </w:tcPr>
          <w:p w14:paraId="277E9820" w14:textId="768CCA17" w:rsidR="00E21D8C" w:rsidRPr="00E6792F" w:rsidRDefault="00E21D8C" w:rsidP="00E21D8C">
            <w:pPr>
              <w:pStyle w:val="phtablecellleft"/>
            </w:pPr>
            <w:r>
              <w:rPr>
                <w:color w:val="000000"/>
              </w:rPr>
              <w:t>Наличие осложнения</w:t>
            </w:r>
          </w:p>
        </w:tc>
      </w:tr>
      <w:tr w:rsidR="00E21D8C" w:rsidRPr="00E6792F" w14:paraId="409C7A01" w14:textId="77777777" w:rsidTr="006B2B8F">
        <w:tc>
          <w:tcPr>
            <w:tcW w:w="735" w:type="pct"/>
            <w:vAlign w:val="center"/>
          </w:tcPr>
          <w:p w14:paraId="6780C6EE" w14:textId="77777777" w:rsidR="00E21D8C" w:rsidRPr="00E6792F" w:rsidRDefault="00E21D8C" w:rsidP="00E21D8C">
            <w:pPr>
              <w:pStyle w:val="phtablecellleft"/>
            </w:pPr>
            <w:r w:rsidRPr="00E6792F">
              <w:t>256</w:t>
            </w:r>
          </w:p>
        </w:tc>
        <w:tc>
          <w:tcPr>
            <w:tcW w:w="4265" w:type="pct"/>
            <w:vAlign w:val="center"/>
          </w:tcPr>
          <w:p w14:paraId="525C790B" w14:textId="1B839168" w:rsidR="00E21D8C" w:rsidRPr="00E6792F" w:rsidRDefault="00E21D8C" w:rsidP="00E21D8C">
            <w:pPr>
              <w:pStyle w:val="phtablecellleft"/>
            </w:pPr>
            <w:r>
              <w:rPr>
                <w:color w:val="000000"/>
              </w:rPr>
              <w:t>Описание рабочего АД</w:t>
            </w:r>
          </w:p>
        </w:tc>
      </w:tr>
      <w:tr w:rsidR="00E21D8C" w:rsidRPr="00E6792F" w14:paraId="322BD7DF" w14:textId="77777777" w:rsidTr="006B2B8F">
        <w:tc>
          <w:tcPr>
            <w:tcW w:w="735" w:type="pct"/>
            <w:vAlign w:val="center"/>
          </w:tcPr>
          <w:p w14:paraId="2592D15B" w14:textId="77777777" w:rsidR="00E21D8C" w:rsidRPr="00E6792F" w:rsidRDefault="00E21D8C" w:rsidP="00E21D8C">
            <w:pPr>
              <w:pStyle w:val="phtablecellleft"/>
            </w:pPr>
            <w:r w:rsidRPr="00E6792F">
              <w:t>257</w:t>
            </w:r>
          </w:p>
        </w:tc>
        <w:tc>
          <w:tcPr>
            <w:tcW w:w="4265" w:type="pct"/>
            <w:vAlign w:val="center"/>
          </w:tcPr>
          <w:p w14:paraId="0C7651C6" w14:textId="15C04ECB" w:rsidR="00E21D8C" w:rsidRPr="00E6792F" w:rsidRDefault="00E21D8C" w:rsidP="00E21D8C">
            <w:pPr>
              <w:pStyle w:val="phtablecellleft"/>
            </w:pPr>
            <w:r>
              <w:rPr>
                <w:color w:val="000000"/>
              </w:rPr>
              <w:t>Выполненные исследования</w:t>
            </w:r>
          </w:p>
        </w:tc>
      </w:tr>
      <w:tr w:rsidR="00E21D8C" w:rsidRPr="00E6792F" w14:paraId="2C74BF10" w14:textId="77777777" w:rsidTr="006B2B8F">
        <w:tc>
          <w:tcPr>
            <w:tcW w:w="735" w:type="pct"/>
            <w:vAlign w:val="center"/>
          </w:tcPr>
          <w:p w14:paraId="01CE1BCE" w14:textId="77777777" w:rsidR="00E21D8C" w:rsidRPr="00E6792F" w:rsidRDefault="00E21D8C" w:rsidP="00E21D8C">
            <w:pPr>
              <w:pStyle w:val="phtablecellleft"/>
            </w:pPr>
            <w:r w:rsidRPr="00E6792F">
              <w:t>258</w:t>
            </w:r>
          </w:p>
        </w:tc>
        <w:tc>
          <w:tcPr>
            <w:tcW w:w="4265" w:type="pct"/>
            <w:vAlign w:val="center"/>
          </w:tcPr>
          <w:p w14:paraId="5B0D68A7" w14:textId="2211E4AE" w:rsidR="00E21D8C" w:rsidRPr="00E6792F" w:rsidRDefault="00E21D8C" w:rsidP="00E21D8C">
            <w:pPr>
              <w:pStyle w:val="phtablecellleft"/>
            </w:pPr>
            <w:r>
              <w:rPr>
                <w:color w:val="000000"/>
              </w:rPr>
              <w:t>Выполнение глюкометрии</w:t>
            </w:r>
          </w:p>
        </w:tc>
      </w:tr>
      <w:tr w:rsidR="00E21D8C" w:rsidRPr="00E6792F" w14:paraId="1C3F9726" w14:textId="77777777" w:rsidTr="006B2B8F">
        <w:tc>
          <w:tcPr>
            <w:tcW w:w="735" w:type="pct"/>
            <w:vAlign w:val="center"/>
          </w:tcPr>
          <w:p w14:paraId="4D0FCE55" w14:textId="77777777" w:rsidR="00E21D8C" w:rsidRPr="00E6792F" w:rsidRDefault="00E21D8C" w:rsidP="00E21D8C">
            <w:pPr>
              <w:pStyle w:val="phtablecellleft"/>
            </w:pPr>
            <w:r w:rsidRPr="00E6792F">
              <w:t>259</w:t>
            </w:r>
          </w:p>
        </w:tc>
        <w:tc>
          <w:tcPr>
            <w:tcW w:w="4265" w:type="pct"/>
            <w:vAlign w:val="center"/>
          </w:tcPr>
          <w:p w14:paraId="726B5F9A" w14:textId="4DB5E471" w:rsidR="00E21D8C" w:rsidRPr="00E6792F" w:rsidRDefault="00E21D8C" w:rsidP="00E21D8C">
            <w:pPr>
              <w:pStyle w:val="phtablecellleft"/>
            </w:pPr>
            <w:r>
              <w:rPr>
                <w:color w:val="000000"/>
              </w:rPr>
              <w:t>Выполнение ЭКГ до оказания медицинской помощи</w:t>
            </w:r>
          </w:p>
        </w:tc>
      </w:tr>
      <w:tr w:rsidR="00E21D8C" w:rsidRPr="00E6792F" w14:paraId="511B4F00" w14:textId="77777777" w:rsidTr="006B2B8F">
        <w:tc>
          <w:tcPr>
            <w:tcW w:w="735" w:type="pct"/>
            <w:vAlign w:val="center"/>
          </w:tcPr>
          <w:p w14:paraId="79B62794" w14:textId="77777777" w:rsidR="00E21D8C" w:rsidRPr="00E6792F" w:rsidRDefault="00E21D8C" w:rsidP="00E21D8C">
            <w:pPr>
              <w:pStyle w:val="phtablecellleft"/>
            </w:pPr>
            <w:r w:rsidRPr="00E6792F">
              <w:t>260</w:t>
            </w:r>
          </w:p>
        </w:tc>
        <w:tc>
          <w:tcPr>
            <w:tcW w:w="4265" w:type="pct"/>
            <w:vAlign w:val="center"/>
          </w:tcPr>
          <w:p w14:paraId="5C19493B" w14:textId="4A6741E7" w:rsidR="00E21D8C" w:rsidRPr="00E6792F" w:rsidRDefault="00E21D8C" w:rsidP="00E21D8C">
            <w:pPr>
              <w:pStyle w:val="phtablecellleft"/>
            </w:pPr>
            <w:r>
              <w:rPr>
                <w:color w:val="000000"/>
              </w:rPr>
              <w:t>Выполнение ЭКГ после оказания медицинской помощи</w:t>
            </w:r>
          </w:p>
        </w:tc>
      </w:tr>
      <w:tr w:rsidR="00E21D8C" w:rsidRPr="00E6792F" w14:paraId="5177679D" w14:textId="77777777" w:rsidTr="006B2B8F">
        <w:tc>
          <w:tcPr>
            <w:tcW w:w="735" w:type="pct"/>
            <w:vAlign w:val="center"/>
          </w:tcPr>
          <w:p w14:paraId="1E4257C2" w14:textId="77777777" w:rsidR="00E21D8C" w:rsidRPr="00E6792F" w:rsidRDefault="00E21D8C" w:rsidP="00E21D8C">
            <w:pPr>
              <w:pStyle w:val="phtablecellleft"/>
            </w:pPr>
            <w:r w:rsidRPr="00E6792F">
              <w:t>261</w:t>
            </w:r>
          </w:p>
        </w:tc>
        <w:tc>
          <w:tcPr>
            <w:tcW w:w="4265" w:type="pct"/>
            <w:vAlign w:val="center"/>
          </w:tcPr>
          <w:p w14:paraId="722D5DE1" w14:textId="2F0F6665" w:rsidR="00E21D8C" w:rsidRPr="00E6792F" w:rsidRDefault="00E21D8C" w:rsidP="00E21D8C">
            <w:pPr>
              <w:pStyle w:val="phtablecellleft"/>
            </w:pPr>
            <w:r>
              <w:rPr>
                <w:color w:val="000000"/>
              </w:rPr>
              <w:t>Выполненные манипуляции и мероприятия</w:t>
            </w:r>
          </w:p>
        </w:tc>
      </w:tr>
      <w:tr w:rsidR="00E21D8C" w:rsidRPr="00E6792F" w14:paraId="29557FF0" w14:textId="77777777" w:rsidTr="006B2B8F">
        <w:tc>
          <w:tcPr>
            <w:tcW w:w="735" w:type="pct"/>
            <w:vAlign w:val="center"/>
          </w:tcPr>
          <w:p w14:paraId="56B4C7EC" w14:textId="77777777" w:rsidR="00E21D8C" w:rsidRPr="00E6792F" w:rsidRDefault="00E21D8C" w:rsidP="00E21D8C">
            <w:pPr>
              <w:pStyle w:val="phtablecellleft"/>
            </w:pPr>
            <w:r w:rsidRPr="00E6792F">
              <w:t>262</w:t>
            </w:r>
          </w:p>
        </w:tc>
        <w:tc>
          <w:tcPr>
            <w:tcW w:w="4265" w:type="pct"/>
            <w:vAlign w:val="center"/>
          </w:tcPr>
          <w:p w14:paraId="70668DA9" w14:textId="06D3D830" w:rsidR="00E21D8C" w:rsidRPr="00E6792F" w:rsidRDefault="00E21D8C" w:rsidP="00E21D8C">
            <w:pPr>
              <w:pStyle w:val="phtablecellleft"/>
            </w:pPr>
            <w:r>
              <w:rPr>
                <w:color w:val="000000"/>
              </w:rPr>
              <w:t>Описание оказанной помощи в автомобиле скорой медицинской помощи</w:t>
            </w:r>
          </w:p>
        </w:tc>
      </w:tr>
      <w:tr w:rsidR="00E21D8C" w:rsidRPr="00E6792F" w14:paraId="28C819A8" w14:textId="77777777" w:rsidTr="006B2B8F">
        <w:tc>
          <w:tcPr>
            <w:tcW w:w="735" w:type="pct"/>
            <w:vAlign w:val="center"/>
          </w:tcPr>
          <w:p w14:paraId="097DBE3A" w14:textId="77777777" w:rsidR="00E21D8C" w:rsidRPr="00E6792F" w:rsidRDefault="00E21D8C" w:rsidP="00E21D8C">
            <w:pPr>
              <w:pStyle w:val="phtablecellleft"/>
            </w:pPr>
            <w:r w:rsidRPr="00E6792F">
              <w:t>263</w:t>
            </w:r>
          </w:p>
        </w:tc>
        <w:tc>
          <w:tcPr>
            <w:tcW w:w="4265" w:type="pct"/>
            <w:vAlign w:val="center"/>
          </w:tcPr>
          <w:p w14:paraId="37F7641A" w14:textId="4D95EB21" w:rsidR="00E21D8C" w:rsidRPr="00E6792F" w:rsidRDefault="00E21D8C" w:rsidP="00E21D8C">
            <w:pPr>
              <w:pStyle w:val="phtablecellleft"/>
            </w:pPr>
            <w:r>
              <w:rPr>
                <w:color w:val="000000"/>
              </w:rPr>
              <w:t>Получение согласия на медицинское вмешательство</w:t>
            </w:r>
          </w:p>
        </w:tc>
      </w:tr>
      <w:tr w:rsidR="00E21D8C" w:rsidRPr="00E6792F" w14:paraId="0475EEBD" w14:textId="77777777" w:rsidTr="006B2B8F">
        <w:tc>
          <w:tcPr>
            <w:tcW w:w="735" w:type="pct"/>
            <w:vAlign w:val="center"/>
          </w:tcPr>
          <w:p w14:paraId="7F00BEE5" w14:textId="77777777" w:rsidR="00E21D8C" w:rsidRPr="00E6792F" w:rsidRDefault="00E21D8C" w:rsidP="00E21D8C">
            <w:pPr>
              <w:pStyle w:val="phtablecellleft"/>
            </w:pPr>
            <w:r w:rsidRPr="00E6792F">
              <w:t>264</w:t>
            </w:r>
          </w:p>
        </w:tc>
        <w:tc>
          <w:tcPr>
            <w:tcW w:w="4265" w:type="pct"/>
            <w:vAlign w:val="center"/>
          </w:tcPr>
          <w:p w14:paraId="5AA84543" w14:textId="068BEF91" w:rsidR="00E21D8C" w:rsidRPr="00E6792F" w:rsidRDefault="00E21D8C" w:rsidP="00E21D8C">
            <w:pPr>
              <w:pStyle w:val="phtablecellleft"/>
            </w:pPr>
            <w:r>
              <w:rPr>
                <w:color w:val="000000"/>
              </w:rPr>
              <w:t>Получение отказа от медицинского вмешательства</w:t>
            </w:r>
          </w:p>
        </w:tc>
      </w:tr>
      <w:tr w:rsidR="00E21D8C" w:rsidRPr="00E6792F" w14:paraId="0CFEA186" w14:textId="77777777" w:rsidTr="006B2B8F">
        <w:tc>
          <w:tcPr>
            <w:tcW w:w="735" w:type="pct"/>
            <w:vAlign w:val="center"/>
          </w:tcPr>
          <w:p w14:paraId="341F7165" w14:textId="77777777" w:rsidR="00E21D8C" w:rsidRPr="00E6792F" w:rsidRDefault="00E21D8C" w:rsidP="00E21D8C">
            <w:pPr>
              <w:pStyle w:val="phtablecellleft"/>
            </w:pPr>
            <w:r w:rsidRPr="00E6792F">
              <w:t>265</w:t>
            </w:r>
          </w:p>
        </w:tc>
        <w:tc>
          <w:tcPr>
            <w:tcW w:w="4265" w:type="pct"/>
            <w:vAlign w:val="center"/>
          </w:tcPr>
          <w:p w14:paraId="354E0410" w14:textId="563D5238" w:rsidR="00E21D8C" w:rsidRPr="00E6792F" w:rsidRDefault="00E21D8C" w:rsidP="00E21D8C">
            <w:pPr>
              <w:pStyle w:val="phtablecellleft"/>
            </w:pPr>
            <w:r>
              <w:rPr>
                <w:color w:val="000000"/>
              </w:rPr>
              <w:t>Получение отказа от транспортировки для госпитализации в стационар</w:t>
            </w:r>
          </w:p>
        </w:tc>
      </w:tr>
      <w:tr w:rsidR="00E21D8C" w:rsidRPr="00E6792F" w14:paraId="62E193BD" w14:textId="77777777" w:rsidTr="006B2B8F">
        <w:tc>
          <w:tcPr>
            <w:tcW w:w="735" w:type="pct"/>
            <w:vAlign w:val="center"/>
          </w:tcPr>
          <w:p w14:paraId="227ACC75" w14:textId="77777777" w:rsidR="00E21D8C" w:rsidRPr="00E6792F" w:rsidRDefault="00E21D8C" w:rsidP="00E21D8C">
            <w:pPr>
              <w:pStyle w:val="phtablecellleft"/>
            </w:pPr>
            <w:r w:rsidRPr="00E6792F">
              <w:t>266</w:t>
            </w:r>
          </w:p>
        </w:tc>
        <w:tc>
          <w:tcPr>
            <w:tcW w:w="4265" w:type="pct"/>
            <w:vAlign w:val="center"/>
          </w:tcPr>
          <w:p w14:paraId="5C0264CA" w14:textId="45386785" w:rsidR="00E21D8C" w:rsidRPr="00E6792F" w:rsidRDefault="00E21D8C" w:rsidP="00E21D8C">
            <w:pPr>
              <w:pStyle w:val="phtablecellleft"/>
            </w:pPr>
            <w:r>
              <w:rPr>
                <w:color w:val="000000"/>
              </w:rPr>
              <w:t>Передача информации, что больной нуждается в активном выезде</w:t>
            </w:r>
          </w:p>
        </w:tc>
      </w:tr>
      <w:tr w:rsidR="00E21D8C" w:rsidRPr="00E6792F" w14:paraId="280C8475" w14:textId="77777777" w:rsidTr="006B2B8F">
        <w:tc>
          <w:tcPr>
            <w:tcW w:w="735" w:type="pct"/>
            <w:vAlign w:val="center"/>
          </w:tcPr>
          <w:p w14:paraId="72CF9E2C" w14:textId="77777777" w:rsidR="00E21D8C" w:rsidRPr="00E6792F" w:rsidRDefault="00E21D8C" w:rsidP="00E21D8C">
            <w:pPr>
              <w:pStyle w:val="phtablecellleft"/>
            </w:pPr>
            <w:r w:rsidRPr="00E6792F">
              <w:t>267</w:t>
            </w:r>
          </w:p>
        </w:tc>
        <w:tc>
          <w:tcPr>
            <w:tcW w:w="4265" w:type="pct"/>
            <w:vAlign w:val="center"/>
          </w:tcPr>
          <w:p w14:paraId="21F3FBB8" w14:textId="2855EA58" w:rsidR="00E21D8C" w:rsidRPr="00E6792F" w:rsidRDefault="00E21D8C" w:rsidP="00E21D8C">
            <w:pPr>
              <w:pStyle w:val="phtablecellleft"/>
            </w:pPr>
            <w:r>
              <w:rPr>
                <w:color w:val="000000"/>
              </w:rPr>
              <w:t>Передача информации, что больной нуждается в активном посещении врачом поликлиники</w:t>
            </w:r>
          </w:p>
        </w:tc>
      </w:tr>
      <w:tr w:rsidR="00E21D8C" w:rsidRPr="00E6792F" w14:paraId="13DE1C30" w14:textId="77777777" w:rsidTr="006B2B8F">
        <w:tc>
          <w:tcPr>
            <w:tcW w:w="735" w:type="pct"/>
            <w:vAlign w:val="center"/>
          </w:tcPr>
          <w:p w14:paraId="1FF7C22C" w14:textId="77777777" w:rsidR="00E21D8C" w:rsidRPr="00E6792F" w:rsidRDefault="00E21D8C" w:rsidP="00E21D8C">
            <w:pPr>
              <w:pStyle w:val="phtablecellleft"/>
            </w:pPr>
            <w:r w:rsidRPr="00E6792F">
              <w:t>268</w:t>
            </w:r>
          </w:p>
        </w:tc>
        <w:tc>
          <w:tcPr>
            <w:tcW w:w="4265" w:type="pct"/>
            <w:vAlign w:val="center"/>
          </w:tcPr>
          <w:p w14:paraId="7EE0DF29" w14:textId="7F871D5E" w:rsidR="00E21D8C" w:rsidRPr="00E6792F" w:rsidRDefault="00E21D8C" w:rsidP="00E21D8C">
            <w:pPr>
              <w:pStyle w:val="phtablecellleft"/>
            </w:pPr>
            <w:r>
              <w:rPr>
                <w:color w:val="000000"/>
              </w:rPr>
              <w:t>Повторный активный выезд через</w:t>
            </w:r>
          </w:p>
        </w:tc>
      </w:tr>
      <w:tr w:rsidR="00E21D8C" w:rsidRPr="00E6792F" w14:paraId="048F5671" w14:textId="77777777" w:rsidTr="006B2B8F">
        <w:tc>
          <w:tcPr>
            <w:tcW w:w="735" w:type="pct"/>
            <w:vAlign w:val="center"/>
          </w:tcPr>
          <w:p w14:paraId="5CC7B8E3" w14:textId="77777777" w:rsidR="00E21D8C" w:rsidRPr="00E6792F" w:rsidRDefault="00E21D8C" w:rsidP="00E21D8C">
            <w:pPr>
              <w:pStyle w:val="phtablecellleft"/>
            </w:pPr>
            <w:r w:rsidRPr="00E6792F">
              <w:t>269</w:t>
            </w:r>
          </w:p>
        </w:tc>
        <w:tc>
          <w:tcPr>
            <w:tcW w:w="4265" w:type="pct"/>
            <w:vAlign w:val="center"/>
          </w:tcPr>
          <w:p w14:paraId="750CBBD8" w14:textId="7EF619E2" w:rsidR="00E21D8C" w:rsidRPr="00E6792F" w:rsidRDefault="00E21D8C" w:rsidP="00E21D8C">
            <w:pPr>
              <w:pStyle w:val="phtablecellleft"/>
            </w:pPr>
            <w:r>
              <w:rPr>
                <w:color w:val="000000"/>
              </w:rPr>
              <w:t>Километраж выезда</w:t>
            </w:r>
          </w:p>
        </w:tc>
      </w:tr>
      <w:tr w:rsidR="00E21D8C" w:rsidRPr="00E6792F" w14:paraId="34955A5E" w14:textId="77777777" w:rsidTr="006B2B8F">
        <w:tc>
          <w:tcPr>
            <w:tcW w:w="735" w:type="pct"/>
            <w:vAlign w:val="center"/>
          </w:tcPr>
          <w:p w14:paraId="6C32EA20" w14:textId="77777777" w:rsidR="00E21D8C" w:rsidRPr="00E6792F" w:rsidRDefault="00E21D8C" w:rsidP="00E21D8C">
            <w:pPr>
              <w:pStyle w:val="phtablecellleft"/>
            </w:pPr>
            <w:r w:rsidRPr="00E6792F">
              <w:t>270</w:t>
            </w:r>
          </w:p>
        </w:tc>
        <w:tc>
          <w:tcPr>
            <w:tcW w:w="4265" w:type="pct"/>
            <w:vAlign w:val="center"/>
          </w:tcPr>
          <w:p w14:paraId="784CC7AE" w14:textId="75299B72" w:rsidR="00E21D8C" w:rsidRPr="00E6792F" w:rsidRDefault="00E21D8C" w:rsidP="00E21D8C">
            <w:pPr>
              <w:pStyle w:val="phtablecellleft"/>
            </w:pPr>
            <w:r>
              <w:rPr>
                <w:color w:val="000000"/>
              </w:rPr>
              <w:t>Медицинская организация, куда доставлен пациент</w:t>
            </w:r>
          </w:p>
        </w:tc>
      </w:tr>
      <w:tr w:rsidR="00E21D8C" w:rsidRPr="00E6792F" w14:paraId="36E1EB84" w14:textId="77777777" w:rsidTr="006B2B8F">
        <w:tc>
          <w:tcPr>
            <w:tcW w:w="735" w:type="pct"/>
            <w:vAlign w:val="center"/>
          </w:tcPr>
          <w:p w14:paraId="260E79E1" w14:textId="77777777" w:rsidR="00E21D8C" w:rsidRPr="00E6792F" w:rsidRDefault="00E21D8C" w:rsidP="00E21D8C">
            <w:pPr>
              <w:pStyle w:val="phtablecellleft"/>
            </w:pPr>
            <w:r w:rsidRPr="00E6792F">
              <w:t>271</w:t>
            </w:r>
          </w:p>
        </w:tc>
        <w:tc>
          <w:tcPr>
            <w:tcW w:w="4265" w:type="pct"/>
            <w:vAlign w:val="center"/>
          </w:tcPr>
          <w:p w14:paraId="1466629D" w14:textId="42F9D939" w:rsidR="00E21D8C" w:rsidRPr="00E6792F" w:rsidRDefault="00E21D8C" w:rsidP="00E21D8C">
            <w:pPr>
              <w:pStyle w:val="phtablecellleft"/>
            </w:pPr>
            <w:r>
              <w:rPr>
                <w:color w:val="000000"/>
              </w:rPr>
              <w:t>Дата и время передачи пациента специализированной бригаде скорой медицинской помощи</w:t>
            </w:r>
          </w:p>
        </w:tc>
      </w:tr>
      <w:tr w:rsidR="00E21D8C" w:rsidRPr="00E6792F" w14:paraId="57F5C8EE" w14:textId="77777777" w:rsidTr="006B2B8F">
        <w:tc>
          <w:tcPr>
            <w:tcW w:w="735" w:type="pct"/>
            <w:vAlign w:val="center"/>
          </w:tcPr>
          <w:p w14:paraId="02371B2B" w14:textId="77777777" w:rsidR="00E21D8C" w:rsidRPr="00E6792F" w:rsidRDefault="00E21D8C" w:rsidP="00E21D8C">
            <w:pPr>
              <w:pStyle w:val="phtablecellleft"/>
            </w:pPr>
            <w:r w:rsidRPr="00E6792F">
              <w:t>272</w:t>
            </w:r>
          </w:p>
        </w:tc>
        <w:tc>
          <w:tcPr>
            <w:tcW w:w="4265" w:type="pct"/>
            <w:vAlign w:val="center"/>
          </w:tcPr>
          <w:p w14:paraId="1719E869" w14:textId="0F4536E0" w:rsidR="00E21D8C" w:rsidRPr="00E6792F" w:rsidRDefault="00E21D8C" w:rsidP="00E21D8C">
            <w:pPr>
              <w:pStyle w:val="phtablecellleft"/>
            </w:pPr>
            <w:r>
              <w:rPr>
                <w:color w:val="000000"/>
              </w:rPr>
              <w:t>Дата и время появления первых клинических симптомов</w:t>
            </w:r>
          </w:p>
        </w:tc>
      </w:tr>
      <w:tr w:rsidR="00E21D8C" w:rsidRPr="00E6792F" w14:paraId="67D6B524" w14:textId="77777777" w:rsidTr="006B2B8F">
        <w:tc>
          <w:tcPr>
            <w:tcW w:w="735" w:type="pct"/>
            <w:vAlign w:val="center"/>
          </w:tcPr>
          <w:p w14:paraId="6DEF20C0" w14:textId="77777777" w:rsidR="00E21D8C" w:rsidRPr="00E6792F" w:rsidRDefault="00E21D8C" w:rsidP="00E21D8C">
            <w:pPr>
              <w:pStyle w:val="phtablecellleft"/>
            </w:pPr>
            <w:r w:rsidRPr="00E6792F">
              <w:t>273</w:t>
            </w:r>
          </w:p>
        </w:tc>
        <w:tc>
          <w:tcPr>
            <w:tcW w:w="4265" w:type="pct"/>
            <w:vAlign w:val="center"/>
          </w:tcPr>
          <w:p w14:paraId="09C864FB" w14:textId="37A309E1" w:rsidR="00E21D8C" w:rsidRPr="00E6792F" w:rsidRDefault="00E21D8C" w:rsidP="00E21D8C">
            <w:pPr>
              <w:pStyle w:val="phtablecellleft"/>
            </w:pPr>
            <w:r>
              <w:rPr>
                <w:color w:val="000000"/>
              </w:rPr>
              <w:t>Наличие противопоказаний к внутривенной тромболитической терапии (ВВ ТЛТ)</w:t>
            </w:r>
          </w:p>
        </w:tc>
      </w:tr>
      <w:tr w:rsidR="00E21D8C" w:rsidRPr="00E6792F" w14:paraId="36A9D0DA" w14:textId="77777777" w:rsidTr="006B2B8F">
        <w:tc>
          <w:tcPr>
            <w:tcW w:w="735" w:type="pct"/>
            <w:vAlign w:val="center"/>
          </w:tcPr>
          <w:p w14:paraId="40869A83" w14:textId="77777777" w:rsidR="00E21D8C" w:rsidRPr="00E6792F" w:rsidRDefault="00E21D8C" w:rsidP="00E21D8C">
            <w:pPr>
              <w:pStyle w:val="phtablecellleft"/>
            </w:pPr>
            <w:r w:rsidRPr="00E6792F">
              <w:t>274</w:t>
            </w:r>
          </w:p>
        </w:tc>
        <w:tc>
          <w:tcPr>
            <w:tcW w:w="4265" w:type="pct"/>
            <w:vAlign w:val="center"/>
          </w:tcPr>
          <w:p w14:paraId="06E26783" w14:textId="26F8CBEC" w:rsidR="00E21D8C" w:rsidRPr="00E6792F" w:rsidRDefault="00E21D8C" w:rsidP="00E21D8C">
            <w:pPr>
              <w:pStyle w:val="phtablecellleft"/>
            </w:pPr>
            <w:r>
              <w:rPr>
                <w:color w:val="000000"/>
              </w:rPr>
              <w:t>Выполнение внутривенной тромболитической терапии (ВВ ТЛТ)</w:t>
            </w:r>
          </w:p>
        </w:tc>
      </w:tr>
      <w:tr w:rsidR="00E21D8C" w:rsidRPr="00E6792F" w14:paraId="7C8D663A" w14:textId="77777777" w:rsidTr="006B2B8F">
        <w:tc>
          <w:tcPr>
            <w:tcW w:w="735" w:type="pct"/>
            <w:vAlign w:val="center"/>
          </w:tcPr>
          <w:p w14:paraId="33348EBB" w14:textId="77777777" w:rsidR="00E21D8C" w:rsidRPr="00E6792F" w:rsidRDefault="00E21D8C" w:rsidP="00E21D8C">
            <w:pPr>
              <w:pStyle w:val="phtablecellleft"/>
            </w:pPr>
            <w:r w:rsidRPr="00E6792F">
              <w:t>275</w:t>
            </w:r>
          </w:p>
        </w:tc>
        <w:tc>
          <w:tcPr>
            <w:tcW w:w="4265" w:type="pct"/>
            <w:vAlign w:val="center"/>
          </w:tcPr>
          <w:p w14:paraId="0254715B" w14:textId="6023F5C7" w:rsidR="00E21D8C" w:rsidRPr="00E6792F" w:rsidRDefault="00E21D8C" w:rsidP="00E21D8C">
            <w:pPr>
              <w:pStyle w:val="phtablecellleft"/>
            </w:pPr>
            <w:r>
              <w:rPr>
                <w:color w:val="000000"/>
              </w:rPr>
              <w:t>Дата и время выполнения внутривенной тромболитической терапии (ВВ ТЛТ)</w:t>
            </w:r>
          </w:p>
        </w:tc>
      </w:tr>
      <w:tr w:rsidR="00E21D8C" w:rsidRPr="00E6792F" w14:paraId="5BC46027" w14:textId="77777777" w:rsidTr="006B2B8F">
        <w:tc>
          <w:tcPr>
            <w:tcW w:w="735" w:type="pct"/>
            <w:vAlign w:val="center"/>
          </w:tcPr>
          <w:p w14:paraId="7571D394" w14:textId="77777777" w:rsidR="00E21D8C" w:rsidRPr="00E6792F" w:rsidRDefault="00E21D8C" w:rsidP="00E21D8C">
            <w:pPr>
              <w:pStyle w:val="phtablecellleft"/>
            </w:pPr>
            <w:r w:rsidRPr="00E6792F">
              <w:t>276</w:t>
            </w:r>
          </w:p>
        </w:tc>
        <w:tc>
          <w:tcPr>
            <w:tcW w:w="4265" w:type="pct"/>
            <w:vAlign w:val="center"/>
          </w:tcPr>
          <w:p w14:paraId="2ACED4BF" w14:textId="27780680" w:rsidR="00E21D8C" w:rsidRPr="00E6792F" w:rsidRDefault="00E21D8C" w:rsidP="00E21D8C">
            <w:pPr>
              <w:pStyle w:val="phtablecellleft"/>
            </w:pPr>
            <w:r>
              <w:rPr>
                <w:color w:val="000000"/>
              </w:rPr>
              <w:t>Мониторирование витальных функций: Время окончания</w:t>
            </w:r>
          </w:p>
        </w:tc>
      </w:tr>
      <w:tr w:rsidR="00E21D8C" w:rsidRPr="00E6792F" w14:paraId="429A75E1" w14:textId="77777777" w:rsidTr="006B2B8F">
        <w:tc>
          <w:tcPr>
            <w:tcW w:w="735" w:type="pct"/>
            <w:vAlign w:val="center"/>
          </w:tcPr>
          <w:p w14:paraId="611C33D5" w14:textId="77777777" w:rsidR="00E21D8C" w:rsidRPr="00E6792F" w:rsidRDefault="00E21D8C" w:rsidP="00E21D8C">
            <w:pPr>
              <w:pStyle w:val="phtablecellleft"/>
            </w:pPr>
            <w:r w:rsidRPr="00E6792F">
              <w:t>277</w:t>
            </w:r>
          </w:p>
        </w:tc>
        <w:tc>
          <w:tcPr>
            <w:tcW w:w="4265" w:type="pct"/>
            <w:vAlign w:val="center"/>
          </w:tcPr>
          <w:p w14:paraId="11FD6F10" w14:textId="48F3CC29" w:rsidR="00E21D8C" w:rsidRPr="00E6792F" w:rsidRDefault="00E21D8C" w:rsidP="00E21D8C">
            <w:pPr>
              <w:pStyle w:val="phtablecellleft"/>
            </w:pPr>
            <w:r>
              <w:rPr>
                <w:color w:val="000000"/>
              </w:rPr>
              <w:t>Мониторирование витальных функций: Время начала</w:t>
            </w:r>
          </w:p>
        </w:tc>
      </w:tr>
      <w:tr w:rsidR="00E21D8C" w:rsidRPr="00E6792F" w14:paraId="10A42C59" w14:textId="77777777" w:rsidTr="006B2B8F">
        <w:tc>
          <w:tcPr>
            <w:tcW w:w="735" w:type="pct"/>
            <w:vAlign w:val="center"/>
          </w:tcPr>
          <w:p w14:paraId="037126FC" w14:textId="77777777" w:rsidR="00E21D8C" w:rsidRPr="00E6792F" w:rsidRDefault="00E21D8C" w:rsidP="00E21D8C">
            <w:pPr>
              <w:pStyle w:val="phtablecellleft"/>
            </w:pPr>
            <w:r w:rsidRPr="00E6792F">
              <w:t>278</w:t>
            </w:r>
          </w:p>
        </w:tc>
        <w:tc>
          <w:tcPr>
            <w:tcW w:w="4265" w:type="pct"/>
            <w:vAlign w:val="center"/>
          </w:tcPr>
          <w:p w14:paraId="26F14300" w14:textId="39E785B2" w:rsidR="00E21D8C" w:rsidRPr="00E6792F" w:rsidRDefault="00E21D8C" w:rsidP="00E21D8C">
            <w:pPr>
              <w:pStyle w:val="phtablecellleft"/>
            </w:pPr>
            <w:r>
              <w:rPr>
                <w:color w:val="000000"/>
              </w:rPr>
              <w:t>Дата и время приема пациента в МО</w:t>
            </w:r>
          </w:p>
        </w:tc>
      </w:tr>
      <w:tr w:rsidR="00E21D8C" w:rsidRPr="00E6792F" w14:paraId="66B43515" w14:textId="77777777" w:rsidTr="006B2B8F">
        <w:tc>
          <w:tcPr>
            <w:tcW w:w="735" w:type="pct"/>
            <w:vAlign w:val="center"/>
          </w:tcPr>
          <w:p w14:paraId="69B5CF3E" w14:textId="77777777" w:rsidR="00E21D8C" w:rsidRPr="00E6792F" w:rsidRDefault="00E21D8C" w:rsidP="00E21D8C">
            <w:pPr>
              <w:pStyle w:val="phtablecellleft"/>
            </w:pPr>
            <w:r w:rsidRPr="00E6792F">
              <w:lastRenderedPageBreak/>
              <w:t>279</w:t>
            </w:r>
          </w:p>
        </w:tc>
        <w:tc>
          <w:tcPr>
            <w:tcW w:w="4265" w:type="pct"/>
            <w:vAlign w:val="center"/>
          </w:tcPr>
          <w:p w14:paraId="7EDC5BA1" w14:textId="758BFF34" w:rsidR="00E21D8C" w:rsidRPr="00E6792F" w:rsidRDefault="00E21D8C" w:rsidP="00E21D8C">
            <w:pPr>
              <w:pStyle w:val="phtablecellleft"/>
            </w:pPr>
            <w:r>
              <w:rPr>
                <w:color w:val="000000"/>
              </w:rPr>
              <w:t>Кислородотерапия</w:t>
            </w:r>
          </w:p>
        </w:tc>
      </w:tr>
      <w:tr w:rsidR="00E21D8C" w:rsidRPr="00E6792F" w14:paraId="3FC857F9" w14:textId="77777777" w:rsidTr="006B2B8F">
        <w:tc>
          <w:tcPr>
            <w:tcW w:w="735" w:type="pct"/>
            <w:vAlign w:val="center"/>
          </w:tcPr>
          <w:p w14:paraId="0E6353D9" w14:textId="77777777" w:rsidR="00E21D8C" w:rsidRPr="00E6792F" w:rsidRDefault="00E21D8C" w:rsidP="00E21D8C">
            <w:pPr>
              <w:pStyle w:val="phtablecellleft"/>
            </w:pPr>
            <w:r w:rsidRPr="00E6792F">
              <w:t>280</w:t>
            </w:r>
          </w:p>
        </w:tc>
        <w:tc>
          <w:tcPr>
            <w:tcW w:w="4265" w:type="pct"/>
            <w:vAlign w:val="center"/>
          </w:tcPr>
          <w:p w14:paraId="13946A8D" w14:textId="6F3EF3C5" w:rsidR="00E21D8C" w:rsidRPr="00E6792F" w:rsidRDefault="00E21D8C" w:rsidP="00E21D8C">
            <w:pPr>
              <w:pStyle w:val="phtablecellleft"/>
            </w:pPr>
            <w:r>
              <w:rPr>
                <w:color w:val="000000"/>
              </w:rPr>
              <w:t>Выполнение МРТ/КТ ГМ перфузионных методик</w:t>
            </w:r>
          </w:p>
        </w:tc>
      </w:tr>
      <w:tr w:rsidR="00E21D8C" w:rsidRPr="00E6792F" w14:paraId="3653691C" w14:textId="77777777" w:rsidTr="006B2B8F">
        <w:tc>
          <w:tcPr>
            <w:tcW w:w="735" w:type="pct"/>
            <w:vAlign w:val="center"/>
          </w:tcPr>
          <w:p w14:paraId="535CCE8F" w14:textId="77777777" w:rsidR="00E21D8C" w:rsidRPr="00E6792F" w:rsidRDefault="00E21D8C" w:rsidP="00E21D8C">
            <w:pPr>
              <w:pStyle w:val="phtablecellleft"/>
            </w:pPr>
            <w:r w:rsidRPr="00E6792F">
              <w:t>281</w:t>
            </w:r>
          </w:p>
        </w:tc>
        <w:tc>
          <w:tcPr>
            <w:tcW w:w="4265" w:type="pct"/>
            <w:vAlign w:val="center"/>
          </w:tcPr>
          <w:p w14:paraId="2A6D188B" w14:textId="0104CED0" w:rsidR="00E21D8C" w:rsidRPr="00E6792F" w:rsidRDefault="002E1A41" w:rsidP="00E21D8C">
            <w:pPr>
              <w:pStyle w:val="phtablecellleft"/>
            </w:pPr>
            <w:r w:rsidRPr="002E1A41">
              <w:rPr>
                <w:color w:val="000000"/>
              </w:rPr>
              <w:t>Данные при выполнении электрокардиографии (ЭКГ)</w:t>
            </w:r>
          </w:p>
        </w:tc>
      </w:tr>
      <w:tr w:rsidR="00E21D8C" w:rsidRPr="00E6792F" w14:paraId="03969591" w14:textId="77777777" w:rsidTr="006B2B8F">
        <w:tc>
          <w:tcPr>
            <w:tcW w:w="735" w:type="pct"/>
            <w:vAlign w:val="center"/>
          </w:tcPr>
          <w:p w14:paraId="0834B25B" w14:textId="77777777" w:rsidR="00E21D8C" w:rsidRPr="00E6792F" w:rsidRDefault="00E21D8C" w:rsidP="00E21D8C">
            <w:pPr>
              <w:pStyle w:val="phtablecellleft"/>
            </w:pPr>
            <w:r w:rsidRPr="00E6792F">
              <w:t>282</w:t>
            </w:r>
          </w:p>
        </w:tc>
        <w:tc>
          <w:tcPr>
            <w:tcW w:w="4265" w:type="pct"/>
            <w:vAlign w:val="center"/>
          </w:tcPr>
          <w:p w14:paraId="68AB02C8" w14:textId="69FF18E2" w:rsidR="00E21D8C" w:rsidRPr="00E6792F" w:rsidRDefault="00E21D8C" w:rsidP="00E21D8C">
            <w:pPr>
              <w:pStyle w:val="phtablecellleft"/>
            </w:pPr>
            <w:r>
              <w:rPr>
                <w:color w:val="000000"/>
              </w:rPr>
              <w:t>Обоснование диагноза бригады СМП</w:t>
            </w:r>
          </w:p>
        </w:tc>
      </w:tr>
      <w:tr w:rsidR="00E21D8C" w:rsidRPr="00E6792F" w14:paraId="7A29E707" w14:textId="77777777" w:rsidTr="006B2B8F">
        <w:tc>
          <w:tcPr>
            <w:tcW w:w="735" w:type="pct"/>
            <w:vAlign w:val="center"/>
          </w:tcPr>
          <w:p w14:paraId="39CBAC5C" w14:textId="77777777" w:rsidR="00E21D8C" w:rsidRPr="00E6792F" w:rsidRDefault="00E21D8C" w:rsidP="00E21D8C">
            <w:pPr>
              <w:pStyle w:val="phtablecellleft"/>
            </w:pPr>
            <w:r w:rsidRPr="00E6792F">
              <w:t>283</w:t>
            </w:r>
          </w:p>
        </w:tc>
        <w:tc>
          <w:tcPr>
            <w:tcW w:w="4265" w:type="pct"/>
            <w:vAlign w:val="center"/>
          </w:tcPr>
          <w:p w14:paraId="55A01A9D" w14:textId="6420D682" w:rsidR="00E21D8C" w:rsidRPr="00E6792F" w:rsidRDefault="00E21D8C" w:rsidP="00E21D8C">
            <w:pPr>
              <w:pStyle w:val="phtablecellleft"/>
            </w:pPr>
            <w:r>
              <w:rPr>
                <w:color w:val="000000"/>
              </w:rPr>
              <w:t>Оценка по догоспитальной шкале при подозрении на ОНМК</w:t>
            </w:r>
          </w:p>
        </w:tc>
      </w:tr>
      <w:tr w:rsidR="00E21D8C" w:rsidRPr="00E6792F" w14:paraId="619A4FB9" w14:textId="77777777" w:rsidTr="006B2B8F">
        <w:tc>
          <w:tcPr>
            <w:tcW w:w="735" w:type="pct"/>
            <w:vAlign w:val="center"/>
          </w:tcPr>
          <w:p w14:paraId="3677C36A" w14:textId="77777777" w:rsidR="00E21D8C" w:rsidRPr="00E6792F" w:rsidRDefault="00E21D8C" w:rsidP="00E21D8C">
            <w:pPr>
              <w:pStyle w:val="phtablecellleft"/>
            </w:pPr>
            <w:r w:rsidRPr="00E6792F">
              <w:t>284</w:t>
            </w:r>
          </w:p>
        </w:tc>
        <w:tc>
          <w:tcPr>
            <w:tcW w:w="4265" w:type="pct"/>
            <w:vAlign w:val="center"/>
          </w:tcPr>
          <w:p w14:paraId="2B908064" w14:textId="4C1A97D8" w:rsidR="00E21D8C" w:rsidRPr="00E6792F" w:rsidRDefault="00E21D8C" w:rsidP="00E21D8C">
            <w:pPr>
              <w:pStyle w:val="phtablecellleft"/>
            </w:pPr>
            <w:r>
              <w:rPr>
                <w:color w:val="000000"/>
              </w:rPr>
              <w:t>Дата и время возникновения симптомов ОКС</w:t>
            </w:r>
          </w:p>
        </w:tc>
      </w:tr>
      <w:tr w:rsidR="00E21D8C" w:rsidRPr="00E6792F" w14:paraId="10DA7B05" w14:textId="77777777" w:rsidTr="006B2B8F">
        <w:tc>
          <w:tcPr>
            <w:tcW w:w="735" w:type="pct"/>
            <w:vAlign w:val="center"/>
          </w:tcPr>
          <w:p w14:paraId="7F0D6109" w14:textId="77777777" w:rsidR="00E21D8C" w:rsidRPr="00E6792F" w:rsidRDefault="00E21D8C" w:rsidP="00E21D8C">
            <w:pPr>
              <w:pStyle w:val="phtablecellleft"/>
            </w:pPr>
            <w:r w:rsidRPr="00E6792F">
              <w:t>285</w:t>
            </w:r>
          </w:p>
        </w:tc>
        <w:tc>
          <w:tcPr>
            <w:tcW w:w="4265" w:type="pct"/>
            <w:vAlign w:val="center"/>
          </w:tcPr>
          <w:p w14:paraId="3F509114" w14:textId="39ECE97F" w:rsidR="00E21D8C" w:rsidRPr="00E6792F" w:rsidRDefault="00E21D8C" w:rsidP="00E21D8C">
            <w:pPr>
              <w:pStyle w:val="phtablecellleft"/>
            </w:pPr>
            <w:r>
              <w:rPr>
                <w:color w:val="000000"/>
              </w:rPr>
              <w:t>Риск развития неблагоприятного исхода при ОКС без подъема по шкале GRACE</w:t>
            </w:r>
          </w:p>
        </w:tc>
      </w:tr>
      <w:tr w:rsidR="00E21D8C" w:rsidRPr="00E6792F" w14:paraId="52942521" w14:textId="77777777" w:rsidTr="006B2B8F">
        <w:tc>
          <w:tcPr>
            <w:tcW w:w="735" w:type="pct"/>
            <w:vAlign w:val="center"/>
          </w:tcPr>
          <w:p w14:paraId="3AD98F41" w14:textId="77777777" w:rsidR="00E21D8C" w:rsidRPr="00E6792F" w:rsidRDefault="00E21D8C" w:rsidP="00E21D8C">
            <w:pPr>
              <w:pStyle w:val="phtablecellleft"/>
            </w:pPr>
            <w:r w:rsidRPr="00E6792F">
              <w:t>286</w:t>
            </w:r>
          </w:p>
        </w:tc>
        <w:tc>
          <w:tcPr>
            <w:tcW w:w="4265" w:type="pct"/>
            <w:vAlign w:val="center"/>
          </w:tcPr>
          <w:p w14:paraId="4759941E" w14:textId="69690B2F" w:rsidR="00E21D8C" w:rsidRPr="00E6792F" w:rsidRDefault="00E21D8C" w:rsidP="00E21D8C">
            <w:pPr>
              <w:pStyle w:val="phtablecellleft"/>
            </w:pPr>
            <w:r>
              <w:rPr>
                <w:color w:val="000000"/>
              </w:rPr>
              <w:t>Классификация инфаркта миокарда на основании локализации очага некроза</w:t>
            </w:r>
          </w:p>
        </w:tc>
      </w:tr>
      <w:tr w:rsidR="00E21D8C" w:rsidRPr="00E6792F" w14:paraId="374E0954" w14:textId="77777777" w:rsidTr="006B2B8F">
        <w:tc>
          <w:tcPr>
            <w:tcW w:w="735" w:type="pct"/>
            <w:vAlign w:val="center"/>
          </w:tcPr>
          <w:p w14:paraId="6627FA05" w14:textId="77777777" w:rsidR="00E21D8C" w:rsidRPr="00E6792F" w:rsidRDefault="00E21D8C" w:rsidP="00E21D8C">
            <w:pPr>
              <w:pStyle w:val="phtablecellleft"/>
            </w:pPr>
            <w:r w:rsidRPr="00E6792F">
              <w:t>287</w:t>
            </w:r>
          </w:p>
        </w:tc>
        <w:tc>
          <w:tcPr>
            <w:tcW w:w="4265" w:type="pct"/>
            <w:vAlign w:val="center"/>
          </w:tcPr>
          <w:p w14:paraId="26AF8A01" w14:textId="6BDD0E0A" w:rsidR="00E21D8C" w:rsidRPr="00E6792F" w:rsidRDefault="00E21D8C" w:rsidP="00E21D8C">
            <w:pPr>
              <w:pStyle w:val="phtablecellleft"/>
            </w:pPr>
            <w:r>
              <w:rPr>
                <w:color w:val="000000"/>
              </w:rPr>
              <w:t>Выполненное хирургическое лечение при ОКС</w:t>
            </w:r>
          </w:p>
        </w:tc>
      </w:tr>
      <w:tr w:rsidR="00E21D8C" w:rsidRPr="00E6792F" w14:paraId="5EC9D8A5" w14:textId="77777777" w:rsidTr="006B2B8F">
        <w:tc>
          <w:tcPr>
            <w:tcW w:w="735" w:type="pct"/>
            <w:vAlign w:val="center"/>
          </w:tcPr>
          <w:p w14:paraId="76E87800" w14:textId="77777777" w:rsidR="00E21D8C" w:rsidRPr="00E6792F" w:rsidRDefault="00E21D8C" w:rsidP="00E21D8C">
            <w:pPr>
              <w:pStyle w:val="phtablecellleft"/>
            </w:pPr>
            <w:r w:rsidRPr="00E6792F">
              <w:t>288</w:t>
            </w:r>
          </w:p>
        </w:tc>
        <w:tc>
          <w:tcPr>
            <w:tcW w:w="4265" w:type="pct"/>
            <w:vAlign w:val="center"/>
          </w:tcPr>
          <w:p w14:paraId="4F50834C" w14:textId="6848B17E" w:rsidR="00E21D8C" w:rsidRPr="00E6792F" w:rsidRDefault="00E21D8C" w:rsidP="00E21D8C">
            <w:pPr>
              <w:pStyle w:val="phtablecellleft"/>
            </w:pPr>
            <w:r>
              <w:rPr>
                <w:color w:val="000000"/>
              </w:rPr>
              <w:t>Описание органов системы кровообращения</w:t>
            </w:r>
          </w:p>
        </w:tc>
      </w:tr>
      <w:tr w:rsidR="00E21D8C" w:rsidRPr="00E6792F" w14:paraId="3AA42DC0" w14:textId="77777777" w:rsidTr="006B2B8F">
        <w:tc>
          <w:tcPr>
            <w:tcW w:w="735" w:type="pct"/>
            <w:vAlign w:val="center"/>
          </w:tcPr>
          <w:p w14:paraId="24596C0C" w14:textId="77777777" w:rsidR="00E21D8C" w:rsidRPr="00E6792F" w:rsidRDefault="00E21D8C" w:rsidP="00E21D8C">
            <w:pPr>
              <w:pStyle w:val="phtablecellleft"/>
            </w:pPr>
            <w:r w:rsidRPr="00E6792F">
              <w:t>289</w:t>
            </w:r>
          </w:p>
        </w:tc>
        <w:tc>
          <w:tcPr>
            <w:tcW w:w="4265" w:type="pct"/>
            <w:vAlign w:val="center"/>
          </w:tcPr>
          <w:p w14:paraId="1592C535" w14:textId="495ABC1C" w:rsidR="00E21D8C" w:rsidRPr="00E6792F" w:rsidRDefault="00E21D8C" w:rsidP="00E21D8C">
            <w:pPr>
              <w:pStyle w:val="phtablecellleft"/>
            </w:pPr>
            <w:r>
              <w:rPr>
                <w:color w:val="000000"/>
              </w:rPr>
              <w:t>Описание органов пищеварения и мочеиспускания</w:t>
            </w:r>
          </w:p>
        </w:tc>
      </w:tr>
      <w:tr w:rsidR="00E21D8C" w:rsidRPr="00E6792F" w14:paraId="481A9CCF" w14:textId="77777777" w:rsidTr="006B2B8F">
        <w:tc>
          <w:tcPr>
            <w:tcW w:w="735" w:type="pct"/>
            <w:vAlign w:val="center"/>
          </w:tcPr>
          <w:p w14:paraId="4A3E8459" w14:textId="6E804F3C" w:rsidR="00E21D8C" w:rsidRPr="00E6792F" w:rsidRDefault="00E21D8C" w:rsidP="00E21D8C">
            <w:pPr>
              <w:pStyle w:val="phtablecellleft"/>
            </w:pPr>
            <w:r>
              <w:t>290</w:t>
            </w:r>
          </w:p>
        </w:tc>
        <w:tc>
          <w:tcPr>
            <w:tcW w:w="4265" w:type="pct"/>
            <w:vAlign w:val="center"/>
          </w:tcPr>
          <w:p w14:paraId="5B683734" w14:textId="4EB1B80D" w:rsidR="00E21D8C" w:rsidRPr="00E6792F" w:rsidRDefault="00E21D8C" w:rsidP="00E21D8C">
            <w:pPr>
              <w:pStyle w:val="phtablecellleft"/>
            </w:pPr>
            <w:r>
              <w:rPr>
                <w:color w:val="000000"/>
              </w:rPr>
              <w:t>Оценка риска кровотечения по шкале CRUSADE</w:t>
            </w:r>
          </w:p>
        </w:tc>
      </w:tr>
      <w:tr w:rsidR="00E21D8C" w:rsidRPr="00E6792F" w14:paraId="62AC6F61" w14:textId="77777777" w:rsidTr="006B2B8F">
        <w:tc>
          <w:tcPr>
            <w:tcW w:w="735" w:type="pct"/>
            <w:vAlign w:val="center"/>
          </w:tcPr>
          <w:p w14:paraId="4AE323B0" w14:textId="23B0584A" w:rsidR="00E21D8C" w:rsidRPr="00E6792F" w:rsidRDefault="00E21D8C" w:rsidP="00E21D8C">
            <w:pPr>
              <w:pStyle w:val="phtablecellleft"/>
            </w:pPr>
            <w:r>
              <w:t>291</w:t>
            </w:r>
          </w:p>
        </w:tc>
        <w:tc>
          <w:tcPr>
            <w:tcW w:w="4265" w:type="pct"/>
            <w:vAlign w:val="center"/>
          </w:tcPr>
          <w:p w14:paraId="06DCE0E5" w14:textId="7A58D94C" w:rsidR="00E21D8C" w:rsidRPr="00E6792F" w:rsidRDefault="002E1A41" w:rsidP="00E21D8C">
            <w:pPr>
              <w:pStyle w:val="phtablecellleft"/>
            </w:pPr>
            <w:r>
              <w:rPr>
                <w:color w:val="000000"/>
              </w:rPr>
              <w:t xml:space="preserve">Положительная оценка </w:t>
            </w:r>
            <w:r w:rsidR="00E21D8C">
              <w:rPr>
                <w:color w:val="000000"/>
              </w:rPr>
              <w:t>эффективности процедуры тромболизиса выполненной БСМП</w:t>
            </w:r>
          </w:p>
        </w:tc>
      </w:tr>
      <w:tr w:rsidR="00E21D8C" w:rsidRPr="00E6792F" w14:paraId="739E2631" w14:textId="77777777" w:rsidTr="006B2B8F">
        <w:tc>
          <w:tcPr>
            <w:tcW w:w="735" w:type="pct"/>
            <w:vAlign w:val="center"/>
          </w:tcPr>
          <w:p w14:paraId="054B1275" w14:textId="236D2A28" w:rsidR="00E21D8C" w:rsidRPr="00E6792F" w:rsidRDefault="00E21D8C" w:rsidP="00E21D8C">
            <w:pPr>
              <w:pStyle w:val="phtablecellleft"/>
            </w:pPr>
            <w:r>
              <w:t>292</w:t>
            </w:r>
          </w:p>
        </w:tc>
        <w:tc>
          <w:tcPr>
            <w:tcW w:w="4265" w:type="pct"/>
            <w:vAlign w:val="center"/>
          </w:tcPr>
          <w:p w14:paraId="2C0FC24F" w14:textId="40537E86" w:rsidR="00E21D8C" w:rsidRPr="006B2B8F" w:rsidRDefault="00E21D8C" w:rsidP="00E21D8C">
            <w:pPr>
              <w:pStyle w:val="phtablecellleft"/>
            </w:pPr>
            <w:r>
              <w:rPr>
                <w:color w:val="000000"/>
              </w:rPr>
              <w:t>Количество стентов</w:t>
            </w:r>
          </w:p>
        </w:tc>
      </w:tr>
      <w:tr w:rsidR="00E21D8C" w:rsidRPr="00E6792F" w14:paraId="3C672161" w14:textId="77777777" w:rsidTr="006B2B8F">
        <w:tc>
          <w:tcPr>
            <w:tcW w:w="735" w:type="pct"/>
            <w:vAlign w:val="center"/>
          </w:tcPr>
          <w:p w14:paraId="46ACFC8D" w14:textId="0AAFD080" w:rsidR="00E21D8C" w:rsidRPr="00E6792F" w:rsidRDefault="00E21D8C" w:rsidP="00E21D8C">
            <w:pPr>
              <w:pStyle w:val="phtablecellleft"/>
            </w:pPr>
            <w:r>
              <w:t>293</w:t>
            </w:r>
          </w:p>
        </w:tc>
        <w:tc>
          <w:tcPr>
            <w:tcW w:w="4265" w:type="pct"/>
            <w:vAlign w:val="center"/>
          </w:tcPr>
          <w:p w14:paraId="75619A3E" w14:textId="004FCBE2" w:rsidR="00E21D8C" w:rsidRPr="006B2B8F" w:rsidRDefault="00E21D8C" w:rsidP="00E21D8C">
            <w:pPr>
              <w:pStyle w:val="phtablecellleft"/>
            </w:pPr>
            <w:r>
              <w:rPr>
                <w:color w:val="000000"/>
              </w:rPr>
              <w:t>Вид имплантированного электростимулятора</w:t>
            </w:r>
          </w:p>
        </w:tc>
      </w:tr>
      <w:tr w:rsidR="00E21D8C" w:rsidRPr="00E6792F" w14:paraId="04FF599D" w14:textId="77777777" w:rsidTr="006B2B8F">
        <w:tc>
          <w:tcPr>
            <w:tcW w:w="735" w:type="pct"/>
            <w:vAlign w:val="center"/>
          </w:tcPr>
          <w:p w14:paraId="0D39B934" w14:textId="77A03D22" w:rsidR="00E21D8C" w:rsidRPr="00E6792F" w:rsidRDefault="00E21D8C" w:rsidP="00E21D8C">
            <w:pPr>
              <w:pStyle w:val="phtablecellleft"/>
            </w:pPr>
            <w:r>
              <w:t>294</w:t>
            </w:r>
          </w:p>
        </w:tc>
        <w:tc>
          <w:tcPr>
            <w:tcW w:w="4265" w:type="pct"/>
            <w:vAlign w:val="center"/>
          </w:tcPr>
          <w:p w14:paraId="7A82BFA7" w14:textId="7E758DD4" w:rsidR="00E21D8C" w:rsidRPr="00E6792F" w:rsidRDefault="00E21D8C" w:rsidP="00E21D8C">
            <w:pPr>
              <w:pStyle w:val="phtablecellleft"/>
            </w:pPr>
            <w:r>
              <w:rPr>
                <w:color w:val="000000"/>
              </w:rPr>
              <w:t>Фракция выброса левого желудочка</w:t>
            </w:r>
          </w:p>
        </w:tc>
      </w:tr>
      <w:tr w:rsidR="00E21D8C" w:rsidRPr="00E6792F" w14:paraId="0FCA4573" w14:textId="77777777" w:rsidTr="006B2B8F">
        <w:tc>
          <w:tcPr>
            <w:tcW w:w="735" w:type="pct"/>
            <w:vAlign w:val="center"/>
          </w:tcPr>
          <w:p w14:paraId="601E6783" w14:textId="1EED9119" w:rsidR="00E21D8C" w:rsidRPr="00E6792F" w:rsidRDefault="00E21D8C" w:rsidP="00E21D8C">
            <w:pPr>
              <w:pStyle w:val="phtablecellleft"/>
            </w:pPr>
            <w:r>
              <w:t>295</w:t>
            </w:r>
          </w:p>
        </w:tc>
        <w:tc>
          <w:tcPr>
            <w:tcW w:w="4265" w:type="pct"/>
            <w:vAlign w:val="center"/>
          </w:tcPr>
          <w:p w14:paraId="097605D4" w14:textId="63B8FE22" w:rsidR="00E21D8C" w:rsidRPr="006B2B8F" w:rsidRDefault="00E21D8C" w:rsidP="00E21D8C">
            <w:pPr>
              <w:pStyle w:val="phtablecellleft"/>
            </w:pPr>
            <w:r>
              <w:rPr>
                <w:color w:val="000000"/>
              </w:rPr>
              <w:t>Наличие болевого синдрома</w:t>
            </w:r>
          </w:p>
        </w:tc>
      </w:tr>
      <w:tr w:rsidR="00E21D8C" w:rsidRPr="00E6792F" w14:paraId="2F44A78C" w14:textId="77777777" w:rsidTr="006B2B8F">
        <w:tc>
          <w:tcPr>
            <w:tcW w:w="735" w:type="pct"/>
            <w:vAlign w:val="center"/>
          </w:tcPr>
          <w:p w14:paraId="39277B9E" w14:textId="6C1D099E" w:rsidR="00E21D8C" w:rsidRPr="00E6792F" w:rsidRDefault="00E21D8C" w:rsidP="00E21D8C">
            <w:pPr>
              <w:pStyle w:val="phtablecellleft"/>
            </w:pPr>
            <w:r>
              <w:t>296</w:t>
            </w:r>
          </w:p>
        </w:tc>
        <w:tc>
          <w:tcPr>
            <w:tcW w:w="4265" w:type="pct"/>
            <w:vAlign w:val="center"/>
          </w:tcPr>
          <w:p w14:paraId="3ABE3D5B" w14:textId="0118CA20" w:rsidR="00E21D8C" w:rsidRPr="006B2B8F" w:rsidRDefault="00E21D8C" w:rsidP="00E21D8C">
            <w:pPr>
              <w:pStyle w:val="phtablecellleft"/>
            </w:pPr>
            <w:r>
              <w:rPr>
                <w:color w:val="000000"/>
              </w:rPr>
              <w:t>Описание характера болевого синдрома ОКС</w:t>
            </w:r>
          </w:p>
        </w:tc>
      </w:tr>
      <w:tr w:rsidR="00E21D8C" w:rsidRPr="00E6792F" w14:paraId="352E557B" w14:textId="77777777" w:rsidTr="006B2B8F">
        <w:tc>
          <w:tcPr>
            <w:tcW w:w="735" w:type="pct"/>
            <w:vAlign w:val="center"/>
          </w:tcPr>
          <w:p w14:paraId="5D2B28B2" w14:textId="18553191" w:rsidR="00E21D8C" w:rsidRPr="00E6792F" w:rsidRDefault="00E21D8C" w:rsidP="00E21D8C">
            <w:pPr>
              <w:pStyle w:val="phtablecellleft"/>
            </w:pPr>
            <w:r>
              <w:t>297</w:t>
            </w:r>
          </w:p>
        </w:tc>
        <w:tc>
          <w:tcPr>
            <w:tcW w:w="4265" w:type="pct"/>
            <w:vAlign w:val="center"/>
          </w:tcPr>
          <w:p w14:paraId="5BC52521" w14:textId="68EFB357" w:rsidR="00E21D8C" w:rsidRPr="006B2B8F" w:rsidRDefault="00E21D8C" w:rsidP="00E21D8C">
            <w:pPr>
              <w:pStyle w:val="phtablecellleft"/>
            </w:pPr>
            <w:r>
              <w:rPr>
                <w:color w:val="000000"/>
              </w:rPr>
              <w:t>Наличие хрипов</w:t>
            </w:r>
          </w:p>
        </w:tc>
      </w:tr>
      <w:tr w:rsidR="00E21D8C" w:rsidRPr="00E6792F" w14:paraId="1FE2BFB6" w14:textId="77777777" w:rsidTr="006B2B8F">
        <w:tc>
          <w:tcPr>
            <w:tcW w:w="735" w:type="pct"/>
            <w:vAlign w:val="center"/>
          </w:tcPr>
          <w:p w14:paraId="2696C309" w14:textId="6E709BF9" w:rsidR="00E21D8C" w:rsidRPr="00E6792F" w:rsidRDefault="00E21D8C" w:rsidP="00E21D8C">
            <w:pPr>
              <w:pStyle w:val="phtablecellleft"/>
            </w:pPr>
            <w:r>
              <w:t>298</w:t>
            </w:r>
          </w:p>
        </w:tc>
        <w:tc>
          <w:tcPr>
            <w:tcW w:w="4265" w:type="pct"/>
            <w:vAlign w:val="center"/>
          </w:tcPr>
          <w:p w14:paraId="00C4FB21" w14:textId="37450E83" w:rsidR="00E21D8C" w:rsidRPr="006B2B8F" w:rsidRDefault="00E21D8C" w:rsidP="00E21D8C">
            <w:pPr>
              <w:pStyle w:val="phtablecellleft"/>
            </w:pPr>
            <w:r>
              <w:rPr>
                <w:color w:val="000000"/>
              </w:rPr>
              <w:t>Наличие набухания шейных вен</w:t>
            </w:r>
          </w:p>
        </w:tc>
      </w:tr>
      <w:tr w:rsidR="00E21D8C" w:rsidRPr="00E6792F" w14:paraId="479B6A33" w14:textId="77777777" w:rsidTr="006B2B8F">
        <w:tc>
          <w:tcPr>
            <w:tcW w:w="735" w:type="pct"/>
            <w:vAlign w:val="center"/>
          </w:tcPr>
          <w:p w14:paraId="1BF49086" w14:textId="1531EE3A" w:rsidR="00E21D8C" w:rsidRPr="00E6792F" w:rsidRDefault="00E21D8C" w:rsidP="00E21D8C">
            <w:pPr>
              <w:pStyle w:val="phtablecellleft"/>
            </w:pPr>
            <w:r>
              <w:t>299</w:t>
            </w:r>
          </w:p>
        </w:tc>
        <w:tc>
          <w:tcPr>
            <w:tcW w:w="4265" w:type="pct"/>
            <w:vAlign w:val="center"/>
          </w:tcPr>
          <w:p w14:paraId="1059298B" w14:textId="18E84F96" w:rsidR="00E21D8C" w:rsidRPr="006B2B8F" w:rsidRDefault="00E21D8C" w:rsidP="00E21D8C">
            <w:pPr>
              <w:pStyle w:val="phtablecellleft"/>
            </w:pPr>
            <w:r>
              <w:rPr>
                <w:color w:val="000000"/>
              </w:rPr>
              <w:t>Врачебное описание ЭКГ</w:t>
            </w:r>
          </w:p>
        </w:tc>
      </w:tr>
      <w:tr w:rsidR="00E21D8C" w:rsidRPr="00E6792F" w14:paraId="6635E6DA" w14:textId="77777777" w:rsidTr="006B2B8F">
        <w:tc>
          <w:tcPr>
            <w:tcW w:w="735" w:type="pct"/>
            <w:vAlign w:val="center"/>
          </w:tcPr>
          <w:p w14:paraId="7B2EC5C0" w14:textId="3B292FFB" w:rsidR="00E21D8C" w:rsidRPr="00E6792F" w:rsidRDefault="00E21D8C" w:rsidP="00E21D8C">
            <w:pPr>
              <w:pStyle w:val="phtablecellleft"/>
            </w:pPr>
            <w:r>
              <w:t>300</w:t>
            </w:r>
          </w:p>
        </w:tc>
        <w:tc>
          <w:tcPr>
            <w:tcW w:w="4265" w:type="pct"/>
            <w:vAlign w:val="center"/>
          </w:tcPr>
          <w:p w14:paraId="4C655335" w14:textId="339F41E7" w:rsidR="00E21D8C" w:rsidRPr="006B2B8F" w:rsidRDefault="00E21D8C" w:rsidP="00E21D8C">
            <w:pPr>
              <w:pStyle w:val="phtablecellleft"/>
            </w:pPr>
            <w:r>
              <w:rPr>
                <w:color w:val="000000"/>
              </w:rPr>
              <w:t>Локализация нарушения пульсации на артериях нижних конечностей</w:t>
            </w:r>
          </w:p>
        </w:tc>
      </w:tr>
      <w:tr w:rsidR="00E21D8C" w:rsidRPr="00E6792F" w14:paraId="185223CA" w14:textId="77777777" w:rsidTr="006B2B8F">
        <w:tc>
          <w:tcPr>
            <w:tcW w:w="735" w:type="pct"/>
            <w:vAlign w:val="center"/>
          </w:tcPr>
          <w:p w14:paraId="2FDD0801" w14:textId="16EFE0FF" w:rsidR="00E21D8C" w:rsidRPr="00E6792F" w:rsidRDefault="00E21D8C" w:rsidP="00E21D8C">
            <w:pPr>
              <w:pStyle w:val="phtablecellleft"/>
            </w:pPr>
            <w:r>
              <w:t>301</w:t>
            </w:r>
          </w:p>
        </w:tc>
        <w:tc>
          <w:tcPr>
            <w:tcW w:w="4265" w:type="pct"/>
            <w:vAlign w:val="center"/>
          </w:tcPr>
          <w:p w14:paraId="4D88E8A7" w14:textId="1E3F0900" w:rsidR="00E21D8C" w:rsidRPr="006B2B8F" w:rsidRDefault="00E21D8C" w:rsidP="00E21D8C">
            <w:pPr>
              <w:pStyle w:val="phtablecellleft"/>
            </w:pPr>
            <w:r>
              <w:rPr>
                <w:color w:val="000000"/>
              </w:rPr>
              <w:t>Наличие кардиогенного шока</w:t>
            </w:r>
          </w:p>
        </w:tc>
      </w:tr>
      <w:tr w:rsidR="00E21D8C" w:rsidRPr="00E6792F" w14:paraId="2BE48A52" w14:textId="77777777" w:rsidTr="006B2B8F">
        <w:tc>
          <w:tcPr>
            <w:tcW w:w="735" w:type="pct"/>
            <w:vAlign w:val="center"/>
          </w:tcPr>
          <w:p w14:paraId="5F560B0B" w14:textId="49FDA11F" w:rsidR="00E21D8C" w:rsidRPr="00E6792F" w:rsidRDefault="00E21D8C" w:rsidP="00E21D8C">
            <w:pPr>
              <w:pStyle w:val="phtablecellleft"/>
            </w:pPr>
            <w:r>
              <w:t>302</w:t>
            </w:r>
          </w:p>
        </w:tc>
        <w:tc>
          <w:tcPr>
            <w:tcW w:w="4265" w:type="pct"/>
            <w:vAlign w:val="center"/>
          </w:tcPr>
          <w:p w14:paraId="02F27E51" w14:textId="53039FE3" w:rsidR="00E21D8C" w:rsidRPr="006B2B8F" w:rsidRDefault="00E21D8C" w:rsidP="00E21D8C">
            <w:pPr>
              <w:pStyle w:val="phtablecellleft"/>
            </w:pPr>
            <w:r>
              <w:rPr>
                <w:color w:val="000000"/>
              </w:rPr>
              <w:t>Наличие повышенного уровня маркеров некроза миокарда</w:t>
            </w:r>
          </w:p>
        </w:tc>
      </w:tr>
      <w:tr w:rsidR="00E21D8C" w:rsidRPr="00E6792F" w14:paraId="78CBAC8C" w14:textId="77777777" w:rsidTr="006B2B8F">
        <w:tc>
          <w:tcPr>
            <w:tcW w:w="735" w:type="pct"/>
            <w:vAlign w:val="center"/>
          </w:tcPr>
          <w:p w14:paraId="3422181C" w14:textId="3A469C63" w:rsidR="00E21D8C" w:rsidRPr="00E6792F" w:rsidRDefault="00E21D8C" w:rsidP="00E21D8C">
            <w:pPr>
              <w:pStyle w:val="phtablecellleft"/>
            </w:pPr>
            <w:r>
              <w:t>303</w:t>
            </w:r>
          </w:p>
        </w:tc>
        <w:tc>
          <w:tcPr>
            <w:tcW w:w="4265" w:type="pct"/>
            <w:vAlign w:val="center"/>
          </w:tcPr>
          <w:p w14:paraId="1B03B88D" w14:textId="6B09021C" w:rsidR="00E21D8C" w:rsidRPr="006B2B8F" w:rsidRDefault="00E21D8C" w:rsidP="00E21D8C">
            <w:pPr>
              <w:pStyle w:val="phtablecellleft"/>
            </w:pPr>
            <w:r>
              <w:rPr>
                <w:color w:val="000000"/>
              </w:rPr>
              <w:t>Наличие операции аортокоронарного шунтирования в анамнезе</w:t>
            </w:r>
          </w:p>
        </w:tc>
      </w:tr>
      <w:tr w:rsidR="00E21D8C" w:rsidRPr="00E6792F" w14:paraId="500465C0" w14:textId="77777777" w:rsidTr="006B2B8F">
        <w:tc>
          <w:tcPr>
            <w:tcW w:w="735" w:type="pct"/>
            <w:vAlign w:val="center"/>
          </w:tcPr>
          <w:p w14:paraId="60F5D61E" w14:textId="0E13388E" w:rsidR="00E21D8C" w:rsidRPr="00E6792F" w:rsidRDefault="00E21D8C" w:rsidP="00E21D8C">
            <w:pPr>
              <w:pStyle w:val="phtablecellleft"/>
            </w:pPr>
            <w:r>
              <w:t>304</w:t>
            </w:r>
          </w:p>
        </w:tc>
        <w:tc>
          <w:tcPr>
            <w:tcW w:w="4265" w:type="pct"/>
            <w:vAlign w:val="center"/>
          </w:tcPr>
          <w:p w14:paraId="5224274C" w14:textId="29D4CD55" w:rsidR="00E21D8C" w:rsidRPr="006B2B8F" w:rsidRDefault="00E21D8C" w:rsidP="00E21D8C">
            <w:pPr>
              <w:pStyle w:val="phtablecellleft"/>
            </w:pPr>
            <w:r>
              <w:rPr>
                <w:color w:val="000000"/>
              </w:rPr>
              <w:t>Наличие операции чрезкожного коронарного шунтирования в анамнезе</w:t>
            </w:r>
          </w:p>
        </w:tc>
      </w:tr>
      <w:tr w:rsidR="002E1A41" w:rsidRPr="00E6792F" w14:paraId="0A0E41E1" w14:textId="77777777" w:rsidTr="006B2B8F">
        <w:tc>
          <w:tcPr>
            <w:tcW w:w="735" w:type="pct"/>
            <w:vAlign w:val="center"/>
          </w:tcPr>
          <w:p w14:paraId="7DF80583" w14:textId="60020B6F" w:rsidR="002E1A41" w:rsidRDefault="002E1A41" w:rsidP="00E21D8C">
            <w:pPr>
              <w:pStyle w:val="phtablecellleft"/>
            </w:pPr>
            <w:r>
              <w:t>305</w:t>
            </w:r>
          </w:p>
        </w:tc>
        <w:tc>
          <w:tcPr>
            <w:tcW w:w="4265" w:type="pct"/>
            <w:vAlign w:val="center"/>
          </w:tcPr>
          <w:p w14:paraId="2EF86382" w14:textId="64122EE3" w:rsidR="002E1A41" w:rsidRDefault="002E1A41" w:rsidP="00E21D8C">
            <w:pPr>
              <w:pStyle w:val="phtablecellleft"/>
              <w:rPr>
                <w:color w:val="000000"/>
              </w:rPr>
            </w:pPr>
            <w:r>
              <w:rPr>
                <w:color w:val="000000"/>
              </w:rPr>
              <w:t>Факт выполнения МРТ/ГМ с DWI/FLAIR</w:t>
            </w:r>
          </w:p>
        </w:tc>
      </w:tr>
      <w:tr w:rsidR="00E21D8C" w:rsidRPr="00E6792F" w14:paraId="0EDE2714" w14:textId="77777777" w:rsidTr="006B2B8F">
        <w:tc>
          <w:tcPr>
            <w:tcW w:w="735" w:type="pct"/>
            <w:vAlign w:val="center"/>
          </w:tcPr>
          <w:p w14:paraId="136C77B8" w14:textId="6E9238BB" w:rsidR="00E21D8C" w:rsidRDefault="00E21D8C" w:rsidP="00E21D8C">
            <w:pPr>
              <w:pStyle w:val="phtablecellleft"/>
            </w:pPr>
            <w:r>
              <w:rPr>
                <w:color w:val="000000"/>
              </w:rPr>
              <w:t>306</w:t>
            </w:r>
          </w:p>
        </w:tc>
        <w:tc>
          <w:tcPr>
            <w:tcW w:w="4265" w:type="pct"/>
            <w:vAlign w:val="center"/>
          </w:tcPr>
          <w:p w14:paraId="433978DA" w14:textId="20BAB0BE" w:rsidR="00E21D8C" w:rsidRPr="006B2B8F" w:rsidRDefault="005B2F91" w:rsidP="00E21D8C">
            <w:pPr>
              <w:pStyle w:val="phtablecellleft"/>
            </w:pPr>
            <w:r>
              <w:rPr>
                <w:color w:val="000000"/>
              </w:rPr>
              <w:t>Шкала комы Глазго (ШКГ)</w:t>
            </w:r>
          </w:p>
        </w:tc>
      </w:tr>
      <w:tr w:rsidR="00E21D8C" w:rsidRPr="00E6792F" w14:paraId="09C9F98E" w14:textId="77777777" w:rsidTr="006B2B8F">
        <w:tc>
          <w:tcPr>
            <w:tcW w:w="735" w:type="pct"/>
            <w:vAlign w:val="center"/>
          </w:tcPr>
          <w:p w14:paraId="237A8EF2" w14:textId="7A9746C1" w:rsidR="00E21D8C" w:rsidRDefault="00E21D8C" w:rsidP="00E21D8C">
            <w:pPr>
              <w:pStyle w:val="phtablecellleft"/>
            </w:pPr>
            <w:r>
              <w:rPr>
                <w:color w:val="000000"/>
              </w:rPr>
              <w:t>307</w:t>
            </w:r>
          </w:p>
        </w:tc>
        <w:tc>
          <w:tcPr>
            <w:tcW w:w="4265" w:type="pct"/>
            <w:vAlign w:val="center"/>
          </w:tcPr>
          <w:p w14:paraId="2FCA952F" w14:textId="3D92F589" w:rsidR="00E21D8C" w:rsidRPr="006B2B8F" w:rsidRDefault="00E21D8C" w:rsidP="00E21D8C">
            <w:pPr>
              <w:pStyle w:val="phtablecellleft"/>
            </w:pPr>
            <w:r>
              <w:rPr>
                <w:color w:val="000000"/>
              </w:rPr>
              <w:t>Шкала инсульта национального института здоровья (NIHSS)</w:t>
            </w:r>
          </w:p>
        </w:tc>
      </w:tr>
      <w:tr w:rsidR="00E21D8C" w:rsidRPr="00E6792F" w14:paraId="4D1FA010" w14:textId="77777777" w:rsidTr="006B2B8F">
        <w:tc>
          <w:tcPr>
            <w:tcW w:w="735" w:type="pct"/>
            <w:vAlign w:val="center"/>
          </w:tcPr>
          <w:p w14:paraId="771A6AD8" w14:textId="18825ED0" w:rsidR="00E21D8C" w:rsidRDefault="00E21D8C" w:rsidP="00E21D8C">
            <w:pPr>
              <w:pStyle w:val="phtablecellleft"/>
            </w:pPr>
            <w:r>
              <w:rPr>
                <w:color w:val="000000"/>
              </w:rPr>
              <w:t>309</w:t>
            </w:r>
          </w:p>
        </w:tc>
        <w:tc>
          <w:tcPr>
            <w:tcW w:w="4265" w:type="pct"/>
            <w:vAlign w:val="center"/>
          </w:tcPr>
          <w:p w14:paraId="4B81C998" w14:textId="49E258B5" w:rsidR="00E21D8C" w:rsidRPr="006B2B8F" w:rsidRDefault="00E21D8C" w:rsidP="00E21D8C">
            <w:pPr>
              <w:pStyle w:val="phtablecellleft"/>
            </w:pPr>
            <w:r>
              <w:rPr>
                <w:color w:val="000000"/>
              </w:rPr>
              <w:t>Шкала Хант-Хесс (Hunt Hess)</w:t>
            </w:r>
          </w:p>
        </w:tc>
      </w:tr>
      <w:tr w:rsidR="00E21D8C" w:rsidRPr="00E6792F" w14:paraId="138C8671" w14:textId="77777777" w:rsidTr="006B2B8F">
        <w:tc>
          <w:tcPr>
            <w:tcW w:w="735" w:type="pct"/>
            <w:vAlign w:val="center"/>
          </w:tcPr>
          <w:p w14:paraId="66968203" w14:textId="5C7C1F69" w:rsidR="00E21D8C" w:rsidRDefault="00E21D8C" w:rsidP="00E21D8C">
            <w:pPr>
              <w:pStyle w:val="phtablecellleft"/>
            </w:pPr>
            <w:r>
              <w:rPr>
                <w:color w:val="000000"/>
              </w:rPr>
              <w:t>310</w:t>
            </w:r>
          </w:p>
        </w:tc>
        <w:tc>
          <w:tcPr>
            <w:tcW w:w="4265" w:type="pct"/>
            <w:vAlign w:val="center"/>
          </w:tcPr>
          <w:p w14:paraId="37069B9C" w14:textId="0B720168" w:rsidR="00E21D8C" w:rsidRPr="006B2B8F" w:rsidRDefault="00E21D8C" w:rsidP="00E21D8C">
            <w:pPr>
              <w:pStyle w:val="phtablecellleft"/>
            </w:pPr>
            <w:r>
              <w:rPr>
                <w:color w:val="000000"/>
              </w:rPr>
              <w:t>Модифицированная шкала восстановления перфузии при ишемическом инсульте (mTICI)</w:t>
            </w:r>
          </w:p>
        </w:tc>
      </w:tr>
      <w:tr w:rsidR="00E21D8C" w:rsidRPr="00E6792F" w14:paraId="77506F7F" w14:textId="77777777" w:rsidTr="006B2B8F">
        <w:tc>
          <w:tcPr>
            <w:tcW w:w="735" w:type="pct"/>
            <w:vAlign w:val="center"/>
          </w:tcPr>
          <w:p w14:paraId="2F563939" w14:textId="20CDF4C9" w:rsidR="00E21D8C" w:rsidRDefault="00E21D8C" w:rsidP="00E21D8C">
            <w:pPr>
              <w:pStyle w:val="phtablecellleft"/>
            </w:pPr>
            <w:r>
              <w:rPr>
                <w:color w:val="000000"/>
              </w:rPr>
              <w:t>311</w:t>
            </w:r>
          </w:p>
        </w:tc>
        <w:tc>
          <w:tcPr>
            <w:tcW w:w="4265" w:type="pct"/>
            <w:vAlign w:val="center"/>
          </w:tcPr>
          <w:p w14:paraId="19DE1175" w14:textId="2FACAA9B" w:rsidR="00E21D8C" w:rsidRPr="006B2B8F" w:rsidRDefault="00E21D8C" w:rsidP="00E21D8C">
            <w:pPr>
              <w:pStyle w:val="phtablecellleft"/>
            </w:pPr>
            <w:r>
              <w:rPr>
                <w:color w:val="000000"/>
              </w:rPr>
              <w:t>Модифицированная шкала Рэнкина (Modified Rankin Scale)</w:t>
            </w:r>
          </w:p>
        </w:tc>
      </w:tr>
      <w:tr w:rsidR="00E21D8C" w:rsidRPr="00E6792F" w14:paraId="2BCA1B13" w14:textId="77777777" w:rsidTr="006B2B8F">
        <w:tc>
          <w:tcPr>
            <w:tcW w:w="735" w:type="pct"/>
            <w:vAlign w:val="center"/>
          </w:tcPr>
          <w:p w14:paraId="7E717CBD" w14:textId="18347D3E" w:rsidR="00E21D8C" w:rsidRDefault="00E21D8C" w:rsidP="00E21D8C">
            <w:pPr>
              <w:pStyle w:val="phtablecellleft"/>
            </w:pPr>
            <w:r>
              <w:rPr>
                <w:color w:val="000000"/>
              </w:rPr>
              <w:t>312</w:t>
            </w:r>
          </w:p>
        </w:tc>
        <w:tc>
          <w:tcPr>
            <w:tcW w:w="4265" w:type="pct"/>
            <w:vAlign w:val="center"/>
          </w:tcPr>
          <w:p w14:paraId="62CB495B" w14:textId="0E19BC27" w:rsidR="00E21D8C" w:rsidRPr="006B2B8F" w:rsidRDefault="00E21D8C" w:rsidP="00E21D8C">
            <w:pPr>
              <w:pStyle w:val="phtablecellleft"/>
            </w:pPr>
            <w:r>
              <w:rPr>
                <w:color w:val="000000"/>
              </w:rPr>
              <w:t>Шкала оценки ранних признаков инфаркта головного мозга (ASPECTS)</w:t>
            </w:r>
          </w:p>
        </w:tc>
      </w:tr>
      <w:tr w:rsidR="00041235" w:rsidRPr="00E6792F" w14:paraId="371A5476" w14:textId="77777777" w:rsidTr="006B2B8F">
        <w:tc>
          <w:tcPr>
            <w:tcW w:w="735" w:type="pct"/>
            <w:vAlign w:val="center"/>
          </w:tcPr>
          <w:p w14:paraId="13D2703F" w14:textId="7731FE6F" w:rsidR="00041235" w:rsidRDefault="00041235" w:rsidP="00E21D8C">
            <w:pPr>
              <w:pStyle w:val="phtablecellleft"/>
              <w:rPr>
                <w:color w:val="000000"/>
              </w:rPr>
            </w:pPr>
            <w:r>
              <w:rPr>
                <w:color w:val="000000"/>
              </w:rPr>
              <w:lastRenderedPageBreak/>
              <w:t>313</w:t>
            </w:r>
          </w:p>
        </w:tc>
        <w:tc>
          <w:tcPr>
            <w:tcW w:w="4265" w:type="pct"/>
            <w:vAlign w:val="center"/>
          </w:tcPr>
          <w:p w14:paraId="0B28CBAD" w14:textId="0280CFE7" w:rsidR="00041235" w:rsidRDefault="00041235" w:rsidP="00E21D8C">
            <w:pPr>
              <w:pStyle w:val="phtablecellleft"/>
              <w:rPr>
                <w:color w:val="000000"/>
              </w:rPr>
            </w:pPr>
            <w:r>
              <w:rPr>
                <w:color w:val="000000"/>
              </w:rPr>
              <w:t>Данные при выполнении КТ/МРТ головного мозга</w:t>
            </w:r>
          </w:p>
        </w:tc>
      </w:tr>
      <w:tr w:rsidR="00041235" w:rsidRPr="00E6792F" w14:paraId="1A45436A" w14:textId="77777777" w:rsidTr="006B2B8F">
        <w:tc>
          <w:tcPr>
            <w:tcW w:w="735" w:type="pct"/>
            <w:vAlign w:val="center"/>
          </w:tcPr>
          <w:p w14:paraId="1B5982D3" w14:textId="53FAE81D" w:rsidR="00041235" w:rsidRDefault="00041235" w:rsidP="00E21D8C">
            <w:pPr>
              <w:pStyle w:val="phtablecellleft"/>
              <w:rPr>
                <w:color w:val="000000"/>
              </w:rPr>
            </w:pPr>
            <w:r>
              <w:rPr>
                <w:color w:val="000000"/>
              </w:rPr>
              <w:t>314</w:t>
            </w:r>
          </w:p>
        </w:tc>
        <w:tc>
          <w:tcPr>
            <w:tcW w:w="4265" w:type="pct"/>
            <w:vAlign w:val="center"/>
          </w:tcPr>
          <w:p w14:paraId="53FC89F4" w14:textId="38366E5F" w:rsidR="00041235" w:rsidRDefault="00041235" w:rsidP="00E21D8C">
            <w:pPr>
              <w:pStyle w:val="phtablecellleft"/>
              <w:rPr>
                <w:color w:val="000000"/>
              </w:rPr>
            </w:pPr>
            <w:r>
              <w:rPr>
                <w:color w:val="000000"/>
              </w:rPr>
              <w:t>Данные при выполнении эхокардиографии (ЭхоКГ)</w:t>
            </w:r>
          </w:p>
        </w:tc>
      </w:tr>
      <w:tr w:rsidR="00041235" w:rsidRPr="00E6792F" w14:paraId="276C0CC1" w14:textId="77777777" w:rsidTr="006B2B8F">
        <w:tc>
          <w:tcPr>
            <w:tcW w:w="735" w:type="pct"/>
            <w:vAlign w:val="center"/>
          </w:tcPr>
          <w:p w14:paraId="3A4B9704" w14:textId="5BA78576" w:rsidR="00041235" w:rsidRDefault="00041235" w:rsidP="00E21D8C">
            <w:pPr>
              <w:pStyle w:val="phtablecellleft"/>
              <w:rPr>
                <w:color w:val="000000"/>
              </w:rPr>
            </w:pPr>
            <w:r>
              <w:rPr>
                <w:color w:val="000000"/>
              </w:rPr>
              <w:t>315</w:t>
            </w:r>
          </w:p>
        </w:tc>
        <w:tc>
          <w:tcPr>
            <w:tcW w:w="4265" w:type="pct"/>
            <w:vAlign w:val="center"/>
          </w:tcPr>
          <w:p w14:paraId="00ED3738" w14:textId="24795C6B" w:rsidR="00041235" w:rsidRDefault="00041235" w:rsidP="00E21D8C">
            <w:pPr>
              <w:pStyle w:val="phtablecellleft"/>
              <w:rPr>
                <w:color w:val="000000"/>
              </w:rPr>
            </w:pPr>
            <w:r>
              <w:rPr>
                <w:color w:val="000000"/>
              </w:rPr>
              <w:t>Положительная оценка эффективности процедуры/операции</w:t>
            </w:r>
          </w:p>
        </w:tc>
      </w:tr>
      <w:tr w:rsidR="00DD4E70" w:rsidRPr="00E6792F" w14:paraId="7F8E6DA4" w14:textId="77777777" w:rsidTr="006B2B8F">
        <w:tc>
          <w:tcPr>
            <w:tcW w:w="735" w:type="pct"/>
            <w:vAlign w:val="center"/>
          </w:tcPr>
          <w:p w14:paraId="3D042EEE" w14:textId="51B4A9C1" w:rsidR="00DD4E70" w:rsidRPr="00DD4E70" w:rsidRDefault="00DD4E70" w:rsidP="00E21D8C">
            <w:pPr>
              <w:pStyle w:val="phtablecelllef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316</w:t>
            </w:r>
          </w:p>
        </w:tc>
        <w:tc>
          <w:tcPr>
            <w:tcW w:w="4265" w:type="pct"/>
            <w:vAlign w:val="center"/>
          </w:tcPr>
          <w:p w14:paraId="64893A4C" w14:textId="52D3E42E" w:rsidR="00DD4E70" w:rsidRDefault="00DD4E70" w:rsidP="00E21D8C">
            <w:pPr>
              <w:pStyle w:val="phtablecellleft"/>
              <w:rPr>
                <w:color w:val="000000"/>
              </w:rPr>
            </w:pPr>
            <w:r w:rsidRPr="00DD4E70">
              <w:rPr>
                <w:color w:val="000000"/>
              </w:rPr>
              <w:t>Положительная оценка эффективности процедуры тромболизиса выполненной на госпитальном этапе</w:t>
            </w:r>
          </w:p>
        </w:tc>
      </w:tr>
    </w:tbl>
    <w:p w14:paraId="369535BC" w14:textId="77777777" w:rsidR="002E72CF" w:rsidRDefault="002E72CF" w:rsidP="002E72CF">
      <w:pPr>
        <w:pStyle w:val="afa"/>
        <w:keepNext/>
      </w:pPr>
    </w:p>
    <w:p w14:paraId="28ED6085" w14:textId="77777777" w:rsidR="00146B36" w:rsidRPr="001D5A12" w:rsidRDefault="003D2877" w:rsidP="001D5A12">
      <w:pPr>
        <w:pStyle w:val="12"/>
      </w:pPr>
      <w:bookmarkStart w:id="30" w:name="_Ref54257897"/>
      <w:bookmarkStart w:id="31" w:name="_Toc66719458"/>
      <w:r w:rsidRPr="001D5A12">
        <w:lastRenderedPageBreak/>
        <w:t>Условия определения триггерных точек</w:t>
      </w:r>
      <w:bookmarkEnd w:id="30"/>
      <w:bookmarkEnd w:id="31"/>
    </w:p>
    <w:p w14:paraId="359C91AE" w14:textId="77777777" w:rsidR="00146B36" w:rsidRDefault="003D2877" w:rsidP="001D5A12">
      <w:pPr>
        <w:pStyle w:val="20"/>
      </w:pPr>
      <w:bookmarkStart w:id="32" w:name="_heading=h.3o7alnk" w:colFirst="0" w:colLast="0"/>
      <w:bookmarkStart w:id="33" w:name="_Ref54259954"/>
      <w:bookmarkStart w:id="34" w:name="_Toc66719459"/>
      <w:bookmarkEnd w:id="32"/>
      <w:r>
        <w:t>Выявление осмотра (консультации) пациента</w:t>
      </w:r>
      <w:bookmarkEnd w:id="33"/>
      <w:bookmarkEnd w:id="34"/>
    </w:p>
    <w:p w14:paraId="00AC74BF" w14:textId="77777777" w:rsidR="005574A3" w:rsidRDefault="005574A3" w:rsidP="005574A3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firstLine="851"/>
        <w:rPr>
          <w:color w:val="000000"/>
        </w:rPr>
      </w:pPr>
      <w:r>
        <w:rPr>
          <w:color w:val="000000"/>
        </w:rPr>
        <w:t>В ГИС СЗ / МИС МО фиксируется факт события – проведение осмотра (консультации) пациента. Возникает необходимость передачи информации в ВИМИС «ССЗ». При этом должны быть соблюдены следующие условия:</w:t>
      </w:r>
    </w:p>
    <w:p w14:paraId="730777C2" w14:textId="77777777" w:rsidR="005574A3" w:rsidRDefault="005574A3" w:rsidP="003D2938">
      <w:pPr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2"/>
      </w:pPr>
      <w:r>
        <w:rPr>
          <w:color w:val="000000"/>
        </w:rPr>
        <w:t>пациент не госпитализирован. Осмотр (консультация) проведен не в рамках оказания медицинской помощи в условиях стационара (дневного стационара);</w:t>
      </w:r>
    </w:p>
    <w:p w14:paraId="008A4C69" w14:textId="77777777" w:rsidR="005574A3" w:rsidRPr="0073714F" w:rsidRDefault="005574A3" w:rsidP="003D2938">
      <w:pPr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2"/>
      </w:pPr>
      <w:r w:rsidRPr="0073714F">
        <w:rPr>
          <w:color w:val="000000"/>
        </w:rPr>
        <w:t>выполнено одно из следующих условий:</w:t>
      </w:r>
    </w:p>
    <w:p w14:paraId="54A20B9F" w14:textId="77777777" w:rsidR="005574A3" w:rsidRPr="0073714F" w:rsidRDefault="005574A3" w:rsidP="003D2938">
      <w:pPr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 w:rsidRPr="0073714F">
        <w:rPr>
          <w:color w:val="000000"/>
        </w:rPr>
        <w:t>у пациента в ГИС СЗ / МИС МО статус «Контроль ВИМИС ССЗ»;</w:t>
      </w:r>
    </w:p>
    <w:p w14:paraId="67A4A46F" w14:textId="2CA716CF" w:rsidR="005574A3" w:rsidRDefault="005574A3" w:rsidP="003D2938">
      <w:pPr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 xml:space="preserve">до проведения осмотра (консультации) пациенту был установлен диагноз, соответствующий любому значению из графы II </w:t>
      </w:r>
      <w:r>
        <w:fldChar w:fldCharType="begin"/>
      </w:r>
      <w:r>
        <w:instrText xml:space="preserve"> REF _Ref54257550 \h </w:instrText>
      </w:r>
      <w:r>
        <w:fldChar w:fldCharType="separate"/>
      </w:r>
      <w:r>
        <w:t>таблицы </w:t>
      </w:r>
      <w:r>
        <w:rPr>
          <w:noProof/>
        </w:rPr>
        <w:t>1</w:t>
      </w:r>
      <w:r>
        <w:fldChar w:fldCharType="end"/>
      </w:r>
      <w:r>
        <w:rPr>
          <w:color w:val="000000"/>
        </w:rPr>
        <w:t>;</w:t>
      </w:r>
    </w:p>
    <w:p w14:paraId="32451B2E" w14:textId="70669645" w:rsidR="005574A3" w:rsidRDefault="005574A3" w:rsidP="003D2938">
      <w:pPr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 xml:space="preserve">по результатам проведенного осмотра (консультации) пациенту установлен диагноз, соответствующий любому значению из графы II </w:t>
      </w:r>
      <w:r>
        <w:fldChar w:fldCharType="begin"/>
      </w:r>
      <w:r>
        <w:instrText xml:space="preserve"> REF _Ref54257550 \h </w:instrText>
      </w:r>
      <w:r>
        <w:fldChar w:fldCharType="separate"/>
      </w:r>
      <w:r>
        <w:t>таблицы </w:t>
      </w:r>
      <w:r>
        <w:rPr>
          <w:noProof/>
        </w:rPr>
        <w:t>1</w:t>
      </w:r>
      <w:r>
        <w:fldChar w:fldCharType="end"/>
      </w:r>
      <w:r>
        <w:rPr>
          <w:color w:val="000000"/>
        </w:rPr>
        <w:t>.</w:t>
      </w:r>
    </w:p>
    <w:p w14:paraId="203079EC" w14:textId="77777777" w:rsidR="005574A3" w:rsidRDefault="005574A3" w:rsidP="005574A3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firstLine="851"/>
        <w:rPr>
          <w:color w:val="000000"/>
          <w:u w:val="single"/>
        </w:rPr>
      </w:pPr>
      <w:r>
        <w:rPr>
          <w:color w:val="000000"/>
        </w:rPr>
        <w:t>В случае соблюдения условий осуществляется передача информации из ГИС СЗ / МИС МО. Для этого ГИС СЗ / МИС МО формирует следующие СЭМД beta-версии для передачи в ВИМИС «ССЗ» с указанием номера триггерной точки, равной значению «1»:</w:t>
      </w:r>
    </w:p>
    <w:p w14:paraId="7EC20DC6" w14:textId="77777777" w:rsidR="005574A3" w:rsidRDefault="005574A3" w:rsidP="003D2938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2"/>
      </w:pPr>
      <w:r>
        <w:rPr>
          <w:color w:val="000000"/>
        </w:rPr>
        <w:t>СЭМД beta-версии «Осмотр (консультация) пациента» (код СЭМД beta-версии «SMSV5»):</w:t>
      </w:r>
    </w:p>
    <w:p w14:paraId="75976A39" w14:textId="77777777" w:rsidR="005574A3" w:rsidRDefault="005574A3" w:rsidP="003D2938">
      <w:pPr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по которому зафиксирован факт оказания медицинской помощи с соблюдением условий необходимости передачи информации;</w:t>
      </w:r>
    </w:p>
    <w:p w14:paraId="4CD3124E" w14:textId="77777777" w:rsidR="005574A3" w:rsidRDefault="005574A3" w:rsidP="003D2938">
      <w:pPr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ранее проведенные осмотры (консультации) в рамках одного случая оказания медицинской помощи, но не переданные в ВИМИС «ССЗ».</w:t>
      </w:r>
    </w:p>
    <w:p w14:paraId="58720F14" w14:textId="77777777" w:rsidR="005574A3" w:rsidRDefault="005574A3" w:rsidP="003D2938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2"/>
      </w:pPr>
      <w:r>
        <w:rPr>
          <w:color w:val="000000"/>
        </w:rPr>
        <w:t>СЭМД beta-версии «Направление на оказание медицинских услуг» (код СЭМД beta-версии «SMSV1»):</w:t>
      </w:r>
    </w:p>
    <w:p w14:paraId="2AB95CD1" w14:textId="77777777" w:rsidR="005574A3" w:rsidRDefault="005574A3" w:rsidP="003D2938">
      <w:pPr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ранее не переданное в ВИМИС «ССЗ» направление на осмотр (консультацию), по которому зафиксирован факт оказания медицинской помощи с соблюдением условий необходимости передачи информации;</w:t>
      </w:r>
    </w:p>
    <w:p w14:paraId="242A7CA5" w14:textId="77777777" w:rsidR="005574A3" w:rsidRDefault="005574A3" w:rsidP="003D2938">
      <w:pPr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направления, оформленные в рамках осмотра (консультации), по которому зафиксирован факт оказания медицинской помощи с соблюдением условий необходимости передачи информации.</w:t>
      </w:r>
    </w:p>
    <w:p w14:paraId="0CFC7AB2" w14:textId="77777777" w:rsidR="005574A3" w:rsidRDefault="005574A3" w:rsidP="003D2938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2"/>
      </w:pPr>
      <w:r>
        <w:rPr>
          <w:color w:val="000000"/>
        </w:rPr>
        <w:t>СЭМД beta-версии «Протокол инструментального исследования» (код СЭМД beta-версии «SMSV2»):</w:t>
      </w:r>
    </w:p>
    <w:p w14:paraId="4CFBAD58" w14:textId="77777777" w:rsidR="005574A3" w:rsidRDefault="005574A3" w:rsidP="003D2938">
      <w:pPr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lastRenderedPageBreak/>
        <w:t>выполненные, но не переданные ранее в ВИМИС «ССЗ» протоколы инструментальных исследований в рамках одного случая оказания медицинской помощи, включающего в себя осмотр (консультацию), по которому зафиксирован факт оказания медицинской помощи с соблюдением условий необходимости передачи информации.</w:t>
      </w:r>
    </w:p>
    <w:p w14:paraId="6E35E906" w14:textId="77777777" w:rsidR="005574A3" w:rsidRDefault="005574A3" w:rsidP="003D2938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2"/>
      </w:pPr>
      <w:r>
        <w:rPr>
          <w:color w:val="000000"/>
        </w:rPr>
        <w:t>СЭМД beta-версии «Протокол лабораторного исследования» (код СЭМД beta-версии «SMSV3»):</w:t>
      </w:r>
    </w:p>
    <w:p w14:paraId="25398624" w14:textId="243324F6" w:rsidR="005574A3" w:rsidRDefault="005574A3" w:rsidP="003D2938">
      <w:pPr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 xml:space="preserve">выполненные, но не переданные ранее в ВИМИС «ССЗ» протоколы лабораторных исследований в рамках одного случая оказания медицинской помощи, включающего в себя осмотр (консультацию), по результатам которого установлен диагноз заболевания (состояния), соответствующий любому значению из графы II </w:t>
      </w:r>
      <w:r w:rsidR="00830303">
        <w:fldChar w:fldCharType="begin"/>
      </w:r>
      <w:r w:rsidR="00830303">
        <w:instrText xml:space="preserve"> REF _Ref54257550 \h </w:instrText>
      </w:r>
      <w:r w:rsidR="00830303">
        <w:fldChar w:fldCharType="separate"/>
      </w:r>
      <w:r w:rsidR="00830303">
        <w:t>таблицы </w:t>
      </w:r>
      <w:r w:rsidR="00830303">
        <w:rPr>
          <w:noProof/>
        </w:rPr>
        <w:t>1</w:t>
      </w:r>
      <w:r w:rsidR="00830303">
        <w:fldChar w:fldCharType="end"/>
      </w:r>
      <w:r>
        <w:rPr>
          <w:color w:val="000000"/>
        </w:rPr>
        <w:t>.</w:t>
      </w:r>
    </w:p>
    <w:p w14:paraId="2ADBC967" w14:textId="77777777" w:rsidR="005574A3" w:rsidRDefault="005574A3" w:rsidP="005574A3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firstLine="851"/>
        <w:rPr>
          <w:color w:val="000000"/>
        </w:rPr>
      </w:pPr>
      <w:r>
        <w:rPr>
          <w:color w:val="000000"/>
        </w:rPr>
        <w:t>В целях дальнейшего ускорения выполнения условий срабатывания триггерных точек, когда условия передачи информации соблюдены и для пациента в ГИС СЗ / МИС МО впервые зафиксирована необходимость передачи информации в ВИМИС «ССЗ», то в ГИС СЗ / МИС МО для указанного пациента должен быть указан статус «Контроль ВИМИС ССЗ».</w:t>
      </w:r>
    </w:p>
    <w:p w14:paraId="4CCA4258" w14:textId="77777777" w:rsidR="005574A3" w:rsidRDefault="005574A3" w:rsidP="005574A3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firstLine="851"/>
        <w:rPr>
          <w:color w:val="000000"/>
        </w:rPr>
      </w:pPr>
      <w:r>
        <w:rPr>
          <w:color w:val="000000"/>
        </w:rPr>
        <w:t>В тех случаях, когда после формирования и передачи информации в ВИМИС «ССЗ» в исходных данных были внесены изменения или дополнения, ГИС СЗ / МИС МО формирует и передает ВИМИС «ССЗ» обновленную версию СЭМД beta-версии, с указанием:</w:t>
      </w:r>
    </w:p>
    <w:p w14:paraId="06600037" w14:textId="77777777" w:rsidR="005574A3" w:rsidRDefault="005574A3" w:rsidP="003D2938">
      <w:pPr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2"/>
      </w:pPr>
      <w:r>
        <w:rPr>
          <w:color w:val="000000"/>
        </w:rPr>
        <w:t>уникального идентификатора набора версий первого документа;</w:t>
      </w:r>
    </w:p>
    <w:p w14:paraId="3178F320" w14:textId="77777777" w:rsidR="005574A3" w:rsidRPr="005574A3" w:rsidRDefault="005574A3" w:rsidP="003D2938">
      <w:pPr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2"/>
      </w:pPr>
      <w:r w:rsidRPr="005574A3">
        <w:rPr>
          <w:color w:val="000000"/>
        </w:rPr>
        <w:t>следующего номера версии документа;</w:t>
      </w:r>
    </w:p>
    <w:p w14:paraId="22A79922" w14:textId="0813F23D" w:rsidR="005574A3" w:rsidRDefault="005574A3" w:rsidP="003D2938">
      <w:pPr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2"/>
      </w:pPr>
      <w:r w:rsidRPr="005574A3">
        <w:rPr>
          <w:color w:val="000000"/>
        </w:rPr>
        <w:t>уникального идентификатора документа новой версии.</w:t>
      </w:r>
    </w:p>
    <w:p w14:paraId="682C75A9" w14:textId="77777777" w:rsidR="00146B36" w:rsidRPr="001D5A12" w:rsidRDefault="003D2877" w:rsidP="001D5A12">
      <w:pPr>
        <w:pStyle w:val="20"/>
      </w:pPr>
      <w:bookmarkStart w:id="35" w:name="_heading=h.23ckvvd" w:colFirst="0" w:colLast="0"/>
      <w:bookmarkStart w:id="36" w:name="_Toc66719460"/>
      <w:bookmarkEnd w:id="35"/>
      <w:r w:rsidRPr="001D5A12">
        <w:t>Выявление диагностических исследований</w:t>
      </w:r>
      <w:bookmarkEnd w:id="36"/>
    </w:p>
    <w:p w14:paraId="7B17B97E" w14:textId="77777777" w:rsidR="00931588" w:rsidRDefault="00931588" w:rsidP="00931588">
      <w:pPr>
        <w:keepNext/>
        <w:pBdr>
          <w:top w:val="nil"/>
          <w:left w:val="nil"/>
          <w:bottom w:val="nil"/>
          <w:right w:val="nil"/>
          <w:between w:val="nil"/>
        </w:pBdr>
        <w:spacing w:before="0" w:after="0"/>
        <w:ind w:firstLine="851"/>
        <w:rPr>
          <w:color w:val="000000"/>
        </w:rPr>
      </w:pPr>
      <w:r>
        <w:rPr>
          <w:color w:val="000000"/>
        </w:rPr>
        <w:t>В ГИС СЗ / МИС МО фиксируется факт события – выполнения следующих методов исследований по пациенту:</w:t>
      </w:r>
    </w:p>
    <w:p w14:paraId="583411A8" w14:textId="77777777" w:rsidR="00931588" w:rsidRDefault="00931588" w:rsidP="003D2938">
      <w:pPr>
        <w:numPr>
          <w:ilvl w:val="1"/>
          <w:numId w:val="25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2"/>
      </w:pPr>
      <w:r>
        <w:rPr>
          <w:color w:val="000000"/>
        </w:rPr>
        <w:t>инструментальные исследования;</w:t>
      </w:r>
    </w:p>
    <w:p w14:paraId="60962FAC" w14:textId="77777777" w:rsidR="00931588" w:rsidRDefault="00931588" w:rsidP="003D2938">
      <w:pPr>
        <w:numPr>
          <w:ilvl w:val="1"/>
          <w:numId w:val="25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2"/>
      </w:pPr>
      <w:r>
        <w:rPr>
          <w:color w:val="000000"/>
        </w:rPr>
        <w:t>лабораторные исследования.</w:t>
      </w:r>
    </w:p>
    <w:p w14:paraId="7CAFCAEC" w14:textId="77777777" w:rsidR="00931588" w:rsidRDefault="00931588" w:rsidP="00931588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firstLine="851"/>
        <w:rPr>
          <w:color w:val="000000"/>
        </w:rPr>
      </w:pPr>
      <w:r>
        <w:rPr>
          <w:color w:val="000000"/>
        </w:rPr>
        <w:t>При фиксации в ГИС СЗ / МИС МО факта выполнения обследования пациента возникает необходимость передачи информации в ВИМИС «ССЗ». При этом должны быть соблюдены следующие условия:</w:t>
      </w:r>
    </w:p>
    <w:p w14:paraId="7F08C015" w14:textId="77777777" w:rsidR="00931588" w:rsidRDefault="00931588" w:rsidP="003D2938">
      <w:pPr>
        <w:numPr>
          <w:ilvl w:val="1"/>
          <w:numId w:val="26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2"/>
      </w:pPr>
      <w:r>
        <w:rPr>
          <w:color w:val="000000"/>
        </w:rPr>
        <w:lastRenderedPageBreak/>
        <w:t>пациент не госпитализирован (исследования выполнены не в рамках оказания медицинской помощи в условиях стационара (дневного стационара));</w:t>
      </w:r>
    </w:p>
    <w:p w14:paraId="0DBDEBAE" w14:textId="77777777" w:rsidR="00931588" w:rsidRDefault="00931588" w:rsidP="003D2938">
      <w:pPr>
        <w:numPr>
          <w:ilvl w:val="1"/>
          <w:numId w:val="26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2"/>
      </w:pPr>
      <w:r>
        <w:rPr>
          <w:color w:val="000000"/>
        </w:rPr>
        <w:t>выполнено одно из следующих условий:</w:t>
      </w:r>
    </w:p>
    <w:p w14:paraId="4A07240A" w14:textId="77777777" w:rsidR="00931588" w:rsidRDefault="00931588" w:rsidP="003D2938">
      <w:pPr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у пациента в ГИС СЗ / МИС МО статус «Контроль ВИМИС ССЗ»;</w:t>
      </w:r>
    </w:p>
    <w:p w14:paraId="0EFE6575" w14:textId="3E378025" w:rsidR="00931588" w:rsidRDefault="00931588" w:rsidP="003D2938">
      <w:pPr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исследования выполнены в рамках одного случая оказания медицинской помощи, включающего в себя осмотр (консультацию), по которому зафиксирован факт оказания медицинской помощи с соблюдением условий необходимости передачи информации, указанных в п.</w:t>
      </w:r>
      <w:r w:rsidRPr="00931588">
        <w:t xml:space="preserve"> </w:t>
      </w:r>
      <w:r>
        <w:fldChar w:fldCharType="begin"/>
      </w:r>
      <w:r>
        <w:instrText xml:space="preserve"> REF _Ref54259954 \n \h </w:instrText>
      </w:r>
      <w:r>
        <w:fldChar w:fldCharType="separate"/>
      </w:r>
      <w:r>
        <w:t>4.1</w:t>
      </w:r>
      <w:r>
        <w:fldChar w:fldCharType="end"/>
      </w:r>
      <w:r>
        <w:rPr>
          <w:color w:val="000000"/>
        </w:rPr>
        <w:t>;</w:t>
      </w:r>
    </w:p>
    <w:p w14:paraId="5086FA77" w14:textId="501C3E58" w:rsidR="00931588" w:rsidRDefault="00931588" w:rsidP="003D2938">
      <w:pPr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 xml:space="preserve">у пациента указан направительный диагноз заболевания (состояния), соответствующий значению из графы II </w:t>
      </w:r>
      <w:r>
        <w:fldChar w:fldCharType="begin"/>
      </w:r>
      <w:r>
        <w:instrText xml:space="preserve"> REF _Ref54257550 \h </w:instrText>
      </w:r>
      <w:r>
        <w:fldChar w:fldCharType="separate"/>
      </w:r>
      <w:r>
        <w:t>таблицы </w:t>
      </w:r>
      <w:r>
        <w:rPr>
          <w:noProof/>
        </w:rPr>
        <w:t>1</w:t>
      </w:r>
      <w:r>
        <w:fldChar w:fldCharType="end"/>
      </w:r>
      <w:r>
        <w:rPr>
          <w:color w:val="000000"/>
        </w:rPr>
        <w:t>.</w:t>
      </w:r>
    </w:p>
    <w:p w14:paraId="65439393" w14:textId="685B4F34" w:rsidR="00931588" w:rsidRDefault="00931588" w:rsidP="00931588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firstLine="851"/>
        <w:rPr>
          <w:color w:val="000000"/>
        </w:rPr>
      </w:pPr>
      <w:r>
        <w:rPr>
          <w:color w:val="000000"/>
        </w:rPr>
        <w:t>В случае соблюдения условий передачи информации ГИС СЗ / МИС МО формирует следующие СЭМД beta-версии для передачи в ВИМИС</w:t>
      </w:r>
      <w:r w:rsidR="0073714F">
        <w:rPr>
          <w:color w:val="000000"/>
        </w:rPr>
        <w:t xml:space="preserve"> </w:t>
      </w:r>
      <w:r w:rsidR="0073714F" w:rsidRPr="0073714F">
        <w:rPr>
          <w:color w:val="000000"/>
        </w:rPr>
        <w:t>«ССЗ»</w:t>
      </w:r>
      <w:r>
        <w:rPr>
          <w:color w:val="000000"/>
        </w:rPr>
        <w:t xml:space="preserve"> с указанием номера триггерной точки, равной значению «2»:</w:t>
      </w:r>
    </w:p>
    <w:p w14:paraId="6C816144" w14:textId="77777777" w:rsidR="00931588" w:rsidRDefault="00931588" w:rsidP="003D2938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2"/>
      </w:pPr>
      <w:r>
        <w:rPr>
          <w:color w:val="000000"/>
        </w:rPr>
        <w:t>СЭМД beta-версии «Протокол инструментального исследования» (код СЭМД beta-версии «SMSV2»):</w:t>
      </w:r>
    </w:p>
    <w:p w14:paraId="3A7D5900" w14:textId="77777777" w:rsidR="00931588" w:rsidRDefault="00931588" w:rsidP="003D2938">
      <w:pPr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по которому фиксируется факт события – проведение инструментального исследования и его результатов.</w:t>
      </w:r>
    </w:p>
    <w:p w14:paraId="75CC3308" w14:textId="77777777" w:rsidR="00931588" w:rsidRDefault="00931588" w:rsidP="003D2938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2"/>
      </w:pPr>
      <w:r>
        <w:rPr>
          <w:color w:val="000000"/>
        </w:rPr>
        <w:t>СЭМД beta-версии «Протокол лабораторного исследования» (код СЭМД beta-версии «SMSV3»):</w:t>
      </w:r>
    </w:p>
    <w:p w14:paraId="35CEB889" w14:textId="77777777" w:rsidR="00931588" w:rsidRDefault="00931588" w:rsidP="003D2938">
      <w:pPr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по которому фиксируется факт события – проведение лабораторного исследования и его результатов.</w:t>
      </w:r>
    </w:p>
    <w:p w14:paraId="568A38B5" w14:textId="77777777" w:rsidR="00931588" w:rsidRDefault="00931588" w:rsidP="00931588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firstLine="851"/>
        <w:rPr>
          <w:color w:val="000000"/>
        </w:rPr>
      </w:pPr>
      <w:r>
        <w:rPr>
          <w:color w:val="000000"/>
        </w:rPr>
        <w:t>В целях дальнейшего ускорения выполнения условий срабатывания триггерных точек, когда условия передачи информации соблюдены и для пациента в ГИС СЗ / МИС МО впервые зафиксирована необходимость передачи информации в ВИМИС «ССЗ», то в ГИС СЗ / МИС МО для указанного пациента должен быть указан статус «Контроль ВИМИС ССЗ».</w:t>
      </w:r>
    </w:p>
    <w:p w14:paraId="0FAE68E6" w14:textId="16A601CE" w:rsidR="00931588" w:rsidRDefault="00931588" w:rsidP="00931588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firstLine="851"/>
        <w:rPr>
          <w:color w:val="000000"/>
        </w:rPr>
      </w:pPr>
      <w:r>
        <w:rPr>
          <w:color w:val="000000"/>
        </w:rPr>
        <w:t>В тех случаях, когда после формирования и передачи информации в ВИМИС «ССЗ» в исходных данных были внесены изменения или дополнения, то ГИС СЗ / МИС МО формирует и передает ВИМИС «ССЗ» обновленную версию СЭМД beta-версии с указанием:</w:t>
      </w:r>
    </w:p>
    <w:p w14:paraId="30FAFDAC" w14:textId="77777777" w:rsidR="00931588" w:rsidRDefault="00931588" w:rsidP="003D2938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2"/>
      </w:pPr>
      <w:r>
        <w:rPr>
          <w:color w:val="000000"/>
        </w:rPr>
        <w:t>уникального идентификатора набора версий первого документа;</w:t>
      </w:r>
    </w:p>
    <w:p w14:paraId="60786EC5" w14:textId="77777777" w:rsidR="00931588" w:rsidRPr="00931588" w:rsidRDefault="00931588" w:rsidP="003D2938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2"/>
      </w:pPr>
      <w:r w:rsidRPr="00931588">
        <w:rPr>
          <w:color w:val="000000"/>
        </w:rPr>
        <w:t>следующего номера версии документа;</w:t>
      </w:r>
    </w:p>
    <w:p w14:paraId="2BB315F3" w14:textId="073E6CDD" w:rsidR="00931588" w:rsidRDefault="00931588" w:rsidP="003D2938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2"/>
      </w:pPr>
      <w:r w:rsidRPr="00931588">
        <w:rPr>
          <w:color w:val="000000"/>
        </w:rPr>
        <w:t>уникального идентификатора документа новой версии.</w:t>
      </w:r>
    </w:p>
    <w:p w14:paraId="22B2C8D3" w14:textId="77777777" w:rsidR="00146B36" w:rsidRDefault="003D2877" w:rsidP="001D5A12">
      <w:pPr>
        <w:pStyle w:val="20"/>
      </w:pPr>
      <w:bookmarkStart w:id="37" w:name="_heading=h.ihv636" w:colFirst="0" w:colLast="0"/>
      <w:bookmarkStart w:id="38" w:name="_Toc66719461"/>
      <w:bookmarkEnd w:id="37"/>
      <w:r>
        <w:lastRenderedPageBreak/>
        <w:t>Выявление направления на оказания медицинских услуг</w:t>
      </w:r>
      <w:bookmarkEnd w:id="38"/>
    </w:p>
    <w:p w14:paraId="37492E4C" w14:textId="77777777" w:rsidR="00931588" w:rsidRDefault="00931588" w:rsidP="00931588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firstLine="851"/>
        <w:rPr>
          <w:color w:val="000000"/>
        </w:rPr>
      </w:pPr>
      <w:r>
        <w:rPr>
          <w:color w:val="000000"/>
        </w:rPr>
        <w:t>В ГИС СЗ / МИС МО фиксируется факт события – оформление направления на оказание медицинских услуг.</w:t>
      </w:r>
    </w:p>
    <w:p w14:paraId="0D81F061" w14:textId="77777777" w:rsidR="00931588" w:rsidRDefault="00931588" w:rsidP="00931588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firstLine="851"/>
        <w:rPr>
          <w:color w:val="000000"/>
        </w:rPr>
      </w:pPr>
      <w:r>
        <w:rPr>
          <w:color w:val="000000"/>
        </w:rPr>
        <w:t>Возникает необходимость передачи информации в ВИМИС «ССЗ». При этом должны быть соблюдены следующие условия:</w:t>
      </w:r>
    </w:p>
    <w:p w14:paraId="4CEF79C0" w14:textId="77777777" w:rsidR="00931588" w:rsidRDefault="00931588" w:rsidP="003D2938">
      <w:pPr>
        <w:numPr>
          <w:ilvl w:val="1"/>
          <w:numId w:val="27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2"/>
      </w:pPr>
      <w:r>
        <w:rPr>
          <w:color w:val="000000"/>
        </w:rPr>
        <w:t>пациент не госпитализирован (пациент получает медицинские услуги не в рамках оказания медицинской помощи в условиях стационара (дневного стационара));</w:t>
      </w:r>
    </w:p>
    <w:p w14:paraId="1A1EA3A7" w14:textId="503D6EB3" w:rsidR="00931588" w:rsidRDefault="00931588" w:rsidP="003D2938">
      <w:pPr>
        <w:numPr>
          <w:ilvl w:val="1"/>
          <w:numId w:val="27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2"/>
      </w:pPr>
      <w:r>
        <w:rPr>
          <w:color w:val="000000"/>
        </w:rPr>
        <w:t>необходимость указанного направления не удовлетворяет условиям иных триггерных точек (например</w:t>
      </w:r>
      <w:r w:rsidR="00C529AC">
        <w:rPr>
          <w:color w:val="000000"/>
        </w:rPr>
        <w:t>,</w:t>
      </w:r>
      <w:r>
        <w:rPr>
          <w:color w:val="000000"/>
        </w:rPr>
        <w:t xml:space="preserve"> необходимость передачи направлений, которые выписаны на осмотре (консультации), по которому зафиксирован факт события – осмотр (консультация));</w:t>
      </w:r>
    </w:p>
    <w:p w14:paraId="2478FC89" w14:textId="77777777" w:rsidR="00931588" w:rsidRDefault="00931588" w:rsidP="003D2938">
      <w:pPr>
        <w:numPr>
          <w:ilvl w:val="1"/>
          <w:numId w:val="27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2"/>
      </w:pPr>
      <w:r>
        <w:rPr>
          <w:color w:val="000000"/>
        </w:rPr>
        <w:t>выполнено одно из следующих условий:</w:t>
      </w:r>
    </w:p>
    <w:p w14:paraId="507CD674" w14:textId="77777777" w:rsidR="00931588" w:rsidRDefault="00931588" w:rsidP="003D2938">
      <w:pPr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пациент в ГИС СЗ / МИС МО имеет статус – «Контроль ВИМИС ССЗ»;</w:t>
      </w:r>
    </w:p>
    <w:p w14:paraId="603C134E" w14:textId="646F4BB5" w:rsidR="00931588" w:rsidRDefault="00931588" w:rsidP="003D2938">
      <w:pPr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 xml:space="preserve">у пациента установлен диагноз заболевания (состояния), соответствующий значению из графы II </w:t>
      </w:r>
      <w:r>
        <w:fldChar w:fldCharType="begin"/>
      </w:r>
      <w:r>
        <w:instrText xml:space="preserve"> REF _Ref54257550 \h </w:instrText>
      </w:r>
      <w:r>
        <w:fldChar w:fldCharType="separate"/>
      </w:r>
      <w:r>
        <w:t>таблицы </w:t>
      </w:r>
      <w:r>
        <w:rPr>
          <w:noProof/>
        </w:rPr>
        <w:t>1</w:t>
      </w:r>
      <w:r>
        <w:fldChar w:fldCharType="end"/>
      </w:r>
      <w:r>
        <w:rPr>
          <w:color w:val="000000"/>
        </w:rPr>
        <w:t>.</w:t>
      </w:r>
    </w:p>
    <w:p w14:paraId="7BBD7824" w14:textId="77777777" w:rsidR="00931588" w:rsidRDefault="00931588" w:rsidP="00931588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firstLine="851"/>
        <w:rPr>
          <w:color w:val="000000"/>
          <w:u w:val="single"/>
        </w:rPr>
      </w:pPr>
      <w:r>
        <w:rPr>
          <w:color w:val="000000"/>
        </w:rPr>
        <w:t>В случае соблюдения условий передачи информации ГИС СЗ / МИС МО формирует СЭМД beta-версии для передачи в ВИМИС «ССЗ» с указанием номера триггерной точки, равной значению «3»:</w:t>
      </w:r>
    </w:p>
    <w:p w14:paraId="2EB6F0FE" w14:textId="77777777" w:rsidR="00931588" w:rsidRDefault="00931588" w:rsidP="003D2938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2"/>
      </w:pPr>
      <w:r>
        <w:rPr>
          <w:color w:val="000000"/>
        </w:rPr>
        <w:t>СЭМД beta-версии «Направление на оказание медицинских услуг» (код СЭМД beta-версии «SMSV1»):</w:t>
      </w:r>
    </w:p>
    <w:p w14:paraId="3B481A1D" w14:textId="77777777" w:rsidR="00931588" w:rsidRDefault="00931588" w:rsidP="003D2938">
      <w:pPr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ранее не переданное в ВИМИС «ССЗ» направление на оказание медицинских услуг, по которому зафиксирован факт события.</w:t>
      </w:r>
    </w:p>
    <w:p w14:paraId="581E9C35" w14:textId="77777777" w:rsidR="00931588" w:rsidRDefault="00931588" w:rsidP="00931588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firstLine="851"/>
        <w:rPr>
          <w:color w:val="000000"/>
        </w:rPr>
      </w:pPr>
      <w:r>
        <w:rPr>
          <w:color w:val="000000"/>
        </w:rPr>
        <w:t>В целях дальнейшего ускорения выполнения условий срабатывания триггерных точек, когда условия передачи информации соблюдены и для пациента в ГИС СЗ / МИС МО впервые зафиксирована необходимость передачи информации в ВИМИС «ССЗ», то в ГИС СЗ / МИС МО для указанного пациента должен быть указан статус «Контроль ВИМИС ССЗ».</w:t>
      </w:r>
    </w:p>
    <w:p w14:paraId="295B76A5" w14:textId="3F4DD83F" w:rsidR="00931588" w:rsidRDefault="00931588" w:rsidP="00931588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firstLine="851"/>
        <w:rPr>
          <w:color w:val="000000"/>
        </w:rPr>
      </w:pPr>
      <w:r>
        <w:rPr>
          <w:color w:val="000000"/>
        </w:rPr>
        <w:t>В тех случаях, когда после формирования и передачи информации в ВИМИС «ССЗ» в исходные данные были внесены изменения или дополнения, ГИС СЗ / МИС МО формирует и передает ВИМИС «ССЗ» обновленную версию СЭМД beta-версии с указанием:</w:t>
      </w:r>
    </w:p>
    <w:p w14:paraId="34E3662B" w14:textId="77777777" w:rsidR="00931588" w:rsidRDefault="00931588" w:rsidP="003D2938">
      <w:pPr>
        <w:numPr>
          <w:ilvl w:val="1"/>
          <w:numId w:val="28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2"/>
      </w:pPr>
      <w:r>
        <w:rPr>
          <w:color w:val="000000"/>
        </w:rPr>
        <w:t>уникального идентификатора набора версий первого документа;</w:t>
      </w:r>
    </w:p>
    <w:p w14:paraId="6198A114" w14:textId="77777777" w:rsidR="00931588" w:rsidRPr="00931588" w:rsidRDefault="00931588" w:rsidP="003D2938">
      <w:pPr>
        <w:numPr>
          <w:ilvl w:val="1"/>
          <w:numId w:val="28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2"/>
      </w:pPr>
      <w:r w:rsidRPr="00931588">
        <w:rPr>
          <w:color w:val="000000"/>
        </w:rPr>
        <w:t>следующего номера версии документа;</w:t>
      </w:r>
    </w:p>
    <w:p w14:paraId="4A3CDAB3" w14:textId="37686BC3" w:rsidR="00931588" w:rsidRDefault="00931588" w:rsidP="003D2938">
      <w:pPr>
        <w:numPr>
          <w:ilvl w:val="1"/>
          <w:numId w:val="28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2"/>
      </w:pPr>
      <w:r w:rsidRPr="00931588">
        <w:rPr>
          <w:color w:val="000000"/>
        </w:rPr>
        <w:lastRenderedPageBreak/>
        <w:t>уникального идентификатора документа новой версии.</w:t>
      </w:r>
    </w:p>
    <w:p w14:paraId="55832E8B" w14:textId="77777777" w:rsidR="00146B36" w:rsidRDefault="003D2877" w:rsidP="001D5A12">
      <w:pPr>
        <w:pStyle w:val="20"/>
      </w:pPr>
      <w:bookmarkStart w:id="39" w:name="_heading=h.1hmsyys" w:colFirst="0" w:colLast="0"/>
      <w:bookmarkStart w:id="40" w:name="_Toc66719462"/>
      <w:bookmarkEnd w:id="39"/>
      <w:r>
        <w:t>Выявление госпитализации (получение пациентом медицинской помощи в условиях стационара (дневного стационара)</w:t>
      </w:r>
      <w:bookmarkEnd w:id="40"/>
    </w:p>
    <w:p w14:paraId="4254CD25" w14:textId="77777777" w:rsidR="00931588" w:rsidRDefault="00931588" w:rsidP="00931588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firstLine="851"/>
        <w:rPr>
          <w:color w:val="000000"/>
        </w:rPr>
      </w:pPr>
      <w:r>
        <w:rPr>
          <w:color w:val="000000"/>
        </w:rPr>
        <w:t>В ГИС СЗ / МИС МО фиксируется факт события – госпитализации пациента, то есть проведения обследования и лечение пациента при оказании специализированной, в том числе высокотехнологичной, медицинской помощи в условиях стационара (дневного стационара).</w:t>
      </w:r>
    </w:p>
    <w:p w14:paraId="4A4EE5D9" w14:textId="77777777" w:rsidR="00931588" w:rsidRDefault="00931588" w:rsidP="00931588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firstLine="851"/>
        <w:rPr>
          <w:color w:val="000000"/>
        </w:rPr>
      </w:pPr>
      <w:r>
        <w:rPr>
          <w:color w:val="000000"/>
        </w:rPr>
        <w:t>Возникает необходимость передачи информации в ВИМИС «ССЗ». При этом должно быть соблюдено одно из следующих условий:</w:t>
      </w:r>
    </w:p>
    <w:p w14:paraId="4FD494C4" w14:textId="3E118DB3" w:rsidR="00931588" w:rsidRDefault="00931588" w:rsidP="003D2938">
      <w:pPr>
        <w:numPr>
          <w:ilvl w:val="1"/>
          <w:numId w:val="29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2"/>
      </w:pPr>
      <w:r>
        <w:rPr>
          <w:color w:val="000000"/>
        </w:rPr>
        <w:t>у пациента в ГИС СЗ / МИС МО статус «</w:t>
      </w:r>
      <w:r w:rsidR="00DD5B87">
        <w:rPr>
          <w:color w:val="000000"/>
        </w:rPr>
        <w:t>К</w:t>
      </w:r>
      <w:r>
        <w:rPr>
          <w:color w:val="000000"/>
        </w:rPr>
        <w:t>онтрол</w:t>
      </w:r>
      <w:r w:rsidR="00DD5B87">
        <w:rPr>
          <w:color w:val="000000"/>
        </w:rPr>
        <w:t>ь</w:t>
      </w:r>
      <w:r>
        <w:rPr>
          <w:color w:val="000000"/>
        </w:rPr>
        <w:t xml:space="preserve"> ВИМИС ССЗ»;</w:t>
      </w:r>
    </w:p>
    <w:p w14:paraId="295C025D" w14:textId="39726741" w:rsidR="00931588" w:rsidRDefault="00931588" w:rsidP="003D2938">
      <w:pPr>
        <w:numPr>
          <w:ilvl w:val="1"/>
          <w:numId w:val="29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2"/>
      </w:pPr>
      <w:r>
        <w:rPr>
          <w:color w:val="000000"/>
        </w:rPr>
        <w:t xml:space="preserve">диагноз при госпитализации (любой степени обоснованности и вида нозологических единиц) соответствует значению из графы II </w:t>
      </w:r>
      <w:r w:rsidR="0091108A">
        <w:fldChar w:fldCharType="begin"/>
      </w:r>
      <w:r w:rsidR="0091108A">
        <w:instrText xml:space="preserve"> REF _Ref54257550 \h </w:instrText>
      </w:r>
      <w:r w:rsidR="0091108A">
        <w:fldChar w:fldCharType="separate"/>
      </w:r>
      <w:r w:rsidR="0091108A">
        <w:t>таблицы </w:t>
      </w:r>
      <w:r w:rsidR="0091108A">
        <w:rPr>
          <w:noProof/>
        </w:rPr>
        <w:t>1</w:t>
      </w:r>
      <w:r w:rsidR="0091108A">
        <w:fldChar w:fldCharType="end"/>
      </w:r>
      <w:r>
        <w:rPr>
          <w:color w:val="000000"/>
        </w:rPr>
        <w:t>;</w:t>
      </w:r>
    </w:p>
    <w:p w14:paraId="49D3777C" w14:textId="567C6411" w:rsidR="00931588" w:rsidRDefault="00931588" w:rsidP="003D2938">
      <w:pPr>
        <w:numPr>
          <w:ilvl w:val="1"/>
          <w:numId w:val="29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2"/>
      </w:pPr>
      <w:r>
        <w:rPr>
          <w:color w:val="000000"/>
        </w:rPr>
        <w:t xml:space="preserve">в процессе обследования и лечения пациента при оказании специализированной, в том числе высокотехнологичной, медицинской помощи в условиях стационара (дневного стационара) был установлен диагноз заболевания (состояния) (любой степени обоснованности и вида нозологических единиц), соответствующий значению из графы II </w:t>
      </w:r>
      <w:r w:rsidR="0091108A">
        <w:fldChar w:fldCharType="begin"/>
      </w:r>
      <w:r w:rsidR="0091108A">
        <w:instrText xml:space="preserve"> REF _Ref54257550 \h </w:instrText>
      </w:r>
      <w:r w:rsidR="0091108A">
        <w:fldChar w:fldCharType="separate"/>
      </w:r>
      <w:r w:rsidR="0091108A">
        <w:t>таблицы </w:t>
      </w:r>
      <w:r w:rsidR="0091108A">
        <w:rPr>
          <w:noProof/>
        </w:rPr>
        <w:t>1</w:t>
      </w:r>
      <w:r w:rsidR="0091108A">
        <w:fldChar w:fldCharType="end"/>
      </w:r>
      <w:r>
        <w:rPr>
          <w:color w:val="000000"/>
        </w:rPr>
        <w:t>.</w:t>
      </w:r>
    </w:p>
    <w:p w14:paraId="509BB7BF" w14:textId="77777777" w:rsidR="00931588" w:rsidRDefault="00931588" w:rsidP="00931588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firstLine="851"/>
        <w:rPr>
          <w:color w:val="000000"/>
        </w:rPr>
      </w:pPr>
      <w:r>
        <w:rPr>
          <w:color w:val="000000"/>
        </w:rPr>
        <w:t>В случае соблюдения условий передачи информации ГИС СЗ / МИС МО формирует следующие СЭМД beta-версии для передачи в ВИМИС «ССЗ» с указанием номера триггерной точки, равной значению «5»:</w:t>
      </w:r>
    </w:p>
    <w:p w14:paraId="00E50337" w14:textId="77777777" w:rsidR="00931588" w:rsidRDefault="00931588" w:rsidP="003D2938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2"/>
      </w:pPr>
      <w:r>
        <w:rPr>
          <w:color w:val="000000"/>
        </w:rPr>
        <w:t>СЭМД beta-версии «Лечение в условиях стационара (дневного стационара)» (код СЭМД beta-версии «SMSV8»):</w:t>
      </w:r>
    </w:p>
    <w:p w14:paraId="6CB90CE0" w14:textId="54E28C58" w:rsidR="00931588" w:rsidRDefault="00931588" w:rsidP="003D2938">
      <w:pPr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 xml:space="preserve">данный СЭМД beta-версии формируется и передается в ВИМИС </w:t>
      </w:r>
      <w:r w:rsidR="00CB3130">
        <w:rPr>
          <w:color w:val="000000"/>
        </w:rPr>
        <w:t xml:space="preserve">«ССЗ» </w:t>
      </w:r>
      <w:r>
        <w:rPr>
          <w:color w:val="000000"/>
        </w:rPr>
        <w:t>по факту окончания случая госпитализации и должен содержать единый идентификатор медицинской карты стационарного больного.</w:t>
      </w:r>
    </w:p>
    <w:p w14:paraId="122FDA8D" w14:textId="77777777" w:rsidR="00931588" w:rsidRDefault="00931588" w:rsidP="003D2938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2"/>
      </w:pPr>
      <w:r>
        <w:rPr>
          <w:color w:val="000000"/>
        </w:rPr>
        <w:t>СЭМД beta-версии «Осмотр (консультация) пациента» (код СЭМД beta-версии «SMSV5»):</w:t>
      </w:r>
    </w:p>
    <w:p w14:paraId="50E004E6" w14:textId="77777777" w:rsidR="00931588" w:rsidRDefault="00931588" w:rsidP="003D2938">
      <w:pPr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все осмотры (консультации), проведенные врачами-специалистами, и их результаты при оказании пациенту специализированной, в том числе высокотехнологичной, медицинской помощи в условиях стационара (дневного стационара), с указанием единого идентификатора медицинской карты стационарного больного.</w:t>
      </w:r>
    </w:p>
    <w:p w14:paraId="3D28D5CE" w14:textId="77777777" w:rsidR="00931588" w:rsidRDefault="00931588" w:rsidP="003D2938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2"/>
      </w:pPr>
      <w:r>
        <w:rPr>
          <w:color w:val="000000"/>
        </w:rPr>
        <w:lastRenderedPageBreak/>
        <w:t>СЭМД beta-версии «Направление на оказание медицинских услуг» (код СЭМД beta-версии «SMSV1»):</w:t>
      </w:r>
    </w:p>
    <w:p w14:paraId="629F090A" w14:textId="77777777" w:rsidR="00931588" w:rsidRDefault="00931588" w:rsidP="003D2938">
      <w:pPr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все оформленные пациенту направления при оказании специализированной, в том числе высокотехнологичной, медицинской помощи в условиях стационара (дневного стационара), с указанием единого идентификатора медицинской карты стационарного больного.</w:t>
      </w:r>
    </w:p>
    <w:p w14:paraId="0A2AB03C" w14:textId="77777777" w:rsidR="00931588" w:rsidRDefault="00931588" w:rsidP="003D2938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2"/>
      </w:pPr>
      <w:r>
        <w:rPr>
          <w:color w:val="000000"/>
        </w:rPr>
        <w:t>СЭМД beta-версии «Протокол инструментального исследования» (код СЭМД beta-версии «SMSV2»):</w:t>
      </w:r>
    </w:p>
    <w:p w14:paraId="22B79AFB" w14:textId="77777777" w:rsidR="00931588" w:rsidRDefault="00931588" w:rsidP="003D2938">
      <w:pPr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все выполненные инструментальные исследования и их результаты при оказании пациенту специализированной, в том числе высокотехнологичной, медицинской помощи в условиях дневного стационара или стационарно, с указанием единого идентификатора медицинской карты стационарного больного.</w:t>
      </w:r>
    </w:p>
    <w:p w14:paraId="78C156F6" w14:textId="77777777" w:rsidR="00931588" w:rsidRDefault="00931588" w:rsidP="003D2938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2"/>
      </w:pPr>
      <w:r>
        <w:rPr>
          <w:color w:val="000000"/>
        </w:rPr>
        <w:t>СЭМД beta-версии «Протокол лабораторного исследования» (код СЭМД beta-версии «SMSV3»):</w:t>
      </w:r>
    </w:p>
    <w:p w14:paraId="2C321C05" w14:textId="77777777" w:rsidR="00931588" w:rsidRDefault="00931588" w:rsidP="003D2938">
      <w:pPr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все выполненные лабораторные исследования и их результаты при оказании пациенту специализированной, в том числе высокотехнологичной, медицинской помощи в условиях стационара (дневного стационара), с указанием единого идентификатора медицинской карты стационарного больного.</w:t>
      </w:r>
    </w:p>
    <w:p w14:paraId="1969C103" w14:textId="77777777" w:rsidR="00931588" w:rsidRDefault="00931588" w:rsidP="003D2938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2"/>
      </w:pPr>
      <w:r>
        <w:rPr>
          <w:color w:val="000000"/>
        </w:rPr>
        <w:t>СЭМД «Медицинское свидетельство о смерти» (код по справочнику 1.2.643.5.1.13.13.99.2.195 «13»):</w:t>
      </w:r>
    </w:p>
    <w:p w14:paraId="091E57BA" w14:textId="77777777" w:rsidR="00931588" w:rsidRDefault="00931588" w:rsidP="003D2938">
      <w:pPr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оформленное свидетельство в случае смертельного исхода пациента при оказании специализированной, в том числе высокотехнологичной, медицинской помощи в условиях стационара (дневного стационара).</w:t>
      </w:r>
    </w:p>
    <w:p w14:paraId="6C18208E" w14:textId="77777777" w:rsidR="00931588" w:rsidRDefault="00931588" w:rsidP="00931588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firstLine="851"/>
        <w:rPr>
          <w:color w:val="000000"/>
        </w:rPr>
      </w:pPr>
      <w:r>
        <w:rPr>
          <w:color w:val="000000"/>
        </w:rPr>
        <w:t>В целях дальнейшего ускорения выполнения условий срабатывания триггерных точек, когда условия передачи информации соблюдены и для пациента в ГИС СЗ / МИС МО впервые зафиксирована необходимость передачи информации в ВИМИС «ССЗ», в ГИС СЗ / МИС МО для пациента должен быть указан статус «Контроль ВИМИС ССЗ».</w:t>
      </w:r>
    </w:p>
    <w:p w14:paraId="74A5EB4F" w14:textId="41A42624" w:rsidR="00931588" w:rsidRDefault="00931588" w:rsidP="00931588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firstLine="851"/>
        <w:rPr>
          <w:color w:val="000000"/>
        </w:rPr>
      </w:pPr>
      <w:r>
        <w:rPr>
          <w:color w:val="000000"/>
        </w:rPr>
        <w:t>В тех случаях, когда после формирования и передачи информации в ВИМИС</w:t>
      </w:r>
      <w:r w:rsidR="00DD5B87">
        <w:rPr>
          <w:color w:val="000000"/>
        </w:rPr>
        <w:t xml:space="preserve"> </w:t>
      </w:r>
      <w:r w:rsidR="00DD5B87" w:rsidRPr="00DD5B87">
        <w:rPr>
          <w:color w:val="000000"/>
        </w:rPr>
        <w:t>«ССЗ»</w:t>
      </w:r>
      <w:r>
        <w:rPr>
          <w:color w:val="000000"/>
        </w:rPr>
        <w:t xml:space="preserve"> в исходных данных были внесены изменения или дополнения, то ГИС СЗ / МИС МО формирует и передает ВИМИС «ССЗ» обновленную версию СЭМД beta-версии / СЭМД, с указанием:</w:t>
      </w:r>
    </w:p>
    <w:p w14:paraId="1C411C21" w14:textId="77777777" w:rsidR="00931588" w:rsidRDefault="00931588" w:rsidP="003D2938">
      <w:pPr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2"/>
      </w:pPr>
      <w:r>
        <w:rPr>
          <w:color w:val="000000"/>
        </w:rPr>
        <w:t>уникального идентификатора набора версий первого документа;</w:t>
      </w:r>
    </w:p>
    <w:p w14:paraId="47E3F536" w14:textId="77777777" w:rsidR="00931588" w:rsidRPr="00931588" w:rsidRDefault="00931588" w:rsidP="003D2938">
      <w:pPr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2"/>
      </w:pPr>
      <w:r w:rsidRPr="00931588">
        <w:rPr>
          <w:color w:val="000000"/>
        </w:rPr>
        <w:t>следующего номера версии документа;</w:t>
      </w:r>
    </w:p>
    <w:p w14:paraId="6E4381EA" w14:textId="0F42FBC0" w:rsidR="00931588" w:rsidRDefault="00931588" w:rsidP="003D2938">
      <w:pPr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2"/>
      </w:pPr>
      <w:r w:rsidRPr="00931588">
        <w:rPr>
          <w:color w:val="000000"/>
        </w:rPr>
        <w:lastRenderedPageBreak/>
        <w:t>уникального идентификатора документа новой версии.</w:t>
      </w:r>
    </w:p>
    <w:p w14:paraId="7BC6D420" w14:textId="77777777" w:rsidR="00146B36" w:rsidRDefault="003D2877" w:rsidP="001D5A12">
      <w:pPr>
        <w:pStyle w:val="20"/>
      </w:pPr>
      <w:bookmarkStart w:id="41" w:name="_heading=h.41mghml" w:colFirst="0" w:colLast="0"/>
      <w:bookmarkStart w:id="42" w:name="_Toc66719463"/>
      <w:bookmarkEnd w:id="41"/>
      <w:r>
        <w:t>Выявление оказания скорой медицинской помощи</w:t>
      </w:r>
      <w:bookmarkEnd w:id="42"/>
    </w:p>
    <w:p w14:paraId="5FFF3CAD" w14:textId="77777777" w:rsidR="0091108A" w:rsidRDefault="0091108A" w:rsidP="0091108A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firstLine="851"/>
        <w:rPr>
          <w:color w:val="000000"/>
        </w:rPr>
      </w:pPr>
      <w:r>
        <w:rPr>
          <w:color w:val="000000"/>
        </w:rPr>
        <w:t>В ГИС СЗ / МИС МО фиксируется факт события – вызов скорой медицинской помощи. Возникает необходимость передачи информации в ВИМИС «ССЗ». При этом должно быть соблюдено следующее условие:</w:t>
      </w:r>
    </w:p>
    <w:p w14:paraId="5DC7AF02" w14:textId="60810D33" w:rsidR="0091108A" w:rsidRDefault="0091108A" w:rsidP="003D2938">
      <w:pPr>
        <w:numPr>
          <w:ilvl w:val="1"/>
          <w:numId w:val="3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2"/>
      </w:pPr>
      <w:r>
        <w:rPr>
          <w:color w:val="000000"/>
        </w:rPr>
        <w:t xml:space="preserve">бригадой скорой медицинской помощи пациенту был установлен диагноз, соответствующий любому значению из графы II </w:t>
      </w:r>
      <w:r>
        <w:fldChar w:fldCharType="begin"/>
      </w:r>
      <w:r>
        <w:instrText xml:space="preserve"> REF _Ref54257550 \h </w:instrText>
      </w:r>
      <w:r>
        <w:fldChar w:fldCharType="separate"/>
      </w:r>
      <w:r>
        <w:t>таблицы </w:t>
      </w:r>
      <w:r>
        <w:rPr>
          <w:noProof/>
        </w:rPr>
        <w:t>1</w:t>
      </w:r>
      <w:r>
        <w:fldChar w:fldCharType="end"/>
      </w:r>
      <w:r>
        <w:rPr>
          <w:color w:val="000000"/>
        </w:rPr>
        <w:t>.</w:t>
      </w:r>
    </w:p>
    <w:p w14:paraId="5091CAB9" w14:textId="77777777" w:rsidR="0091108A" w:rsidRDefault="0091108A" w:rsidP="0091108A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firstLine="851"/>
        <w:rPr>
          <w:color w:val="000000"/>
          <w:u w:val="single"/>
        </w:rPr>
      </w:pPr>
      <w:r>
        <w:rPr>
          <w:color w:val="000000"/>
        </w:rPr>
        <w:t>В случае соблюдения условий осуществляется передача информации из ГИС СЗ / МИС МО. Для этого ГИС СЗ / МИС МО формирует следующие СЭМД beta-версии для передачи в ВИМИС «ССЗ» с указанием номера триггерной точки, равной значению «9»:</w:t>
      </w:r>
    </w:p>
    <w:p w14:paraId="041B03BC" w14:textId="77777777" w:rsidR="0091108A" w:rsidRDefault="0091108A" w:rsidP="003D2938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2"/>
      </w:pPr>
      <w:r>
        <w:rPr>
          <w:color w:val="000000"/>
        </w:rPr>
        <w:t>СЭМД beta-версии «Карта вызова скорой медицинской помощи» (код СЭМД beta-версии «SMSV18»):</w:t>
      </w:r>
    </w:p>
    <w:p w14:paraId="1B6B05B0" w14:textId="77777777" w:rsidR="0091108A" w:rsidRDefault="0091108A" w:rsidP="003D2938">
      <w:pPr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по которому зафиксирован факт оказания медицинской помощи с соблюдением условий необходимости передачи информации.</w:t>
      </w:r>
    </w:p>
    <w:p w14:paraId="73C5E1DD" w14:textId="71006C8A" w:rsidR="0091108A" w:rsidRDefault="0091108A" w:rsidP="0091108A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firstLine="851"/>
        <w:rPr>
          <w:color w:val="000000"/>
        </w:rPr>
      </w:pPr>
      <w:r>
        <w:rPr>
          <w:color w:val="000000"/>
        </w:rPr>
        <w:t>В тех случаях, когда после формирования и передачи информации в ВИМИС</w:t>
      </w:r>
      <w:r w:rsidR="00DD5B87">
        <w:rPr>
          <w:color w:val="000000"/>
        </w:rPr>
        <w:t xml:space="preserve"> </w:t>
      </w:r>
      <w:r w:rsidR="00DD5B87" w:rsidRPr="00DD5B87">
        <w:rPr>
          <w:color w:val="000000"/>
        </w:rPr>
        <w:t>«ССЗ»</w:t>
      </w:r>
      <w:r>
        <w:rPr>
          <w:color w:val="000000"/>
        </w:rPr>
        <w:t xml:space="preserve"> в исходных данных были внесены изменения или дополнения, ГИС СЗ / МИС МО формирует и передает ВИМИС «ССЗ» обновленную версию СЭМД beta-версии, с указанием:</w:t>
      </w:r>
    </w:p>
    <w:p w14:paraId="0976CC95" w14:textId="77777777" w:rsidR="0091108A" w:rsidRDefault="0091108A" w:rsidP="003D2938">
      <w:pPr>
        <w:numPr>
          <w:ilvl w:val="1"/>
          <w:numId w:val="30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2"/>
      </w:pPr>
      <w:r>
        <w:rPr>
          <w:color w:val="000000"/>
        </w:rPr>
        <w:t>уникального идентификатора набора версий первого документа;</w:t>
      </w:r>
    </w:p>
    <w:p w14:paraId="2C0C3D2D" w14:textId="77777777" w:rsidR="0091108A" w:rsidRDefault="0091108A" w:rsidP="003D2938">
      <w:pPr>
        <w:numPr>
          <w:ilvl w:val="1"/>
          <w:numId w:val="30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2"/>
        <w:rPr>
          <w:color w:val="000000"/>
        </w:rPr>
      </w:pPr>
      <w:r w:rsidRPr="0091108A">
        <w:rPr>
          <w:color w:val="000000"/>
        </w:rPr>
        <w:t>следующего номера версии документа;</w:t>
      </w:r>
    </w:p>
    <w:p w14:paraId="617C2FF2" w14:textId="03B45F8C" w:rsidR="00146B36" w:rsidRPr="0091108A" w:rsidRDefault="0091108A" w:rsidP="003D2938">
      <w:pPr>
        <w:numPr>
          <w:ilvl w:val="1"/>
          <w:numId w:val="30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2"/>
        <w:rPr>
          <w:color w:val="000000"/>
        </w:rPr>
      </w:pPr>
      <w:r w:rsidRPr="0091108A">
        <w:rPr>
          <w:color w:val="000000"/>
        </w:rPr>
        <w:t>уникального идентификатора документа новой версии.</w:t>
      </w:r>
    </w:p>
    <w:p w14:paraId="74482F54" w14:textId="77777777" w:rsidR="00146B36" w:rsidRPr="0040679E" w:rsidRDefault="003D2877" w:rsidP="001D5A12">
      <w:pPr>
        <w:pStyle w:val="12"/>
      </w:pPr>
      <w:bookmarkStart w:id="43" w:name="_heading=h.2grqrue" w:colFirst="0" w:colLast="0"/>
      <w:bookmarkStart w:id="44" w:name="_Toc66719464"/>
      <w:bookmarkStart w:id="45" w:name="_Ref66721872"/>
      <w:bookmarkEnd w:id="43"/>
      <w:r w:rsidRPr="0040679E">
        <w:lastRenderedPageBreak/>
        <w:t>Описание взаимодействия с интеграционными сервисами</w:t>
      </w:r>
      <w:bookmarkEnd w:id="44"/>
      <w:bookmarkEnd w:id="45"/>
    </w:p>
    <w:p w14:paraId="104C903F" w14:textId="29BBB2E0" w:rsidR="00146B36" w:rsidRDefault="003D2877" w:rsidP="001D5A12">
      <w:pPr>
        <w:pStyle w:val="20"/>
      </w:pPr>
      <w:bookmarkStart w:id="46" w:name="_heading=h.3fwokq0" w:colFirst="0" w:colLast="0"/>
      <w:bookmarkStart w:id="47" w:name="_Ref54258119"/>
      <w:bookmarkStart w:id="48" w:name="_Ref54258168"/>
      <w:bookmarkStart w:id="49" w:name="_Toc66719465"/>
      <w:bookmarkEnd w:id="46"/>
      <w:r>
        <w:t>Взаимодействие с сервисом приема медицинских сведений</w:t>
      </w:r>
      <w:bookmarkEnd w:id="47"/>
      <w:bookmarkEnd w:id="48"/>
      <w:bookmarkEnd w:id="49"/>
    </w:p>
    <w:p w14:paraId="6446758F" w14:textId="77777777" w:rsidR="00146B36" w:rsidRDefault="003D2877" w:rsidP="001D5A12">
      <w:pPr>
        <w:pStyle w:val="phlistitemizedtitle"/>
      </w:pPr>
      <w:r>
        <w:t xml:space="preserve">Адреса WSDL сервисов приема сведений </w:t>
      </w:r>
      <w:r w:rsidR="00CE2E49">
        <w:t>ВИМИС «ССЗ»</w:t>
      </w:r>
      <w:r>
        <w:t>:</w:t>
      </w:r>
    </w:p>
    <w:p w14:paraId="7E18E362" w14:textId="7A686638" w:rsidR="00146B36" w:rsidRPr="00CE2E49" w:rsidRDefault="003D2877" w:rsidP="009C6A4C">
      <w:pPr>
        <w:pStyle w:val="phlistitemized1"/>
      </w:pPr>
      <w:r>
        <w:rPr>
          <w:color w:val="000000"/>
          <w:szCs w:val="24"/>
        </w:rPr>
        <w:t>тестовый контур –</w:t>
      </w:r>
      <w:r>
        <w:t xml:space="preserve"> </w:t>
      </w:r>
      <w:hyperlink r:id="rId14" w:history="1">
        <w:r w:rsidR="005A3738">
          <w:t>https://ips-test.rosminzdrav.ru/510ed05515ba2</w:t>
        </w:r>
      </w:hyperlink>
      <w:r w:rsidRPr="00CE2E49">
        <w:t>;</w:t>
      </w:r>
    </w:p>
    <w:p w14:paraId="1BD83126" w14:textId="77777777" w:rsidR="00146B36" w:rsidRPr="00CE2E49" w:rsidRDefault="003D2877" w:rsidP="009C6A4C">
      <w:pPr>
        <w:pStyle w:val="phlistitemized1"/>
      </w:pPr>
      <w:r w:rsidRPr="00CE2E49">
        <w:rPr>
          <w:color w:val="000000"/>
          <w:szCs w:val="24"/>
        </w:rPr>
        <w:t>промышленный контур – https://</w:t>
      </w:r>
      <w:r w:rsidR="001104CD" w:rsidRPr="00CE2E49">
        <w:t>.</w:t>
      </w:r>
    </w:p>
    <w:p w14:paraId="4842120F" w14:textId="6E170588" w:rsidR="005A3738" w:rsidRDefault="005A3738" w:rsidP="005A3738">
      <w:pPr>
        <w:pStyle w:val="30"/>
      </w:pPr>
      <w:bookmarkStart w:id="50" w:name="_Toc66719466"/>
      <w:r>
        <w:t>Метод sendDocument сервиса приема медицинских сведений ВИМИС «ССЗ»</w:t>
      </w:r>
      <w:bookmarkEnd w:id="50"/>
    </w:p>
    <w:p w14:paraId="07CE7050" w14:textId="77777777" w:rsidR="005A3738" w:rsidRDefault="005A3738" w:rsidP="005A3738">
      <w:pPr>
        <w:keepNext/>
        <w:pBdr>
          <w:top w:val="nil"/>
          <w:left w:val="nil"/>
          <w:bottom w:val="nil"/>
          <w:right w:val="nil"/>
          <w:between w:val="nil"/>
        </w:pBdr>
        <w:spacing w:before="0" w:after="0"/>
        <w:ind w:firstLine="851"/>
        <w:rPr>
          <w:color w:val="000000"/>
        </w:rPr>
      </w:pPr>
      <w:r>
        <w:rPr>
          <w:color w:val="000000"/>
        </w:rPr>
        <w:t>Взаимодействие с сервисом ВИМИС «ССЗ» осуществляется асинхронно:</w:t>
      </w:r>
    </w:p>
    <w:p w14:paraId="15B772F9" w14:textId="77777777" w:rsidR="005A3738" w:rsidRDefault="005A3738" w:rsidP="003D2938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2"/>
      </w:pPr>
      <w:r>
        <w:rPr>
          <w:color w:val="000000"/>
        </w:rPr>
        <w:t>сервис приема – принимает запросы и передает их в подсистему обработки ВИМИС «ССЗ»;</w:t>
      </w:r>
    </w:p>
    <w:p w14:paraId="39C27FFE" w14:textId="3262CFC7" w:rsidR="005A3738" w:rsidRDefault="005A3738" w:rsidP="003D2938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2"/>
      </w:pPr>
      <w:r>
        <w:rPr>
          <w:color w:val="000000"/>
        </w:rPr>
        <w:t>клиент–сервис обратного вызова – вызывает сервис ГИС СЗ / МИС МО опубликованный в ИПС, принимающий результат обработки медицинских документов ВИМИС «ССЗ».</w:t>
      </w:r>
    </w:p>
    <w:p w14:paraId="75B4FC53" w14:textId="7E5D9653" w:rsidR="005A3738" w:rsidRDefault="005A3738" w:rsidP="005A3738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firstLine="851"/>
        <w:rPr>
          <w:color w:val="000000"/>
        </w:rPr>
      </w:pPr>
      <w:r>
        <w:rPr>
          <w:color w:val="000000"/>
        </w:rPr>
        <w:t xml:space="preserve">Общая схема взаимодействия приведена на </w:t>
      </w:r>
      <w:r>
        <w:fldChar w:fldCharType="begin"/>
      </w:r>
      <w:r>
        <w:instrText xml:space="preserve"> REF _Ref54260986 \h </w:instrText>
      </w:r>
      <w:r>
        <w:fldChar w:fldCharType="separate"/>
      </w:r>
      <w:r w:rsidR="0073714F">
        <w:t xml:space="preserve">рисунке </w:t>
      </w:r>
      <w:r w:rsidR="0073714F">
        <w:rPr>
          <w:noProof/>
        </w:rPr>
        <w:t>1</w:t>
      </w:r>
      <w:r>
        <w:fldChar w:fldCharType="end"/>
      </w:r>
      <w:r>
        <w:rPr>
          <w:color w:val="000000"/>
        </w:rPr>
        <w:t>.</w:t>
      </w:r>
    </w:p>
    <w:p w14:paraId="1CBC122D" w14:textId="381A6344" w:rsidR="00CE2E49" w:rsidRDefault="005A3738" w:rsidP="00CE2E49">
      <w:pPr>
        <w:pStyle w:val="phfigure"/>
      </w:pPr>
      <w:r>
        <w:rPr>
          <w:noProof/>
          <w:color w:val="000000"/>
        </w:rPr>
        <w:drawing>
          <wp:inline distT="114300" distB="114300" distL="114300" distR="114300" wp14:anchorId="675EFCE5" wp14:editId="4218CB30">
            <wp:extent cx="6479865" cy="3708400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9865" cy="370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120AA8" w14:textId="76C035D1" w:rsidR="00146B36" w:rsidRDefault="00CE2E49" w:rsidP="00CE2E49">
      <w:pPr>
        <w:pStyle w:val="phfiguretitle"/>
        <w:rPr>
          <w:color w:val="000000"/>
          <w:szCs w:val="24"/>
        </w:rPr>
      </w:pPr>
      <w:bookmarkStart w:id="51" w:name="_Ref54260986"/>
      <w:r>
        <w:t xml:space="preserve">Рисунок </w:t>
      </w:r>
      <w:r w:rsidR="00970966">
        <w:rPr>
          <w:noProof/>
        </w:rPr>
        <w:fldChar w:fldCharType="begin"/>
      </w:r>
      <w:r w:rsidR="00970966">
        <w:rPr>
          <w:noProof/>
        </w:rPr>
        <w:instrText xml:space="preserve"> SEQ Рисунок \* ARABIC </w:instrText>
      </w:r>
      <w:r w:rsidR="00970966">
        <w:rPr>
          <w:noProof/>
        </w:rPr>
        <w:fldChar w:fldCharType="separate"/>
      </w:r>
      <w:r w:rsidR="00CC26E6">
        <w:rPr>
          <w:noProof/>
        </w:rPr>
        <w:t>1</w:t>
      </w:r>
      <w:r w:rsidR="00970966">
        <w:rPr>
          <w:noProof/>
        </w:rPr>
        <w:fldChar w:fldCharType="end"/>
      </w:r>
      <w:bookmarkEnd w:id="51"/>
      <w:r>
        <w:t xml:space="preserve"> </w:t>
      </w:r>
      <w:r w:rsidRPr="00455763">
        <w:t xml:space="preserve">– </w:t>
      </w:r>
      <w:r w:rsidR="0073714F">
        <w:t>Общая с</w:t>
      </w:r>
      <w:r w:rsidRPr="00455763">
        <w:t xml:space="preserve">хема взаимодействия ГИС СЗ – ВИМИС </w:t>
      </w:r>
      <w:r>
        <w:t xml:space="preserve">«ССЗ» </w:t>
      </w:r>
      <w:r w:rsidRPr="00455763">
        <w:t>через ИПС</w:t>
      </w:r>
      <w:r w:rsidR="003D2877">
        <w:rPr>
          <w:color w:val="000000"/>
          <w:szCs w:val="24"/>
        </w:rPr>
        <w:t xml:space="preserve"> </w:t>
      </w:r>
    </w:p>
    <w:p w14:paraId="1CD80A28" w14:textId="77777777" w:rsidR="000F7674" w:rsidRDefault="000F7674" w:rsidP="000F767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firstLine="851"/>
        <w:rPr>
          <w:color w:val="000000"/>
        </w:rPr>
      </w:pPr>
      <w:r>
        <w:rPr>
          <w:color w:val="000000"/>
        </w:rPr>
        <w:t>Отправка документа в сервис приема медицинских документов ВИМИС «ССЗ» осуществляется с помощью вызова метода sendDocument.</w:t>
      </w:r>
    </w:p>
    <w:p w14:paraId="270A526F" w14:textId="0DBDF133" w:rsidR="000F7674" w:rsidRDefault="000F7674" w:rsidP="000F767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firstLine="851"/>
        <w:rPr>
          <w:color w:val="000000"/>
        </w:rPr>
      </w:pPr>
      <w:r>
        <w:rPr>
          <w:color w:val="000000"/>
        </w:rPr>
        <w:lastRenderedPageBreak/>
        <w:t xml:space="preserve">Описание параметров метода sendDocument приведено в </w:t>
      </w:r>
      <w:r>
        <w:fldChar w:fldCharType="begin"/>
      </w:r>
      <w:r>
        <w:instrText xml:space="preserve"> REF _Ref54261018 \h </w:instrText>
      </w:r>
      <w:r>
        <w:fldChar w:fldCharType="separate"/>
      </w:r>
      <w:r w:rsidR="00C529AC">
        <w:t xml:space="preserve">таблице </w:t>
      </w:r>
      <w:r w:rsidR="00C529AC">
        <w:rPr>
          <w:noProof/>
        </w:rPr>
        <w:t>8</w:t>
      </w:r>
      <w:r>
        <w:fldChar w:fldCharType="end"/>
      </w:r>
      <w:r>
        <w:rPr>
          <w:color w:val="000000"/>
        </w:rPr>
        <w:t>.</w:t>
      </w:r>
    </w:p>
    <w:p w14:paraId="313306DF" w14:textId="77777777" w:rsidR="001D5A12" w:rsidRDefault="001D5A12" w:rsidP="000E0598">
      <w:pPr>
        <w:pStyle w:val="phtabletitle"/>
      </w:pPr>
      <w:bookmarkStart w:id="52" w:name="_heading=h.4f1mdlm" w:colFirst="0" w:colLast="0"/>
      <w:bookmarkStart w:id="53" w:name="_Ref54261018"/>
      <w:bookmarkEnd w:id="52"/>
      <w:r>
        <w:t xml:space="preserve">Таблица </w:t>
      </w:r>
      <w:r w:rsidR="00970966">
        <w:rPr>
          <w:noProof/>
        </w:rPr>
        <w:fldChar w:fldCharType="begin"/>
      </w:r>
      <w:r w:rsidR="00970966">
        <w:rPr>
          <w:noProof/>
        </w:rPr>
        <w:instrText xml:space="preserve"> SEQ Таблица \* ARABIC </w:instrText>
      </w:r>
      <w:r w:rsidR="00970966">
        <w:rPr>
          <w:noProof/>
        </w:rPr>
        <w:fldChar w:fldCharType="separate"/>
      </w:r>
      <w:r w:rsidR="00C529AC">
        <w:rPr>
          <w:noProof/>
        </w:rPr>
        <w:t>8</w:t>
      </w:r>
      <w:r w:rsidR="00970966">
        <w:rPr>
          <w:noProof/>
        </w:rPr>
        <w:fldChar w:fldCharType="end"/>
      </w:r>
      <w:bookmarkEnd w:id="53"/>
      <w:r>
        <w:t xml:space="preserve"> </w:t>
      </w:r>
      <w:r w:rsidRPr="00890FAC">
        <w:t>– Описание параметров метода sendDocument</w:t>
      </w:r>
    </w:p>
    <w:tbl>
      <w:tblPr>
        <w:tblStyle w:val="affffffffffffffffd"/>
        <w:tblW w:w="1042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981"/>
        <w:gridCol w:w="1924"/>
        <w:gridCol w:w="4149"/>
        <w:gridCol w:w="1559"/>
        <w:gridCol w:w="1808"/>
      </w:tblGrid>
      <w:tr w:rsidR="00146B36" w14:paraId="69C27893" w14:textId="77777777" w:rsidTr="000F7674">
        <w:trPr>
          <w:tblHeader/>
        </w:trPr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9B5E06" w14:textId="77777777" w:rsidR="00146B36" w:rsidRDefault="003D2877" w:rsidP="000E0598">
            <w:pPr>
              <w:pStyle w:val="phtablecolcaption"/>
            </w:pPr>
            <w:r>
              <w:t>№</w:t>
            </w: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72CAD2" w14:textId="77777777" w:rsidR="00146B36" w:rsidRDefault="003D2877" w:rsidP="000E0598">
            <w:pPr>
              <w:pStyle w:val="phtablecolcaption"/>
            </w:pPr>
            <w:r>
              <w:t>Наименование параметра</w:t>
            </w:r>
          </w:p>
        </w:tc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DBAE6E" w14:textId="77777777" w:rsidR="00146B36" w:rsidRDefault="003D2877" w:rsidP="000E0598">
            <w:pPr>
              <w:pStyle w:val="phtablecolcaption"/>
            </w:pPr>
            <w:r>
              <w:t>Описание параметра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BFB17D" w14:textId="77777777" w:rsidR="00146B36" w:rsidRDefault="003D2877" w:rsidP="000E0598">
            <w:pPr>
              <w:pStyle w:val="phtablecolcaption"/>
            </w:pPr>
            <w:r>
              <w:t>Тип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08E83E" w14:textId="77777777" w:rsidR="00146B36" w:rsidRDefault="003D2877" w:rsidP="000E0598">
            <w:pPr>
              <w:pStyle w:val="phtablecolcaption"/>
            </w:pPr>
            <w:r>
              <w:t>Является обязательным</w:t>
            </w:r>
          </w:p>
        </w:tc>
      </w:tr>
      <w:tr w:rsidR="00146B36" w14:paraId="6F3AB3F5" w14:textId="77777777" w:rsidTr="000F7674">
        <w:trPr>
          <w:trHeight w:val="570"/>
        </w:trPr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988860" w14:textId="77777777" w:rsidR="00146B36" w:rsidRDefault="003D2877" w:rsidP="000E0598">
            <w:pPr>
              <w:pStyle w:val="phtablecellleft"/>
              <w:rPr>
                <w:color w:val="000000"/>
              </w:rPr>
            </w:pPr>
            <w:r>
              <w:t>1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  <w:vAlign w:val="center"/>
          </w:tcPr>
          <w:p w14:paraId="354043F9" w14:textId="7D7C838A" w:rsidR="00146B36" w:rsidRPr="000F7674" w:rsidRDefault="003D2877" w:rsidP="000F7674">
            <w:pPr>
              <w:pStyle w:val="phtablecellleft"/>
            </w:pPr>
            <w:r>
              <w:t>vmcl</w:t>
            </w:r>
          </w:p>
        </w:tc>
        <w:tc>
          <w:tcPr>
            <w:tcW w:w="41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11E01278" w14:textId="77777777" w:rsidR="00146B36" w:rsidRDefault="003D2877" w:rsidP="000E0598">
            <w:pPr>
              <w:pStyle w:val="phtablecellleft"/>
            </w:pPr>
            <w:r>
              <w:t>Направление оказания медицинской помощи</w:t>
            </w:r>
          </w:p>
          <w:p w14:paraId="5C3152C5" w14:textId="77777777" w:rsidR="00146B36" w:rsidRDefault="003D2877" w:rsidP="000E0598">
            <w:pPr>
              <w:pStyle w:val="phtablecellleft"/>
            </w:pPr>
            <w:r>
              <w:t>Требуемое значение:</w:t>
            </w:r>
          </w:p>
          <w:p w14:paraId="6B412CDA" w14:textId="77777777" w:rsidR="00146B36" w:rsidRDefault="003D2877" w:rsidP="000E0598">
            <w:pPr>
              <w:pStyle w:val="phtableitemizedlist1"/>
            </w:pPr>
            <w:r>
              <w:t>«4» – Сердечно - сосудистые заболевания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3E628681" w14:textId="77777777" w:rsidR="00146B36" w:rsidRDefault="003D2877" w:rsidP="000E0598">
            <w:pPr>
              <w:pStyle w:val="phtablecellleft"/>
            </w:pPr>
            <w:r>
              <w:t>Числовой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64CEDE80" w14:textId="77777777" w:rsidR="00146B36" w:rsidRDefault="003D2877" w:rsidP="000E0598">
            <w:pPr>
              <w:pStyle w:val="phtablecellleft"/>
            </w:pPr>
            <w:r>
              <w:t>Да</w:t>
            </w:r>
          </w:p>
        </w:tc>
      </w:tr>
      <w:tr w:rsidR="00146B36" w14:paraId="331CE1B2" w14:textId="77777777" w:rsidTr="000F7674">
        <w:trPr>
          <w:trHeight w:val="570"/>
        </w:trPr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16A794" w14:textId="77777777" w:rsidR="00146B36" w:rsidRDefault="003D2877" w:rsidP="000E0598">
            <w:pPr>
              <w:pStyle w:val="phtablecellleft"/>
              <w:rPr>
                <w:color w:val="000000"/>
              </w:rPr>
            </w:pPr>
            <w:r>
              <w:t>2</w:t>
            </w: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27B00F" w14:textId="77777777" w:rsidR="00146B36" w:rsidRDefault="003D2877" w:rsidP="000E0598">
            <w:pPr>
              <w:pStyle w:val="phtablecellleft"/>
              <w:rPr>
                <w:color w:val="000000"/>
              </w:rPr>
            </w:pPr>
            <w:r>
              <w:rPr>
                <w:color w:val="000000"/>
              </w:rPr>
              <w:t>docType</w:t>
            </w:r>
          </w:p>
        </w:tc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99FA61" w14:textId="77777777" w:rsidR="00146B36" w:rsidRDefault="003D2877" w:rsidP="000E0598">
            <w:pPr>
              <w:pStyle w:val="phtablecellleft"/>
              <w:rPr>
                <w:color w:val="000000"/>
              </w:rPr>
            </w:pPr>
            <w:r>
              <w:rPr>
                <w:color w:val="000000"/>
              </w:rPr>
              <w:t>Тип отправляемого в запросе документа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27274B" w14:textId="77777777" w:rsidR="00146B36" w:rsidRDefault="003D2877" w:rsidP="000E0598">
            <w:pPr>
              <w:pStyle w:val="phtablecellleft"/>
              <w:rPr>
                <w:color w:val="000000"/>
              </w:rPr>
            </w:pPr>
            <w:r>
              <w:rPr>
                <w:color w:val="000000"/>
              </w:rPr>
              <w:t>Числовой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1B29BC" w14:textId="77777777" w:rsidR="00146B36" w:rsidRDefault="003D2877" w:rsidP="000E0598">
            <w:pPr>
              <w:pStyle w:val="phtablecellleft"/>
              <w:rPr>
                <w:color w:val="000000"/>
              </w:rPr>
            </w:pPr>
            <w:r>
              <w:rPr>
                <w:color w:val="000000"/>
              </w:rPr>
              <w:t>Да</w:t>
            </w:r>
          </w:p>
        </w:tc>
      </w:tr>
      <w:tr w:rsidR="00146B36" w14:paraId="24F72B7B" w14:textId="77777777" w:rsidTr="000F7674">
        <w:trPr>
          <w:trHeight w:val="570"/>
        </w:trPr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0B3FAE" w14:textId="77777777" w:rsidR="00146B36" w:rsidRDefault="003D2877" w:rsidP="000E0598">
            <w:pPr>
              <w:pStyle w:val="phtablecellleft"/>
              <w:rPr>
                <w:color w:val="000000"/>
              </w:rPr>
            </w:pPr>
            <w:r>
              <w:t>3</w:t>
            </w: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96E422" w14:textId="77777777" w:rsidR="00146B36" w:rsidRDefault="003D2877" w:rsidP="000E0598">
            <w:pPr>
              <w:pStyle w:val="phtablecellleft"/>
              <w:rPr>
                <w:color w:val="000000"/>
              </w:rPr>
            </w:pPr>
            <w:r>
              <w:rPr>
                <w:color w:val="000000"/>
              </w:rPr>
              <w:t>docTypeVersion</w:t>
            </w:r>
          </w:p>
        </w:tc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BAB1CF" w14:textId="77777777" w:rsidR="00146B36" w:rsidRDefault="003D2877" w:rsidP="000E0598">
            <w:pPr>
              <w:pStyle w:val="phtablecellleft"/>
              <w:rPr>
                <w:color w:val="000000"/>
              </w:rPr>
            </w:pPr>
            <w:r>
              <w:t>Версия типа отправляемого в запросе документа. Не является версией документа. Для целей передачи информации в рамках протокола информационного взаимодействия ВИМИС «ССЗ» необходимо указывать значение «2»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443AA5" w14:textId="77777777" w:rsidR="00146B36" w:rsidRDefault="003D2877" w:rsidP="000E0598">
            <w:pPr>
              <w:pStyle w:val="phtablecellleft"/>
              <w:rPr>
                <w:color w:val="000000"/>
              </w:rPr>
            </w:pPr>
            <w:r>
              <w:t>Числовой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8AD415" w14:textId="77777777" w:rsidR="00146B36" w:rsidRDefault="003D2877" w:rsidP="000E0598">
            <w:pPr>
              <w:pStyle w:val="phtablecellleft"/>
              <w:rPr>
                <w:color w:val="000000"/>
              </w:rPr>
            </w:pPr>
            <w:r>
              <w:rPr>
                <w:color w:val="000000"/>
              </w:rPr>
              <w:t>Да</w:t>
            </w:r>
          </w:p>
        </w:tc>
      </w:tr>
      <w:tr w:rsidR="00146B36" w14:paraId="6DCAF46C" w14:textId="77777777" w:rsidTr="000F7674">
        <w:trPr>
          <w:trHeight w:val="570"/>
        </w:trPr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4BDF48" w14:textId="77777777" w:rsidR="00146B36" w:rsidRDefault="003D2877" w:rsidP="000E0598">
            <w:pPr>
              <w:pStyle w:val="phtablecellleft"/>
              <w:rPr>
                <w:color w:val="000000"/>
              </w:rPr>
            </w:pPr>
            <w:r>
              <w:t>4</w:t>
            </w: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C19F94" w14:textId="77777777" w:rsidR="00146B36" w:rsidRDefault="003D2877" w:rsidP="000E0598">
            <w:pPr>
              <w:pStyle w:val="phtablecellleft"/>
              <w:rPr>
                <w:color w:val="000000"/>
              </w:rPr>
            </w:pPr>
            <w:r>
              <w:rPr>
                <w:color w:val="000000"/>
              </w:rPr>
              <w:t>triggerPoint</w:t>
            </w:r>
          </w:p>
        </w:tc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13C31C" w14:textId="77777777" w:rsidR="00146B36" w:rsidRDefault="003D2877" w:rsidP="000E0598">
            <w:pPr>
              <w:pStyle w:val="phtablecellleft"/>
              <w:rPr>
                <w:color w:val="000000"/>
              </w:rPr>
            </w:pPr>
            <w:r>
              <w:rPr>
                <w:color w:val="000000"/>
              </w:rPr>
              <w:t>Триггерная точка для передачи данных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30FAE9" w14:textId="77777777" w:rsidR="00146B36" w:rsidRDefault="003D2877" w:rsidP="000E0598">
            <w:pPr>
              <w:pStyle w:val="phtablecellleft"/>
              <w:rPr>
                <w:color w:val="000000"/>
              </w:rPr>
            </w:pPr>
            <w:r>
              <w:rPr>
                <w:color w:val="000000"/>
              </w:rPr>
              <w:t>Числовой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16B281" w14:textId="77777777" w:rsidR="00146B36" w:rsidRDefault="003D2877" w:rsidP="000E0598">
            <w:pPr>
              <w:pStyle w:val="phtablecellleft"/>
              <w:rPr>
                <w:color w:val="000000"/>
              </w:rPr>
            </w:pPr>
            <w:r>
              <w:rPr>
                <w:color w:val="000000"/>
              </w:rPr>
              <w:t>Да</w:t>
            </w:r>
          </w:p>
        </w:tc>
      </w:tr>
      <w:tr w:rsidR="00146B36" w14:paraId="6F9FACEF" w14:textId="77777777" w:rsidTr="000F7674">
        <w:trPr>
          <w:trHeight w:val="570"/>
        </w:trPr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0FD337" w14:textId="77777777" w:rsidR="00146B36" w:rsidRDefault="003D2877" w:rsidP="000E0598">
            <w:pPr>
              <w:pStyle w:val="phtablecellleft"/>
              <w:rPr>
                <w:color w:val="000000"/>
              </w:rPr>
            </w:pPr>
            <w:r>
              <w:t>5</w:t>
            </w: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26A1BF" w14:textId="77777777" w:rsidR="00146B36" w:rsidRDefault="003D2877" w:rsidP="000E0598">
            <w:pPr>
              <w:pStyle w:val="phtablecellleft"/>
              <w:rPr>
                <w:color w:val="000000"/>
              </w:rPr>
            </w:pPr>
            <w:r>
              <w:rPr>
                <w:color w:val="000000"/>
              </w:rPr>
              <w:t>interimMsg</w:t>
            </w:r>
          </w:p>
        </w:tc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180224" w14:textId="77777777" w:rsidR="00146B36" w:rsidRDefault="003D2877" w:rsidP="000E0598">
            <w:pPr>
              <w:pStyle w:val="phtablecellleft"/>
              <w:rPr>
                <w:color w:val="000000"/>
              </w:rPr>
            </w:pPr>
            <w:r>
              <w:rPr>
                <w:color w:val="000000"/>
              </w:rPr>
              <w:t>Необходимость подписки на промежуточные сервисные сообщения по обработке запроса.</w:t>
            </w:r>
          </w:p>
          <w:p w14:paraId="4516EC2E" w14:textId="77777777" w:rsidR="00146B36" w:rsidRDefault="003D2877" w:rsidP="000E0598">
            <w:pPr>
              <w:pStyle w:val="phtablecellleft"/>
              <w:rPr>
                <w:color w:val="000000"/>
              </w:rPr>
            </w:pPr>
            <w:r>
              <w:rPr>
                <w:color w:val="000000"/>
              </w:rPr>
              <w:t>Получение финального результата обработки запроса не зависит от данного параметра.</w:t>
            </w:r>
          </w:p>
          <w:p w14:paraId="1B6F7708" w14:textId="77777777" w:rsidR="00146B36" w:rsidRDefault="003D2877" w:rsidP="000E0598">
            <w:pPr>
              <w:pStyle w:val="phtablecellleft"/>
              <w:rPr>
                <w:color w:val="000000"/>
              </w:rPr>
            </w:pPr>
            <w:r>
              <w:rPr>
                <w:color w:val="000000"/>
              </w:rPr>
              <w:t>Возможные значения:</w:t>
            </w:r>
          </w:p>
          <w:p w14:paraId="1E362AFA" w14:textId="77777777" w:rsidR="00146B36" w:rsidRDefault="003D2877" w:rsidP="000E0598">
            <w:pPr>
              <w:pStyle w:val="phtableitemizedlist1"/>
            </w:pPr>
            <w:r>
              <w:t>«0» – не отправлять;</w:t>
            </w:r>
          </w:p>
          <w:p w14:paraId="1F1B6DB9" w14:textId="77777777" w:rsidR="00146B36" w:rsidRDefault="003D2877" w:rsidP="000E0598">
            <w:pPr>
              <w:pStyle w:val="phtableitemizedlist1"/>
            </w:pPr>
            <w:r>
              <w:t>«1» – отправлять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4D0ED2" w14:textId="77777777" w:rsidR="00146B36" w:rsidRDefault="003D2877" w:rsidP="000E0598">
            <w:pPr>
              <w:pStyle w:val="phtablecellleft"/>
              <w:rPr>
                <w:color w:val="000000"/>
              </w:rPr>
            </w:pPr>
            <w:r>
              <w:rPr>
                <w:color w:val="000000"/>
              </w:rPr>
              <w:t>Числовой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3E8C77" w14:textId="77777777" w:rsidR="00146B36" w:rsidRDefault="003D2877" w:rsidP="000E0598">
            <w:pPr>
              <w:pStyle w:val="phtablecellleft"/>
              <w:rPr>
                <w:color w:val="000000"/>
              </w:rPr>
            </w:pPr>
            <w:r>
              <w:rPr>
                <w:color w:val="000000"/>
              </w:rPr>
              <w:t>Нет</w:t>
            </w:r>
          </w:p>
        </w:tc>
      </w:tr>
      <w:tr w:rsidR="000F7674" w14:paraId="6B6A9D17" w14:textId="77777777" w:rsidTr="000F7674">
        <w:trPr>
          <w:trHeight w:val="570"/>
        </w:trPr>
        <w:tc>
          <w:tcPr>
            <w:tcW w:w="98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BBA48D4" w14:textId="0E2FD143" w:rsidR="000F7674" w:rsidRDefault="000F7674" w:rsidP="000F7674">
            <w:pPr>
              <w:pStyle w:val="phtablecellleft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88DE89" w14:textId="20C51A23" w:rsidR="000F7674" w:rsidRDefault="000F7674" w:rsidP="000F7674">
            <w:pPr>
              <w:pStyle w:val="phtablecellleft"/>
              <w:rPr>
                <w:color w:val="000000"/>
              </w:rPr>
            </w:pPr>
            <w:r>
              <w:rPr>
                <w:color w:val="000000"/>
              </w:rPr>
              <w:t>signature</w:t>
            </w:r>
          </w:p>
        </w:tc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CDE85D" w14:textId="448884A2" w:rsidR="000F7674" w:rsidRDefault="000F7674" w:rsidP="000F7674">
            <w:pPr>
              <w:pStyle w:val="phtablecellleft"/>
              <w:rPr>
                <w:color w:val="000000"/>
              </w:rPr>
            </w:pPr>
            <w:r>
              <w:rPr>
                <w:color w:val="000000"/>
              </w:rPr>
              <w:t>Блок электронной подписи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581346" w14:textId="44552579" w:rsidR="000F7674" w:rsidRDefault="000F7674" w:rsidP="000F7674">
            <w:pPr>
              <w:pStyle w:val="phtablecellleft"/>
              <w:rPr>
                <w:color w:val="000000"/>
              </w:rPr>
            </w:pPr>
            <w:r>
              <w:rPr>
                <w:color w:val="000000"/>
              </w:rPr>
              <w:t>Комплексный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E835F3" w14:textId="118B7F02" w:rsidR="000F7674" w:rsidRDefault="000F7674" w:rsidP="000F7674">
            <w:pPr>
              <w:pStyle w:val="phtablecellleft"/>
              <w:rPr>
                <w:color w:val="000000"/>
              </w:rPr>
            </w:pPr>
            <w:r>
              <w:rPr>
                <w:color w:val="000000"/>
              </w:rPr>
              <w:t>Нет</w:t>
            </w:r>
          </w:p>
        </w:tc>
      </w:tr>
      <w:tr w:rsidR="000F7674" w14:paraId="7F1E498E" w14:textId="77777777" w:rsidTr="000F7674">
        <w:trPr>
          <w:trHeight w:val="570"/>
        </w:trPr>
        <w:tc>
          <w:tcPr>
            <w:tcW w:w="981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C696C96" w14:textId="77777777" w:rsidR="000F7674" w:rsidRDefault="000F7674" w:rsidP="000F7674">
            <w:pPr>
              <w:pStyle w:val="phtablecellleft"/>
            </w:pP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77BFC2" w14:textId="2F94205B" w:rsidR="000F7674" w:rsidRDefault="000F7674" w:rsidP="000F7674">
            <w:pPr>
              <w:pStyle w:val="phtablecellleft"/>
              <w:rPr>
                <w:color w:val="000000"/>
              </w:rPr>
            </w:pPr>
            <w:r>
              <w:rPr>
                <w:color w:val="000000"/>
              </w:rPr>
              <w:t>6.1 data</w:t>
            </w:r>
          </w:p>
        </w:tc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046CB0" w14:textId="60AA187A" w:rsidR="000F7674" w:rsidRDefault="000F7674" w:rsidP="000F7674">
            <w:pPr>
              <w:pStyle w:val="phtablecellleft"/>
            </w:pPr>
            <w:r>
              <w:rPr>
                <w:color w:val="000000"/>
              </w:rPr>
              <w:t>Файл подписи в base64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CA757A" w14:textId="7879DCDB" w:rsidR="000F7674" w:rsidRDefault="000F7674" w:rsidP="000F7674">
            <w:pPr>
              <w:pStyle w:val="phtablecellleft"/>
              <w:rPr>
                <w:color w:val="000000"/>
              </w:rPr>
            </w:pPr>
            <w:r>
              <w:rPr>
                <w:color w:val="000000"/>
              </w:rPr>
              <w:t>Строка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09A57C" w14:textId="761AA3E8" w:rsidR="000F7674" w:rsidRDefault="000F7674" w:rsidP="000F7674">
            <w:pPr>
              <w:pStyle w:val="phtablecellleft"/>
              <w:rPr>
                <w:color w:val="000000"/>
              </w:rPr>
            </w:pPr>
            <w:r>
              <w:rPr>
                <w:color w:val="000000"/>
              </w:rPr>
              <w:t>Да</w:t>
            </w:r>
          </w:p>
        </w:tc>
      </w:tr>
      <w:tr w:rsidR="000F7674" w14:paraId="597773ED" w14:textId="77777777" w:rsidTr="000F7674">
        <w:trPr>
          <w:trHeight w:val="570"/>
        </w:trPr>
        <w:tc>
          <w:tcPr>
            <w:tcW w:w="98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304131" w14:textId="77777777" w:rsidR="000F7674" w:rsidRDefault="000F7674" w:rsidP="000F7674">
            <w:pPr>
              <w:pStyle w:val="phtablecellleft"/>
            </w:pP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41D96E" w14:textId="770F0047" w:rsidR="000F7674" w:rsidRDefault="000F7674" w:rsidP="000F7674">
            <w:pPr>
              <w:pStyle w:val="phtablecellleft"/>
              <w:rPr>
                <w:color w:val="000000"/>
              </w:rPr>
            </w:pPr>
            <w:r>
              <w:rPr>
                <w:color w:val="000000"/>
              </w:rPr>
              <w:t>6.2 checksum</w:t>
            </w:r>
          </w:p>
        </w:tc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3F28B4" w14:textId="158A8D85" w:rsidR="000F7674" w:rsidRDefault="000F7674" w:rsidP="000F7674">
            <w:pPr>
              <w:pStyle w:val="phtablecellleft"/>
            </w:pPr>
            <w:r>
              <w:rPr>
                <w:color w:val="000000"/>
              </w:rPr>
              <w:t>Контрольная сумма по CRC-32-IEEE 802.3 в десятичном виде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094FC5" w14:textId="7F63E62D" w:rsidR="000F7674" w:rsidRDefault="000F7674" w:rsidP="000F7674">
            <w:pPr>
              <w:pStyle w:val="phtablecellleft"/>
              <w:rPr>
                <w:color w:val="000000"/>
              </w:rPr>
            </w:pPr>
            <w:r>
              <w:rPr>
                <w:color w:val="000000"/>
              </w:rPr>
              <w:t>Числовой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45EBE5" w14:textId="36825BC3" w:rsidR="000F7674" w:rsidRDefault="000F7674" w:rsidP="000F7674">
            <w:pPr>
              <w:pStyle w:val="phtablecellleft"/>
              <w:rPr>
                <w:color w:val="000000"/>
              </w:rPr>
            </w:pPr>
            <w:r>
              <w:rPr>
                <w:color w:val="000000"/>
              </w:rPr>
              <w:t>Да</w:t>
            </w:r>
          </w:p>
        </w:tc>
      </w:tr>
      <w:tr w:rsidR="000F7674" w14:paraId="3DE92F9D" w14:textId="77777777" w:rsidTr="000F7674">
        <w:trPr>
          <w:trHeight w:val="570"/>
        </w:trPr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7A2763" w14:textId="1B9C406F" w:rsidR="000F7674" w:rsidRDefault="000F7674" w:rsidP="000F7674">
            <w:pPr>
              <w:pStyle w:val="phtablecellleft"/>
            </w:pPr>
            <w:r>
              <w:t>7</w:t>
            </w: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45CCF2" w14:textId="74065076" w:rsidR="000F7674" w:rsidRDefault="000F7674" w:rsidP="000F7674">
            <w:pPr>
              <w:pStyle w:val="phtablecellleft"/>
              <w:rPr>
                <w:color w:val="000000"/>
              </w:rPr>
            </w:pPr>
            <w:r>
              <w:rPr>
                <w:color w:val="000000"/>
              </w:rPr>
              <w:t>document</w:t>
            </w:r>
          </w:p>
        </w:tc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D41A6E" w14:textId="3149A3A6" w:rsidR="000F7674" w:rsidRDefault="000F7674" w:rsidP="000F7674">
            <w:pPr>
              <w:pStyle w:val="phtablecellleft"/>
            </w:pPr>
            <w:r>
              <w:t>СЭМД/СЭМД beta-версии</w:t>
            </w:r>
            <w:r>
              <w:rPr>
                <w:color w:val="000000"/>
              </w:rPr>
              <w:t>, кодированный в base64, который передается целевому методу для обработки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06E8D8" w14:textId="7117D69E" w:rsidR="000F7674" w:rsidRDefault="000F7674" w:rsidP="000F7674">
            <w:pPr>
              <w:pStyle w:val="phtablecellleft"/>
              <w:rPr>
                <w:color w:val="000000"/>
              </w:rPr>
            </w:pPr>
            <w:r>
              <w:rPr>
                <w:color w:val="000000"/>
              </w:rPr>
              <w:t>Строка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1F7C1C" w14:textId="3A9157E5" w:rsidR="000F7674" w:rsidRDefault="000F7674" w:rsidP="000F7674">
            <w:pPr>
              <w:pStyle w:val="phtablecellleft"/>
              <w:rPr>
                <w:color w:val="000000"/>
              </w:rPr>
            </w:pPr>
            <w:r>
              <w:rPr>
                <w:color w:val="000000"/>
              </w:rPr>
              <w:t>Да</w:t>
            </w:r>
          </w:p>
        </w:tc>
      </w:tr>
    </w:tbl>
    <w:p w14:paraId="7419782F" w14:textId="77777777" w:rsidR="00146B36" w:rsidRDefault="00146B36">
      <w:pPr>
        <w:pBdr>
          <w:top w:val="nil"/>
          <w:left w:val="nil"/>
          <w:bottom w:val="nil"/>
          <w:right w:val="nil"/>
          <w:between w:val="nil"/>
        </w:pBdr>
        <w:spacing w:after="0"/>
        <w:ind w:firstLine="851"/>
        <w:rPr>
          <w:color w:val="000000"/>
          <w:szCs w:val="24"/>
        </w:rPr>
      </w:pPr>
    </w:p>
    <w:p w14:paraId="07F9C502" w14:textId="6A88FDC2" w:rsidR="000F7674" w:rsidRDefault="000F7674" w:rsidP="000F767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firstLine="851"/>
        <w:rPr>
          <w:color w:val="000000"/>
        </w:rPr>
      </w:pPr>
      <w:r>
        <w:rPr>
          <w:color w:val="000000"/>
        </w:rPr>
        <w:t xml:space="preserve">Сервис принимает и обрабатывает типы структурированных медицинских сведений (docType), приведенных в </w:t>
      </w:r>
      <w:r>
        <w:fldChar w:fldCharType="begin"/>
      </w:r>
      <w:r>
        <w:instrText xml:space="preserve"> REF _Ref54257716 \h </w:instrText>
      </w:r>
      <w:r>
        <w:fldChar w:fldCharType="separate"/>
      </w:r>
      <w:r>
        <w:t xml:space="preserve">таблицах </w:t>
      </w:r>
      <w:r>
        <w:rPr>
          <w:noProof/>
        </w:rPr>
        <w:t>3</w:t>
      </w:r>
      <w:r>
        <w:fldChar w:fldCharType="end"/>
      </w:r>
      <w:r>
        <w:t xml:space="preserve"> и </w:t>
      </w:r>
      <w:r>
        <w:fldChar w:fldCharType="begin"/>
      </w:r>
      <w:r>
        <w:instrText xml:space="preserve"> REF _Ref54257721 \h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rPr>
          <w:color w:val="000000"/>
        </w:rPr>
        <w:t>.</w:t>
      </w:r>
    </w:p>
    <w:p w14:paraId="14077FAC" w14:textId="77777777" w:rsidR="000F7674" w:rsidRDefault="000F7674" w:rsidP="000F767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firstLine="851"/>
        <w:rPr>
          <w:color w:val="000000"/>
        </w:rPr>
      </w:pPr>
      <w:r>
        <w:rPr>
          <w:color w:val="000000"/>
        </w:rPr>
        <w:t>После отправки запроса клиенту возвращается параметр msg_id, являющийся уникальным идентификатором принятого сообщения. В дальнейшем вся обработка сведений в ВИМИС «ССЗ» происходит в контексте данного идентификатора.</w:t>
      </w:r>
    </w:p>
    <w:p w14:paraId="7EB9A7D2" w14:textId="2CBC3161" w:rsidR="000F7674" w:rsidRDefault="000F7674" w:rsidP="000F767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firstLine="851"/>
        <w:rPr>
          <w:color w:val="000000"/>
        </w:rPr>
      </w:pPr>
      <w:bookmarkStart w:id="54" w:name="_ihv636" w:colFirst="0" w:colLast="0"/>
      <w:bookmarkEnd w:id="54"/>
      <w:r>
        <w:rPr>
          <w:color w:val="000000"/>
        </w:rPr>
        <w:lastRenderedPageBreak/>
        <w:t xml:space="preserve">После обработки запроса ВИМИС «ССЗ» вызывает метод sendResult сервиса обратного вызова с результатами обработки данного сообщения. Описание параметров метода приведено в </w:t>
      </w:r>
      <w:r w:rsidR="00913167">
        <w:fldChar w:fldCharType="begin"/>
      </w:r>
      <w:r w:rsidR="00913167">
        <w:instrText xml:space="preserve"> REF _Ref54261080 \h </w:instrText>
      </w:r>
      <w:r w:rsidR="00913167">
        <w:fldChar w:fldCharType="separate"/>
      </w:r>
      <w:r w:rsidR="00C529AC">
        <w:t xml:space="preserve">таблице </w:t>
      </w:r>
      <w:r w:rsidR="00C529AC">
        <w:rPr>
          <w:noProof/>
        </w:rPr>
        <w:t>9</w:t>
      </w:r>
      <w:r w:rsidR="00913167">
        <w:fldChar w:fldCharType="end"/>
      </w:r>
      <w:r>
        <w:rPr>
          <w:color w:val="000000"/>
        </w:rPr>
        <w:t>.</w:t>
      </w:r>
    </w:p>
    <w:p w14:paraId="3076988B" w14:textId="77777777" w:rsidR="001D5A12" w:rsidRDefault="001D5A12" w:rsidP="000E0598">
      <w:pPr>
        <w:pStyle w:val="phtabletitle"/>
      </w:pPr>
      <w:bookmarkStart w:id="55" w:name="_heading=h.19c6y18" w:colFirst="0" w:colLast="0"/>
      <w:bookmarkStart w:id="56" w:name="_Ref54261080"/>
      <w:bookmarkEnd w:id="55"/>
      <w:r>
        <w:t xml:space="preserve">Таблица </w:t>
      </w:r>
      <w:r w:rsidR="00970966">
        <w:rPr>
          <w:noProof/>
        </w:rPr>
        <w:fldChar w:fldCharType="begin"/>
      </w:r>
      <w:r w:rsidR="00970966">
        <w:rPr>
          <w:noProof/>
        </w:rPr>
        <w:instrText xml:space="preserve"> SEQ Таблица \* ARABIC </w:instrText>
      </w:r>
      <w:r w:rsidR="00970966">
        <w:rPr>
          <w:noProof/>
        </w:rPr>
        <w:fldChar w:fldCharType="separate"/>
      </w:r>
      <w:r w:rsidR="00C529AC">
        <w:rPr>
          <w:noProof/>
        </w:rPr>
        <w:t>9</w:t>
      </w:r>
      <w:r w:rsidR="00970966">
        <w:rPr>
          <w:noProof/>
        </w:rPr>
        <w:fldChar w:fldCharType="end"/>
      </w:r>
      <w:bookmarkEnd w:id="56"/>
      <w:r>
        <w:t xml:space="preserve"> </w:t>
      </w:r>
      <w:r w:rsidRPr="00B05F4C">
        <w:t>– Описание параметров метода sendResult</w:t>
      </w:r>
    </w:p>
    <w:tbl>
      <w:tblPr>
        <w:tblStyle w:val="affffffffffffffffe"/>
        <w:tblW w:w="10421" w:type="dxa"/>
        <w:tblInd w:w="56" w:type="dxa"/>
        <w:tblLayout w:type="fixed"/>
        <w:tblLook w:val="0400" w:firstRow="0" w:lastRow="0" w:firstColumn="0" w:lastColumn="0" w:noHBand="0" w:noVBand="1"/>
      </w:tblPr>
      <w:tblGrid>
        <w:gridCol w:w="910"/>
        <w:gridCol w:w="1694"/>
        <w:gridCol w:w="4887"/>
        <w:gridCol w:w="1234"/>
        <w:gridCol w:w="1696"/>
      </w:tblGrid>
      <w:tr w:rsidR="00146B36" w14:paraId="04A0C4AA" w14:textId="77777777" w:rsidTr="00913167"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C6DF71" w14:textId="77777777" w:rsidR="00146B36" w:rsidRDefault="003D2877" w:rsidP="000E0598">
            <w:pPr>
              <w:pStyle w:val="phtablecolcaption"/>
            </w:pPr>
            <w:r>
              <w:t>№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76CECF" w14:textId="77777777" w:rsidR="00146B36" w:rsidRDefault="003D2877" w:rsidP="000E0598">
            <w:pPr>
              <w:pStyle w:val="phtablecolcaption"/>
            </w:pPr>
            <w:r>
              <w:t>Наименование параметра</w:t>
            </w:r>
          </w:p>
        </w:tc>
        <w:tc>
          <w:tcPr>
            <w:tcW w:w="4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E8D676" w14:textId="77777777" w:rsidR="00146B36" w:rsidRDefault="003D2877" w:rsidP="000E0598">
            <w:pPr>
              <w:pStyle w:val="phtablecolcaption"/>
            </w:pPr>
            <w:r>
              <w:t>Описание параметра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7818B2" w14:textId="77777777" w:rsidR="00146B36" w:rsidRDefault="003D2877" w:rsidP="000E0598">
            <w:pPr>
              <w:pStyle w:val="phtablecolcaption"/>
            </w:pPr>
            <w:r>
              <w:t>Тип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586ED5" w14:textId="77777777" w:rsidR="00146B36" w:rsidRDefault="003D2877" w:rsidP="000E0598">
            <w:pPr>
              <w:pStyle w:val="phtablecolcaption"/>
            </w:pPr>
            <w:r>
              <w:t>Является обязательным</w:t>
            </w:r>
          </w:p>
        </w:tc>
      </w:tr>
      <w:tr w:rsidR="00146B36" w14:paraId="2FF1642D" w14:textId="77777777" w:rsidTr="00913167">
        <w:trPr>
          <w:trHeight w:val="570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A554B9" w14:textId="77777777" w:rsidR="00146B36" w:rsidRDefault="003D2877" w:rsidP="000E0598">
            <w:pPr>
              <w:pStyle w:val="phtablecellleft"/>
            </w:pPr>
            <w:r>
              <w:t>1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B00211" w14:textId="77777777" w:rsidR="00146B36" w:rsidRDefault="003D2877" w:rsidP="000E0598">
            <w:pPr>
              <w:pStyle w:val="phtablecellleft"/>
            </w:pPr>
            <w:r>
              <w:t>msg_id</w:t>
            </w:r>
          </w:p>
        </w:tc>
        <w:tc>
          <w:tcPr>
            <w:tcW w:w="4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4C1D3F" w14:textId="77777777" w:rsidR="00146B36" w:rsidRDefault="003D2877" w:rsidP="000E0598">
            <w:pPr>
              <w:pStyle w:val="phtablecellleft"/>
            </w:pPr>
            <w:r>
              <w:t>Идентификатор, присвоенный исходному запросу, в ответ на метод sendDocument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0AAFEA" w14:textId="77777777" w:rsidR="00146B36" w:rsidRDefault="003D2877" w:rsidP="000E0598">
            <w:pPr>
              <w:pStyle w:val="phtablecellleft"/>
            </w:pPr>
            <w:r>
              <w:t>Текст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0B560F" w14:textId="77777777" w:rsidR="00146B36" w:rsidRDefault="003D2877" w:rsidP="000E0598">
            <w:pPr>
              <w:pStyle w:val="phtablecellleft"/>
            </w:pPr>
            <w:r>
              <w:t>Да</w:t>
            </w:r>
          </w:p>
        </w:tc>
      </w:tr>
      <w:tr w:rsidR="00146B36" w14:paraId="32C8FCD2" w14:textId="77777777" w:rsidTr="00913167">
        <w:trPr>
          <w:trHeight w:val="570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9CED4F" w14:textId="77777777" w:rsidR="00146B36" w:rsidRDefault="003D2877" w:rsidP="000E0598">
            <w:pPr>
              <w:pStyle w:val="phtablecellleft"/>
            </w:pPr>
            <w:r>
              <w:t>2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48DD2B" w14:textId="77777777" w:rsidR="00146B36" w:rsidRDefault="003D2877" w:rsidP="000E0598">
            <w:pPr>
              <w:pStyle w:val="phtablecellleft"/>
            </w:pPr>
            <w:r>
              <w:t>status</w:t>
            </w:r>
          </w:p>
        </w:tc>
        <w:tc>
          <w:tcPr>
            <w:tcW w:w="4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59A2EB" w14:textId="77777777" w:rsidR="00146B36" w:rsidRDefault="003D2877" w:rsidP="000E0598">
            <w:pPr>
              <w:pStyle w:val="phtablecellleft"/>
            </w:pPr>
            <w:r>
              <w:t>Результат обработки полученного запроса.</w:t>
            </w:r>
          </w:p>
          <w:p w14:paraId="50CC0B94" w14:textId="77777777" w:rsidR="00146B36" w:rsidRDefault="003D2877" w:rsidP="000E0598">
            <w:pPr>
              <w:pStyle w:val="phtablecellleft"/>
            </w:pPr>
            <w:r>
              <w:t>Возвращаемые значения:</w:t>
            </w:r>
          </w:p>
          <w:p w14:paraId="3EE5107F" w14:textId="77777777" w:rsidR="00146B36" w:rsidRDefault="003D2877" w:rsidP="000E0598">
            <w:pPr>
              <w:pStyle w:val="phtableitemizedlist1"/>
            </w:pPr>
            <w:r>
              <w:t>«0» – ошибка обработки запроса;</w:t>
            </w:r>
          </w:p>
          <w:p w14:paraId="74B6A8E8" w14:textId="77777777" w:rsidR="00146B36" w:rsidRDefault="003D2877" w:rsidP="000E0598">
            <w:pPr>
              <w:pStyle w:val="phtableitemizedlist1"/>
            </w:pPr>
            <w:r>
              <w:t>«1» – запрос обработан без ошибок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7AC525" w14:textId="77777777" w:rsidR="00146B36" w:rsidRDefault="003D2877" w:rsidP="000E0598">
            <w:pPr>
              <w:pStyle w:val="phtablecellleft"/>
            </w:pPr>
            <w:r>
              <w:t>Числовой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E9CF77" w14:textId="77777777" w:rsidR="00146B36" w:rsidRDefault="003D2877" w:rsidP="000E0598">
            <w:pPr>
              <w:pStyle w:val="phtablecellleft"/>
            </w:pPr>
            <w:r>
              <w:t>Да</w:t>
            </w:r>
          </w:p>
        </w:tc>
      </w:tr>
      <w:tr w:rsidR="00146B36" w14:paraId="4869B325" w14:textId="77777777" w:rsidTr="00913167">
        <w:trPr>
          <w:trHeight w:val="570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97D00A" w14:textId="77777777" w:rsidR="00146B36" w:rsidRDefault="003D2877" w:rsidP="000E0598">
            <w:pPr>
              <w:pStyle w:val="phtablecellleft"/>
            </w:pPr>
            <w:r>
              <w:t>3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1501F9" w14:textId="77777777" w:rsidR="00146B36" w:rsidRDefault="003D2877" w:rsidP="000E0598">
            <w:pPr>
              <w:pStyle w:val="phtablecellleft"/>
            </w:pPr>
            <w:r>
              <w:t>description</w:t>
            </w:r>
          </w:p>
        </w:tc>
        <w:tc>
          <w:tcPr>
            <w:tcW w:w="4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F98E58" w14:textId="77777777" w:rsidR="00146B36" w:rsidRDefault="003D2877" w:rsidP="000E0598">
            <w:pPr>
              <w:pStyle w:val="phtablecellleft"/>
            </w:pPr>
            <w:r>
              <w:t>Описание результата обработки полученного запроса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D67420" w14:textId="77777777" w:rsidR="00146B36" w:rsidRDefault="003D2877" w:rsidP="000E0598">
            <w:pPr>
              <w:pStyle w:val="phtablecellleft"/>
            </w:pPr>
            <w:r>
              <w:t>Текст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31C545" w14:textId="77777777" w:rsidR="00146B36" w:rsidRDefault="003D2877" w:rsidP="000E0598">
            <w:pPr>
              <w:pStyle w:val="phtablecellleft"/>
            </w:pPr>
            <w:r>
              <w:t>Да</w:t>
            </w:r>
          </w:p>
        </w:tc>
      </w:tr>
    </w:tbl>
    <w:p w14:paraId="1A0A6C6F" w14:textId="77777777" w:rsidR="00146B36" w:rsidRDefault="00146B36">
      <w:pPr>
        <w:pBdr>
          <w:top w:val="nil"/>
          <w:left w:val="nil"/>
          <w:bottom w:val="nil"/>
          <w:right w:val="nil"/>
          <w:between w:val="nil"/>
        </w:pBdr>
        <w:spacing w:after="0"/>
        <w:ind w:firstLine="851"/>
      </w:pPr>
    </w:p>
    <w:p w14:paraId="6AFFF617" w14:textId="0B3DDC3A" w:rsidR="00913167" w:rsidRDefault="00913167" w:rsidP="00913167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firstLine="851"/>
        <w:rPr>
          <w:color w:val="000000"/>
        </w:rPr>
      </w:pPr>
      <w:r>
        <w:rPr>
          <w:color w:val="000000"/>
        </w:rPr>
        <w:t xml:space="preserve">Также Система может возвращать промежуточные сервисные сообщения на стадиях обработки медицинских сведений, вызывая метод sendInterimMsg сервиса обратного вызова. Необходимость отправки таких сообщений определяется значением параметра interimMsg в первичном запросе sendDocument. Если значение параметра было указано как «0» – клиент получит только итоговый результат обработки запроса. Описание параметров метода sendInterimMsg приведено в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REF _Ref66467431 \h </w:instrText>
      </w:r>
      <w:r>
        <w:rPr>
          <w:color w:val="000000"/>
        </w:rPr>
      </w:r>
      <w:r>
        <w:rPr>
          <w:color w:val="000000"/>
        </w:rPr>
        <w:fldChar w:fldCharType="separate"/>
      </w:r>
      <w:r w:rsidR="00C529AC">
        <w:t xml:space="preserve">таблице </w:t>
      </w:r>
      <w:r w:rsidR="00C529AC">
        <w:rPr>
          <w:noProof/>
        </w:rPr>
        <w:t>10</w:t>
      </w:r>
      <w:r>
        <w:rPr>
          <w:color w:val="000000"/>
        </w:rPr>
        <w:fldChar w:fldCharType="end"/>
      </w:r>
      <w:r>
        <w:rPr>
          <w:color w:val="000000"/>
        </w:rPr>
        <w:t>.</w:t>
      </w:r>
    </w:p>
    <w:p w14:paraId="08398D31" w14:textId="77777777" w:rsidR="001D5A12" w:rsidRDefault="001D5A12" w:rsidP="000E0598">
      <w:pPr>
        <w:pStyle w:val="phtabletitle"/>
      </w:pPr>
      <w:bookmarkStart w:id="57" w:name="_Ref66467431"/>
      <w:r>
        <w:t xml:space="preserve">Таблица </w:t>
      </w:r>
      <w:r w:rsidR="00970966">
        <w:rPr>
          <w:noProof/>
        </w:rPr>
        <w:fldChar w:fldCharType="begin"/>
      </w:r>
      <w:r w:rsidR="00970966">
        <w:rPr>
          <w:noProof/>
        </w:rPr>
        <w:instrText xml:space="preserve"> SEQ Таблица \* ARABIC </w:instrText>
      </w:r>
      <w:r w:rsidR="00970966">
        <w:rPr>
          <w:noProof/>
        </w:rPr>
        <w:fldChar w:fldCharType="separate"/>
      </w:r>
      <w:r w:rsidR="00C529AC">
        <w:rPr>
          <w:noProof/>
        </w:rPr>
        <w:t>10</w:t>
      </w:r>
      <w:r w:rsidR="00970966">
        <w:rPr>
          <w:noProof/>
        </w:rPr>
        <w:fldChar w:fldCharType="end"/>
      </w:r>
      <w:bookmarkEnd w:id="57"/>
      <w:r>
        <w:t xml:space="preserve"> </w:t>
      </w:r>
      <w:r w:rsidRPr="002A42B3">
        <w:t>– Описание параметров метода sendInterimMsg</w:t>
      </w:r>
    </w:p>
    <w:tbl>
      <w:tblPr>
        <w:tblStyle w:val="afffffffffffffffff"/>
        <w:tblW w:w="1042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088"/>
        <w:gridCol w:w="1813"/>
        <w:gridCol w:w="4761"/>
        <w:gridCol w:w="951"/>
        <w:gridCol w:w="1808"/>
      </w:tblGrid>
      <w:tr w:rsidR="00146B36" w14:paraId="27B7694E" w14:textId="77777777" w:rsidTr="00913167">
        <w:trPr>
          <w:trHeight w:val="414"/>
        </w:trPr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EA396A" w14:textId="77777777" w:rsidR="00146B36" w:rsidRDefault="003D2877" w:rsidP="000E0598">
            <w:pPr>
              <w:pStyle w:val="phtablecolcaption"/>
            </w:pPr>
            <w:r>
              <w:t>№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A95C38" w14:textId="77777777" w:rsidR="00146B36" w:rsidRDefault="003D2877" w:rsidP="000E0598">
            <w:pPr>
              <w:pStyle w:val="phtablecolcaption"/>
            </w:pPr>
            <w:r>
              <w:t>Наименование параметра</w:t>
            </w:r>
          </w:p>
        </w:tc>
        <w:tc>
          <w:tcPr>
            <w:tcW w:w="4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43997A" w14:textId="77777777" w:rsidR="00146B36" w:rsidRDefault="003D2877" w:rsidP="000E0598">
            <w:pPr>
              <w:pStyle w:val="phtablecolcaption"/>
            </w:pPr>
            <w:r>
              <w:t>Описание параметра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639B96" w14:textId="77777777" w:rsidR="00146B36" w:rsidRDefault="003D2877" w:rsidP="000E0598">
            <w:pPr>
              <w:pStyle w:val="phtablecolcaption"/>
            </w:pPr>
            <w:r>
              <w:t>Тип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54A128" w14:textId="77777777" w:rsidR="00146B36" w:rsidRDefault="003D2877" w:rsidP="000E0598">
            <w:pPr>
              <w:pStyle w:val="phtablecolcaption"/>
            </w:pPr>
            <w:r>
              <w:t>Является обязательным</w:t>
            </w:r>
          </w:p>
        </w:tc>
      </w:tr>
      <w:tr w:rsidR="00146B36" w14:paraId="3E2188C5" w14:textId="77777777" w:rsidTr="00913167">
        <w:trPr>
          <w:trHeight w:val="570"/>
        </w:trPr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4F8CDC" w14:textId="77777777" w:rsidR="00146B36" w:rsidRDefault="003D2877" w:rsidP="000E0598">
            <w:pPr>
              <w:pStyle w:val="phtablecellleft"/>
            </w:pPr>
            <w:r>
              <w:t>1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DB9E41" w14:textId="77777777" w:rsidR="00146B36" w:rsidRDefault="003D2877" w:rsidP="000E0598">
            <w:pPr>
              <w:pStyle w:val="phtablecellleft"/>
            </w:pPr>
            <w:r>
              <w:t>msg_id</w:t>
            </w:r>
          </w:p>
        </w:tc>
        <w:tc>
          <w:tcPr>
            <w:tcW w:w="4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52DE49" w14:textId="0240B519" w:rsidR="00146B36" w:rsidRDefault="003D2877" w:rsidP="000E0598">
            <w:pPr>
              <w:pStyle w:val="phtablecellleft"/>
            </w:pPr>
            <w:r>
              <w:t>Идентификатор, присвоенный исходному запросу</w:t>
            </w:r>
            <w:r w:rsidR="009A2D0D">
              <w:t>,</w:t>
            </w:r>
            <w:r>
              <w:t xml:space="preserve"> в ответ на метод sendDocument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26529C" w14:textId="77777777" w:rsidR="00146B36" w:rsidRDefault="003D2877" w:rsidP="000E0598">
            <w:pPr>
              <w:pStyle w:val="phtablecellleft"/>
            </w:pPr>
            <w:r>
              <w:t>Текст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3C29EF" w14:textId="77777777" w:rsidR="00146B36" w:rsidRDefault="003D2877" w:rsidP="000E0598">
            <w:pPr>
              <w:pStyle w:val="phtablecellleft"/>
            </w:pPr>
            <w:r>
              <w:t>Да</w:t>
            </w:r>
          </w:p>
        </w:tc>
      </w:tr>
      <w:tr w:rsidR="00146B36" w14:paraId="61B40182" w14:textId="77777777" w:rsidTr="00913167">
        <w:trPr>
          <w:trHeight w:val="570"/>
        </w:trPr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88CA54" w14:textId="77777777" w:rsidR="00146B36" w:rsidRDefault="003D2877" w:rsidP="000E0598">
            <w:pPr>
              <w:pStyle w:val="phtablecellleft"/>
            </w:pPr>
            <w:r>
              <w:t>2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C6CD69" w14:textId="77777777" w:rsidR="00146B36" w:rsidRDefault="003D2877" w:rsidP="000E0598">
            <w:pPr>
              <w:pStyle w:val="phtablecellleft"/>
            </w:pPr>
            <w:r>
              <w:t>description</w:t>
            </w:r>
          </w:p>
        </w:tc>
        <w:tc>
          <w:tcPr>
            <w:tcW w:w="4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C30743" w14:textId="77777777" w:rsidR="00146B36" w:rsidRDefault="003D2877" w:rsidP="000E0598">
            <w:pPr>
              <w:pStyle w:val="phtablecellleft"/>
            </w:pPr>
            <w:r>
              <w:t>Описание промежуточного результата обработки полученного запроса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FA988A" w14:textId="77777777" w:rsidR="00146B36" w:rsidRDefault="003D2877" w:rsidP="000E0598">
            <w:pPr>
              <w:pStyle w:val="phtablecellleft"/>
            </w:pPr>
            <w:r>
              <w:t>Текст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BAC212" w14:textId="77777777" w:rsidR="00146B36" w:rsidRDefault="003D2877" w:rsidP="000E0598">
            <w:pPr>
              <w:pStyle w:val="phtablecellleft"/>
            </w:pPr>
            <w:r>
              <w:t>Да</w:t>
            </w:r>
          </w:p>
        </w:tc>
      </w:tr>
    </w:tbl>
    <w:p w14:paraId="5FED001B" w14:textId="0062012B" w:rsidR="0018391F" w:rsidRDefault="0018391F" w:rsidP="00DD5B87">
      <w:pPr>
        <w:pStyle w:val="4"/>
      </w:pPr>
      <w:bookmarkStart w:id="58" w:name="_heading=h.3tbugp1" w:colFirst="0" w:colLast="0"/>
      <w:bookmarkStart w:id="59" w:name="_Toc66719467"/>
      <w:bookmarkEnd w:id="58"/>
      <w:r w:rsidRPr="0018391F">
        <w:t>Формат запроса к сервису приема медицинских сведений ВИМИС</w:t>
      </w:r>
      <w:r w:rsidR="00DD5B87">
        <w:t xml:space="preserve"> </w:t>
      </w:r>
      <w:r w:rsidR="00DD5B87" w:rsidRPr="00DD5B87">
        <w:t>«ССЗ»</w:t>
      </w:r>
      <w:r w:rsidRPr="0018391F">
        <w:t xml:space="preserve"> (метод sendDocument)</w:t>
      </w:r>
      <w:bookmarkEnd w:id="59"/>
    </w:p>
    <w:p w14:paraId="2372DEB8" w14:textId="77777777" w:rsidR="0018391F" w:rsidRPr="0018391F" w:rsidRDefault="0018391F" w:rsidP="0018391F">
      <w:pPr>
        <w:pStyle w:val="afff7"/>
        <w:rPr>
          <w:rFonts w:eastAsia="Courier New"/>
        </w:rPr>
      </w:pPr>
      <w:r w:rsidRPr="0018391F">
        <w:rPr>
          <w:rFonts w:eastAsia="Courier New"/>
        </w:rPr>
        <w:t>&lt;?xml version="1.0" encoding="UTF-8"?&gt;</w:t>
      </w:r>
    </w:p>
    <w:p w14:paraId="08D6EEDF" w14:textId="77777777" w:rsidR="0018391F" w:rsidRPr="0018391F" w:rsidRDefault="0018391F" w:rsidP="0018391F">
      <w:pPr>
        <w:pStyle w:val="afff7"/>
        <w:rPr>
          <w:rFonts w:eastAsia="Courier New"/>
        </w:rPr>
      </w:pPr>
      <w:r w:rsidRPr="0018391F">
        <w:rPr>
          <w:rFonts w:eastAsia="Courier New"/>
        </w:rPr>
        <w:t>&lt;s:Envelope xmlns:s="http://schemas.xmlsoap.org/soap/envelope/" xmlns:a="http://www.w3.org/2005/08/addressing" xmlns:wsse="http://docs.oasis-open.org/wss/2004/01/oasis-200401-wss-wssecurity-secext-1.0.xsd"&gt;</w:t>
      </w:r>
    </w:p>
    <w:p w14:paraId="38969311" w14:textId="77777777" w:rsidR="0018391F" w:rsidRPr="0018391F" w:rsidRDefault="0018391F" w:rsidP="0018391F">
      <w:pPr>
        <w:pStyle w:val="afff7"/>
        <w:rPr>
          <w:rFonts w:eastAsia="Courier New"/>
        </w:rPr>
      </w:pPr>
      <w:r w:rsidRPr="0018391F">
        <w:rPr>
          <w:rFonts w:eastAsia="Courier New"/>
        </w:rPr>
        <w:t>&lt;s:Header&gt;</w:t>
      </w:r>
    </w:p>
    <w:p w14:paraId="0394B38B" w14:textId="77777777" w:rsidR="0018391F" w:rsidRPr="0018391F" w:rsidRDefault="0018391F" w:rsidP="0018391F">
      <w:pPr>
        <w:pStyle w:val="afff7"/>
        <w:rPr>
          <w:rFonts w:eastAsia="Courier New"/>
        </w:rPr>
      </w:pPr>
      <w:r w:rsidRPr="0018391F">
        <w:rPr>
          <w:rFonts w:eastAsia="Courier New"/>
        </w:rPr>
        <w:t>&lt;a:Action&gt;sendDocument&lt;/a:Action&gt;</w:t>
      </w:r>
    </w:p>
    <w:p w14:paraId="7AB89018" w14:textId="77777777" w:rsidR="0018391F" w:rsidRPr="0018391F" w:rsidRDefault="0018391F" w:rsidP="0018391F">
      <w:pPr>
        <w:pStyle w:val="afff7"/>
        <w:rPr>
          <w:rFonts w:eastAsia="Courier New"/>
        </w:rPr>
      </w:pPr>
      <w:r w:rsidRPr="0018391F">
        <w:rPr>
          <w:rFonts w:eastAsia="Courier New"/>
        </w:rPr>
        <w:lastRenderedPageBreak/>
        <w:t>&lt;transportHeader xmlns="http://egisz.rosminzdrav.ru" xmlns:i="http://www.w3.org/2001/XMLSchema-instance"&gt;</w:t>
      </w:r>
    </w:p>
    <w:p w14:paraId="157CD631" w14:textId="77777777" w:rsidR="0018391F" w:rsidRPr="00010D1C" w:rsidRDefault="0018391F" w:rsidP="0018391F">
      <w:pPr>
        <w:pStyle w:val="afff7"/>
        <w:rPr>
          <w:rFonts w:eastAsia="Courier New"/>
          <w:lang w:val="ru-RU"/>
        </w:rPr>
      </w:pPr>
      <w:r w:rsidRPr="00010D1C">
        <w:rPr>
          <w:rFonts w:eastAsia="Courier New"/>
          <w:lang w:val="ru-RU"/>
        </w:rPr>
        <w:t>&lt;</w:t>
      </w:r>
      <w:r w:rsidRPr="0018391F">
        <w:rPr>
          <w:rFonts w:eastAsia="Courier New"/>
        </w:rPr>
        <w:t>authInfo</w:t>
      </w:r>
      <w:r w:rsidRPr="00010D1C">
        <w:rPr>
          <w:rFonts w:eastAsia="Courier New"/>
          <w:lang w:val="ru-RU"/>
        </w:rPr>
        <w:t>&gt;</w:t>
      </w:r>
    </w:p>
    <w:p w14:paraId="7131D7CF" w14:textId="77777777" w:rsidR="0018391F" w:rsidRPr="00010D1C" w:rsidRDefault="0018391F" w:rsidP="0018391F">
      <w:pPr>
        <w:pStyle w:val="afff7"/>
        <w:rPr>
          <w:rFonts w:eastAsia="Courier New"/>
          <w:lang w:val="ru-RU"/>
        </w:rPr>
      </w:pPr>
      <w:r w:rsidRPr="00010D1C">
        <w:rPr>
          <w:rFonts w:eastAsia="Courier New"/>
          <w:lang w:val="ru-RU"/>
        </w:rPr>
        <w:t>&lt;</w:t>
      </w:r>
      <w:r w:rsidRPr="0018391F">
        <w:rPr>
          <w:rFonts w:eastAsia="Courier New"/>
        </w:rPr>
        <w:t>clientEntityId</w:t>
      </w:r>
      <w:r w:rsidRPr="00010D1C">
        <w:rPr>
          <w:rFonts w:eastAsia="Courier New"/>
          <w:lang w:val="ru-RU"/>
        </w:rPr>
        <w:t>&gt;Идентификатор ИС, полученный при регистрации&lt;/</w:t>
      </w:r>
      <w:r w:rsidRPr="0018391F">
        <w:rPr>
          <w:rFonts w:eastAsia="Courier New"/>
        </w:rPr>
        <w:t>clientEntityId</w:t>
      </w:r>
      <w:r w:rsidRPr="00010D1C">
        <w:rPr>
          <w:rFonts w:eastAsia="Courier New"/>
          <w:lang w:val="ru-RU"/>
        </w:rPr>
        <w:t>&gt;</w:t>
      </w:r>
    </w:p>
    <w:p w14:paraId="20312161" w14:textId="77777777" w:rsidR="0018391F" w:rsidRPr="0018391F" w:rsidRDefault="0018391F" w:rsidP="0018391F">
      <w:pPr>
        <w:pStyle w:val="afff7"/>
        <w:rPr>
          <w:rFonts w:eastAsia="Courier New"/>
        </w:rPr>
      </w:pPr>
      <w:r w:rsidRPr="0018391F">
        <w:rPr>
          <w:rFonts w:eastAsia="Courier New"/>
        </w:rPr>
        <w:t>&lt;/authInfo&gt;</w:t>
      </w:r>
    </w:p>
    <w:p w14:paraId="17DA3F69" w14:textId="77777777" w:rsidR="0018391F" w:rsidRPr="0018391F" w:rsidRDefault="0018391F" w:rsidP="0018391F">
      <w:pPr>
        <w:pStyle w:val="afff7"/>
        <w:rPr>
          <w:rFonts w:eastAsia="Courier New"/>
        </w:rPr>
      </w:pPr>
      <w:r w:rsidRPr="0018391F">
        <w:rPr>
          <w:rFonts w:eastAsia="Courier New"/>
        </w:rPr>
        <w:t>&lt;/transportHeader&gt;</w:t>
      </w:r>
    </w:p>
    <w:p w14:paraId="2ABF6953" w14:textId="77777777" w:rsidR="0018391F" w:rsidRPr="0097644B" w:rsidRDefault="0018391F" w:rsidP="0018391F">
      <w:pPr>
        <w:pStyle w:val="afff7"/>
        <w:rPr>
          <w:rFonts w:eastAsia="Courier New"/>
        </w:rPr>
      </w:pPr>
      <w:r w:rsidRPr="0097644B">
        <w:rPr>
          <w:rFonts w:eastAsia="Courier New"/>
        </w:rPr>
        <w:t>&lt;a:MessageID&gt;Идентификатор сообщения&lt;/a:MessageID&gt;</w:t>
      </w:r>
    </w:p>
    <w:p w14:paraId="0C386840" w14:textId="77777777" w:rsidR="0018391F" w:rsidRPr="0097644B" w:rsidRDefault="0018391F" w:rsidP="0018391F">
      <w:pPr>
        <w:pStyle w:val="afff7"/>
        <w:rPr>
          <w:rFonts w:eastAsia="Courier New"/>
        </w:rPr>
      </w:pPr>
      <w:r w:rsidRPr="0097644B">
        <w:rPr>
          <w:rFonts w:eastAsia="Courier New"/>
        </w:rPr>
        <w:t>&lt;a:ReplyTo&gt;</w:t>
      </w:r>
    </w:p>
    <w:p w14:paraId="6B042395" w14:textId="77777777" w:rsidR="0018391F" w:rsidRPr="0097644B" w:rsidRDefault="0018391F" w:rsidP="0018391F">
      <w:pPr>
        <w:pStyle w:val="afff7"/>
        <w:rPr>
          <w:rFonts w:eastAsia="Courier New"/>
        </w:rPr>
      </w:pPr>
      <w:r w:rsidRPr="0097644B">
        <w:rPr>
          <w:rFonts w:eastAsia="Courier New"/>
        </w:rPr>
        <w:t>&lt;a:Address&gt;http://www.w3.org/2005/08/addressing/anonymous&lt;/a:Address&gt;</w:t>
      </w:r>
    </w:p>
    <w:p w14:paraId="18D5FE26" w14:textId="77777777" w:rsidR="0018391F" w:rsidRPr="0018391F" w:rsidRDefault="0018391F" w:rsidP="0018391F">
      <w:pPr>
        <w:pStyle w:val="afff7"/>
        <w:rPr>
          <w:rFonts w:eastAsia="Courier New"/>
        </w:rPr>
      </w:pPr>
      <w:r w:rsidRPr="0097644B">
        <w:rPr>
          <w:rFonts w:eastAsia="Courier New"/>
        </w:rPr>
        <w:t>&lt;/a:ReplyTo&gt;</w:t>
      </w:r>
    </w:p>
    <w:p w14:paraId="6483A463" w14:textId="77777777" w:rsidR="0018391F" w:rsidRPr="0018391F" w:rsidRDefault="0018391F" w:rsidP="0018391F">
      <w:pPr>
        <w:pStyle w:val="afff7"/>
        <w:rPr>
          <w:rFonts w:eastAsia="Courier New"/>
        </w:rPr>
      </w:pPr>
      <w:r w:rsidRPr="0018391F">
        <w:rPr>
          <w:rFonts w:eastAsia="Courier New"/>
        </w:rPr>
        <w:t>&lt;a:To&gt;Адрес сервиса Системы в ИПС&lt;/a:To&gt;</w:t>
      </w:r>
    </w:p>
    <w:p w14:paraId="294646BA" w14:textId="77777777" w:rsidR="0018391F" w:rsidRPr="0018391F" w:rsidRDefault="0018391F" w:rsidP="0018391F">
      <w:pPr>
        <w:pStyle w:val="afff7"/>
        <w:rPr>
          <w:rFonts w:eastAsia="Courier New"/>
        </w:rPr>
      </w:pPr>
      <w:r w:rsidRPr="0018391F">
        <w:rPr>
          <w:rFonts w:eastAsia="Courier New"/>
        </w:rPr>
        <w:t>&lt;wsse:Security&gt;</w:t>
      </w:r>
    </w:p>
    <w:p w14:paraId="08142278" w14:textId="77777777" w:rsidR="0018391F" w:rsidRPr="0018391F" w:rsidRDefault="0018391F" w:rsidP="0018391F">
      <w:pPr>
        <w:pStyle w:val="afff7"/>
        <w:rPr>
          <w:rFonts w:eastAsia="Courier New"/>
        </w:rPr>
      </w:pPr>
      <w:r w:rsidRPr="0018391F">
        <w:rPr>
          <w:rFonts w:eastAsia="Courier New"/>
        </w:rPr>
        <w:t>Блок подписи</w:t>
      </w:r>
    </w:p>
    <w:p w14:paraId="077B015B" w14:textId="77777777" w:rsidR="0018391F" w:rsidRPr="0018391F" w:rsidRDefault="0018391F" w:rsidP="0018391F">
      <w:pPr>
        <w:pStyle w:val="afff7"/>
        <w:rPr>
          <w:rFonts w:eastAsia="Courier New"/>
        </w:rPr>
      </w:pPr>
      <w:r w:rsidRPr="0018391F">
        <w:rPr>
          <w:rFonts w:eastAsia="Courier New"/>
        </w:rPr>
        <w:t>&lt;/wsse:Security&gt;</w:t>
      </w:r>
    </w:p>
    <w:p w14:paraId="14EFB689" w14:textId="77777777" w:rsidR="0018391F" w:rsidRPr="0018391F" w:rsidRDefault="0018391F" w:rsidP="0018391F">
      <w:pPr>
        <w:pStyle w:val="afff7"/>
        <w:rPr>
          <w:rFonts w:eastAsia="Courier New"/>
        </w:rPr>
      </w:pPr>
      <w:r w:rsidRPr="0018391F">
        <w:rPr>
          <w:rFonts w:eastAsia="Courier New"/>
        </w:rPr>
        <w:t>&lt;/s:Header&gt;</w:t>
      </w:r>
    </w:p>
    <w:p w14:paraId="4B3A5B45" w14:textId="77777777" w:rsidR="0018391F" w:rsidRPr="0018391F" w:rsidRDefault="0018391F" w:rsidP="0018391F">
      <w:pPr>
        <w:pStyle w:val="afff7"/>
        <w:rPr>
          <w:rFonts w:eastAsia="Courier New"/>
        </w:rPr>
      </w:pPr>
      <w:r w:rsidRPr="0018391F">
        <w:rPr>
          <w:rFonts w:eastAsia="Courier New"/>
        </w:rPr>
        <w:t>&lt;s:Body xmlns:d2p1="http://docs.oasis-open.org/wss/2004/01/oasis-200401-wss-wssecurity-utility-1.0.xsd" xmlns:xsd="http://www.w3.org/2001/XMLSchema" xmlns:xsi="http://www.w3.org/2001/XMLSchema-instance" d2p1:Id="BodyID-de50a37c-7d9b-4132-9453-ef063ddd4b39"&gt;</w:t>
      </w:r>
    </w:p>
    <w:p w14:paraId="18CC3412" w14:textId="77777777" w:rsidR="0018391F" w:rsidRPr="0018391F" w:rsidRDefault="0018391F" w:rsidP="0018391F">
      <w:pPr>
        <w:pStyle w:val="afff7"/>
        <w:rPr>
          <w:rFonts w:eastAsia="Courier New"/>
        </w:rPr>
      </w:pPr>
      <w:r w:rsidRPr="0018391F">
        <w:rPr>
          <w:rFonts w:eastAsia="Courier New"/>
        </w:rPr>
        <w:t>&lt;sendDocument xmlns="http://receiver.service.nr.eu.rt.ru/"&gt;</w:t>
      </w:r>
    </w:p>
    <w:p w14:paraId="6CF64D62" w14:textId="77777777" w:rsidR="0018391F" w:rsidRPr="00010D1C" w:rsidRDefault="0018391F" w:rsidP="0018391F">
      <w:pPr>
        <w:pStyle w:val="afff7"/>
        <w:rPr>
          <w:rFonts w:eastAsia="Courier New"/>
          <w:lang w:val="ru-RU"/>
        </w:rPr>
      </w:pPr>
      <w:r w:rsidRPr="00010D1C">
        <w:rPr>
          <w:rFonts w:eastAsia="Courier New"/>
          <w:lang w:val="ru-RU"/>
        </w:rPr>
        <w:t>&lt;</w:t>
      </w:r>
      <w:r w:rsidRPr="0018391F">
        <w:rPr>
          <w:rFonts w:eastAsia="Courier New"/>
        </w:rPr>
        <w:t>vmcl</w:t>
      </w:r>
      <w:r w:rsidRPr="00010D1C">
        <w:rPr>
          <w:rFonts w:eastAsia="Courier New"/>
          <w:lang w:val="ru-RU"/>
        </w:rPr>
        <w:t xml:space="preserve"> </w:t>
      </w:r>
      <w:r w:rsidRPr="0018391F">
        <w:rPr>
          <w:rFonts w:eastAsia="Courier New"/>
        </w:rPr>
        <w:t>xmlns</w:t>
      </w:r>
      <w:r w:rsidRPr="00010D1C">
        <w:rPr>
          <w:rFonts w:eastAsia="Courier New"/>
          <w:lang w:val="ru-RU"/>
        </w:rPr>
        <w:t>=""&gt;Направление (профиль) оказания медицинской помощи&lt;/</w:t>
      </w:r>
      <w:r w:rsidRPr="0018391F">
        <w:rPr>
          <w:rFonts w:eastAsia="Courier New"/>
        </w:rPr>
        <w:t>vmcl</w:t>
      </w:r>
      <w:r w:rsidRPr="00010D1C">
        <w:rPr>
          <w:rFonts w:eastAsia="Courier New"/>
          <w:lang w:val="ru-RU"/>
        </w:rPr>
        <w:t>&gt;</w:t>
      </w:r>
    </w:p>
    <w:p w14:paraId="4003A74E" w14:textId="77777777" w:rsidR="0018391F" w:rsidRPr="00010D1C" w:rsidRDefault="0018391F" w:rsidP="0018391F">
      <w:pPr>
        <w:pStyle w:val="afff7"/>
        <w:rPr>
          <w:rFonts w:eastAsia="Courier New"/>
          <w:lang w:val="ru-RU"/>
        </w:rPr>
      </w:pPr>
      <w:r w:rsidRPr="00010D1C">
        <w:rPr>
          <w:rFonts w:eastAsia="Courier New"/>
          <w:lang w:val="ru-RU"/>
        </w:rPr>
        <w:t>&lt;</w:t>
      </w:r>
      <w:r w:rsidRPr="0018391F">
        <w:rPr>
          <w:rFonts w:eastAsia="Courier New"/>
        </w:rPr>
        <w:t>docType</w:t>
      </w:r>
      <w:r w:rsidRPr="00010D1C">
        <w:rPr>
          <w:rFonts w:eastAsia="Courier New"/>
          <w:lang w:val="ru-RU"/>
        </w:rPr>
        <w:t xml:space="preserve"> </w:t>
      </w:r>
      <w:r w:rsidRPr="0018391F">
        <w:rPr>
          <w:rFonts w:eastAsia="Courier New"/>
        </w:rPr>
        <w:t>xmlns</w:t>
      </w:r>
      <w:r w:rsidRPr="00010D1C">
        <w:rPr>
          <w:rFonts w:eastAsia="Courier New"/>
          <w:lang w:val="ru-RU"/>
        </w:rPr>
        <w:t>=""&gt;Тип документа&lt;/</w:t>
      </w:r>
      <w:r w:rsidRPr="0018391F">
        <w:rPr>
          <w:rFonts w:eastAsia="Courier New"/>
        </w:rPr>
        <w:t>docType</w:t>
      </w:r>
      <w:r w:rsidRPr="00010D1C">
        <w:rPr>
          <w:rFonts w:eastAsia="Courier New"/>
          <w:lang w:val="ru-RU"/>
        </w:rPr>
        <w:t>&gt;</w:t>
      </w:r>
    </w:p>
    <w:p w14:paraId="67363B2B" w14:textId="77777777" w:rsidR="0018391F" w:rsidRPr="00010D1C" w:rsidRDefault="0018391F" w:rsidP="0018391F">
      <w:pPr>
        <w:pStyle w:val="afff7"/>
        <w:rPr>
          <w:rFonts w:eastAsia="Courier New"/>
          <w:lang w:val="ru-RU"/>
        </w:rPr>
      </w:pPr>
      <w:r w:rsidRPr="00010D1C">
        <w:rPr>
          <w:rFonts w:eastAsia="Courier New"/>
          <w:lang w:val="ru-RU"/>
        </w:rPr>
        <w:t>&lt;</w:t>
      </w:r>
      <w:r w:rsidRPr="0018391F">
        <w:rPr>
          <w:rFonts w:eastAsia="Courier New"/>
        </w:rPr>
        <w:t>docTypeVersion</w:t>
      </w:r>
      <w:r w:rsidRPr="00010D1C">
        <w:rPr>
          <w:rFonts w:eastAsia="Courier New"/>
          <w:lang w:val="ru-RU"/>
        </w:rPr>
        <w:t xml:space="preserve"> </w:t>
      </w:r>
      <w:r w:rsidRPr="0018391F">
        <w:rPr>
          <w:rFonts w:eastAsia="Courier New"/>
        </w:rPr>
        <w:t>xmlns</w:t>
      </w:r>
      <w:r w:rsidRPr="00010D1C">
        <w:rPr>
          <w:rFonts w:eastAsia="Courier New"/>
          <w:lang w:val="ru-RU"/>
        </w:rPr>
        <w:t>=""&gt;Версия типа документа&lt;/</w:t>
      </w:r>
      <w:r w:rsidRPr="0018391F">
        <w:rPr>
          <w:rFonts w:eastAsia="Courier New"/>
        </w:rPr>
        <w:t>docTypeVersion</w:t>
      </w:r>
      <w:r w:rsidRPr="00010D1C">
        <w:rPr>
          <w:rFonts w:eastAsia="Courier New"/>
          <w:lang w:val="ru-RU"/>
        </w:rPr>
        <w:t>&gt;</w:t>
      </w:r>
    </w:p>
    <w:p w14:paraId="2688C6AD" w14:textId="77777777" w:rsidR="0018391F" w:rsidRPr="0018391F" w:rsidRDefault="0018391F" w:rsidP="0018391F">
      <w:pPr>
        <w:pStyle w:val="afff7"/>
        <w:rPr>
          <w:rFonts w:eastAsia="Courier New"/>
        </w:rPr>
      </w:pPr>
      <w:r w:rsidRPr="0018391F">
        <w:rPr>
          <w:rFonts w:eastAsia="Courier New"/>
        </w:rPr>
        <w:t>&lt;triggerPoint xmlns=""&gt;Код триггерной точки&lt;/triggerPoint&gt;</w:t>
      </w:r>
    </w:p>
    <w:p w14:paraId="683A9D75" w14:textId="77777777" w:rsidR="0018391F" w:rsidRPr="00010D1C" w:rsidRDefault="0018391F" w:rsidP="0018391F">
      <w:pPr>
        <w:pStyle w:val="afff7"/>
        <w:rPr>
          <w:rFonts w:eastAsia="Courier New"/>
          <w:lang w:val="ru-RU"/>
        </w:rPr>
      </w:pPr>
      <w:r w:rsidRPr="00010D1C">
        <w:rPr>
          <w:rFonts w:eastAsia="Courier New"/>
          <w:lang w:val="ru-RU"/>
        </w:rPr>
        <w:t>&lt;</w:t>
      </w:r>
      <w:r w:rsidRPr="0018391F">
        <w:rPr>
          <w:rFonts w:eastAsia="Courier New"/>
        </w:rPr>
        <w:t>interimMsg</w:t>
      </w:r>
      <w:r w:rsidRPr="00010D1C">
        <w:rPr>
          <w:rFonts w:eastAsia="Courier New"/>
          <w:lang w:val="ru-RU"/>
        </w:rPr>
        <w:t xml:space="preserve"> </w:t>
      </w:r>
      <w:r w:rsidRPr="0018391F">
        <w:rPr>
          <w:rFonts w:eastAsia="Courier New"/>
        </w:rPr>
        <w:t>xmlns</w:t>
      </w:r>
      <w:r w:rsidRPr="00010D1C">
        <w:rPr>
          <w:rFonts w:eastAsia="Courier New"/>
          <w:lang w:val="ru-RU"/>
        </w:rPr>
        <w:t>=""&gt;Необходимость получения промежуточных сервисных сообщений&lt;/</w:t>
      </w:r>
      <w:r w:rsidRPr="0018391F">
        <w:rPr>
          <w:rFonts w:eastAsia="Courier New"/>
        </w:rPr>
        <w:t>interimMsg</w:t>
      </w:r>
      <w:r w:rsidRPr="00010D1C">
        <w:rPr>
          <w:rFonts w:eastAsia="Courier New"/>
          <w:lang w:val="ru-RU"/>
        </w:rPr>
        <w:t>&gt;</w:t>
      </w:r>
    </w:p>
    <w:p w14:paraId="2BB77DB4" w14:textId="77777777" w:rsidR="0018391F" w:rsidRPr="00010D1C" w:rsidRDefault="0018391F" w:rsidP="0018391F">
      <w:pPr>
        <w:pStyle w:val="afff7"/>
        <w:rPr>
          <w:rFonts w:eastAsia="Courier New"/>
          <w:lang w:val="ru-RU"/>
        </w:rPr>
      </w:pPr>
      <w:r w:rsidRPr="00010D1C">
        <w:rPr>
          <w:rFonts w:eastAsia="Courier New"/>
          <w:lang w:val="ru-RU"/>
        </w:rPr>
        <w:t>&lt;</w:t>
      </w:r>
      <w:r w:rsidRPr="0018391F">
        <w:rPr>
          <w:rFonts w:eastAsia="Courier New"/>
        </w:rPr>
        <w:t>document</w:t>
      </w:r>
      <w:r w:rsidRPr="00010D1C">
        <w:rPr>
          <w:rFonts w:eastAsia="Courier New"/>
          <w:lang w:val="ru-RU"/>
        </w:rPr>
        <w:t xml:space="preserve"> </w:t>
      </w:r>
      <w:r w:rsidRPr="0018391F">
        <w:rPr>
          <w:rFonts w:eastAsia="Courier New"/>
        </w:rPr>
        <w:t>xmlns</w:t>
      </w:r>
      <w:r w:rsidRPr="00010D1C">
        <w:rPr>
          <w:rFonts w:eastAsia="Courier New"/>
          <w:lang w:val="ru-RU"/>
        </w:rPr>
        <w:t xml:space="preserve">=""&gt;Полезная нагрузка сообщения (медицинские сведения в формате </w:t>
      </w:r>
      <w:r w:rsidRPr="0018391F">
        <w:rPr>
          <w:rFonts w:eastAsia="Courier New"/>
        </w:rPr>
        <w:t>base</w:t>
      </w:r>
      <w:r w:rsidRPr="00010D1C">
        <w:rPr>
          <w:rFonts w:eastAsia="Courier New"/>
          <w:lang w:val="ru-RU"/>
        </w:rPr>
        <w:t>64)&lt;/</w:t>
      </w:r>
      <w:r w:rsidRPr="0018391F">
        <w:rPr>
          <w:rFonts w:eastAsia="Courier New"/>
        </w:rPr>
        <w:t>document</w:t>
      </w:r>
      <w:r w:rsidRPr="00010D1C">
        <w:rPr>
          <w:rFonts w:eastAsia="Courier New"/>
          <w:lang w:val="ru-RU"/>
        </w:rPr>
        <w:t>&gt;</w:t>
      </w:r>
    </w:p>
    <w:p w14:paraId="395E20F5" w14:textId="77777777" w:rsidR="0018391F" w:rsidRPr="0018391F" w:rsidRDefault="0018391F" w:rsidP="0018391F">
      <w:pPr>
        <w:pStyle w:val="afff7"/>
        <w:rPr>
          <w:rFonts w:eastAsia="Courier New"/>
        </w:rPr>
      </w:pPr>
      <w:r w:rsidRPr="0018391F">
        <w:rPr>
          <w:rFonts w:eastAsia="Courier New"/>
        </w:rPr>
        <w:t>&lt;/sendDocument&gt;</w:t>
      </w:r>
    </w:p>
    <w:p w14:paraId="6B23242E" w14:textId="77777777" w:rsidR="0018391F" w:rsidRPr="0018391F" w:rsidRDefault="0018391F" w:rsidP="0018391F">
      <w:pPr>
        <w:pStyle w:val="afff7"/>
        <w:rPr>
          <w:rFonts w:eastAsia="Courier New"/>
        </w:rPr>
      </w:pPr>
      <w:r w:rsidRPr="0018391F">
        <w:rPr>
          <w:rFonts w:eastAsia="Courier New"/>
        </w:rPr>
        <w:t>&lt;/s:Body&gt;</w:t>
      </w:r>
    </w:p>
    <w:p w14:paraId="29259FDE" w14:textId="0ABC8F52" w:rsidR="0018391F" w:rsidRPr="00AE56DF" w:rsidRDefault="0018391F" w:rsidP="00AE56DF">
      <w:pPr>
        <w:pStyle w:val="afff7"/>
        <w:rPr>
          <w:rFonts w:eastAsia="Courier New"/>
        </w:rPr>
      </w:pPr>
      <w:r w:rsidRPr="0018391F">
        <w:rPr>
          <w:rFonts w:eastAsia="Courier New"/>
        </w:rPr>
        <w:t>&lt;/s:Envelope&gt;</w:t>
      </w:r>
    </w:p>
    <w:p w14:paraId="642BA87A" w14:textId="36127B25" w:rsidR="00AE56DF" w:rsidRDefault="00AE56DF" w:rsidP="00DD5B87">
      <w:pPr>
        <w:pStyle w:val="4"/>
      </w:pPr>
      <w:bookmarkStart w:id="60" w:name="_Toc66719468"/>
      <w:r w:rsidRPr="00AE56DF">
        <w:t>Формат синхронного ответа ВИМИС</w:t>
      </w:r>
      <w:r w:rsidR="00DD5B87">
        <w:t xml:space="preserve"> </w:t>
      </w:r>
      <w:r w:rsidR="00DD5B87" w:rsidRPr="00DD5B87">
        <w:t>«ССЗ»</w:t>
      </w:r>
      <w:bookmarkEnd w:id="60"/>
    </w:p>
    <w:p w14:paraId="123EB469" w14:textId="77777777" w:rsidR="00AE56DF" w:rsidRPr="00AE56DF" w:rsidRDefault="00AE56DF" w:rsidP="00AE56DF">
      <w:pPr>
        <w:pStyle w:val="afff7"/>
        <w:rPr>
          <w:rFonts w:eastAsia="Courier New"/>
        </w:rPr>
      </w:pPr>
      <w:r w:rsidRPr="00AE56DF">
        <w:rPr>
          <w:rFonts w:eastAsia="Courier New"/>
        </w:rPr>
        <w:t>&lt;?xml version="1.0" encoding="UTF-8"?&gt;</w:t>
      </w:r>
    </w:p>
    <w:p w14:paraId="0A9BC8C2" w14:textId="77777777" w:rsidR="00AE56DF" w:rsidRPr="00AE56DF" w:rsidRDefault="00AE56DF" w:rsidP="00AE56DF">
      <w:pPr>
        <w:pStyle w:val="afff7"/>
        <w:rPr>
          <w:rFonts w:eastAsia="Courier New"/>
        </w:rPr>
      </w:pPr>
      <w:r w:rsidRPr="00AE56DF">
        <w:rPr>
          <w:rFonts w:eastAsia="Courier New"/>
        </w:rPr>
        <w:t>&lt;soap:Envelope xmlns:soap="http://schemas.xmlsoap.org/soap/envelope/" xmlns:ds="http://www.w3.org/2000/09/xmldsig#" xmlns:wsa="http://www.w3.org/2005/08/addressing" xmlns:wsse="http://docs.oasis-open.org/wss/2004/01/oasis-200401-wss-wssecurity-secext-1.0.xsd" xmlns:wsu="http://docs.oasis-open.org/wss/2004/01/oasis-200401-wss-wssecurity-utility-1.0.xsd"&gt;</w:t>
      </w:r>
    </w:p>
    <w:p w14:paraId="15717F30" w14:textId="77777777" w:rsidR="00AE56DF" w:rsidRPr="00AE56DF" w:rsidRDefault="00AE56DF" w:rsidP="00AE56DF">
      <w:pPr>
        <w:pStyle w:val="afff7"/>
        <w:rPr>
          <w:rFonts w:eastAsia="Courier New"/>
        </w:rPr>
      </w:pPr>
      <w:r w:rsidRPr="00AE56DF">
        <w:rPr>
          <w:rFonts w:eastAsia="Courier New"/>
        </w:rPr>
        <w:t>&lt;soap:Header&gt;</w:t>
      </w:r>
    </w:p>
    <w:p w14:paraId="3E291D91" w14:textId="77777777" w:rsidR="00AE56DF" w:rsidRPr="00AE56DF" w:rsidRDefault="00AE56DF" w:rsidP="00AE56DF">
      <w:pPr>
        <w:pStyle w:val="afff7"/>
        <w:rPr>
          <w:rFonts w:eastAsia="Courier New"/>
        </w:rPr>
      </w:pPr>
      <w:r w:rsidRPr="00AE56DF">
        <w:rPr>
          <w:rFonts w:eastAsia="Courier New"/>
        </w:rPr>
        <w:t>&lt;Action xmlns="http://www.w3.org/2005/08/addressing"&gt;http://receiver.service.nr.eu.rt.ru/Receiver/ returnMsg_id&lt;/Action&gt;</w:t>
      </w:r>
    </w:p>
    <w:p w14:paraId="4A60284E" w14:textId="77777777" w:rsidR="00AE56DF" w:rsidRPr="00AE56DF" w:rsidRDefault="00AE56DF" w:rsidP="00AE56DF">
      <w:pPr>
        <w:pStyle w:val="afff7"/>
        <w:rPr>
          <w:rFonts w:eastAsia="Courier New"/>
        </w:rPr>
      </w:pPr>
      <w:r w:rsidRPr="00AE56DF">
        <w:rPr>
          <w:rFonts w:eastAsia="Courier New"/>
        </w:rPr>
        <w:t>&lt;MessageID xmlns="http://www.w3.org/2005/08/addressing"&gt;Идентификатор сообщения&lt;/MessageID&gt;</w:t>
      </w:r>
    </w:p>
    <w:p w14:paraId="65F71000" w14:textId="77777777" w:rsidR="00AE56DF" w:rsidRPr="00AE56DF" w:rsidRDefault="00AE56DF" w:rsidP="00AE56DF">
      <w:pPr>
        <w:pStyle w:val="afff7"/>
        <w:rPr>
          <w:rFonts w:eastAsia="Courier New"/>
        </w:rPr>
      </w:pPr>
      <w:r w:rsidRPr="00AE56DF">
        <w:rPr>
          <w:rFonts w:eastAsia="Courier New"/>
        </w:rPr>
        <w:lastRenderedPageBreak/>
        <w:t>&lt;To xmlns="http://www.w3.org/2005/08/addressing"&gt;http://www.w3.org/2005/08/addressing/anonymous&lt;/To&gt;</w:t>
      </w:r>
    </w:p>
    <w:p w14:paraId="522DBDC5" w14:textId="77777777" w:rsidR="00AE56DF" w:rsidRPr="00010D1C" w:rsidRDefault="00AE56DF" w:rsidP="00AE56DF">
      <w:pPr>
        <w:pStyle w:val="afff7"/>
        <w:rPr>
          <w:rFonts w:eastAsia="Courier New"/>
          <w:lang w:val="ru-RU"/>
        </w:rPr>
      </w:pPr>
      <w:r w:rsidRPr="00010D1C">
        <w:rPr>
          <w:rFonts w:eastAsia="Courier New"/>
          <w:lang w:val="ru-RU"/>
        </w:rPr>
        <w:t>&lt;</w:t>
      </w:r>
      <w:r w:rsidRPr="00AE56DF">
        <w:rPr>
          <w:rFonts w:eastAsia="Courier New"/>
        </w:rPr>
        <w:t>RelatesTo</w:t>
      </w:r>
      <w:r w:rsidRPr="00010D1C">
        <w:rPr>
          <w:rFonts w:eastAsia="Courier New"/>
          <w:lang w:val="ru-RU"/>
        </w:rPr>
        <w:t xml:space="preserve"> </w:t>
      </w:r>
      <w:r w:rsidRPr="00AE56DF">
        <w:rPr>
          <w:rFonts w:eastAsia="Courier New"/>
        </w:rPr>
        <w:t>xmlns</w:t>
      </w:r>
      <w:r w:rsidRPr="00010D1C">
        <w:rPr>
          <w:rFonts w:eastAsia="Courier New"/>
          <w:lang w:val="ru-RU"/>
        </w:rPr>
        <w:t>="</w:t>
      </w:r>
      <w:r w:rsidRPr="00AE56DF">
        <w:rPr>
          <w:rFonts w:eastAsia="Courier New"/>
        </w:rPr>
        <w:t>http</w:t>
      </w:r>
      <w:r w:rsidRPr="00010D1C">
        <w:rPr>
          <w:rFonts w:eastAsia="Courier New"/>
          <w:lang w:val="ru-RU"/>
        </w:rPr>
        <w:t>://</w:t>
      </w:r>
      <w:r w:rsidRPr="00AE56DF">
        <w:rPr>
          <w:rFonts w:eastAsia="Courier New"/>
        </w:rPr>
        <w:t>www</w:t>
      </w:r>
      <w:r w:rsidRPr="00010D1C">
        <w:rPr>
          <w:rFonts w:eastAsia="Courier New"/>
          <w:lang w:val="ru-RU"/>
        </w:rPr>
        <w:t>.</w:t>
      </w:r>
      <w:r w:rsidRPr="00AE56DF">
        <w:rPr>
          <w:rFonts w:eastAsia="Courier New"/>
        </w:rPr>
        <w:t>w</w:t>
      </w:r>
      <w:r w:rsidRPr="00010D1C">
        <w:rPr>
          <w:rFonts w:eastAsia="Courier New"/>
          <w:lang w:val="ru-RU"/>
        </w:rPr>
        <w:t>3.</w:t>
      </w:r>
      <w:r w:rsidRPr="00AE56DF">
        <w:rPr>
          <w:rFonts w:eastAsia="Courier New"/>
        </w:rPr>
        <w:t>org</w:t>
      </w:r>
      <w:r w:rsidRPr="00010D1C">
        <w:rPr>
          <w:rFonts w:eastAsia="Courier New"/>
          <w:lang w:val="ru-RU"/>
        </w:rPr>
        <w:t>/2005/08/</w:t>
      </w:r>
      <w:r w:rsidRPr="00AE56DF">
        <w:rPr>
          <w:rFonts w:eastAsia="Courier New"/>
        </w:rPr>
        <w:t>addressing</w:t>
      </w:r>
      <w:r w:rsidRPr="00010D1C">
        <w:rPr>
          <w:rFonts w:eastAsia="Courier New"/>
          <w:lang w:val="ru-RU"/>
        </w:rPr>
        <w:t>"&gt;Идентификатор сообщения, на который отправляется синхронный ответ&lt;/</w:t>
      </w:r>
      <w:r w:rsidRPr="00AE56DF">
        <w:rPr>
          <w:rFonts w:eastAsia="Courier New"/>
        </w:rPr>
        <w:t>RelatesTo</w:t>
      </w:r>
      <w:r w:rsidRPr="00010D1C">
        <w:rPr>
          <w:rFonts w:eastAsia="Courier New"/>
          <w:lang w:val="ru-RU"/>
        </w:rPr>
        <w:t>&gt;</w:t>
      </w:r>
    </w:p>
    <w:p w14:paraId="3FD60C61" w14:textId="77777777" w:rsidR="00AE56DF" w:rsidRPr="00AE56DF" w:rsidRDefault="00AE56DF" w:rsidP="00AE56DF">
      <w:pPr>
        <w:pStyle w:val="afff7"/>
        <w:rPr>
          <w:rFonts w:eastAsia="Courier New"/>
        </w:rPr>
      </w:pPr>
      <w:r w:rsidRPr="00AE56DF">
        <w:rPr>
          <w:rFonts w:eastAsia="Courier New"/>
        </w:rPr>
        <w:t>&lt;wsse:Security&gt;</w:t>
      </w:r>
    </w:p>
    <w:p w14:paraId="11A5A89A" w14:textId="77777777" w:rsidR="00AE56DF" w:rsidRPr="00AE56DF" w:rsidRDefault="00AE56DF" w:rsidP="00AE56DF">
      <w:pPr>
        <w:pStyle w:val="afff7"/>
        <w:rPr>
          <w:rFonts w:eastAsia="Courier New"/>
        </w:rPr>
      </w:pPr>
      <w:r w:rsidRPr="00AE56DF">
        <w:rPr>
          <w:rFonts w:eastAsia="Courier New"/>
        </w:rPr>
        <w:t>Блок подписи</w:t>
      </w:r>
    </w:p>
    <w:p w14:paraId="1B41DABD" w14:textId="77777777" w:rsidR="00AE56DF" w:rsidRPr="00AE56DF" w:rsidRDefault="00AE56DF" w:rsidP="00AE56DF">
      <w:pPr>
        <w:pStyle w:val="afff7"/>
        <w:rPr>
          <w:rFonts w:eastAsia="Courier New"/>
        </w:rPr>
      </w:pPr>
      <w:r w:rsidRPr="00AE56DF">
        <w:rPr>
          <w:rFonts w:eastAsia="Courier New"/>
        </w:rPr>
        <w:t>&lt;/wsse:Security&gt;</w:t>
      </w:r>
    </w:p>
    <w:p w14:paraId="48714061" w14:textId="77777777" w:rsidR="00AE56DF" w:rsidRPr="00AE56DF" w:rsidRDefault="00AE56DF" w:rsidP="00AE56DF">
      <w:pPr>
        <w:pStyle w:val="afff7"/>
        <w:rPr>
          <w:rFonts w:eastAsia="Courier New"/>
        </w:rPr>
      </w:pPr>
      <w:r w:rsidRPr="00AE56DF">
        <w:rPr>
          <w:rFonts w:eastAsia="Courier New"/>
        </w:rPr>
        <w:t>&lt;/soap:Header&gt;</w:t>
      </w:r>
    </w:p>
    <w:p w14:paraId="3BBF9A29" w14:textId="77777777" w:rsidR="00AE56DF" w:rsidRPr="00AE56DF" w:rsidRDefault="00AE56DF" w:rsidP="00AE56DF">
      <w:pPr>
        <w:pStyle w:val="afff7"/>
        <w:rPr>
          <w:rFonts w:eastAsia="Courier New"/>
        </w:rPr>
      </w:pPr>
      <w:r w:rsidRPr="00AE56DF">
        <w:rPr>
          <w:rFonts w:eastAsia="Courier New"/>
        </w:rPr>
        <w:t>&lt;soap:Body wsu:Id="body"&gt;</w:t>
      </w:r>
    </w:p>
    <w:p w14:paraId="4089F754" w14:textId="77777777" w:rsidR="00AE56DF" w:rsidRPr="00AE56DF" w:rsidRDefault="00AE56DF" w:rsidP="00AE56DF">
      <w:pPr>
        <w:pStyle w:val="afff7"/>
        <w:rPr>
          <w:rFonts w:eastAsia="Courier New"/>
        </w:rPr>
      </w:pPr>
      <w:r w:rsidRPr="00AE56DF">
        <w:rPr>
          <w:rFonts w:eastAsia="Courier New"/>
        </w:rPr>
        <w:t>&lt;ns2:returnMsgId xmlns:ns2="http://receiver.service.nr.eu.rt.ru/"&gt;</w:t>
      </w:r>
    </w:p>
    <w:p w14:paraId="07E22297" w14:textId="77777777" w:rsidR="00AE56DF" w:rsidRPr="00010D1C" w:rsidRDefault="00AE56DF" w:rsidP="00AE56DF">
      <w:pPr>
        <w:pStyle w:val="afff7"/>
        <w:rPr>
          <w:rFonts w:eastAsia="Courier New"/>
          <w:lang w:val="ru-RU"/>
        </w:rPr>
      </w:pPr>
      <w:r w:rsidRPr="00010D1C">
        <w:rPr>
          <w:rFonts w:eastAsia="Courier New"/>
          <w:lang w:val="ru-RU"/>
        </w:rPr>
        <w:t>&lt;</w:t>
      </w:r>
      <w:r w:rsidRPr="00AE56DF">
        <w:rPr>
          <w:rFonts w:eastAsia="Courier New"/>
        </w:rPr>
        <w:t>msg</w:t>
      </w:r>
      <w:r w:rsidRPr="00010D1C">
        <w:rPr>
          <w:rFonts w:eastAsia="Courier New"/>
          <w:lang w:val="ru-RU"/>
        </w:rPr>
        <w:t>_</w:t>
      </w:r>
      <w:r w:rsidRPr="00AE56DF">
        <w:rPr>
          <w:rFonts w:eastAsia="Courier New"/>
        </w:rPr>
        <w:t>id</w:t>
      </w:r>
      <w:r w:rsidRPr="00010D1C">
        <w:rPr>
          <w:rFonts w:eastAsia="Courier New"/>
          <w:lang w:val="ru-RU"/>
        </w:rPr>
        <w:t>&gt;Идентификатор сообщения, в котором будет отправлен асинхронный ответ&lt;/</w:t>
      </w:r>
      <w:r w:rsidRPr="00AE56DF">
        <w:rPr>
          <w:rFonts w:eastAsia="Courier New"/>
        </w:rPr>
        <w:t>msg</w:t>
      </w:r>
      <w:r w:rsidRPr="00010D1C">
        <w:rPr>
          <w:rFonts w:eastAsia="Courier New"/>
          <w:lang w:val="ru-RU"/>
        </w:rPr>
        <w:t>_</w:t>
      </w:r>
      <w:r w:rsidRPr="00AE56DF">
        <w:rPr>
          <w:rFonts w:eastAsia="Courier New"/>
        </w:rPr>
        <w:t>id</w:t>
      </w:r>
      <w:r w:rsidRPr="00010D1C">
        <w:rPr>
          <w:rFonts w:eastAsia="Courier New"/>
          <w:lang w:val="ru-RU"/>
        </w:rPr>
        <w:t>&gt;</w:t>
      </w:r>
    </w:p>
    <w:p w14:paraId="0955C2DD" w14:textId="77777777" w:rsidR="00AE56DF" w:rsidRPr="00AE56DF" w:rsidRDefault="00AE56DF" w:rsidP="00AE56DF">
      <w:pPr>
        <w:pStyle w:val="afff7"/>
        <w:rPr>
          <w:rFonts w:eastAsia="Courier New"/>
        </w:rPr>
      </w:pPr>
      <w:r w:rsidRPr="00AE56DF">
        <w:rPr>
          <w:rFonts w:eastAsia="Courier New"/>
        </w:rPr>
        <w:t>&lt;/ns2:returnMsgId&gt;</w:t>
      </w:r>
    </w:p>
    <w:p w14:paraId="3A21611E" w14:textId="77777777" w:rsidR="00AE56DF" w:rsidRPr="00AE56DF" w:rsidRDefault="00AE56DF" w:rsidP="00AE56DF">
      <w:pPr>
        <w:pStyle w:val="afff7"/>
        <w:rPr>
          <w:rFonts w:eastAsia="Courier New"/>
        </w:rPr>
      </w:pPr>
      <w:r w:rsidRPr="00AE56DF">
        <w:rPr>
          <w:rFonts w:eastAsia="Courier New"/>
        </w:rPr>
        <w:t>&lt;/soap:Body&gt;</w:t>
      </w:r>
    </w:p>
    <w:p w14:paraId="2D9784A8" w14:textId="77777777" w:rsidR="00AE56DF" w:rsidRPr="00AE56DF" w:rsidRDefault="00AE56DF" w:rsidP="00AE56DF">
      <w:pPr>
        <w:pStyle w:val="afff7"/>
        <w:rPr>
          <w:rFonts w:eastAsia="Courier New"/>
        </w:rPr>
      </w:pPr>
      <w:r w:rsidRPr="00AE56DF">
        <w:rPr>
          <w:rFonts w:eastAsia="Courier New"/>
        </w:rPr>
        <w:t>&lt;/soap:Envelope&gt;</w:t>
      </w:r>
    </w:p>
    <w:p w14:paraId="1500006F" w14:textId="74BFBEC9" w:rsidR="00AE56DF" w:rsidRDefault="00AE56DF" w:rsidP="00DD5B87">
      <w:pPr>
        <w:pStyle w:val="4"/>
      </w:pPr>
      <w:bookmarkStart w:id="61" w:name="_Toc66719469"/>
      <w:r w:rsidRPr="00AE56DF">
        <w:t>Формат асинхронного запроса ВИМИС</w:t>
      </w:r>
      <w:r w:rsidR="00DD5B87">
        <w:t xml:space="preserve"> </w:t>
      </w:r>
      <w:r w:rsidR="00DD5B87" w:rsidRPr="00DD5B87">
        <w:t>«ССЗ»</w:t>
      </w:r>
      <w:r w:rsidRPr="00AE56DF">
        <w:t xml:space="preserve"> к сервису обратного вызова ГИС СЗ\МИС МО с результатами обработки</w:t>
      </w:r>
      <w:bookmarkEnd w:id="61"/>
    </w:p>
    <w:p w14:paraId="0D95F655" w14:textId="77777777" w:rsidR="00AE56DF" w:rsidRPr="00AE56DF" w:rsidRDefault="00AE56DF" w:rsidP="00AE56DF">
      <w:pPr>
        <w:pStyle w:val="afff7"/>
        <w:rPr>
          <w:rFonts w:eastAsia="Courier New"/>
        </w:rPr>
      </w:pPr>
      <w:r w:rsidRPr="00AE56DF">
        <w:rPr>
          <w:rFonts w:eastAsia="Courier New"/>
        </w:rPr>
        <w:t>&lt;?xml version="1.0" encoding="UTF-8"?&gt;</w:t>
      </w:r>
    </w:p>
    <w:p w14:paraId="4D17C404" w14:textId="77777777" w:rsidR="00AE56DF" w:rsidRPr="00AE56DF" w:rsidRDefault="00AE56DF" w:rsidP="00AE56DF">
      <w:pPr>
        <w:pStyle w:val="afff7"/>
        <w:rPr>
          <w:rFonts w:eastAsia="Courier New"/>
        </w:rPr>
      </w:pPr>
      <w:r w:rsidRPr="00AE56DF">
        <w:rPr>
          <w:rFonts w:eastAsia="Courier New"/>
        </w:rPr>
        <w:t>&lt;S:Envelope xmlns:S="http://schemas.xmlsoap.org/soap/envelope/" xmlns:SOAP-ENV="http://schemas.xmlsoap.org/soap/envelope/" xmlns:ds="http://www.w3.org/2000/09/xmldsig#" xmlns:wsa="http://www.w3.org/2005/08/addressing" xmlns:wsse="http://docs.oasis-open.org/wss/2004/01/oasis-200401-wss-wssecurity-secext-1.0.xsd" xmlns:wsu="http://docs.oasis-open.org/wss/2004/01/oasis-200401-wss-wssecurity-utility-1.0.xsd"&gt;</w:t>
      </w:r>
    </w:p>
    <w:p w14:paraId="23C79C94" w14:textId="77777777" w:rsidR="00AE56DF" w:rsidRPr="00AE56DF" w:rsidRDefault="00AE56DF" w:rsidP="00AE56DF">
      <w:pPr>
        <w:pStyle w:val="afff7"/>
        <w:rPr>
          <w:rFonts w:eastAsia="Courier New"/>
        </w:rPr>
      </w:pPr>
      <w:r w:rsidRPr="00AE56DF">
        <w:rPr>
          <w:rFonts w:eastAsia="Courier New"/>
        </w:rPr>
        <w:t>&lt;S:Header&gt;</w:t>
      </w:r>
    </w:p>
    <w:p w14:paraId="3BCEAC6A" w14:textId="77777777" w:rsidR="00AE56DF" w:rsidRPr="00AE56DF" w:rsidRDefault="00AE56DF" w:rsidP="00AE56DF">
      <w:pPr>
        <w:pStyle w:val="afff7"/>
        <w:rPr>
          <w:rFonts w:eastAsia="Courier New"/>
        </w:rPr>
      </w:pPr>
      <w:r w:rsidRPr="00AE56DF">
        <w:rPr>
          <w:rFonts w:eastAsia="Courier New"/>
        </w:rPr>
        <w:t>&lt;To xmlns="http://www.w3.org/2005/08/addressing"&gt;Адрес сервиса ИС в ИПС&lt;/To&gt;</w:t>
      </w:r>
    </w:p>
    <w:p w14:paraId="02B91F66" w14:textId="77777777" w:rsidR="00AE56DF" w:rsidRPr="00AE56DF" w:rsidRDefault="00AE56DF" w:rsidP="00AE56DF">
      <w:pPr>
        <w:pStyle w:val="afff7"/>
        <w:rPr>
          <w:rFonts w:eastAsia="Courier New"/>
        </w:rPr>
      </w:pPr>
      <w:r w:rsidRPr="00AE56DF">
        <w:rPr>
          <w:rFonts w:eastAsia="Courier New"/>
        </w:rPr>
        <w:t>&lt;Action xmlns="http://www.w3.org/2005/08/addressing"&gt;sendResult&lt;/Action&gt;</w:t>
      </w:r>
    </w:p>
    <w:p w14:paraId="12F64B13" w14:textId="77777777" w:rsidR="00AE56DF" w:rsidRPr="00AE56DF" w:rsidRDefault="00AE56DF" w:rsidP="00AE56DF">
      <w:pPr>
        <w:pStyle w:val="afff7"/>
        <w:rPr>
          <w:rFonts w:eastAsia="Courier New"/>
        </w:rPr>
      </w:pPr>
      <w:r w:rsidRPr="00AE56DF">
        <w:rPr>
          <w:rFonts w:eastAsia="Courier New"/>
        </w:rPr>
        <w:t>&lt;ReplyTo xmlns="http://www.w3.org/2005/08/addressing"&gt;</w:t>
      </w:r>
    </w:p>
    <w:p w14:paraId="0DAAC22B" w14:textId="77777777" w:rsidR="00AE56DF" w:rsidRPr="00AE56DF" w:rsidRDefault="00AE56DF" w:rsidP="00AE56DF">
      <w:pPr>
        <w:pStyle w:val="afff7"/>
        <w:rPr>
          <w:rFonts w:eastAsia="Courier New"/>
        </w:rPr>
      </w:pPr>
      <w:r w:rsidRPr="00AE56DF">
        <w:rPr>
          <w:rFonts w:eastAsia="Courier New"/>
        </w:rPr>
        <w:t>&lt;Address&gt;http://www.w3.org/2005/08/addressing/anonymous&lt;/Address&gt;</w:t>
      </w:r>
    </w:p>
    <w:p w14:paraId="6AE7A0D1" w14:textId="77777777" w:rsidR="00AE56DF" w:rsidRPr="00AE56DF" w:rsidRDefault="00AE56DF" w:rsidP="00AE56DF">
      <w:pPr>
        <w:pStyle w:val="afff7"/>
        <w:rPr>
          <w:rFonts w:eastAsia="Courier New"/>
        </w:rPr>
      </w:pPr>
      <w:r w:rsidRPr="00AE56DF">
        <w:rPr>
          <w:rFonts w:eastAsia="Courier New"/>
        </w:rPr>
        <w:t>&lt;/ReplyTo&gt;</w:t>
      </w:r>
    </w:p>
    <w:p w14:paraId="531170C7" w14:textId="77777777" w:rsidR="00AE56DF" w:rsidRPr="00AE56DF" w:rsidRDefault="00AE56DF" w:rsidP="00AE56DF">
      <w:pPr>
        <w:pStyle w:val="afff7"/>
        <w:rPr>
          <w:rFonts w:eastAsia="Courier New"/>
        </w:rPr>
      </w:pPr>
      <w:r w:rsidRPr="00AE56DF">
        <w:rPr>
          <w:rFonts w:eastAsia="Courier New"/>
        </w:rPr>
        <w:t>&lt;FaultTo xmlns="http://www.w3.org/2005/08/addressing"&gt;</w:t>
      </w:r>
    </w:p>
    <w:p w14:paraId="5F207010" w14:textId="77777777" w:rsidR="00AE56DF" w:rsidRPr="00AE56DF" w:rsidRDefault="00AE56DF" w:rsidP="00AE56DF">
      <w:pPr>
        <w:pStyle w:val="afff7"/>
        <w:rPr>
          <w:rFonts w:eastAsia="Courier New"/>
        </w:rPr>
      </w:pPr>
      <w:r w:rsidRPr="00AE56DF">
        <w:rPr>
          <w:rFonts w:eastAsia="Courier New"/>
        </w:rPr>
        <w:t>&lt;Address&gt;http://www.w3.org/2005/08/addressing/anonymous&lt;/Address&gt;</w:t>
      </w:r>
    </w:p>
    <w:p w14:paraId="7A77F39F" w14:textId="77777777" w:rsidR="00AE56DF" w:rsidRPr="00AE56DF" w:rsidRDefault="00AE56DF" w:rsidP="00AE56DF">
      <w:pPr>
        <w:pStyle w:val="afff7"/>
        <w:rPr>
          <w:rFonts w:eastAsia="Courier New"/>
        </w:rPr>
      </w:pPr>
      <w:r w:rsidRPr="00AE56DF">
        <w:rPr>
          <w:rFonts w:eastAsia="Courier New"/>
        </w:rPr>
        <w:t>&lt;/FaultTo&gt;</w:t>
      </w:r>
    </w:p>
    <w:p w14:paraId="66CA047C" w14:textId="77777777" w:rsidR="00AE56DF" w:rsidRPr="00AE56DF" w:rsidRDefault="00AE56DF" w:rsidP="00AE56DF">
      <w:pPr>
        <w:pStyle w:val="afff7"/>
        <w:rPr>
          <w:rFonts w:eastAsia="Courier New"/>
        </w:rPr>
      </w:pPr>
      <w:r w:rsidRPr="00AE56DF">
        <w:rPr>
          <w:rFonts w:eastAsia="Courier New"/>
        </w:rPr>
        <w:t>&lt;MessageID xmlns="http://www.w3.org/2005/08/addressing"&gt;Идентификатор сообщения&lt;/MessageID&gt;</w:t>
      </w:r>
    </w:p>
    <w:p w14:paraId="6F1AEE46" w14:textId="77777777" w:rsidR="00AE56DF" w:rsidRPr="00AE56DF" w:rsidRDefault="00AE56DF" w:rsidP="00AE56DF">
      <w:pPr>
        <w:pStyle w:val="afff7"/>
        <w:rPr>
          <w:rFonts w:eastAsia="Courier New"/>
        </w:rPr>
      </w:pPr>
      <w:r w:rsidRPr="00AE56DF">
        <w:rPr>
          <w:rFonts w:eastAsia="Courier New"/>
        </w:rPr>
        <w:t>&lt;egisz:transportHeader xmlns:egisz="http://egisz.rosminzdrav.ru"&gt;</w:t>
      </w:r>
    </w:p>
    <w:p w14:paraId="7733DC7A" w14:textId="77777777" w:rsidR="00AE56DF" w:rsidRPr="00AE56DF" w:rsidRDefault="00AE56DF" w:rsidP="00AE56DF">
      <w:pPr>
        <w:pStyle w:val="afff7"/>
        <w:rPr>
          <w:rFonts w:eastAsia="Courier New"/>
        </w:rPr>
      </w:pPr>
      <w:r w:rsidRPr="00AE56DF">
        <w:rPr>
          <w:rFonts w:eastAsia="Courier New"/>
        </w:rPr>
        <w:t>&lt;egisz:authInfo&gt;</w:t>
      </w:r>
    </w:p>
    <w:p w14:paraId="1B9E27A3" w14:textId="77777777" w:rsidR="00AE56DF" w:rsidRPr="00AE56DF" w:rsidRDefault="00AE56DF" w:rsidP="00AE56DF">
      <w:pPr>
        <w:pStyle w:val="afff7"/>
        <w:rPr>
          <w:rFonts w:eastAsia="Courier New"/>
        </w:rPr>
      </w:pPr>
      <w:r w:rsidRPr="00AE56DF">
        <w:rPr>
          <w:rFonts w:eastAsia="Courier New"/>
        </w:rPr>
        <w:t>&lt;egisz:clientEntityId&gt;Идентификатор Системы в ИПС&lt;/egisz:clientEntityId&gt;</w:t>
      </w:r>
    </w:p>
    <w:p w14:paraId="1D6360AC" w14:textId="77777777" w:rsidR="00AE56DF" w:rsidRPr="00AE56DF" w:rsidRDefault="00AE56DF" w:rsidP="00AE56DF">
      <w:pPr>
        <w:pStyle w:val="afff7"/>
        <w:rPr>
          <w:rFonts w:eastAsia="Courier New"/>
        </w:rPr>
      </w:pPr>
      <w:r w:rsidRPr="00AE56DF">
        <w:rPr>
          <w:rFonts w:eastAsia="Courier New"/>
        </w:rPr>
        <w:t>&lt;/egisz:authInfo&gt;</w:t>
      </w:r>
    </w:p>
    <w:p w14:paraId="088072C4" w14:textId="77777777" w:rsidR="00AE56DF" w:rsidRPr="00AE56DF" w:rsidRDefault="00AE56DF" w:rsidP="00AE56DF">
      <w:pPr>
        <w:pStyle w:val="afff7"/>
        <w:rPr>
          <w:rFonts w:eastAsia="Courier New"/>
        </w:rPr>
      </w:pPr>
      <w:r w:rsidRPr="00AE56DF">
        <w:rPr>
          <w:rFonts w:eastAsia="Courier New"/>
        </w:rPr>
        <w:t>&lt;/egisz:transportHeader&gt;</w:t>
      </w:r>
    </w:p>
    <w:p w14:paraId="42BF793B" w14:textId="77777777" w:rsidR="00AE56DF" w:rsidRPr="00AE56DF" w:rsidRDefault="00AE56DF" w:rsidP="00AE56DF">
      <w:pPr>
        <w:pStyle w:val="afff7"/>
        <w:rPr>
          <w:rFonts w:eastAsia="Courier New"/>
        </w:rPr>
      </w:pPr>
      <w:r w:rsidRPr="00AE56DF">
        <w:rPr>
          <w:rFonts w:eastAsia="Courier New"/>
        </w:rPr>
        <w:t>&lt;wsse:Security&gt;</w:t>
      </w:r>
    </w:p>
    <w:p w14:paraId="469AB6D5" w14:textId="77777777" w:rsidR="00AE56DF" w:rsidRPr="00AE56DF" w:rsidRDefault="00AE56DF" w:rsidP="00AE56DF">
      <w:pPr>
        <w:pStyle w:val="afff7"/>
        <w:rPr>
          <w:rFonts w:eastAsia="Courier New"/>
        </w:rPr>
      </w:pPr>
      <w:r w:rsidRPr="00AE56DF">
        <w:rPr>
          <w:rFonts w:eastAsia="Courier New"/>
        </w:rPr>
        <w:t>Блок подписи</w:t>
      </w:r>
    </w:p>
    <w:p w14:paraId="3864E085" w14:textId="77777777" w:rsidR="00AE56DF" w:rsidRPr="00AE56DF" w:rsidRDefault="00AE56DF" w:rsidP="00AE56DF">
      <w:pPr>
        <w:pStyle w:val="afff7"/>
        <w:rPr>
          <w:rFonts w:eastAsia="Courier New"/>
        </w:rPr>
      </w:pPr>
      <w:r w:rsidRPr="00AE56DF">
        <w:rPr>
          <w:rFonts w:eastAsia="Courier New"/>
        </w:rPr>
        <w:lastRenderedPageBreak/>
        <w:t>&lt;/wsse:Security&gt;</w:t>
      </w:r>
    </w:p>
    <w:p w14:paraId="110631AD" w14:textId="77777777" w:rsidR="00AE56DF" w:rsidRPr="00AE56DF" w:rsidRDefault="00AE56DF" w:rsidP="00AE56DF">
      <w:pPr>
        <w:pStyle w:val="afff7"/>
        <w:rPr>
          <w:rFonts w:eastAsia="Courier New"/>
        </w:rPr>
      </w:pPr>
      <w:r w:rsidRPr="00AE56DF">
        <w:rPr>
          <w:rFonts w:eastAsia="Courier New"/>
        </w:rPr>
        <w:t>&lt;/S:Header&gt;</w:t>
      </w:r>
    </w:p>
    <w:p w14:paraId="35AC67C8" w14:textId="77777777" w:rsidR="00AE56DF" w:rsidRPr="00AE56DF" w:rsidRDefault="00AE56DF" w:rsidP="00AE56DF">
      <w:pPr>
        <w:pStyle w:val="afff7"/>
        <w:rPr>
          <w:rFonts w:eastAsia="Courier New"/>
        </w:rPr>
      </w:pPr>
      <w:r w:rsidRPr="00AE56DF">
        <w:rPr>
          <w:rFonts w:eastAsia="Courier New"/>
        </w:rPr>
        <w:t>&lt;S:Body wsu:Id="body"&gt;</w:t>
      </w:r>
    </w:p>
    <w:p w14:paraId="32162465" w14:textId="77777777" w:rsidR="00AE56DF" w:rsidRPr="00AE56DF" w:rsidRDefault="00AE56DF" w:rsidP="00AE56DF">
      <w:pPr>
        <w:pStyle w:val="afff7"/>
        <w:rPr>
          <w:rFonts w:eastAsia="Courier New"/>
        </w:rPr>
      </w:pPr>
      <w:r w:rsidRPr="00AE56DF">
        <w:rPr>
          <w:rFonts w:eastAsia="Courier New"/>
        </w:rPr>
        <w:t>&lt;ns2:sendResult xmlns:ns2="http://callback.mis.vimis.rosminzdrav.ru/"&gt;</w:t>
      </w:r>
    </w:p>
    <w:p w14:paraId="167F0E23" w14:textId="77777777" w:rsidR="00AE56DF" w:rsidRPr="00010D1C" w:rsidRDefault="00AE56DF" w:rsidP="00AE56DF">
      <w:pPr>
        <w:pStyle w:val="afff7"/>
        <w:rPr>
          <w:rFonts w:eastAsia="Courier New"/>
          <w:lang w:val="ru-RU"/>
        </w:rPr>
      </w:pPr>
      <w:r w:rsidRPr="00010D1C">
        <w:rPr>
          <w:rFonts w:eastAsia="Courier New"/>
          <w:lang w:val="ru-RU"/>
        </w:rPr>
        <w:t>&lt;</w:t>
      </w:r>
      <w:r w:rsidRPr="00AE56DF">
        <w:rPr>
          <w:rFonts w:eastAsia="Courier New"/>
        </w:rPr>
        <w:t>msg</w:t>
      </w:r>
      <w:r w:rsidRPr="00010D1C">
        <w:rPr>
          <w:rFonts w:eastAsia="Courier New"/>
          <w:lang w:val="ru-RU"/>
        </w:rPr>
        <w:t>_</w:t>
      </w:r>
      <w:r w:rsidRPr="00AE56DF">
        <w:rPr>
          <w:rFonts w:eastAsia="Courier New"/>
        </w:rPr>
        <w:t>id</w:t>
      </w:r>
      <w:r w:rsidRPr="00010D1C">
        <w:rPr>
          <w:rFonts w:eastAsia="Courier New"/>
          <w:lang w:val="ru-RU"/>
        </w:rPr>
        <w:t>&gt;Идентификатор асинхронного ответа&lt;/</w:t>
      </w:r>
      <w:r w:rsidRPr="00AE56DF">
        <w:rPr>
          <w:rFonts w:eastAsia="Courier New"/>
        </w:rPr>
        <w:t>msg</w:t>
      </w:r>
      <w:r w:rsidRPr="00010D1C">
        <w:rPr>
          <w:rFonts w:eastAsia="Courier New"/>
          <w:lang w:val="ru-RU"/>
        </w:rPr>
        <w:t>_</w:t>
      </w:r>
      <w:r w:rsidRPr="00AE56DF">
        <w:rPr>
          <w:rFonts w:eastAsia="Courier New"/>
        </w:rPr>
        <w:t>id</w:t>
      </w:r>
      <w:r w:rsidRPr="00010D1C">
        <w:rPr>
          <w:rFonts w:eastAsia="Courier New"/>
          <w:lang w:val="ru-RU"/>
        </w:rPr>
        <w:t>&gt;</w:t>
      </w:r>
    </w:p>
    <w:p w14:paraId="234E0738" w14:textId="77777777" w:rsidR="00AE56DF" w:rsidRPr="00010D1C" w:rsidRDefault="00AE56DF" w:rsidP="00AE56DF">
      <w:pPr>
        <w:pStyle w:val="afff7"/>
        <w:rPr>
          <w:rFonts w:eastAsia="Courier New"/>
          <w:lang w:val="ru-RU"/>
        </w:rPr>
      </w:pPr>
      <w:r w:rsidRPr="00010D1C">
        <w:rPr>
          <w:rFonts w:eastAsia="Courier New"/>
          <w:lang w:val="ru-RU"/>
        </w:rPr>
        <w:t>&lt;</w:t>
      </w:r>
      <w:r w:rsidRPr="00AE56DF">
        <w:rPr>
          <w:rFonts w:eastAsia="Courier New"/>
        </w:rPr>
        <w:t>status</w:t>
      </w:r>
      <w:r w:rsidRPr="00010D1C">
        <w:rPr>
          <w:rFonts w:eastAsia="Courier New"/>
          <w:lang w:val="ru-RU"/>
        </w:rPr>
        <w:t>&gt;Результат обработки полученного запроса – значение 0 или 1&lt;/</w:t>
      </w:r>
      <w:r w:rsidRPr="00AE56DF">
        <w:rPr>
          <w:rFonts w:eastAsia="Courier New"/>
        </w:rPr>
        <w:t>status</w:t>
      </w:r>
      <w:r w:rsidRPr="00010D1C">
        <w:rPr>
          <w:rFonts w:eastAsia="Courier New"/>
          <w:lang w:val="ru-RU"/>
        </w:rPr>
        <w:t>&gt;</w:t>
      </w:r>
    </w:p>
    <w:p w14:paraId="0377B328" w14:textId="77777777" w:rsidR="00AE56DF" w:rsidRPr="00010D1C" w:rsidRDefault="00AE56DF" w:rsidP="00AE56DF">
      <w:pPr>
        <w:pStyle w:val="afff7"/>
        <w:rPr>
          <w:rFonts w:eastAsia="Courier New"/>
          <w:lang w:val="ru-RU"/>
        </w:rPr>
      </w:pPr>
      <w:r w:rsidRPr="00010D1C">
        <w:rPr>
          <w:rFonts w:eastAsia="Courier New"/>
          <w:lang w:val="ru-RU"/>
        </w:rPr>
        <w:t>&lt;</w:t>
      </w:r>
      <w:r w:rsidRPr="00AE56DF">
        <w:rPr>
          <w:rFonts w:eastAsia="Courier New"/>
        </w:rPr>
        <w:t>description</w:t>
      </w:r>
      <w:r w:rsidRPr="00010D1C">
        <w:rPr>
          <w:rFonts w:eastAsia="Courier New"/>
          <w:lang w:val="ru-RU"/>
        </w:rPr>
        <w:t xml:space="preserve">&gt;Полезная нагрузка сообщения - результат обработки запроса (сообщение в формате </w:t>
      </w:r>
      <w:r w:rsidRPr="00AE56DF">
        <w:rPr>
          <w:rFonts w:eastAsia="Courier New"/>
        </w:rPr>
        <w:t>Base</w:t>
      </w:r>
      <w:r w:rsidRPr="00010D1C">
        <w:rPr>
          <w:rFonts w:eastAsia="Courier New"/>
          <w:lang w:val="ru-RU"/>
        </w:rPr>
        <w:t>64)&lt;/</w:t>
      </w:r>
      <w:r w:rsidRPr="00AE56DF">
        <w:rPr>
          <w:rFonts w:eastAsia="Courier New"/>
        </w:rPr>
        <w:t>description</w:t>
      </w:r>
      <w:r w:rsidRPr="00010D1C">
        <w:rPr>
          <w:rFonts w:eastAsia="Courier New"/>
          <w:lang w:val="ru-RU"/>
        </w:rPr>
        <w:t>&gt;</w:t>
      </w:r>
    </w:p>
    <w:p w14:paraId="2220C7C5" w14:textId="77777777" w:rsidR="00AE56DF" w:rsidRPr="00AE56DF" w:rsidRDefault="00AE56DF" w:rsidP="00AE56DF">
      <w:pPr>
        <w:pStyle w:val="afff7"/>
        <w:rPr>
          <w:rFonts w:eastAsia="Courier New"/>
        </w:rPr>
      </w:pPr>
      <w:r w:rsidRPr="00AE56DF">
        <w:rPr>
          <w:rFonts w:eastAsia="Courier New"/>
        </w:rPr>
        <w:t>&lt;/ns2:sendResult&gt;</w:t>
      </w:r>
    </w:p>
    <w:p w14:paraId="5E9C99EB" w14:textId="77777777" w:rsidR="00AE56DF" w:rsidRPr="00AE56DF" w:rsidRDefault="00AE56DF" w:rsidP="00AE56DF">
      <w:pPr>
        <w:pStyle w:val="afff7"/>
        <w:rPr>
          <w:rFonts w:eastAsia="Courier New"/>
        </w:rPr>
      </w:pPr>
      <w:r w:rsidRPr="00AE56DF">
        <w:rPr>
          <w:rFonts w:eastAsia="Courier New"/>
        </w:rPr>
        <w:t>&lt;/S:Body&gt;</w:t>
      </w:r>
    </w:p>
    <w:p w14:paraId="3D34C8DE" w14:textId="49473A72" w:rsidR="00AE56DF" w:rsidRPr="00B0058A" w:rsidRDefault="00AE56DF" w:rsidP="00B0058A">
      <w:pPr>
        <w:pStyle w:val="afff7"/>
        <w:rPr>
          <w:rFonts w:eastAsia="Courier New"/>
        </w:rPr>
      </w:pPr>
      <w:r w:rsidRPr="00AE56DF">
        <w:rPr>
          <w:rFonts w:eastAsia="Courier New"/>
        </w:rPr>
        <w:t>&lt;/S:Envelope&gt;</w:t>
      </w:r>
    </w:p>
    <w:p w14:paraId="1A285756" w14:textId="29919E47" w:rsidR="0083770C" w:rsidRPr="0083770C" w:rsidRDefault="0083770C" w:rsidP="00DD5B87">
      <w:pPr>
        <w:pStyle w:val="30"/>
      </w:pPr>
      <w:bookmarkStart w:id="62" w:name="_Toc66719470"/>
      <w:r w:rsidRPr="0083770C">
        <w:t>Метод checkStatus сервиса приема медицинских сведений ВИМИС</w:t>
      </w:r>
      <w:r w:rsidR="00DD5B87">
        <w:t xml:space="preserve"> </w:t>
      </w:r>
      <w:r w:rsidR="00DD5B87" w:rsidRPr="00DD5B87">
        <w:t>«ССЗ»</w:t>
      </w:r>
      <w:bookmarkEnd w:id="62"/>
    </w:p>
    <w:p w14:paraId="663B9525" w14:textId="11E8F423" w:rsidR="0083770C" w:rsidRPr="0083770C" w:rsidRDefault="0083770C" w:rsidP="0083770C">
      <w:pPr>
        <w:pStyle w:val="afff7"/>
        <w:spacing w:before="20" w:after="120" w:line="360" w:lineRule="auto"/>
        <w:ind w:firstLine="0"/>
        <w:rPr>
          <w:lang w:val="ru-RU"/>
        </w:rPr>
      </w:pPr>
      <w:r w:rsidRPr="0083770C">
        <w:rPr>
          <w:rFonts w:ascii="Arial" w:hAnsi="Arial" w:cs="Arial"/>
          <w:noProof/>
          <w:color w:val="000000"/>
          <w:szCs w:val="24"/>
          <w:lang w:val="ru-RU" w:eastAsia="ru-RU"/>
        </w:rPr>
        <w:drawing>
          <wp:inline distT="114300" distB="114300" distL="114300" distR="114300" wp14:anchorId="30EAA04F" wp14:editId="3414B604">
            <wp:extent cx="6479865" cy="24130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9865" cy="241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05929C" w14:textId="29F7D279" w:rsidR="0083770C" w:rsidRDefault="0083770C" w:rsidP="0083770C">
      <w:pPr>
        <w:pStyle w:val="phfiguretitle"/>
        <w:rPr>
          <w:color w:val="000000"/>
          <w:szCs w:val="24"/>
        </w:rPr>
      </w:pPr>
      <w:r>
        <w:t xml:space="preserve">Рисунок </w:t>
      </w:r>
      <w:r w:rsidR="00970966">
        <w:rPr>
          <w:noProof/>
        </w:rPr>
        <w:fldChar w:fldCharType="begin"/>
      </w:r>
      <w:r w:rsidR="00970966">
        <w:rPr>
          <w:noProof/>
        </w:rPr>
        <w:instrText xml:space="preserve"> SEQ Рисунок \* ARABIC </w:instrText>
      </w:r>
      <w:r w:rsidR="00970966">
        <w:rPr>
          <w:noProof/>
        </w:rPr>
        <w:fldChar w:fldCharType="separate"/>
      </w:r>
      <w:r>
        <w:rPr>
          <w:noProof/>
        </w:rPr>
        <w:t>2</w:t>
      </w:r>
      <w:r w:rsidR="00970966">
        <w:rPr>
          <w:noProof/>
        </w:rPr>
        <w:fldChar w:fldCharType="end"/>
      </w:r>
      <w:r>
        <w:t xml:space="preserve"> </w:t>
      </w:r>
      <w:r w:rsidRPr="00455763">
        <w:t>– Схема взаимодействия ГИС СЗ – ВИМИС</w:t>
      </w:r>
      <w:r w:rsidR="00DD5B87">
        <w:t xml:space="preserve"> </w:t>
      </w:r>
      <w:r w:rsidR="00DD5B87" w:rsidRPr="00DD5B87">
        <w:t>«ССЗ»</w:t>
      </w:r>
      <w:r w:rsidRPr="00455763">
        <w:t xml:space="preserve"> через ИПС</w:t>
      </w:r>
      <w:r>
        <w:rPr>
          <w:color w:val="000000"/>
          <w:szCs w:val="24"/>
        </w:rPr>
        <w:t xml:space="preserve"> </w:t>
      </w:r>
      <w:r w:rsidR="0073714F">
        <w:rPr>
          <w:color w:val="000000"/>
          <w:szCs w:val="24"/>
        </w:rPr>
        <w:t>(</w:t>
      </w:r>
      <w:r w:rsidR="0073714F" w:rsidRPr="0073714F">
        <w:rPr>
          <w:color w:val="000000"/>
          <w:szCs w:val="24"/>
        </w:rPr>
        <w:t>метод checkStatus</w:t>
      </w:r>
      <w:r w:rsidR="0073714F">
        <w:rPr>
          <w:color w:val="000000"/>
          <w:szCs w:val="24"/>
        </w:rPr>
        <w:t>)</w:t>
      </w:r>
    </w:p>
    <w:p w14:paraId="099B98F1" w14:textId="77777777" w:rsidR="0083770C" w:rsidRPr="0083770C" w:rsidRDefault="0083770C" w:rsidP="0083770C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firstLine="851"/>
        <w:rPr>
          <w:color w:val="000000"/>
        </w:rPr>
      </w:pPr>
      <w:r w:rsidRPr="0083770C">
        <w:rPr>
          <w:color w:val="000000"/>
        </w:rPr>
        <w:t>При необходимости, можно получить текущий статус обработки принятых медицинских сведений. Для этого вызывается метод checkStatus с параметром msg_id.</w:t>
      </w:r>
    </w:p>
    <w:p w14:paraId="0352314B" w14:textId="605C458B" w:rsidR="0083770C" w:rsidRDefault="0083770C" w:rsidP="0083770C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firstLine="851"/>
        <w:rPr>
          <w:color w:val="000000"/>
        </w:rPr>
      </w:pPr>
      <w:r w:rsidRPr="0083770C">
        <w:rPr>
          <w:color w:val="000000"/>
        </w:rPr>
        <w:t>В ответ синхронно ВИМИС</w:t>
      </w:r>
      <w:r w:rsidR="00DD5B87">
        <w:rPr>
          <w:color w:val="000000"/>
        </w:rPr>
        <w:t xml:space="preserve"> </w:t>
      </w:r>
      <w:r w:rsidR="00DD5B87" w:rsidRPr="00DD5B87">
        <w:rPr>
          <w:color w:val="000000"/>
        </w:rPr>
        <w:t>«ССЗ»</w:t>
      </w:r>
      <w:r w:rsidRPr="0083770C">
        <w:rPr>
          <w:color w:val="000000"/>
        </w:rPr>
        <w:t xml:space="preserve"> возвращает исходящее сообщение checkStatusResponse с набором данных (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REF _Ref66702517 \h </w:instrText>
      </w:r>
      <w:r>
        <w:rPr>
          <w:color w:val="000000"/>
        </w:rPr>
      </w:r>
      <w:r>
        <w:rPr>
          <w:color w:val="000000"/>
        </w:rPr>
        <w:fldChar w:fldCharType="separate"/>
      </w:r>
      <w:r w:rsidR="00C529AC">
        <w:t xml:space="preserve">таблица </w:t>
      </w:r>
      <w:r w:rsidR="00C529AC">
        <w:rPr>
          <w:noProof/>
        </w:rPr>
        <w:t>11</w:t>
      </w:r>
      <w:r>
        <w:rPr>
          <w:color w:val="000000"/>
        </w:rPr>
        <w:fldChar w:fldCharType="end"/>
      </w:r>
      <w:r w:rsidRPr="0083770C">
        <w:rPr>
          <w:color w:val="000000"/>
        </w:rPr>
        <w:t>).</w:t>
      </w:r>
    </w:p>
    <w:p w14:paraId="3243ABDF" w14:textId="6491BE6B" w:rsidR="0083770C" w:rsidRDefault="0083770C" w:rsidP="0083770C">
      <w:pPr>
        <w:pStyle w:val="phtabletitle"/>
      </w:pPr>
      <w:bookmarkStart w:id="63" w:name="_Ref66702517"/>
      <w:r>
        <w:t xml:space="preserve">Таблица </w:t>
      </w:r>
      <w:r w:rsidR="00970966">
        <w:rPr>
          <w:noProof/>
        </w:rPr>
        <w:fldChar w:fldCharType="begin"/>
      </w:r>
      <w:r w:rsidR="00970966">
        <w:rPr>
          <w:noProof/>
        </w:rPr>
        <w:instrText xml:space="preserve"> SEQ Таблица \* ARABIC </w:instrText>
      </w:r>
      <w:r w:rsidR="00970966">
        <w:rPr>
          <w:noProof/>
        </w:rPr>
        <w:fldChar w:fldCharType="separate"/>
      </w:r>
      <w:r w:rsidR="00C529AC">
        <w:rPr>
          <w:noProof/>
        </w:rPr>
        <w:t>11</w:t>
      </w:r>
      <w:r w:rsidR="00970966">
        <w:rPr>
          <w:noProof/>
        </w:rPr>
        <w:fldChar w:fldCharType="end"/>
      </w:r>
      <w:bookmarkEnd w:id="63"/>
      <w:r>
        <w:t xml:space="preserve"> </w:t>
      </w:r>
      <w:r w:rsidRPr="002A42B3">
        <w:t xml:space="preserve">– </w:t>
      </w:r>
      <w:r w:rsidRPr="0083770C">
        <w:t>Описание сообщений/параметров метода checkStatus</w:t>
      </w:r>
    </w:p>
    <w:tbl>
      <w:tblPr>
        <w:tblStyle w:val="affffffffffffffffe"/>
        <w:tblW w:w="10421" w:type="dxa"/>
        <w:tblInd w:w="56" w:type="dxa"/>
        <w:tblLayout w:type="fixed"/>
        <w:tblLook w:val="0400" w:firstRow="0" w:lastRow="0" w:firstColumn="0" w:lastColumn="0" w:noHBand="0" w:noVBand="1"/>
      </w:tblPr>
      <w:tblGrid>
        <w:gridCol w:w="478"/>
        <w:gridCol w:w="1417"/>
        <w:gridCol w:w="2268"/>
        <w:gridCol w:w="1276"/>
        <w:gridCol w:w="2139"/>
        <w:gridCol w:w="1147"/>
        <w:gridCol w:w="1696"/>
      </w:tblGrid>
      <w:tr w:rsidR="0083770C" w14:paraId="76F19942" w14:textId="77777777" w:rsidTr="00B0058A"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A00CB9" w14:textId="77777777" w:rsidR="0083770C" w:rsidRDefault="0083770C" w:rsidP="00D37652">
            <w:pPr>
              <w:pStyle w:val="phtablecolcaption"/>
            </w:pPr>
            <w:r>
              <w:t>№</w:t>
            </w:r>
          </w:p>
        </w:tc>
        <w:tc>
          <w:tcPr>
            <w:tcW w:w="36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14F9C3" w14:textId="0BFF0954" w:rsidR="0083770C" w:rsidRDefault="00B0058A" w:rsidP="00D37652">
            <w:pPr>
              <w:pStyle w:val="phtablecolcaption"/>
            </w:pPr>
            <w:r>
              <w:t>Сообщение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BE7E8A" w14:textId="7D0C8D44" w:rsidR="0083770C" w:rsidRDefault="00B0058A" w:rsidP="00D37652">
            <w:pPr>
              <w:pStyle w:val="phtablecolcaption"/>
            </w:pPr>
            <w:r>
              <w:t>Параметр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76F1749" w14:textId="0BB523C1" w:rsidR="0083770C" w:rsidRDefault="00B0058A" w:rsidP="00D37652">
            <w:pPr>
              <w:pStyle w:val="phtablecolcaption"/>
            </w:pPr>
            <w:r>
              <w:t>Наименование</w:t>
            </w: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8093FA9" w14:textId="050A89EE" w:rsidR="0083770C" w:rsidRDefault="0083770C" w:rsidP="00D37652">
            <w:pPr>
              <w:pStyle w:val="phtablecolcaption"/>
            </w:pPr>
            <w:r>
              <w:t>Тип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DC13D4" w14:textId="77777777" w:rsidR="0083770C" w:rsidRDefault="0083770C" w:rsidP="00D37652">
            <w:pPr>
              <w:pStyle w:val="phtablecolcaption"/>
            </w:pPr>
            <w:r>
              <w:t>Является обязательным</w:t>
            </w:r>
          </w:p>
        </w:tc>
      </w:tr>
      <w:tr w:rsidR="00B0058A" w14:paraId="21914A02" w14:textId="77777777" w:rsidTr="00740D05">
        <w:trPr>
          <w:trHeight w:val="570"/>
        </w:trPr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9172BD" w14:textId="77777777" w:rsidR="00B0058A" w:rsidRDefault="00B0058A" w:rsidP="00B0058A">
            <w:pPr>
              <w:pStyle w:val="phtablecellleft"/>
            </w:pPr>
            <w:r>
              <w:t>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1FC668E" w14:textId="77777777" w:rsidR="00B0058A" w:rsidRDefault="00B0058A" w:rsidP="00B0058A">
            <w:pPr>
              <w:pStyle w:val="phtablecellleft"/>
            </w:pPr>
            <w:r>
              <w:t>Входящее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3FEB7694" w14:textId="6977F56C" w:rsidR="00B0058A" w:rsidRDefault="00B0058A" w:rsidP="00B0058A">
            <w:pPr>
              <w:pStyle w:val="phtablecellleft"/>
            </w:pPr>
            <w:r w:rsidRPr="00B0058A">
              <w:t>checkStatus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4730F544" w14:textId="55F78096" w:rsidR="00B0058A" w:rsidRDefault="00B0058A" w:rsidP="00B0058A">
            <w:pPr>
              <w:pStyle w:val="phtablecellleft"/>
            </w:pPr>
            <w:r>
              <w:rPr>
                <w:color w:val="000000"/>
              </w:rPr>
              <w:t>msg_id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01D4F5" w14:textId="5FF35BD2" w:rsidR="00B0058A" w:rsidRDefault="00B0058A" w:rsidP="00B0058A">
            <w:pPr>
              <w:pStyle w:val="phtablecellleft"/>
            </w:pPr>
            <w:r>
              <w:rPr>
                <w:color w:val="000000"/>
              </w:rPr>
              <w:t>Уникальный идентификатор, присвоенный исходному запросу, в ответ на метод sendDocument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3E01F4" w14:textId="3DBE1BA8" w:rsidR="00B0058A" w:rsidRDefault="00B0058A" w:rsidP="00B0058A">
            <w:pPr>
              <w:pStyle w:val="phtablecellleft"/>
            </w:pPr>
            <w:r>
              <w:t>Текст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31DDB5B9" w14:textId="77777777" w:rsidR="00B0058A" w:rsidRDefault="00B0058A" w:rsidP="00B0058A">
            <w:pPr>
              <w:pStyle w:val="phtablecellleft"/>
            </w:pPr>
            <w:r>
              <w:t>Да</w:t>
            </w:r>
          </w:p>
        </w:tc>
      </w:tr>
      <w:tr w:rsidR="00740D05" w14:paraId="56B8E0B8" w14:textId="77777777" w:rsidTr="00740D05">
        <w:trPr>
          <w:trHeight w:val="570"/>
        </w:trPr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5DD0F35C" w14:textId="77777777" w:rsidR="00740D05" w:rsidRDefault="00740D05" w:rsidP="00B0058A">
            <w:pPr>
              <w:pStyle w:val="phtablecellleft"/>
            </w:pPr>
            <w:r>
              <w:lastRenderedPageBreak/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12B5C3" w14:textId="77777777" w:rsidR="00740D05" w:rsidRDefault="00740D05" w:rsidP="00B0058A">
            <w:pPr>
              <w:pStyle w:val="phtablecellleft"/>
            </w:pPr>
            <w:r>
              <w:t>Исходящее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4F8F3" w14:textId="5B884FDD" w:rsidR="00740D05" w:rsidRDefault="00740D05" w:rsidP="00B0058A">
            <w:pPr>
              <w:pStyle w:val="phtablecellleft"/>
            </w:pPr>
            <w:r>
              <w:rPr>
                <w:color w:val="000000"/>
              </w:rPr>
              <w:t>checkStatusResponse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4AD68B8" w14:textId="6DB16EF4" w:rsidR="00740D05" w:rsidRPr="00B0058A" w:rsidRDefault="00740D05" w:rsidP="00B0058A">
            <w:pPr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>status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B67B88" w14:textId="77777777" w:rsidR="008C267E" w:rsidRDefault="008C267E" w:rsidP="008C267E">
            <w:pPr>
              <w:pStyle w:val="phtablecellleft"/>
            </w:pPr>
            <w:r>
              <w:t>Статус обработки документа.</w:t>
            </w:r>
          </w:p>
          <w:p w14:paraId="61ADEF6A" w14:textId="77777777" w:rsidR="008C267E" w:rsidRDefault="008C267E" w:rsidP="008C267E">
            <w:pPr>
              <w:pStyle w:val="phtablecellleft"/>
            </w:pPr>
            <w:r>
              <w:t>Возможные значения:</w:t>
            </w:r>
          </w:p>
          <w:p w14:paraId="68C69BA2" w14:textId="77777777" w:rsidR="008C267E" w:rsidRDefault="008C267E" w:rsidP="008C267E">
            <w:pPr>
              <w:pStyle w:val="phtablecellleft"/>
            </w:pPr>
            <w:r>
              <w:t>«0» – ошибка обработки запроса;</w:t>
            </w:r>
          </w:p>
          <w:p w14:paraId="264D85CC" w14:textId="77777777" w:rsidR="008C267E" w:rsidRDefault="008C267E" w:rsidP="008C267E">
            <w:pPr>
              <w:pStyle w:val="phtablecellleft"/>
            </w:pPr>
            <w:r>
              <w:t>«1» – запрос обработан без ошибок;</w:t>
            </w:r>
          </w:p>
          <w:p w14:paraId="41434B42" w14:textId="0712A4D3" w:rsidR="00740D05" w:rsidRDefault="008C267E" w:rsidP="008C267E">
            <w:pPr>
              <w:pStyle w:val="phtablecellleft"/>
            </w:pPr>
            <w:r>
              <w:t>«2» – запрос в процессе обработки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42C6" w14:textId="54334142" w:rsidR="00740D05" w:rsidRDefault="00740D05" w:rsidP="00B0058A">
            <w:pPr>
              <w:pStyle w:val="phtablecellleft"/>
            </w:pPr>
            <w:r>
              <w:t>Числовой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14E956F0" w14:textId="77777777" w:rsidR="00740D05" w:rsidRDefault="00740D05" w:rsidP="00B0058A">
            <w:pPr>
              <w:pStyle w:val="phtablecellleft"/>
            </w:pPr>
            <w:r>
              <w:t>Да</w:t>
            </w:r>
          </w:p>
        </w:tc>
      </w:tr>
      <w:tr w:rsidR="00740D05" w14:paraId="42A6507A" w14:textId="77777777" w:rsidTr="00740D05">
        <w:trPr>
          <w:trHeight w:val="570"/>
        </w:trPr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0D91E124" w14:textId="77777777" w:rsidR="00740D05" w:rsidRDefault="00740D05" w:rsidP="00B0058A">
            <w:pPr>
              <w:pStyle w:val="phtablecellleft"/>
            </w:pPr>
            <w:r>
              <w:t>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0BB34" w14:textId="77777777" w:rsidR="00740D05" w:rsidRDefault="00740D05" w:rsidP="00B0058A">
            <w:pPr>
              <w:pStyle w:val="phtablecellleft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76E3F1" w14:textId="4797359E" w:rsidR="00740D05" w:rsidRDefault="00740D05" w:rsidP="00B0058A">
            <w:pPr>
              <w:pStyle w:val="phtablecellleft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C13616D" w14:textId="034B5550" w:rsidR="00740D05" w:rsidRDefault="00740D05" w:rsidP="00B0058A">
            <w:pPr>
              <w:pStyle w:val="phtablecellleft"/>
            </w:pPr>
            <w:r>
              <w:rPr>
                <w:color w:val="000000"/>
              </w:rPr>
              <w:t>description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0D00D" w14:textId="088DBFA2" w:rsidR="00740D05" w:rsidRDefault="00740D05" w:rsidP="00B0058A">
            <w:pPr>
              <w:pStyle w:val="phtablecellleft"/>
            </w:pPr>
            <w:r>
              <w:rPr>
                <w:color w:val="000000"/>
              </w:rPr>
              <w:t>Описание результата обработки полученного запроса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8D7A5F" w14:textId="015556D3" w:rsidR="00740D05" w:rsidRDefault="00740D05" w:rsidP="00B0058A">
            <w:pPr>
              <w:pStyle w:val="phtablecellleft"/>
            </w:pPr>
            <w:r>
              <w:t>Текст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449C7E4E" w14:textId="77777777" w:rsidR="00740D05" w:rsidRDefault="00740D05" w:rsidP="00B0058A">
            <w:pPr>
              <w:pStyle w:val="phtablecellleft"/>
            </w:pPr>
            <w:r>
              <w:t>Да</w:t>
            </w:r>
          </w:p>
        </w:tc>
      </w:tr>
    </w:tbl>
    <w:p w14:paraId="2536C84F" w14:textId="6C1548DA" w:rsidR="00B0058A" w:rsidRDefault="00B0058A" w:rsidP="00DD5B87">
      <w:pPr>
        <w:pStyle w:val="4"/>
      </w:pPr>
      <w:bookmarkStart w:id="64" w:name="_Toc66719471"/>
      <w:r w:rsidRPr="00B0058A">
        <w:t>Формат запроса к сервису приема медицинских сведений ВИМИС</w:t>
      </w:r>
      <w:r w:rsidR="00DD5B87">
        <w:t xml:space="preserve"> </w:t>
      </w:r>
      <w:r w:rsidR="00DD5B87" w:rsidRPr="00DD5B87">
        <w:t>«ССЗ»</w:t>
      </w:r>
      <w:r w:rsidRPr="00B0058A">
        <w:t xml:space="preserve"> (метод checkStatus)</w:t>
      </w:r>
      <w:bookmarkEnd w:id="64"/>
    </w:p>
    <w:p w14:paraId="41AF3253" w14:textId="77777777" w:rsidR="00B0058A" w:rsidRPr="00B0058A" w:rsidRDefault="00B0058A" w:rsidP="00B0058A">
      <w:pPr>
        <w:pStyle w:val="afff7"/>
        <w:rPr>
          <w:rFonts w:eastAsia="Courier New"/>
        </w:rPr>
      </w:pPr>
      <w:r w:rsidRPr="00B0058A">
        <w:rPr>
          <w:rFonts w:eastAsia="Courier New"/>
        </w:rPr>
        <w:t>&lt;?xml version="1.0" encoding="UTF-8"?&gt;</w:t>
      </w:r>
    </w:p>
    <w:p w14:paraId="792A79C2" w14:textId="77777777" w:rsidR="00B0058A" w:rsidRPr="00B0058A" w:rsidRDefault="00B0058A" w:rsidP="00B0058A">
      <w:pPr>
        <w:pStyle w:val="afff7"/>
        <w:rPr>
          <w:rFonts w:eastAsia="Courier New"/>
        </w:rPr>
      </w:pPr>
      <w:r w:rsidRPr="00B0058A">
        <w:rPr>
          <w:rFonts w:eastAsia="Courier New"/>
        </w:rPr>
        <w:t>&lt;s:Envelope xmlns:s="http://schemas.xmlsoap.org/soap/envelope/" xmlns:a="http://www.w3.org/2005/08/addressing" xmlns:wsse="http://docs.oasis-open.org/wss/2004/01/oasis-200401-wss-wssecurity-secext-1.0.xsd"&gt;</w:t>
      </w:r>
    </w:p>
    <w:p w14:paraId="6D8DFEFC" w14:textId="77777777" w:rsidR="00B0058A" w:rsidRPr="00B0058A" w:rsidRDefault="00B0058A" w:rsidP="00B0058A">
      <w:pPr>
        <w:pStyle w:val="afff7"/>
        <w:rPr>
          <w:rFonts w:eastAsia="Courier New"/>
        </w:rPr>
      </w:pPr>
      <w:r w:rsidRPr="00B0058A">
        <w:rPr>
          <w:rFonts w:eastAsia="Courier New"/>
        </w:rPr>
        <w:t>&lt;s:Header&gt;</w:t>
      </w:r>
    </w:p>
    <w:p w14:paraId="7B7BFEF5" w14:textId="77777777" w:rsidR="00B0058A" w:rsidRPr="00B0058A" w:rsidRDefault="00B0058A" w:rsidP="00B0058A">
      <w:pPr>
        <w:pStyle w:val="afff7"/>
        <w:rPr>
          <w:rFonts w:eastAsia="Courier New"/>
        </w:rPr>
      </w:pPr>
      <w:r w:rsidRPr="00B0058A">
        <w:rPr>
          <w:rFonts w:eastAsia="Courier New"/>
        </w:rPr>
        <w:t>&lt;a:Action&gt;checkStatus&lt;/a:Action&gt;</w:t>
      </w:r>
    </w:p>
    <w:p w14:paraId="5EF0EF1E" w14:textId="77777777" w:rsidR="00B0058A" w:rsidRPr="00B0058A" w:rsidRDefault="00B0058A" w:rsidP="00B0058A">
      <w:pPr>
        <w:pStyle w:val="afff7"/>
        <w:rPr>
          <w:rFonts w:eastAsia="Courier New"/>
        </w:rPr>
      </w:pPr>
      <w:r w:rsidRPr="00B0058A">
        <w:rPr>
          <w:rFonts w:eastAsia="Courier New"/>
        </w:rPr>
        <w:t>&lt;transportHeader xmlns="http://egisz.rosminzdrav.ru" xmlns:i="http://www.w3.org/2001/XMLSchema-instance"&gt;</w:t>
      </w:r>
    </w:p>
    <w:p w14:paraId="5C124450" w14:textId="77777777" w:rsidR="00B0058A" w:rsidRPr="00010D1C" w:rsidRDefault="00B0058A" w:rsidP="00B0058A">
      <w:pPr>
        <w:pStyle w:val="afff7"/>
        <w:rPr>
          <w:rFonts w:eastAsia="Courier New"/>
          <w:lang w:val="ru-RU"/>
        </w:rPr>
      </w:pPr>
      <w:r w:rsidRPr="00010D1C">
        <w:rPr>
          <w:rFonts w:eastAsia="Courier New"/>
          <w:lang w:val="ru-RU"/>
        </w:rPr>
        <w:t>&lt;</w:t>
      </w:r>
      <w:r w:rsidRPr="00B0058A">
        <w:rPr>
          <w:rFonts w:eastAsia="Courier New"/>
        </w:rPr>
        <w:t>authInfo</w:t>
      </w:r>
      <w:r w:rsidRPr="00010D1C">
        <w:rPr>
          <w:rFonts w:eastAsia="Courier New"/>
          <w:lang w:val="ru-RU"/>
        </w:rPr>
        <w:t>&gt;</w:t>
      </w:r>
    </w:p>
    <w:p w14:paraId="43D398EA" w14:textId="77777777" w:rsidR="00B0058A" w:rsidRPr="00010D1C" w:rsidRDefault="00B0058A" w:rsidP="00B0058A">
      <w:pPr>
        <w:pStyle w:val="afff7"/>
        <w:rPr>
          <w:rFonts w:eastAsia="Courier New"/>
          <w:lang w:val="ru-RU"/>
        </w:rPr>
      </w:pPr>
      <w:r w:rsidRPr="00010D1C">
        <w:rPr>
          <w:rFonts w:eastAsia="Courier New"/>
          <w:lang w:val="ru-RU"/>
        </w:rPr>
        <w:t>&lt;</w:t>
      </w:r>
      <w:r w:rsidRPr="00B0058A">
        <w:rPr>
          <w:rFonts w:eastAsia="Courier New"/>
        </w:rPr>
        <w:t>clientEntityId</w:t>
      </w:r>
      <w:r w:rsidRPr="00010D1C">
        <w:rPr>
          <w:rFonts w:eastAsia="Courier New"/>
          <w:lang w:val="ru-RU"/>
        </w:rPr>
        <w:t>&gt;Идентификатор ИС, полученный при регистрации&lt;/</w:t>
      </w:r>
      <w:r w:rsidRPr="00B0058A">
        <w:rPr>
          <w:rFonts w:eastAsia="Courier New"/>
        </w:rPr>
        <w:t>clientEntityId</w:t>
      </w:r>
      <w:r w:rsidRPr="00010D1C">
        <w:rPr>
          <w:rFonts w:eastAsia="Courier New"/>
          <w:lang w:val="ru-RU"/>
        </w:rPr>
        <w:t>&gt;</w:t>
      </w:r>
    </w:p>
    <w:p w14:paraId="279E1968" w14:textId="77777777" w:rsidR="00B0058A" w:rsidRPr="00B0058A" w:rsidRDefault="00B0058A" w:rsidP="00B0058A">
      <w:pPr>
        <w:pStyle w:val="afff7"/>
        <w:rPr>
          <w:rFonts w:eastAsia="Courier New"/>
        </w:rPr>
      </w:pPr>
      <w:r w:rsidRPr="00B0058A">
        <w:rPr>
          <w:rFonts w:eastAsia="Courier New"/>
        </w:rPr>
        <w:t>&lt;/authInfo&gt;</w:t>
      </w:r>
    </w:p>
    <w:p w14:paraId="774180CC" w14:textId="77777777" w:rsidR="00B0058A" w:rsidRPr="00B0058A" w:rsidRDefault="00B0058A" w:rsidP="00B0058A">
      <w:pPr>
        <w:pStyle w:val="afff7"/>
        <w:rPr>
          <w:rFonts w:eastAsia="Courier New"/>
        </w:rPr>
      </w:pPr>
      <w:r w:rsidRPr="00B0058A">
        <w:rPr>
          <w:rFonts w:eastAsia="Courier New"/>
        </w:rPr>
        <w:t>&lt;/transportHeader&gt;</w:t>
      </w:r>
    </w:p>
    <w:p w14:paraId="26F70008" w14:textId="77777777" w:rsidR="00B0058A" w:rsidRPr="00B0058A" w:rsidRDefault="00B0058A" w:rsidP="00B0058A">
      <w:pPr>
        <w:pStyle w:val="afff7"/>
        <w:rPr>
          <w:rFonts w:eastAsia="Courier New"/>
        </w:rPr>
      </w:pPr>
      <w:r w:rsidRPr="00B0058A">
        <w:rPr>
          <w:rFonts w:eastAsia="Courier New"/>
        </w:rPr>
        <w:t>&lt;a:MessageID&gt;Идентификатор сообщения&lt;/a:MessageID&gt;</w:t>
      </w:r>
    </w:p>
    <w:p w14:paraId="6CC8F85D" w14:textId="77777777" w:rsidR="00B0058A" w:rsidRPr="00B0058A" w:rsidRDefault="00B0058A" w:rsidP="00B0058A">
      <w:pPr>
        <w:pStyle w:val="afff7"/>
        <w:rPr>
          <w:rFonts w:eastAsia="Courier New"/>
        </w:rPr>
      </w:pPr>
      <w:r w:rsidRPr="00B0058A">
        <w:rPr>
          <w:rFonts w:eastAsia="Courier New"/>
        </w:rPr>
        <w:t>&lt;a:ReplyTo&gt;</w:t>
      </w:r>
    </w:p>
    <w:p w14:paraId="74ECF03B" w14:textId="77777777" w:rsidR="00B0058A" w:rsidRPr="00B0058A" w:rsidRDefault="00B0058A" w:rsidP="00B0058A">
      <w:pPr>
        <w:pStyle w:val="afff7"/>
        <w:rPr>
          <w:rFonts w:eastAsia="Courier New"/>
        </w:rPr>
      </w:pPr>
      <w:r w:rsidRPr="00B0058A">
        <w:rPr>
          <w:rFonts w:eastAsia="Courier New"/>
        </w:rPr>
        <w:t>&lt;a:Address&gt;http://www.w3.org/2005/08/addressing/anonymous&lt;/a:Address&gt;</w:t>
      </w:r>
    </w:p>
    <w:p w14:paraId="40C90FBA" w14:textId="77777777" w:rsidR="00B0058A" w:rsidRPr="00B0058A" w:rsidRDefault="00B0058A" w:rsidP="00B0058A">
      <w:pPr>
        <w:pStyle w:val="afff7"/>
        <w:rPr>
          <w:rFonts w:eastAsia="Courier New"/>
        </w:rPr>
      </w:pPr>
      <w:r w:rsidRPr="00B0058A">
        <w:rPr>
          <w:rFonts w:eastAsia="Courier New"/>
        </w:rPr>
        <w:t>&lt;/a:ReplyTo&gt;</w:t>
      </w:r>
    </w:p>
    <w:p w14:paraId="7C6D3BFE" w14:textId="77777777" w:rsidR="00B0058A" w:rsidRPr="00B0058A" w:rsidRDefault="00B0058A" w:rsidP="00B0058A">
      <w:pPr>
        <w:pStyle w:val="afff7"/>
        <w:rPr>
          <w:rFonts w:eastAsia="Courier New"/>
        </w:rPr>
      </w:pPr>
      <w:r w:rsidRPr="00B0058A">
        <w:rPr>
          <w:rFonts w:eastAsia="Courier New"/>
        </w:rPr>
        <w:t>&lt;a:To&gt;Адрес сервиса Системы в ИПС&lt;/a:To&gt;</w:t>
      </w:r>
    </w:p>
    <w:p w14:paraId="05A36EEC" w14:textId="77777777" w:rsidR="00B0058A" w:rsidRPr="00B0058A" w:rsidRDefault="00B0058A" w:rsidP="00B0058A">
      <w:pPr>
        <w:pStyle w:val="afff7"/>
        <w:rPr>
          <w:rFonts w:eastAsia="Courier New"/>
        </w:rPr>
      </w:pPr>
      <w:r w:rsidRPr="00B0058A">
        <w:rPr>
          <w:rFonts w:eastAsia="Courier New"/>
        </w:rPr>
        <w:t>&lt;wsse:Security&gt;Блок подписи&lt;/wsse:Security&gt;</w:t>
      </w:r>
    </w:p>
    <w:p w14:paraId="69E2F9B9" w14:textId="77777777" w:rsidR="00B0058A" w:rsidRPr="00B0058A" w:rsidRDefault="00B0058A" w:rsidP="00B0058A">
      <w:pPr>
        <w:pStyle w:val="afff7"/>
        <w:rPr>
          <w:rFonts w:eastAsia="Courier New"/>
        </w:rPr>
      </w:pPr>
      <w:r w:rsidRPr="00B0058A">
        <w:rPr>
          <w:rFonts w:eastAsia="Courier New"/>
        </w:rPr>
        <w:t>&lt;/s:Header&gt;</w:t>
      </w:r>
    </w:p>
    <w:p w14:paraId="43930B91" w14:textId="77777777" w:rsidR="00B0058A" w:rsidRPr="00B0058A" w:rsidRDefault="00B0058A" w:rsidP="00B0058A">
      <w:pPr>
        <w:pStyle w:val="afff7"/>
        <w:rPr>
          <w:rFonts w:eastAsia="Courier New"/>
        </w:rPr>
      </w:pPr>
      <w:r w:rsidRPr="00B0058A">
        <w:rPr>
          <w:rFonts w:eastAsia="Courier New"/>
        </w:rPr>
        <w:t>&lt;s:Body xmlns="http://docs.oasis-open.org/wss/2004/01/oasis-200401-wss-wssecurity-utility-1.0.xsd" xmlns:xsd="http://www.w3.org/2001/XMLSchema" xmlns:xsi="http://www.w3.org/2001/XMLSchema-instance"&gt;</w:t>
      </w:r>
    </w:p>
    <w:p w14:paraId="7B2F9FF3" w14:textId="77777777" w:rsidR="00B0058A" w:rsidRPr="00B0058A" w:rsidRDefault="00B0058A" w:rsidP="00B0058A">
      <w:pPr>
        <w:pStyle w:val="afff7"/>
        <w:rPr>
          <w:rFonts w:eastAsia="Courier New"/>
        </w:rPr>
      </w:pPr>
      <w:r w:rsidRPr="00B0058A">
        <w:rPr>
          <w:rFonts w:eastAsia="Courier New"/>
        </w:rPr>
        <w:t>&lt;checkStatus xmlns="http://vimis.rosminzdrav.ru/"&gt;</w:t>
      </w:r>
    </w:p>
    <w:p w14:paraId="6D182B28" w14:textId="77777777" w:rsidR="00B0058A" w:rsidRPr="00010D1C" w:rsidRDefault="00B0058A" w:rsidP="00B0058A">
      <w:pPr>
        <w:pStyle w:val="afff7"/>
        <w:rPr>
          <w:rFonts w:eastAsia="Courier New"/>
          <w:lang w:val="ru-RU"/>
        </w:rPr>
      </w:pPr>
      <w:r w:rsidRPr="00010D1C">
        <w:rPr>
          <w:rFonts w:eastAsia="Courier New"/>
          <w:lang w:val="ru-RU"/>
        </w:rPr>
        <w:t>&lt;</w:t>
      </w:r>
      <w:r w:rsidRPr="00B0058A">
        <w:rPr>
          <w:rFonts w:eastAsia="Courier New"/>
        </w:rPr>
        <w:t>msg</w:t>
      </w:r>
      <w:r w:rsidRPr="00010D1C">
        <w:rPr>
          <w:rFonts w:eastAsia="Courier New"/>
          <w:lang w:val="ru-RU"/>
        </w:rPr>
        <w:t>_</w:t>
      </w:r>
      <w:r w:rsidRPr="00B0058A">
        <w:rPr>
          <w:rFonts w:eastAsia="Courier New"/>
        </w:rPr>
        <w:t>id</w:t>
      </w:r>
      <w:r w:rsidRPr="00010D1C">
        <w:rPr>
          <w:rFonts w:eastAsia="Courier New"/>
          <w:lang w:val="ru-RU"/>
        </w:rPr>
        <w:t xml:space="preserve"> </w:t>
      </w:r>
      <w:r w:rsidRPr="00B0058A">
        <w:rPr>
          <w:rFonts w:eastAsia="Courier New"/>
        </w:rPr>
        <w:t>xmlns</w:t>
      </w:r>
      <w:r w:rsidRPr="00010D1C">
        <w:rPr>
          <w:rFonts w:eastAsia="Courier New"/>
          <w:lang w:val="ru-RU"/>
        </w:rPr>
        <w:t xml:space="preserve">=""&gt;Уникальный идентификатор, присвоенный исходному запросу, в ответ на метод </w:t>
      </w:r>
      <w:r w:rsidRPr="00B0058A">
        <w:rPr>
          <w:rFonts w:eastAsia="Courier New"/>
        </w:rPr>
        <w:t>sendDocument</w:t>
      </w:r>
      <w:r w:rsidRPr="00010D1C">
        <w:rPr>
          <w:rFonts w:eastAsia="Courier New"/>
          <w:lang w:val="ru-RU"/>
        </w:rPr>
        <w:t>&lt;/</w:t>
      </w:r>
      <w:r w:rsidRPr="00B0058A">
        <w:rPr>
          <w:rFonts w:eastAsia="Courier New"/>
        </w:rPr>
        <w:t>msg</w:t>
      </w:r>
      <w:r w:rsidRPr="00010D1C">
        <w:rPr>
          <w:rFonts w:eastAsia="Courier New"/>
          <w:lang w:val="ru-RU"/>
        </w:rPr>
        <w:t>_</w:t>
      </w:r>
      <w:r w:rsidRPr="00B0058A">
        <w:rPr>
          <w:rFonts w:eastAsia="Courier New"/>
        </w:rPr>
        <w:t>id</w:t>
      </w:r>
      <w:r w:rsidRPr="00010D1C">
        <w:rPr>
          <w:rFonts w:eastAsia="Courier New"/>
          <w:lang w:val="ru-RU"/>
        </w:rPr>
        <w:t>&gt;</w:t>
      </w:r>
    </w:p>
    <w:p w14:paraId="533C7D5D" w14:textId="77777777" w:rsidR="00B0058A" w:rsidRPr="00B0058A" w:rsidRDefault="00B0058A" w:rsidP="00B0058A">
      <w:pPr>
        <w:pStyle w:val="afff7"/>
        <w:rPr>
          <w:rFonts w:eastAsia="Courier New"/>
        </w:rPr>
      </w:pPr>
      <w:r w:rsidRPr="00B0058A">
        <w:rPr>
          <w:rFonts w:eastAsia="Courier New"/>
        </w:rPr>
        <w:t>&lt;/checkStatus&gt;</w:t>
      </w:r>
    </w:p>
    <w:p w14:paraId="52A23EE9" w14:textId="77777777" w:rsidR="00B0058A" w:rsidRPr="00B0058A" w:rsidRDefault="00B0058A" w:rsidP="00B0058A">
      <w:pPr>
        <w:pStyle w:val="afff7"/>
        <w:rPr>
          <w:rFonts w:eastAsia="Courier New"/>
        </w:rPr>
      </w:pPr>
      <w:r w:rsidRPr="00B0058A">
        <w:rPr>
          <w:rFonts w:eastAsia="Courier New"/>
        </w:rPr>
        <w:t>&lt;/s:Body&gt;</w:t>
      </w:r>
    </w:p>
    <w:p w14:paraId="35546097" w14:textId="77777777" w:rsidR="00B0058A" w:rsidRPr="00B0058A" w:rsidRDefault="00B0058A" w:rsidP="00B0058A">
      <w:pPr>
        <w:pStyle w:val="afff7"/>
        <w:rPr>
          <w:rFonts w:eastAsia="Courier New"/>
        </w:rPr>
      </w:pPr>
      <w:r w:rsidRPr="00B0058A">
        <w:rPr>
          <w:rFonts w:eastAsia="Courier New"/>
        </w:rPr>
        <w:lastRenderedPageBreak/>
        <w:t>&lt;/s:Envelope&gt;</w:t>
      </w:r>
    </w:p>
    <w:p w14:paraId="01A899FC" w14:textId="0A2DD339" w:rsidR="00B0058A" w:rsidRDefault="00B0058A" w:rsidP="008C267E">
      <w:pPr>
        <w:pStyle w:val="4"/>
      </w:pPr>
      <w:bookmarkStart w:id="65" w:name="_6onsgx1ivfj5" w:colFirst="0" w:colLast="0"/>
      <w:bookmarkStart w:id="66" w:name="_Toc66719472"/>
      <w:bookmarkEnd w:id="65"/>
      <w:r w:rsidRPr="00B0058A">
        <w:t>Формат синхронного ответа ВИМИС</w:t>
      </w:r>
      <w:bookmarkEnd w:id="66"/>
      <w:r w:rsidR="008C267E">
        <w:t xml:space="preserve"> </w:t>
      </w:r>
      <w:r w:rsidR="008C267E" w:rsidRPr="008C267E">
        <w:t>«ССЗ»</w:t>
      </w:r>
    </w:p>
    <w:p w14:paraId="3C27FBD7" w14:textId="77777777" w:rsidR="00B0058A" w:rsidRPr="00B0058A" w:rsidRDefault="00B0058A" w:rsidP="00B0058A">
      <w:pPr>
        <w:pStyle w:val="afff7"/>
        <w:rPr>
          <w:rFonts w:eastAsia="Courier New"/>
        </w:rPr>
      </w:pPr>
      <w:r w:rsidRPr="00B0058A">
        <w:rPr>
          <w:rFonts w:eastAsia="Courier New"/>
        </w:rPr>
        <w:t>&lt;?xml version="1.0" encoding="UTF-8"?&gt;</w:t>
      </w:r>
    </w:p>
    <w:p w14:paraId="64F53B48" w14:textId="77777777" w:rsidR="00B0058A" w:rsidRPr="00B0058A" w:rsidRDefault="00B0058A" w:rsidP="00B0058A">
      <w:pPr>
        <w:pStyle w:val="afff7"/>
        <w:rPr>
          <w:rFonts w:eastAsia="Courier New"/>
        </w:rPr>
      </w:pPr>
      <w:r w:rsidRPr="00B0058A">
        <w:rPr>
          <w:rFonts w:eastAsia="Courier New"/>
        </w:rPr>
        <w:t>&lt;soap:Envelope xmlns:soap="http://schemas.xmlsoap.org/soap/envelope/" xmlns:ds="http://www.w3.org/2000/09/xmldsig#" xmlns:wsa="http://www.w3.org/2005/08/addressing" xmlns:wsse="http://docs.oasis-open.org/wss/2004/01/oasis-200401-wss-wssecurity-secext-1.0.xsd" xmlns:wsu="http://docs.oasis-open.org/wss/2004/01/oasis-200401-wss-wssecurity-utility-1.0.xsd"&gt;</w:t>
      </w:r>
    </w:p>
    <w:p w14:paraId="2EF03863" w14:textId="77777777" w:rsidR="00B0058A" w:rsidRPr="00B0058A" w:rsidRDefault="00B0058A" w:rsidP="00B0058A">
      <w:pPr>
        <w:pStyle w:val="afff7"/>
        <w:rPr>
          <w:rFonts w:eastAsia="Courier New"/>
        </w:rPr>
      </w:pPr>
      <w:r w:rsidRPr="00B0058A">
        <w:rPr>
          <w:rFonts w:eastAsia="Courier New"/>
        </w:rPr>
        <w:t>&lt;soap:Header&gt;</w:t>
      </w:r>
    </w:p>
    <w:p w14:paraId="50AFF1C6" w14:textId="77777777" w:rsidR="00B0058A" w:rsidRPr="00B0058A" w:rsidRDefault="00B0058A" w:rsidP="00B0058A">
      <w:pPr>
        <w:pStyle w:val="afff7"/>
        <w:rPr>
          <w:rFonts w:eastAsia="Courier New"/>
        </w:rPr>
      </w:pPr>
      <w:r w:rsidRPr="00B0058A">
        <w:rPr>
          <w:rFonts w:eastAsia="Courier New"/>
        </w:rPr>
        <w:t>&lt;Action xmlns="http://www.w3.org/2005/08/addressing"&gt;http://receiver.service.nr.eu.rt.ru/Receiver/ returnMsg_id&lt;/Action&gt;</w:t>
      </w:r>
    </w:p>
    <w:p w14:paraId="08DB2189" w14:textId="77777777" w:rsidR="00B0058A" w:rsidRPr="00B0058A" w:rsidRDefault="00B0058A" w:rsidP="00B0058A">
      <w:pPr>
        <w:pStyle w:val="afff7"/>
        <w:rPr>
          <w:rFonts w:eastAsia="Courier New"/>
        </w:rPr>
      </w:pPr>
      <w:r w:rsidRPr="00B0058A">
        <w:rPr>
          <w:rFonts w:eastAsia="Courier New"/>
        </w:rPr>
        <w:t>&lt;MessageID xmlns="http://www.w3.org/2005/08/addressing"&gt;Идентификатор сообщения&lt;/MessageID&gt;</w:t>
      </w:r>
    </w:p>
    <w:p w14:paraId="59A227C3" w14:textId="77777777" w:rsidR="00B0058A" w:rsidRPr="00B0058A" w:rsidRDefault="00B0058A" w:rsidP="00B0058A">
      <w:pPr>
        <w:pStyle w:val="afff7"/>
        <w:rPr>
          <w:rFonts w:eastAsia="Courier New"/>
        </w:rPr>
      </w:pPr>
      <w:r w:rsidRPr="00B0058A">
        <w:rPr>
          <w:rFonts w:eastAsia="Courier New"/>
        </w:rPr>
        <w:t>&lt;To xmlns="http://www.w3.org/2005/08/addressing"&gt;http://www.w3.org/2005/08/addressing/anonymous&lt;/To&gt;</w:t>
      </w:r>
    </w:p>
    <w:p w14:paraId="3CDC3703" w14:textId="77777777" w:rsidR="00B0058A" w:rsidRPr="00010D1C" w:rsidRDefault="00B0058A" w:rsidP="00B0058A">
      <w:pPr>
        <w:pStyle w:val="afff7"/>
        <w:rPr>
          <w:rFonts w:eastAsia="Courier New"/>
          <w:lang w:val="ru-RU"/>
        </w:rPr>
      </w:pPr>
      <w:r w:rsidRPr="00010D1C">
        <w:rPr>
          <w:rFonts w:eastAsia="Courier New"/>
          <w:lang w:val="ru-RU"/>
        </w:rPr>
        <w:t>&lt;</w:t>
      </w:r>
      <w:r w:rsidRPr="00B0058A">
        <w:rPr>
          <w:rFonts w:eastAsia="Courier New"/>
        </w:rPr>
        <w:t>RelatesTo</w:t>
      </w:r>
      <w:r w:rsidRPr="00010D1C">
        <w:rPr>
          <w:rFonts w:eastAsia="Courier New"/>
          <w:lang w:val="ru-RU"/>
        </w:rPr>
        <w:t xml:space="preserve"> </w:t>
      </w:r>
      <w:r w:rsidRPr="00B0058A">
        <w:rPr>
          <w:rFonts w:eastAsia="Courier New"/>
        </w:rPr>
        <w:t>xmlns</w:t>
      </w:r>
      <w:r w:rsidRPr="00010D1C">
        <w:rPr>
          <w:rFonts w:eastAsia="Courier New"/>
          <w:lang w:val="ru-RU"/>
        </w:rPr>
        <w:t>="</w:t>
      </w:r>
      <w:r w:rsidRPr="00B0058A">
        <w:rPr>
          <w:rFonts w:eastAsia="Courier New"/>
        </w:rPr>
        <w:t>http</w:t>
      </w:r>
      <w:r w:rsidRPr="00010D1C">
        <w:rPr>
          <w:rFonts w:eastAsia="Courier New"/>
          <w:lang w:val="ru-RU"/>
        </w:rPr>
        <w:t>://</w:t>
      </w:r>
      <w:r w:rsidRPr="00B0058A">
        <w:rPr>
          <w:rFonts w:eastAsia="Courier New"/>
        </w:rPr>
        <w:t>www</w:t>
      </w:r>
      <w:r w:rsidRPr="00010D1C">
        <w:rPr>
          <w:rFonts w:eastAsia="Courier New"/>
          <w:lang w:val="ru-RU"/>
        </w:rPr>
        <w:t>.</w:t>
      </w:r>
      <w:r w:rsidRPr="00B0058A">
        <w:rPr>
          <w:rFonts w:eastAsia="Courier New"/>
        </w:rPr>
        <w:t>w</w:t>
      </w:r>
      <w:r w:rsidRPr="00010D1C">
        <w:rPr>
          <w:rFonts w:eastAsia="Courier New"/>
          <w:lang w:val="ru-RU"/>
        </w:rPr>
        <w:t>3.</w:t>
      </w:r>
      <w:r w:rsidRPr="00B0058A">
        <w:rPr>
          <w:rFonts w:eastAsia="Courier New"/>
        </w:rPr>
        <w:t>org</w:t>
      </w:r>
      <w:r w:rsidRPr="00010D1C">
        <w:rPr>
          <w:rFonts w:eastAsia="Courier New"/>
          <w:lang w:val="ru-RU"/>
        </w:rPr>
        <w:t>/2005/08/</w:t>
      </w:r>
      <w:r w:rsidRPr="00B0058A">
        <w:rPr>
          <w:rFonts w:eastAsia="Courier New"/>
        </w:rPr>
        <w:t>addressing</w:t>
      </w:r>
      <w:r w:rsidRPr="00010D1C">
        <w:rPr>
          <w:rFonts w:eastAsia="Courier New"/>
          <w:lang w:val="ru-RU"/>
        </w:rPr>
        <w:t>"&gt;Идентификатор сообщения, на который отправляется синхронный ответ&lt;/</w:t>
      </w:r>
      <w:r w:rsidRPr="00B0058A">
        <w:rPr>
          <w:rFonts w:eastAsia="Courier New"/>
        </w:rPr>
        <w:t>RelatesTo</w:t>
      </w:r>
      <w:r w:rsidRPr="00010D1C">
        <w:rPr>
          <w:rFonts w:eastAsia="Courier New"/>
          <w:lang w:val="ru-RU"/>
        </w:rPr>
        <w:t>&gt;</w:t>
      </w:r>
    </w:p>
    <w:p w14:paraId="67373964" w14:textId="77777777" w:rsidR="00B0058A" w:rsidRPr="00B0058A" w:rsidRDefault="00B0058A" w:rsidP="00B0058A">
      <w:pPr>
        <w:pStyle w:val="afff7"/>
        <w:rPr>
          <w:rFonts w:eastAsia="Courier New"/>
        </w:rPr>
      </w:pPr>
      <w:r w:rsidRPr="00B0058A">
        <w:rPr>
          <w:rFonts w:eastAsia="Courier New"/>
        </w:rPr>
        <w:t>&lt;wsse:Security&gt;</w:t>
      </w:r>
    </w:p>
    <w:p w14:paraId="4CA1A039" w14:textId="77777777" w:rsidR="00B0058A" w:rsidRPr="00B0058A" w:rsidRDefault="00B0058A" w:rsidP="00B0058A">
      <w:pPr>
        <w:pStyle w:val="afff7"/>
        <w:rPr>
          <w:rFonts w:eastAsia="Courier New"/>
        </w:rPr>
      </w:pPr>
      <w:r w:rsidRPr="00B0058A">
        <w:rPr>
          <w:rFonts w:eastAsia="Courier New"/>
        </w:rPr>
        <w:t>Блок подписи</w:t>
      </w:r>
    </w:p>
    <w:p w14:paraId="6F8C7DF3" w14:textId="77777777" w:rsidR="00B0058A" w:rsidRPr="00B0058A" w:rsidRDefault="00B0058A" w:rsidP="00B0058A">
      <w:pPr>
        <w:pStyle w:val="afff7"/>
        <w:rPr>
          <w:rFonts w:eastAsia="Courier New"/>
        </w:rPr>
      </w:pPr>
      <w:r w:rsidRPr="00B0058A">
        <w:rPr>
          <w:rFonts w:eastAsia="Courier New"/>
        </w:rPr>
        <w:t>&lt;/wsse:Security&gt;</w:t>
      </w:r>
    </w:p>
    <w:p w14:paraId="7BC8CBE9" w14:textId="77777777" w:rsidR="00B0058A" w:rsidRPr="00B0058A" w:rsidRDefault="00B0058A" w:rsidP="00B0058A">
      <w:pPr>
        <w:pStyle w:val="afff7"/>
        <w:rPr>
          <w:rFonts w:eastAsia="Courier New"/>
        </w:rPr>
      </w:pPr>
      <w:r w:rsidRPr="00B0058A">
        <w:rPr>
          <w:rFonts w:eastAsia="Courier New"/>
        </w:rPr>
        <w:t>&lt;/soap:Header&gt;</w:t>
      </w:r>
    </w:p>
    <w:p w14:paraId="61439491" w14:textId="77777777" w:rsidR="00B0058A" w:rsidRPr="00B0058A" w:rsidRDefault="00B0058A" w:rsidP="00B0058A">
      <w:pPr>
        <w:pStyle w:val="afff7"/>
        <w:rPr>
          <w:rFonts w:eastAsia="Courier New"/>
        </w:rPr>
      </w:pPr>
      <w:r w:rsidRPr="00B0058A">
        <w:rPr>
          <w:rFonts w:eastAsia="Courier New"/>
        </w:rPr>
        <w:t>&lt;soap:Body wsu:Id="body"&gt;</w:t>
      </w:r>
    </w:p>
    <w:p w14:paraId="78A7604E" w14:textId="77777777" w:rsidR="00B0058A" w:rsidRPr="00B0058A" w:rsidRDefault="00B0058A" w:rsidP="00B0058A">
      <w:pPr>
        <w:pStyle w:val="afff7"/>
        <w:rPr>
          <w:rFonts w:eastAsia="Courier New"/>
        </w:rPr>
      </w:pPr>
      <w:r w:rsidRPr="00B0058A">
        <w:rPr>
          <w:rFonts w:eastAsia="Courier New"/>
        </w:rPr>
        <w:t>&lt;checkStatusResponse xmlns="http://vimis.rosminzdrav.ru/"&gt;</w:t>
      </w:r>
    </w:p>
    <w:p w14:paraId="4826842D" w14:textId="77777777" w:rsidR="00B0058A" w:rsidRPr="00010D1C" w:rsidRDefault="00B0058A" w:rsidP="00B0058A">
      <w:pPr>
        <w:pStyle w:val="afff7"/>
        <w:rPr>
          <w:rFonts w:eastAsia="Courier New"/>
          <w:lang w:val="ru-RU"/>
        </w:rPr>
      </w:pPr>
      <w:r w:rsidRPr="00010D1C">
        <w:rPr>
          <w:rFonts w:eastAsia="Courier New"/>
          <w:lang w:val="ru-RU"/>
        </w:rPr>
        <w:t>&lt;</w:t>
      </w:r>
      <w:r w:rsidRPr="00B0058A">
        <w:rPr>
          <w:rFonts w:eastAsia="Courier New"/>
        </w:rPr>
        <w:t>status</w:t>
      </w:r>
      <w:r w:rsidRPr="00010D1C">
        <w:rPr>
          <w:rFonts w:eastAsia="Courier New"/>
          <w:lang w:val="ru-RU"/>
        </w:rPr>
        <w:t xml:space="preserve"> </w:t>
      </w:r>
      <w:r w:rsidRPr="00B0058A">
        <w:rPr>
          <w:rFonts w:eastAsia="Courier New"/>
        </w:rPr>
        <w:t>xmlns</w:t>
      </w:r>
      <w:r w:rsidRPr="00010D1C">
        <w:rPr>
          <w:rFonts w:eastAsia="Courier New"/>
          <w:lang w:val="ru-RU"/>
        </w:rPr>
        <w:t>=""&gt;Статус обработки документа&lt;/</w:t>
      </w:r>
      <w:r w:rsidRPr="00B0058A">
        <w:rPr>
          <w:rFonts w:eastAsia="Courier New"/>
        </w:rPr>
        <w:t>status</w:t>
      </w:r>
      <w:r w:rsidRPr="00010D1C">
        <w:rPr>
          <w:rFonts w:eastAsia="Courier New"/>
          <w:lang w:val="ru-RU"/>
        </w:rPr>
        <w:t>&gt;</w:t>
      </w:r>
    </w:p>
    <w:p w14:paraId="08A9854C" w14:textId="77777777" w:rsidR="00B0058A" w:rsidRPr="00010D1C" w:rsidRDefault="00B0058A" w:rsidP="00B0058A">
      <w:pPr>
        <w:pStyle w:val="afff7"/>
        <w:rPr>
          <w:rFonts w:eastAsia="Courier New"/>
          <w:lang w:val="ru-RU"/>
        </w:rPr>
      </w:pPr>
      <w:r w:rsidRPr="00010D1C">
        <w:rPr>
          <w:rFonts w:eastAsia="Courier New"/>
          <w:lang w:val="ru-RU"/>
        </w:rPr>
        <w:t>&lt;</w:t>
      </w:r>
      <w:r w:rsidRPr="00B0058A">
        <w:rPr>
          <w:rFonts w:eastAsia="Courier New"/>
        </w:rPr>
        <w:t>description</w:t>
      </w:r>
      <w:r w:rsidRPr="00010D1C">
        <w:rPr>
          <w:rFonts w:eastAsia="Courier New"/>
          <w:lang w:val="ru-RU"/>
        </w:rPr>
        <w:t xml:space="preserve"> </w:t>
      </w:r>
      <w:r w:rsidRPr="00B0058A">
        <w:rPr>
          <w:rFonts w:eastAsia="Courier New"/>
        </w:rPr>
        <w:t>xmlns</w:t>
      </w:r>
      <w:r w:rsidRPr="00010D1C">
        <w:rPr>
          <w:rFonts w:eastAsia="Courier New"/>
          <w:lang w:val="ru-RU"/>
        </w:rPr>
        <w:t>=""&gt;Описание результата обработки полученного запроса</w:t>
      </w:r>
    </w:p>
    <w:p w14:paraId="6A6B6B01" w14:textId="77777777" w:rsidR="00B0058A" w:rsidRPr="00B0058A" w:rsidRDefault="00B0058A" w:rsidP="00B0058A">
      <w:pPr>
        <w:pStyle w:val="afff7"/>
        <w:rPr>
          <w:rFonts w:eastAsia="Courier New"/>
        </w:rPr>
      </w:pPr>
      <w:r w:rsidRPr="00B0058A">
        <w:rPr>
          <w:rFonts w:eastAsia="Courier New"/>
        </w:rPr>
        <w:t>&lt;/checkStatusResponse&gt;</w:t>
      </w:r>
    </w:p>
    <w:p w14:paraId="35F5009F" w14:textId="77777777" w:rsidR="00B0058A" w:rsidRPr="00B0058A" w:rsidRDefault="00B0058A" w:rsidP="00B0058A">
      <w:pPr>
        <w:pStyle w:val="afff7"/>
        <w:rPr>
          <w:rFonts w:eastAsia="Courier New"/>
        </w:rPr>
      </w:pPr>
      <w:r w:rsidRPr="00B0058A">
        <w:rPr>
          <w:rFonts w:eastAsia="Courier New"/>
        </w:rPr>
        <w:t>&lt;/soap:Body&gt;</w:t>
      </w:r>
    </w:p>
    <w:p w14:paraId="67B83684" w14:textId="43E9B0DB" w:rsidR="0083770C" w:rsidRPr="00B0058A" w:rsidRDefault="00B0058A" w:rsidP="0018391F">
      <w:pPr>
        <w:pStyle w:val="afff7"/>
        <w:rPr>
          <w:rFonts w:eastAsia="Courier New"/>
        </w:rPr>
      </w:pPr>
      <w:r w:rsidRPr="00B0058A">
        <w:rPr>
          <w:rFonts w:eastAsia="Courier New"/>
        </w:rPr>
        <w:t>&lt;/soap:Envelope&gt;</w:t>
      </w:r>
    </w:p>
    <w:p w14:paraId="51AAB151" w14:textId="77777777" w:rsidR="00146B36" w:rsidRDefault="003D2877" w:rsidP="001D5A12">
      <w:pPr>
        <w:pStyle w:val="30"/>
      </w:pPr>
      <w:bookmarkStart w:id="67" w:name="_Toc66719473"/>
      <w:r>
        <w:t>WSDL-схема сервиса приема медицинских сведений ВИМИС «ССЗ»</w:t>
      </w:r>
      <w:bookmarkEnd w:id="67"/>
    </w:p>
    <w:p w14:paraId="06A98C66" w14:textId="77777777" w:rsidR="0031588E" w:rsidRPr="0031588E" w:rsidRDefault="0031588E" w:rsidP="0031588E">
      <w:pPr>
        <w:pStyle w:val="afff7"/>
        <w:rPr>
          <w:rFonts w:eastAsia="Courier New"/>
        </w:rPr>
      </w:pPr>
      <w:r w:rsidRPr="0031588E">
        <w:rPr>
          <w:rFonts w:eastAsia="Courier New"/>
        </w:rPr>
        <w:t>&lt;?xml version='1.0' encoding='UTF-8'?&gt;</w:t>
      </w:r>
    </w:p>
    <w:p w14:paraId="317BE246" w14:textId="77777777" w:rsidR="0031588E" w:rsidRPr="0031588E" w:rsidRDefault="0031588E" w:rsidP="0031588E">
      <w:pPr>
        <w:pStyle w:val="afff7"/>
        <w:rPr>
          <w:rFonts w:eastAsia="Courier New"/>
        </w:rPr>
      </w:pPr>
      <w:r w:rsidRPr="0031588E">
        <w:rPr>
          <w:rFonts w:eastAsia="Courier New"/>
        </w:rPr>
        <w:t>&lt;wsdl:definitions xmlns:xsd="http://www.w3.org/2001/XMLSchema" xmlns:wsp="http://www.w3.org/ns/ws-policy" xmlns:wsdl="http://schemas.xmlsoap.org/wsdl/" xmlns:wsaw="http://www.w3.org/2006/05/addressing/wsdl" xmlns:wsam="http://www.w3.org/2007/05/addressing/metadata" xmlns:tns="http://vimis.rosminzdrav.ru/" xmlns:soap="http://schemas.xmlsoap.org/wsdl/soap/" xmlns:ns1="http://schemas.xmlsoap.org/soap/http" name="receiver" targetNamespace="http://vimis.rosminzdrav.ru/"&gt;</w:t>
      </w:r>
    </w:p>
    <w:p w14:paraId="78A45A43" w14:textId="77777777" w:rsidR="0031588E" w:rsidRPr="0031588E" w:rsidRDefault="0031588E" w:rsidP="0031588E">
      <w:pPr>
        <w:pStyle w:val="afff7"/>
        <w:rPr>
          <w:rFonts w:eastAsia="Courier New"/>
        </w:rPr>
      </w:pPr>
      <w:r w:rsidRPr="0031588E">
        <w:rPr>
          <w:rFonts w:eastAsia="Courier New"/>
        </w:rPr>
        <w:t>&lt;wsdl:types&gt;</w:t>
      </w:r>
    </w:p>
    <w:p w14:paraId="5427BD71" w14:textId="77777777" w:rsidR="0031588E" w:rsidRPr="0031588E" w:rsidRDefault="0031588E" w:rsidP="0031588E">
      <w:pPr>
        <w:pStyle w:val="afff7"/>
        <w:rPr>
          <w:rFonts w:eastAsia="Courier New"/>
        </w:rPr>
      </w:pPr>
      <w:r w:rsidRPr="0031588E">
        <w:rPr>
          <w:rFonts w:eastAsia="Courier New"/>
        </w:rPr>
        <w:t xml:space="preserve">&lt;xs:schema xmlns:xs="http://www.w3.org/2001/XMLSchema" xmlns:tns="http://vimis.rosminzdrav.ru/" </w:t>
      </w:r>
      <w:r w:rsidRPr="0031588E">
        <w:rPr>
          <w:rFonts w:eastAsia="Courier New"/>
        </w:rPr>
        <w:lastRenderedPageBreak/>
        <w:t>attributeFormDefault="unqualified" elementFormDefault="unqualified" targetNamespace="http://vimis.rosminzdrav.ru/"&gt;</w:t>
      </w:r>
    </w:p>
    <w:p w14:paraId="139B70B2" w14:textId="77777777" w:rsidR="0031588E" w:rsidRPr="0031588E" w:rsidRDefault="0031588E" w:rsidP="0031588E">
      <w:pPr>
        <w:pStyle w:val="afff7"/>
        <w:rPr>
          <w:rFonts w:eastAsia="Courier New"/>
        </w:rPr>
      </w:pPr>
      <w:r w:rsidRPr="0031588E">
        <w:rPr>
          <w:rFonts w:eastAsia="Courier New"/>
        </w:rPr>
        <w:t>&lt;xs:element name="sendDocument" type="tns:sendDocument" /&gt;</w:t>
      </w:r>
    </w:p>
    <w:p w14:paraId="4D3F0B92" w14:textId="77777777" w:rsidR="0031588E" w:rsidRPr="0031588E" w:rsidRDefault="0031588E" w:rsidP="0031588E">
      <w:pPr>
        <w:pStyle w:val="afff7"/>
        <w:rPr>
          <w:rFonts w:eastAsia="Courier New"/>
        </w:rPr>
      </w:pPr>
      <w:r w:rsidRPr="0031588E">
        <w:rPr>
          <w:rFonts w:eastAsia="Courier New"/>
        </w:rPr>
        <w:t>&lt;xs:element name="returnMsgId" type="tns:returnMsgId" /&gt;</w:t>
      </w:r>
    </w:p>
    <w:p w14:paraId="06ABAEA5" w14:textId="77777777" w:rsidR="0031588E" w:rsidRPr="0031588E" w:rsidRDefault="0031588E" w:rsidP="0031588E">
      <w:pPr>
        <w:pStyle w:val="afff7"/>
        <w:rPr>
          <w:rFonts w:eastAsia="Courier New"/>
        </w:rPr>
      </w:pPr>
      <w:r w:rsidRPr="0031588E">
        <w:rPr>
          <w:rFonts w:eastAsia="Courier New"/>
        </w:rPr>
        <w:t>&lt;xs:element name="checkStatus" type="tns:checkStatus" /&gt;</w:t>
      </w:r>
    </w:p>
    <w:p w14:paraId="035791D0" w14:textId="39858A09" w:rsidR="0031588E" w:rsidRPr="0031588E" w:rsidRDefault="0031588E" w:rsidP="0031588E">
      <w:pPr>
        <w:pStyle w:val="afff7"/>
        <w:rPr>
          <w:rFonts w:eastAsia="Courier New"/>
        </w:rPr>
      </w:pPr>
      <w:r w:rsidRPr="0031588E">
        <w:rPr>
          <w:rFonts w:eastAsia="Courier New"/>
        </w:rPr>
        <w:t>&lt;xs:element name="checkStatusResponse" type="tns:checkStatusResponse" /&gt;</w:t>
      </w:r>
    </w:p>
    <w:p w14:paraId="51818FEF" w14:textId="77777777" w:rsidR="0031588E" w:rsidRPr="0031588E" w:rsidRDefault="0031588E" w:rsidP="0031588E">
      <w:pPr>
        <w:pStyle w:val="afff7"/>
        <w:rPr>
          <w:rFonts w:eastAsia="Courier New"/>
        </w:rPr>
      </w:pPr>
      <w:r w:rsidRPr="0031588E">
        <w:rPr>
          <w:rFonts w:eastAsia="Courier New"/>
        </w:rPr>
        <w:t>&lt;xs:complexType name="sendDocument"&gt;</w:t>
      </w:r>
    </w:p>
    <w:p w14:paraId="727BA694" w14:textId="77777777" w:rsidR="0031588E" w:rsidRPr="0031588E" w:rsidRDefault="0031588E" w:rsidP="0031588E">
      <w:pPr>
        <w:pStyle w:val="afff7"/>
        <w:rPr>
          <w:rFonts w:eastAsia="Courier New"/>
        </w:rPr>
      </w:pPr>
      <w:r w:rsidRPr="0031588E">
        <w:rPr>
          <w:rFonts w:eastAsia="Courier New"/>
        </w:rPr>
        <w:t>&lt;xs:sequence&gt;</w:t>
      </w:r>
    </w:p>
    <w:p w14:paraId="0CB2650B" w14:textId="77777777" w:rsidR="0031588E" w:rsidRPr="0031588E" w:rsidRDefault="0031588E" w:rsidP="0031588E">
      <w:pPr>
        <w:pStyle w:val="afff7"/>
        <w:rPr>
          <w:rFonts w:eastAsia="Courier New"/>
        </w:rPr>
      </w:pPr>
      <w:r w:rsidRPr="0031588E">
        <w:rPr>
          <w:rFonts w:eastAsia="Courier New"/>
        </w:rPr>
        <w:t>&lt;xs:element name="vmcl" minOccurs="0" type="xs:int" /&gt;</w:t>
      </w:r>
    </w:p>
    <w:p w14:paraId="32DB126A" w14:textId="77777777" w:rsidR="0031588E" w:rsidRPr="0031588E" w:rsidRDefault="0031588E" w:rsidP="0031588E">
      <w:pPr>
        <w:pStyle w:val="afff7"/>
        <w:rPr>
          <w:rFonts w:eastAsia="Courier New"/>
        </w:rPr>
      </w:pPr>
      <w:r w:rsidRPr="0031588E">
        <w:rPr>
          <w:rFonts w:eastAsia="Courier New"/>
        </w:rPr>
        <w:t>&lt;xs:element name="docType" type="xs:int" /&gt;</w:t>
      </w:r>
    </w:p>
    <w:p w14:paraId="195E47EC" w14:textId="77777777" w:rsidR="0031588E" w:rsidRPr="0031588E" w:rsidRDefault="0031588E" w:rsidP="0031588E">
      <w:pPr>
        <w:pStyle w:val="afff7"/>
        <w:rPr>
          <w:rFonts w:eastAsia="Courier New"/>
        </w:rPr>
      </w:pPr>
      <w:r w:rsidRPr="0031588E">
        <w:rPr>
          <w:rFonts w:eastAsia="Courier New"/>
        </w:rPr>
        <w:t>&lt;xs:element name="docTypeVersion" type="xs:string" /&gt;</w:t>
      </w:r>
    </w:p>
    <w:p w14:paraId="50F9F34A" w14:textId="77777777" w:rsidR="0031588E" w:rsidRPr="0031588E" w:rsidRDefault="0031588E" w:rsidP="0031588E">
      <w:pPr>
        <w:pStyle w:val="afff7"/>
        <w:rPr>
          <w:rFonts w:eastAsia="Courier New"/>
        </w:rPr>
      </w:pPr>
      <w:r w:rsidRPr="0031588E">
        <w:rPr>
          <w:rFonts w:eastAsia="Courier New"/>
        </w:rPr>
        <w:t>&lt;xs:element name="triggerPoint" minOccurs="0" type="xs:int" /&gt;</w:t>
      </w:r>
    </w:p>
    <w:p w14:paraId="1FF72D75" w14:textId="77777777" w:rsidR="0031588E" w:rsidRPr="0031588E" w:rsidRDefault="0031588E" w:rsidP="0031588E">
      <w:pPr>
        <w:pStyle w:val="afff7"/>
        <w:rPr>
          <w:rFonts w:eastAsia="Courier New"/>
        </w:rPr>
      </w:pPr>
      <w:r w:rsidRPr="0031588E">
        <w:rPr>
          <w:rFonts w:eastAsia="Courier New"/>
        </w:rPr>
        <w:t>&lt;xs:element name="interimMsg" minOccurs="0" type="xs:int" /&gt;</w:t>
      </w:r>
    </w:p>
    <w:p w14:paraId="6897B798" w14:textId="77777777" w:rsidR="0031588E" w:rsidRPr="0031588E" w:rsidRDefault="0031588E" w:rsidP="0031588E">
      <w:pPr>
        <w:pStyle w:val="afff7"/>
        <w:rPr>
          <w:rFonts w:eastAsia="Courier New"/>
        </w:rPr>
      </w:pPr>
      <w:r w:rsidRPr="0031588E">
        <w:rPr>
          <w:rFonts w:eastAsia="Courier New"/>
        </w:rPr>
        <w:t>&lt;xs:element name="signature" minOccurs="0" type="tns:signature" /&gt;</w:t>
      </w:r>
    </w:p>
    <w:p w14:paraId="1F6B371C" w14:textId="77777777" w:rsidR="0031588E" w:rsidRPr="0031588E" w:rsidRDefault="0031588E" w:rsidP="0031588E">
      <w:pPr>
        <w:pStyle w:val="afff7"/>
        <w:rPr>
          <w:rFonts w:eastAsia="Courier New"/>
        </w:rPr>
      </w:pPr>
      <w:r w:rsidRPr="0031588E">
        <w:rPr>
          <w:rFonts w:eastAsia="Courier New"/>
        </w:rPr>
        <w:t>&lt;xs:element name="document" type="xs:string" /&gt;</w:t>
      </w:r>
    </w:p>
    <w:p w14:paraId="6F2DEE6F" w14:textId="77777777" w:rsidR="0031588E" w:rsidRPr="0031588E" w:rsidRDefault="0031588E" w:rsidP="0031588E">
      <w:pPr>
        <w:pStyle w:val="afff7"/>
        <w:rPr>
          <w:rFonts w:eastAsia="Courier New"/>
        </w:rPr>
      </w:pPr>
      <w:r w:rsidRPr="0031588E">
        <w:rPr>
          <w:rFonts w:eastAsia="Courier New"/>
        </w:rPr>
        <w:t>&lt;/xs:sequence&gt;</w:t>
      </w:r>
    </w:p>
    <w:p w14:paraId="5020FA2E" w14:textId="77777777" w:rsidR="0031588E" w:rsidRPr="0031588E" w:rsidRDefault="0031588E" w:rsidP="0031588E">
      <w:pPr>
        <w:pStyle w:val="afff7"/>
        <w:rPr>
          <w:rFonts w:eastAsia="Courier New"/>
        </w:rPr>
      </w:pPr>
      <w:r w:rsidRPr="0031588E">
        <w:rPr>
          <w:rFonts w:eastAsia="Courier New"/>
        </w:rPr>
        <w:t>&lt;/xs:complexType&gt;</w:t>
      </w:r>
    </w:p>
    <w:p w14:paraId="1C2A993F" w14:textId="77777777" w:rsidR="0031588E" w:rsidRPr="0031588E" w:rsidRDefault="0031588E" w:rsidP="0031588E">
      <w:pPr>
        <w:pStyle w:val="afff7"/>
        <w:rPr>
          <w:rFonts w:eastAsia="Courier New"/>
        </w:rPr>
      </w:pPr>
      <w:r w:rsidRPr="0031588E">
        <w:rPr>
          <w:rFonts w:eastAsia="Courier New"/>
        </w:rPr>
        <w:t>&lt;xs:complexType name="returnMsgId"&gt;</w:t>
      </w:r>
    </w:p>
    <w:p w14:paraId="2945B3E5" w14:textId="77777777" w:rsidR="0031588E" w:rsidRPr="0031588E" w:rsidRDefault="0031588E" w:rsidP="0031588E">
      <w:pPr>
        <w:pStyle w:val="afff7"/>
        <w:rPr>
          <w:rFonts w:eastAsia="Courier New"/>
        </w:rPr>
      </w:pPr>
      <w:r w:rsidRPr="0031588E">
        <w:rPr>
          <w:rFonts w:eastAsia="Courier New"/>
        </w:rPr>
        <w:t>&lt;xs:sequence&gt;</w:t>
      </w:r>
    </w:p>
    <w:p w14:paraId="72131FE5" w14:textId="77777777" w:rsidR="0031588E" w:rsidRPr="0031588E" w:rsidRDefault="0031588E" w:rsidP="0031588E">
      <w:pPr>
        <w:pStyle w:val="afff7"/>
        <w:rPr>
          <w:rFonts w:eastAsia="Courier New"/>
        </w:rPr>
      </w:pPr>
      <w:r w:rsidRPr="0031588E">
        <w:rPr>
          <w:rFonts w:eastAsia="Courier New"/>
        </w:rPr>
        <w:t>&lt;xs:element name="msg_id" type="xs:string" /&gt;</w:t>
      </w:r>
    </w:p>
    <w:p w14:paraId="62BB8DE0" w14:textId="77777777" w:rsidR="0031588E" w:rsidRPr="0031588E" w:rsidRDefault="0031588E" w:rsidP="0031588E">
      <w:pPr>
        <w:pStyle w:val="afff7"/>
        <w:rPr>
          <w:rFonts w:eastAsia="Courier New"/>
        </w:rPr>
      </w:pPr>
      <w:r w:rsidRPr="0031588E">
        <w:rPr>
          <w:rFonts w:eastAsia="Courier New"/>
        </w:rPr>
        <w:t>&lt;/xs:sequence&gt;</w:t>
      </w:r>
    </w:p>
    <w:p w14:paraId="503EA39D" w14:textId="77777777" w:rsidR="0031588E" w:rsidRPr="0031588E" w:rsidRDefault="0031588E" w:rsidP="0031588E">
      <w:pPr>
        <w:pStyle w:val="afff7"/>
        <w:rPr>
          <w:rFonts w:eastAsia="Courier New"/>
        </w:rPr>
      </w:pPr>
      <w:r w:rsidRPr="0031588E">
        <w:rPr>
          <w:rFonts w:eastAsia="Courier New"/>
        </w:rPr>
        <w:t>&lt;/xs:complexType&gt;</w:t>
      </w:r>
    </w:p>
    <w:p w14:paraId="0E17A4B1" w14:textId="77777777" w:rsidR="0031588E" w:rsidRPr="0031588E" w:rsidRDefault="0031588E" w:rsidP="0031588E">
      <w:pPr>
        <w:pStyle w:val="afff7"/>
        <w:rPr>
          <w:rFonts w:eastAsia="Courier New"/>
        </w:rPr>
      </w:pPr>
      <w:r w:rsidRPr="0031588E">
        <w:rPr>
          <w:rFonts w:eastAsia="Courier New"/>
        </w:rPr>
        <w:t>&lt;xs:complexType name="signature"&gt;</w:t>
      </w:r>
    </w:p>
    <w:p w14:paraId="3C15C7EF" w14:textId="77777777" w:rsidR="0031588E" w:rsidRPr="0031588E" w:rsidRDefault="0031588E" w:rsidP="0031588E">
      <w:pPr>
        <w:pStyle w:val="afff7"/>
        <w:rPr>
          <w:rFonts w:eastAsia="Courier New"/>
        </w:rPr>
      </w:pPr>
      <w:r w:rsidRPr="0031588E">
        <w:rPr>
          <w:rFonts w:eastAsia="Courier New"/>
        </w:rPr>
        <w:t>&lt;xs:sequence&gt;</w:t>
      </w:r>
    </w:p>
    <w:p w14:paraId="2AA3E70E" w14:textId="77777777" w:rsidR="0031588E" w:rsidRPr="0031588E" w:rsidRDefault="0031588E" w:rsidP="0031588E">
      <w:pPr>
        <w:pStyle w:val="afff7"/>
        <w:rPr>
          <w:rFonts w:eastAsia="Courier New"/>
        </w:rPr>
      </w:pPr>
      <w:r w:rsidRPr="0031588E">
        <w:rPr>
          <w:rFonts w:eastAsia="Courier New"/>
        </w:rPr>
        <w:t>&lt;xs:element name="data" type="xs:string" /&gt;</w:t>
      </w:r>
    </w:p>
    <w:p w14:paraId="6CE3C5A5" w14:textId="77777777" w:rsidR="0031588E" w:rsidRPr="0031588E" w:rsidRDefault="0031588E" w:rsidP="0031588E">
      <w:pPr>
        <w:pStyle w:val="afff7"/>
        <w:rPr>
          <w:rFonts w:eastAsia="Courier New"/>
        </w:rPr>
      </w:pPr>
      <w:r w:rsidRPr="0031588E">
        <w:rPr>
          <w:rFonts w:eastAsia="Courier New"/>
        </w:rPr>
        <w:t>&lt;xs:element name="checksum" type="xs:int" /&gt;</w:t>
      </w:r>
    </w:p>
    <w:p w14:paraId="792248AB" w14:textId="77777777" w:rsidR="0031588E" w:rsidRPr="0031588E" w:rsidRDefault="0031588E" w:rsidP="0031588E">
      <w:pPr>
        <w:pStyle w:val="afff7"/>
        <w:rPr>
          <w:rFonts w:eastAsia="Courier New"/>
        </w:rPr>
      </w:pPr>
      <w:r w:rsidRPr="0031588E">
        <w:rPr>
          <w:rFonts w:eastAsia="Courier New"/>
        </w:rPr>
        <w:t>&lt;/xs:sequence&gt;</w:t>
      </w:r>
    </w:p>
    <w:p w14:paraId="334AC088" w14:textId="77777777" w:rsidR="0031588E" w:rsidRPr="0031588E" w:rsidRDefault="0031588E" w:rsidP="0031588E">
      <w:pPr>
        <w:pStyle w:val="afff7"/>
        <w:rPr>
          <w:rFonts w:eastAsia="Courier New"/>
        </w:rPr>
      </w:pPr>
      <w:r w:rsidRPr="0031588E">
        <w:rPr>
          <w:rFonts w:eastAsia="Courier New"/>
        </w:rPr>
        <w:t>&lt;/xs:complexType&gt;</w:t>
      </w:r>
    </w:p>
    <w:p w14:paraId="55C8F759" w14:textId="77777777" w:rsidR="0031588E" w:rsidRPr="0031588E" w:rsidRDefault="0031588E" w:rsidP="0031588E">
      <w:pPr>
        <w:pStyle w:val="afff7"/>
        <w:rPr>
          <w:rFonts w:eastAsia="Courier New"/>
        </w:rPr>
      </w:pPr>
      <w:r w:rsidRPr="0031588E">
        <w:rPr>
          <w:rFonts w:eastAsia="Courier New"/>
        </w:rPr>
        <w:t>&lt;xs:complexType name="checkStatus"&gt;</w:t>
      </w:r>
    </w:p>
    <w:p w14:paraId="19C5F849" w14:textId="77777777" w:rsidR="0031588E" w:rsidRPr="0031588E" w:rsidRDefault="0031588E" w:rsidP="0031588E">
      <w:pPr>
        <w:pStyle w:val="afff7"/>
        <w:rPr>
          <w:rFonts w:eastAsia="Courier New"/>
        </w:rPr>
      </w:pPr>
      <w:r w:rsidRPr="0031588E">
        <w:rPr>
          <w:rFonts w:eastAsia="Courier New"/>
        </w:rPr>
        <w:t>&lt;xs:sequence&gt;</w:t>
      </w:r>
    </w:p>
    <w:p w14:paraId="5AD2D206" w14:textId="77777777" w:rsidR="0031588E" w:rsidRPr="0031588E" w:rsidRDefault="0031588E" w:rsidP="0031588E">
      <w:pPr>
        <w:pStyle w:val="afff7"/>
        <w:rPr>
          <w:rFonts w:eastAsia="Courier New"/>
        </w:rPr>
      </w:pPr>
      <w:r w:rsidRPr="0031588E">
        <w:rPr>
          <w:rFonts w:eastAsia="Courier New"/>
        </w:rPr>
        <w:t>&lt;xs:element name="msg_id" type="xs:string" /&gt;</w:t>
      </w:r>
    </w:p>
    <w:p w14:paraId="64D01149" w14:textId="77777777" w:rsidR="0031588E" w:rsidRPr="0031588E" w:rsidRDefault="0031588E" w:rsidP="0031588E">
      <w:pPr>
        <w:pStyle w:val="afff7"/>
        <w:rPr>
          <w:rFonts w:eastAsia="Courier New"/>
        </w:rPr>
      </w:pPr>
      <w:r w:rsidRPr="0031588E">
        <w:rPr>
          <w:rFonts w:eastAsia="Courier New"/>
        </w:rPr>
        <w:t>&lt;/xs:sequence&gt;</w:t>
      </w:r>
    </w:p>
    <w:p w14:paraId="1D3406F2" w14:textId="77777777" w:rsidR="0031588E" w:rsidRPr="0031588E" w:rsidRDefault="0031588E" w:rsidP="0031588E">
      <w:pPr>
        <w:pStyle w:val="afff7"/>
        <w:rPr>
          <w:rFonts w:eastAsia="Courier New"/>
        </w:rPr>
      </w:pPr>
      <w:r w:rsidRPr="0031588E">
        <w:rPr>
          <w:rFonts w:eastAsia="Courier New"/>
        </w:rPr>
        <w:t>&lt;/xs:complexType&gt;</w:t>
      </w:r>
    </w:p>
    <w:p w14:paraId="6FFB3B31" w14:textId="77777777" w:rsidR="0031588E" w:rsidRPr="0031588E" w:rsidRDefault="0031588E" w:rsidP="0031588E">
      <w:pPr>
        <w:pStyle w:val="afff7"/>
        <w:rPr>
          <w:rFonts w:eastAsia="Courier New"/>
        </w:rPr>
      </w:pPr>
      <w:r w:rsidRPr="0031588E">
        <w:rPr>
          <w:rFonts w:eastAsia="Courier New"/>
        </w:rPr>
        <w:t>&lt;xs:complexType name="checkStatusResponse"&gt;</w:t>
      </w:r>
    </w:p>
    <w:p w14:paraId="141AB95F" w14:textId="77777777" w:rsidR="0031588E" w:rsidRPr="0031588E" w:rsidRDefault="0031588E" w:rsidP="0031588E">
      <w:pPr>
        <w:pStyle w:val="afff7"/>
        <w:rPr>
          <w:rFonts w:eastAsia="Courier New"/>
        </w:rPr>
      </w:pPr>
      <w:r w:rsidRPr="0031588E">
        <w:rPr>
          <w:rFonts w:eastAsia="Courier New"/>
        </w:rPr>
        <w:t>&lt;xs:sequence&gt;</w:t>
      </w:r>
    </w:p>
    <w:p w14:paraId="60461AA5" w14:textId="77777777" w:rsidR="0031588E" w:rsidRPr="0031588E" w:rsidRDefault="0031588E" w:rsidP="0031588E">
      <w:pPr>
        <w:pStyle w:val="afff7"/>
        <w:rPr>
          <w:rFonts w:eastAsia="Courier New"/>
        </w:rPr>
      </w:pPr>
      <w:r w:rsidRPr="0031588E">
        <w:rPr>
          <w:rFonts w:eastAsia="Courier New"/>
        </w:rPr>
        <w:t>&lt;xs:element name="status" type="xs:int" /&gt;</w:t>
      </w:r>
    </w:p>
    <w:p w14:paraId="7C79216D" w14:textId="77777777" w:rsidR="0031588E" w:rsidRPr="0031588E" w:rsidRDefault="0031588E" w:rsidP="0031588E">
      <w:pPr>
        <w:pStyle w:val="afff7"/>
        <w:rPr>
          <w:rFonts w:eastAsia="Courier New"/>
        </w:rPr>
      </w:pPr>
      <w:r w:rsidRPr="0031588E">
        <w:rPr>
          <w:rFonts w:eastAsia="Courier New"/>
        </w:rPr>
        <w:t>&lt;xs:element name="description" type="xs:string" /&gt;</w:t>
      </w:r>
    </w:p>
    <w:p w14:paraId="4E044B9B" w14:textId="77777777" w:rsidR="0031588E" w:rsidRPr="0031588E" w:rsidRDefault="0031588E" w:rsidP="0031588E">
      <w:pPr>
        <w:pStyle w:val="afff7"/>
        <w:rPr>
          <w:rFonts w:eastAsia="Courier New"/>
        </w:rPr>
      </w:pPr>
      <w:r w:rsidRPr="0031588E">
        <w:rPr>
          <w:rFonts w:eastAsia="Courier New"/>
        </w:rPr>
        <w:t>&lt;/xs:sequence&gt;</w:t>
      </w:r>
    </w:p>
    <w:p w14:paraId="15D560A3" w14:textId="77777777" w:rsidR="0031588E" w:rsidRPr="0031588E" w:rsidRDefault="0031588E" w:rsidP="0031588E">
      <w:pPr>
        <w:pStyle w:val="afff7"/>
        <w:rPr>
          <w:rFonts w:eastAsia="Courier New"/>
        </w:rPr>
      </w:pPr>
      <w:r w:rsidRPr="0031588E">
        <w:rPr>
          <w:rFonts w:eastAsia="Courier New"/>
        </w:rPr>
        <w:t>&lt;/xs:complexType&gt;</w:t>
      </w:r>
    </w:p>
    <w:p w14:paraId="35E91333" w14:textId="77777777" w:rsidR="0031588E" w:rsidRPr="0031588E" w:rsidRDefault="0031588E" w:rsidP="0031588E">
      <w:pPr>
        <w:pStyle w:val="afff7"/>
        <w:rPr>
          <w:rFonts w:eastAsia="Courier New"/>
        </w:rPr>
      </w:pPr>
      <w:r w:rsidRPr="0031588E">
        <w:rPr>
          <w:rFonts w:eastAsia="Courier New"/>
        </w:rPr>
        <w:t>&lt;/xs:schema&gt;</w:t>
      </w:r>
    </w:p>
    <w:p w14:paraId="49925807" w14:textId="77777777" w:rsidR="0031588E" w:rsidRPr="0031588E" w:rsidRDefault="0031588E" w:rsidP="0031588E">
      <w:pPr>
        <w:pStyle w:val="afff7"/>
        <w:rPr>
          <w:rFonts w:eastAsia="Courier New"/>
        </w:rPr>
      </w:pPr>
      <w:r w:rsidRPr="0031588E">
        <w:rPr>
          <w:rFonts w:eastAsia="Courier New"/>
        </w:rPr>
        <w:t>&lt;/wsdl:types&gt;</w:t>
      </w:r>
    </w:p>
    <w:p w14:paraId="0E47EFD8" w14:textId="77777777" w:rsidR="0031588E" w:rsidRPr="0031588E" w:rsidRDefault="0031588E" w:rsidP="0031588E">
      <w:pPr>
        <w:pStyle w:val="afff7"/>
        <w:rPr>
          <w:rFonts w:eastAsia="Courier New"/>
        </w:rPr>
      </w:pPr>
      <w:r w:rsidRPr="0031588E">
        <w:rPr>
          <w:rFonts w:eastAsia="Courier New"/>
        </w:rPr>
        <w:t>&lt;wsdl:message name="sendDocument"&gt;</w:t>
      </w:r>
    </w:p>
    <w:p w14:paraId="78C8E923" w14:textId="77777777" w:rsidR="0031588E" w:rsidRPr="0031588E" w:rsidRDefault="0031588E" w:rsidP="0031588E">
      <w:pPr>
        <w:pStyle w:val="afff7"/>
        <w:rPr>
          <w:rFonts w:eastAsia="Courier New"/>
        </w:rPr>
      </w:pPr>
      <w:r w:rsidRPr="0031588E">
        <w:rPr>
          <w:rFonts w:eastAsia="Courier New"/>
        </w:rPr>
        <w:t>&lt;wsdl:part element="tns:sendDocument" name="parameters"&gt;&lt;/wsdl:part&gt;</w:t>
      </w:r>
    </w:p>
    <w:p w14:paraId="4EA4E258" w14:textId="77777777" w:rsidR="0031588E" w:rsidRPr="0031588E" w:rsidRDefault="0031588E" w:rsidP="0031588E">
      <w:pPr>
        <w:pStyle w:val="afff7"/>
        <w:rPr>
          <w:rFonts w:eastAsia="Courier New"/>
        </w:rPr>
      </w:pPr>
      <w:r w:rsidRPr="0031588E">
        <w:rPr>
          <w:rFonts w:eastAsia="Courier New"/>
        </w:rPr>
        <w:t>&lt;/wsdl:message&gt;</w:t>
      </w:r>
    </w:p>
    <w:p w14:paraId="268C22E9" w14:textId="77777777" w:rsidR="0031588E" w:rsidRPr="0031588E" w:rsidRDefault="0031588E" w:rsidP="0031588E">
      <w:pPr>
        <w:pStyle w:val="afff7"/>
        <w:rPr>
          <w:rFonts w:eastAsia="Courier New"/>
        </w:rPr>
      </w:pPr>
      <w:r w:rsidRPr="0031588E">
        <w:rPr>
          <w:rFonts w:eastAsia="Courier New"/>
        </w:rPr>
        <w:t>&lt;wsdl:message name="returnMsgId"&gt;</w:t>
      </w:r>
    </w:p>
    <w:p w14:paraId="69240F6C" w14:textId="77777777" w:rsidR="0031588E" w:rsidRPr="0031588E" w:rsidRDefault="0031588E" w:rsidP="0031588E">
      <w:pPr>
        <w:pStyle w:val="afff7"/>
        <w:rPr>
          <w:rFonts w:eastAsia="Courier New"/>
        </w:rPr>
      </w:pPr>
      <w:r w:rsidRPr="0031588E">
        <w:rPr>
          <w:rFonts w:eastAsia="Courier New"/>
        </w:rPr>
        <w:t>&lt;wsdl:part element="tns:returnMsgId" name="parameters"&gt;&lt;/wsdl:part&gt;</w:t>
      </w:r>
    </w:p>
    <w:p w14:paraId="277086B7" w14:textId="77777777" w:rsidR="0031588E" w:rsidRPr="0031588E" w:rsidRDefault="0031588E" w:rsidP="0031588E">
      <w:pPr>
        <w:pStyle w:val="afff7"/>
        <w:rPr>
          <w:rFonts w:eastAsia="Courier New"/>
        </w:rPr>
      </w:pPr>
      <w:r w:rsidRPr="0031588E">
        <w:rPr>
          <w:rFonts w:eastAsia="Courier New"/>
        </w:rPr>
        <w:t>&lt;/wsdl:message&gt;</w:t>
      </w:r>
    </w:p>
    <w:p w14:paraId="22ECE436" w14:textId="77777777" w:rsidR="0031588E" w:rsidRPr="0031588E" w:rsidRDefault="0031588E" w:rsidP="0031588E">
      <w:pPr>
        <w:pStyle w:val="afff7"/>
        <w:rPr>
          <w:rFonts w:eastAsia="Courier New"/>
        </w:rPr>
      </w:pPr>
      <w:r w:rsidRPr="0031588E">
        <w:rPr>
          <w:rFonts w:eastAsia="Courier New"/>
        </w:rPr>
        <w:t>&lt;wsdl:message name="checkStatus"&gt;</w:t>
      </w:r>
    </w:p>
    <w:p w14:paraId="74FBBB43" w14:textId="77777777" w:rsidR="0031588E" w:rsidRPr="0031588E" w:rsidRDefault="0031588E" w:rsidP="0031588E">
      <w:pPr>
        <w:pStyle w:val="afff7"/>
        <w:rPr>
          <w:rFonts w:eastAsia="Courier New"/>
        </w:rPr>
      </w:pPr>
      <w:r w:rsidRPr="0031588E">
        <w:rPr>
          <w:rFonts w:eastAsia="Courier New"/>
        </w:rPr>
        <w:lastRenderedPageBreak/>
        <w:t>&lt;wsdl:part element="tns:checkStatus" name="parameters"&gt;&lt;/wsdl:part&gt;</w:t>
      </w:r>
    </w:p>
    <w:p w14:paraId="784BFCC3" w14:textId="77777777" w:rsidR="0031588E" w:rsidRPr="0031588E" w:rsidRDefault="0031588E" w:rsidP="0031588E">
      <w:pPr>
        <w:pStyle w:val="afff7"/>
        <w:rPr>
          <w:rFonts w:eastAsia="Courier New"/>
        </w:rPr>
      </w:pPr>
      <w:r w:rsidRPr="0031588E">
        <w:rPr>
          <w:rFonts w:eastAsia="Courier New"/>
        </w:rPr>
        <w:t>&lt;/wsdl:message&gt;</w:t>
      </w:r>
    </w:p>
    <w:p w14:paraId="162CB5C2" w14:textId="77777777" w:rsidR="0031588E" w:rsidRPr="0031588E" w:rsidRDefault="0031588E" w:rsidP="0031588E">
      <w:pPr>
        <w:pStyle w:val="afff7"/>
        <w:rPr>
          <w:rFonts w:eastAsia="Courier New"/>
        </w:rPr>
      </w:pPr>
      <w:r w:rsidRPr="0031588E">
        <w:rPr>
          <w:rFonts w:eastAsia="Courier New"/>
        </w:rPr>
        <w:t>&lt;wsdl:message name="checkStatusResponse"&gt;</w:t>
      </w:r>
    </w:p>
    <w:p w14:paraId="4C45A320" w14:textId="77777777" w:rsidR="0031588E" w:rsidRPr="0031588E" w:rsidRDefault="0031588E" w:rsidP="0031588E">
      <w:pPr>
        <w:pStyle w:val="afff7"/>
        <w:rPr>
          <w:rFonts w:eastAsia="Courier New"/>
        </w:rPr>
      </w:pPr>
      <w:r w:rsidRPr="0031588E">
        <w:rPr>
          <w:rFonts w:eastAsia="Courier New"/>
        </w:rPr>
        <w:t>&lt;wsdl:part element="tns:checkStatusResponse" name="parameters"&gt;&lt;/wsdl:part&gt;</w:t>
      </w:r>
    </w:p>
    <w:p w14:paraId="268FDFB0" w14:textId="77777777" w:rsidR="0031588E" w:rsidRPr="0031588E" w:rsidRDefault="0031588E" w:rsidP="0031588E">
      <w:pPr>
        <w:pStyle w:val="afff7"/>
        <w:rPr>
          <w:rFonts w:eastAsia="Courier New"/>
        </w:rPr>
      </w:pPr>
      <w:r w:rsidRPr="0031588E">
        <w:rPr>
          <w:rFonts w:eastAsia="Courier New"/>
        </w:rPr>
        <w:t>&lt;/wsdl:message&gt;</w:t>
      </w:r>
    </w:p>
    <w:p w14:paraId="78852D57" w14:textId="77777777" w:rsidR="0031588E" w:rsidRPr="0031588E" w:rsidRDefault="0031588E" w:rsidP="0031588E">
      <w:pPr>
        <w:pStyle w:val="afff7"/>
        <w:rPr>
          <w:rFonts w:eastAsia="Courier New"/>
        </w:rPr>
      </w:pPr>
      <w:r w:rsidRPr="0031588E">
        <w:rPr>
          <w:rFonts w:eastAsia="Courier New"/>
        </w:rPr>
        <w:t>&lt;wsdl:portType name="Receiver"&gt;</w:t>
      </w:r>
    </w:p>
    <w:p w14:paraId="28294A9C" w14:textId="77777777" w:rsidR="0031588E" w:rsidRPr="0031588E" w:rsidRDefault="0031588E" w:rsidP="0031588E">
      <w:pPr>
        <w:pStyle w:val="afff7"/>
        <w:rPr>
          <w:rFonts w:eastAsia="Courier New"/>
        </w:rPr>
      </w:pPr>
      <w:r w:rsidRPr="0031588E">
        <w:rPr>
          <w:rFonts w:eastAsia="Courier New"/>
        </w:rPr>
        <w:t>&lt;wsdl:operation name="sendDocument"&gt;</w:t>
      </w:r>
    </w:p>
    <w:p w14:paraId="531FFAA4" w14:textId="77777777" w:rsidR="0031588E" w:rsidRPr="0031588E" w:rsidRDefault="0031588E" w:rsidP="0031588E">
      <w:pPr>
        <w:pStyle w:val="afff7"/>
        <w:rPr>
          <w:rFonts w:eastAsia="Courier New"/>
        </w:rPr>
      </w:pPr>
      <w:r w:rsidRPr="0031588E">
        <w:rPr>
          <w:rFonts w:eastAsia="Courier New"/>
        </w:rPr>
        <w:t>&lt;wsdl:input message="tns:sendDocument" name="sendDocument" wsam:Action="sendDocument" wsaw:Action="sendDocument"&gt;&lt;/wsdl:input&gt;</w:t>
      </w:r>
    </w:p>
    <w:p w14:paraId="0CDF59B8" w14:textId="77777777" w:rsidR="0031588E" w:rsidRPr="0031588E" w:rsidRDefault="0031588E" w:rsidP="0031588E">
      <w:pPr>
        <w:pStyle w:val="afff7"/>
        <w:rPr>
          <w:rFonts w:eastAsia="Courier New"/>
        </w:rPr>
      </w:pPr>
      <w:r w:rsidRPr="0031588E">
        <w:rPr>
          <w:rFonts w:eastAsia="Courier New"/>
        </w:rPr>
        <w:t>&lt;wsdl:output message="tns:returnMsgId" name="returnMsgId" wsam:Action="http://vimis.rosminzdrav.ru/Receiver/returnMsgId" wsaw:Action="http://vimis.rosminzdrav.ru/Receiver/returnMsgId"&gt;&lt;/wsdl:output&gt;</w:t>
      </w:r>
    </w:p>
    <w:p w14:paraId="6F81B026" w14:textId="77777777" w:rsidR="0031588E" w:rsidRPr="0031588E" w:rsidRDefault="0031588E" w:rsidP="0031588E">
      <w:pPr>
        <w:pStyle w:val="afff7"/>
        <w:rPr>
          <w:rFonts w:eastAsia="Courier New"/>
        </w:rPr>
      </w:pPr>
      <w:r w:rsidRPr="0031588E">
        <w:rPr>
          <w:rFonts w:eastAsia="Courier New"/>
        </w:rPr>
        <w:t>&lt;/wsdl:operation&gt;</w:t>
      </w:r>
    </w:p>
    <w:p w14:paraId="5D4F8682" w14:textId="77777777" w:rsidR="0031588E" w:rsidRPr="0031588E" w:rsidRDefault="0031588E" w:rsidP="0031588E">
      <w:pPr>
        <w:pStyle w:val="afff7"/>
        <w:rPr>
          <w:rFonts w:eastAsia="Courier New"/>
        </w:rPr>
      </w:pPr>
      <w:r w:rsidRPr="0031588E">
        <w:rPr>
          <w:rFonts w:eastAsia="Courier New"/>
        </w:rPr>
        <w:t>&lt;wsdl:operation name="checkStatus"&gt;</w:t>
      </w:r>
    </w:p>
    <w:p w14:paraId="4EE807DC" w14:textId="77777777" w:rsidR="0031588E" w:rsidRPr="0031588E" w:rsidRDefault="0031588E" w:rsidP="0031588E">
      <w:pPr>
        <w:pStyle w:val="afff7"/>
        <w:rPr>
          <w:rFonts w:eastAsia="Courier New"/>
        </w:rPr>
      </w:pPr>
      <w:r w:rsidRPr="0031588E">
        <w:rPr>
          <w:rFonts w:eastAsia="Courier New"/>
        </w:rPr>
        <w:t>&lt;wsdl:input message="tns:checkStatus" name="checkStatus" wsam:Action="checkStatus" wsaw:Action="checkStatus"&gt;&lt;/wsdl:input&gt;</w:t>
      </w:r>
    </w:p>
    <w:p w14:paraId="36826C92" w14:textId="77777777" w:rsidR="0031588E" w:rsidRPr="0031588E" w:rsidRDefault="0031588E" w:rsidP="0031588E">
      <w:pPr>
        <w:pStyle w:val="afff7"/>
        <w:rPr>
          <w:rFonts w:eastAsia="Courier New"/>
        </w:rPr>
      </w:pPr>
      <w:r w:rsidRPr="0031588E">
        <w:rPr>
          <w:rFonts w:eastAsia="Courier New"/>
        </w:rPr>
        <w:t>&lt;wsdl:output message="tns:checkStatusResponse" name="checkStatusResponse" wsam:Action="http://vimis.rosminzdrav.ru/Receiver/checkStatusResponse" wsaw:Action="http://vimis.rosminzdrav.ru/Receiver/checkStatusResponse"&gt;&lt;/wsdl:output&gt;</w:t>
      </w:r>
    </w:p>
    <w:p w14:paraId="448BFB39" w14:textId="77777777" w:rsidR="0031588E" w:rsidRPr="0031588E" w:rsidRDefault="0031588E" w:rsidP="0031588E">
      <w:pPr>
        <w:pStyle w:val="afff7"/>
        <w:rPr>
          <w:rFonts w:eastAsia="Courier New"/>
        </w:rPr>
      </w:pPr>
      <w:r w:rsidRPr="0031588E">
        <w:rPr>
          <w:rFonts w:eastAsia="Courier New"/>
        </w:rPr>
        <w:t>&lt;/wsdl:operation&gt;</w:t>
      </w:r>
    </w:p>
    <w:p w14:paraId="49319FE9" w14:textId="77777777" w:rsidR="0031588E" w:rsidRPr="0031588E" w:rsidRDefault="0031588E" w:rsidP="0031588E">
      <w:pPr>
        <w:pStyle w:val="afff7"/>
        <w:rPr>
          <w:rFonts w:eastAsia="Courier New"/>
        </w:rPr>
      </w:pPr>
      <w:r w:rsidRPr="0031588E">
        <w:rPr>
          <w:rFonts w:eastAsia="Courier New"/>
        </w:rPr>
        <w:t>&lt;/wsdl:portType&gt;</w:t>
      </w:r>
    </w:p>
    <w:p w14:paraId="0FD07E32" w14:textId="77777777" w:rsidR="0031588E" w:rsidRPr="0031588E" w:rsidRDefault="0031588E" w:rsidP="0031588E">
      <w:pPr>
        <w:pStyle w:val="afff7"/>
        <w:rPr>
          <w:rFonts w:eastAsia="Courier New"/>
        </w:rPr>
      </w:pPr>
      <w:r w:rsidRPr="0031588E">
        <w:rPr>
          <w:rFonts w:eastAsia="Courier New"/>
        </w:rPr>
        <w:t>&lt;wsdl:binding name="receiverSoapBinding" type="tns:Receiver"&gt;</w:t>
      </w:r>
    </w:p>
    <w:p w14:paraId="4C8601C1" w14:textId="77777777" w:rsidR="0031588E" w:rsidRPr="0031588E" w:rsidRDefault="0031588E" w:rsidP="0031588E">
      <w:pPr>
        <w:pStyle w:val="afff7"/>
        <w:rPr>
          <w:rFonts w:eastAsia="Courier New"/>
        </w:rPr>
      </w:pPr>
      <w:r w:rsidRPr="0031588E">
        <w:rPr>
          <w:rFonts w:eastAsia="Courier New"/>
        </w:rPr>
        <w:t>&lt;soap:binding style="document" transport="http://schemas.xmlsoap.org/soap/http" /&gt;</w:t>
      </w:r>
    </w:p>
    <w:p w14:paraId="4BFE2ECA" w14:textId="77777777" w:rsidR="0031588E" w:rsidRPr="0031588E" w:rsidRDefault="0031588E" w:rsidP="0031588E">
      <w:pPr>
        <w:pStyle w:val="afff7"/>
        <w:rPr>
          <w:rFonts w:eastAsia="Courier New"/>
        </w:rPr>
      </w:pPr>
      <w:r w:rsidRPr="0031588E">
        <w:rPr>
          <w:rFonts w:eastAsia="Courier New"/>
        </w:rPr>
        <w:t>&lt;wsaw:UsingAddressing xmlns:wsdl="http://schemas.xmlsoap.org/wsdl/" xmlns:wsaw="http://www.w3.org/2006/05/addressing/wsdl" wsdl:required="false" /&gt;</w:t>
      </w:r>
    </w:p>
    <w:p w14:paraId="7155E7E0" w14:textId="77777777" w:rsidR="0031588E" w:rsidRPr="0031588E" w:rsidRDefault="0031588E" w:rsidP="0031588E">
      <w:pPr>
        <w:pStyle w:val="afff7"/>
        <w:rPr>
          <w:rFonts w:eastAsia="Courier New"/>
        </w:rPr>
      </w:pPr>
      <w:r w:rsidRPr="0031588E">
        <w:rPr>
          <w:rFonts w:eastAsia="Courier New"/>
        </w:rPr>
        <w:t>&lt;wsdl:operation name="sendDocument"&gt;</w:t>
      </w:r>
    </w:p>
    <w:p w14:paraId="07AD7D2E" w14:textId="77777777" w:rsidR="0031588E" w:rsidRPr="0031588E" w:rsidRDefault="0031588E" w:rsidP="0031588E">
      <w:pPr>
        <w:pStyle w:val="afff7"/>
        <w:rPr>
          <w:rFonts w:eastAsia="Courier New"/>
        </w:rPr>
      </w:pPr>
      <w:r w:rsidRPr="0031588E">
        <w:rPr>
          <w:rFonts w:eastAsia="Courier New"/>
        </w:rPr>
        <w:t>&lt;soap:operation soapAction="sendDocument" style="document" /&gt;</w:t>
      </w:r>
    </w:p>
    <w:p w14:paraId="25A80A7B" w14:textId="77777777" w:rsidR="0031588E" w:rsidRPr="0031588E" w:rsidRDefault="0031588E" w:rsidP="0031588E">
      <w:pPr>
        <w:pStyle w:val="afff7"/>
        <w:rPr>
          <w:rFonts w:eastAsia="Courier New"/>
        </w:rPr>
      </w:pPr>
      <w:r w:rsidRPr="0031588E">
        <w:rPr>
          <w:rFonts w:eastAsia="Courier New"/>
        </w:rPr>
        <w:t>&lt;wsdl:input name="sendDocument"&gt;</w:t>
      </w:r>
    </w:p>
    <w:p w14:paraId="3AA6D013" w14:textId="77777777" w:rsidR="0031588E" w:rsidRPr="0031588E" w:rsidRDefault="0031588E" w:rsidP="0031588E">
      <w:pPr>
        <w:pStyle w:val="afff7"/>
        <w:rPr>
          <w:rFonts w:eastAsia="Courier New"/>
        </w:rPr>
      </w:pPr>
      <w:r w:rsidRPr="0031588E">
        <w:rPr>
          <w:rFonts w:eastAsia="Courier New"/>
        </w:rPr>
        <w:t>&lt;soap:body use="literal" /&gt;</w:t>
      </w:r>
    </w:p>
    <w:p w14:paraId="2C893601" w14:textId="77777777" w:rsidR="0031588E" w:rsidRPr="0031588E" w:rsidRDefault="0031588E" w:rsidP="0031588E">
      <w:pPr>
        <w:pStyle w:val="afff7"/>
        <w:rPr>
          <w:rFonts w:eastAsia="Courier New"/>
        </w:rPr>
      </w:pPr>
      <w:r w:rsidRPr="0031588E">
        <w:rPr>
          <w:rFonts w:eastAsia="Courier New"/>
        </w:rPr>
        <w:t>&lt;/wsdl:input&gt;</w:t>
      </w:r>
    </w:p>
    <w:p w14:paraId="26E99AAF" w14:textId="77777777" w:rsidR="0031588E" w:rsidRPr="0031588E" w:rsidRDefault="0031588E" w:rsidP="0031588E">
      <w:pPr>
        <w:pStyle w:val="afff7"/>
        <w:rPr>
          <w:rFonts w:eastAsia="Courier New"/>
        </w:rPr>
      </w:pPr>
      <w:r w:rsidRPr="0031588E">
        <w:rPr>
          <w:rFonts w:eastAsia="Courier New"/>
        </w:rPr>
        <w:t>&lt;wsdl:output name="returnMsgId"&gt;</w:t>
      </w:r>
    </w:p>
    <w:p w14:paraId="6ADFE8A3" w14:textId="77777777" w:rsidR="0031588E" w:rsidRPr="0031588E" w:rsidRDefault="0031588E" w:rsidP="0031588E">
      <w:pPr>
        <w:pStyle w:val="afff7"/>
        <w:rPr>
          <w:rFonts w:eastAsia="Courier New"/>
        </w:rPr>
      </w:pPr>
      <w:r w:rsidRPr="0031588E">
        <w:rPr>
          <w:rFonts w:eastAsia="Courier New"/>
        </w:rPr>
        <w:t>&lt;soap:body use="literal" /&gt;</w:t>
      </w:r>
    </w:p>
    <w:p w14:paraId="2AECB6D8" w14:textId="77777777" w:rsidR="0031588E" w:rsidRPr="0031588E" w:rsidRDefault="0031588E" w:rsidP="0031588E">
      <w:pPr>
        <w:pStyle w:val="afff7"/>
        <w:rPr>
          <w:rFonts w:eastAsia="Courier New"/>
        </w:rPr>
      </w:pPr>
      <w:r w:rsidRPr="0031588E">
        <w:rPr>
          <w:rFonts w:eastAsia="Courier New"/>
        </w:rPr>
        <w:t>&lt;/wsdl:output&gt;</w:t>
      </w:r>
    </w:p>
    <w:p w14:paraId="562F393C" w14:textId="77777777" w:rsidR="0031588E" w:rsidRPr="0031588E" w:rsidRDefault="0031588E" w:rsidP="0031588E">
      <w:pPr>
        <w:pStyle w:val="afff7"/>
        <w:rPr>
          <w:rFonts w:eastAsia="Courier New"/>
        </w:rPr>
      </w:pPr>
      <w:r w:rsidRPr="0031588E">
        <w:rPr>
          <w:rFonts w:eastAsia="Courier New"/>
        </w:rPr>
        <w:t>&lt;/wsdl:operation&gt;</w:t>
      </w:r>
    </w:p>
    <w:p w14:paraId="6CB3988C" w14:textId="77777777" w:rsidR="0031588E" w:rsidRPr="0031588E" w:rsidRDefault="0031588E" w:rsidP="0031588E">
      <w:pPr>
        <w:pStyle w:val="afff7"/>
        <w:rPr>
          <w:rFonts w:eastAsia="Courier New"/>
        </w:rPr>
      </w:pPr>
      <w:r w:rsidRPr="0031588E">
        <w:rPr>
          <w:rFonts w:eastAsia="Courier New"/>
        </w:rPr>
        <w:t>&lt;wsdl:operation name="checkStatus"&gt;</w:t>
      </w:r>
    </w:p>
    <w:p w14:paraId="40F02653" w14:textId="77777777" w:rsidR="0031588E" w:rsidRPr="0031588E" w:rsidRDefault="0031588E" w:rsidP="0031588E">
      <w:pPr>
        <w:pStyle w:val="afff7"/>
        <w:rPr>
          <w:rFonts w:eastAsia="Courier New"/>
        </w:rPr>
      </w:pPr>
      <w:r w:rsidRPr="0031588E">
        <w:rPr>
          <w:rFonts w:eastAsia="Courier New"/>
        </w:rPr>
        <w:t>&lt;soap:operation soapAction="checkStatus" style="document" /&gt;</w:t>
      </w:r>
    </w:p>
    <w:p w14:paraId="57FB148B" w14:textId="77777777" w:rsidR="0031588E" w:rsidRPr="0031588E" w:rsidRDefault="0031588E" w:rsidP="0031588E">
      <w:pPr>
        <w:pStyle w:val="afff7"/>
        <w:rPr>
          <w:rFonts w:eastAsia="Courier New"/>
        </w:rPr>
      </w:pPr>
      <w:r w:rsidRPr="0031588E">
        <w:rPr>
          <w:rFonts w:eastAsia="Courier New"/>
        </w:rPr>
        <w:t>&lt;wsdl:input name="checkStatus"&gt;</w:t>
      </w:r>
    </w:p>
    <w:p w14:paraId="565002E5" w14:textId="77777777" w:rsidR="0031588E" w:rsidRPr="0031588E" w:rsidRDefault="0031588E" w:rsidP="0031588E">
      <w:pPr>
        <w:pStyle w:val="afff7"/>
        <w:rPr>
          <w:rFonts w:eastAsia="Courier New"/>
        </w:rPr>
      </w:pPr>
      <w:r w:rsidRPr="0031588E">
        <w:rPr>
          <w:rFonts w:eastAsia="Courier New"/>
        </w:rPr>
        <w:t>&lt;soap:body use="literal" /&gt;</w:t>
      </w:r>
    </w:p>
    <w:p w14:paraId="568BE255" w14:textId="77777777" w:rsidR="0031588E" w:rsidRPr="0031588E" w:rsidRDefault="0031588E" w:rsidP="0031588E">
      <w:pPr>
        <w:pStyle w:val="afff7"/>
        <w:rPr>
          <w:rFonts w:eastAsia="Courier New"/>
        </w:rPr>
      </w:pPr>
      <w:r w:rsidRPr="0031588E">
        <w:rPr>
          <w:rFonts w:eastAsia="Courier New"/>
        </w:rPr>
        <w:t>&lt;/wsdl:input&gt;</w:t>
      </w:r>
    </w:p>
    <w:p w14:paraId="4F76BA3C" w14:textId="77777777" w:rsidR="0031588E" w:rsidRPr="0031588E" w:rsidRDefault="0031588E" w:rsidP="0031588E">
      <w:pPr>
        <w:pStyle w:val="afff7"/>
        <w:rPr>
          <w:rFonts w:eastAsia="Courier New"/>
        </w:rPr>
      </w:pPr>
      <w:r w:rsidRPr="0031588E">
        <w:rPr>
          <w:rFonts w:eastAsia="Courier New"/>
        </w:rPr>
        <w:t>&lt;wsdl:output name="checkStatusResponse"&gt;</w:t>
      </w:r>
    </w:p>
    <w:p w14:paraId="18D36418" w14:textId="77777777" w:rsidR="0031588E" w:rsidRPr="0031588E" w:rsidRDefault="0031588E" w:rsidP="0031588E">
      <w:pPr>
        <w:pStyle w:val="afff7"/>
        <w:rPr>
          <w:rFonts w:eastAsia="Courier New"/>
        </w:rPr>
      </w:pPr>
      <w:r w:rsidRPr="0031588E">
        <w:rPr>
          <w:rFonts w:eastAsia="Courier New"/>
        </w:rPr>
        <w:t>&lt;soap:body use="literal" /&gt;</w:t>
      </w:r>
    </w:p>
    <w:p w14:paraId="00B3AD76" w14:textId="77777777" w:rsidR="0031588E" w:rsidRPr="0031588E" w:rsidRDefault="0031588E" w:rsidP="0031588E">
      <w:pPr>
        <w:pStyle w:val="afff7"/>
        <w:rPr>
          <w:rFonts w:eastAsia="Courier New"/>
        </w:rPr>
      </w:pPr>
      <w:r w:rsidRPr="0031588E">
        <w:rPr>
          <w:rFonts w:eastAsia="Courier New"/>
        </w:rPr>
        <w:t>&lt;/wsdl:output&gt;</w:t>
      </w:r>
    </w:p>
    <w:p w14:paraId="081238F3" w14:textId="77777777" w:rsidR="0031588E" w:rsidRPr="0031588E" w:rsidRDefault="0031588E" w:rsidP="0031588E">
      <w:pPr>
        <w:pStyle w:val="afff7"/>
        <w:rPr>
          <w:rFonts w:eastAsia="Courier New"/>
        </w:rPr>
      </w:pPr>
      <w:r w:rsidRPr="0031588E">
        <w:rPr>
          <w:rFonts w:eastAsia="Courier New"/>
        </w:rPr>
        <w:t>&lt;/wsdl:operation&gt;</w:t>
      </w:r>
    </w:p>
    <w:p w14:paraId="3E1F74C8" w14:textId="77777777" w:rsidR="0031588E" w:rsidRPr="0031588E" w:rsidRDefault="0031588E" w:rsidP="0031588E">
      <w:pPr>
        <w:pStyle w:val="afff7"/>
        <w:rPr>
          <w:rFonts w:eastAsia="Courier New"/>
        </w:rPr>
      </w:pPr>
      <w:r w:rsidRPr="0031588E">
        <w:rPr>
          <w:rFonts w:eastAsia="Courier New"/>
        </w:rPr>
        <w:t>&lt;/wsdl:binding&gt;</w:t>
      </w:r>
    </w:p>
    <w:p w14:paraId="57CFEBF7" w14:textId="77777777" w:rsidR="0031588E" w:rsidRPr="0031588E" w:rsidRDefault="0031588E" w:rsidP="0031588E">
      <w:pPr>
        <w:pStyle w:val="afff7"/>
        <w:rPr>
          <w:rFonts w:eastAsia="Courier New"/>
        </w:rPr>
      </w:pPr>
      <w:r w:rsidRPr="0031588E">
        <w:rPr>
          <w:rFonts w:eastAsia="Courier New"/>
        </w:rPr>
        <w:t>&lt;wsdl:service name="receiver"&gt;</w:t>
      </w:r>
    </w:p>
    <w:p w14:paraId="5E9C5A04" w14:textId="77777777" w:rsidR="0031588E" w:rsidRPr="0031588E" w:rsidRDefault="0031588E" w:rsidP="0031588E">
      <w:pPr>
        <w:pStyle w:val="afff7"/>
        <w:rPr>
          <w:rFonts w:eastAsia="Courier New"/>
        </w:rPr>
      </w:pPr>
      <w:r w:rsidRPr="0031588E">
        <w:rPr>
          <w:rFonts w:eastAsia="Courier New"/>
        </w:rPr>
        <w:lastRenderedPageBreak/>
        <w:t>&lt;wsdl:port binding="tns:receiverSoapBinding" name="ReceiverPort"&gt;</w:t>
      </w:r>
    </w:p>
    <w:p w14:paraId="2F362BE3" w14:textId="13FF1579" w:rsidR="0031588E" w:rsidRPr="0031588E" w:rsidRDefault="0031588E" w:rsidP="0031588E">
      <w:pPr>
        <w:pStyle w:val="afff7"/>
        <w:rPr>
          <w:rFonts w:eastAsia="Courier New"/>
        </w:rPr>
      </w:pPr>
      <w:r w:rsidRPr="0031588E">
        <w:rPr>
          <w:rFonts w:eastAsia="Courier New"/>
        </w:rPr>
        <w:t>&lt;soap:address location="</w:t>
      </w:r>
      <w:r w:rsidR="00461C2E" w:rsidRPr="00461C2E">
        <w:rPr>
          <w:rFonts w:eastAsia="Courier New"/>
        </w:rPr>
        <w:t>https://vimis-ssz-dev.rt-eu.ru/receiver</w:t>
      </w:r>
      <w:r w:rsidRPr="0031588E">
        <w:rPr>
          <w:rFonts w:eastAsia="Courier New"/>
        </w:rPr>
        <w:t>" /&gt;</w:t>
      </w:r>
    </w:p>
    <w:p w14:paraId="4C3E7489" w14:textId="77777777" w:rsidR="0031588E" w:rsidRPr="0031588E" w:rsidRDefault="0031588E" w:rsidP="0031588E">
      <w:pPr>
        <w:pStyle w:val="afff7"/>
        <w:rPr>
          <w:rFonts w:eastAsia="Courier New"/>
        </w:rPr>
      </w:pPr>
      <w:r w:rsidRPr="0031588E">
        <w:rPr>
          <w:rFonts w:eastAsia="Courier New"/>
        </w:rPr>
        <w:t>&lt;/wsdl:port&gt;</w:t>
      </w:r>
    </w:p>
    <w:p w14:paraId="13099A24" w14:textId="77777777" w:rsidR="0031588E" w:rsidRPr="0031588E" w:rsidRDefault="0031588E" w:rsidP="0031588E">
      <w:pPr>
        <w:pStyle w:val="afff7"/>
        <w:rPr>
          <w:rFonts w:eastAsia="Courier New"/>
        </w:rPr>
      </w:pPr>
      <w:r w:rsidRPr="0031588E">
        <w:rPr>
          <w:rFonts w:eastAsia="Courier New"/>
        </w:rPr>
        <w:t>&lt;/wsdl:service&gt;</w:t>
      </w:r>
    </w:p>
    <w:p w14:paraId="15944970" w14:textId="726B1FE8" w:rsidR="0031588E" w:rsidRPr="0031588E" w:rsidRDefault="0031588E" w:rsidP="0031588E">
      <w:pPr>
        <w:pStyle w:val="afff7"/>
        <w:rPr>
          <w:rFonts w:eastAsia="Courier New"/>
        </w:rPr>
      </w:pPr>
      <w:r w:rsidRPr="0031588E">
        <w:rPr>
          <w:rFonts w:eastAsia="Courier New"/>
        </w:rPr>
        <w:t>&lt;/wsdl:definitions&gt;</w:t>
      </w:r>
    </w:p>
    <w:p w14:paraId="1CD2DEFE" w14:textId="77777777" w:rsidR="00146B36" w:rsidRDefault="003D2877" w:rsidP="001D5A12">
      <w:pPr>
        <w:pStyle w:val="30"/>
      </w:pPr>
      <w:bookmarkStart w:id="68" w:name="_heading=h.28h4qwu" w:colFirst="0" w:colLast="0"/>
      <w:bookmarkStart w:id="69" w:name="_Ref54258128"/>
      <w:bookmarkStart w:id="70" w:name="_Toc66719474"/>
      <w:bookmarkEnd w:id="68"/>
      <w:r>
        <w:t>WSDL-схема сервиса обратного вызова ГИС СЗ\МИС МО</w:t>
      </w:r>
      <w:bookmarkEnd w:id="69"/>
      <w:bookmarkEnd w:id="70"/>
    </w:p>
    <w:p w14:paraId="5866487E" w14:textId="77777777" w:rsidR="0031588E" w:rsidRPr="0031588E" w:rsidRDefault="0031588E" w:rsidP="0031588E">
      <w:pPr>
        <w:pStyle w:val="afff7"/>
        <w:rPr>
          <w:rFonts w:eastAsia="Courier New"/>
        </w:rPr>
      </w:pPr>
      <w:r w:rsidRPr="0031588E">
        <w:rPr>
          <w:rFonts w:eastAsia="Courier New"/>
        </w:rPr>
        <w:t>&lt;?xml version='1.0' encoding='UTF-8'?&gt;</w:t>
      </w:r>
    </w:p>
    <w:p w14:paraId="66F7F4B2" w14:textId="77777777" w:rsidR="0031588E" w:rsidRPr="0031588E" w:rsidRDefault="0031588E" w:rsidP="0031588E">
      <w:pPr>
        <w:pStyle w:val="afff7"/>
        <w:rPr>
          <w:rFonts w:eastAsia="Courier New"/>
        </w:rPr>
      </w:pPr>
      <w:r w:rsidRPr="0031588E">
        <w:rPr>
          <w:rFonts w:eastAsia="Courier New"/>
        </w:rPr>
        <w:t>&lt;wsdl:definitions xmlns:xsd="http://www.w3.org/2001/XMLSchema" xmlns:wsdl="http://schemas.xmlsoap.org/wsdl/" xmlns:tns="http://callback.mis.vimis.rosminzdrav.ru/" xmlns:soap="http://schemas.xmlsoap.org/wsdl/soap/" xmlns:ns1="http://schemas.xmlsoap.org/soap/http" name="callback" targetNamespace="http://callback.mis.vimis.rosminzdrav.ru/"&gt;</w:t>
      </w:r>
    </w:p>
    <w:p w14:paraId="51733238" w14:textId="77777777" w:rsidR="0031588E" w:rsidRPr="0031588E" w:rsidRDefault="0031588E" w:rsidP="0031588E">
      <w:pPr>
        <w:pStyle w:val="afff7"/>
        <w:rPr>
          <w:rFonts w:eastAsia="Courier New"/>
        </w:rPr>
      </w:pPr>
      <w:r w:rsidRPr="0031588E">
        <w:rPr>
          <w:rFonts w:eastAsia="Courier New"/>
        </w:rPr>
        <w:t xml:space="preserve">  &lt;wsdl:types&gt;</w:t>
      </w:r>
    </w:p>
    <w:p w14:paraId="4B5A7B37" w14:textId="77777777" w:rsidR="0031588E" w:rsidRPr="0031588E" w:rsidRDefault="0031588E" w:rsidP="0031588E">
      <w:pPr>
        <w:pStyle w:val="afff7"/>
        <w:rPr>
          <w:rFonts w:eastAsia="Courier New"/>
        </w:rPr>
      </w:pPr>
      <w:r w:rsidRPr="0031588E">
        <w:rPr>
          <w:rFonts w:eastAsia="Courier New"/>
        </w:rPr>
        <w:t xml:space="preserve">    &lt;xs:schema xmlns:xs="http://www.w3.org/2001/XMLSchema" xmlns:tns="http://callback.mis.vimis.rosminzdrav.ru/" elementFormDefault="unqualified" targetNamespace="http://callback.mis.vimis.rosminzdrav.ru/" version="1.0"&gt;</w:t>
      </w:r>
    </w:p>
    <w:p w14:paraId="6935C3E5" w14:textId="77777777" w:rsidR="0031588E" w:rsidRPr="0031588E" w:rsidRDefault="0031588E" w:rsidP="0031588E">
      <w:pPr>
        <w:pStyle w:val="afff7"/>
        <w:rPr>
          <w:rFonts w:eastAsia="Courier New"/>
        </w:rPr>
      </w:pPr>
      <w:r w:rsidRPr="0031588E">
        <w:rPr>
          <w:rFonts w:eastAsia="Courier New"/>
        </w:rPr>
        <w:t xml:space="preserve">      &lt;xs:element name="sendResult" type="tns:sendResult"/&gt;</w:t>
      </w:r>
    </w:p>
    <w:p w14:paraId="4EA91D01" w14:textId="77777777" w:rsidR="0031588E" w:rsidRPr="0031588E" w:rsidRDefault="0031588E" w:rsidP="0031588E">
      <w:pPr>
        <w:pStyle w:val="afff7"/>
        <w:rPr>
          <w:rFonts w:eastAsia="Courier New"/>
        </w:rPr>
      </w:pPr>
      <w:r w:rsidRPr="0031588E">
        <w:rPr>
          <w:rFonts w:eastAsia="Courier New"/>
        </w:rPr>
        <w:t xml:space="preserve">      &lt;xs:element name="sendInterimMsg" type="tns:sendInterimMsg"/&gt;</w:t>
      </w:r>
    </w:p>
    <w:p w14:paraId="48CA9005" w14:textId="77777777" w:rsidR="0031588E" w:rsidRPr="0031588E" w:rsidRDefault="0031588E" w:rsidP="0031588E">
      <w:pPr>
        <w:pStyle w:val="afff7"/>
        <w:rPr>
          <w:rFonts w:eastAsia="Courier New"/>
        </w:rPr>
      </w:pPr>
      <w:r w:rsidRPr="0031588E">
        <w:rPr>
          <w:rFonts w:eastAsia="Courier New"/>
        </w:rPr>
        <w:t xml:space="preserve">      &lt;xs:complexType name="sendResult"&gt;</w:t>
      </w:r>
    </w:p>
    <w:p w14:paraId="1E03F5CC" w14:textId="77777777" w:rsidR="0031588E" w:rsidRPr="0031588E" w:rsidRDefault="0031588E" w:rsidP="0031588E">
      <w:pPr>
        <w:pStyle w:val="afff7"/>
        <w:rPr>
          <w:rFonts w:eastAsia="Courier New"/>
        </w:rPr>
      </w:pPr>
      <w:r w:rsidRPr="0031588E">
        <w:rPr>
          <w:rFonts w:eastAsia="Courier New"/>
        </w:rPr>
        <w:t xml:space="preserve">        &lt;xs:sequence&gt;</w:t>
      </w:r>
    </w:p>
    <w:p w14:paraId="18F94EC1" w14:textId="77777777" w:rsidR="0031588E" w:rsidRPr="0031588E" w:rsidRDefault="0031588E" w:rsidP="0031588E">
      <w:pPr>
        <w:pStyle w:val="afff7"/>
        <w:rPr>
          <w:rFonts w:eastAsia="Courier New"/>
        </w:rPr>
      </w:pPr>
      <w:r w:rsidRPr="0031588E">
        <w:rPr>
          <w:rFonts w:eastAsia="Courier New"/>
        </w:rPr>
        <w:t xml:space="preserve">          &lt;xs:element name="msg_id" type="xs:string"/&gt;</w:t>
      </w:r>
    </w:p>
    <w:p w14:paraId="2F4F0C12" w14:textId="77777777" w:rsidR="0031588E" w:rsidRPr="0031588E" w:rsidRDefault="0031588E" w:rsidP="0031588E">
      <w:pPr>
        <w:pStyle w:val="afff7"/>
        <w:rPr>
          <w:rFonts w:eastAsia="Courier New"/>
        </w:rPr>
      </w:pPr>
      <w:r w:rsidRPr="0031588E">
        <w:rPr>
          <w:rFonts w:eastAsia="Courier New"/>
        </w:rPr>
        <w:t xml:space="preserve">          &lt;xs:element name="status" type="xs:int"/&gt;</w:t>
      </w:r>
    </w:p>
    <w:p w14:paraId="068ECCBC" w14:textId="77777777" w:rsidR="0031588E" w:rsidRPr="0031588E" w:rsidRDefault="0031588E" w:rsidP="0031588E">
      <w:pPr>
        <w:pStyle w:val="afff7"/>
        <w:rPr>
          <w:rFonts w:eastAsia="Courier New"/>
        </w:rPr>
      </w:pPr>
      <w:r w:rsidRPr="0031588E">
        <w:rPr>
          <w:rFonts w:eastAsia="Courier New"/>
        </w:rPr>
        <w:t xml:space="preserve">          &lt;xs:element name="description" type="xs:string"/&gt;</w:t>
      </w:r>
    </w:p>
    <w:p w14:paraId="2F50F2A2" w14:textId="77777777" w:rsidR="0031588E" w:rsidRPr="0031588E" w:rsidRDefault="0031588E" w:rsidP="0031588E">
      <w:pPr>
        <w:pStyle w:val="afff7"/>
        <w:rPr>
          <w:rFonts w:eastAsia="Courier New"/>
        </w:rPr>
      </w:pPr>
      <w:r w:rsidRPr="0031588E">
        <w:rPr>
          <w:rFonts w:eastAsia="Courier New"/>
        </w:rPr>
        <w:t xml:space="preserve">        &lt;/xs:sequence&gt;</w:t>
      </w:r>
    </w:p>
    <w:p w14:paraId="4F78FC61" w14:textId="77777777" w:rsidR="0031588E" w:rsidRPr="0031588E" w:rsidRDefault="0031588E" w:rsidP="0031588E">
      <w:pPr>
        <w:pStyle w:val="afff7"/>
        <w:rPr>
          <w:rFonts w:eastAsia="Courier New"/>
        </w:rPr>
      </w:pPr>
      <w:r w:rsidRPr="0031588E">
        <w:rPr>
          <w:rFonts w:eastAsia="Courier New"/>
        </w:rPr>
        <w:t xml:space="preserve">      &lt;/xs:complexType&gt;</w:t>
      </w:r>
    </w:p>
    <w:p w14:paraId="6F76F2AC" w14:textId="77777777" w:rsidR="0031588E" w:rsidRPr="0031588E" w:rsidRDefault="0031588E" w:rsidP="0031588E">
      <w:pPr>
        <w:pStyle w:val="afff7"/>
        <w:rPr>
          <w:rFonts w:eastAsia="Courier New"/>
        </w:rPr>
      </w:pPr>
      <w:r w:rsidRPr="0031588E">
        <w:rPr>
          <w:rFonts w:eastAsia="Courier New"/>
        </w:rPr>
        <w:t xml:space="preserve">      &lt;xs:complexType name="sendInterimMsg"&gt;</w:t>
      </w:r>
    </w:p>
    <w:p w14:paraId="41489DBB" w14:textId="77777777" w:rsidR="0031588E" w:rsidRPr="0031588E" w:rsidRDefault="0031588E" w:rsidP="0031588E">
      <w:pPr>
        <w:pStyle w:val="afff7"/>
        <w:rPr>
          <w:rFonts w:eastAsia="Courier New"/>
        </w:rPr>
      </w:pPr>
      <w:r w:rsidRPr="0031588E">
        <w:rPr>
          <w:rFonts w:eastAsia="Courier New"/>
        </w:rPr>
        <w:t xml:space="preserve">        &lt;xs:sequence&gt;</w:t>
      </w:r>
    </w:p>
    <w:p w14:paraId="19D7E27B" w14:textId="77777777" w:rsidR="0031588E" w:rsidRPr="0031588E" w:rsidRDefault="0031588E" w:rsidP="0031588E">
      <w:pPr>
        <w:pStyle w:val="afff7"/>
        <w:rPr>
          <w:rFonts w:eastAsia="Courier New"/>
        </w:rPr>
      </w:pPr>
      <w:r w:rsidRPr="0031588E">
        <w:rPr>
          <w:rFonts w:eastAsia="Courier New"/>
        </w:rPr>
        <w:t xml:space="preserve">          &lt;xs:element name="msg_id" type="xs:string"/&gt;</w:t>
      </w:r>
    </w:p>
    <w:p w14:paraId="0A185078" w14:textId="77777777" w:rsidR="0031588E" w:rsidRPr="0031588E" w:rsidRDefault="0031588E" w:rsidP="0031588E">
      <w:pPr>
        <w:pStyle w:val="afff7"/>
        <w:rPr>
          <w:rFonts w:eastAsia="Courier New"/>
        </w:rPr>
      </w:pPr>
      <w:r w:rsidRPr="0031588E">
        <w:rPr>
          <w:rFonts w:eastAsia="Courier New"/>
        </w:rPr>
        <w:t xml:space="preserve">          &lt;xs:element name="description" type="xs:string"/&gt;</w:t>
      </w:r>
    </w:p>
    <w:p w14:paraId="61D3BF84" w14:textId="77777777" w:rsidR="0031588E" w:rsidRPr="0031588E" w:rsidRDefault="0031588E" w:rsidP="0031588E">
      <w:pPr>
        <w:pStyle w:val="afff7"/>
        <w:rPr>
          <w:rFonts w:eastAsia="Courier New"/>
        </w:rPr>
      </w:pPr>
      <w:r w:rsidRPr="0031588E">
        <w:rPr>
          <w:rFonts w:eastAsia="Courier New"/>
        </w:rPr>
        <w:t xml:space="preserve">        &lt;/xs:sequence&gt;</w:t>
      </w:r>
    </w:p>
    <w:p w14:paraId="13672670" w14:textId="77777777" w:rsidR="0031588E" w:rsidRPr="0031588E" w:rsidRDefault="0031588E" w:rsidP="0031588E">
      <w:pPr>
        <w:pStyle w:val="afff7"/>
        <w:rPr>
          <w:rFonts w:eastAsia="Courier New"/>
        </w:rPr>
      </w:pPr>
      <w:r w:rsidRPr="0031588E">
        <w:rPr>
          <w:rFonts w:eastAsia="Courier New"/>
        </w:rPr>
        <w:t xml:space="preserve">      &lt;/xs:complexType&gt;</w:t>
      </w:r>
    </w:p>
    <w:p w14:paraId="773A5759" w14:textId="77777777" w:rsidR="0031588E" w:rsidRPr="0031588E" w:rsidRDefault="0031588E" w:rsidP="0031588E">
      <w:pPr>
        <w:pStyle w:val="afff7"/>
        <w:rPr>
          <w:rFonts w:eastAsia="Courier New"/>
        </w:rPr>
      </w:pPr>
      <w:r w:rsidRPr="0031588E">
        <w:rPr>
          <w:rFonts w:eastAsia="Courier New"/>
        </w:rPr>
        <w:t xml:space="preserve">    &lt;/xs:schema&gt;</w:t>
      </w:r>
    </w:p>
    <w:p w14:paraId="1435E82C" w14:textId="77777777" w:rsidR="0031588E" w:rsidRPr="0031588E" w:rsidRDefault="0031588E" w:rsidP="0031588E">
      <w:pPr>
        <w:pStyle w:val="afff7"/>
        <w:rPr>
          <w:rFonts w:eastAsia="Courier New"/>
        </w:rPr>
      </w:pPr>
      <w:r w:rsidRPr="0031588E">
        <w:rPr>
          <w:rFonts w:eastAsia="Courier New"/>
        </w:rPr>
        <w:t xml:space="preserve">  &lt;/wsdl:types&gt;</w:t>
      </w:r>
    </w:p>
    <w:p w14:paraId="731896C1" w14:textId="77777777" w:rsidR="0031588E" w:rsidRPr="0031588E" w:rsidRDefault="0031588E" w:rsidP="0031588E">
      <w:pPr>
        <w:pStyle w:val="afff7"/>
        <w:rPr>
          <w:rFonts w:eastAsia="Courier New"/>
        </w:rPr>
      </w:pPr>
      <w:r w:rsidRPr="0031588E">
        <w:rPr>
          <w:rFonts w:eastAsia="Courier New"/>
        </w:rPr>
        <w:t xml:space="preserve">  &lt;wsdl:message name="sendResult"&gt;</w:t>
      </w:r>
    </w:p>
    <w:p w14:paraId="115C61DA" w14:textId="77777777" w:rsidR="0031588E" w:rsidRPr="0031588E" w:rsidRDefault="0031588E" w:rsidP="0031588E">
      <w:pPr>
        <w:pStyle w:val="afff7"/>
        <w:rPr>
          <w:rFonts w:eastAsia="Courier New"/>
        </w:rPr>
      </w:pPr>
      <w:r w:rsidRPr="0031588E">
        <w:rPr>
          <w:rFonts w:eastAsia="Courier New"/>
        </w:rPr>
        <w:t xml:space="preserve">    &lt;wsdl:part element="tns:sendResult" name="parameters"/&gt;</w:t>
      </w:r>
    </w:p>
    <w:p w14:paraId="2022A5DD" w14:textId="77777777" w:rsidR="0031588E" w:rsidRPr="0031588E" w:rsidRDefault="0031588E" w:rsidP="0031588E">
      <w:pPr>
        <w:pStyle w:val="afff7"/>
        <w:rPr>
          <w:rFonts w:eastAsia="Courier New"/>
        </w:rPr>
      </w:pPr>
      <w:r w:rsidRPr="0031588E">
        <w:rPr>
          <w:rFonts w:eastAsia="Courier New"/>
        </w:rPr>
        <w:t xml:space="preserve">  &lt;/wsdl:message&gt;</w:t>
      </w:r>
    </w:p>
    <w:p w14:paraId="6C41D591" w14:textId="77777777" w:rsidR="0031588E" w:rsidRPr="0031588E" w:rsidRDefault="0031588E" w:rsidP="0031588E">
      <w:pPr>
        <w:pStyle w:val="afff7"/>
        <w:rPr>
          <w:rFonts w:eastAsia="Courier New"/>
        </w:rPr>
      </w:pPr>
      <w:r w:rsidRPr="0031588E">
        <w:rPr>
          <w:rFonts w:eastAsia="Courier New"/>
        </w:rPr>
        <w:t xml:space="preserve">  &lt;wsdl:message name="sendInterimMsg"&gt;</w:t>
      </w:r>
    </w:p>
    <w:p w14:paraId="34AB040D" w14:textId="77777777" w:rsidR="0031588E" w:rsidRPr="0031588E" w:rsidRDefault="0031588E" w:rsidP="0031588E">
      <w:pPr>
        <w:pStyle w:val="afff7"/>
        <w:rPr>
          <w:rFonts w:eastAsia="Courier New"/>
        </w:rPr>
      </w:pPr>
      <w:r w:rsidRPr="0031588E">
        <w:rPr>
          <w:rFonts w:eastAsia="Courier New"/>
        </w:rPr>
        <w:t xml:space="preserve">    &lt;wsdl:part element="tns:sendInterimMsg" name="parameters"/&gt;</w:t>
      </w:r>
    </w:p>
    <w:p w14:paraId="1FC7419D" w14:textId="77777777" w:rsidR="0031588E" w:rsidRPr="0031588E" w:rsidRDefault="0031588E" w:rsidP="0031588E">
      <w:pPr>
        <w:pStyle w:val="afff7"/>
        <w:rPr>
          <w:rFonts w:eastAsia="Courier New"/>
        </w:rPr>
      </w:pPr>
      <w:r w:rsidRPr="0031588E">
        <w:rPr>
          <w:rFonts w:eastAsia="Courier New"/>
        </w:rPr>
        <w:t xml:space="preserve">  &lt;/wsdl:message&gt;</w:t>
      </w:r>
    </w:p>
    <w:p w14:paraId="3A2CE42D" w14:textId="77777777" w:rsidR="0031588E" w:rsidRPr="0031588E" w:rsidRDefault="0031588E" w:rsidP="0031588E">
      <w:pPr>
        <w:pStyle w:val="afff7"/>
        <w:rPr>
          <w:rFonts w:eastAsia="Courier New"/>
        </w:rPr>
      </w:pPr>
      <w:r w:rsidRPr="0031588E">
        <w:rPr>
          <w:rFonts w:eastAsia="Courier New"/>
        </w:rPr>
        <w:t xml:space="preserve">  &lt;wsdl:portType name="Callback"&gt;</w:t>
      </w:r>
    </w:p>
    <w:p w14:paraId="673A5867" w14:textId="77777777" w:rsidR="0031588E" w:rsidRPr="0031588E" w:rsidRDefault="0031588E" w:rsidP="0031588E">
      <w:pPr>
        <w:pStyle w:val="afff7"/>
        <w:rPr>
          <w:rFonts w:eastAsia="Courier New"/>
        </w:rPr>
      </w:pPr>
      <w:r w:rsidRPr="0031588E">
        <w:rPr>
          <w:rFonts w:eastAsia="Courier New"/>
        </w:rPr>
        <w:t xml:space="preserve">    &lt;wsdl:operation name="sendResult"&gt;</w:t>
      </w:r>
    </w:p>
    <w:p w14:paraId="445E6140" w14:textId="77777777" w:rsidR="0031588E" w:rsidRPr="0031588E" w:rsidRDefault="0031588E" w:rsidP="0031588E">
      <w:pPr>
        <w:pStyle w:val="afff7"/>
        <w:rPr>
          <w:rFonts w:eastAsia="Courier New"/>
        </w:rPr>
      </w:pPr>
      <w:r w:rsidRPr="0031588E">
        <w:rPr>
          <w:rFonts w:eastAsia="Courier New"/>
        </w:rPr>
        <w:t xml:space="preserve">      &lt;wsdl:input message="tns:sendResult" name="sendResult"/&gt;</w:t>
      </w:r>
    </w:p>
    <w:p w14:paraId="73C5BB6C" w14:textId="77777777" w:rsidR="0031588E" w:rsidRPr="0031588E" w:rsidRDefault="0031588E" w:rsidP="0031588E">
      <w:pPr>
        <w:pStyle w:val="afff7"/>
        <w:rPr>
          <w:rFonts w:eastAsia="Courier New"/>
        </w:rPr>
      </w:pPr>
      <w:r w:rsidRPr="0031588E">
        <w:rPr>
          <w:rFonts w:eastAsia="Courier New"/>
        </w:rPr>
        <w:t xml:space="preserve">    &lt;/wsdl:operation&gt;</w:t>
      </w:r>
    </w:p>
    <w:p w14:paraId="03B42303" w14:textId="77777777" w:rsidR="0031588E" w:rsidRPr="0031588E" w:rsidRDefault="0031588E" w:rsidP="0031588E">
      <w:pPr>
        <w:pStyle w:val="afff7"/>
        <w:rPr>
          <w:rFonts w:eastAsia="Courier New"/>
        </w:rPr>
      </w:pPr>
      <w:r w:rsidRPr="0031588E">
        <w:rPr>
          <w:rFonts w:eastAsia="Courier New"/>
        </w:rPr>
        <w:t xml:space="preserve">    &lt;wsdl:operation name="sendInterimMsg"&gt;</w:t>
      </w:r>
    </w:p>
    <w:p w14:paraId="30AFD879" w14:textId="77777777" w:rsidR="0031588E" w:rsidRPr="0031588E" w:rsidRDefault="0031588E" w:rsidP="0031588E">
      <w:pPr>
        <w:pStyle w:val="afff7"/>
        <w:rPr>
          <w:rFonts w:eastAsia="Courier New"/>
        </w:rPr>
      </w:pPr>
      <w:r w:rsidRPr="0031588E">
        <w:rPr>
          <w:rFonts w:eastAsia="Courier New"/>
        </w:rPr>
        <w:t xml:space="preserve">      &lt;wsdl:input message="tns:sendInterimMsg" name="sendInterimMsg"/&gt;</w:t>
      </w:r>
    </w:p>
    <w:p w14:paraId="65105E24" w14:textId="77777777" w:rsidR="0031588E" w:rsidRPr="0031588E" w:rsidRDefault="0031588E" w:rsidP="0031588E">
      <w:pPr>
        <w:pStyle w:val="afff7"/>
        <w:rPr>
          <w:rFonts w:eastAsia="Courier New"/>
        </w:rPr>
      </w:pPr>
      <w:r w:rsidRPr="0031588E">
        <w:rPr>
          <w:rFonts w:eastAsia="Courier New"/>
        </w:rPr>
        <w:lastRenderedPageBreak/>
        <w:t xml:space="preserve">    &lt;/wsdl:operation&gt;</w:t>
      </w:r>
    </w:p>
    <w:p w14:paraId="3FF87028" w14:textId="77777777" w:rsidR="0031588E" w:rsidRPr="0031588E" w:rsidRDefault="0031588E" w:rsidP="0031588E">
      <w:pPr>
        <w:pStyle w:val="afff7"/>
        <w:rPr>
          <w:rFonts w:eastAsia="Courier New"/>
        </w:rPr>
      </w:pPr>
      <w:r w:rsidRPr="0031588E">
        <w:rPr>
          <w:rFonts w:eastAsia="Courier New"/>
        </w:rPr>
        <w:t xml:space="preserve">  &lt;/wsdl:portType&gt;</w:t>
      </w:r>
    </w:p>
    <w:p w14:paraId="38F389A5" w14:textId="77777777" w:rsidR="0031588E" w:rsidRPr="0031588E" w:rsidRDefault="0031588E" w:rsidP="0031588E">
      <w:pPr>
        <w:pStyle w:val="afff7"/>
        <w:rPr>
          <w:rFonts w:eastAsia="Courier New"/>
        </w:rPr>
      </w:pPr>
      <w:r w:rsidRPr="0031588E">
        <w:rPr>
          <w:rFonts w:eastAsia="Courier New"/>
        </w:rPr>
        <w:t xml:space="preserve">  &lt;wsdl:binding name="callbackSoapBinding" type="tns:Callback"&gt;</w:t>
      </w:r>
    </w:p>
    <w:p w14:paraId="71F453FB" w14:textId="77777777" w:rsidR="0031588E" w:rsidRPr="0031588E" w:rsidRDefault="0031588E" w:rsidP="0031588E">
      <w:pPr>
        <w:pStyle w:val="afff7"/>
        <w:rPr>
          <w:rFonts w:eastAsia="Courier New"/>
        </w:rPr>
      </w:pPr>
      <w:r w:rsidRPr="0031588E">
        <w:rPr>
          <w:rFonts w:eastAsia="Courier New"/>
        </w:rPr>
        <w:t xml:space="preserve">    &lt;soap:binding style="document" transport="http://schemas.xmlsoap.org/soap/http"/&gt;</w:t>
      </w:r>
    </w:p>
    <w:p w14:paraId="4546CA9B" w14:textId="77777777" w:rsidR="0031588E" w:rsidRPr="0031588E" w:rsidRDefault="0031588E" w:rsidP="0031588E">
      <w:pPr>
        <w:pStyle w:val="afff7"/>
        <w:rPr>
          <w:rFonts w:eastAsia="Courier New"/>
        </w:rPr>
      </w:pPr>
      <w:r w:rsidRPr="0031588E">
        <w:rPr>
          <w:rFonts w:eastAsia="Courier New"/>
        </w:rPr>
        <w:t xml:space="preserve">    &lt;wsdl:operation name="sendResult"&gt;</w:t>
      </w:r>
    </w:p>
    <w:p w14:paraId="47D7710D" w14:textId="77777777" w:rsidR="0031588E" w:rsidRPr="0031588E" w:rsidRDefault="0031588E" w:rsidP="0031588E">
      <w:pPr>
        <w:pStyle w:val="afff7"/>
        <w:rPr>
          <w:rFonts w:eastAsia="Courier New"/>
        </w:rPr>
      </w:pPr>
      <w:r w:rsidRPr="0031588E">
        <w:rPr>
          <w:rFonts w:eastAsia="Courier New"/>
        </w:rPr>
        <w:t xml:space="preserve">      &lt;soap:operation soapAction="sendResult" style="document"/&gt;</w:t>
      </w:r>
    </w:p>
    <w:p w14:paraId="2F18EA46" w14:textId="77777777" w:rsidR="0031588E" w:rsidRPr="0031588E" w:rsidRDefault="0031588E" w:rsidP="0031588E">
      <w:pPr>
        <w:pStyle w:val="afff7"/>
        <w:rPr>
          <w:rFonts w:eastAsia="Courier New"/>
        </w:rPr>
      </w:pPr>
      <w:r w:rsidRPr="0031588E">
        <w:rPr>
          <w:rFonts w:eastAsia="Courier New"/>
        </w:rPr>
        <w:t xml:space="preserve">      &lt;wsdl:input name="sendResult"&gt;</w:t>
      </w:r>
    </w:p>
    <w:p w14:paraId="69E03E24" w14:textId="77777777" w:rsidR="0031588E" w:rsidRPr="0031588E" w:rsidRDefault="0031588E" w:rsidP="0031588E">
      <w:pPr>
        <w:pStyle w:val="afff7"/>
        <w:rPr>
          <w:rFonts w:eastAsia="Courier New"/>
        </w:rPr>
      </w:pPr>
      <w:r w:rsidRPr="0031588E">
        <w:rPr>
          <w:rFonts w:eastAsia="Courier New"/>
        </w:rPr>
        <w:t xml:space="preserve">        &lt;soap:body use="literal"/&gt;</w:t>
      </w:r>
    </w:p>
    <w:p w14:paraId="5ABCEC8E" w14:textId="77777777" w:rsidR="0031588E" w:rsidRPr="0031588E" w:rsidRDefault="0031588E" w:rsidP="0031588E">
      <w:pPr>
        <w:pStyle w:val="afff7"/>
        <w:rPr>
          <w:rFonts w:eastAsia="Courier New"/>
        </w:rPr>
      </w:pPr>
      <w:r w:rsidRPr="0031588E">
        <w:rPr>
          <w:rFonts w:eastAsia="Courier New"/>
        </w:rPr>
        <w:t xml:space="preserve">      &lt;/wsdl:input&gt;</w:t>
      </w:r>
    </w:p>
    <w:p w14:paraId="1CCBD8A2" w14:textId="77777777" w:rsidR="0031588E" w:rsidRPr="0031588E" w:rsidRDefault="0031588E" w:rsidP="0031588E">
      <w:pPr>
        <w:pStyle w:val="afff7"/>
        <w:rPr>
          <w:rFonts w:eastAsia="Courier New"/>
        </w:rPr>
      </w:pPr>
      <w:r w:rsidRPr="0031588E">
        <w:rPr>
          <w:rFonts w:eastAsia="Courier New"/>
        </w:rPr>
        <w:t xml:space="preserve">    &lt;/wsdl:operation&gt;</w:t>
      </w:r>
    </w:p>
    <w:p w14:paraId="5342788C" w14:textId="77777777" w:rsidR="0031588E" w:rsidRPr="0031588E" w:rsidRDefault="0031588E" w:rsidP="0031588E">
      <w:pPr>
        <w:pStyle w:val="afff7"/>
        <w:rPr>
          <w:rFonts w:eastAsia="Courier New"/>
        </w:rPr>
      </w:pPr>
      <w:r w:rsidRPr="0031588E">
        <w:rPr>
          <w:rFonts w:eastAsia="Courier New"/>
        </w:rPr>
        <w:t xml:space="preserve">    &lt;wsdl:operation name="sendInterimMsg"&gt;</w:t>
      </w:r>
    </w:p>
    <w:p w14:paraId="38176774" w14:textId="77777777" w:rsidR="0031588E" w:rsidRPr="0031588E" w:rsidRDefault="0031588E" w:rsidP="0031588E">
      <w:pPr>
        <w:pStyle w:val="afff7"/>
        <w:rPr>
          <w:rFonts w:eastAsia="Courier New"/>
        </w:rPr>
      </w:pPr>
      <w:r w:rsidRPr="0031588E">
        <w:rPr>
          <w:rFonts w:eastAsia="Courier New"/>
        </w:rPr>
        <w:t xml:space="preserve">      &lt;soap:operation soapAction="sendInterimMsg" style="document"/&gt;</w:t>
      </w:r>
    </w:p>
    <w:p w14:paraId="74E8A9C0" w14:textId="77777777" w:rsidR="0031588E" w:rsidRPr="0031588E" w:rsidRDefault="0031588E" w:rsidP="0031588E">
      <w:pPr>
        <w:pStyle w:val="afff7"/>
        <w:rPr>
          <w:rFonts w:eastAsia="Courier New"/>
        </w:rPr>
      </w:pPr>
      <w:r w:rsidRPr="0031588E">
        <w:rPr>
          <w:rFonts w:eastAsia="Courier New"/>
        </w:rPr>
        <w:t xml:space="preserve">      &lt;wsdl:input name="sendInterimMsg"&gt;</w:t>
      </w:r>
    </w:p>
    <w:p w14:paraId="1CC51813" w14:textId="77777777" w:rsidR="0031588E" w:rsidRPr="0031588E" w:rsidRDefault="0031588E" w:rsidP="0031588E">
      <w:pPr>
        <w:pStyle w:val="afff7"/>
        <w:rPr>
          <w:rFonts w:eastAsia="Courier New"/>
        </w:rPr>
      </w:pPr>
      <w:r w:rsidRPr="0031588E">
        <w:rPr>
          <w:rFonts w:eastAsia="Courier New"/>
        </w:rPr>
        <w:t xml:space="preserve">        &lt;soap:body use="literal"/&gt;</w:t>
      </w:r>
    </w:p>
    <w:p w14:paraId="503944FA" w14:textId="77777777" w:rsidR="0031588E" w:rsidRPr="0031588E" w:rsidRDefault="0031588E" w:rsidP="0031588E">
      <w:pPr>
        <w:pStyle w:val="afff7"/>
        <w:rPr>
          <w:rFonts w:eastAsia="Courier New"/>
        </w:rPr>
      </w:pPr>
      <w:r w:rsidRPr="0031588E">
        <w:rPr>
          <w:rFonts w:eastAsia="Courier New"/>
        </w:rPr>
        <w:t xml:space="preserve">      &lt;/wsdl:input&gt;</w:t>
      </w:r>
    </w:p>
    <w:p w14:paraId="40180DE0" w14:textId="77777777" w:rsidR="0031588E" w:rsidRPr="0031588E" w:rsidRDefault="0031588E" w:rsidP="0031588E">
      <w:pPr>
        <w:pStyle w:val="afff7"/>
        <w:rPr>
          <w:rFonts w:eastAsia="Courier New"/>
        </w:rPr>
      </w:pPr>
      <w:r w:rsidRPr="0031588E">
        <w:rPr>
          <w:rFonts w:eastAsia="Courier New"/>
        </w:rPr>
        <w:t xml:space="preserve">    &lt;/wsdl:operation&gt;</w:t>
      </w:r>
    </w:p>
    <w:p w14:paraId="75D92928" w14:textId="77777777" w:rsidR="0031588E" w:rsidRPr="0031588E" w:rsidRDefault="0031588E" w:rsidP="0031588E">
      <w:pPr>
        <w:pStyle w:val="afff7"/>
        <w:rPr>
          <w:rFonts w:eastAsia="Courier New"/>
        </w:rPr>
      </w:pPr>
      <w:r w:rsidRPr="0031588E">
        <w:rPr>
          <w:rFonts w:eastAsia="Courier New"/>
        </w:rPr>
        <w:t xml:space="preserve">  &lt;/wsdl:binding&gt;</w:t>
      </w:r>
    </w:p>
    <w:p w14:paraId="270CDB1E" w14:textId="77777777" w:rsidR="0031588E" w:rsidRPr="0031588E" w:rsidRDefault="0031588E" w:rsidP="0031588E">
      <w:pPr>
        <w:pStyle w:val="afff7"/>
        <w:rPr>
          <w:rFonts w:eastAsia="Courier New"/>
        </w:rPr>
      </w:pPr>
      <w:r w:rsidRPr="0031588E">
        <w:rPr>
          <w:rFonts w:eastAsia="Courier New"/>
        </w:rPr>
        <w:t xml:space="preserve">  &lt;wsdl:service name="callback"&gt;</w:t>
      </w:r>
    </w:p>
    <w:p w14:paraId="333EE3D8" w14:textId="77777777" w:rsidR="0031588E" w:rsidRPr="0031588E" w:rsidRDefault="0031588E" w:rsidP="0031588E">
      <w:pPr>
        <w:pStyle w:val="afff7"/>
        <w:rPr>
          <w:rFonts w:eastAsia="Courier New"/>
        </w:rPr>
      </w:pPr>
      <w:r w:rsidRPr="0031588E">
        <w:rPr>
          <w:rFonts w:eastAsia="Courier New"/>
        </w:rPr>
        <w:t xml:space="preserve">    &lt;wsdl:port binding="tns:callbackSoapBinding" name="CallbackPort"&gt;</w:t>
      </w:r>
    </w:p>
    <w:p w14:paraId="0EB7960F" w14:textId="77777777" w:rsidR="0031588E" w:rsidRPr="0031588E" w:rsidRDefault="0031588E" w:rsidP="0031588E">
      <w:pPr>
        <w:pStyle w:val="afff7"/>
        <w:rPr>
          <w:rFonts w:eastAsia="Courier New"/>
        </w:rPr>
      </w:pPr>
      <w:r w:rsidRPr="0031588E">
        <w:rPr>
          <w:rFonts w:eastAsia="Courier New"/>
        </w:rPr>
        <w:t xml:space="preserve">      &lt;soap:address location="http://localhost:8080/mis/callback"/&gt;</w:t>
      </w:r>
    </w:p>
    <w:p w14:paraId="340486F4" w14:textId="77777777" w:rsidR="0031588E" w:rsidRPr="0031588E" w:rsidRDefault="0031588E" w:rsidP="0031588E">
      <w:pPr>
        <w:pStyle w:val="afff7"/>
        <w:rPr>
          <w:rFonts w:eastAsia="Courier New"/>
        </w:rPr>
      </w:pPr>
      <w:r w:rsidRPr="0031588E">
        <w:rPr>
          <w:rFonts w:eastAsia="Courier New"/>
        </w:rPr>
        <w:t xml:space="preserve">    &lt;/wsdl:port&gt;</w:t>
      </w:r>
    </w:p>
    <w:p w14:paraId="2CBA1FC0" w14:textId="77777777" w:rsidR="0031588E" w:rsidRPr="0031588E" w:rsidRDefault="0031588E" w:rsidP="0031588E">
      <w:pPr>
        <w:pStyle w:val="afff7"/>
        <w:rPr>
          <w:rFonts w:eastAsia="Courier New"/>
        </w:rPr>
      </w:pPr>
      <w:r w:rsidRPr="0031588E">
        <w:rPr>
          <w:rFonts w:eastAsia="Courier New"/>
        </w:rPr>
        <w:t xml:space="preserve">  &lt;/wsdl:service&gt;</w:t>
      </w:r>
    </w:p>
    <w:p w14:paraId="7B60CBCF" w14:textId="77777777" w:rsidR="0031588E" w:rsidRPr="0031588E" w:rsidRDefault="0031588E" w:rsidP="0031588E">
      <w:pPr>
        <w:pStyle w:val="afff7"/>
        <w:rPr>
          <w:rFonts w:eastAsia="Courier New"/>
        </w:rPr>
      </w:pPr>
      <w:r w:rsidRPr="0031588E">
        <w:rPr>
          <w:rFonts w:eastAsia="Courier New"/>
        </w:rPr>
        <w:t>&lt;/wsdl:definitions&gt;</w:t>
      </w:r>
    </w:p>
    <w:p w14:paraId="438D33C3" w14:textId="77777777" w:rsidR="00146B36" w:rsidRDefault="003D2877" w:rsidP="001D5A12">
      <w:pPr>
        <w:pStyle w:val="20"/>
      </w:pPr>
      <w:bookmarkStart w:id="71" w:name="_heading=h.46r0co2" w:colFirst="0" w:colLast="0"/>
      <w:bookmarkStart w:id="72" w:name="_Toc66719475"/>
      <w:bookmarkEnd w:id="71"/>
      <w:r>
        <w:t>Взаимодействие с сервисом передачи структурированных данных клинических рекомендаций и порядка оказания медицинской помощи</w:t>
      </w:r>
      <w:bookmarkEnd w:id="72"/>
    </w:p>
    <w:p w14:paraId="1B0790FD" w14:textId="77777777" w:rsidR="00146B36" w:rsidRDefault="003D2877" w:rsidP="00CE2E49">
      <w:pPr>
        <w:pStyle w:val="phlistitemizedtitle"/>
      </w:pPr>
      <w:r>
        <w:t xml:space="preserve">Взаимодействие с сервисом </w:t>
      </w:r>
      <w:r w:rsidR="00CE2E49">
        <w:t xml:space="preserve">ВИМИС «ССЗ» </w:t>
      </w:r>
      <w:r>
        <w:t>осуществляется синхронно:</w:t>
      </w:r>
    </w:p>
    <w:p w14:paraId="0C5208E3" w14:textId="77777777" w:rsidR="00146B36" w:rsidRDefault="003D2877" w:rsidP="00CE2E49">
      <w:pPr>
        <w:pStyle w:val="phlistitemized1"/>
      </w:pPr>
      <w:r>
        <w:t>сервис принимает запросы, обрабатывает их и возвращает результат.</w:t>
      </w:r>
    </w:p>
    <w:p w14:paraId="2E991279" w14:textId="3DD93310" w:rsidR="001A1514" w:rsidRDefault="001A1514" w:rsidP="001A1514">
      <w:pPr>
        <w:pStyle w:val="phlistitemizedtitle"/>
      </w:pPr>
      <w:r>
        <w:t xml:space="preserve">Адреса WSDL сервисов приема </w:t>
      </w:r>
      <w:r w:rsidRPr="001A1514">
        <w:t>запросов</w:t>
      </w:r>
      <w:r>
        <w:t>:</w:t>
      </w:r>
    </w:p>
    <w:p w14:paraId="41668918" w14:textId="2801A27B" w:rsidR="001A1514" w:rsidRPr="00CE2E49" w:rsidRDefault="001A1514" w:rsidP="001A1514">
      <w:pPr>
        <w:pStyle w:val="phlistitemized1"/>
      </w:pPr>
      <w:r w:rsidRPr="001A1514">
        <w:rPr>
          <w:color w:val="000000"/>
          <w:szCs w:val="24"/>
        </w:rPr>
        <w:t>тестовый контур –</w:t>
      </w:r>
      <w:r>
        <w:t xml:space="preserve"> </w:t>
      </w:r>
      <w:r w:rsidRPr="001A1514">
        <w:t>https://ips-test.rosminzdrav.ru/fee0102d3e201</w:t>
      </w:r>
      <w:r w:rsidRPr="00CE2E49">
        <w:t>;</w:t>
      </w:r>
    </w:p>
    <w:p w14:paraId="15A62F18" w14:textId="77777777" w:rsidR="001A1514" w:rsidRPr="00CE2E49" w:rsidRDefault="001A1514" w:rsidP="001A1514">
      <w:pPr>
        <w:pStyle w:val="phlistitemized1"/>
      </w:pPr>
      <w:r w:rsidRPr="00CE2E49">
        <w:rPr>
          <w:color w:val="000000"/>
          <w:szCs w:val="24"/>
        </w:rPr>
        <w:t>промышленный контур – https://</w:t>
      </w:r>
      <w:r w:rsidRPr="00CE2E49">
        <w:t>.</w:t>
      </w:r>
    </w:p>
    <w:p w14:paraId="422BB12D" w14:textId="4D80132F" w:rsidR="00CE2E49" w:rsidRPr="00CE2E49" w:rsidRDefault="00CE2E49" w:rsidP="00CE2E49">
      <w:pPr>
        <w:pStyle w:val="phnormal"/>
      </w:pPr>
      <w:r w:rsidRPr="00CE2E49">
        <w:t>Ниже приведен перечень методов сервиса передачи структурированных данных клинических рекомендаций и порядков оказания медицинской помощи (</w:t>
      </w:r>
      <w:r w:rsidRPr="00CE2E49">
        <w:fldChar w:fldCharType="begin"/>
      </w:r>
      <w:r w:rsidRPr="00CE2E49">
        <w:instrText xml:space="preserve"> REF _Ref54261200 \h </w:instrText>
      </w:r>
      <w:r>
        <w:instrText xml:space="preserve"> \* MERGEFORMAT </w:instrText>
      </w:r>
      <w:r w:rsidRPr="00CE2E49">
        <w:fldChar w:fldCharType="separate"/>
      </w:r>
      <w:r w:rsidR="00C529AC">
        <w:t>таблица 12</w:t>
      </w:r>
      <w:r w:rsidRPr="00CE2E49">
        <w:fldChar w:fldCharType="end"/>
      </w:r>
      <w:r w:rsidRPr="00CE2E49">
        <w:t>). Схема взаимодействия ГИС СЗ / МИС МО с ВИМИС «ССЗ»</w:t>
      </w:r>
      <w:r>
        <w:t xml:space="preserve"> </w:t>
      </w:r>
      <w:r w:rsidRPr="00CE2E49">
        <w:t xml:space="preserve">через ИПС представлена на </w:t>
      </w:r>
      <w:r>
        <w:fldChar w:fldCharType="begin"/>
      </w:r>
      <w:r>
        <w:instrText xml:space="preserve"> REF _Ref54261323 \h </w:instrText>
      </w:r>
      <w:r>
        <w:fldChar w:fldCharType="separate"/>
      </w:r>
      <w:r w:rsidR="00740D05">
        <w:t xml:space="preserve">рисунке </w:t>
      </w:r>
      <w:r w:rsidR="00740D05">
        <w:rPr>
          <w:noProof/>
        </w:rPr>
        <w:t>3</w:t>
      </w:r>
      <w:r>
        <w:fldChar w:fldCharType="end"/>
      </w:r>
      <w:r w:rsidRPr="00CE2E49">
        <w:t>.</w:t>
      </w:r>
    </w:p>
    <w:p w14:paraId="2138D47B" w14:textId="77777777" w:rsidR="000E0598" w:rsidRDefault="000E0598" w:rsidP="000E0598">
      <w:pPr>
        <w:pStyle w:val="phtabletitle"/>
      </w:pPr>
      <w:bookmarkStart w:id="73" w:name="_Ref54261200"/>
      <w:r>
        <w:t xml:space="preserve">Таблица </w:t>
      </w:r>
      <w:r w:rsidR="00970966">
        <w:rPr>
          <w:noProof/>
        </w:rPr>
        <w:fldChar w:fldCharType="begin"/>
      </w:r>
      <w:r w:rsidR="00970966">
        <w:rPr>
          <w:noProof/>
        </w:rPr>
        <w:instrText xml:space="preserve"> SEQ Таблица \* ARABIC </w:instrText>
      </w:r>
      <w:r w:rsidR="00970966">
        <w:rPr>
          <w:noProof/>
        </w:rPr>
        <w:fldChar w:fldCharType="separate"/>
      </w:r>
      <w:r w:rsidR="00C529AC">
        <w:rPr>
          <w:noProof/>
        </w:rPr>
        <w:t>12</w:t>
      </w:r>
      <w:r w:rsidR="00970966">
        <w:rPr>
          <w:noProof/>
        </w:rPr>
        <w:fldChar w:fldCharType="end"/>
      </w:r>
      <w:bookmarkEnd w:id="73"/>
      <w:r>
        <w:t xml:space="preserve"> </w:t>
      </w:r>
      <w:r w:rsidRPr="006441EB">
        <w:t>– Перечень методов сервиса передачи структурированных данных клинических рекомендаций и порядков оказания медицинской помощи</w:t>
      </w:r>
    </w:p>
    <w:tbl>
      <w:tblPr>
        <w:tblStyle w:val="afffffffffffffffff0"/>
        <w:tblW w:w="1042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276"/>
        <w:gridCol w:w="8145"/>
      </w:tblGrid>
      <w:tr w:rsidR="00146B36" w14:paraId="366D5852" w14:textId="77777777" w:rsidTr="00740D05">
        <w:trPr>
          <w:tblHeader/>
        </w:trPr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3C30F4" w14:textId="77777777" w:rsidR="00146B36" w:rsidRDefault="003D2877" w:rsidP="000E0598">
            <w:pPr>
              <w:pStyle w:val="phtablecolcaption"/>
            </w:pPr>
            <w:r>
              <w:t>Метод</w:t>
            </w:r>
          </w:p>
        </w:tc>
        <w:tc>
          <w:tcPr>
            <w:tcW w:w="8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2EB1F1" w14:textId="77777777" w:rsidR="00146B36" w:rsidRDefault="003D2877" w:rsidP="000E0598">
            <w:pPr>
              <w:pStyle w:val="phtablecolcaption"/>
            </w:pPr>
            <w:r>
              <w:t>Наименование</w:t>
            </w:r>
          </w:p>
        </w:tc>
      </w:tr>
      <w:tr w:rsidR="00146B36" w14:paraId="3F75077D" w14:textId="77777777" w:rsidTr="000E0598">
        <w:tc>
          <w:tcPr>
            <w:tcW w:w="2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E21F9A" w14:textId="77777777" w:rsidR="00146B36" w:rsidRDefault="003D2877" w:rsidP="000E0598">
            <w:pPr>
              <w:pStyle w:val="phtablecellleft"/>
            </w:pPr>
            <w:r>
              <w:t>clinrecList</w:t>
            </w:r>
          </w:p>
        </w:tc>
        <w:tc>
          <w:tcPr>
            <w:tcW w:w="81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E31A4E" w14:textId="77777777" w:rsidR="00146B36" w:rsidRDefault="003D2877" w:rsidP="000E0598">
            <w:pPr>
              <w:pStyle w:val="phtablecellleft"/>
            </w:pPr>
            <w:r>
              <w:t>Метод запроса списка документов клинических рекомендаций (КР)</w:t>
            </w:r>
          </w:p>
        </w:tc>
      </w:tr>
      <w:tr w:rsidR="00146B36" w14:paraId="5F939F18" w14:textId="77777777" w:rsidTr="000E0598">
        <w:tc>
          <w:tcPr>
            <w:tcW w:w="2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AD287F" w14:textId="77777777" w:rsidR="00146B36" w:rsidRDefault="003D2877" w:rsidP="000E0598">
            <w:pPr>
              <w:pStyle w:val="phtablecellleft"/>
            </w:pPr>
            <w:r>
              <w:lastRenderedPageBreak/>
              <w:t>clinrecInfo</w:t>
            </w:r>
          </w:p>
        </w:tc>
        <w:tc>
          <w:tcPr>
            <w:tcW w:w="81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F73AB3" w14:textId="77777777" w:rsidR="00146B36" w:rsidRDefault="003D2877" w:rsidP="000E0598">
            <w:pPr>
              <w:pStyle w:val="phtablecellleft"/>
            </w:pPr>
            <w:r>
              <w:t>Метод запроса структурированной информации по идентификатору документа КР</w:t>
            </w:r>
          </w:p>
        </w:tc>
      </w:tr>
      <w:tr w:rsidR="00146B36" w14:paraId="63C28FF6" w14:textId="77777777" w:rsidTr="000E0598"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4B5328" w14:textId="77777777" w:rsidR="00146B36" w:rsidRDefault="003D2877" w:rsidP="000E0598">
            <w:pPr>
              <w:pStyle w:val="phtablecellleft"/>
            </w:pPr>
            <w:r>
              <w:t>procPMCList</w:t>
            </w:r>
          </w:p>
        </w:tc>
        <w:tc>
          <w:tcPr>
            <w:tcW w:w="8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C1ED8A" w14:textId="77777777" w:rsidR="00146B36" w:rsidRDefault="003D2877" w:rsidP="000E0598">
            <w:pPr>
              <w:pStyle w:val="phtablecellleft"/>
            </w:pPr>
            <w:r>
              <w:t>Метод запроса списка документов порядков оказания медицинской помощи (ОМП)</w:t>
            </w:r>
          </w:p>
        </w:tc>
      </w:tr>
      <w:tr w:rsidR="00146B36" w14:paraId="434CCA70" w14:textId="77777777" w:rsidTr="000E0598"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19BF7D" w14:textId="77777777" w:rsidR="00146B36" w:rsidRDefault="003D2877" w:rsidP="000E0598">
            <w:pPr>
              <w:pStyle w:val="phtablecellleft"/>
            </w:pPr>
            <w:r>
              <w:t>procPMCInfo</w:t>
            </w:r>
          </w:p>
        </w:tc>
        <w:tc>
          <w:tcPr>
            <w:tcW w:w="8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D3E033" w14:textId="77777777" w:rsidR="00146B36" w:rsidRDefault="003D2877" w:rsidP="000E0598">
            <w:pPr>
              <w:pStyle w:val="phtablecellleft"/>
            </w:pPr>
            <w:r>
              <w:t>Метод запроса структурированной информации по идентификатору документа порядка ОМП</w:t>
            </w:r>
          </w:p>
        </w:tc>
      </w:tr>
    </w:tbl>
    <w:p w14:paraId="73FEF038" w14:textId="77777777" w:rsidR="00CE2E49" w:rsidRDefault="003D2877" w:rsidP="00CE2E49">
      <w:pPr>
        <w:pStyle w:val="phfigure"/>
      </w:pPr>
      <w:r>
        <w:rPr>
          <w:noProof/>
        </w:rPr>
        <mc:AlternateContent>
          <mc:Choice Requires="wpg">
            <w:drawing>
              <wp:inline distT="114300" distB="114300" distL="114300" distR="114300" wp14:anchorId="699C64A1" wp14:editId="2FCD6D59">
                <wp:extent cx="6480000" cy="2425700"/>
                <wp:effectExtent l="0" t="0" r="0" b="0"/>
                <wp:docPr id="1334621505" name="Группа 13346215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80000" cy="2425700"/>
                          <a:chOff x="152400" y="152400"/>
                          <a:chExt cx="6505575" cy="2428875"/>
                        </a:xfrm>
                      </wpg:grpSpPr>
                      <pic:pic xmlns:pic="http://schemas.openxmlformats.org/drawingml/2006/picture">
                        <pic:nvPicPr>
                          <pic:cNvPr id="2" name="Shape 2"/>
                          <pic:cNvPicPr preferRelativeResize="0"/>
                        </pic:nvPicPr>
                        <pic:blipFill>
                          <a:blip r:embed="rId17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6505575" cy="2428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737AC40" id="Группа 1334621505" o:spid="_x0000_s1026" style="width:510.25pt;height:191pt;mso-position-horizontal-relative:char;mso-position-vertical-relative:line" coordorigin="1524,1524" coordsize="65055,242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2" o:spid="_x0000_s1027" type="#_x0000_t75" style="position:absolute;left:1524;top:1524;width:65055;height:24288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">
                  <v:imagedata r:id="rId18" o:title=""/>
                </v:shape>
                <w10:anchorlock/>
              </v:group>
            </w:pict>
          </mc:Fallback>
        </mc:AlternateContent>
      </w:r>
    </w:p>
    <w:p w14:paraId="165283C4" w14:textId="77777777" w:rsidR="00146B36" w:rsidRDefault="00CE2E49" w:rsidP="00CE2E49">
      <w:pPr>
        <w:pStyle w:val="phfiguretitle"/>
      </w:pPr>
      <w:bookmarkStart w:id="74" w:name="_Ref54261323"/>
      <w:r>
        <w:t xml:space="preserve">Рисунок </w:t>
      </w:r>
      <w:r w:rsidR="00970966">
        <w:rPr>
          <w:noProof/>
        </w:rPr>
        <w:fldChar w:fldCharType="begin"/>
      </w:r>
      <w:r w:rsidR="00970966">
        <w:rPr>
          <w:noProof/>
        </w:rPr>
        <w:instrText xml:space="preserve"> SEQ Рисунок \* ARABIC </w:instrText>
      </w:r>
      <w:r w:rsidR="00970966">
        <w:rPr>
          <w:noProof/>
        </w:rPr>
        <w:fldChar w:fldCharType="separate"/>
      </w:r>
      <w:r w:rsidR="00740D05">
        <w:rPr>
          <w:noProof/>
        </w:rPr>
        <w:t>3</w:t>
      </w:r>
      <w:r w:rsidR="00970966">
        <w:rPr>
          <w:noProof/>
        </w:rPr>
        <w:fldChar w:fldCharType="end"/>
      </w:r>
      <w:bookmarkEnd w:id="74"/>
      <w:r>
        <w:t xml:space="preserve"> </w:t>
      </w:r>
      <w:r w:rsidRPr="00320267">
        <w:t>– Схема взаимодействия ГИС СЗ / МИС МО с ВИМИС «ССЗ» через ИПС</w:t>
      </w:r>
    </w:p>
    <w:p w14:paraId="7695AD92" w14:textId="77777777" w:rsidR="00146B36" w:rsidRDefault="003D2877" w:rsidP="001D5A12">
      <w:pPr>
        <w:pStyle w:val="30"/>
      </w:pPr>
      <w:bookmarkStart w:id="75" w:name="_heading=h.2lwamvv" w:colFirst="0" w:colLast="0"/>
      <w:bookmarkStart w:id="76" w:name="_Toc66719476"/>
      <w:bookmarkEnd w:id="75"/>
      <w:r>
        <w:t>Метод запроса списка документов клинических рекомендаций clinrecList</w:t>
      </w:r>
      <w:bookmarkEnd w:id="76"/>
    </w:p>
    <w:p w14:paraId="6730C328" w14:textId="77777777" w:rsidR="00146B36" w:rsidRDefault="003D2877" w:rsidP="009C6A4C">
      <w:pPr>
        <w:pStyle w:val="phnormal"/>
      </w:pPr>
      <w:r>
        <w:t>Для получения списка документов клинических рекомендаций вызывается метод getClinrecList без параметров.</w:t>
      </w:r>
    </w:p>
    <w:p w14:paraId="54BBBEF4" w14:textId="7D305578" w:rsidR="00146B36" w:rsidRDefault="003D2877" w:rsidP="00F6160A">
      <w:pPr>
        <w:pStyle w:val="phnormal"/>
      </w:pPr>
      <w:r>
        <w:t xml:space="preserve">В ответ синхронно </w:t>
      </w:r>
      <w:r w:rsidR="00CE2E49" w:rsidRPr="00320267">
        <w:t>ВИМИС «ССЗ»</w:t>
      </w:r>
      <w:r w:rsidR="00CE2E49">
        <w:t xml:space="preserve"> </w:t>
      </w:r>
      <w:r>
        <w:t>возвращает исходящее сообщение clinrecListResponse с набором данных (</w:t>
      </w:r>
      <w:r w:rsidR="00CE2E49">
        <w:fldChar w:fldCharType="begin"/>
      </w:r>
      <w:r w:rsidR="00CE2E49">
        <w:instrText xml:space="preserve"> REF _Ref54261362 \h </w:instrText>
      </w:r>
      <w:r w:rsidR="00CE2E49">
        <w:fldChar w:fldCharType="separate"/>
      </w:r>
      <w:r w:rsidR="00C529AC">
        <w:t xml:space="preserve">таблица </w:t>
      </w:r>
      <w:r w:rsidR="00C529AC">
        <w:rPr>
          <w:noProof/>
        </w:rPr>
        <w:t>13</w:t>
      </w:r>
      <w:r w:rsidR="00CE2E49">
        <w:fldChar w:fldCharType="end"/>
      </w:r>
      <w:r>
        <w:t>).</w:t>
      </w:r>
      <w:bookmarkStart w:id="77" w:name="_heading=h.111kx3o" w:colFirst="0" w:colLast="0"/>
      <w:bookmarkEnd w:id="77"/>
    </w:p>
    <w:p w14:paraId="41998649" w14:textId="77777777" w:rsidR="009C6A4C" w:rsidRDefault="009C6A4C" w:rsidP="000E0598">
      <w:pPr>
        <w:pStyle w:val="phtabletitle"/>
      </w:pPr>
      <w:bookmarkStart w:id="78" w:name="_Ref54261362"/>
      <w:r>
        <w:t xml:space="preserve">Таблица </w:t>
      </w:r>
      <w:r w:rsidR="00970966">
        <w:rPr>
          <w:noProof/>
        </w:rPr>
        <w:fldChar w:fldCharType="begin"/>
      </w:r>
      <w:r w:rsidR="00970966">
        <w:rPr>
          <w:noProof/>
        </w:rPr>
        <w:instrText xml:space="preserve"> SEQ Таблица \* ARABIC </w:instrText>
      </w:r>
      <w:r w:rsidR="00970966">
        <w:rPr>
          <w:noProof/>
        </w:rPr>
        <w:fldChar w:fldCharType="separate"/>
      </w:r>
      <w:r w:rsidR="00C529AC">
        <w:rPr>
          <w:noProof/>
        </w:rPr>
        <w:t>13</w:t>
      </w:r>
      <w:r w:rsidR="00970966">
        <w:rPr>
          <w:noProof/>
        </w:rPr>
        <w:fldChar w:fldCharType="end"/>
      </w:r>
      <w:bookmarkEnd w:id="78"/>
      <w:r>
        <w:t xml:space="preserve"> </w:t>
      </w:r>
      <w:r w:rsidRPr="00CF400B">
        <w:t>– Описание сообщений/параметров метода clinrecList</w:t>
      </w:r>
    </w:p>
    <w:tbl>
      <w:tblPr>
        <w:tblStyle w:val="afffffffffffffffff1"/>
        <w:tblW w:w="1042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242"/>
        <w:gridCol w:w="1276"/>
        <w:gridCol w:w="1464"/>
        <w:gridCol w:w="1380"/>
        <w:gridCol w:w="1692"/>
        <w:gridCol w:w="1559"/>
        <w:gridCol w:w="1808"/>
      </w:tblGrid>
      <w:tr w:rsidR="00146B36" w14:paraId="588DED1E" w14:textId="77777777" w:rsidTr="00C529AC">
        <w:trPr>
          <w:tblHeader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9C16AB9" w14:textId="77777777" w:rsidR="00146B36" w:rsidRDefault="003D2877" w:rsidP="000E0598">
            <w:pPr>
              <w:pStyle w:val="phtablecolcaption"/>
            </w:pPr>
            <w:r>
              <w:t>Метод</w:t>
            </w:r>
          </w:p>
        </w:tc>
        <w:tc>
          <w:tcPr>
            <w:tcW w:w="2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C280AA1" w14:textId="77777777" w:rsidR="00146B36" w:rsidRDefault="003D2877" w:rsidP="000E0598">
            <w:pPr>
              <w:pStyle w:val="phtablecolcaption"/>
            </w:pPr>
            <w:r>
              <w:t>Сообщения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72CB102" w14:textId="77777777" w:rsidR="00146B36" w:rsidRDefault="003D2877" w:rsidP="000E0598">
            <w:pPr>
              <w:pStyle w:val="phtablecolcaption"/>
            </w:pPr>
            <w:r>
              <w:t>Параметры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88F707E" w14:textId="77777777" w:rsidR="00146B36" w:rsidRDefault="003D2877" w:rsidP="000E0598">
            <w:pPr>
              <w:pStyle w:val="phtablecolcaption"/>
            </w:pPr>
            <w:r>
              <w:t>Наименование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1DB78A6" w14:textId="77777777" w:rsidR="00146B36" w:rsidRDefault="003D2877" w:rsidP="000E0598">
            <w:pPr>
              <w:pStyle w:val="phtablecolcaption"/>
            </w:pPr>
            <w:r>
              <w:t>Тип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B06135" w14:textId="77777777" w:rsidR="00146B36" w:rsidRDefault="003D2877" w:rsidP="000E0598">
            <w:pPr>
              <w:pStyle w:val="phtablecolcaption"/>
            </w:pPr>
            <w:r>
              <w:t>Является обязательным</w:t>
            </w:r>
          </w:p>
        </w:tc>
      </w:tr>
      <w:tr w:rsidR="00146B36" w14:paraId="6BE9D43E" w14:textId="77777777" w:rsidTr="00C529AC">
        <w:tc>
          <w:tcPr>
            <w:tcW w:w="124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7CE80F2" w14:textId="77777777" w:rsidR="00146B36" w:rsidRDefault="003D2877" w:rsidP="00CE2E49">
            <w:pPr>
              <w:pStyle w:val="phtablecellleft"/>
            </w:pPr>
            <w:r>
              <w:t>clinrecList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835B715" w14:textId="77777777" w:rsidR="00146B36" w:rsidRDefault="003D2877" w:rsidP="00CE2E49">
            <w:pPr>
              <w:pStyle w:val="phtablecellleft"/>
            </w:pPr>
            <w:r>
              <w:t>входящее</w:t>
            </w:r>
          </w:p>
        </w:tc>
        <w:tc>
          <w:tcPr>
            <w:tcW w:w="14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FBD5B13" w14:textId="77777777" w:rsidR="00146B36" w:rsidRDefault="003D2877" w:rsidP="00CE2E49">
            <w:pPr>
              <w:pStyle w:val="phtablecellleft"/>
            </w:pPr>
            <w:r>
              <w:t>getClinrecList</w:t>
            </w:r>
          </w:p>
        </w:tc>
        <w:tc>
          <w:tcPr>
            <w:tcW w:w="13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E5BB575" w14:textId="77777777" w:rsidR="00146B36" w:rsidRDefault="00146B36" w:rsidP="00CE2E49">
            <w:pPr>
              <w:pStyle w:val="phtablecellleft"/>
            </w:pPr>
          </w:p>
        </w:tc>
        <w:tc>
          <w:tcPr>
            <w:tcW w:w="16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F4CFCE7" w14:textId="77777777" w:rsidR="00146B36" w:rsidRDefault="00146B36" w:rsidP="00CE2E49">
            <w:pPr>
              <w:pStyle w:val="phtablecellleft"/>
            </w:pP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78F1AFB" w14:textId="77777777" w:rsidR="00146B36" w:rsidRDefault="00146B36" w:rsidP="00CE2E49">
            <w:pPr>
              <w:pStyle w:val="phtablecellleft"/>
            </w:pPr>
          </w:p>
        </w:tc>
        <w:tc>
          <w:tcPr>
            <w:tcW w:w="18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0B1322" w14:textId="77777777" w:rsidR="00146B36" w:rsidRDefault="00146B36" w:rsidP="00CE2E49">
            <w:pPr>
              <w:pStyle w:val="phtablecellleft"/>
            </w:pPr>
          </w:p>
        </w:tc>
      </w:tr>
      <w:tr w:rsidR="00146B36" w14:paraId="44737596" w14:textId="77777777" w:rsidTr="00C529AC">
        <w:tc>
          <w:tcPr>
            <w:tcW w:w="124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4804703" w14:textId="77777777" w:rsidR="00146B36" w:rsidRDefault="00146B36" w:rsidP="00CE2E49">
            <w:pPr>
              <w:pStyle w:val="phtablecellleft"/>
            </w:pP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830F490" w14:textId="77777777" w:rsidR="00146B36" w:rsidRDefault="003D2877" w:rsidP="00CE2E49">
            <w:pPr>
              <w:pStyle w:val="phtablecellleft"/>
            </w:pPr>
            <w:r>
              <w:t>исходящее</w:t>
            </w:r>
          </w:p>
        </w:tc>
        <w:tc>
          <w:tcPr>
            <w:tcW w:w="14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923142D" w14:textId="77777777" w:rsidR="00146B36" w:rsidRDefault="003D2877" w:rsidP="00CE2E49">
            <w:pPr>
              <w:pStyle w:val="phtablecellleft"/>
            </w:pPr>
            <w:r>
              <w:t>clinrecListResponse</w:t>
            </w:r>
          </w:p>
        </w:tc>
        <w:tc>
          <w:tcPr>
            <w:tcW w:w="13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1C9D058" w14:textId="77777777" w:rsidR="00146B36" w:rsidRDefault="003D2877" w:rsidP="00CE2E49">
            <w:pPr>
              <w:pStyle w:val="phtablecellleft"/>
            </w:pPr>
            <w:r>
              <w:t>summary</w:t>
            </w:r>
          </w:p>
        </w:tc>
        <w:tc>
          <w:tcPr>
            <w:tcW w:w="16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64AC38A" w14:textId="77777777" w:rsidR="00146B36" w:rsidRDefault="003D2877" w:rsidP="00CE2E49">
            <w:pPr>
              <w:pStyle w:val="phtablecellleft"/>
            </w:pPr>
            <w:r>
              <w:t>Блок описания КР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D3C83D6" w14:textId="77777777" w:rsidR="00146B36" w:rsidRDefault="003D2877" w:rsidP="00CE2E49">
            <w:pPr>
              <w:pStyle w:val="phtablecellleft"/>
            </w:pPr>
            <w:r>
              <w:t>комплексный</w:t>
            </w:r>
          </w:p>
        </w:tc>
        <w:tc>
          <w:tcPr>
            <w:tcW w:w="18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9A887F" w14:textId="77777777" w:rsidR="00146B36" w:rsidRDefault="003D2877" w:rsidP="00CE2E49">
            <w:pPr>
              <w:pStyle w:val="phtablecellleft"/>
            </w:pPr>
            <w:r>
              <w:t>Да</w:t>
            </w:r>
          </w:p>
        </w:tc>
      </w:tr>
      <w:tr w:rsidR="00146B36" w14:paraId="73C42D47" w14:textId="77777777" w:rsidTr="00C529AC">
        <w:tc>
          <w:tcPr>
            <w:tcW w:w="124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C72C24D" w14:textId="77777777" w:rsidR="00146B36" w:rsidRDefault="00146B36" w:rsidP="00CE2E49">
            <w:pPr>
              <w:pStyle w:val="phtablecellleft"/>
            </w:pP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994D065" w14:textId="77777777" w:rsidR="00146B36" w:rsidRDefault="00146B36" w:rsidP="00CE2E49">
            <w:pPr>
              <w:pStyle w:val="phtablecellleft"/>
            </w:pPr>
          </w:p>
        </w:tc>
        <w:tc>
          <w:tcPr>
            <w:tcW w:w="14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D0BBD62" w14:textId="77777777" w:rsidR="00146B36" w:rsidRDefault="00146B36" w:rsidP="00CE2E49">
            <w:pPr>
              <w:pStyle w:val="phtablecellleft"/>
            </w:pPr>
          </w:p>
        </w:tc>
        <w:tc>
          <w:tcPr>
            <w:tcW w:w="13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66D3AD6" w14:textId="77777777" w:rsidR="00146B36" w:rsidRDefault="003D2877" w:rsidP="00CE2E49">
            <w:pPr>
              <w:pStyle w:val="phtablecellleft"/>
            </w:pPr>
            <w:r>
              <w:t>name</w:t>
            </w:r>
          </w:p>
        </w:tc>
        <w:tc>
          <w:tcPr>
            <w:tcW w:w="16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776DC3D" w14:textId="77777777" w:rsidR="00146B36" w:rsidRDefault="003D2877" w:rsidP="00CE2E49">
            <w:pPr>
              <w:pStyle w:val="phtablecellleft"/>
            </w:pPr>
            <w:r>
              <w:t>Название документа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5EBE85A" w14:textId="77777777" w:rsidR="00146B36" w:rsidRDefault="003D2877" w:rsidP="00CE2E49">
            <w:pPr>
              <w:pStyle w:val="phtablecellleft"/>
            </w:pPr>
            <w:r>
              <w:t>строка</w:t>
            </w:r>
          </w:p>
        </w:tc>
        <w:tc>
          <w:tcPr>
            <w:tcW w:w="18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3D9685" w14:textId="77777777" w:rsidR="00146B36" w:rsidRDefault="003D2877" w:rsidP="00CE2E49">
            <w:pPr>
              <w:pStyle w:val="phtablecellleft"/>
            </w:pPr>
            <w:r>
              <w:t>Да</w:t>
            </w:r>
          </w:p>
        </w:tc>
      </w:tr>
      <w:tr w:rsidR="00146B36" w14:paraId="71441F02" w14:textId="77777777" w:rsidTr="00C529AC">
        <w:tc>
          <w:tcPr>
            <w:tcW w:w="124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809E924" w14:textId="77777777" w:rsidR="00146B36" w:rsidRDefault="00146B36" w:rsidP="00CE2E49">
            <w:pPr>
              <w:pStyle w:val="phtablecellleft"/>
            </w:pP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F41D6BB" w14:textId="77777777" w:rsidR="00146B36" w:rsidRDefault="00146B36" w:rsidP="00CE2E49">
            <w:pPr>
              <w:pStyle w:val="phtablecellleft"/>
            </w:pPr>
          </w:p>
        </w:tc>
        <w:tc>
          <w:tcPr>
            <w:tcW w:w="14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BD796CE" w14:textId="77777777" w:rsidR="00146B36" w:rsidRDefault="00146B36" w:rsidP="00CE2E49">
            <w:pPr>
              <w:pStyle w:val="phtablecellleft"/>
            </w:pPr>
          </w:p>
        </w:tc>
        <w:tc>
          <w:tcPr>
            <w:tcW w:w="13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8C132A0" w14:textId="77777777" w:rsidR="00146B36" w:rsidRDefault="003D2877" w:rsidP="00CE2E49">
            <w:pPr>
              <w:pStyle w:val="phtablecellleft"/>
            </w:pPr>
            <w:r>
              <w:t>id</w:t>
            </w:r>
          </w:p>
        </w:tc>
        <w:tc>
          <w:tcPr>
            <w:tcW w:w="16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6C02381" w14:textId="77777777" w:rsidR="00146B36" w:rsidRDefault="003D2877" w:rsidP="00CE2E49">
            <w:pPr>
              <w:pStyle w:val="phtablecellleft"/>
            </w:pPr>
            <w:r>
              <w:t>Идентификатор документа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41EDD9C" w14:textId="77777777" w:rsidR="00146B36" w:rsidRDefault="003D2877" w:rsidP="00CE2E49">
            <w:pPr>
              <w:pStyle w:val="phtablecellleft"/>
            </w:pPr>
            <w:r>
              <w:t>числовой</w:t>
            </w:r>
          </w:p>
        </w:tc>
        <w:tc>
          <w:tcPr>
            <w:tcW w:w="18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288A08" w14:textId="77777777" w:rsidR="00146B36" w:rsidRDefault="003D2877" w:rsidP="00CE2E49">
            <w:pPr>
              <w:pStyle w:val="phtablecellleft"/>
            </w:pPr>
            <w:r>
              <w:t>Да</w:t>
            </w:r>
          </w:p>
        </w:tc>
      </w:tr>
      <w:tr w:rsidR="00146B36" w14:paraId="168FD101" w14:textId="77777777" w:rsidTr="00C529AC">
        <w:tc>
          <w:tcPr>
            <w:tcW w:w="124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D668237" w14:textId="77777777" w:rsidR="00146B36" w:rsidRDefault="00146B36" w:rsidP="00CE2E49">
            <w:pPr>
              <w:pStyle w:val="phtablecellleft"/>
            </w:pP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09E66CD" w14:textId="77777777" w:rsidR="00146B36" w:rsidRDefault="00146B36" w:rsidP="00CE2E49">
            <w:pPr>
              <w:pStyle w:val="phtablecellleft"/>
            </w:pPr>
          </w:p>
        </w:tc>
        <w:tc>
          <w:tcPr>
            <w:tcW w:w="14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7DA92C1" w14:textId="77777777" w:rsidR="00146B36" w:rsidRDefault="00146B36" w:rsidP="00CE2E49">
            <w:pPr>
              <w:pStyle w:val="phtablecellleft"/>
            </w:pPr>
          </w:p>
        </w:tc>
        <w:tc>
          <w:tcPr>
            <w:tcW w:w="13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73CA625" w14:textId="77777777" w:rsidR="00146B36" w:rsidRDefault="003D2877" w:rsidP="00CE2E49">
            <w:pPr>
              <w:pStyle w:val="phtablecellleft"/>
            </w:pPr>
            <w:r>
              <w:t>MKB10</w:t>
            </w:r>
          </w:p>
        </w:tc>
        <w:tc>
          <w:tcPr>
            <w:tcW w:w="16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CBE9D7A" w14:textId="77777777" w:rsidR="00146B36" w:rsidRDefault="003D2877" w:rsidP="00CE2E49">
            <w:pPr>
              <w:pStyle w:val="phtablecellleft"/>
            </w:pPr>
            <w:r>
              <w:t>Список диагнозов, к которым относится КР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7AC2877" w14:textId="77777777" w:rsidR="00146B36" w:rsidRDefault="003D2877" w:rsidP="00CE2E49">
            <w:pPr>
              <w:pStyle w:val="phtablecellleft"/>
            </w:pPr>
            <w:r>
              <w:t>строка</w:t>
            </w:r>
          </w:p>
        </w:tc>
        <w:tc>
          <w:tcPr>
            <w:tcW w:w="18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991A3A" w14:textId="77777777" w:rsidR="00146B36" w:rsidRDefault="003D2877" w:rsidP="00CE2E49">
            <w:pPr>
              <w:pStyle w:val="phtablecellleft"/>
            </w:pPr>
            <w:r>
              <w:t>Да</w:t>
            </w:r>
          </w:p>
        </w:tc>
      </w:tr>
      <w:tr w:rsidR="00146B36" w14:paraId="7B58656E" w14:textId="77777777" w:rsidTr="00C529AC">
        <w:tc>
          <w:tcPr>
            <w:tcW w:w="124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651D41A" w14:textId="77777777" w:rsidR="00146B36" w:rsidRDefault="00146B36" w:rsidP="00CE2E49">
            <w:pPr>
              <w:pStyle w:val="phtablecellleft"/>
            </w:pP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C42C0E3" w14:textId="77777777" w:rsidR="00146B36" w:rsidRDefault="00146B36" w:rsidP="00CE2E49">
            <w:pPr>
              <w:pStyle w:val="phtablecellleft"/>
            </w:pPr>
          </w:p>
        </w:tc>
        <w:tc>
          <w:tcPr>
            <w:tcW w:w="14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7EE9D55" w14:textId="77777777" w:rsidR="00146B36" w:rsidRDefault="00146B36" w:rsidP="00CE2E49">
            <w:pPr>
              <w:pStyle w:val="phtablecellleft"/>
            </w:pPr>
          </w:p>
        </w:tc>
        <w:tc>
          <w:tcPr>
            <w:tcW w:w="13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81689B1" w14:textId="77777777" w:rsidR="00146B36" w:rsidRDefault="003D2877" w:rsidP="00CE2E49">
            <w:pPr>
              <w:pStyle w:val="phtablecellleft"/>
            </w:pPr>
            <w:r>
              <w:t>age_group</w:t>
            </w:r>
          </w:p>
        </w:tc>
        <w:tc>
          <w:tcPr>
            <w:tcW w:w="16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3AD0D89" w14:textId="77777777" w:rsidR="00146B36" w:rsidRDefault="003D2877" w:rsidP="00CE2E49">
            <w:pPr>
              <w:pStyle w:val="phtablecellleft"/>
            </w:pPr>
            <w:r>
              <w:t>Возрастная группа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0ED307D" w14:textId="77777777" w:rsidR="00146B36" w:rsidRDefault="003D2877" w:rsidP="00CE2E49">
            <w:pPr>
              <w:pStyle w:val="phtablecellleft"/>
            </w:pPr>
            <w:r>
              <w:t>строка</w:t>
            </w:r>
          </w:p>
        </w:tc>
        <w:tc>
          <w:tcPr>
            <w:tcW w:w="18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69FE95" w14:textId="77777777" w:rsidR="00146B36" w:rsidRDefault="003D2877" w:rsidP="00CE2E49">
            <w:pPr>
              <w:pStyle w:val="phtablecellleft"/>
            </w:pPr>
            <w:r>
              <w:t>Да</w:t>
            </w:r>
          </w:p>
        </w:tc>
      </w:tr>
      <w:tr w:rsidR="00146B36" w14:paraId="0559AE7D" w14:textId="77777777" w:rsidTr="00C529AC">
        <w:tc>
          <w:tcPr>
            <w:tcW w:w="124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9381BDC" w14:textId="77777777" w:rsidR="00146B36" w:rsidRDefault="00146B36" w:rsidP="00CE2E49">
            <w:pPr>
              <w:pStyle w:val="phtablecellleft"/>
            </w:pP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89173CE" w14:textId="77777777" w:rsidR="00146B36" w:rsidRDefault="00146B36" w:rsidP="00CE2E49">
            <w:pPr>
              <w:pStyle w:val="phtablecellleft"/>
            </w:pPr>
          </w:p>
        </w:tc>
        <w:tc>
          <w:tcPr>
            <w:tcW w:w="14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F14781C" w14:textId="77777777" w:rsidR="00146B36" w:rsidRDefault="00146B36" w:rsidP="00CE2E49">
            <w:pPr>
              <w:pStyle w:val="phtablecellleft"/>
            </w:pPr>
          </w:p>
        </w:tc>
        <w:tc>
          <w:tcPr>
            <w:tcW w:w="13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F508E95" w14:textId="77777777" w:rsidR="00146B36" w:rsidRDefault="003D2877" w:rsidP="00CE2E49">
            <w:pPr>
              <w:pStyle w:val="phtablecellleft"/>
            </w:pPr>
            <w:r>
              <w:t>revision</w:t>
            </w:r>
          </w:p>
        </w:tc>
        <w:tc>
          <w:tcPr>
            <w:tcW w:w="16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07ABDBF" w14:textId="77777777" w:rsidR="00146B36" w:rsidRDefault="003D2877" w:rsidP="00CE2E49">
            <w:pPr>
              <w:pStyle w:val="phtablecellleft"/>
            </w:pPr>
            <w:r>
              <w:t>Блок описания редакции документа КР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FCE3D80" w14:textId="77777777" w:rsidR="00146B36" w:rsidRDefault="003D2877" w:rsidP="00CE2E49">
            <w:pPr>
              <w:pStyle w:val="phtablecellleft"/>
            </w:pPr>
            <w:r>
              <w:t>комплексный</w:t>
            </w:r>
          </w:p>
        </w:tc>
        <w:tc>
          <w:tcPr>
            <w:tcW w:w="18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1A2DBF" w14:textId="77777777" w:rsidR="00146B36" w:rsidRDefault="003D2877" w:rsidP="00CE2E49">
            <w:pPr>
              <w:pStyle w:val="phtablecellleft"/>
            </w:pPr>
            <w:r>
              <w:t>Да</w:t>
            </w:r>
          </w:p>
        </w:tc>
      </w:tr>
      <w:tr w:rsidR="00146B36" w14:paraId="52991D7C" w14:textId="77777777" w:rsidTr="00C529AC">
        <w:tc>
          <w:tcPr>
            <w:tcW w:w="124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C87AA6E" w14:textId="77777777" w:rsidR="00146B36" w:rsidRDefault="00146B36" w:rsidP="00CE2E49">
            <w:pPr>
              <w:pStyle w:val="phtablecellleft"/>
            </w:pP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BA22091" w14:textId="77777777" w:rsidR="00146B36" w:rsidRDefault="00146B36" w:rsidP="00CE2E49">
            <w:pPr>
              <w:pStyle w:val="phtablecellleft"/>
            </w:pPr>
          </w:p>
        </w:tc>
        <w:tc>
          <w:tcPr>
            <w:tcW w:w="14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5C83603" w14:textId="77777777" w:rsidR="00146B36" w:rsidRDefault="00146B36" w:rsidP="00CE2E49">
            <w:pPr>
              <w:pStyle w:val="phtablecellleft"/>
            </w:pPr>
          </w:p>
        </w:tc>
        <w:tc>
          <w:tcPr>
            <w:tcW w:w="13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CCCFB0A" w14:textId="77777777" w:rsidR="00146B36" w:rsidRDefault="003D2877" w:rsidP="00CE2E49">
            <w:pPr>
              <w:pStyle w:val="phtablecellleft"/>
            </w:pPr>
            <w:r>
              <w:t>id</w:t>
            </w:r>
          </w:p>
        </w:tc>
        <w:tc>
          <w:tcPr>
            <w:tcW w:w="16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EC78279" w14:textId="77777777" w:rsidR="00146B36" w:rsidRDefault="003D2877" w:rsidP="00CE2E49">
            <w:pPr>
              <w:pStyle w:val="phtablecellleft"/>
            </w:pPr>
            <w:r>
              <w:t>Идентификатор редакции документа КР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6E565FA" w14:textId="77777777" w:rsidR="00146B36" w:rsidRDefault="003D2877" w:rsidP="00CE2E49">
            <w:pPr>
              <w:pStyle w:val="phtablecellleft"/>
            </w:pPr>
            <w:r>
              <w:t>числовой</w:t>
            </w:r>
          </w:p>
        </w:tc>
        <w:tc>
          <w:tcPr>
            <w:tcW w:w="18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85F1C6" w14:textId="77777777" w:rsidR="00146B36" w:rsidRDefault="003D2877" w:rsidP="00CE2E49">
            <w:pPr>
              <w:pStyle w:val="phtablecellleft"/>
            </w:pPr>
            <w:r>
              <w:t>Да</w:t>
            </w:r>
          </w:p>
        </w:tc>
      </w:tr>
      <w:tr w:rsidR="00146B36" w14:paraId="0587276A" w14:textId="77777777" w:rsidTr="00C529AC">
        <w:tc>
          <w:tcPr>
            <w:tcW w:w="124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70CEEBE" w14:textId="77777777" w:rsidR="00146B36" w:rsidRDefault="00146B36" w:rsidP="00CE2E49">
            <w:pPr>
              <w:pStyle w:val="phtablecellleft"/>
            </w:pP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62FE0EB" w14:textId="77777777" w:rsidR="00146B36" w:rsidRDefault="00146B36" w:rsidP="00CE2E49">
            <w:pPr>
              <w:pStyle w:val="phtablecellleft"/>
            </w:pPr>
          </w:p>
        </w:tc>
        <w:tc>
          <w:tcPr>
            <w:tcW w:w="14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5D44E72" w14:textId="77777777" w:rsidR="00146B36" w:rsidRDefault="00146B36" w:rsidP="00CE2E49">
            <w:pPr>
              <w:pStyle w:val="phtablecellleft"/>
            </w:pPr>
          </w:p>
        </w:tc>
        <w:tc>
          <w:tcPr>
            <w:tcW w:w="13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CD2324D" w14:textId="77777777" w:rsidR="00146B36" w:rsidRDefault="003D2877" w:rsidP="00CE2E49">
            <w:pPr>
              <w:pStyle w:val="phtablecellleft"/>
            </w:pPr>
            <w:r>
              <w:t>begin_date</w:t>
            </w:r>
          </w:p>
        </w:tc>
        <w:tc>
          <w:tcPr>
            <w:tcW w:w="16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6E06100" w14:textId="77777777" w:rsidR="00146B36" w:rsidRDefault="003D2877" w:rsidP="00CE2E49">
            <w:pPr>
              <w:pStyle w:val="phtablecellleft"/>
            </w:pPr>
            <w:r>
              <w:t>Дата вступления в силу редакции документа КР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8F64393" w14:textId="77777777" w:rsidR="00146B36" w:rsidRDefault="003D2877" w:rsidP="00CE2E49">
            <w:pPr>
              <w:pStyle w:val="phtablecellleft"/>
            </w:pPr>
            <w:r>
              <w:t>дата</w:t>
            </w:r>
          </w:p>
        </w:tc>
        <w:tc>
          <w:tcPr>
            <w:tcW w:w="18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8B1A92" w14:textId="77777777" w:rsidR="00146B36" w:rsidRDefault="003D2877" w:rsidP="00CE2E49">
            <w:pPr>
              <w:pStyle w:val="phtablecellleft"/>
            </w:pPr>
            <w:r>
              <w:t>Да</w:t>
            </w:r>
          </w:p>
        </w:tc>
      </w:tr>
      <w:tr w:rsidR="00146B36" w14:paraId="5CA74EAF" w14:textId="77777777" w:rsidTr="00C529AC">
        <w:tc>
          <w:tcPr>
            <w:tcW w:w="124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CFFAEDA" w14:textId="77777777" w:rsidR="00146B36" w:rsidRDefault="00146B36" w:rsidP="00CE2E49">
            <w:pPr>
              <w:pStyle w:val="phtablecellleft"/>
            </w:pP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7E3B483" w14:textId="77777777" w:rsidR="00146B36" w:rsidRDefault="00146B36" w:rsidP="00CE2E49">
            <w:pPr>
              <w:pStyle w:val="phtablecellleft"/>
            </w:pPr>
          </w:p>
        </w:tc>
        <w:tc>
          <w:tcPr>
            <w:tcW w:w="14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5910532" w14:textId="77777777" w:rsidR="00146B36" w:rsidRDefault="00146B36" w:rsidP="00CE2E49">
            <w:pPr>
              <w:pStyle w:val="phtablecellleft"/>
            </w:pPr>
          </w:p>
        </w:tc>
        <w:tc>
          <w:tcPr>
            <w:tcW w:w="13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7810F74" w14:textId="77777777" w:rsidR="00146B36" w:rsidRDefault="003D2877" w:rsidP="00CE2E49">
            <w:pPr>
              <w:pStyle w:val="phtablecellleft"/>
            </w:pPr>
            <w:r>
              <w:t>end_date</w:t>
            </w:r>
          </w:p>
        </w:tc>
        <w:tc>
          <w:tcPr>
            <w:tcW w:w="16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D3AA923" w14:textId="77777777" w:rsidR="00146B36" w:rsidRDefault="003D2877" w:rsidP="00CE2E49">
            <w:pPr>
              <w:pStyle w:val="phtablecellleft"/>
            </w:pPr>
            <w:r>
              <w:t>Дата утраты силы редакции документа КР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E776EF2" w14:textId="77777777" w:rsidR="00146B36" w:rsidRDefault="003D2877" w:rsidP="00CE2E49">
            <w:pPr>
              <w:pStyle w:val="phtablecellleft"/>
            </w:pPr>
            <w:r>
              <w:t>дата</w:t>
            </w:r>
          </w:p>
        </w:tc>
        <w:tc>
          <w:tcPr>
            <w:tcW w:w="18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E7FB7B" w14:textId="77777777" w:rsidR="00146B36" w:rsidRDefault="003D2877" w:rsidP="00CE2E49">
            <w:pPr>
              <w:pStyle w:val="phtablecellleft"/>
            </w:pPr>
            <w:r>
              <w:t>Да</w:t>
            </w:r>
          </w:p>
        </w:tc>
      </w:tr>
    </w:tbl>
    <w:p w14:paraId="198287D6" w14:textId="77777777" w:rsidR="00146B36" w:rsidRDefault="003D2877" w:rsidP="001D5A12">
      <w:pPr>
        <w:pStyle w:val="4"/>
      </w:pPr>
      <w:bookmarkStart w:id="79" w:name="_heading=h.3l18frh" w:colFirst="0" w:colLast="0"/>
      <w:bookmarkStart w:id="80" w:name="_Toc66719477"/>
      <w:bookmarkEnd w:id="79"/>
      <w:r>
        <w:t>Формат запроса на получение списка клинических рекомендаций методом getClinrecList</w:t>
      </w:r>
      <w:bookmarkEnd w:id="80"/>
    </w:p>
    <w:p w14:paraId="3FA1E4AC" w14:textId="77777777" w:rsidR="00146B36" w:rsidRPr="003D2877" w:rsidRDefault="003D2877" w:rsidP="009C6A4C">
      <w:pPr>
        <w:pStyle w:val="afff7"/>
        <w:rPr>
          <w:rFonts w:eastAsia="Courier New"/>
        </w:rPr>
      </w:pPr>
      <w:r w:rsidRPr="003D2877">
        <w:rPr>
          <w:rFonts w:eastAsia="Courier New"/>
        </w:rPr>
        <w:t>&lt;?xml version="1.0" encoding="UTF-8"?&gt;</w:t>
      </w:r>
    </w:p>
    <w:p w14:paraId="40CE82B6" w14:textId="77777777" w:rsidR="00146B36" w:rsidRPr="003D2877" w:rsidRDefault="003D2877" w:rsidP="009C6A4C">
      <w:pPr>
        <w:pStyle w:val="afff7"/>
        <w:rPr>
          <w:rFonts w:eastAsia="Courier New"/>
        </w:rPr>
      </w:pPr>
      <w:r w:rsidRPr="003D2877">
        <w:rPr>
          <w:rFonts w:eastAsia="Courier New"/>
        </w:rPr>
        <w:t>&lt;s:Envelope xmlns:s="http://schemas.xmlsoap.org/soap/envelope/" xmlns:a="http://www.w3.org/2005/08/addressing" xmlns:wsse="http://docs.oasis-open.org/wss/2004/01/oasis-200401-wss-wssecurity-secext-1.0.xsd"&gt;</w:t>
      </w:r>
    </w:p>
    <w:p w14:paraId="4D794CFE" w14:textId="77777777" w:rsidR="00146B36" w:rsidRPr="003D2877" w:rsidRDefault="003D2877" w:rsidP="009C6A4C">
      <w:pPr>
        <w:pStyle w:val="afff7"/>
        <w:rPr>
          <w:rFonts w:eastAsia="Courier New"/>
        </w:rPr>
      </w:pPr>
      <w:r w:rsidRPr="003D2877">
        <w:rPr>
          <w:rFonts w:eastAsia="Courier New"/>
        </w:rPr>
        <w:t>  &lt;s:Header&gt;</w:t>
      </w:r>
    </w:p>
    <w:p w14:paraId="418B940D" w14:textId="77777777" w:rsidR="00146B36" w:rsidRPr="003D2877" w:rsidRDefault="003D2877" w:rsidP="009C6A4C">
      <w:pPr>
        <w:pStyle w:val="afff7"/>
        <w:rPr>
          <w:rFonts w:eastAsia="Courier New"/>
        </w:rPr>
      </w:pPr>
      <w:r w:rsidRPr="003D2877">
        <w:rPr>
          <w:rFonts w:eastAsia="Courier New"/>
        </w:rPr>
        <w:t>    &lt;a:Action&gt;clinrecList&lt;/a:Action&gt;</w:t>
      </w:r>
    </w:p>
    <w:p w14:paraId="22BB8028" w14:textId="77777777" w:rsidR="00146B36" w:rsidRPr="003D2877" w:rsidRDefault="003D2877" w:rsidP="009C6A4C">
      <w:pPr>
        <w:pStyle w:val="afff7"/>
        <w:rPr>
          <w:rFonts w:eastAsia="Courier New"/>
        </w:rPr>
      </w:pPr>
      <w:r w:rsidRPr="003D2877">
        <w:rPr>
          <w:rFonts w:eastAsia="Courier New"/>
        </w:rPr>
        <w:t>    &lt;transportHeader xmlns="http://egisz.rosminzdrav.ru" xmlns:i="http://www.w3.org/2001/XMLSchema-instance"&gt;</w:t>
      </w:r>
    </w:p>
    <w:p w14:paraId="0E30324F" w14:textId="77777777" w:rsidR="00146B36" w:rsidRPr="009C6A4C" w:rsidRDefault="003D2877" w:rsidP="009C6A4C">
      <w:pPr>
        <w:pStyle w:val="afff7"/>
        <w:rPr>
          <w:rFonts w:eastAsia="Courier New"/>
          <w:lang w:val="ru-RU"/>
        </w:rPr>
      </w:pPr>
      <w:r w:rsidRPr="003D2877">
        <w:rPr>
          <w:rFonts w:eastAsia="Courier New"/>
        </w:rPr>
        <w:t>      </w:t>
      </w:r>
      <w:r w:rsidRPr="009C6A4C">
        <w:rPr>
          <w:rFonts w:eastAsia="Courier New"/>
          <w:lang w:val="ru-RU"/>
        </w:rPr>
        <w:t>&lt;</w:t>
      </w:r>
      <w:r>
        <w:rPr>
          <w:rFonts w:eastAsia="Courier New"/>
        </w:rPr>
        <w:t>authInfo</w:t>
      </w:r>
      <w:r w:rsidRPr="009C6A4C">
        <w:rPr>
          <w:rFonts w:eastAsia="Courier New"/>
          <w:lang w:val="ru-RU"/>
        </w:rPr>
        <w:t>&gt;</w:t>
      </w:r>
    </w:p>
    <w:p w14:paraId="6A06C7E1" w14:textId="77777777" w:rsidR="00146B36" w:rsidRPr="009C6A4C" w:rsidRDefault="003D2877" w:rsidP="009C6A4C">
      <w:pPr>
        <w:pStyle w:val="afff7"/>
        <w:rPr>
          <w:rFonts w:eastAsia="Courier New"/>
          <w:lang w:val="ru-RU"/>
        </w:rPr>
      </w:pPr>
      <w:r>
        <w:rPr>
          <w:rFonts w:eastAsia="Courier New"/>
        </w:rPr>
        <w:t>        </w:t>
      </w:r>
      <w:r w:rsidRPr="009C6A4C">
        <w:rPr>
          <w:rFonts w:eastAsia="Courier New"/>
          <w:lang w:val="ru-RU"/>
        </w:rPr>
        <w:t>&lt;</w:t>
      </w:r>
      <w:r>
        <w:rPr>
          <w:rFonts w:eastAsia="Courier New"/>
        </w:rPr>
        <w:t>clientEntityId</w:t>
      </w:r>
      <w:r w:rsidRPr="009C6A4C">
        <w:rPr>
          <w:rFonts w:eastAsia="Courier New"/>
          <w:lang w:val="ru-RU"/>
        </w:rPr>
        <w:t>&gt;Идентификатор ИС, полученный при регистрации&lt;/</w:t>
      </w:r>
      <w:r>
        <w:rPr>
          <w:rFonts w:eastAsia="Courier New"/>
        </w:rPr>
        <w:t>clientEntityId</w:t>
      </w:r>
      <w:r w:rsidRPr="009C6A4C">
        <w:rPr>
          <w:rFonts w:eastAsia="Courier New"/>
          <w:lang w:val="ru-RU"/>
        </w:rPr>
        <w:t>&gt;</w:t>
      </w:r>
    </w:p>
    <w:p w14:paraId="212EF202" w14:textId="77777777" w:rsidR="00146B36" w:rsidRPr="003D2877" w:rsidRDefault="003D2877" w:rsidP="009C6A4C">
      <w:pPr>
        <w:pStyle w:val="afff7"/>
        <w:rPr>
          <w:rFonts w:eastAsia="Courier New"/>
        </w:rPr>
      </w:pPr>
      <w:r>
        <w:rPr>
          <w:rFonts w:eastAsia="Courier New"/>
        </w:rPr>
        <w:t>      </w:t>
      </w:r>
      <w:r w:rsidRPr="003D2877">
        <w:rPr>
          <w:rFonts w:eastAsia="Courier New"/>
        </w:rPr>
        <w:t>&lt;/authInfo&gt;</w:t>
      </w:r>
    </w:p>
    <w:p w14:paraId="21070674" w14:textId="77777777" w:rsidR="00146B36" w:rsidRPr="003D2877" w:rsidRDefault="003D2877" w:rsidP="009C6A4C">
      <w:pPr>
        <w:pStyle w:val="afff7"/>
        <w:rPr>
          <w:rFonts w:eastAsia="Courier New"/>
        </w:rPr>
      </w:pPr>
      <w:r w:rsidRPr="003D2877">
        <w:rPr>
          <w:rFonts w:eastAsia="Courier New"/>
        </w:rPr>
        <w:t>    &lt;/transportHeader&gt;</w:t>
      </w:r>
    </w:p>
    <w:p w14:paraId="258F4DCF" w14:textId="77777777" w:rsidR="00146B36" w:rsidRPr="003D2877" w:rsidRDefault="003D2877" w:rsidP="009C6A4C">
      <w:pPr>
        <w:pStyle w:val="afff7"/>
        <w:rPr>
          <w:rFonts w:eastAsia="Courier New"/>
        </w:rPr>
      </w:pPr>
      <w:r w:rsidRPr="003D2877">
        <w:rPr>
          <w:rFonts w:eastAsia="Courier New"/>
        </w:rPr>
        <w:t>    &lt;a:MessageID&gt;</w:t>
      </w:r>
      <w:r>
        <w:rPr>
          <w:rFonts w:eastAsia="Courier New"/>
        </w:rPr>
        <w:t>Идентификатор</w:t>
      </w:r>
      <w:r w:rsidRPr="003D2877">
        <w:rPr>
          <w:rFonts w:eastAsia="Courier New"/>
        </w:rPr>
        <w:t xml:space="preserve"> </w:t>
      </w:r>
      <w:r>
        <w:rPr>
          <w:rFonts w:eastAsia="Courier New"/>
        </w:rPr>
        <w:t>сообщения</w:t>
      </w:r>
      <w:r w:rsidRPr="003D2877">
        <w:rPr>
          <w:rFonts w:eastAsia="Courier New"/>
        </w:rPr>
        <w:t>&lt;/a:MessageID&gt;</w:t>
      </w:r>
    </w:p>
    <w:p w14:paraId="05A8C47C" w14:textId="77777777" w:rsidR="00146B36" w:rsidRPr="003D2877" w:rsidRDefault="003D2877" w:rsidP="009C6A4C">
      <w:pPr>
        <w:pStyle w:val="afff7"/>
        <w:rPr>
          <w:rFonts w:eastAsia="Courier New"/>
        </w:rPr>
      </w:pPr>
      <w:r w:rsidRPr="003D2877">
        <w:rPr>
          <w:rFonts w:eastAsia="Courier New"/>
        </w:rPr>
        <w:t>    &lt;a:ReplyTo&gt;</w:t>
      </w:r>
    </w:p>
    <w:p w14:paraId="36868B0F" w14:textId="77777777" w:rsidR="00146B36" w:rsidRPr="003D2877" w:rsidRDefault="003D2877" w:rsidP="009C6A4C">
      <w:pPr>
        <w:pStyle w:val="afff7"/>
        <w:rPr>
          <w:rFonts w:eastAsia="Courier New"/>
        </w:rPr>
      </w:pPr>
      <w:r w:rsidRPr="003D2877">
        <w:rPr>
          <w:rFonts w:eastAsia="Courier New"/>
        </w:rPr>
        <w:t>      &lt;a:Address&gt;http://www.w3.org/2005/08/addressing/anonymous&lt;/a:Address&gt;</w:t>
      </w:r>
    </w:p>
    <w:p w14:paraId="62919943" w14:textId="77777777" w:rsidR="00146B36" w:rsidRPr="003D2877" w:rsidRDefault="003D2877" w:rsidP="009C6A4C">
      <w:pPr>
        <w:pStyle w:val="afff7"/>
        <w:rPr>
          <w:rFonts w:eastAsia="Courier New"/>
        </w:rPr>
      </w:pPr>
      <w:r w:rsidRPr="003D2877">
        <w:rPr>
          <w:rFonts w:eastAsia="Courier New"/>
        </w:rPr>
        <w:t>    &lt;/a:ReplyTo&gt;</w:t>
      </w:r>
    </w:p>
    <w:p w14:paraId="06B17EE1" w14:textId="77777777" w:rsidR="00146B36" w:rsidRPr="003D2877" w:rsidRDefault="003D2877" w:rsidP="009C6A4C">
      <w:pPr>
        <w:pStyle w:val="afff7"/>
        <w:rPr>
          <w:rFonts w:eastAsia="Courier New"/>
        </w:rPr>
      </w:pPr>
      <w:r w:rsidRPr="003D2877">
        <w:rPr>
          <w:rFonts w:eastAsia="Courier New"/>
        </w:rPr>
        <w:t>    &lt;a:To&gt;</w:t>
      </w:r>
      <w:r>
        <w:rPr>
          <w:rFonts w:eastAsia="Courier New"/>
        </w:rPr>
        <w:t>Адрес</w:t>
      </w:r>
      <w:r w:rsidRPr="003D2877">
        <w:rPr>
          <w:rFonts w:eastAsia="Courier New"/>
        </w:rPr>
        <w:t xml:space="preserve"> </w:t>
      </w:r>
      <w:r>
        <w:rPr>
          <w:rFonts w:eastAsia="Courier New"/>
        </w:rPr>
        <w:t>сервиса</w:t>
      </w:r>
      <w:r w:rsidRPr="003D2877">
        <w:rPr>
          <w:rFonts w:eastAsia="Courier New"/>
        </w:rPr>
        <w:t xml:space="preserve"> </w:t>
      </w:r>
      <w:r>
        <w:rPr>
          <w:rFonts w:eastAsia="Courier New"/>
        </w:rPr>
        <w:t>Системы</w:t>
      </w:r>
      <w:r w:rsidRPr="003D2877">
        <w:rPr>
          <w:rFonts w:eastAsia="Courier New"/>
        </w:rPr>
        <w:t xml:space="preserve"> </w:t>
      </w:r>
      <w:r>
        <w:rPr>
          <w:rFonts w:eastAsia="Courier New"/>
        </w:rPr>
        <w:t>в</w:t>
      </w:r>
      <w:r w:rsidRPr="003D2877">
        <w:rPr>
          <w:rFonts w:eastAsia="Courier New"/>
        </w:rPr>
        <w:t xml:space="preserve"> </w:t>
      </w:r>
      <w:r>
        <w:rPr>
          <w:rFonts w:eastAsia="Courier New"/>
        </w:rPr>
        <w:t>ИПС</w:t>
      </w:r>
      <w:r w:rsidRPr="003D2877">
        <w:rPr>
          <w:rFonts w:eastAsia="Courier New"/>
        </w:rPr>
        <w:t>&lt;/a:To&gt;</w:t>
      </w:r>
    </w:p>
    <w:p w14:paraId="625D218D" w14:textId="77777777" w:rsidR="00146B36" w:rsidRPr="003D2877" w:rsidRDefault="003D2877" w:rsidP="009C6A4C">
      <w:pPr>
        <w:pStyle w:val="afff7"/>
        <w:rPr>
          <w:rFonts w:eastAsia="Courier New"/>
        </w:rPr>
      </w:pPr>
      <w:r w:rsidRPr="003D2877">
        <w:rPr>
          <w:rFonts w:eastAsia="Courier New"/>
        </w:rPr>
        <w:t>    &lt;wsse:Security&gt;</w:t>
      </w:r>
      <w:r>
        <w:rPr>
          <w:rFonts w:eastAsia="Courier New"/>
        </w:rPr>
        <w:t>Блок</w:t>
      </w:r>
      <w:r w:rsidRPr="003D2877">
        <w:rPr>
          <w:rFonts w:eastAsia="Courier New"/>
        </w:rPr>
        <w:t xml:space="preserve"> </w:t>
      </w:r>
      <w:r>
        <w:rPr>
          <w:rFonts w:eastAsia="Courier New"/>
        </w:rPr>
        <w:t>подписи</w:t>
      </w:r>
      <w:r w:rsidRPr="003D2877">
        <w:rPr>
          <w:rFonts w:eastAsia="Courier New"/>
        </w:rPr>
        <w:t>&lt;/wsse:Security&gt;</w:t>
      </w:r>
    </w:p>
    <w:p w14:paraId="29DD17AF" w14:textId="77777777" w:rsidR="00146B36" w:rsidRPr="003D2877" w:rsidRDefault="003D2877" w:rsidP="009C6A4C">
      <w:pPr>
        <w:pStyle w:val="afff7"/>
        <w:rPr>
          <w:rFonts w:eastAsia="Courier New"/>
        </w:rPr>
      </w:pPr>
      <w:r w:rsidRPr="003D2877">
        <w:rPr>
          <w:rFonts w:eastAsia="Courier New"/>
        </w:rPr>
        <w:t>  &lt;/s:Header&gt;</w:t>
      </w:r>
    </w:p>
    <w:p w14:paraId="21E258E9" w14:textId="77777777" w:rsidR="00146B36" w:rsidRPr="003D2877" w:rsidRDefault="003D2877" w:rsidP="009C6A4C">
      <w:pPr>
        <w:pStyle w:val="afff7"/>
        <w:rPr>
          <w:rFonts w:eastAsia="Courier New"/>
        </w:rPr>
      </w:pPr>
      <w:r w:rsidRPr="003D2877">
        <w:rPr>
          <w:rFonts w:eastAsia="Courier New"/>
        </w:rPr>
        <w:t>  &lt;s:Body xmlns:d2p1="http://docs.oasis-open.org/wss/2004/01/oasis-200401-wss-wssecurity-utility-1.0.xsd" xmlns:xsd="http://www.w3.org/2001/XMLSchema" xmlns:xsi="http://www.w3.org/2001/XMLSchema-instance" d2p1:Id="BodyID "&gt;</w:t>
      </w:r>
    </w:p>
    <w:p w14:paraId="0379AF4D" w14:textId="77777777" w:rsidR="00146B36" w:rsidRPr="003D2877" w:rsidRDefault="003D2877" w:rsidP="009C6A4C">
      <w:pPr>
        <w:pStyle w:val="afff7"/>
        <w:rPr>
          <w:rFonts w:eastAsia="Courier New"/>
        </w:rPr>
      </w:pPr>
      <w:r w:rsidRPr="003D2877">
        <w:rPr>
          <w:rFonts w:eastAsia="Courier New"/>
        </w:rPr>
        <w:t>    &lt;getClinrecList xmlns="http://vimis.rosminzdrav.ru/" /&gt;</w:t>
      </w:r>
    </w:p>
    <w:p w14:paraId="6E46C97A" w14:textId="77777777" w:rsidR="00146B36" w:rsidRDefault="003D2877" w:rsidP="009C6A4C">
      <w:pPr>
        <w:pStyle w:val="afff7"/>
        <w:rPr>
          <w:rFonts w:eastAsia="Courier New"/>
        </w:rPr>
      </w:pPr>
      <w:r w:rsidRPr="003D2877">
        <w:rPr>
          <w:rFonts w:eastAsia="Courier New"/>
        </w:rPr>
        <w:t>  </w:t>
      </w:r>
      <w:r>
        <w:rPr>
          <w:rFonts w:eastAsia="Courier New"/>
        </w:rPr>
        <w:t>&lt;/s:Body&gt;</w:t>
      </w:r>
    </w:p>
    <w:p w14:paraId="2CAC497A" w14:textId="77777777" w:rsidR="00146B36" w:rsidRDefault="003D2877" w:rsidP="009C6A4C">
      <w:pPr>
        <w:pStyle w:val="afff7"/>
        <w:rPr>
          <w:szCs w:val="24"/>
        </w:rPr>
      </w:pPr>
      <w:r>
        <w:lastRenderedPageBreak/>
        <w:t>&lt;/s:Envelope&gt;</w:t>
      </w:r>
    </w:p>
    <w:p w14:paraId="688BA668" w14:textId="77777777" w:rsidR="00146B36" w:rsidRDefault="003D2877" w:rsidP="001D5A12">
      <w:pPr>
        <w:pStyle w:val="4"/>
      </w:pPr>
      <w:bookmarkStart w:id="81" w:name="_heading=h.206ipza" w:colFirst="0" w:colLast="0"/>
      <w:bookmarkStart w:id="82" w:name="_Toc66719478"/>
      <w:bookmarkEnd w:id="81"/>
      <w:r>
        <w:t>Формат синхронного ответа на метод getClinrecList</w:t>
      </w:r>
      <w:bookmarkEnd w:id="82"/>
    </w:p>
    <w:p w14:paraId="507BE2DC" w14:textId="77777777" w:rsidR="00146B36" w:rsidRPr="003D2877" w:rsidRDefault="003D2877" w:rsidP="009C6A4C">
      <w:pPr>
        <w:pStyle w:val="afff7"/>
        <w:rPr>
          <w:rFonts w:eastAsia="Courier New"/>
        </w:rPr>
      </w:pPr>
      <w:r w:rsidRPr="003D2877">
        <w:rPr>
          <w:rFonts w:eastAsia="Courier New"/>
        </w:rPr>
        <w:t>&lt;?xml version="1.0" encoding="UTF-8"?&gt;</w:t>
      </w:r>
    </w:p>
    <w:p w14:paraId="3BBAEE29" w14:textId="77777777" w:rsidR="00146B36" w:rsidRPr="003D2877" w:rsidRDefault="003D2877" w:rsidP="009C6A4C">
      <w:pPr>
        <w:pStyle w:val="afff7"/>
        <w:rPr>
          <w:rFonts w:eastAsia="Courier New"/>
        </w:rPr>
      </w:pPr>
      <w:r w:rsidRPr="003D2877">
        <w:rPr>
          <w:rFonts w:eastAsia="Courier New"/>
        </w:rPr>
        <w:t>&lt;soap:Envelope xmlns:soap="http://schemas.xmlsoap.org/soap/envelope/" xmlns:ds="http://www.w3.org/2000/09/xmldsig#" xmlns:wsa="http://www.w3.org/2005/08/addressing" xmlns:wsse="http://docs.oasis-open.org/wss/2004/01/oasis-200401-wss-wssecurity-secext-1.0.xsd" xmlns:wsu="http://docs.oasis-open.org/wss/2004/01/oasis-200401-wss-wssecurity-utility-1.0.xsd"&gt;</w:t>
      </w:r>
    </w:p>
    <w:p w14:paraId="0D4F6560" w14:textId="77777777" w:rsidR="00146B36" w:rsidRPr="003D2877" w:rsidRDefault="003D2877" w:rsidP="009C6A4C">
      <w:pPr>
        <w:pStyle w:val="afff7"/>
        <w:rPr>
          <w:rFonts w:eastAsia="Courier New"/>
        </w:rPr>
      </w:pPr>
      <w:r w:rsidRPr="003D2877">
        <w:rPr>
          <w:rFonts w:eastAsia="Courier New"/>
        </w:rPr>
        <w:t xml:space="preserve">  &lt;soap:Header&gt;</w:t>
      </w:r>
    </w:p>
    <w:p w14:paraId="39F0DC7B" w14:textId="77777777" w:rsidR="00146B36" w:rsidRPr="003D2877" w:rsidRDefault="003D2877" w:rsidP="009C6A4C">
      <w:pPr>
        <w:pStyle w:val="afff7"/>
        <w:rPr>
          <w:rFonts w:eastAsia="Courier New"/>
        </w:rPr>
      </w:pPr>
      <w:r w:rsidRPr="003D2877">
        <w:rPr>
          <w:rFonts w:eastAsia="Courier New"/>
        </w:rPr>
        <w:t xml:space="preserve">    &lt;Action xmlns="http://www.w3.org/2005/08/addressing"&gt;clinrecList&lt;/Action&gt;</w:t>
      </w:r>
    </w:p>
    <w:p w14:paraId="684734E5" w14:textId="77777777" w:rsidR="00146B36" w:rsidRPr="003D2877" w:rsidRDefault="003D2877" w:rsidP="009C6A4C">
      <w:pPr>
        <w:pStyle w:val="afff7"/>
        <w:rPr>
          <w:rFonts w:eastAsia="Courier New"/>
        </w:rPr>
      </w:pPr>
      <w:r w:rsidRPr="003D2877">
        <w:rPr>
          <w:rFonts w:eastAsia="Courier New"/>
        </w:rPr>
        <w:t xml:space="preserve">    &lt;MessageID xmlns="http://www.w3.org/2005/08/addressing"&gt;</w:t>
      </w:r>
      <w:r>
        <w:rPr>
          <w:rFonts w:eastAsia="Courier New"/>
        </w:rPr>
        <w:t>Идентификатор</w:t>
      </w:r>
      <w:r w:rsidRPr="003D2877">
        <w:rPr>
          <w:rFonts w:eastAsia="Courier New"/>
        </w:rPr>
        <w:t xml:space="preserve"> </w:t>
      </w:r>
      <w:r>
        <w:rPr>
          <w:rFonts w:eastAsia="Courier New"/>
        </w:rPr>
        <w:t>сообщения</w:t>
      </w:r>
      <w:r w:rsidRPr="003D2877">
        <w:rPr>
          <w:rFonts w:eastAsia="Courier New"/>
        </w:rPr>
        <w:t>&lt;/MessageID&gt;</w:t>
      </w:r>
    </w:p>
    <w:p w14:paraId="0EC529B5" w14:textId="77777777" w:rsidR="00146B36" w:rsidRPr="003D2877" w:rsidRDefault="003D2877" w:rsidP="009C6A4C">
      <w:pPr>
        <w:pStyle w:val="afff7"/>
        <w:rPr>
          <w:rFonts w:eastAsia="Courier New"/>
        </w:rPr>
      </w:pPr>
      <w:r w:rsidRPr="003D2877">
        <w:rPr>
          <w:rFonts w:eastAsia="Courier New"/>
        </w:rPr>
        <w:t xml:space="preserve">    &lt;To xmlns="http://www.w3.org/2005/08/addressing"&gt;http://www.w3.org/2005/08/addressing/anonymous&lt;/To&gt;</w:t>
      </w:r>
    </w:p>
    <w:p w14:paraId="3CDDC98A" w14:textId="77777777" w:rsidR="00146B36" w:rsidRPr="009C6A4C" w:rsidRDefault="003D2877" w:rsidP="009C6A4C">
      <w:pPr>
        <w:pStyle w:val="afff7"/>
        <w:rPr>
          <w:rFonts w:eastAsia="Courier New"/>
          <w:lang w:val="ru-RU"/>
        </w:rPr>
      </w:pPr>
      <w:r w:rsidRPr="003D2877">
        <w:rPr>
          <w:rFonts w:eastAsia="Courier New"/>
        </w:rPr>
        <w:t xml:space="preserve">    </w:t>
      </w:r>
      <w:r w:rsidRPr="009C6A4C">
        <w:rPr>
          <w:rFonts w:eastAsia="Courier New"/>
          <w:lang w:val="ru-RU"/>
        </w:rPr>
        <w:t>&lt;</w:t>
      </w:r>
      <w:r>
        <w:rPr>
          <w:rFonts w:eastAsia="Courier New"/>
        </w:rPr>
        <w:t>RelatesTo</w:t>
      </w:r>
      <w:r w:rsidRPr="009C6A4C">
        <w:rPr>
          <w:rFonts w:eastAsia="Courier New"/>
          <w:lang w:val="ru-RU"/>
        </w:rPr>
        <w:t xml:space="preserve"> </w:t>
      </w:r>
      <w:r>
        <w:rPr>
          <w:rFonts w:eastAsia="Courier New"/>
        </w:rPr>
        <w:t>xmlns</w:t>
      </w:r>
      <w:r w:rsidRPr="009C6A4C">
        <w:rPr>
          <w:rFonts w:eastAsia="Courier New"/>
          <w:lang w:val="ru-RU"/>
        </w:rPr>
        <w:t>="</w:t>
      </w:r>
      <w:r>
        <w:rPr>
          <w:rFonts w:eastAsia="Courier New"/>
        </w:rPr>
        <w:t>http</w:t>
      </w:r>
      <w:r w:rsidRPr="009C6A4C">
        <w:rPr>
          <w:rFonts w:eastAsia="Courier New"/>
          <w:lang w:val="ru-RU"/>
        </w:rPr>
        <w:t>://</w:t>
      </w:r>
      <w:r>
        <w:rPr>
          <w:rFonts w:eastAsia="Courier New"/>
        </w:rPr>
        <w:t>www</w:t>
      </w:r>
      <w:r w:rsidRPr="009C6A4C">
        <w:rPr>
          <w:rFonts w:eastAsia="Courier New"/>
          <w:lang w:val="ru-RU"/>
        </w:rPr>
        <w:t>.</w:t>
      </w:r>
      <w:r>
        <w:rPr>
          <w:rFonts w:eastAsia="Courier New"/>
        </w:rPr>
        <w:t>w</w:t>
      </w:r>
      <w:r w:rsidRPr="009C6A4C">
        <w:rPr>
          <w:rFonts w:eastAsia="Courier New"/>
          <w:lang w:val="ru-RU"/>
        </w:rPr>
        <w:t>3.</w:t>
      </w:r>
      <w:r>
        <w:rPr>
          <w:rFonts w:eastAsia="Courier New"/>
        </w:rPr>
        <w:t>org</w:t>
      </w:r>
      <w:r w:rsidRPr="009C6A4C">
        <w:rPr>
          <w:rFonts w:eastAsia="Courier New"/>
          <w:lang w:val="ru-RU"/>
        </w:rPr>
        <w:t>/2005/08/</w:t>
      </w:r>
      <w:r>
        <w:rPr>
          <w:rFonts w:eastAsia="Courier New"/>
        </w:rPr>
        <w:t>addressing</w:t>
      </w:r>
      <w:r w:rsidRPr="009C6A4C">
        <w:rPr>
          <w:rFonts w:eastAsia="Courier New"/>
          <w:lang w:val="ru-RU"/>
        </w:rPr>
        <w:t>"&gt;Идентификатор сообщения, на который отправляется синхронный ответ&lt;/</w:t>
      </w:r>
      <w:r>
        <w:rPr>
          <w:rFonts w:eastAsia="Courier New"/>
        </w:rPr>
        <w:t>RelatesTo</w:t>
      </w:r>
      <w:r w:rsidRPr="009C6A4C">
        <w:rPr>
          <w:rFonts w:eastAsia="Courier New"/>
          <w:lang w:val="ru-RU"/>
        </w:rPr>
        <w:t>&gt;</w:t>
      </w:r>
    </w:p>
    <w:p w14:paraId="2389833C" w14:textId="77777777" w:rsidR="00146B36" w:rsidRPr="003D2877" w:rsidRDefault="003D2877" w:rsidP="009C6A4C">
      <w:pPr>
        <w:pStyle w:val="afff7"/>
        <w:rPr>
          <w:rFonts w:eastAsia="Courier New"/>
        </w:rPr>
      </w:pPr>
      <w:r w:rsidRPr="009C6A4C">
        <w:rPr>
          <w:rFonts w:eastAsia="Courier New"/>
          <w:lang w:val="ru-RU"/>
        </w:rPr>
        <w:t xml:space="preserve">    </w:t>
      </w:r>
      <w:r w:rsidRPr="003D2877">
        <w:rPr>
          <w:rFonts w:eastAsia="Courier New"/>
        </w:rPr>
        <w:t>&lt;wsse:Security&gt;</w:t>
      </w:r>
    </w:p>
    <w:p w14:paraId="6D7C4EF0" w14:textId="77777777" w:rsidR="00146B36" w:rsidRPr="003D2877" w:rsidRDefault="003D2877" w:rsidP="009C6A4C">
      <w:pPr>
        <w:pStyle w:val="afff7"/>
        <w:rPr>
          <w:rFonts w:eastAsia="Courier New"/>
        </w:rPr>
      </w:pPr>
      <w:r w:rsidRPr="003D2877">
        <w:rPr>
          <w:rFonts w:eastAsia="Courier New"/>
        </w:rPr>
        <w:t xml:space="preserve">      </w:t>
      </w:r>
      <w:r>
        <w:rPr>
          <w:rFonts w:eastAsia="Courier New"/>
        </w:rPr>
        <w:t>Блок</w:t>
      </w:r>
      <w:r w:rsidRPr="003D2877">
        <w:rPr>
          <w:rFonts w:eastAsia="Courier New"/>
        </w:rPr>
        <w:t xml:space="preserve"> </w:t>
      </w:r>
      <w:r>
        <w:rPr>
          <w:rFonts w:eastAsia="Courier New"/>
        </w:rPr>
        <w:t>подписи</w:t>
      </w:r>
    </w:p>
    <w:p w14:paraId="54ED4B97" w14:textId="77777777" w:rsidR="00146B36" w:rsidRPr="003D2877" w:rsidRDefault="003D2877" w:rsidP="009C6A4C">
      <w:pPr>
        <w:pStyle w:val="afff7"/>
        <w:rPr>
          <w:rFonts w:eastAsia="Courier New"/>
        </w:rPr>
      </w:pPr>
      <w:r w:rsidRPr="003D2877">
        <w:rPr>
          <w:rFonts w:eastAsia="Courier New"/>
        </w:rPr>
        <w:t xml:space="preserve">    &lt;/wsse:Security&gt;</w:t>
      </w:r>
    </w:p>
    <w:p w14:paraId="2E79CA2E" w14:textId="77777777" w:rsidR="00146B36" w:rsidRPr="003D2877" w:rsidRDefault="003D2877" w:rsidP="009C6A4C">
      <w:pPr>
        <w:pStyle w:val="afff7"/>
        <w:rPr>
          <w:rFonts w:eastAsia="Courier New"/>
        </w:rPr>
      </w:pPr>
      <w:r w:rsidRPr="003D2877">
        <w:rPr>
          <w:rFonts w:eastAsia="Courier New"/>
        </w:rPr>
        <w:t xml:space="preserve">  &lt;/soap:Header&gt;</w:t>
      </w:r>
    </w:p>
    <w:p w14:paraId="114E16E3" w14:textId="77777777" w:rsidR="00146B36" w:rsidRPr="003D2877" w:rsidRDefault="003D2877" w:rsidP="009C6A4C">
      <w:pPr>
        <w:pStyle w:val="afff7"/>
        <w:rPr>
          <w:rFonts w:eastAsia="Courier New"/>
        </w:rPr>
      </w:pPr>
      <w:r w:rsidRPr="003D2877">
        <w:rPr>
          <w:rFonts w:eastAsia="Courier New"/>
        </w:rPr>
        <w:t xml:space="preserve">  &lt;soap:Body wsu:Id="body"&gt;</w:t>
      </w:r>
    </w:p>
    <w:p w14:paraId="7BD0C393" w14:textId="77777777" w:rsidR="00146B36" w:rsidRPr="003D2877" w:rsidRDefault="003D2877" w:rsidP="009C6A4C">
      <w:pPr>
        <w:pStyle w:val="afff7"/>
        <w:rPr>
          <w:rFonts w:eastAsia="Courier New"/>
        </w:rPr>
      </w:pPr>
      <w:r w:rsidRPr="003D2877">
        <w:rPr>
          <w:rFonts w:eastAsia="Courier New"/>
        </w:rPr>
        <w:t xml:space="preserve">    &lt;ns2:clinrecListResponse xmlns:ns2="http://vimis.rosminzdrav.ru/"&gt;</w:t>
      </w:r>
    </w:p>
    <w:p w14:paraId="12EBD8B0" w14:textId="77777777" w:rsidR="00146B36" w:rsidRPr="009C6A4C" w:rsidRDefault="003D2877" w:rsidP="009C6A4C">
      <w:pPr>
        <w:pStyle w:val="afff7"/>
        <w:rPr>
          <w:rFonts w:eastAsia="Courier New"/>
          <w:lang w:val="ru-RU"/>
        </w:rPr>
      </w:pPr>
      <w:r w:rsidRPr="003D2877">
        <w:rPr>
          <w:rFonts w:eastAsia="Courier New"/>
        </w:rPr>
        <w:t xml:space="preserve">          </w:t>
      </w:r>
      <w:r w:rsidRPr="009C6A4C">
        <w:rPr>
          <w:rFonts w:eastAsia="Courier New"/>
          <w:lang w:val="ru-RU"/>
        </w:rPr>
        <w:t>&lt;</w:t>
      </w:r>
      <w:r>
        <w:rPr>
          <w:rFonts w:eastAsia="Courier New"/>
        </w:rPr>
        <w:t>summary</w:t>
      </w:r>
      <w:r w:rsidRPr="009C6A4C">
        <w:rPr>
          <w:rFonts w:eastAsia="Courier New"/>
          <w:lang w:val="ru-RU"/>
        </w:rPr>
        <w:t>&gt;</w:t>
      </w:r>
    </w:p>
    <w:p w14:paraId="7CE49C32" w14:textId="77777777" w:rsidR="00146B36" w:rsidRPr="009C6A4C" w:rsidRDefault="003D2877" w:rsidP="009C6A4C">
      <w:pPr>
        <w:pStyle w:val="afff7"/>
        <w:rPr>
          <w:rFonts w:eastAsia="Courier New"/>
          <w:lang w:val="ru-RU"/>
        </w:rPr>
      </w:pPr>
      <w:r w:rsidRPr="009C6A4C">
        <w:rPr>
          <w:rFonts w:eastAsia="Courier New"/>
          <w:lang w:val="ru-RU"/>
        </w:rPr>
        <w:t xml:space="preserve">                &lt;</w:t>
      </w:r>
      <w:r>
        <w:rPr>
          <w:rFonts w:eastAsia="Courier New"/>
        </w:rPr>
        <w:t>name</w:t>
      </w:r>
      <w:r w:rsidRPr="009C6A4C">
        <w:rPr>
          <w:rFonts w:eastAsia="Courier New"/>
          <w:lang w:val="ru-RU"/>
        </w:rPr>
        <w:t>&gt;Название документа 1&lt;/</w:t>
      </w:r>
      <w:r>
        <w:rPr>
          <w:rFonts w:eastAsia="Courier New"/>
        </w:rPr>
        <w:t>name</w:t>
      </w:r>
      <w:r w:rsidRPr="009C6A4C">
        <w:rPr>
          <w:rFonts w:eastAsia="Courier New"/>
          <w:lang w:val="ru-RU"/>
        </w:rPr>
        <w:t>&gt;</w:t>
      </w:r>
    </w:p>
    <w:p w14:paraId="69491635" w14:textId="77777777" w:rsidR="00146B36" w:rsidRPr="009C6A4C" w:rsidRDefault="003D2877" w:rsidP="009C6A4C">
      <w:pPr>
        <w:pStyle w:val="afff7"/>
        <w:rPr>
          <w:rFonts w:eastAsia="Courier New"/>
          <w:lang w:val="ru-RU"/>
        </w:rPr>
      </w:pPr>
      <w:r w:rsidRPr="009C6A4C">
        <w:rPr>
          <w:rFonts w:eastAsia="Courier New"/>
          <w:lang w:val="ru-RU"/>
        </w:rPr>
        <w:t xml:space="preserve">                &lt;</w:t>
      </w:r>
      <w:r>
        <w:rPr>
          <w:rFonts w:eastAsia="Courier New"/>
        </w:rPr>
        <w:t>id</w:t>
      </w:r>
      <w:r w:rsidRPr="009C6A4C">
        <w:rPr>
          <w:rFonts w:eastAsia="Courier New"/>
          <w:lang w:val="ru-RU"/>
        </w:rPr>
        <w:t>&gt;Идентификатор документа 1&lt;/</w:t>
      </w:r>
      <w:r>
        <w:rPr>
          <w:rFonts w:eastAsia="Courier New"/>
        </w:rPr>
        <w:t>id</w:t>
      </w:r>
      <w:r w:rsidRPr="009C6A4C">
        <w:rPr>
          <w:rFonts w:eastAsia="Courier New"/>
          <w:lang w:val="ru-RU"/>
        </w:rPr>
        <w:t>&gt;</w:t>
      </w:r>
    </w:p>
    <w:p w14:paraId="33E5ECC3" w14:textId="77777777" w:rsidR="00146B36" w:rsidRPr="009C6A4C" w:rsidRDefault="003D2877" w:rsidP="009C6A4C">
      <w:pPr>
        <w:pStyle w:val="afff7"/>
        <w:rPr>
          <w:rFonts w:eastAsia="Courier New"/>
          <w:lang w:val="ru-RU"/>
        </w:rPr>
      </w:pPr>
      <w:r w:rsidRPr="009C6A4C">
        <w:rPr>
          <w:rFonts w:eastAsia="Courier New"/>
          <w:lang w:val="ru-RU"/>
        </w:rPr>
        <w:t xml:space="preserve">                &lt;</w:t>
      </w:r>
      <w:r>
        <w:rPr>
          <w:rFonts w:eastAsia="Courier New"/>
        </w:rPr>
        <w:t>MKB</w:t>
      </w:r>
      <w:r w:rsidRPr="009C6A4C">
        <w:rPr>
          <w:rFonts w:eastAsia="Courier New"/>
          <w:lang w:val="ru-RU"/>
        </w:rPr>
        <w:t>10&gt;Список диагнозов, к которым относится КР 1&lt;/</w:t>
      </w:r>
      <w:r>
        <w:rPr>
          <w:rFonts w:eastAsia="Courier New"/>
        </w:rPr>
        <w:t>MKB</w:t>
      </w:r>
      <w:r w:rsidRPr="009C6A4C">
        <w:rPr>
          <w:rFonts w:eastAsia="Courier New"/>
          <w:lang w:val="ru-RU"/>
        </w:rPr>
        <w:t>10&gt;</w:t>
      </w:r>
    </w:p>
    <w:p w14:paraId="16B8B1D6" w14:textId="77777777" w:rsidR="00146B36" w:rsidRPr="00461C2E" w:rsidRDefault="003D2877" w:rsidP="009C6A4C">
      <w:pPr>
        <w:pStyle w:val="afff7"/>
        <w:rPr>
          <w:rFonts w:eastAsia="Courier New"/>
        </w:rPr>
      </w:pPr>
      <w:r w:rsidRPr="009C6A4C">
        <w:rPr>
          <w:rFonts w:eastAsia="Courier New"/>
          <w:lang w:val="ru-RU"/>
        </w:rPr>
        <w:t xml:space="preserve">                </w:t>
      </w:r>
      <w:r w:rsidRPr="00461C2E">
        <w:rPr>
          <w:rFonts w:eastAsia="Courier New"/>
        </w:rPr>
        <w:t>&lt;</w:t>
      </w:r>
      <w:r w:rsidRPr="003D2877">
        <w:rPr>
          <w:rFonts w:eastAsia="Courier New"/>
        </w:rPr>
        <w:t>age</w:t>
      </w:r>
      <w:r w:rsidRPr="00461C2E">
        <w:rPr>
          <w:rFonts w:eastAsia="Courier New"/>
        </w:rPr>
        <w:t>_</w:t>
      </w:r>
      <w:r w:rsidRPr="003D2877">
        <w:rPr>
          <w:rFonts w:eastAsia="Courier New"/>
        </w:rPr>
        <w:t>group</w:t>
      </w:r>
      <w:r w:rsidRPr="00461C2E">
        <w:rPr>
          <w:rFonts w:eastAsia="Courier New"/>
        </w:rPr>
        <w:t>&gt;</w:t>
      </w:r>
      <w:r w:rsidRPr="009B6918">
        <w:rPr>
          <w:rFonts w:eastAsia="Courier New"/>
          <w:lang w:val="ru-RU"/>
        </w:rPr>
        <w:t>Возрастная</w:t>
      </w:r>
      <w:r w:rsidRPr="00461C2E">
        <w:rPr>
          <w:rFonts w:eastAsia="Courier New"/>
        </w:rPr>
        <w:t xml:space="preserve"> </w:t>
      </w:r>
      <w:r w:rsidRPr="009B6918">
        <w:rPr>
          <w:rFonts w:eastAsia="Courier New"/>
          <w:lang w:val="ru-RU"/>
        </w:rPr>
        <w:t>группа</w:t>
      </w:r>
      <w:r w:rsidRPr="00461C2E">
        <w:rPr>
          <w:rFonts w:eastAsia="Courier New"/>
        </w:rPr>
        <w:t xml:space="preserve"> 1&lt;/</w:t>
      </w:r>
      <w:r w:rsidRPr="003D2877">
        <w:rPr>
          <w:rFonts w:eastAsia="Courier New"/>
        </w:rPr>
        <w:t>age</w:t>
      </w:r>
      <w:r w:rsidRPr="00461C2E">
        <w:rPr>
          <w:rFonts w:eastAsia="Courier New"/>
        </w:rPr>
        <w:t>_</w:t>
      </w:r>
      <w:r w:rsidRPr="003D2877">
        <w:rPr>
          <w:rFonts w:eastAsia="Courier New"/>
        </w:rPr>
        <w:t>group</w:t>
      </w:r>
      <w:r w:rsidRPr="00461C2E">
        <w:rPr>
          <w:rFonts w:eastAsia="Courier New"/>
        </w:rPr>
        <w:t>&gt;</w:t>
      </w:r>
    </w:p>
    <w:p w14:paraId="468B0CAC" w14:textId="77777777" w:rsidR="00146B36" w:rsidRPr="00461C2E" w:rsidRDefault="003D2877" w:rsidP="009C6A4C">
      <w:pPr>
        <w:pStyle w:val="afff7"/>
        <w:rPr>
          <w:rFonts w:eastAsia="Courier New"/>
        </w:rPr>
      </w:pPr>
      <w:r w:rsidRPr="00461C2E">
        <w:rPr>
          <w:rFonts w:eastAsia="Courier New"/>
        </w:rPr>
        <w:t xml:space="preserve">                &lt;</w:t>
      </w:r>
      <w:r w:rsidRPr="003D2877">
        <w:rPr>
          <w:rFonts w:eastAsia="Courier New"/>
        </w:rPr>
        <w:t>revision</w:t>
      </w:r>
      <w:r w:rsidRPr="00461C2E">
        <w:rPr>
          <w:rFonts w:eastAsia="Courier New"/>
        </w:rPr>
        <w:t>&gt;</w:t>
      </w:r>
    </w:p>
    <w:p w14:paraId="5F720996" w14:textId="77777777" w:rsidR="00146B36" w:rsidRPr="009C6A4C" w:rsidRDefault="003D2877" w:rsidP="009C6A4C">
      <w:pPr>
        <w:pStyle w:val="afff7"/>
        <w:rPr>
          <w:rFonts w:eastAsia="Courier New"/>
          <w:lang w:val="ru-RU"/>
        </w:rPr>
      </w:pPr>
      <w:r w:rsidRPr="00461C2E">
        <w:rPr>
          <w:rFonts w:eastAsia="Courier New"/>
        </w:rPr>
        <w:tab/>
        <w:t xml:space="preserve">  </w:t>
      </w:r>
      <w:r w:rsidRPr="009C6A4C">
        <w:rPr>
          <w:rFonts w:eastAsia="Courier New"/>
          <w:lang w:val="ru-RU"/>
        </w:rPr>
        <w:t>&lt;</w:t>
      </w:r>
      <w:r>
        <w:rPr>
          <w:rFonts w:eastAsia="Courier New"/>
        </w:rPr>
        <w:t>id</w:t>
      </w:r>
      <w:r w:rsidRPr="009C6A4C">
        <w:rPr>
          <w:rFonts w:eastAsia="Courier New"/>
          <w:lang w:val="ru-RU"/>
        </w:rPr>
        <w:t>&gt;Идентификатор редакции документа КР 1&lt;/</w:t>
      </w:r>
      <w:r>
        <w:rPr>
          <w:rFonts w:eastAsia="Courier New"/>
        </w:rPr>
        <w:t>id</w:t>
      </w:r>
      <w:r w:rsidRPr="009C6A4C">
        <w:rPr>
          <w:rFonts w:eastAsia="Courier New"/>
          <w:lang w:val="ru-RU"/>
        </w:rPr>
        <w:t>&gt;</w:t>
      </w:r>
    </w:p>
    <w:p w14:paraId="34E696EF" w14:textId="77777777" w:rsidR="00146B36" w:rsidRPr="009C6A4C" w:rsidRDefault="003D2877" w:rsidP="009C6A4C">
      <w:pPr>
        <w:pStyle w:val="afff7"/>
        <w:rPr>
          <w:rFonts w:eastAsia="Courier New"/>
          <w:lang w:val="ru-RU"/>
        </w:rPr>
      </w:pPr>
      <w:r w:rsidRPr="009C6A4C">
        <w:rPr>
          <w:rFonts w:eastAsia="Courier New"/>
          <w:lang w:val="ru-RU"/>
        </w:rPr>
        <w:tab/>
        <w:t xml:space="preserve">  &lt;</w:t>
      </w:r>
      <w:r>
        <w:rPr>
          <w:rFonts w:eastAsia="Courier New"/>
        </w:rPr>
        <w:t>begin</w:t>
      </w:r>
      <w:r w:rsidRPr="009C6A4C">
        <w:rPr>
          <w:rFonts w:eastAsia="Courier New"/>
          <w:lang w:val="ru-RU"/>
        </w:rPr>
        <w:t>_</w:t>
      </w:r>
      <w:r>
        <w:rPr>
          <w:rFonts w:eastAsia="Courier New"/>
        </w:rPr>
        <w:t>date</w:t>
      </w:r>
      <w:r w:rsidRPr="009C6A4C">
        <w:rPr>
          <w:rFonts w:eastAsia="Courier New"/>
          <w:lang w:val="ru-RU"/>
        </w:rPr>
        <w:t>&gt;Дата вступления в силу редакции документа КР 1&lt;/</w:t>
      </w:r>
      <w:r>
        <w:rPr>
          <w:rFonts w:eastAsia="Courier New"/>
        </w:rPr>
        <w:t>begin</w:t>
      </w:r>
      <w:r w:rsidRPr="009C6A4C">
        <w:rPr>
          <w:rFonts w:eastAsia="Courier New"/>
          <w:lang w:val="ru-RU"/>
        </w:rPr>
        <w:t>_</w:t>
      </w:r>
      <w:r>
        <w:rPr>
          <w:rFonts w:eastAsia="Courier New"/>
        </w:rPr>
        <w:t>date</w:t>
      </w:r>
      <w:r w:rsidRPr="009C6A4C">
        <w:rPr>
          <w:rFonts w:eastAsia="Courier New"/>
          <w:lang w:val="ru-RU"/>
        </w:rPr>
        <w:t>&gt;</w:t>
      </w:r>
    </w:p>
    <w:p w14:paraId="0D3927B1" w14:textId="77777777" w:rsidR="00146B36" w:rsidRPr="009C6A4C" w:rsidRDefault="003D2877" w:rsidP="009C6A4C">
      <w:pPr>
        <w:pStyle w:val="afff7"/>
        <w:rPr>
          <w:rFonts w:eastAsia="Courier New"/>
          <w:lang w:val="ru-RU"/>
        </w:rPr>
      </w:pPr>
      <w:r w:rsidRPr="009C6A4C">
        <w:rPr>
          <w:rFonts w:eastAsia="Courier New"/>
          <w:lang w:val="ru-RU"/>
        </w:rPr>
        <w:tab/>
        <w:t xml:space="preserve">  &lt;</w:t>
      </w:r>
      <w:r>
        <w:rPr>
          <w:rFonts w:eastAsia="Courier New"/>
        </w:rPr>
        <w:t>end</w:t>
      </w:r>
      <w:r w:rsidRPr="009C6A4C">
        <w:rPr>
          <w:rFonts w:eastAsia="Courier New"/>
          <w:lang w:val="ru-RU"/>
        </w:rPr>
        <w:t>_</w:t>
      </w:r>
      <w:r>
        <w:rPr>
          <w:rFonts w:eastAsia="Courier New"/>
        </w:rPr>
        <w:t>date</w:t>
      </w:r>
      <w:r w:rsidRPr="009C6A4C">
        <w:rPr>
          <w:rFonts w:eastAsia="Courier New"/>
          <w:lang w:val="ru-RU"/>
        </w:rPr>
        <w:t>&gt;Дата утраты силы редакции документа КР 1&lt;/</w:t>
      </w:r>
      <w:r>
        <w:rPr>
          <w:rFonts w:eastAsia="Courier New"/>
        </w:rPr>
        <w:t>end</w:t>
      </w:r>
      <w:r w:rsidRPr="009C6A4C">
        <w:rPr>
          <w:rFonts w:eastAsia="Courier New"/>
          <w:lang w:val="ru-RU"/>
        </w:rPr>
        <w:t>_</w:t>
      </w:r>
      <w:r>
        <w:rPr>
          <w:rFonts w:eastAsia="Courier New"/>
        </w:rPr>
        <w:t>date</w:t>
      </w:r>
      <w:r w:rsidRPr="009C6A4C">
        <w:rPr>
          <w:rFonts w:eastAsia="Courier New"/>
          <w:lang w:val="ru-RU"/>
        </w:rPr>
        <w:t>&gt;</w:t>
      </w:r>
    </w:p>
    <w:p w14:paraId="64B4751C" w14:textId="77777777" w:rsidR="00146B36" w:rsidRPr="003D2877" w:rsidRDefault="003D2877" w:rsidP="009C6A4C">
      <w:pPr>
        <w:pStyle w:val="afff7"/>
        <w:rPr>
          <w:rFonts w:eastAsia="Courier New"/>
        </w:rPr>
      </w:pPr>
      <w:r w:rsidRPr="00AA5E77">
        <w:rPr>
          <w:rFonts w:eastAsia="Courier New"/>
          <w:lang w:val="ru-RU"/>
        </w:rPr>
        <w:t xml:space="preserve">                 </w:t>
      </w:r>
      <w:r w:rsidRPr="003D2877">
        <w:rPr>
          <w:rFonts w:eastAsia="Courier New"/>
        </w:rPr>
        <w:t>&lt;/revision&gt;</w:t>
      </w:r>
    </w:p>
    <w:p w14:paraId="79FD9BC5" w14:textId="77777777" w:rsidR="00146B36" w:rsidRPr="003D2877" w:rsidRDefault="003D2877" w:rsidP="009C6A4C">
      <w:pPr>
        <w:pStyle w:val="afff7"/>
        <w:rPr>
          <w:rFonts w:eastAsia="Courier New"/>
        </w:rPr>
      </w:pPr>
      <w:r w:rsidRPr="003D2877">
        <w:rPr>
          <w:rFonts w:eastAsia="Courier New"/>
        </w:rPr>
        <w:t xml:space="preserve">           &lt;/summary&gt;</w:t>
      </w:r>
    </w:p>
    <w:p w14:paraId="114DC44A" w14:textId="77777777" w:rsidR="00146B36" w:rsidRPr="00461C2E" w:rsidRDefault="003D2877" w:rsidP="009C6A4C">
      <w:pPr>
        <w:pStyle w:val="afff7"/>
        <w:rPr>
          <w:rFonts w:eastAsia="Courier New"/>
        </w:rPr>
      </w:pPr>
      <w:r w:rsidRPr="003D2877">
        <w:rPr>
          <w:rFonts w:eastAsia="Courier New"/>
        </w:rPr>
        <w:t xml:space="preserve">          </w:t>
      </w:r>
      <w:r w:rsidRPr="00461C2E">
        <w:rPr>
          <w:rFonts w:eastAsia="Courier New"/>
        </w:rPr>
        <w:t>&lt;</w:t>
      </w:r>
      <w:r w:rsidRPr="003D2877">
        <w:rPr>
          <w:rFonts w:eastAsia="Courier New"/>
        </w:rPr>
        <w:t>summary</w:t>
      </w:r>
      <w:r w:rsidRPr="00461C2E">
        <w:rPr>
          <w:rFonts w:eastAsia="Courier New"/>
        </w:rPr>
        <w:t>&gt;</w:t>
      </w:r>
    </w:p>
    <w:p w14:paraId="6F6FF7C3" w14:textId="77777777" w:rsidR="00146B36" w:rsidRPr="00461C2E" w:rsidRDefault="003D2877" w:rsidP="009C6A4C">
      <w:pPr>
        <w:pStyle w:val="afff7"/>
        <w:rPr>
          <w:rFonts w:eastAsia="Courier New"/>
        </w:rPr>
      </w:pPr>
      <w:r w:rsidRPr="00461C2E">
        <w:rPr>
          <w:rFonts w:eastAsia="Courier New"/>
        </w:rPr>
        <w:t xml:space="preserve">                &lt;</w:t>
      </w:r>
      <w:r w:rsidRPr="003D2877">
        <w:rPr>
          <w:rFonts w:eastAsia="Courier New"/>
        </w:rPr>
        <w:t>name</w:t>
      </w:r>
      <w:r w:rsidRPr="00461C2E">
        <w:rPr>
          <w:rFonts w:eastAsia="Courier New"/>
        </w:rPr>
        <w:t>&gt;</w:t>
      </w:r>
      <w:r w:rsidRPr="00CB3130">
        <w:rPr>
          <w:rFonts w:eastAsia="Courier New"/>
          <w:lang w:val="ru-RU"/>
        </w:rPr>
        <w:t>Название</w:t>
      </w:r>
      <w:r w:rsidRPr="00461C2E">
        <w:rPr>
          <w:rFonts w:eastAsia="Courier New"/>
        </w:rPr>
        <w:t xml:space="preserve"> </w:t>
      </w:r>
      <w:r w:rsidRPr="00CB3130">
        <w:rPr>
          <w:rFonts w:eastAsia="Courier New"/>
          <w:lang w:val="ru-RU"/>
        </w:rPr>
        <w:t>документа</w:t>
      </w:r>
      <w:r w:rsidRPr="00461C2E">
        <w:rPr>
          <w:rFonts w:eastAsia="Courier New"/>
        </w:rPr>
        <w:t xml:space="preserve"> 2&lt;/</w:t>
      </w:r>
      <w:r w:rsidRPr="003D2877">
        <w:rPr>
          <w:rFonts w:eastAsia="Courier New"/>
        </w:rPr>
        <w:t>name</w:t>
      </w:r>
      <w:r w:rsidRPr="00461C2E">
        <w:rPr>
          <w:rFonts w:eastAsia="Courier New"/>
        </w:rPr>
        <w:t>&gt;</w:t>
      </w:r>
    </w:p>
    <w:p w14:paraId="3580EC7A" w14:textId="77777777" w:rsidR="00146B36" w:rsidRPr="009C6A4C" w:rsidRDefault="003D2877" w:rsidP="009C6A4C">
      <w:pPr>
        <w:pStyle w:val="afff7"/>
        <w:rPr>
          <w:rFonts w:eastAsia="Courier New"/>
          <w:lang w:val="ru-RU"/>
        </w:rPr>
      </w:pPr>
      <w:r w:rsidRPr="00461C2E">
        <w:rPr>
          <w:rFonts w:eastAsia="Courier New"/>
        </w:rPr>
        <w:t xml:space="preserve">                </w:t>
      </w:r>
      <w:r w:rsidRPr="009C6A4C">
        <w:rPr>
          <w:rFonts w:eastAsia="Courier New"/>
          <w:lang w:val="ru-RU"/>
        </w:rPr>
        <w:t>&lt;</w:t>
      </w:r>
      <w:r>
        <w:rPr>
          <w:rFonts w:eastAsia="Courier New"/>
        </w:rPr>
        <w:t>id</w:t>
      </w:r>
      <w:r w:rsidRPr="009C6A4C">
        <w:rPr>
          <w:rFonts w:eastAsia="Courier New"/>
          <w:lang w:val="ru-RU"/>
        </w:rPr>
        <w:t>&gt;Идентификатор документа 2&lt;/</w:t>
      </w:r>
      <w:r>
        <w:rPr>
          <w:rFonts w:eastAsia="Courier New"/>
        </w:rPr>
        <w:t>id</w:t>
      </w:r>
      <w:r w:rsidRPr="009C6A4C">
        <w:rPr>
          <w:rFonts w:eastAsia="Courier New"/>
          <w:lang w:val="ru-RU"/>
        </w:rPr>
        <w:t>&gt;</w:t>
      </w:r>
    </w:p>
    <w:p w14:paraId="2DFCC8E2" w14:textId="77777777" w:rsidR="00146B36" w:rsidRPr="009C6A4C" w:rsidRDefault="003D2877" w:rsidP="009C6A4C">
      <w:pPr>
        <w:pStyle w:val="afff7"/>
        <w:rPr>
          <w:rFonts w:eastAsia="Courier New"/>
          <w:lang w:val="ru-RU"/>
        </w:rPr>
      </w:pPr>
      <w:r w:rsidRPr="009C6A4C">
        <w:rPr>
          <w:rFonts w:eastAsia="Courier New"/>
          <w:lang w:val="ru-RU"/>
        </w:rPr>
        <w:t xml:space="preserve">                &lt;</w:t>
      </w:r>
      <w:r>
        <w:rPr>
          <w:rFonts w:eastAsia="Courier New"/>
        </w:rPr>
        <w:t>MKB</w:t>
      </w:r>
      <w:r w:rsidRPr="009C6A4C">
        <w:rPr>
          <w:rFonts w:eastAsia="Courier New"/>
          <w:lang w:val="ru-RU"/>
        </w:rPr>
        <w:t>10&gt;Список диагнозов, к которым относится КР 2&lt;/</w:t>
      </w:r>
      <w:r>
        <w:rPr>
          <w:rFonts w:eastAsia="Courier New"/>
        </w:rPr>
        <w:t>MKB</w:t>
      </w:r>
      <w:r w:rsidRPr="009C6A4C">
        <w:rPr>
          <w:rFonts w:eastAsia="Courier New"/>
          <w:lang w:val="ru-RU"/>
        </w:rPr>
        <w:t>10&gt;</w:t>
      </w:r>
    </w:p>
    <w:p w14:paraId="55B3414B" w14:textId="77777777" w:rsidR="00146B36" w:rsidRPr="00461C2E" w:rsidRDefault="003D2877" w:rsidP="009C6A4C">
      <w:pPr>
        <w:pStyle w:val="afff7"/>
        <w:rPr>
          <w:rFonts w:eastAsia="Courier New"/>
        </w:rPr>
      </w:pPr>
      <w:r w:rsidRPr="009C6A4C">
        <w:rPr>
          <w:rFonts w:eastAsia="Courier New"/>
          <w:lang w:val="ru-RU"/>
        </w:rPr>
        <w:t xml:space="preserve">                </w:t>
      </w:r>
      <w:r w:rsidRPr="00461C2E">
        <w:rPr>
          <w:rFonts w:eastAsia="Courier New"/>
        </w:rPr>
        <w:t>&lt;</w:t>
      </w:r>
      <w:r w:rsidRPr="003D2877">
        <w:rPr>
          <w:rFonts w:eastAsia="Courier New"/>
        </w:rPr>
        <w:t>age</w:t>
      </w:r>
      <w:r w:rsidRPr="00461C2E">
        <w:rPr>
          <w:rFonts w:eastAsia="Courier New"/>
        </w:rPr>
        <w:t>_</w:t>
      </w:r>
      <w:r w:rsidRPr="003D2877">
        <w:rPr>
          <w:rFonts w:eastAsia="Courier New"/>
        </w:rPr>
        <w:t>group</w:t>
      </w:r>
      <w:r w:rsidRPr="00461C2E">
        <w:rPr>
          <w:rFonts w:eastAsia="Courier New"/>
        </w:rPr>
        <w:t>&gt;</w:t>
      </w:r>
      <w:r w:rsidRPr="009B6918">
        <w:rPr>
          <w:rFonts w:eastAsia="Courier New"/>
          <w:lang w:val="ru-RU"/>
        </w:rPr>
        <w:t>Возрастная</w:t>
      </w:r>
      <w:r w:rsidRPr="00461C2E">
        <w:rPr>
          <w:rFonts w:eastAsia="Courier New"/>
        </w:rPr>
        <w:t xml:space="preserve"> </w:t>
      </w:r>
      <w:r w:rsidRPr="009B6918">
        <w:rPr>
          <w:rFonts w:eastAsia="Courier New"/>
          <w:lang w:val="ru-RU"/>
        </w:rPr>
        <w:t>группа</w:t>
      </w:r>
      <w:r w:rsidRPr="00461C2E">
        <w:rPr>
          <w:rFonts w:eastAsia="Courier New"/>
        </w:rPr>
        <w:t xml:space="preserve"> 2&lt;/</w:t>
      </w:r>
      <w:r w:rsidRPr="003D2877">
        <w:rPr>
          <w:rFonts w:eastAsia="Courier New"/>
        </w:rPr>
        <w:t>age</w:t>
      </w:r>
      <w:r w:rsidRPr="00461C2E">
        <w:rPr>
          <w:rFonts w:eastAsia="Courier New"/>
        </w:rPr>
        <w:t>_</w:t>
      </w:r>
      <w:r w:rsidRPr="003D2877">
        <w:rPr>
          <w:rFonts w:eastAsia="Courier New"/>
        </w:rPr>
        <w:t>group</w:t>
      </w:r>
      <w:r w:rsidRPr="00461C2E">
        <w:rPr>
          <w:rFonts w:eastAsia="Courier New"/>
        </w:rPr>
        <w:t>&gt;</w:t>
      </w:r>
    </w:p>
    <w:p w14:paraId="58DCC71E" w14:textId="77777777" w:rsidR="00146B36" w:rsidRPr="00461C2E" w:rsidRDefault="003D2877" w:rsidP="009C6A4C">
      <w:pPr>
        <w:pStyle w:val="afff7"/>
        <w:rPr>
          <w:rFonts w:eastAsia="Courier New"/>
        </w:rPr>
      </w:pPr>
      <w:r w:rsidRPr="00461C2E">
        <w:rPr>
          <w:rFonts w:eastAsia="Courier New"/>
        </w:rPr>
        <w:t xml:space="preserve">                &lt;</w:t>
      </w:r>
      <w:r w:rsidRPr="003D2877">
        <w:rPr>
          <w:rFonts w:eastAsia="Courier New"/>
        </w:rPr>
        <w:t>revision</w:t>
      </w:r>
      <w:r w:rsidRPr="00461C2E">
        <w:rPr>
          <w:rFonts w:eastAsia="Courier New"/>
        </w:rPr>
        <w:t>&gt;</w:t>
      </w:r>
    </w:p>
    <w:p w14:paraId="28CFA0D1" w14:textId="77777777" w:rsidR="00146B36" w:rsidRPr="009C6A4C" w:rsidRDefault="003D2877" w:rsidP="009C6A4C">
      <w:pPr>
        <w:pStyle w:val="afff7"/>
        <w:rPr>
          <w:rFonts w:eastAsia="Courier New"/>
          <w:lang w:val="ru-RU"/>
        </w:rPr>
      </w:pPr>
      <w:r w:rsidRPr="00461C2E">
        <w:rPr>
          <w:rFonts w:eastAsia="Courier New"/>
        </w:rPr>
        <w:tab/>
        <w:t xml:space="preserve">  </w:t>
      </w:r>
      <w:r w:rsidRPr="009C6A4C">
        <w:rPr>
          <w:rFonts w:eastAsia="Courier New"/>
          <w:lang w:val="ru-RU"/>
        </w:rPr>
        <w:t>&lt;</w:t>
      </w:r>
      <w:r>
        <w:rPr>
          <w:rFonts w:eastAsia="Courier New"/>
        </w:rPr>
        <w:t>id</w:t>
      </w:r>
      <w:r w:rsidRPr="009C6A4C">
        <w:rPr>
          <w:rFonts w:eastAsia="Courier New"/>
          <w:lang w:val="ru-RU"/>
        </w:rPr>
        <w:t>&gt;Идентификатор редакции документа КР 2&lt;/</w:t>
      </w:r>
      <w:r>
        <w:rPr>
          <w:rFonts w:eastAsia="Courier New"/>
        </w:rPr>
        <w:t>id</w:t>
      </w:r>
      <w:r w:rsidRPr="009C6A4C">
        <w:rPr>
          <w:rFonts w:eastAsia="Courier New"/>
          <w:lang w:val="ru-RU"/>
        </w:rPr>
        <w:t>&gt;</w:t>
      </w:r>
    </w:p>
    <w:p w14:paraId="40594060" w14:textId="77777777" w:rsidR="00146B36" w:rsidRPr="009C6A4C" w:rsidRDefault="003D2877" w:rsidP="009C6A4C">
      <w:pPr>
        <w:pStyle w:val="afff7"/>
        <w:rPr>
          <w:rFonts w:eastAsia="Courier New"/>
          <w:lang w:val="ru-RU"/>
        </w:rPr>
      </w:pPr>
      <w:r w:rsidRPr="009C6A4C">
        <w:rPr>
          <w:rFonts w:eastAsia="Courier New"/>
          <w:lang w:val="ru-RU"/>
        </w:rPr>
        <w:lastRenderedPageBreak/>
        <w:tab/>
        <w:t xml:space="preserve">  &lt;</w:t>
      </w:r>
      <w:r>
        <w:rPr>
          <w:rFonts w:eastAsia="Courier New"/>
        </w:rPr>
        <w:t>begin</w:t>
      </w:r>
      <w:r w:rsidRPr="009C6A4C">
        <w:rPr>
          <w:rFonts w:eastAsia="Courier New"/>
          <w:lang w:val="ru-RU"/>
        </w:rPr>
        <w:t>_</w:t>
      </w:r>
      <w:r>
        <w:rPr>
          <w:rFonts w:eastAsia="Courier New"/>
        </w:rPr>
        <w:t>date</w:t>
      </w:r>
      <w:r w:rsidRPr="009C6A4C">
        <w:rPr>
          <w:rFonts w:eastAsia="Courier New"/>
          <w:lang w:val="ru-RU"/>
        </w:rPr>
        <w:t>&gt;Дата вступления в силу редакции документа КР 2&lt;/</w:t>
      </w:r>
      <w:r>
        <w:rPr>
          <w:rFonts w:eastAsia="Courier New"/>
        </w:rPr>
        <w:t>begin</w:t>
      </w:r>
      <w:r w:rsidRPr="009C6A4C">
        <w:rPr>
          <w:rFonts w:eastAsia="Courier New"/>
          <w:lang w:val="ru-RU"/>
        </w:rPr>
        <w:t>_</w:t>
      </w:r>
      <w:r>
        <w:rPr>
          <w:rFonts w:eastAsia="Courier New"/>
        </w:rPr>
        <w:t>date</w:t>
      </w:r>
      <w:r w:rsidRPr="009C6A4C">
        <w:rPr>
          <w:rFonts w:eastAsia="Courier New"/>
          <w:lang w:val="ru-RU"/>
        </w:rPr>
        <w:t>&gt;</w:t>
      </w:r>
    </w:p>
    <w:p w14:paraId="3B078388" w14:textId="77777777" w:rsidR="00146B36" w:rsidRPr="009C6A4C" w:rsidRDefault="003D2877" w:rsidP="009C6A4C">
      <w:pPr>
        <w:pStyle w:val="afff7"/>
        <w:rPr>
          <w:rFonts w:eastAsia="Courier New"/>
          <w:lang w:val="ru-RU"/>
        </w:rPr>
      </w:pPr>
      <w:r w:rsidRPr="009C6A4C">
        <w:rPr>
          <w:rFonts w:eastAsia="Courier New"/>
          <w:lang w:val="ru-RU"/>
        </w:rPr>
        <w:tab/>
        <w:t xml:space="preserve">  &lt;</w:t>
      </w:r>
      <w:r>
        <w:rPr>
          <w:rFonts w:eastAsia="Courier New"/>
        </w:rPr>
        <w:t>end</w:t>
      </w:r>
      <w:r w:rsidRPr="009C6A4C">
        <w:rPr>
          <w:rFonts w:eastAsia="Courier New"/>
          <w:lang w:val="ru-RU"/>
        </w:rPr>
        <w:t>_</w:t>
      </w:r>
      <w:r>
        <w:rPr>
          <w:rFonts w:eastAsia="Courier New"/>
        </w:rPr>
        <w:t>date</w:t>
      </w:r>
      <w:r w:rsidRPr="009C6A4C">
        <w:rPr>
          <w:rFonts w:eastAsia="Courier New"/>
          <w:lang w:val="ru-RU"/>
        </w:rPr>
        <w:t>&gt;Дата утраты силы редакции документа КР 2&lt;/</w:t>
      </w:r>
      <w:r>
        <w:rPr>
          <w:rFonts w:eastAsia="Courier New"/>
        </w:rPr>
        <w:t>end</w:t>
      </w:r>
      <w:r w:rsidRPr="009C6A4C">
        <w:rPr>
          <w:rFonts w:eastAsia="Courier New"/>
          <w:lang w:val="ru-RU"/>
        </w:rPr>
        <w:t>_</w:t>
      </w:r>
      <w:r>
        <w:rPr>
          <w:rFonts w:eastAsia="Courier New"/>
        </w:rPr>
        <w:t>date</w:t>
      </w:r>
      <w:r w:rsidRPr="009C6A4C">
        <w:rPr>
          <w:rFonts w:eastAsia="Courier New"/>
          <w:lang w:val="ru-RU"/>
        </w:rPr>
        <w:t>&gt;</w:t>
      </w:r>
    </w:p>
    <w:p w14:paraId="2A4DDE63" w14:textId="77777777" w:rsidR="00146B36" w:rsidRPr="003D2877" w:rsidRDefault="003D2877" w:rsidP="009C6A4C">
      <w:pPr>
        <w:pStyle w:val="afff7"/>
        <w:rPr>
          <w:rFonts w:eastAsia="Courier New"/>
        </w:rPr>
      </w:pPr>
      <w:r w:rsidRPr="009C6A4C">
        <w:rPr>
          <w:rFonts w:eastAsia="Courier New"/>
          <w:lang w:val="ru-RU"/>
        </w:rPr>
        <w:t xml:space="preserve">                 </w:t>
      </w:r>
      <w:r w:rsidRPr="003D2877">
        <w:rPr>
          <w:rFonts w:eastAsia="Courier New"/>
        </w:rPr>
        <w:t>&lt;/revision&gt;</w:t>
      </w:r>
    </w:p>
    <w:p w14:paraId="0859379D" w14:textId="77777777" w:rsidR="00146B36" w:rsidRPr="003D2877" w:rsidRDefault="003D2877" w:rsidP="009C6A4C">
      <w:pPr>
        <w:pStyle w:val="afff7"/>
        <w:rPr>
          <w:rFonts w:eastAsia="Courier New"/>
        </w:rPr>
      </w:pPr>
      <w:r w:rsidRPr="003D2877">
        <w:rPr>
          <w:rFonts w:eastAsia="Courier New"/>
        </w:rPr>
        <w:t xml:space="preserve">           &lt;/summary&gt;</w:t>
      </w:r>
    </w:p>
    <w:p w14:paraId="61B725A0" w14:textId="77777777" w:rsidR="00146B36" w:rsidRPr="003D2877" w:rsidRDefault="003D2877" w:rsidP="009C6A4C">
      <w:pPr>
        <w:pStyle w:val="afff7"/>
        <w:rPr>
          <w:rFonts w:eastAsia="Courier New"/>
        </w:rPr>
      </w:pPr>
      <w:r w:rsidRPr="003D2877">
        <w:rPr>
          <w:rFonts w:eastAsia="Courier New"/>
        </w:rPr>
        <w:t xml:space="preserve">    &lt;/ns2:clinrecListResponse&gt;</w:t>
      </w:r>
    </w:p>
    <w:p w14:paraId="4A2B4FAE" w14:textId="77777777" w:rsidR="00146B36" w:rsidRPr="003D2877" w:rsidRDefault="003D2877" w:rsidP="009C6A4C">
      <w:pPr>
        <w:pStyle w:val="afff7"/>
        <w:rPr>
          <w:rFonts w:eastAsia="Courier New"/>
        </w:rPr>
      </w:pPr>
      <w:r w:rsidRPr="003D2877">
        <w:rPr>
          <w:rFonts w:eastAsia="Courier New"/>
        </w:rPr>
        <w:t xml:space="preserve">  &lt;/soap:Body&gt;</w:t>
      </w:r>
    </w:p>
    <w:p w14:paraId="7A9C96E8" w14:textId="77777777" w:rsidR="00146B36" w:rsidRPr="003A48F7" w:rsidRDefault="003D2877">
      <w:pPr>
        <w:pBdr>
          <w:top w:val="nil"/>
          <w:left w:val="nil"/>
          <w:bottom w:val="nil"/>
          <w:right w:val="nil"/>
          <w:between w:val="nil"/>
        </w:pBdr>
        <w:spacing w:after="0"/>
        <w:ind w:firstLine="851"/>
        <w:rPr>
          <w:color w:val="000000"/>
          <w:szCs w:val="24"/>
          <w:lang w:val="en-US"/>
        </w:rPr>
      </w:pPr>
      <w:r w:rsidRPr="003A48F7">
        <w:rPr>
          <w:color w:val="000000"/>
          <w:sz w:val="20"/>
          <w:lang w:val="en-US"/>
        </w:rPr>
        <w:t>&lt;/soap:Envelope&gt;</w:t>
      </w:r>
    </w:p>
    <w:p w14:paraId="6456342C" w14:textId="77777777" w:rsidR="00146B36" w:rsidRDefault="003D2877" w:rsidP="001D5A12">
      <w:pPr>
        <w:pStyle w:val="30"/>
      </w:pPr>
      <w:bookmarkStart w:id="83" w:name="_heading=h.4k668n3" w:colFirst="0" w:colLast="0"/>
      <w:bookmarkStart w:id="84" w:name="_Toc66719479"/>
      <w:bookmarkEnd w:id="83"/>
      <w:r>
        <w:t>Метод запроса структурированной информации по документу клинической рекомендации clinrecInfo</w:t>
      </w:r>
      <w:bookmarkEnd w:id="84"/>
    </w:p>
    <w:p w14:paraId="5A1C596B" w14:textId="1CC5AE17" w:rsidR="00146B36" w:rsidRDefault="003D2877" w:rsidP="00F6160A">
      <w:pPr>
        <w:pStyle w:val="phnormal"/>
      </w:pPr>
      <w:r>
        <w:t xml:space="preserve">Для получения структурированной информации по документу клинической рекомендации в запросе передается входящее сообщение </w:t>
      </w:r>
      <w:r w:rsidR="00CE2E49" w:rsidRPr="00714EAC">
        <w:t>clinrecInfo</w:t>
      </w:r>
      <w:r w:rsidR="00CE2E49">
        <w:t xml:space="preserve"> (</w:t>
      </w:r>
      <w:r w:rsidR="00CE2E49">
        <w:fldChar w:fldCharType="begin"/>
      </w:r>
      <w:r w:rsidR="00CE2E49">
        <w:instrText xml:space="preserve"> REF _Ref54261446 \h </w:instrText>
      </w:r>
      <w:r w:rsidR="00CE2E49">
        <w:fldChar w:fldCharType="separate"/>
      </w:r>
      <w:r w:rsidR="00C529AC">
        <w:t xml:space="preserve">таблица </w:t>
      </w:r>
      <w:r w:rsidR="00C529AC">
        <w:rPr>
          <w:noProof/>
        </w:rPr>
        <w:t>14</w:t>
      </w:r>
      <w:r w:rsidR="00CE2E49">
        <w:fldChar w:fldCharType="end"/>
      </w:r>
      <w:r w:rsidR="00CE2E49">
        <w:t xml:space="preserve">) </w:t>
      </w:r>
      <w:r>
        <w:t>с идентификатором документа клинической рекомендации id.</w:t>
      </w:r>
    </w:p>
    <w:p w14:paraId="0C9F4B1F" w14:textId="77777777" w:rsidR="00146B36" w:rsidRDefault="003D2877" w:rsidP="00F6160A">
      <w:pPr>
        <w:pStyle w:val="phnormal"/>
      </w:pPr>
      <w:r>
        <w:t xml:space="preserve">В ответ синхронно </w:t>
      </w:r>
      <w:r w:rsidR="00CE2E49" w:rsidRPr="00320267">
        <w:t>ВИМИС «ССЗ»</w:t>
      </w:r>
      <w:r w:rsidR="00CE2E49">
        <w:t xml:space="preserve"> </w:t>
      </w:r>
      <w:r>
        <w:t>возвращает исходящее сообщение clinrecInfoResponse с набором данных.</w:t>
      </w:r>
    </w:p>
    <w:p w14:paraId="5611914B" w14:textId="77777777" w:rsidR="00AA5E77" w:rsidRDefault="00AA5E77" w:rsidP="00AA5E77">
      <w:pPr>
        <w:pStyle w:val="phtabletitle"/>
      </w:pPr>
      <w:bookmarkStart w:id="85" w:name="_Ref54261446"/>
      <w:r>
        <w:t xml:space="preserve">Таблица </w:t>
      </w:r>
      <w:r w:rsidR="00970966">
        <w:rPr>
          <w:noProof/>
        </w:rPr>
        <w:fldChar w:fldCharType="begin"/>
      </w:r>
      <w:r w:rsidR="00970966">
        <w:rPr>
          <w:noProof/>
        </w:rPr>
        <w:instrText xml:space="preserve"> SEQ Таблица \* ARABIC </w:instrText>
      </w:r>
      <w:r w:rsidR="00970966">
        <w:rPr>
          <w:noProof/>
        </w:rPr>
        <w:fldChar w:fldCharType="separate"/>
      </w:r>
      <w:r w:rsidR="00C529AC">
        <w:rPr>
          <w:noProof/>
        </w:rPr>
        <w:t>14</w:t>
      </w:r>
      <w:r w:rsidR="00970966">
        <w:rPr>
          <w:noProof/>
        </w:rPr>
        <w:fldChar w:fldCharType="end"/>
      </w:r>
      <w:bookmarkEnd w:id="85"/>
      <w:r>
        <w:t xml:space="preserve"> </w:t>
      </w:r>
      <w:r w:rsidRPr="00714EAC">
        <w:t>– Описание сообщений/параметров метода clinrecInfo</w:t>
      </w:r>
    </w:p>
    <w:tbl>
      <w:tblPr>
        <w:tblStyle w:val="afffffffffffffffff2"/>
        <w:tblW w:w="1042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235"/>
        <w:gridCol w:w="1205"/>
        <w:gridCol w:w="2064"/>
        <w:gridCol w:w="1388"/>
        <w:gridCol w:w="1783"/>
        <w:gridCol w:w="1085"/>
        <w:gridCol w:w="1661"/>
      </w:tblGrid>
      <w:tr w:rsidR="00146B36" w14:paraId="4A11B2E4" w14:textId="77777777" w:rsidTr="00AA5E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AFFCA73" w14:textId="77777777" w:rsidR="00146B36" w:rsidRDefault="003D2877" w:rsidP="000E0598">
            <w:pPr>
              <w:pStyle w:val="phtablecolcaption"/>
            </w:pPr>
            <w:r>
              <w:t>Метод</w:t>
            </w:r>
          </w:p>
        </w:tc>
        <w:tc>
          <w:tcPr>
            <w:tcW w:w="32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206A6AC" w14:textId="77777777" w:rsidR="00146B36" w:rsidRDefault="003D2877" w:rsidP="000E0598">
            <w:pPr>
              <w:pStyle w:val="phtablecolcaption"/>
            </w:pPr>
            <w:r>
              <w:t>Сообщения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434E8EE" w14:textId="77777777" w:rsidR="00146B36" w:rsidRDefault="003D2877" w:rsidP="000E0598">
            <w:pPr>
              <w:pStyle w:val="phtablecolcaption"/>
            </w:pPr>
            <w:r>
              <w:t>Параметры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CD8C123" w14:textId="77777777" w:rsidR="00146B36" w:rsidRDefault="003D2877" w:rsidP="000E0598">
            <w:pPr>
              <w:pStyle w:val="phtablecolcaption"/>
            </w:pPr>
            <w:r>
              <w:t>Наименование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2762AEA" w14:textId="77777777" w:rsidR="00146B36" w:rsidRDefault="003D2877" w:rsidP="000E0598">
            <w:pPr>
              <w:pStyle w:val="phtablecolcaption"/>
            </w:pPr>
            <w:r>
              <w:t>Тип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592C9E" w14:textId="77777777" w:rsidR="00146B36" w:rsidRDefault="003D2877" w:rsidP="000E0598">
            <w:pPr>
              <w:pStyle w:val="phtablecolcaption"/>
            </w:pPr>
            <w:r>
              <w:t>Является обязательным</w:t>
            </w:r>
          </w:p>
        </w:tc>
      </w:tr>
      <w:tr w:rsidR="00146B36" w14:paraId="257A31A7" w14:textId="77777777" w:rsidTr="00AA5E77">
        <w:tc>
          <w:tcPr>
            <w:tcW w:w="12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408BAA8" w14:textId="77777777" w:rsidR="00146B36" w:rsidRDefault="003D2877" w:rsidP="00AA5E77">
            <w:pPr>
              <w:pStyle w:val="phtablecellleft"/>
            </w:pPr>
            <w:r>
              <w:t>clinrecInfo</w:t>
            </w:r>
          </w:p>
        </w:tc>
        <w:tc>
          <w:tcPr>
            <w:tcW w:w="12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DED9319" w14:textId="77777777" w:rsidR="00146B36" w:rsidRDefault="003D2877" w:rsidP="00AA5E77">
            <w:pPr>
              <w:pStyle w:val="phtablecellleft"/>
            </w:pPr>
            <w:r>
              <w:t>входящее</w:t>
            </w:r>
          </w:p>
        </w:tc>
        <w:tc>
          <w:tcPr>
            <w:tcW w:w="20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E311EA5" w14:textId="77777777" w:rsidR="00146B36" w:rsidRDefault="003D2877" w:rsidP="00AA5E77">
            <w:pPr>
              <w:pStyle w:val="phtablecellleft"/>
            </w:pPr>
            <w:r>
              <w:t>getClinrecInfo</w:t>
            </w:r>
          </w:p>
        </w:tc>
        <w:tc>
          <w:tcPr>
            <w:tcW w:w="13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D715D75" w14:textId="77777777" w:rsidR="00146B36" w:rsidRDefault="003D2877" w:rsidP="00AA5E77">
            <w:pPr>
              <w:pStyle w:val="phtablecellleft"/>
            </w:pPr>
            <w:r>
              <w:t>id</w:t>
            </w:r>
          </w:p>
        </w:tc>
        <w:tc>
          <w:tcPr>
            <w:tcW w:w="17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11B3036" w14:textId="77777777" w:rsidR="00146B36" w:rsidRDefault="003D2877" w:rsidP="00AA5E77">
            <w:pPr>
              <w:pStyle w:val="phtablecellleft"/>
            </w:pPr>
            <w:r>
              <w:t>Идентификатор документа КР</w:t>
            </w:r>
          </w:p>
        </w:tc>
        <w:tc>
          <w:tcPr>
            <w:tcW w:w="10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B15783B" w14:textId="77777777" w:rsidR="00146B36" w:rsidRDefault="003D2877" w:rsidP="00AA5E77">
            <w:pPr>
              <w:pStyle w:val="phtablecellleft"/>
            </w:pPr>
            <w:r>
              <w:t>числовой</w:t>
            </w:r>
          </w:p>
        </w:tc>
        <w:tc>
          <w:tcPr>
            <w:tcW w:w="16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B26FDD" w14:textId="77777777" w:rsidR="00146B36" w:rsidRDefault="003D2877" w:rsidP="00AA5E77">
            <w:pPr>
              <w:pStyle w:val="phtablecellleft"/>
            </w:pPr>
            <w:r>
              <w:t>Да</w:t>
            </w:r>
          </w:p>
        </w:tc>
      </w:tr>
      <w:tr w:rsidR="00146B36" w14:paraId="5215D049" w14:textId="77777777" w:rsidTr="00AA5E77">
        <w:tc>
          <w:tcPr>
            <w:tcW w:w="12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BCF8844" w14:textId="77777777" w:rsidR="00146B36" w:rsidRDefault="00146B36" w:rsidP="00AA5E77">
            <w:pPr>
              <w:pStyle w:val="phtablecellleft"/>
            </w:pPr>
          </w:p>
        </w:tc>
        <w:tc>
          <w:tcPr>
            <w:tcW w:w="12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3AB862C" w14:textId="77777777" w:rsidR="00146B36" w:rsidRDefault="003D2877" w:rsidP="00AA5E77">
            <w:pPr>
              <w:pStyle w:val="phtablecellleft"/>
            </w:pPr>
            <w:r>
              <w:t>исходящее</w:t>
            </w:r>
          </w:p>
        </w:tc>
        <w:tc>
          <w:tcPr>
            <w:tcW w:w="20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6472E49" w14:textId="77777777" w:rsidR="00146B36" w:rsidRDefault="003D2877" w:rsidP="00AA5E77">
            <w:pPr>
              <w:pStyle w:val="phtablecellleft"/>
            </w:pPr>
            <w:r>
              <w:t>clinrecInfoResponse</w:t>
            </w:r>
          </w:p>
        </w:tc>
        <w:tc>
          <w:tcPr>
            <w:tcW w:w="13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3C77A5E" w14:textId="77777777" w:rsidR="00146B36" w:rsidRDefault="003D2877" w:rsidP="00AA5E77">
            <w:pPr>
              <w:pStyle w:val="phtablecellleft"/>
            </w:pPr>
            <w:r>
              <w:t>document</w:t>
            </w:r>
          </w:p>
        </w:tc>
        <w:tc>
          <w:tcPr>
            <w:tcW w:w="17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6AE2570" w14:textId="77777777" w:rsidR="00146B36" w:rsidRDefault="003D2877" w:rsidP="00AA5E77">
            <w:pPr>
              <w:pStyle w:val="phtablecellleft"/>
            </w:pPr>
            <w:r>
              <w:t>Полное описание документа КР</w:t>
            </w:r>
            <w:r>
              <w:br/>
              <w:t>в base64</w:t>
            </w:r>
          </w:p>
        </w:tc>
        <w:tc>
          <w:tcPr>
            <w:tcW w:w="10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1DF29DB" w14:textId="77777777" w:rsidR="00146B36" w:rsidRDefault="003D2877" w:rsidP="00AA5E77">
            <w:pPr>
              <w:pStyle w:val="phtablecellleft"/>
            </w:pPr>
            <w:r>
              <w:t>строка</w:t>
            </w:r>
          </w:p>
        </w:tc>
        <w:tc>
          <w:tcPr>
            <w:tcW w:w="16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558D2D" w14:textId="77777777" w:rsidR="00146B36" w:rsidRDefault="003D2877" w:rsidP="00AA5E77">
            <w:pPr>
              <w:pStyle w:val="phtablecellleft"/>
            </w:pPr>
            <w:r>
              <w:t>Да</w:t>
            </w:r>
          </w:p>
        </w:tc>
      </w:tr>
    </w:tbl>
    <w:p w14:paraId="29E471AA" w14:textId="77777777" w:rsidR="00146B36" w:rsidRDefault="00146B36">
      <w:pPr>
        <w:pBdr>
          <w:top w:val="nil"/>
          <w:left w:val="nil"/>
          <w:bottom w:val="nil"/>
          <w:right w:val="nil"/>
          <w:between w:val="nil"/>
        </w:pBdr>
        <w:spacing w:after="0"/>
        <w:ind w:firstLine="851"/>
        <w:rPr>
          <w:color w:val="000000"/>
          <w:szCs w:val="24"/>
        </w:rPr>
      </w:pPr>
    </w:p>
    <w:p w14:paraId="3BE944E0" w14:textId="7BA5FE1C" w:rsidR="00CE2E49" w:rsidRPr="00AA6E95" w:rsidRDefault="00CE2E49" w:rsidP="00AA6E95">
      <w:pPr>
        <w:pStyle w:val="phnormal"/>
      </w:pPr>
      <w:r w:rsidRPr="004E5621">
        <w:t>Описание содержимого параметра document</w:t>
      </w:r>
      <w:r>
        <w:t xml:space="preserve"> приведено в </w:t>
      </w:r>
      <w:r>
        <w:fldChar w:fldCharType="begin"/>
      </w:r>
      <w:r>
        <w:instrText xml:space="preserve"> REF _Ref54261498 \h </w:instrText>
      </w:r>
      <w:r>
        <w:fldChar w:fldCharType="separate"/>
      </w:r>
      <w:r w:rsidR="00C529AC">
        <w:t xml:space="preserve">таблице </w:t>
      </w:r>
      <w:r w:rsidR="00C529AC">
        <w:rPr>
          <w:noProof/>
        </w:rPr>
        <w:t>15</w:t>
      </w:r>
      <w:r>
        <w:fldChar w:fldCharType="end"/>
      </w:r>
      <w:r>
        <w:t>.</w:t>
      </w:r>
    </w:p>
    <w:p w14:paraId="7F040F1A" w14:textId="77777777" w:rsidR="00AA5E77" w:rsidRDefault="00AA5E77" w:rsidP="00AA5E77">
      <w:pPr>
        <w:pStyle w:val="phtabletitle"/>
      </w:pPr>
      <w:bookmarkStart w:id="86" w:name="_Ref54261498"/>
      <w:r>
        <w:t xml:space="preserve">Таблица </w:t>
      </w:r>
      <w:r w:rsidR="00970966">
        <w:rPr>
          <w:noProof/>
        </w:rPr>
        <w:fldChar w:fldCharType="begin"/>
      </w:r>
      <w:r w:rsidR="00970966">
        <w:rPr>
          <w:noProof/>
        </w:rPr>
        <w:instrText xml:space="preserve"> SEQ Таблица \* ARABIC </w:instrText>
      </w:r>
      <w:r w:rsidR="00970966">
        <w:rPr>
          <w:noProof/>
        </w:rPr>
        <w:fldChar w:fldCharType="separate"/>
      </w:r>
      <w:r w:rsidR="00C529AC">
        <w:rPr>
          <w:noProof/>
        </w:rPr>
        <w:t>15</w:t>
      </w:r>
      <w:r w:rsidR="00970966">
        <w:rPr>
          <w:noProof/>
        </w:rPr>
        <w:fldChar w:fldCharType="end"/>
      </w:r>
      <w:bookmarkEnd w:id="86"/>
      <w:r>
        <w:t xml:space="preserve"> </w:t>
      </w:r>
      <w:r w:rsidRPr="004E5621">
        <w:t>– Описание содержимого параметра document</w:t>
      </w:r>
    </w:p>
    <w:tbl>
      <w:tblPr>
        <w:tblStyle w:val="afffffffffffffffff3"/>
        <w:tblW w:w="1042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540"/>
        <w:gridCol w:w="2588"/>
        <w:gridCol w:w="2593"/>
        <w:gridCol w:w="2700"/>
      </w:tblGrid>
      <w:tr w:rsidR="00146B36" w14:paraId="5EE55E3D" w14:textId="77777777" w:rsidTr="00AA5E77">
        <w:trPr>
          <w:tblHeader/>
        </w:trPr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C44E75" w14:textId="77777777" w:rsidR="00146B36" w:rsidRDefault="003D2877" w:rsidP="000E0598">
            <w:pPr>
              <w:pStyle w:val="phtablecolcaption"/>
            </w:pPr>
            <w:r>
              <w:t>Параметр</w:t>
            </w:r>
          </w:p>
        </w:tc>
        <w:tc>
          <w:tcPr>
            <w:tcW w:w="2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02BBA3" w14:textId="77777777" w:rsidR="00146B36" w:rsidRDefault="003D2877" w:rsidP="000E0598">
            <w:pPr>
              <w:pStyle w:val="phtablecolcaption"/>
            </w:pPr>
            <w:r>
              <w:t>Наименование</w:t>
            </w:r>
          </w:p>
        </w:tc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2E553F4" w14:textId="77777777" w:rsidR="00146B36" w:rsidRDefault="003D2877" w:rsidP="000E0598">
            <w:pPr>
              <w:pStyle w:val="phtablecolcaption"/>
            </w:pPr>
            <w:r>
              <w:t>Тип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D27529" w14:textId="77777777" w:rsidR="00146B36" w:rsidRDefault="003D2877" w:rsidP="000E0598">
            <w:pPr>
              <w:pStyle w:val="phtablecolcaption"/>
            </w:pPr>
            <w:r>
              <w:t>Является обязательным</w:t>
            </w:r>
          </w:p>
        </w:tc>
      </w:tr>
      <w:tr w:rsidR="00146B36" w14:paraId="595EA11F" w14:textId="77777777" w:rsidTr="00AA5E77">
        <w:tc>
          <w:tcPr>
            <w:tcW w:w="25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5D3AC8" w14:textId="77777777" w:rsidR="00146B36" w:rsidRDefault="003D2877" w:rsidP="00AA5E77">
            <w:pPr>
              <w:pStyle w:val="phtablecellleft"/>
            </w:pPr>
            <w:r>
              <w:t>summary</w:t>
            </w:r>
          </w:p>
        </w:tc>
        <w:tc>
          <w:tcPr>
            <w:tcW w:w="25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A4D55C" w14:textId="77777777" w:rsidR="00146B36" w:rsidRDefault="003D2877" w:rsidP="00AA5E77">
            <w:pPr>
              <w:pStyle w:val="phtablecellleft"/>
            </w:pPr>
            <w:r>
              <w:t>Блок описания КР</w:t>
            </w:r>
          </w:p>
        </w:tc>
        <w:tc>
          <w:tcPr>
            <w:tcW w:w="259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9A07EE" w14:textId="77777777" w:rsidR="00146B36" w:rsidRDefault="003D2877" w:rsidP="00AA5E77">
            <w:pPr>
              <w:pStyle w:val="phtablecellleft"/>
            </w:pPr>
            <w:r>
              <w:t>комплексный</w:t>
            </w:r>
          </w:p>
        </w:tc>
        <w:tc>
          <w:tcPr>
            <w:tcW w:w="27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2F29AE" w14:textId="77777777" w:rsidR="00146B36" w:rsidRDefault="003D2877" w:rsidP="00AA5E77">
            <w:pPr>
              <w:pStyle w:val="phtablecellleft"/>
            </w:pPr>
            <w:r>
              <w:t>Да</w:t>
            </w:r>
          </w:p>
        </w:tc>
      </w:tr>
      <w:tr w:rsidR="00146B36" w14:paraId="21634D49" w14:textId="77777777" w:rsidTr="00AA5E77">
        <w:tc>
          <w:tcPr>
            <w:tcW w:w="25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5802D9" w14:textId="77777777" w:rsidR="00146B36" w:rsidRDefault="003D2877" w:rsidP="00AA5E77">
            <w:pPr>
              <w:pStyle w:val="phtablecellleft"/>
            </w:pPr>
            <w:r>
              <w:t>name</w:t>
            </w:r>
          </w:p>
        </w:tc>
        <w:tc>
          <w:tcPr>
            <w:tcW w:w="25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171F77B" w14:textId="77777777" w:rsidR="00146B36" w:rsidRDefault="003D2877" w:rsidP="00AA5E77">
            <w:pPr>
              <w:pStyle w:val="phtablecellleft"/>
            </w:pPr>
            <w:r>
              <w:t>Название документа</w:t>
            </w:r>
          </w:p>
        </w:tc>
        <w:tc>
          <w:tcPr>
            <w:tcW w:w="259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C2FE972" w14:textId="77777777" w:rsidR="00146B36" w:rsidRDefault="003D2877" w:rsidP="00AA5E77">
            <w:pPr>
              <w:pStyle w:val="phtablecellleft"/>
            </w:pPr>
            <w:r>
              <w:t>строка</w:t>
            </w:r>
          </w:p>
        </w:tc>
        <w:tc>
          <w:tcPr>
            <w:tcW w:w="27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1BAA5B" w14:textId="77777777" w:rsidR="00146B36" w:rsidRDefault="003D2877" w:rsidP="00AA5E77">
            <w:pPr>
              <w:pStyle w:val="phtablecellleft"/>
            </w:pPr>
            <w:r>
              <w:t>Да</w:t>
            </w:r>
          </w:p>
        </w:tc>
      </w:tr>
      <w:tr w:rsidR="00146B36" w14:paraId="09BD8FBC" w14:textId="77777777" w:rsidTr="00AA5E77">
        <w:tc>
          <w:tcPr>
            <w:tcW w:w="25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98B665" w14:textId="77777777" w:rsidR="00146B36" w:rsidRDefault="003D2877" w:rsidP="00AA5E77">
            <w:pPr>
              <w:pStyle w:val="phtablecellleft"/>
            </w:pPr>
            <w:r>
              <w:t>id</w:t>
            </w:r>
          </w:p>
        </w:tc>
        <w:tc>
          <w:tcPr>
            <w:tcW w:w="25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9A2877" w14:textId="77777777" w:rsidR="00146B36" w:rsidRDefault="003D2877" w:rsidP="00AA5E77">
            <w:pPr>
              <w:pStyle w:val="phtablecellleft"/>
            </w:pPr>
            <w:r>
              <w:t>Идентификатор документа</w:t>
            </w:r>
          </w:p>
        </w:tc>
        <w:tc>
          <w:tcPr>
            <w:tcW w:w="259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0F4D1A" w14:textId="77777777" w:rsidR="00146B36" w:rsidRDefault="003D2877" w:rsidP="00AA5E77">
            <w:pPr>
              <w:pStyle w:val="phtablecellleft"/>
            </w:pPr>
            <w:r>
              <w:t>числовой</w:t>
            </w:r>
          </w:p>
        </w:tc>
        <w:tc>
          <w:tcPr>
            <w:tcW w:w="27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0D9944" w14:textId="77777777" w:rsidR="00146B36" w:rsidRDefault="003D2877" w:rsidP="00AA5E77">
            <w:pPr>
              <w:pStyle w:val="phtablecellleft"/>
            </w:pPr>
            <w:r>
              <w:t>Да</w:t>
            </w:r>
          </w:p>
        </w:tc>
      </w:tr>
      <w:tr w:rsidR="00146B36" w14:paraId="3243976E" w14:textId="77777777" w:rsidTr="00AA5E77">
        <w:tc>
          <w:tcPr>
            <w:tcW w:w="25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83FE475" w14:textId="77777777" w:rsidR="00146B36" w:rsidRDefault="003D2877" w:rsidP="00AA5E77">
            <w:pPr>
              <w:pStyle w:val="phtablecellleft"/>
            </w:pPr>
            <w:r>
              <w:t>MKB10</w:t>
            </w:r>
          </w:p>
        </w:tc>
        <w:tc>
          <w:tcPr>
            <w:tcW w:w="25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2C2914" w14:textId="77777777" w:rsidR="00146B36" w:rsidRDefault="003D2877" w:rsidP="00AA5E77">
            <w:pPr>
              <w:pStyle w:val="phtablecellleft"/>
            </w:pPr>
            <w:r>
              <w:t>Список диагнозов, к которым относится КР</w:t>
            </w:r>
          </w:p>
        </w:tc>
        <w:tc>
          <w:tcPr>
            <w:tcW w:w="259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30D687" w14:textId="77777777" w:rsidR="00146B36" w:rsidRDefault="003D2877" w:rsidP="00AA5E77">
            <w:pPr>
              <w:pStyle w:val="phtablecellleft"/>
            </w:pPr>
            <w:r>
              <w:t>строка</w:t>
            </w:r>
          </w:p>
        </w:tc>
        <w:tc>
          <w:tcPr>
            <w:tcW w:w="27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A2F952" w14:textId="77777777" w:rsidR="00146B36" w:rsidRDefault="003D2877" w:rsidP="00AA5E77">
            <w:pPr>
              <w:pStyle w:val="phtablecellleft"/>
            </w:pPr>
            <w:r>
              <w:t>Да</w:t>
            </w:r>
          </w:p>
        </w:tc>
      </w:tr>
      <w:tr w:rsidR="00146B36" w14:paraId="22104F8E" w14:textId="77777777" w:rsidTr="00AA5E77">
        <w:tc>
          <w:tcPr>
            <w:tcW w:w="25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152C3A" w14:textId="77777777" w:rsidR="00146B36" w:rsidRDefault="003D2877" w:rsidP="00AA5E77">
            <w:pPr>
              <w:pStyle w:val="phtablecellleft"/>
            </w:pPr>
            <w:r>
              <w:t>age_group</w:t>
            </w:r>
          </w:p>
        </w:tc>
        <w:tc>
          <w:tcPr>
            <w:tcW w:w="25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4EA208" w14:textId="77777777" w:rsidR="00146B36" w:rsidRDefault="003D2877" w:rsidP="00AA5E77">
            <w:pPr>
              <w:pStyle w:val="phtablecellleft"/>
            </w:pPr>
            <w:r>
              <w:t>Возрастная группа</w:t>
            </w:r>
          </w:p>
        </w:tc>
        <w:tc>
          <w:tcPr>
            <w:tcW w:w="259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4AAFB80" w14:textId="77777777" w:rsidR="00146B36" w:rsidRDefault="003D2877" w:rsidP="00AA5E77">
            <w:pPr>
              <w:pStyle w:val="phtablecellleft"/>
            </w:pPr>
            <w:r>
              <w:t>строка</w:t>
            </w:r>
          </w:p>
        </w:tc>
        <w:tc>
          <w:tcPr>
            <w:tcW w:w="27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7F3B3C" w14:textId="77777777" w:rsidR="00146B36" w:rsidRDefault="003D2877" w:rsidP="00AA5E77">
            <w:pPr>
              <w:pStyle w:val="phtablecellleft"/>
            </w:pPr>
            <w:r>
              <w:t>Да</w:t>
            </w:r>
          </w:p>
        </w:tc>
      </w:tr>
      <w:tr w:rsidR="00146B36" w14:paraId="74E1D682" w14:textId="77777777" w:rsidTr="00AA5E77">
        <w:tc>
          <w:tcPr>
            <w:tcW w:w="25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C8BDA5" w14:textId="77777777" w:rsidR="00146B36" w:rsidRDefault="003D2877" w:rsidP="00AA5E77">
            <w:pPr>
              <w:pStyle w:val="phtablecellleft"/>
            </w:pPr>
            <w:r>
              <w:t>revision</w:t>
            </w:r>
          </w:p>
        </w:tc>
        <w:tc>
          <w:tcPr>
            <w:tcW w:w="25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205296" w14:textId="77777777" w:rsidR="00146B36" w:rsidRDefault="003D2877" w:rsidP="00AA5E77">
            <w:pPr>
              <w:pStyle w:val="phtablecellleft"/>
            </w:pPr>
            <w:r>
              <w:t>Блок описания редакции документа КР</w:t>
            </w:r>
          </w:p>
        </w:tc>
        <w:tc>
          <w:tcPr>
            <w:tcW w:w="259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0D10B1" w14:textId="77777777" w:rsidR="00146B36" w:rsidRDefault="003D2877" w:rsidP="00AA5E77">
            <w:pPr>
              <w:pStyle w:val="phtablecellleft"/>
            </w:pPr>
            <w:r>
              <w:t>комплексный</w:t>
            </w:r>
          </w:p>
        </w:tc>
        <w:tc>
          <w:tcPr>
            <w:tcW w:w="27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464C18" w14:textId="77777777" w:rsidR="00146B36" w:rsidRDefault="003D2877" w:rsidP="00AA5E77">
            <w:pPr>
              <w:pStyle w:val="phtablecellleft"/>
            </w:pPr>
            <w:r>
              <w:t>Да</w:t>
            </w:r>
          </w:p>
        </w:tc>
      </w:tr>
      <w:tr w:rsidR="00146B36" w14:paraId="45595585" w14:textId="77777777" w:rsidTr="00AA5E77">
        <w:tc>
          <w:tcPr>
            <w:tcW w:w="25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6EF365C" w14:textId="77777777" w:rsidR="00146B36" w:rsidRDefault="003D2877" w:rsidP="00AA5E77">
            <w:pPr>
              <w:pStyle w:val="phtablecellleft"/>
            </w:pPr>
            <w:r>
              <w:lastRenderedPageBreak/>
              <w:t>id</w:t>
            </w:r>
          </w:p>
        </w:tc>
        <w:tc>
          <w:tcPr>
            <w:tcW w:w="25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052815" w14:textId="77777777" w:rsidR="00146B36" w:rsidRDefault="00C443D4" w:rsidP="00AA5E77">
            <w:pPr>
              <w:pStyle w:val="phtablecellleft"/>
            </w:pPr>
            <w:r>
              <w:t>И</w:t>
            </w:r>
            <w:r w:rsidR="003D2877">
              <w:t>дентификатор редакции документа КР</w:t>
            </w:r>
          </w:p>
        </w:tc>
        <w:tc>
          <w:tcPr>
            <w:tcW w:w="259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DFA477" w14:textId="77777777" w:rsidR="00146B36" w:rsidRDefault="003D2877" w:rsidP="00AA5E77">
            <w:pPr>
              <w:pStyle w:val="phtablecellleft"/>
            </w:pPr>
            <w:r>
              <w:t>числовой</w:t>
            </w:r>
          </w:p>
        </w:tc>
        <w:tc>
          <w:tcPr>
            <w:tcW w:w="27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B5465F" w14:textId="77777777" w:rsidR="00146B36" w:rsidRDefault="003D2877" w:rsidP="00AA5E77">
            <w:pPr>
              <w:pStyle w:val="phtablecellleft"/>
            </w:pPr>
            <w:r>
              <w:t>Да</w:t>
            </w:r>
          </w:p>
        </w:tc>
      </w:tr>
      <w:tr w:rsidR="00146B36" w14:paraId="548C2AD2" w14:textId="77777777" w:rsidTr="00AA5E77">
        <w:tc>
          <w:tcPr>
            <w:tcW w:w="25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32B333" w14:textId="77777777" w:rsidR="00146B36" w:rsidRDefault="003D2877" w:rsidP="00AA5E77">
            <w:pPr>
              <w:pStyle w:val="phtablecellleft"/>
            </w:pPr>
            <w:r>
              <w:t>begin_date</w:t>
            </w:r>
          </w:p>
        </w:tc>
        <w:tc>
          <w:tcPr>
            <w:tcW w:w="25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7116F57" w14:textId="77777777" w:rsidR="00146B36" w:rsidRDefault="00C443D4" w:rsidP="00AA5E77">
            <w:pPr>
              <w:pStyle w:val="phtablecellleft"/>
            </w:pPr>
            <w:r>
              <w:t>Д</w:t>
            </w:r>
            <w:r w:rsidR="003D2877">
              <w:t>ата вступления в силу редакции документа КР</w:t>
            </w:r>
          </w:p>
        </w:tc>
        <w:tc>
          <w:tcPr>
            <w:tcW w:w="259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E91ED7" w14:textId="77777777" w:rsidR="00146B36" w:rsidRDefault="003D2877" w:rsidP="00AA5E77">
            <w:pPr>
              <w:pStyle w:val="phtablecellleft"/>
            </w:pPr>
            <w:r>
              <w:t>дата</w:t>
            </w:r>
          </w:p>
        </w:tc>
        <w:tc>
          <w:tcPr>
            <w:tcW w:w="27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510DD3" w14:textId="77777777" w:rsidR="00146B36" w:rsidRDefault="003D2877" w:rsidP="00AA5E77">
            <w:pPr>
              <w:pStyle w:val="phtablecellleft"/>
            </w:pPr>
            <w:r>
              <w:t>Да</w:t>
            </w:r>
          </w:p>
        </w:tc>
      </w:tr>
      <w:tr w:rsidR="00146B36" w14:paraId="0D950BFC" w14:textId="77777777" w:rsidTr="00AA5E77">
        <w:tc>
          <w:tcPr>
            <w:tcW w:w="25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53ABF5" w14:textId="77777777" w:rsidR="00146B36" w:rsidRDefault="003D2877" w:rsidP="00AA5E77">
            <w:pPr>
              <w:pStyle w:val="phtablecellleft"/>
            </w:pPr>
            <w:r>
              <w:t>end_date</w:t>
            </w:r>
          </w:p>
        </w:tc>
        <w:tc>
          <w:tcPr>
            <w:tcW w:w="25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4F89E89" w14:textId="77777777" w:rsidR="00146B36" w:rsidRDefault="00C443D4" w:rsidP="00AA5E77">
            <w:pPr>
              <w:pStyle w:val="phtablecellleft"/>
            </w:pPr>
            <w:r>
              <w:t>Д</w:t>
            </w:r>
            <w:r w:rsidR="003D2877">
              <w:t>ата утраты силы редакции документа КР</w:t>
            </w:r>
          </w:p>
        </w:tc>
        <w:tc>
          <w:tcPr>
            <w:tcW w:w="259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E6C105" w14:textId="77777777" w:rsidR="00146B36" w:rsidRDefault="003D2877" w:rsidP="00AA5E77">
            <w:pPr>
              <w:pStyle w:val="phtablecellleft"/>
            </w:pPr>
            <w:r>
              <w:t>дата</w:t>
            </w:r>
          </w:p>
        </w:tc>
        <w:tc>
          <w:tcPr>
            <w:tcW w:w="27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8788B9" w14:textId="77777777" w:rsidR="00146B36" w:rsidRDefault="003D2877" w:rsidP="00AA5E77">
            <w:pPr>
              <w:pStyle w:val="phtablecellleft"/>
            </w:pPr>
            <w:r>
              <w:t>Да</w:t>
            </w:r>
          </w:p>
        </w:tc>
      </w:tr>
      <w:tr w:rsidR="00146B36" w14:paraId="77B51756" w14:textId="77777777" w:rsidTr="00AA5E77">
        <w:tc>
          <w:tcPr>
            <w:tcW w:w="25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9F96FE1" w14:textId="77777777" w:rsidR="00146B36" w:rsidRDefault="003D2877" w:rsidP="00AA5E77">
            <w:pPr>
              <w:pStyle w:val="phtablecellleft"/>
            </w:pPr>
            <w:r>
              <w:t>thesises</w:t>
            </w:r>
          </w:p>
        </w:tc>
        <w:tc>
          <w:tcPr>
            <w:tcW w:w="25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45E074" w14:textId="77777777" w:rsidR="00146B36" w:rsidRDefault="003D2877" w:rsidP="00AA5E77">
            <w:pPr>
              <w:pStyle w:val="phtablecellleft"/>
            </w:pPr>
            <w:r>
              <w:t>Информация о тезисах КР</w:t>
            </w:r>
          </w:p>
        </w:tc>
        <w:tc>
          <w:tcPr>
            <w:tcW w:w="259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C0BA8D" w14:textId="77777777" w:rsidR="00146B36" w:rsidRDefault="003D2877" w:rsidP="00AA5E77">
            <w:pPr>
              <w:pStyle w:val="phtablecellleft"/>
            </w:pPr>
            <w:r>
              <w:t>комплексный</w:t>
            </w:r>
          </w:p>
        </w:tc>
        <w:tc>
          <w:tcPr>
            <w:tcW w:w="27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C18918" w14:textId="77777777" w:rsidR="00146B36" w:rsidRDefault="003D2877" w:rsidP="00AA5E77">
            <w:pPr>
              <w:pStyle w:val="phtablecellleft"/>
            </w:pPr>
            <w:r>
              <w:t>Да</w:t>
            </w:r>
          </w:p>
        </w:tc>
      </w:tr>
      <w:tr w:rsidR="00146B36" w14:paraId="29A17084" w14:textId="77777777" w:rsidTr="00AA5E77">
        <w:tc>
          <w:tcPr>
            <w:tcW w:w="25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4D323A" w14:textId="77777777" w:rsidR="00146B36" w:rsidRDefault="003D2877" w:rsidP="00AA5E77">
            <w:pPr>
              <w:pStyle w:val="phtablecellleft"/>
            </w:pPr>
            <w:r>
              <w:t>thesis-reс</w:t>
            </w:r>
          </w:p>
        </w:tc>
        <w:tc>
          <w:tcPr>
            <w:tcW w:w="25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18CE22B" w14:textId="77777777" w:rsidR="00146B36" w:rsidRDefault="003D2877" w:rsidP="00AA5E77">
            <w:pPr>
              <w:pStyle w:val="phtablecellleft"/>
            </w:pPr>
            <w:r>
              <w:t>Тезис-рекомендация</w:t>
            </w:r>
          </w:p>
        </w:tc>
        <w:tc>
          <w:tcPr>
            <w:tcW w:w="259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4CD5248" w14:textId="77777777" w:rsidR="00146B36" w:rsidRDefault="003D2877" w:rsidP="00AA5E77">
            <w:pPr>
              <w:pStyle w:val="phtablecellleft"/>
            </w:pPr>
            <w:r>
              <w:t>комплексный</w:t>
            </w:r>
          </w:p>
        </w:tc>
        <w:tc>
          <w:tcPr>
            <w:tcW w:w="27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DA52A6" w14:textId="77777777" w:rsidR="00146B36" w:rsidRDefault="003D2877" w:rsidP="00AA5E77">
            <w:pPr>
              <w:pStyle w:val="phtablecellleft"/>
            </w:pPr>
            <w:r>
              <w:t>Да</w:t>
            </w:r>
          </w:p>
        </w:tc>
      </w:tr>
      <w:tr w:rsidR="00146B36" w14:paraId="226BFDC6" w14:textId="77777777" w:rsidTr="00AA5E77">
        <w:tc>
          <w:tcPr>
            <w:tcW w:w="25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16632FF" w14:textId="77777777" w:rsidR="00146B36" w:rsidRDefault="003D2877" w:rsidP="00AA5E77">
            <w:pPr>
              <w:pStyle w:val="phtablecellleft"/>
            </w:pPr>
            <w:r>
              <w:t>number</w:t>
            </w:r>
          </w:p>
        </w:tc>
        <w:tc>
          <w:tcPr>
            <w:tcW w:w="25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BF3F92" w14:textId="77777777" w:rsidR="00146B36" w:rsidRDefault="003D2877" w:rsidP="00AA5E77">
            <w:pPr>
              <w:pStyle w:val="phtablecellleft"/>
            </w:pPr>
            <w:r>
              <w:t>Номер тезиса-рекомендации</w:t>
            </w:r>
          </w:p>
        </w:tc>
        <w:tc>
          <w:tcPr>
            <w:tcW w:w="259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F6A333" w14:textId="77777777" w:rsidR="00146B36" w:rsidRDefault="003D2877" w:rsidP="00AA5E77">
            <w:pPr>
              <w:pStyle w:val="phtablecellleft"/>
            </w:pPr>
            <w:r>
              <w:t>числовой</w:t>
            </w:r>
          </w:p>
        </w:tc>
        <w:tc>
          <w:tcPr>
            <w:tcW w:w="27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DFA93A" w14:textId="77777777" w:rsidR="00146B36" w:rsidRDefault="003D2877" w:rsidP="00AA5E77">
            <w:pPr>
              <w:pStyle w:val="phtablecellleft"/>
            </w:pPr>
            <w:r>
              <w:t>Нет</w:t>
            </w:r>
          </w:p>
        </w:tc>
      </w:tr>
      <w:tr w:rsidR="00146B36" w14:paraId="0ABC8568" w14:textId="77777777" w:rsidTr="00AA5E77">
        <w:tc>
          <w:tcPr>
            <w:tcW w:w="25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F35765" w14:textId="77777777" w:rsidR="00146B36" w:rsidRDefault="003D2877" w:rsidP="00AA5E77">
            <w:pPr>
              <w:pStyle w:val="phtablecellleft"/>
            </w:pPr>
            <w:r>
              <w:t>text</w:t>
            </w:r>
          </w:p>
        </w:tc>
        <w:tc>
          <w:tcPr>
            <w:tcW w:w="25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6C7596" w14:textId="77777777" w:rsidR="00146B36" w:rsidRDefault="003D2877" w:rsidP="00AA5E77">
            <w:pPr>
              <w:pStyle w:val="phtablecellleft"/>
            </w:pPr>
            <w:r>
              <w:t>Текст тезиса-рекомендации</w:t>
            </w:r>
          </w:p>
        </w:tc>
        <w:tc>
          <w:tcPr>
            <w:tcW w:w="259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E7E8A9" w14:textId="77777777" w:rsidR="00146B36" w:rsidRDefault="003D2877" w:rsidP="00AA5E77">
            <w:pPr>
              <w:pStyle w:val="phtablecellleft"/>
            </w:pPr>
            <w:r>
              <w:t>строка</w:t>
            </w:r>
          </w:p>
        </w:tc>
        <w:tc>
          <w:tcPr>
            <w:tcW w:w="27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D58E2F" w14:textId="77777777" w:rsidR="00146B36" w:rsidRDefault="003D2877" w:rsidP="00AA5E77">
            <w:pPr>
              <w:pStyle w:val="phtablecellleft"/>
            </w:pPr>
            <w:r>
              <w:t>Да</w:t>
            </w:r>
          </w:p>
        </w:tc>
      </w:tr>
      <w:tr w:rsidR="00146B36" w14:paraId="335F784D" w14:textId="77777777" w:rsidTr="00AA5E77">
        <w:tc>
          <w:tcPr>
            <w:tcW w:w="25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D56A292" w14:textId="77777777" w:rsidR="00146B36" w:rsidRDefault="003D2877" w:rsidP="00AA5E77">
            <w:pPr>
              <w:pStyle w:val="phtablecellleft"/>
            </w:pPr>
            <w:r>
              <w:t>comment</w:t>
            </w:r>
          </w:p>
        </w:tc>
        <w:tc>
          <w:tcPr>
            <w:tcW w:w="25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A7B94A" w14:textId="77777777" w:rsidR="00146B36" w:rsidRDefault="003D2877" w:rsidP="00AA5E77">
            <w:pPr>
              <w:pStyle w:val="phtablecellleft"/>
            </w:pPr>
            <w:r>
              <w:t>Комментарий</w:t>
            </w:r>
          </w:p>
        </w:tc>
        <w:tc>
          <w:tcPr>
            <w:tcW w:w="259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7C4EA2" w14:textId="77777777" w:rsidR="00146B36" w:rsidRDefault="003D2877" w:rsidP="00AA5E77">
            <w:pPr>
              <w:pStyle w:val="phtablecellleft"/>
            </w:pPr>
            <w:r>
              <w:t>строка</w:t>
            </w:r>
          </w:p>
        </w:tc>
        <w:tc>
          <w:tcPr>
            <w:tcW w:w="27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E17558" w14:textId="77777777" w:rsidR="00146B36" w:rsidRDefault="003D2877" w:rsidP="00AA5E77">
            <w:pPr>
              <w:pStyle w:val="phtablecellleft"/>
            </w:pPr>
            <w:bookmarkStart w:id="87" w:name="_heading=h.1egqt2p" w:colFirst="0" w:colLast="0"/>
            <w:bookmarkEnd w:id="87"/>
            <w:r>
              <w:t>Нет</w:t>
            </w:r>
          </w:p>
        </w:tc>
      </w:tr>
      <w:tr w:rsidR="00146B36" w14:paraId="0056A068" w14:textId="77777777" w:rsidTr="00AA5E77">
        <w:tc>
          <w:tcPr>
            <w:tcW w:w="25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096F8D0" w14:textId="77777777" w:rsidR="00146B36" w:rsidRDefault="003D2877" w:rsidP="00AA5E77">
            <w:pPr>
              <w:pStyle w:val="phtablecellleft"/>
            </w:pPr>
            <w:r>
              <w:t>stage</w:t>
            </w:r>
          </w:p>
        </w:tc>
        <w:tc>
          <w:tcPr>
            <w:tcW w:w="25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AD43168" w14:textId="77777777" w:rsidR="00146B36" w:rsidRDefault="003D2877" w:rsidP="00AA5E77">
            <w:pPr>
              <w:pStyle w:val="phtablecellleft"/>
            </w:pPr>
            <w:r>
              <w:t>Этап оказания медицинской помощи</w:t>
            </w:r>
          </w:p>
        </w:tc>
        <w:tc>
          <w:tcPr>
            <w:tcW w:w="259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7847B5" w14:textId="77777777" w:rsidR="00146B36" w:rsidRDefault="003D2877" w:rsidP="00AA5E77">
            <w:pPr>
              <w:pStyle w:val="phtablecellleft"/>
            </w:pPr>
            <w:r>
              <w:t>строка</w:t>
            </w:r>
          </w:p>
        </w:tc>
        <w:tc>
          <w:tcPr>
            <w:tcW w:w="27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63DE5E" w14:textId="77777777" w:rsidR="00146B36" w:rsidRDefault="003D2877" w:rsidP="00AA5E77">
            <w:pPr>
              <w:pStyle w:val="phtablecellleft"/>
            </w:pPr>
            <w:r>
              <w:t>Да</w:t>
            </w:r>
          </w:p>
        </w:tc>
      </w:tr>
      <w:tr w:rsidR="00146B36" w14:paraId="5B6578B9" w14:textId="77777777" w:rsidTr="00AA5E77">
        <w:tc>
          <w:tcPr>
            <w:tcW w:w="25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6546A9C" w14:textId="77777777" w:rsidR="00146B36" w:rsidRDefault="003D2877" w:rsidP="00AA5E77">
            <w:pPr>
              <w:pStyle w:val="phtablecellleft"/>
            </w:pPr>
            <w:r>
              <w:t>convincing</w:t>
            </w:r>
          </w:p>
        </w:tc>
        <w:tc>
          <w:tcPr>
            <w:tcW w:w="25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F8A9853" w14:textId="77777777" w:rsidR="00146B36" w:rsidRDefault="003D2877" w:rsidP="00AA5E77">
            <w:pPr>
              <w:pStyle w:val="phtablecellleft"/>
            </w:pPr>
            <w:r>
              <w:t>Уровень убедительности</w:t>
            </w:r>
          </w:p>
        </w:tc>
        <w:tc>
          <w:tcPr>
            <w:tcW w:w="259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3026C18" w14:textId="77777777" w:rsidR="00146B36" w:rsidRDefault="003D2877" w:rsidP="00AA5E77">
            <w:pPr>
              <w:pStyle w:val="phtablecellleft"/>
            </w:pPr>
            <w:r>
              <w:t>строка</w:t>
            </w:r>
          </w:p>
        </w:tc>
        <w:tc>
          <w:tcPr>
            <w:tcW w:w="27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F9ACC2" w14:textId="77777777" w:rsidR="00146B36" w:rsidRDefault="003D2877" w:rsidP="00AA5E77">
            <w:pPr>
              <w:pStyle w:val="phtablecellleft"/>
            </w:pPr>
            <w:r>
              <w:t>Да</w:t>
            </w:r>
          </w:p>
        </w:tc>
      </w:tr>
      <w:tr w:rsidR="00146B36" w14:paraId="5A6240A7" w14:textId="77777777" w:rsidTr="00AA5E77">
        <w:tc>
          <w:tcPr>
            <w:tcW w:w="25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D540C6" w14:textId="77777777" w:rsidR="00146B36" w:rsidRDefault="003D2877" w:rsidP="00AA5E77">
            <w:pPr>
              <w:pStyle w:val="phtablecellleft"/>
            </w:pPr>
            <w:r>
              <w:t>evidential</w:t>
            </w:r>
          </w:p>
        </w:tc>
        <w:tc>
          <w:tcPr>
            <w:tcW w:w="25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22D787" w14:textId="77777777" w:rsidR="00146B36" w:rsidRDefault="003D2877" w:rsidP="00AA5E77">
            <w:pPr>
              <w:pStyle w:val="phtablecellleft"/>
            </w:pPr>
            <w:r>
              <w:t>Уровень доказательности</w:t>
            </w:r>
          </w:p>
        </w:tc>
        <w:tc>
          <w:tcPr>
            <w:tcW w:w="259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B32996" w14:textId="77777777" w:rsidR="00146B36" w:rsidRDefault="003D2877" w:rsidP="00AA5E77">
            <w:pPr>
              <w:pStyle w:val="phtablecellleft"/>
            </w:pPr>
            <w:r>
              <w:t>строка</w:t>
            </w:r>
          </w:p>
        </w:tc>
        <w:tc>
          <w:tcPr>
            <w:tcW w:w="27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4F4DA4" w14:textId="77777777" w:rsidR="00146B36" w:rsidRDefault="003D2877" w:rsidP="00AA5E77">
            <w:pPr>
              <w:pStyle w:val="phtablecellleft"/>
            </w:pPr>
            <w:r>
              <w:t>Да</w:t>
            </w:r>
          </w:p>
        </w:tc>
      </w:tr>
      <w:tr w:rsidR="00146B36" w14:paraId="04AD903F" w14:textId="77777777" w:rsidTr="00AA5E77">
        <w:tc>
          <w:tcPr>
            <w:tcW w:w="25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65729BA" w14:textId="77777777" w:rsidR="00146B36" w:rsidRDefault="003D2877" w:rsidP="00AA5E77">
            <w:pPr>
              <w:pStyle w:val="phtablecellleft"/>
            </w:pPr>
            <w:r>
              <w:t>condition</w:t>
            </w:r>
          </w:p>
        </w:tc>
        <w:tc>
          <w:tcPr>
            <w:tcW w:w="25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E88874" w14:textId="77777777" w:rsidR="00146B36" w:rsidRDefault="003D2877" w:rsidP="00AA5E77">
            <w:pPr>
              <w:pStyle w:val="phtablecellleft"/>
            </w:pPr>
            <w:r>
              <w:t>Текстовое условие применимости тезиса</w:t>
            </w:r>
          </w:p>
        </w:tc>
        <w:tc>
          <w:tcPr>
            <w:tcW w:w="259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C7B9B5" w14:textId="77777777" w:rsidR="00146B36" w:rsidRDefault="003D2877" w:rsidP="00AA5E77">
            <w:pPr>
              <w:pStyle w:val="phtablecellleft"/>
            </w:pPr>
            <w:r>
              <w:t>строка</w:t>
            </w:r>
          </w:p>
        </w:tc>
        <w:tc>
          <w:tcPr>
            <w:tcW w:w="27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2C4059" w14:textId="77777777" w:rsidR="00146B36" w:rsidRDefault="003D2877" w:rsidP="00AA5E77">
            <w:pPr>
              <w:pStyle w:val="phtablecellleft"/>
            </w:pPr>
            <w:r>
              <w:t>Нет</w:t>
            </w:r>
          </w:p>
        </w:tc>
      </w:tr>
      <w:tr w:rsidR="00146B36" w14:paraId="052CF9C6" w14:textId="77777777" w:rsidTr="00AA5E77">
        <w:tc>
          <w:tcPr>
            <w:tcW w:w="25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83624F" w14:textId="77777777" w:rsidR="00146B36" w:rsidRDefault="003D2877" w:rsidP="00AA5E77">
            <w:pPr>
              <w:pStyle w:val="phtablecellleft"/>
            </w:pPr>
            <w:r>
              <w:t>activities</w:t>
            </w:r>
          </w:p>
        </w:tc>
        <w:tc>
          <w:tcPr>
            <w:tcW w:w="25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5F249F" w14:textId="77777777" w:rsidR="00146B36" w:rsidRDefault="003D2877" w:rsidP="00AA5E77">
            <w:pPr>
              <w:pStyle w:val="phtablecellleft"/>
            </w:pPr>
            <w:r>
              <w:t>Список вмешательств</w:t>
            </w:r>
          </w:p>
        </w:tc>
        <w:tc>
          <w:tcPr>
            <w:tcW w:w="259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0CE33E" w14:textId="77777777" w:rsidR="00146B36" w:rsidRDefault="003D2877" w:rsidP="00AA5E77">
            <w:pPr>
              <w:pStyle w:val="phtablecellleft"/>
            </w:pPr>
            <w:r>
              <w:t>комплексный</w:t>
            </w:r>
          </w:p>
        </w:tc>
        <w:tc>
          <w:tcPr>
            <w:tcW w:w="27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76A88E" w14:textId="77777777" w:rsidR="00146B36" w:rsidRDefault="003D2877" w:rsidP="00AA5E77">
            <w:pPr>
              <w:pStyle w:val="phtablecellleft"/>
            </w:pPr>
            <w:r>
              <w:t>Нет</w:t>
            </w:r>
          </w:p>
        </w:tc>
      </w:tr>
      <w:tr w:rsidR="00146B36" w14:paraId="499F226B" w14:textId="77777777" w:rsidTr="00AA5E77">
        <w:tc>
          <w:tcPr>
            <w:tcW w:w="25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976DE86" w14:textId="77777777" w:rsidR="00146B36" w:rsidRDefault="003D2877" w:rsidP="00AA5E77">
            <w:pPr>
              <w:pStyle w:val="phtablecellleft"/>
            </w:pPr>
            <w:r>
              <w:t>services</w:t>
            </w:r>
          </w:p>
        </w:tc>
        <w:tc>
          <w:tcPr>
            <w:tcW w:w="25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4379FE" w14:textId="77777777" w:rsidR="00146B36" w:rsidRDefault="003D2877" w:rsidP="00AA5E77">
            <w:pPr>
              <w:pStyle w:val="phtablecellleft"/>
            </w:pPr>
            <w:r>
              <w:t>Список медицинских услуг вмешательства</w:t>
            </w:r>
          </w:p>
        </w:tc>
        <w:tc>
          <w:tcPr>
            <w:tcW w:w="259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7ABF1C5" w14:textId="77777777" w:rsidR="00146B36" w:rsidRDefault="003D2877" w:rsidP="00AA5E77">
            <w:pPr>
              <w:pStyle w:val="phtablecellleft"/>
            </w:pPr>
            <w:r>
              <w:t>комплексный</w:t>
            </w:r>
          </w:p>
        </w:tc>
        <w:tc>
          <w:tcPr>
            <w:tcW w:w="27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66ED02" w14:textId="77777777" w:rsidR="00146B36" w:rsidRDefault="003D2877" w:rsidP="00AA5E77">
            <w:pPr>
              <w:pStyle w:val="phtablecellleft"/>
            </w:pPr>
            <w:r>
              <w:t>Да</w:t>
            </w:r>
          </w:p>
        </w:tc>
      </w:tr>
      <w:tr w:rsidR="00146B36" w14:paraId="7AA29FA2" w14:textId="77777777" w:rsidTr="00AA5E77">
        <w:tc>
          <w:tcPr>
            <w:tcW w:w="25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F841A7" w14:textId="77777777" w:rsidR="00146B36" w:rsidRDefault="003D2877" w:rsidP="00AA5E77">
            <w:pPr>
              <w:pStyle w:val="phtablecellleft"/>
            </w:pPr>
            <w:r>
              <w:t>service</w:t>
            </w:r>
          </w:p>
        </w:tc>
        <w:tc>
          <w:tcPr>
            <w:tcW w:w="25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FB9B40" w14:textId="77777777" w:rsidR="00146B36" w:rsidRDefault="003D2877" w:rsidP="00AA5E77">
            <w:pPr>
              <w:pStyle w:val="phtablecellleft"/>
            </w:pPr>
            <w:r>
              <w:t>Информация о медицинской услуге</w:t>
            </w:r>
          </w:p>
        </w:tc>
        <w:tc>
          <w:tcPr>
            <w:tcW w:w="259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D7FE28E" w14:textId="77777777" w:rsidR="00146B36" w:rsidRDefault="003D2877" w:rsidP="00AA5E77">
            <w:pPr>
              <w:pStyle w:val="phtablecellleft"/>
            </w:pPr>
            <w:r>
              <w:t>комплексный</w:t>
            </w:r>
          </w:p>
        </w:tc>
        <w:tc>
          <w:tcPr>
            <w:tcW w:w="27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23488A" w14:textId="77777777" w:rsidR="00146B36" w:rsidRDefault="003D2877" w:rsidP="00AA5E77">
            <w:pPr>
              <w:pStyle w:val="phtablecellleft"/>
            </w:pPr>
            <w:r>
              <w:t>Да</w:t>
            </w:r>
          </w:p>
        </w:tc>
      </w:tr>
      <w:tr w:rsidR="00146B36" w14:paraId="0C6280AA" w14:textId="77777777" w:rsidTr="00AA5E77">
        <w:tc>
          <w:tcPr>
            <w:tcW w:w="25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BD31152" w14:textId="77777777" w:rsidR="00146B36" w:rsidRDefault="003D2877" w:rsidP="00AA5E77">
            <w:pPr>
              <w:pStyle w:val="phtablecellleft"/>
            </w:pPr>
            <w:r>
              <w:t>name</w:t>
            </w:r>
          </w:p>
        </w:tc>
        <w:tc>
          <w:tcPr>
            <w:tcW w:w="25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B4C6036" w14:textId="77777777" w:rsidR="00146B36" w:rsidRDefault="003D2877" w:rsidP="00AA5E77">
            <w:pPr>
              <w:pStyle w:val="phtablecellleft"/>
            </w:pPr>
            <w:r>
              <w:t>Название медицинской услуги по справочнику</w:t>
            </w:r>
          </w:p>
        </w:tc>
        <w:tc>
          <w:tcPr>
            <w:tcW w:w="259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13E743" w14:textId="77777777" w:rsidR="00146B36" w:rsidRDefault="003D2877" w:rsidP="00AA5E77">
            <w:pPr>
              <w:pStyle w:val="phtablecellleft"/>
            </w:pPr>
            <w:r>
              <w:t>строка</w:t>
            </w:r>
          </w:p>
        </w:tc>
        <w:tc>
          <w:tcPr>
            <w:tcW w:w="27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9BC1B1" w14:textId="77777777" w:rsidR="00146B36" w:rsidRDefault="003D2877" w:rsidP="00AA5E77">
            <w:pPr>
              <w:pStyle w:val="phtablecellleft"/>
            </w:pPr>
            <w:r>
              <w:t>Нет</w:t>
            </w:r>
          </w:p>
        </w:tc>
      </w:tr>
      <w:tr w:rsidR="00146B36" w14:paraId="25AE8816" w14:textId="77777777" w:rsidTr="00AA5E77">
        <w:tc>
          <w:tcPr>
            <w:tcW w:w="25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EEB9AC" w14:textId="77777777" w:rsidR="00146B36" w:rsidRDefault="003D2877" w:rsidP="00AA5E77">
            <w:pPr>
              <w:pStyle w:val="phtablecellleft"/>
            </w:pPr>
            <w:r>
              <w:t>code</w:t>
            </w:r>
          </w:p>
        </w:tc>
        <w:tc>
          <w:tcPr>
            <w:tcW w:w="25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655D301" w14:textId="77777777" w:rsidR="00146B36" w:rsidRDefault="003D2877" w:rsidP="00AA5E77">
            <w:pPr>
              <w:pStyle w:val="phtablecellleft"/>
            </w:pPr>
            <w:r>
              <w:t>Код медицинской услуги по справочнику</w:t>
            </w:r>
          </w:p>
        </w:tc>
        <w:tc>
          <w:tcPr>
            <w:tcW w:w="259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8C86D5" w14:textId="77777777" w:rsidR="00146B36" w:rsidRDefault="003D2877" w:rsidP="00AA5E77">
            <w:pPr>
              <w:pStyle w:val="phtablecellleft"/>
            </w:pPr>
            <w:r>
              <w:t>строка</w:t>
            </w:r>
          </w:p>
        </w:tc>
        <w:tc>
          <w:tcPr>
            <w:tcW w:w="27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1D7F6F" w14:textId="77777777" w:rsidR="00146B36" w:rsidRDefault="003D2877" w:rsidP="00AA5E77">
            <w:pPr>
              <w:pStyle w:val="phtablecellleft"/>
            </w:pPr>
            <w:r>
              <w:t>Да</w:t>
            </w:r>
          </w:p>
        </w:tc>
      </w:tr>
    </w:tbl>
    <w:p w14:paraId="33A787C3" w14:textId="77777777" w:rsidR="00146B36" w:rsidRDefault="003D2877" w:rsidP="001D5A12">
      <w:pPr>
        <w:pStyle w:val="4"/>
      </w:pPr>
      <w:bookmarkStart w:id="88" w:name="_heading=h.3ygebqi" w:colFirst="0" w:colLast="0"/>
      <w:bookmarkStart w:id="89" w:name="_Toc66719480"/>
      <w:bookmarkEnd w:id="88"/>
      <w:r>
        <w:t>Формат запроса на получение структурированной информации по документу клинической рекомендации</w:t>
      </w:r>
      <w:bookmarkEnd w:id="89"/>
    </w:p>
    <w:p w14:paraId="3D102087" w14:textId="77777777" w:rsidR="00146B36" w:rsidRPr="003D2877" w:rsidRDefault="003D2877" w:rsidP="009C6A4C">
      <w:pPr>
        <w:pStyle w:val="afff7"/>
        <w:rPr>
          <w:rFonts w:eastAsia="Courier New"/>
        </w:rPr>
      </w:pPr>
      <w:r w:rsidRPr="003D2877">
        <w:rPr>
          <w:rFonts w:eastAsia="Courier New"/>
        </w:rPr>
        <w:t>&lt;?xml version="1.0" encoding="UTF-8"?&gt;</w:t>
      </w:r>
    </w:p>
    <w:p w14:paraId="2EBCA8F8" w14:textId="77777777" w:rsidR="00146B36" w:rsidRPr="003D2877" w:rsidRDefault="003D2877" w:rsidP="009C6A4C">
      <w:pPr>
        <w:pStyle w:val="afff7"/>
        <w:rPr>
          <w:rFonts w:eastAsia="Courier New"/>
        </w:rPr>
      </w:pPr>
      <w:r w:rsidRPr="003D2877">
        <w:rPr>
          <w:rFonts w:eastAsia="Courier New"/>
        </w:rPr>
        <w:t>&lt;s:Envelope xmlns:s="http://schemas.xmlsoap.org/soap/envelope/" xmlns:a="http://www.w3.org/2005/08/addressing" xmlns:wsse="http://docs.oasis-open.org/wss/2004/01/oasis-200401-wss-wssecurity-secext-1.0.xsd"&gt;</w:t>
      </w:r>
    </w:p>
    <w:p w14:paraId="16AB0857" w14:textId="77777777" w:rsidR="00146B36" w:rsidRPr="003D2877" w:rsidRDefault="003D2877" w:rsidP="009C6A4C">
      <w:pPr>
        <w:pStyle w:val="afff7"/>
        <w:rPr>
          <w:rFonts w:eastAsia="Courier New"/>
        </w:rPr>
      </w:pPr>
      <w:r w:rsidRPr="003D2877">
        <w:rPr>
          <w:rFonts w:eastAsia="Courier New"/>
        </w:rPr>
        <w:t>  &lt;s:Header&gt;</w:t>
      </w:r>
    </w:p>
    <w:p w14:paraId="3A6BA7B4" w14:textId="77777777" w:rsidR="00146B36" w:rsidRPr="003D2877" w:rsidRDefault="003D2877" w:rsidP="009C6A4C">
      <w:pPr>
        <w:pStyle w:val="afff7"/>
        <w:rPr>
          <w:rFonts w:eastAsia="Courier New"/>
        </w:rPr>
      </w:pPr>
      <w:bookmarkStart w:id="90" w:name="_heading=h.2dlolyb" w:colFirst="0" w:colLast="0"/>
      <w:bookmarkEnd w:id="90"/>
      <w:r w:rsidRPr="003D2877">
        <w:rPr>
          <w:rFonts w:eastAsia="Courier New"/>
        </w:rPr>
        <w:t>    &lt;a:Action&gt;clinrecInfo&lt;/a:Action&gt;</w:t>
      </w:r>
    </w:p>
    <w:p w14:paraId="4F0D83C6" w14:textId="77777777" w:rsidR="00146B36" w:rsidRPr="003D2877" w:rsidRDefault="003D2877" w:rsidP="009C6A4C">
      <w:pPr>
        <w:pStyle w:val="afff7"/>
        <w:rPr>
          <w:rFonts w:eastAsia="Courier New"/>
        </w:rPr>
      </w:pPr>
      <w:r w:rsidRPr="003D2877">
        <w:rPr>
          <w:rFonts w:eastAsia="Courier New"/>
        </w:rPr>
        <w:t>    &lt;transportHeader xmlns="http://egisz.rosminzdrav.ru" xmlns:i="http://www.w3.org/2001/XMLSchema-instance"&gt;</w:t>
      </w:r>
    </w:p>
    <w:p w14:paraId="54852589" w14:textId="77777777" w:rsidR="00146B36" w:rsidRPr="00F6160A" w:rsidRDefault="003D2877" w:rsidP="009C6A4C">
      <w:pPr>
        <w:pStyle w:val="afff7"/>
        <w:rPr>
          <w:rFonts w:eastAsia="Courier New"/>
          <w:lang w:val="ru-RU"/>
        </w:rPr>
      </w:pPr>
      <w:r w:rsidRPr="003D2877">
        <w:rPr>
          <w:rFonts w:eastAsia="Courier New"/>
        </w:rPr>
        <w:lastRenderedPageBreak/>
        <w:t>      </w:t>
      </w:r>
      <w:r w:rsidRPr="00F6160A">
        <w:rPr>
          <w:rFonts w:eastAsia="Courier New"/>
          <w:lang w:val="ru-RU"/>
        </w:rPr>
        <w:t>&lt;</w:t>
      </w:r>
      <w:r>
        <w:rPr>
          <w:rFonts w:eastAsia="Courier New"/>
        </w:rPr>
        <w:t>authInfo</w:t>
      </w:r>
      <w:r w:rsidRPr="00F6160A">
        <w:rPr>
          <w:rFonts w:eastAsia="Courier New"/>
          <w:lang w:val="ru-RU"/>
        </w:rPr>
        <w:t>&gt;</w:t>
      </w:r>
    </w:p>
    <w:p w14:paraId="12FDD41C" w14:textId="77777777" w:rsidR="00146B36" w:rsidRPr="00F6160A" w:rsidRDefault="003D2877" w:rsidP="009C6A4C">
      <w:pPr>
        <w:pStyle w:val="afff7"/>
        <w:rPr>
          <w:rFonts w:eastAsia="Courier New"/>
          <w:lang w:val="ru-RU"/>
        </w:rPr>
      </w:pPr>
      <w:r>
        <w:rPr>
          <w:rFonts w:eastAsia="Courier New"/>
        </w:rPr>
        <w:t>        </w:t>
      </w:r>
      <w:r w:rsidRPr="00F6160A">
        <w:rPr>
          <w:rFonts w:eastAsia="Courier New"/>
          <w:lang w:val="ru-RU"/>
        </w:rPr>
        <w:t>&lt;</w:t>
      </w:r>
      <w:r>
        <w:rPr>
          <w:rFonts w:eastAsia="Courier New"/>
        </w:rPr>
        <w:t>clientEntityId</w:t>
      </w:r>
      <w:r w:rsidRPr="00F6160A">
        <w:rPr>
          <w:rFonts w:eastAsia="Courier New"/>
          <w:lang w:val="ru-RU"/>
        </w:rPr>
        <w:t>&gt;Идентификатор ИС, полученный при регистрации&lt;/</w:t>
      </w:r>
      <w:r>
        <w:rPr>
          <w:rFonts w:eastAsia="Courier New"/>
        </w:rPr>
        <w:t>clientEntityId</w:t>
      </w:r>
      <w:r w:rsidRPr="00F6160A">
        <w:rPr>
          <w:rFonts w:eastAsia="Courier New"/>
          <w:lang w:val="ru-RU"/>
        </w:rPr>
        <w:t>&gt;</w:t>
      </w:r>
    </w:p>
    <w:p w14:paraId="2EBEF9C2" w14:textId="77777777" w:rsidR="00146B36" w:rsidRPr="003D2877" w:rsidRDefault="003D2877" w:rsidP="009C6A4C">
      <w:pPr>
        <w:pStyle w:val="afff7"/>
        <w:rPr>
          <w:rFonts w:eastAsia="Courier New"/>
        </w:rPr>
      </w:pPr>
      <w:r>
        <w:rPr>
          <w:rFonts w:eastAsia="Courier New"/>
        </w:rPr>
        <w:t>      </w:t>
      </w:r>
      <w:r w:rsidRPr="003D2877">
        <w:rPr>
          <w:rFonts w:eastAsia="Courier New"/>
        </w:rPr>
        <w:t>&lt;/authInfo&gt;</w:t>
      </w:r>
    </w:p>
    <w:p w14:paraId="6F805B2B" w14:textId="77777777" w:rsidR="00146B36" w:rsidRPr="003D2877" w:rsidRDefault="003D2877" w:rsidP="009C6A4C">
      <w:pPr>
        <w:pStyle w:val="afff7"/>
        <w:rPr>
          <w:rFonts w:eastAsia="Courier New"/>
        </w:rPr>
      </w:pPr>
      <w:r w:rsidRPr="003D2877">
        <w:rPr>
          <w:rFonts w:eastAsia="Courier New"/>
        </w:rPr>
        <w:t>    &lt;/transportHeader&gt;</w:t>
      </w:r>
    </w:p>
    <w:p w14:paraId="2A367CB4" w14:textId="77777777" w:rsidR="00146B36" w:rsidRPr="003D2877" w:rsidRDefault="003D2877" w:rsidP="009C6A4C">
      <w:pPr>
        <w:pStyle w:val="afff7"/>
        <w:rPr>
          <w:rFonts w:eastAsia="Courier New"/>
        </w:rPr>
      </w:pPr>
      <w:r w:rsidRPr="003D2877">
        <w:rPr>
          <w:rFonts w:eastAsia="Courier New"/>
        </w:rPr>
        <w:t>    &lt;a:MessageID&gt;</w:t>
      </w:r>
      <w:r>
        <w:rPr>
          <w:rFonts w:eastAsia="Courier New"/>
        </w:rPr>
        <w:t>Идентификатор</w:t>
      </w:r>
      <w:r w:rsidRPr="003D2877">
        <w:rPr>
          <w:rFonts w:eastAsia="Courier New"/>
        </w:rPr>
        <w:t xml:space="preserve"> </w:t>
      </w:r>
      <w:r>
        <w:rPr>
          <w:rFonts w:eastAsia="Courier New"/>
        </w:rPr>
        <w:t>сообщения</w:t>
      </w:r>
      <w:r w:rsidRPr="003D2877">
        <w:rPr>
          <w:rFonts w:eastAsia="Courier New"/>
        </w:rPr>
        <w:t>&lt;/a:MessageID&gt;</w:t>
      </w:r>
    </w:p>
    <w:p w14:paraId="075AD771" w14:textId="77777777" w:rsidR="00146B36" w:rsidRPr="003D2877" w:rsidRDefault="003D2877" w:rsidP="009C6A4C">
      <w:pPr>
        <w:pStyle w:val="afff7"/>
        <w:rPr>
          <w:rFonts w:eastAsia="Courier New"/>
        </w:rPr>
      </w:pPr>
      <w:r w:rsidRPr="003D2877">
        <w:rPr>
          <w:rFonts w:eastAsia="Courier New"/>
        </w:rPr>
        <w:t>    &lt;a:ReplyTo&gt;</w:t>
      </w:r>
    </w:p>
    <w:p w14:paraId="4307B98E" w14:textId="77777777" w:rsidR="00146B36" w:rsidRPr="003D2877" w:rsidRDefault="003D2877" w:rsidP="009C6A4C">
      <w:pPr>
        <w:pStyle w:val="afff7"/>
        <w:rPr>
          <w:rFonts w:eastAsia="Courier New"/>
        </w:rPr>
      </w:pPr>
      <w:r w:rsidRPr="003D2877">
        <w:rPr>
          <w:rFonts w:eastAsia="Courier New"/>
        </w:rPr>
        <w:t>      &lt;a:Address&gt;http://www.w3.org/2005/08/addressing/anonymous&lt;/a:Address&gt;</w:t>
      </w:r>
    </w:p>
    <w:p w14:paraId="1A665C92" w14:textId="77777777" w:rsidR="00146B36" w:rsidRPr="003D2877" w:rsidRDefault="003D2877" w:rsidP="009C6A4C">
      <w:pPr>
        <w:pStyle w:val="afff7"/>
        <w:rPr>
          <w:rFonts w:eastAsia="Courier New"/>
        </w:rPr>
      </w:pPr>
      <w:r w:rsidRPr="003D2877">
        <w:rPr>
          <w:rFonts w:eastAsia="Courier New"/>
        </w:rPr>
        <w:t>    &lt;/a:ReplyTo&gt;</w:t>
      </w:r>
    </w:p>
    <w:p w14:paraId="63FA1AAA" w14:textId="77777777" w:rsidR="00146B36" w:rsidRPr="003D2877" w:rsidRDefault="003D2877" w:rsidP="009C6A4C">
      <w:pPr>
        <w:pStyle w:val="afff7"/>
        <w:rPr>
          <w:rFonts w:eastAsia="Courier New"/>
        </w:rPr>
      </w:pPr>
      <w:r w:rsidRPr="003D2877">
        <w:rPr>
          <w:rFonts w:eastAsia="Courier New"/>
        </w:rPr>
        <w:t>    &lt;a:To&gt;</w:t>
      </w:r>
      <w:r>
        <w:rPr>
          <w:rFonts w:eastAsia="Courier New"/>
        </w:rPr>
        <w:t>Адрес</w:t>
      </w:r>
      <w:r w:rsidRPr="003D2877">
        <w:rPr>
          <w:rFonts w:eastAsia="Courier New"/>
        </w:rPr>
        <w:t xml:space="preserve"> </w:t>
      </w:r>
      <w:r>
        <w:rPr>
          <w:rFonts w:eastAsia="Courier New"/>
        </w:rPr>
        <w:t>сервиса</w:t>
      </w:r>
      <w:r w:rsidRPr="003D2877">
        <w:rPr>
          <w:rFonts w:eastAsia="Courier New"/>
        </w:rPr>
        <w:t xml:space="preserve"> </w:t>
      </w:r>
      <w:r>
        <w:rPr>
          <w:rFonts w:eastAsia="Courier New"/>
        </w:rPr>
        <w:t>Системы</w:t>
      </w:r>
      <w:r w:rsidRPr="003D2877">
        <w:rPr>
          <w:rFonts w:eastAsia="Courier New"/>
        </w:rPr>
        <w:t xml:space="preserve"> </w:t>
      </w:r>
      <w:r>
        <w:rPr>
          <w:rFonts w:eastAsia="Courier New"/>
        </w:rPr>
        <w:t>в</w:t>
      </w:r>
      <w:r w:rsidRPr="003D2877">
        <w:rPr>
          <w:rFonts w:eastAsia="Courier New"/>
        </w:rPr>
        <w:t xml:space="preserve"> </w:t>
      </w:r>
      <w:r>
        <w:rPr>
          <w:rFonts w:eastAsia="Courier New"/>
        </w:rPr>
        <w:t>ИПС</w:t>
      </w:r>
      <w:r w:rsidRPr="003D2877">
        <w:rPr>
          <w:rFonts w:eastAsia="Courier New"/>
        </w:rPr>
        <w:t>&lt;/a:To&gt;</w:t>
      </w:r>
    </w:p>
    <w:p w14:paraId="0CDDCC7E" w14:textId="77777777" w:rsidR="00146B36" w:rsidRPr="003D2877" w:rsidRDefault="003D2877" w:rsidP="009C6A4C">
      <w:pPr>
        <w:pStyle w:val="afff7"/>
        <w:rPr>
          <w:rFonts w:eastAsia="Courier New"/>
        </w:rPr>
      </w:pPr>
      <w:r w:rsidRPr="003D2877">
        <w:rPr>
          <w:rFonts w:eastAsia="Courier New"/>
        </w:rPr>
        <w:t>    &lt;wsse:Security&gt;</w:t>
      </w:r>
      <w:r>
        <w:rPr>
          <w:rFonts w:eastAsia="Courier New"/>
        </w:rPr>
        <w:t>Блок</w:t>
      </w:r>
      <w:r w:rsidRPr="003D2877">
        <w:rPr>
          <w:rFonts w:eastAsia="Courier New"/>
        </w:rPr>
        <w:t xml:space="preserve"> </w:t>
      </w:r>
      <w:r>
        <w:rPr>
          <w:rFonts w:eastAsia="Courier New"/>
        </w:rPr>
        <w:t>подписи</w:t>
      </w:r>
      <w:r w:rsidRPr="003D2877">
        <w:rPr>
          <w:rFonts w:eastAsia="Courier New"/>
        </w:rPr>
        <w:t>&lt;/wsse:Security&gt;</w:t>
      </w:r>
    </w:p>
    <w:p w14:paraId="33FAC45B" w14:textId="77777777" w:rsidR="00146B36" w:rsidRPr="003D2877" w:rsidRDefault="003D2877" w:rsidP="009C6A4C">
      <w:pPr>
        <w:pStyle w:val="afff7"/>
        <w:rPr>
          <w:rFonts w:eastAsia="Courier New"/>
        </w:rPr>
      </w:pPr>
      <w:r w:rsidRPr="003D2877">
        <w:rPr>
          <w:rFonts w:eastAsia="Courier New"/>
        </w:rPr>
        <w:t>  &lt;/s:Header&gt;</w:t>
      </w:r>
    </w:p>
    <w:p w14:paraId="364BB4F2" w14:textId="77777777" w:rsidR="00146B36" w:rsidRPr="003D2877" w:rsidRDefault="003D2877" w:rsidP="009C6A4C">
      <w:pPr>
        <w:pStyle w:val="afff7"/>
        <w:rPr>
          <w:rFonts w:eastAsia="Courier New"/>
        </w:rPr>
      </w:pPr>
      <w:r w:rsidRPr="003D2877">
        <w:rPr>
          <w:rFonts w:eastAsia="Courier New"/>
        </w:rPr>
        <w:t>  &lt;s:Body xmlns:d2p1="http://docs.oasis-open.org/wss/2004/01/oasis-200401-wss-wssecurity-utility-1.0.xsd" xmlns:xsd="http://www.w3.org/2001/XMLSchema" xmlns:xsi="http://www.w3.org/2001/XMLSchema-instance" d2p1:Id="BodyID"&gt;</w:t>
      </w:r>
    </w:p>
    <w:p w14:paraId="1169723F" w14:textId="77777777" w:rsidR="00146B36" w:rsidRPr="003D2877" w:rsidRDefault="003D2877" w:rsidP="009C6A4C">
      <w:pPr>
        <w:pStyle w:val="afff7"/>
        <w:rPr>
          <w:rFonts w:eastAsia="Courier New"/>
        </w:rPr>
      </w:pPr>
      <w:r w:rsidRPr="003D2877">
        <w:rPr>
          <w:rFonts w:eastAsia="Courier New"/>
        </w:rPr>
        <w:t>    &lt;getClinrecInfo xmlns="http://vimis.rosminzdrav.ru/"&gt;</w:t>
      </w:r>
    </w:p>
    <w:p w14:paraId="1550958F" w14:textId="77777777" w:rsidR="00146B36" w:rsidRPr="00F6160A" w:rsidRDefault="003D2877" w:rsidP="009C6A4C">
      <w:pPr>
        <w:pStyle w:val="afff7"/>
        <w:rPr>
          <w:rFonts w:eastAsia="Courier New"/>
          <w:lang w:val="ru-RU"/>
        </w:rPr>
      </w:pPr>
      <w:r w:rsidRPr="003D2877">
        <w:rPr>
          <w:rFonts w:eastAsia="Courier New"/>
        </w:rPr>
        <w:t>        </w:t>
      </w:r>
      <w:r w:rsidRPr="00F6160A">
        <w:rPr>
          <w:rFonts w:eastAsia="Courier New"/>
          <w:lang w:val="ru-RU"/>
        </w:rPr>
        <w:t>&lt;</w:t>
      </w:r>
      <w:r>
        <w:rPr>
          <w:rFonts w:eastAsia="Courier New"/>
        </w:rPr>
        <w:t>id</w:t>
      </w:r>
      <w:r w:rsidRPr="00F6160A">
        <w:rPr>
          <w:rFonts w:eastAsia="Courier New"/>
          <w:lang w:val="ru-RU"/>
        </w:rPr>
        <w:t xml:space="preserve">  </w:t>
      </w:r>
      <w:r>
        <w:rPr>
          <w:rFonts w:eastAsia="Courier New"/>
        </w:rPr>
        <w:t>xmlns</w:t>
      </w:r>
      <w:r w:rsidRPr="00F6160A">
        <w:rPr>
          <w:rFonts w:eastAsia="Courier New"/>
          <w:lang w:val="ru-RU"/>
        </w:rPr>
        <w:t>=""&gt;Идентификатор документа клинической рекомендации&lt;/</w:t>
      </w:r>
      <w:r>
        <w:rPr>
          <w:rFonts w:eastAsia="Courier New"/>
        </w:rPr>
        <w:t>id</w:t>
      </w:r>
      <w:r w:rsidRPr="00F6160A">
        <w:rPr>
          <w:rFonts w:eastAsia="Courier New"/>
          <w:lang w:val="ru-RU"/>
        </w:rPr>
        <w:t>&gt;</w:t>
      </w:r>
    </w:p>
    <w:p w14:paraId="4F864B0B" w14:textId="77777777" w:rsidR="00146B36" w:rsidRPr="003D2877" w:rsidRDefault="003D2877" w:rsidP="009C6A4C">
      <w:pPr>
        <w:pStyle w:val="afff7"/>
        <w:rPr>
          <w:rFonts w:eastAsia="Courier New"/>
        </w:rPr>
      </w:pPr>
      <w:r>
        <w:rPr>
          <w:rFonts w:eastAsia="Courier New"/>
        </w:rPr>
        <w:t>    </w:t>
      </w:r>
      <w:r w:rsidRPr="003D2877">
        <w:rPr>
          <w:rFonts w:eastAsia="Courier New"/>
        </w:rPr>
        <w:t>&lt;/getClinrecInfo&gt;</w:t>
      </w:r>
    </w:p>
    <w:p w14:paraId="6DF9B265" w14:textId="77777777" w:rsidR="00146B36" w:rsidRPr="003D2877" w:rsidRDefault="003D2877" w:rsidP="009C6A4C">
      <w:pPr>
        <w:pStyle w:val="afff7"/>
        <w:rPr>
          <w:rFonts w:eastAsia="Courier New"/>
        </w:rPr>
      </w:pPr>
      <w:r w:rsidRPr="003D2877">
        <w:rPr>
          <w:rFonts w:eastAsia="Courier New"/>
        </w:rPr>
        <w:t>  &lt;/s:Body&gt;</w:t>
      </w:r>
    </w:p>
    <w:p w14:paraId="1F3DBEE2" w14:textId="77777777" w:rsidR="00146B36" w:rsidRPr="003D2877" w:rsidRDefault="003D2877" w:rsidP="009C6A4C">
      <w:pPr>
        <w:pStyle w:val="afff7"/>
        <w:rPr>
          <w:szCs w:val="24"/>
        </w:rPr>
      </w:pPr>
      <w:r w:rsidRPr="003D2877">
        <w:t>&lt;/s:Envelope&gt;</w:t>
      </w:r>
    </w:p>
    <w:p w14:paraId="1ED0B70D" w14:textId="77777777" w:rsidR="00146B36" w:rsidRPr="009C6A4C" w:rsidRDefault="003D2877" w:rsidP="009C6A4C">
      <w:pPr>
        <w:pStyle w:val="4"/>
      </w:pPr>
      <w:bookmarkStart w:id="91" w:name="_heading=h.sqyw64" w:colFirst="0" w:colLast="0"/>
      <w:bookmarkStart w:id="92" w:name="_Toc66719481"/>
      <w:bookmarkEnd w:id="91"/>
      <w:r w:rsidRPr="009C6A4C">
        <w:t>Формат синхронного ответа</w:t>
      </w:r>
      <w:bookmarkEnd w:id="92"/>
    </w:p>
    <w:p w14:paraId="480B241F" w14:textId="77777777" w:rsidR="00146B36" w:rsidRDefault="003D2877" w:rsidP="009C6A4C">
      <w:pPr>
        <w:pStyle w:val="afff7"/>
        <w:rPr>
          <w:rFonts w:eastAsia="Courier New"/>
        </w:rPr>
      </w:pPr>
      <w:r>
        <w:rPr>
          <w:rFonts w:eastAsia="Courier New"/>
        </w:rPr>
        <w:t>&lt;?xml version="1.0" encoding="UTF-8"?&gt;</w:t>
      </w:r>
    </w:p>
    <w:p w14:paraId="6E758E27" w14:textId="77777777" w:rsidR="00146B36" w:rsidRPr="003D2877" w:rsidRDefault="003D2877" w:rsidP="009C6A4C">
      <w:pPr>
        <w:pStyle w:val="afff7"/>
        <w:rPr>
          <w:rFonts w:eastAsia="Courier New"/>
        </w:rPr>
      </w:pPr>
      <w:r w:rsidRPr="003D2877">
        <w:rPr>
          <w:rFonts w:eastAsia="Courier New"/>
        </w:rPr>
        <w:t>&lt;soap:Envelope xmlns:soap="http://schemas.xmlsoap.org/soap/envelope/" xmlns:ds="http://www.w3.org/2000/09/xmldsig#" xmlns:wsa="http://www.w3.org/2005/08/addressing" xmlns:wsse="http://docs.oasis-open.org/wss/2004/01/oasis-200401-wss-wssecurity-secext-1.0.xsd" xmlns:wsu="http://docs.oasis-open.org/wss/2004/01/oasis-200401-wss-wssecurity-utility-1.0.xsd"&gt;</w:t>
      </w:r>
    </w:p>
    <w:p w14:paraId="2EDB66A7" w14:textId="77777777" w:rsidR="00146B36" w:rsidRPr="003D2877" w:rsidRDefault="003D2877" w:rsidP="009C6A4C">
      <w:pPr>
        <w:pStyle w:val="afff7"/>
        <w:rPr>
          <w:rFonts w:eastAsia="Courier New"/>
        </w:rPr>
      </w:pPr>
      <w:r w:rsidRPr="003D2877">
        <w:rPr>
          <w:rFonts w:eastAsia="Courier New"/>
        </w:rPr>
        <w:t xml:space="preserve">  &lt;soap:Header&gt;</w:t>
      </w:r>
    </w:p>
    <w:p w14:paraId="31FDF181" w14:textId="77777777" w:rsidR="00146B36" w:rsidRPr="003D2877" w:rsidRDefault="003D2877" w:rsidP="009C6A4C">
      <w:pPr>
        <w:pStyle w:val="afff7"/>
        <w:rPr>
          <w:rFonts w:eastAsia="Courier New"/>
        </w:rPr>
      </w:pPr>
      <w:r w:rsidRPr="003D2877">
        <w:rPr>
          <w:rFonts w:eastAsia="Courier New"/>
        </w:rPr>
        <w:t xml:space="preserve">    &lt;Action xmlns="http://www.w3.org/2005/08/addressing"&gt;clinrecInfo&lt;/Action&gt;</w:t>
      </w:r>
    </w:p>
    <w:p w14:paraId="7626BDB9" w14:textId="77777777" w:rsidR="00146B36" w:rsidRPr="003D2877" w:rsidRDefault="003D2877" w:rsidP="009C6A4C">
      <w:pPr>
        <w:pStyle w:val="afff7"/>
        <w:rPr>
          <w:rFonts w:eastAsia="Courier New"/>
        </w:rPr>
      </w:pPr>
      <w:r w:rsidRPr="003D2877">
        <w:rPr>
          <w:rFonts w:eastAsia="Courier New"/>
        </w:rPr>
        <w:t xml:space="preserve">    &lt;MessageID xmlns="http://www.w3.org/2005/08/addressing"&gt;</w:t>
      </w:r>
      <w:r>
        <w:rPr>
          <w:rFonts w:eastAsia="Courier New"/>
        </w:rPr>
        <w:t>Идентификатор</w:t>
      </w:r>
      <w:r w:rsidRPr="003D2877">
        <w:rPr>
          <w:rFonts w:eastAsia="Courier New"/>
        </w:rPr>
        <w:t xml:space="preserve"> </w:t>
      </w:r>
      <w:r>
        <w:rPr>
          <w:rFonts w:eastAsia="Courier New"/>
        </w:rPr>
        <w:t>сообщения</w:t>
      </w:r>
      <w:r w:rsidRPr="003D2877">
        <w:rPr>
          <w:rFonts w:eastAsia="Courier New"/>
        </w:rPr>
        <w:t>&lt;/MessageID&gt;</w:t>
      </w:r>
    </w:p>
    <w:p w14:paraId="47495692" w14:textId="77777777" w:rsidR="00146B36" w:rsidRPr="003D2877" w:rsidRDefault="003D2877" w:rsidP="009C6A4C">
      <w:pPr>
        <w:pStyle w:val="afff7"/>
        <w:rPr>
          <w:rFonts w:eastAsia="Courier New"/>
        </w:rPr>
      </w:pPr>
      <w:r w:rsidRPr="003D2877">
        <w:rPr>
          <w:rFonts w:eastAsia="Courier New"/>
        </w:rPr>
        <w:t xml:space="preserve">    &lt;To xmlns="http://www.w3.org/2005/08/addressing"&gt;http://www.w3.org/2005/08/addressing/anonymous&lt;/To&gt;</w:t>
      </w:r>
    </w:p>
    <w:p w14:paraId="638AFC53" w14:textId="77777777" w:rsidR="00146B36" w:rsidRPr="00F6160A" w:rsidRDefault="003D2877" w:rsidP="009C6A4C">
      <w:pPr>
        <w:pStyle w:val="afff7"/>
        <w:rPr>
          <w:rFonts w:eastAsia="Courier New"/>
          <w:lang w:val="ru-RU"/>
        </w:rPr>
      </w:pPr>
      <w:r w:rsidRPr="003D2877">
        <w:rPr>
          <w:rFonts w:eastAsia="Courier New"/>
        </w:rPr>
        <w:t xml:space="preserve">    </w:t>
      </w:r>
      <w:r w:rsidRPr="00F6160A">
        <w:rPr>
          <w:rFonts w:eastAsia="Courier New"/>
          <w:lang w:val="ru-RU"/>
        </w:rPr>
        <w:t>&lt;</w:t>
      </w:r>
      <w:r>
        <w:rPr>
          <w:rFonts w:eastAsia="Courier New"/>
        </w:rPr>
        <w:t>RelatesTo</w:t>
      </w:r>
      <w:r w:rsidRPr="00F6160A">
        <w:rPr>
          <w:rFonts w:eastAsia="Courier New"/>
          <w:lang w:val="ru-RU"/>
        </w:rPr>
        <w:t xml:space="preserve"> </w:t>
      </w:r>
      <w:r>
        <w:rPr>
          <w:rFonts w:eastAsia="Courier New"/>
        </w:rPr>
        <w:t>xmlns</w:t>
      </w:r>
      <w:r w:rsidRPr="00F6160A">
        <w:rPr>
          <w:rFonts w:eastAsia="Courier New"/>
          <w:lang w:val="ru-RU"/>
        </w:rPr>
        <w:t>="</w:t>
      </w:r>
      <w:r>
        <w:rPr>
          <w:rFonts w:eastAsia="Courier New"/>
        </w:rPr>
        <w:t>http</w:t>
      </w:r>
      <w:r w:rsidRPr="00F6160A">
        <w:rPr>
          <w:rFonts w:eastAsia="Courier New"/>
          <w:lang w:val="ru-RU"/>
        </w:rPr>
        <w:t>://</w:t>
      </w:r>
      <w:r>
        <w:rPr>
          <w:rFonts w:eastAsia="Courier New"/>
        </w:rPr>
        <w:t>www</w:t>
      </w:r>
      <w:r w:rsidRPr="00F6160A">
        <w:rPr>
          <w:rFonts w:eastAsia="Courier New"/>
          <w:lang w:val="ru-RU"/>
        </w:rPr>
        <w:t>.</w:t>
      </w:r>
      <w:r>
        <w:rPr>
          <w:rFonts w:eastAsia="Courier New"/>
        </w:rPr>
        <w:t>w</w:t>
      </w:r>
      <w:r w:rsidRPr="00F6160A">
        <w:rPr>
          <w:rFonts w:eastAsia="Courier New"/>
          <w:lang w:val="ru-RU"/>
        </w:rPr>
        <w:t>3.</w:t>
      </w:r>
      <w:r>
        <w:rPr>
          <w:rFonts w:eastAsia="Courier New"/>
        </w:rPr>
        <w:t>org</w:t>
      </w:r>
      <w:r w:rsidRPr="00F6160A">
        <w:rPr>
          <w:rFonts w:eastAsia="Courier New"/>
          <w:lang w:val="ru-RU"/>
        </w:rPr>
        <w:t>/2005/08/</w:t>
      </w:r>
      <w:r>
        <w:rPr>
          <w:rFonts w:eastAsia="Courier New"/>
        </w:rPr>
        <w:t>addressing</w:t>
      </w:r>
      <w:r w:rsidRPr="00F6160A">
        <w:rPr>
          <w:rFonts w:eastAsia="Courier New"/>
          <w:lang w:val="ru-RU"/>
        </w:rPr>
        <w:t>"&gt;Идентификатор сообщения, на который отправляется синхронный ответ&lt;/</w:t>
      </w:r>
      <w:r>
        <w:rPr>
          <w:rFonts w:eastAsia="Courier New"/>
        </w:rPr>
        <w:t>RelatesTo</w:t>
      </w:r>
      <w:r w:rsidRPr="00F6160A">
        <w:rPr>
          <w:rFonts w:eastAsia="Courier New"/>
          <w:lang w:val="ru-RU"/>
        </w:rPr>
        <w:t>&gt;</w:t>
      </w:r>
    </w:p>
    <w:p w14:paraId="65FEDB76" w14:textId="77777777" w:rsidR="00146B36" w:rsidRPr="003D2877" w:rsidRDefault="003D2877" w:rsidP="009C6A4C">
      <w:pPr>
        <w:pStyle w:val="afff7"/>
        <w:rPr>
          <w:rFonts w:eastAsia="Courier New"/>
        </w:rPr>
      </w:pPr>
      <w:r w:rsidRPr="00F6160A">
        <w:rPr>
          <w:rFonts w:eastAsia="Courier New"/>
          <w:lang w:val="ru-RU"/>
        </w:rPr>
        <w:t xml:space="preserve">    </w:t>
      </w:r>
      <w:r w:rsidRPr="003D2877">
        <w:rPr>
          <w:rFonts w:eastAsia="Courier New"/>
        </w:rPr>
        <w:t>&lt;wsse:Security&gt;</w:t>
      </w:r>
      <w:r>
        <w:rPr>
          <w:rFonts w:eastAsia="Courier New"/>
        </w:rPr>
        <w:t>Блок</w:t>
      </w:r>
      <w:r w:rsidRPr="003D2877">
        <w:rPr>
          <w:rFonts w:eastAsia="Courier New"/>
        </w:rPr>
        <w:t xml:space="preserve"> </w:t>
      </w:r>
      <w:r>
        <w:rPr>
          <w:rFonts w:eastAsia="Courier New"/>
        </w:rPr>
        <w:t>подписи</w:t>
      </w:r>
      <w:r w:rsidRPr="003D2877">
        <w:rPr>
          <w:rFonts w:eastAsia="Courier New"/>
        </w:rPr>
        <w:t>&lt;/wsse:Security&gt;</w:t>
      </w:r>
    </w:p>
    <w:p w14:paraId="7D361980" w14:textId="77777777" w:rsidR="00146B36" w:rsidRPr="003D2877" w:rsidRDefault="003D2877" w:rsidP="009C6A4C">
      <w:pPr>
        <w:pStyle w:val="afff7"/>
        <w:rPr>
          <w:rFonts w:eastAsia="Courier New"/>
        </w:rPr>
      </w:pPr>
      <w:r w:rsidRPr="003D2877">
        <w:rPr>
          <w:rFonts w:eastAsia="Courier New"/>
        </w:rPr>
        <w:t xml:space="preserve">  &lt;/soap:Header&gt;</w:t>
      </w:r>
    </w:p>
    <w:p w14:paraId="1F7D4953" w14:textId="77777777" w:rsidR="00146B36" w:rsidRPr="003D2877" w:rsidRDefault="003D2877" w:rsidP="009C6A4C">
      <w:pPr>
        <w:pStyle w:val="afff7"/>
        <w:rPr>
          <w:rFonts w:eastAsia="Courier New"/>
        </w:rPr>
      </w:pPr>
      <w:r w:rsidRPr="003D2877">
        <w:rPr>
          <w:rFonts w:eastAsia="Courier New"/>
        </w:rPr>
        <w:t xml:space="preserve">  &lt;soap:Body wsu:Id="body"&gt;</w:t>
      </w:r>
    </w:p>
    <w:p w14:paraId="2472B884" w14:textId="77777777" w:rsidR="00146B36" w:rsidRPr="003D2877" w:rsidRDefault="003D2877" w:rsidP="009C6A4C">
      <w:pPr>
        <w:pStyle w:val="afff7"/>
        <w:rPr>
          <w:rFonts w:eastAsia="Courier New"/>
        </w:rPr>
      </w:pPr>
      <w:r w:rsidRPr="003D2877">
        <w:rPr>
          <w:rFonts w:eastAsia="Courier New"/>
        </w:rPr>
        <w:t xml:space="preserve">    &lt;ns2:clinrecInfoResponse  xmlns:ns2="http://vimis.rosminzdrav.ru/"&gt;</w:t>
      </w:r>
    </w:p>
    <w:p w14:paraId="601D5EBE" w14:textId="77777777" w:rsidR="00146B36" w:rsidRPr="00F6160A" w:rsidRDefault="003D2877" w:rsidP="009C6A4C">
      <w:pPr>
        <w:pStyle w:val="afff7"/>
        <w:rPr>
          <w:rFonts w:eastAsia="Courier New"/>
          <w:lang w:val="ru-RU"/>
        </w:rPr>
      </w:pPr>
      <w:r w:rsidRPr="003D2877">
        <w:rPr>
          <w:rFonts w:eastAsia="Courier New"/>
        </w:rPr>
        <w:t xml:space="preserve">          </w:t>
      </w:r>
      <w:r w:rsidRPr="00F6160A">
        <w:rPr>
          <w:rFonts w:eastAsia="Courier New"/>
          <w:lang w:val="ru-RU"/>
        </w:rPr>
        <w:t>&lt;</w:t>
      </w:r>
      <w:r>
        <w:rPr>
          <w:rFonts w:eastAsia="Courier New"/>
        </w:rPr>
        <w:t>document</w:t>
      </w:r>
      <w:r w:rsidRPr="00F6160A">
        <w:rPr>
          <w:rFonts w:eastAsia="Courier New"/>
          <w:lang w:val="ru-RU"/>
        </w:rPr>
        <w:t xml:space="preserve">&gt;Полное описание документа клинической рекомендации в </w:t>
      </w:r>
      <w:r>
        <w:rPr>
          <w:rFonts w:eastAsia="Courier New"/>
        </w:rPr>
        <w:t>base</w:t>
      </w:r>
      <w:r w:rsidRPr="00F6160A">
        <w:rPr>
          <w:rFonts w:eastAsia="Courier New"/>
          <w:lang w:val="ru-RU"/>
        </w:rPr>
        <w:t>64&lt;/</w:t>
      </w:r>
      <w:r>
        <w:rPr>
          <w:rFonts w:eastAsia="Courier New"/>
        </w:rPr>
        <w:t>document</w:t>
      </w:r>
      <w:r w:rsidRPr="00F6160A">
        <w:rPr>
          <w:rFonts w:eastAsia="Courier New"/>
          <w:lang w:val="ru-RU"/>
        </w:rPr>
        <w:t>&gt;</w:t>
      </w:r>
    </w:p>
    <w:p w14:paraId="61C8811A" w14:textId="77777777" w:rsidR="00146B36" w:rsidRPr="003D2877" w:rsidRDefault="003D2877" w:rsidP="009C6A4C">
      <w:pPr>
        <w:pStyle w:val="afff7"/>
        <w:rPr>
          <w:rFonts w:eastAsia="Courier New"/>
        </w:rPr>
      </w:pPr>
      <w:r w:rsidRPr="00F6160A">
        <w:rPr>
          <w:rFonts w:eastAsia="Courier New"/>
          <w:lang w:val="ru-RU"/>
        </w:rPr>
        <w:lastRenderedPageBreak/>
        <w:t xml:space="preserve">    </w:t>
      </w:r>
      <w:r w:rsidRPr="003D2877">
        <w:rPr>
          <w:rFonts w:eastAsia="Courier New"/>
        </w:rPr>
        <w:t>&lt;/ns2:clinrecInfoResponse &gt;</w:t>
      </w:r>
    </w:p>
    <w:p w14:paraId="640DB9BB" w14:textId="77777777" w:rsidR="00146B36" w:rsidRPr="003D2877" w:rsidRDefault="003D2877" w:rsidP="009C6A4C">
      <w:pPr>
        <w:pStyle w:val="afff7"/>
        <w:rPr>
          <w:rFonts w:eastAsia="Courier New"/>
        </w:rPr>
      </w:pPr>
      <w:r w:rsidRPr="003D2877">
        <w:rPr>
          <w:rFonts w:eastAsia="Courier New"/>
        </w:rPr>
        <w:t xml:space="preserve">  &lt;/soap:Body&gt;</w:t>
      </w:r>
    </w:p>
    <w:p w14:paraId="7D9B1B5D" w14:textId="77777777" w:rsidR="00146B36" w:rsidRPr="003D2877" w:rsidRDefault="003D2877" w:rsidP="009C6A4C">
      <w:pPr>
        <w:pStyle w:val="afff7"/>
        <w:rPr>
          <w:szCs w:val="24"/>
        </w:rPr>
      </w:pPr>
      <w:r w:rsidRPr="003D2877">
        <w:t>&lt;/soap:Envelope&gt;</w:t>
      </w:r>
    </w:p>
    <w:p w14:paraId="4275B639" w14:textId="77777777" w:rsidR="00146B36" w:rsidRDefault="003D2877" w:rsidP="001D5A12">
      <w:pPr>
        <w:pStyle w:val="4"/>
      </w:pPr>
      <w:bookmarkStart w:id="93" w:name="_heading=h.3cqmetx" w:colFirst="0" w:colLast="0"/>
      <w:bookmarkStart w:id="94" w:name="_Toc66719482"/>
      <w:bookmarkEnd w:id="93"/>
      <w:r>
        <w:t>Формат содержимого параметра document</w:t>
      </w:r>
      <w:bookmarkEnd w:id="94"/>
    </w:p>
    <w:p w14:paraId="38DC70DD" w14:textId="77777777" w:rsidR="00146B36" w:rsidRPr="003D2877" w:rsidRDefault="003D2877" w:rsidP="009C6A4C">
      <w:pPr>
        <w:pStyle w:val="afff7"/>
        <w:rPr>
          <w:rFonts w:eastAsia="Courier New"/>
          <w:b/>
        </w:rPr>
      </w:pPr>
      <w:r w:rsidRPr="003D2877">
        <w:rPr>
          <w:rFonts w:eastAsia="Courier New"/>
          <w:b/>
        </w:rPr>
        <w:t xml:space="preserve">&lt;?xml </w:t>
      </w:r>
      <w:r w:rsidRPr="003D2877">
        <w:rPr>
          <w:rFonts w:eastAsia="Courier New"/>
        </w:rPr>
        <w:t>version</w:t>
      </w:r>
      <w:r w:rsidRPr="003D2877">
        <w:rPr>
          <w:rFonts w:eastAsia="Courier New"/>
          <w:b/>
        </w:rPr>
        <w:t>=</w:t>
      </w:r>
      <w:r w:rsidRPr="003D2877">
        <w:rPr>
          <w:rFonts w:eastAsia="Courier New"/>
        </w:rPr>
        <w:t>"1.0"</w:t>
      </w:r>
      <w:r w:rsidRPr="003D2877">
        <w:rPr>
          <w:rFonts w:eastAsia="Courier New"/>
          <w:b/>
        </w:rPr>
        <w:t xml:space="preserve"> </w:t>
      </w:r>
      <w:r w:rsidRPr="003D2877">
        <w:rPr>
          <w:rFonts w:eastAsia="Courier New"/>
        </w:rPr>
        <w:t>encoding</w:t>
      </w:r>
      <w:r w:rsidRPr="003D2877">
        <w:rPr>
          <w:rFonts w:eastAsia="Courier New"/>
          <w:b/>
        </w:rPr>
        <w:t>=</w:t>
      </w:r>
      <w:r w:rsidRPr="003D2877">
        <w:rPr>
          <w:rFonts w:eastAsia="Courier New"/>
        </w:rPr>
        <w:t>"UTF-8"</w:t>
      </w:r>
      <w:r w:rsidRPr="003D2877">
        <w:rPr>
          <w:rFonts w:eastAsia="Courier New"/>
          <w:b/>
        </w:rPr>
        <w:t xml:space="preserve"> </w:t>
      </w:r>
      <w:r w:rsidRPr="003D2877">
        <w:rPr>
          <w:rFonts w:eastAsia="Courier New"/>
        </w:rPr>
        <w:t>standalone</w:t>
      </w:r>
      <w:r w:rsidRPr="003D2877">
        <w:rPr>
          <w:rFonts w:eastAsia="Courier New"/>
          <w:b/>
        </w:rPr>
        <w:t>=</w:t>
      </w:r>
      <w:r w:rsidRPr="003D2877">
        <w:rPr>
          <w:rFonts w:eastAsia="Courier New"/>
        </w:rPr>
        <w:t>"yes"</w:t>
      </w:r>
      <w:r w:rsidRPr="003D2877">
        <w:rPr>
          <w:rFonts w:eastAsia="Courier New"/>
          <w:b/>
        </w:rPr>
        <w:t>?&gt;</w:t>
      </w:r>
    </w:p>
    <w:p w14:paraId="7BE2A50C" w14:textId="77777777" w:rsidR="00146B36" w:rsidRPr="00F6160A" w:rsidRDefault="003D2877" w:rsidP="009C6A4C">
      <w:pPr>
        <w:pStyle w:val="afff7"/>
        <w:rPr>
          <w:rFonts w:eastAsia="Courier New"/>
          <w:lang w:val="ru-RU"/>
        </w:rPr>
      </w:pPr>
      <w:r w:rsidRPr="00F6160A">
        <w:rPr>
          <w:rFonts w:eastAsia="Courier New"/>
          <w:b/>
          <w:lang w:val="ru-RU"/>
        </w:rPr>
        <w:t>&lt;</w:t>
      </w:r>
      <w:r>
        <w:rPr>
          <w:rFonts w:eastAsia="Courier New"/>
          <w:b/>
        </w:rPr>
        <w:t>clinrec</w:t>
      </w:r>
      <w:r w:rsidRPr="00F6160A">
        <w:rPr>
          <w:rFonts w:eastAsia="Courier New"/>
          <w:b/>
          <w:lang w:val="ru-RU"/>
        </w:rPr>
        <w:t>&gt;</w:t>
      </w:r>
    </w:p>
    <w:p w14:paraId="40E2CA99" w14:textId="77777777" w:rsidR="00146B36" w:rsidRPr="00F6160A" w:rsidRDefault="003D2877" w:rsidP="009C6A4C">
      <w:pPr>
        <w:pStyle w:val="afff7"/>
        <w:rPr>
          <w:rFonts w:eastAsia="Courier New"/>
          <w:lang w:val="ru-RU"/>
        </w:rPr>
      </w:pPr>
      <w:r w:rsidRPr="00F6160A">
        <w:rPr>
          <w:rFonts w:eastAsia="Courier New"/>
          <w:lang w:val="ru-RU"/>
        </w:rPr>
        <w:t xml:space="preserve">    &lt;</w:t>
      </w:r>
      <w:r>
        <w:rPr>
          <w:rFonts w:eastAsia="Courier New"/>
          <w:b/>
        </w:rPr>
        <w:t>summary</w:t>
      </w:r>
      <w:r w:rsidRPr="00F6160A">
        <w:rPr>
          <w:rFonts w:eastAsia="Courier New"/>
          <w:lang w:val="ru-RU"/>
        </w:rPr>
        <w:t>&gt;</w:t>
      </w:r>
    </w:p>
    <w:p w14:paraId="5783388E" w14:textId="77777777" w:rsidR="00146B36" w:rsidRPr="00F6160A" w:rsidRDefault="003D2877" w:rsidP="009C6A4C">
      <w:pPr>
        <w:pStyle w:val="afff7"/>
        <w:rPr>
          <w:rFonts w:eastAsia="Courier New"/>
          <w:lang w:val="ru-RU"/>
        </w:rPr>
      </w:pPr>
      <w:r>
        <w:rPr>
          <w:rFonts w:eastAsia="Courier New"/>
        </w:rPr>
        <w:t>    </w:t>
      </w:r>
      <w:r w:rsidRPr="00F6160A">
        <w:rPr>
          <w:rFonts w:eastAsia="Courier New"/>
          <w:lang w:val="ru-RU"/>
        </w:rPr>
        <w:t xml:space="preserve">    &lt;</w:t>
      </w:r>
      <w:r>
        <w:rPr>
          <w:rFonts w:eastAsia="Courier New"/>
          <w:b/>
        </w:rPr>
        <w:t>name</w:t>
      </w:r>
      <w:r w:rsidRPr="00F6160A">
        <w:rPr>
          <w:rFonts w:eastAsia="Courier New"/>
          <w:lang w:val="ru-RU"/>
        </w:rPr>
        <w:t>&gt;Название документа&lt;/</w:t>
      </w:r>
      <w:r>
        <w:rPr>
          <w:rFonts w:eastAsia="Courier New"/>
          <w:b/>
        </w:rPr>
        <w:t>name</w:t>
      </w:r>
      <w:r w:rsidRPr="00F6160A">
        <w:rPr>
          <w:rFonts w:eastAsia="Courier New"/>
          <w:lang w:val="ru-RU"/>
        </w:rPr>
        <w:t>&gt;</w:t>
      </w:r>
    </w:p>
    <w:p w14:paraId="601D8BC8" w14:textId="77777777" w:rsidR="00146B36" w:rsidRPr="00F6160A" w:rsidRDefault="003D2877" w:rsidP="009C6A4C">
      <w:pPr>
        <w:pStyle w:val="afff7"/>
        <w:rPr>
          <w:rFonts w:eastAsia="Courier New"/>
          <w:lang w:val="ru-RU"/>
        </w:rPr>
      </w:pPr>
      <w:r>
        <w:rPr>
          <w:rFonts w:eastAsia="Courier New"/>
        </w:rPr>
        <w:t>    </w:t>
      </w:r>
      <w:r w:rsidRPr="00F6160A">
        <w:rPr>
          <w:rFonts w:eastAsia="Courier New"/>
          <w:lang w:val="ru-RU"/>
        </w:rPr>
        <w:t xml:space="preserve">    &lt;</w:t>
      </w:r>
      <w:r>
        <w:rPr>
          <w:rFonts w:eastAsia="Courier New"/>
          <w:b/>
        </w:rPr>
        <w:t>id</w:t>
      </w:r>
      <w:r w:rsidRPr="00F6160A">
        <w:rPr>
          <w:rFonts w:eastAsia="Courier New"/>
          <w:lang w:val="ru-RU"/>
        </w:rPr>
        <w:t>&gt;Идентификатор документа&lt;/</w:t>
      </w:r>
      <w:r>
        <w:rPr>
          <w:rFonts w:eastAsia="Courier New"/>
          <w:b/>
        </w:rPr>
        <w:t>id</w:t>
      </w:r>
      <w:r w:rsidRPr="00F6160A">
        <w:rPr>
          <w:rFonts w:eastAsia="Courier New"/>
          <w:lang w:val="ru-RU"/>
        </w:rPr>
        <w:t>&gt;</w:t>
      </w:r>
    </w:p>
    <w:p w14:paraId="68885C95" w14:textId="77777777" w:rsidR="00146B36" w:rsidRPr="00F6160A" w:rsidRDefault="003D2877" w:rsidP="009C6A4C">
      <w:pPr>
        <w:pStyle w:val="afff7"/>
        <w:rPr>
          <w:rFonts w:eastAsia="Courier New"/>
          <w:lang w:val="ru-RU"/>
        </w:rPr>
      </w:pPr>
      <w:r>
        <w:rPr>
          <w:rFonts w:eastAsia="Courier New"/>
        </w:rPr>
        <w:t>   </w:t>
      </w:r>
      <w:r w:rsidRPr="00F6160A">
        <w:rPr>
          <w:rFonts w:eastAsia="Courier New"/>
          <w:lang w:val="ru-RU"/>
        </w:rPr>
        <w:t xml:space="preserve">     &lt;</w:t>
      </w:r>
      <w:r>
        <w:rPr>
          <w:rFonts w:eastAsia="Courier New"/>
          <w:b/>
        </w:rPr>
        <w:t>MKB</w:t>
      </w:r>
      <w:r w:rsidRPr="00F6160A">
        <w:rPr>
          <w:rFonts w:eastAsia="Courier New"/>
          <w:b/>
          <w:lang w:val="ru-RU"/>
        </w:rPr>
        <w:t>10</w:t>
      </w:r>
      <w:r w:rsidRPr="00F6160A">
        <w:rPr>
          <w:rFonts w:eastAsia="Courier New"/>
          <w:lang w:val="ru-RU"/>
        </w:rPr>
        <w:t>&gt;Список диагнозов, к которым относится КР &lt;/</w:t>
      </w:r>
      <w:r>
        <w:rPr>
          <w:rFonts w:eastAsia="Courier New"/>
          <w:b/>
        </w:rPr>
        <w:t>MKB</w:t>
      </w:r>
      <w:r w:rsidRPr="00F6160A">
        <w:rPr>
          <w:rFonts w:eastAsia="Courier New"/>
          <w:b/>
          <w:lang w:val="ru-RU"/>
        </w:rPr>
        <w:t>10</w:t>
      </w:r>
      <w:r w:rsidRPr="00F6160A">
        <w:rPr>
          <w:rFonts w:eastAsia="Courier New"/>
          <w:lang w:val="ru-RU"/>
        </w:rPr>
        <w:t>&gt;</w:t>
      </w:r>
    </w:p>
    <w:p w14:paraId="5254B3AB" w14:textId="77777777" w:rsidR="00146B36" w:rsidRPr="00461C2E" w:rsidRDefault="003D2877" w:rsidP="009C6A4C">
      <w:pPr>
        <w:pStyle w:val="afff7"/>
        <w:rPr>
          <w:rFonts w:eastAsia="Courier New"/>
        </w:rPr>
      </w:pPr>
      <w:r>
        <w:rPr>
          <w:rFonts w:eastAsia="Courier New"/>
        </w:rPr>
        <w:t>    </w:t>
      </w:r>
      <w:r w:rsidRPr="00F6160A">
        <w:rPr>
          <w:rFonts w:eastAsia="Courier New"/>
          <w:lang w:val="ru-RU"/>
        </w:rPr>
        <w:t xml:space="preserve">    </w:t>
      </w:r>
      <w:r w:rsidRPr="00461C2E">
        <w:rPr>
          <w:rFonts w:eastAsia="Courier New"/>
        </w:rPr>
        <w:t>&lt;</w:t>
      </w:r>
      <w:r w:rsidRPr="003D2877">
        <w:rPr>
          <w:rFonts w:eastAsia="Courier New"/>
          <w:b/>
        </w:rPr>
        <w:t>age</w:t>
      </w:r>
      <w:r w:rsidRPr="00461C2E">
        <w:rPr>
          <w:rFonts w:eastAsia="Courier New"/>
          <w:b/>
        </w:rPr>
        <w:t>_</w:t>
      </w:r>
      <w:r w:rsidRPr="003D2877">
        <w:rPr>
          <w:rFonts w:eastAsia="Courier New"/>
          <w:b/>
        </w:rPr>
        <w:t>group</w:t>
      </w:r>
      <w:r w:rsidRPr="00461C2E">
        <w:rPr>
          <w:rFonts w:eastAsia="Courier New"/>
        </w:rPr>
        <w:t>&gt;</w:t>
      </w:r>
      <w:r w:rsidRPr="009B6918">
        <w:rPr>
          <w:rFonts w:eastAsia="Courier New"/>
          <w:lang w:val="ru-RU"/>
        </w:rPr>
        <w:t>Возрастная</w:t>
      </w:r>
      <w:r w:rsidRPr="00461C2E">
        <w:rPr>
          <w:rFonts w:eastAsia="Courier New"/>
        </w:rPr>
        <w:t xml:space="preserve"> </w:t>
      </w:r>
      <w:r w:rsidRPr="009B6918">
        <w:rPr>
          <w:rFonts w:eastAsia="Courier New"/>
          <w:lang w:val="ru-RU"/>
        </w:rPr>
        <w:t>группа</w:t>
      </w:r>
      <w:r w:rsidRPr="00461C2E">
        <w:rPr>
          <w:rFonts w:eastAsia="Courier New"/>
        </w:rPr>
        <w:t xml:space="preserve"> </w:t>
      </w:r>
      <w:r w:rsidRPr="009B6918">
        <w:rPr>
          <w:rFonts w:eastAsia="Courier New"/>
          <w:lang w:val="ru-RU"/>
        </w:rPr>
        <w:t>КР</w:t>
      </w:r>
      <w:r w:rsidRPr="00461C2E">
        <w:rPr>
          <w:rFonts w:eastAsia="Courier New"/>
        </w:rPr>
        <w:t xml:space="preserve"> &lt;/</w:t>
      </w:r>
      <w:r w:rsidRPr="003D2877">
        <w:rPr>
          <w:rFonts w:eastAsia="Courier New"/>
          <w:b/>
        </w:rPr>
        <w:t>age</w:t>
      </w:r>
      <w:r w:rsidRPr="00461C2E">
        <w:rPr>
          <w:rFonts w:eastAsia="Courier New"/>
          <w:b/>
        </w:rPr>
        <w:t>_</w:t>
      </w:r>
      <w:r w:rsidRPr="003D2877">
        <w:rPr>
          <w:rFonts w:eastAsia="Courier New"/>
          <w:b/>
        </w:rPr>
        <w:t>group</w:t>
      </w:r>
      <w:r w:rsidRPr="00461C2E">
        <w:rPr>
          <w:rFonts w:eastAsia="Courier New"/>
        </w:rPr>
        <w:t>&gt;</w:t>
      </w:r>
    </w:p>
    <w:p w14:paraId="167D8469" w14:textId="77777777" w:rsidR="00146B36" w:rsidRPr="00461C2E" w:rsidRDefault="003D2877" w:rsidP="009C6A4C">
      <w:pPr>
        <w:pStyle w:val="afff7"/>
        <w:rPr>
          <w:rFonts w:eastAsia="Courier New"/>
        </w:rPr>
      </w:pPr>
      <w:r w:rsidRPr="003D2877">
        <w:rPr>
          <w:rFonts w:eastAsia="Courier New"/>
        </w:rPr>
        <w:t>      </w:t>
      </w:r>
      <w:r w:rsidRPr="00461C2E">
        <w:rPr>
          <w:rFonts w:eastAsia="Courier New"/>
        </w:rPr>
        <w:t xml:space="preserve">  &lt;</w:t>
      </w:r>
      <w:r w:rsidRPr="003D2877">
        <w:rPr>
          <w:rFonts w:eastAsia="Courier New"/>
          <w:b/>
        </w:rPr>
        <w:t>revision</w:t>
      </w:r>
      <w:r w:rsidRPr="00461C2E">
        <w:rPr>
          <w:rFonts w:eastAsia="Courier New"/>
        </w:rPr>
        <w:t>&gt;</w:t>
      </w:r>
    </w:p>
    <w:p w14:paraId="684D6917" w14:textId="77777777" w:rsidR="00146B36" w:rsidRPr="00F6160A" w:rsidRDefault="003D2877" w:rsidP="009C6A4C">
      <w:pPr>
        <w:pStyle w:val="afff7"/>
        <w:rPr>
          <w:rFonts w:eastAsia="Courier New"/>
          <w:lang w:val="ru-RU"/>
        </w:rPr>
      </w:pPr>
      <w:r w:rsidRPr="003D2877">
        <w:rPr>
          <w:rFonts w:eastAsia="Courier New"/>
        </w:rPr>
        <w:t>          </w:t>
      </w:r>
      <w:r w:rsidRPr="00F6160A">
        <w:rPr>
          <w:rFonts w:eastAsia="Courier New"/>
          <w:lang w:val="ru-RU"/>
        </w:rPr>
        <w:t>&lt;</w:t>
      </w:r>
      <w:r>
        <w:rPr>
          <w:rFonts w:eastAsia="Courier New"/>
          <w:b/>
        </w:rPr>
        <w:t>id</w:t>
      </w:r>
      <w:r w:rsidRPr="00F6160A">
        <w:rPr>
          <w:rFonts w:eastAsia="Courier New"/>
          <w:lang w:val="ru-RU"/>
        </w:rPr>
        <w:t>&gt;Идентификатор редакции документа КР &lt;/</w:t>
      </w:r>
      <w:r>
        <w:rPr>
          <w:rFonts w:eastAsia="Courier New"/>
          <w:b/>
        </w:rPr>
        <w:t>id</w:t>
      </w:r>
      <w:r w:rsidRPr="00F6160A">
        <w:rPr>
          <w:rFonts w:eastAsia="Courier New"/>
          <w:lang w:val="ru-RU"/>
        </w:rPr>
        <w:t>&gt;</w:t>
      </w:r>
    </w:p>
    <w:p w14:paraId="7CC572FD" w14:textId="77777777" w:rsidR="00146B36" w:rsidRPr="00F6160A" w:rsidRDefault="003D2877" w:rsidP="009C6A4C">
      <w:pPr>
        <w:pStyle w:val="afff7"/>
        <w:rPr>
          <w:rFonts w:eastAsia="Courier New"/>
          <w:lang w:val="ru-RU"/>
        </w:rPr>
      </w:pPr>
      <w:r>
        <w:rPr>
          <w:rFonts w:eastAsia="Courier New"/>
        </w:rPr>
        <w:t>          </w:t>
      </w:r>
      <w:r w:rsidRPr="00F6160A">
        <w:rPr>
          <w:rFonts w:eastAsia="Courier New"/>
          <w:lang w:val="ru-RU"/>
        </w:rPr>
        <w:t>&lt;</w:t>
      </w:r>
      <w:r>
        <w:rPr>
          <w:rFonts w:eastAsia="Courier New"/>
          <w:b/>
        </w:rPr>
        <w:t>begin</w:t>
      </w:r>
      <w:r w:rsidRPr="00F6160A">
        <w:rPr>
          <w:rFonts w:eastAsia="Courier New"/>
          <w:b/>
          <w:lang w:val="ru-RU"/>
        </w:rPr>
        <w:t>_</w:t>
      </w:r>
      <w:r>
        <w:rPr>
          <w:rFonts w:eastAsia="Courier New"/>
          <w:b/>
        </w:rPr>
        <w:t>date</w:t>
      </w:r>
      <w:r w:rsidRPr="00F6160A">
        <w:rPr>
          <w:rFonts w:eastAsia="Courier New"/>
          <w:lang w:val="ru-RU"/>
        </w:rPr>
        <w:t>&gt;Дата вступления в силу редакции документа КР &lt;/</w:t>
      </w:r>
      <w:r>
        <w:rPr>
          <w:rFonts w:eastAsia="Courier New"/>
          <w:b/>
        </w:rPr>
        <w:t>begin</w:t>
      </w:r>
      <w:r w:rsidRPr="00F6160A">
        <w:rPr>
          <w:rFonts w:eastAsia="Courier New"/>
          <w:b/>
          <w:lang w:val="ru-RU"/>
        </w:rPr>
        <w:t>_</w:t>
      </w:r>
      <w:r>
        <w:rPr>
          <w:rFonts w:eastAsia="Courier New"/>
          <w:b/>
        </w:rPr>
        <w:t>date</w:t>
      </w:r>
      <w:r w:rsidRPr="00F6160A">
        <w:rPr>
          <w:rFonts w:eastAsia="Courier New"/>
          <w:lang w:val="ru-RU"/>
        </w:rPr>
        <w:t>&gt;</w:t>
      </w:r>
    </w:p>
    <w:p w14:paraId="3DD959BC" w14:textId="77777777" w:rsidR="00146B36" w:rsidRPr="00F6160A" w:rsidRDefault="003D2877" w:rsidP="009C6A4C">
      <w:pPr>
        <w:pStyle w:val="afff7"/>
        <w:rPr>
          <w:rFonts w:eastAsia="Courier New"/>
          <w:lang w:val="ru-RU"/>
        </w:rPr>
      </w:pPr>
      <w:r>
        <w:rPr>
          <w:rFonts w:eastAsia="Courier New"/>
        </w:rPr>
        <w:t>          </w:t>
      </w:r>
      <w:r w:rsidRPr="00F6160A">
        <w:rPr>
          <w:rFonts w:eastAsia="Courier New"/>
          <w:lang w:val="ru-RU"/>
        </w:rPr>
        <w:t>&lt;</w:t>
      </w:r>
      <w:r>
        <w:rPr>
          <w:rFonts w:eastAsia="Courier New"/>
          <w:b/>
        </w:rPr>
        <w:t>end</w:t>
      </w:r>
      <w:r w:rsidRPr="00F6160A">
        <w:rPr>
          <w:rFonts w:eastAsia="Courier New"/>
          <w:b/>
          <w:lang w:val="ru-RU"/>
        </w:rPr>
        <w:t>_</w:t>
      </w:r>
      <w:r>
        <w:rPr>
          <w:rFonts w:eastAsia="Courier New"/>
          <w:b/>
        </w:rPr>
        <w:t>date</w:t>
      </w:r>
      <w:r w:rsidRPr="00F6160A">
        <w:rPr>
          <w:rFonts w:eastAsia="Courier New"/>
          <w:lang w:val="ru-RU"/>
        </w:rPr>
        <w:t>&gt;Дата утраты силы редакции документа КР &lt;/</w:t>
      </w:r>
      <w:r>
        <w:rPr>
          <w:rFonts w:eastAsia="Courier New"/>
          <w:b/>
        </w:rPr>
        <w:t>end</w:t>
      </w:r>
      <w:r w:rsidRPr="00F6160A">
        <w:rPr>
          <w:rFonts w:eastAsia="Courier New"/>
          <w:b/>
          <w:lang w:val="ru-RU"/>
        </w:rPr>
        <w:t>_</w:t>
      </w:r>
      <w:r>
        <w:rPr>
          <w:rFonts w:eastAsia="Courier New"/>
          <w:b/>
        </w:rPr>
        <w:t>date</w:t>
      </w:r>
      <w:r w:rsidRPr="00F6160A">
        <w:rPr>
          <w:rFonts w:eastAsia="Courier New"/>
          <w:lang w:val="ru-RU"/>
        </w:rPr>
        <w:t>&gt;</w:t>
      </w:r>
    </w:p>
    <w:p w14:paraId="565444A8" w14:textId="77777777" w:rsidR="00146B36" w:rsidRPr="003D2877" w:rsidRDefault="003D2877" w:rsidP="009C6A4C">
      <w:pPr>
        <w:pStyle w:val="afff7"/>
        <w:rPr>
          <w:rFonts w:eastAsia="Courier New"/>
        </w:rPr>
      </w:pPr>
      <w:r>
        <w:rPr>
          <w:rFonts w:eastAsia="Courier New"/>
        </w:rPr>
        <w:t>      </w:t>
      </w:r>
      <w:r w:rsidRPr="00F6160A">
        <w:rPr>
          <w:rFonts w:eastAsia="Courier New"/>
          <w:lang w:val="ru-RU"/>
        </w:rPr>
        <w:t xml:space="preserve">  </w:t>
      </w:r>
      <w:r w:rsidRPr="003D2877">
        <w:rPr>
          <w:rFonts w:eastAsia="Courier New"/>
        </w:rPr>
        <w:t>&lt;/</w:t>
      </w:r>
      <w:r w:rsidRPr="003D2877">
        <w:rPr>
          <w:rFonts w:eastAsia="Courier New"/>
          <w:b/>
        </w:rPr>
        <w:t>revision</w:t>
      </w:r>
      <w:r w:rsidRPr="003D2877">
        <w:rPr>
          <w:rFonts w:eastAsia="Courier New"/>
        </w:rPr>
        <w:t>&gt;</w:t>
      </w:r>
    </w:p>
    <w:p w14:paraId="79DAC62E" w14:textId="77777777" w:rsidR="00146B36" w:rsidRPr="003D2877" w:rsidRDefault="003D2877" w:rsidP="009C6A4C">
      <w:pPr>
        <w:pStyle w:val="afff7"/>
        <w:rPr>
          <w:rFonts w:eastAsia="Courier New"/>
        </w:rPr>
      </w:pPr>
      <w:r w:rsidRPr="003D2877">
        <w:rPr>
          <w:rFonts w:eastAsia="Courier New"/>
        </w:rPr>
        <w:t xml:space="preserve">    &lt;/</w:t>
      </w:r>
      <w:r w:rsidRPr="003D2877">
        <w:rPr>
          <w:rFonts w:eastAsia="Courier New"/>
          <w:b/>
        </w:rPr>
        <w:t>summary</w:t>
      </w:r>
      <w:r w:rsidRPr="003D2877">
        <w:rPr>
          <w:rFonts w:eastAsia="Courier New"/>
        </w:rPr>
        <w:t>&gt;</w:t>
      </w:r>
    </w:p>
    <w:p w14:paraId="58F1DB27" w14:textId="77777777" w:rsidR="00146B36" w:rsidRPr="003D2877" w:rsidRDefault="003D2877" w:rsidP="009C6A4C">
      <w:pPr>
        <w:pStyle w:val="afff7"/>
        <w:rPr>
          <w:rFonts w:eastAsia="Courier New"/>
        </w:rPr>
      </w:pPr>
      <w:r w:rsidRPr="003D2877">
        <w:rPr>
          <w:rFonts w:eastAsia="Courier New"/>
        </w:rPr>
        <w:t xml:space="preserve">    &lt;</w:t>
      </w:r>
      <w:r w:rsidRPr="003D2877">
        <w:rPr>
          <w:rFonts w:eastAsia="Courier New"/>
          <w:b/>
        </w:rPr>
        <w:t>thesises</w:t>
      </w:r>
      <w:r w:rsidRPr="003D2877">
        <w:rPr>
          <w:rFonts w:eastAsia="Courier New"/>
        </w:rPr>
        <w:t>&gt;</w:t>
      </w:r>
    </w:p>
    <w:p w14:paraId="51715E87" w14:textId="77777777" w:rsidR="00146B36" w:rsidRPr="003D2877" w:rsidRDefault="003D2877" w:rsidP="009C6A4C">
      <w:pPr>
        <w:pStyle w:val="afff7"/>
        <w:rPr>
          <w:rFonts w:eastAsia="Courier New"/>
        </w:rPr>
      </w:pPr>
      <w:r w:rsidRPr="003D2877">
        <w:rPr>
          <w:rFonts w:eastAsia="Courier New"/>
        </w:rPr>
        <w:t>        &lt;</w:t>
      </w:r>
      <w:r w:rsidRPr="003D2877">
        <w:rPr>
          <w:rFonts w:eastAsia="Courier New"/>
          <w:b/>
        </w:rPr>
        <w:t>thesis-re</w:t>
      </w:r>
      <w:r>
        <w:rPr>
          <w:rFonts w:eastAsia="Courier New"/>
          <w:b/>
        </w:rPr>
        <w:t>с</w:t>
      </w:r>
      <w:r w:rsidRPr="003D2877">
        <w:rPr>
          <w:rFonts w:eastAsia="Courier New"/>
        </w:rPr>
        <w:t>&gt;</w:t>
      </w:r>
    </w:p>
    <w:p w14:paraId="05444873" w14:textId="77777777" w:rsidR="00146B36" w:rsidRPr="00461C2E" w:rsidRDefault="003D2877" w:rsidP="009C6A4C">
      <w:pPr>
        <w:pStyle w:val="afff7"/>
        <w:rPr>
          <w:rFonts w:eastAsia="Courier New"/>
          <w:lang w:val="ru-RU"/>
        </w:rPr>
      </w:pPr>
      <w:r w:rsidRPr="003D2877">
        <w:rPr>
          <w:rFonts w:eastAsia="Courier New"/>
        </w:rPr>
        <w:t>          </w:t>
      </w:r>
      <w:r w:rsidRPr="00461C2E">
        <w:rPr>
          <w:rFonts w:eastAsia="Courier New"/>
          <w:lang w:val="ru-RU"/>
        </w:rPr>
        <w:t>&lt;</w:t>
      </w:r>
      <w:r w:rsidRPr="00F77642">
        <w:rPr>
          <w:rFonts w:eastAsia="Courier New"/>
          <w:b/>
        </w:rPr>
        <w:t>number</w:t>
      </w:r>
      <w:r w:rsidRPr="00461C2E">
        <w:rPr>
          <w:rFonts w:eastAsia="Courier New"/>
          <w:lang w:val="ru-RU"/>
        </w:rPr>
        <w:t>&gt;</w:t>
      </w:r>
      <w:r w:rsidRPr="00F6160A">
        <w:rPr>
          <w:rFonts w:eastAsia="Courier New"/>
          <w:lang w:val="ru-RU"/>
        </w:rPr>
        <w:t>Номер</w:t>
      </w:r>
      <w:r w:rsidRPr="00461C2E">
        <w:rPr>
          <w:rFonts w:eastAsia="Courier New"/>
          <w:lang w:val="ru-RU"/>
        </w:rPr>
        <w:t xml:space="preserve"> </w:t>
      </w:r>
      <w:r w:rsidRPr="00F6160A">
        <w:rPr>
          <w:rFonts w:eastAsia="Courier New"/>
          <w:lang w:val="ru-RU"/>
        </w:rPr>
        <w:t>тезиса</w:t>
      </w:r>
      <w:r w:rsidRPr="00461C2E">
        <w:rPr>
          <w:rFonts w:eastAsia="Courier New"/>
          <w:lang w:val="ru-RU"/>
        </w:rPr>
        <w:t>-</w:t>
      </w:r>
      <w:r w:rsidRPr="00F6160A">
        <w:rPr>
          <w:rFonts w:eastAsia="Courier New"/>
          <w:lang w:val="ru-RU"/>
        </w:rPr>
        <w:t>рекомендации</w:t>
      </w:r>
      <w:r w:rsidRPr="00461C2E">
        <w:rPr>
          <w:rFonts w:eastAsia="Courier New"/>
          <w:lang w:val="ru-RU"/>
        </w:rPr>
        <w:t>&lt;/</w:t>
      </w:r>
      <w:r w:rsidRPr="00F77642">
        <w:rPr>
          <w:rFonts w:eastAsia="Courier New"/>
          <w:b/>
        </w:rPr>
        <w:t>number</w:t>
      </w:r>
      <w:r w:rsidRPr="00461C2E">
        <w:rPr>
          <w:rFonts w:eastAsia="Courier New"/>
          <w:lang w:val="ru-RU"/>
        </w:rPr>
        <w:t>&gt;</w:t>
      </w:r>
    </w:p>
    <w:p w14:paraId="279C0A5E" w14:textId="77777777" w:rsidR="00146B36" w:rsidRPr="00F6160A" w:rsidRDefault="003D2877" w:rsidP="009C6A4C">
      <w:pPr>
        <w:pStyle w:val="afff7"/>
        <w:rPr>
          <w:rFonts w:eastAsia="Courier New"/>
          <w:lang w:val="ru-RU"/>
        </w:rPr>
      </w:pPr>
      <w:r w:rsidRPr="00F77642">
        <w:rPr>
          <w:rFonts w:eastAsia="Courier New"/>
        </w:rPr>
        <w:t>          </w:t>
      </w:r>
      <w:r w:rsidRPr="00F6160A">
        <w:rPr>
          <w:rFonts w:eastAsia="Courier New"/>
          <w:lang w:val="ru-RU"/>
        </w:rPr>
        <w:t>&lt;</w:t>
      </w:r>
      <w:r>
        <w:rPr>
          <w:rFonts w:eastAsia="Courier New"/>
          <w:b/>
        </w:rPr>
        <w:t>text</w:t>
      </w:r>
      <w:r w:rsidRPr="00F6160A">
        <w:rPr>
          <w:rFonts w:eastAsia="Courier New"/>
          <w:lang w:val="ru-RU"/>
        </w:rPr>
        <w:t>&gt;Текст тезиса-рекомендации &lt;/</w:t>
      </w:r>
      <w:r>
        <w:rPr>
          <w:rFonts w:eastAsia="Courier New"/>
          <w:b/>
        </w:rPr>
        <w:t>text</w:t>
      </w:r>
      <w:r w:rsidRPr="00F6160A">
        <w:rPr>
          <w:rFonts w:eastAsia="Courier New"/>
          <w:lang w:val="ru-RU"/>
        </w:rPr>
        <w:t>&gt;</w:t>
      </w:r>
    </w:p>
    <w:p w14:paraId="28468088" w14:textId="77777777" w:rsidR="00146B36" w:rsidRPr="00F6160A" w:rsidRDefault="003D2877" w:rsidP="009C6A4C">
      <w:pPr>
        <w:pStyle w:val="afff7"/>
        <w:rPr>
          <w:rFonts w:eastAsia="Courier New"/>
          <w:lang w:val="ru-RU"/>
        </w:rPr>
      </w:pPr>
      <w:r>
        <w:rPr>
          <w:rFonts w:eastAsia="Courier New"/>
        </w:rPr>
        <w:t>          </w:t>
      </w:r>
      <w:r w:rsidRPr="00F6160A">
        <w:rPr>
          <w:rFonts w:eastAsia="Courier New"/>
          <w:lang w:val="ru-RU"/>
        </w:rPr>
        <w:t>&lt;</w:t>
      </w:r>
      <w:r>
        <w:rPr>
          <w:rFonts w:eastAsia="Courier New"/>
          <w:b/>
        </w:rPr>
        <w:t>comment</w:t>
      </w:r>
      <w:r w:rsidRPr="00F6160A">
        <w:rPr>
          <w:rFonts w:eastAsia="Courier New"/>
          <w:lang w:val="ru-RU"/>
        </w:rPr>
        <w:t>&gt;Комментарий &lt;/</w:t>
      </w:r>
      <w:r>
        <w:rPr>
          <w:rFonts w:eastAsia="Courier New"/>
          <w:b/>
        </w:rPr>
        <w:t>comment</w:t>
      </w:r>
      <w:r w:rsidRPr="00F6160A">
        <w:rPr>
          <w:rFonts w:eastAsia="Courier New"/>
          <w:lang w:val="ru-RU"/>
        </w:rPr>
        <w:t>&gt;</w:t>
      </w:r>
    </w:p>
    <w:p w14:paraId="33BDA6B7" w14:textId="77777777" w:rsidR="00146B36" w:rsidRPr="00F6160A" w:rsidRDefault="003D2877" w:rsidP="009C6A4C">
      <w:pPr>
        <w:pStyle w:val="afff7"/>
        <w:rPr>
          <w:rFonts w:eastAsia="Courier New"/>
          <w:lang w:val="ru-RU"/>
        </w:rPr>
      </w:pPr>
      <w:r>
        <w:rPr>
          <w:rFonts w:eastAsia="Courier New"/>
        </w:rPr>
        <w:t>          </w:t>
      </w:r>
      <w:r w:rsidRPr="00F6160A">
        <w:rPr>
          <w:rFonts w:eastAsia="Courier New"/>
          <w:lang w:val="ru-RU"/>
        </w:rPr>
        <w:t>&lt;</w:t>
      </w:r>
      <w:r>
        <w:rPr>
          <w:rFonts w:eastAsia="Courier New"/>
          <w:b/>
        </w:rPr>
        <w:t>stage</w:t>
      </w:r>
      <w:r w:rsidRPr="00F6160A">
        <w:rPr>
          <w:rFonts w:eastAsia="Courier New"/>
          <w:lang w:val="ru-RU"/>
        </w:rPr>
        <w:t>&gt;Этап оказания медицинской помощи &lt;/</w:t>
      </w:r>
      <w:r>
        <w:rPr>
          <w:rFonts w:eastAsia="Courier New"/>
          <w:b/>
        </w:rPr>
        <w:t>stage</w:t>
      </w:r>
      <w:r w:rsidRPr="00F6160A">
        <w:rPr>
          <w:rFonts w:eastAsia="Courier New"/>
          <w:lang w:val="ru-RU"/>
        </w:rPr>
        <w:t>&gt;</w:t>
      </w:r>
    </w:p>
    <w:p w14:paraId="0DB194FF" w14:textId="77777777" w:rsidR="00146B36" w:rsidRDefault="003D2877" w:rsidP="009C6A4C">
      <w:pPr>
        <w:pStyle w:val="afff7"/>
        <w:rPr>
          <w:rFonts w:eastAsia="Courier New"/>
        </w:rPr>
      </w:pPr>
      <w:r>
        <w:rPr>
          <w:rFonts w:eastAsia="Courier New"/>
        </w:rPr>
        <w:t>          &lt;</w:t>
      </w:r>
      <w:r>
        <w:rPr>
          <w:rFonts w:eastAsia="Courier New"/>
          <w:b/>
        </w:rPr>
        <w:t>convincing</w:t>
      </w:r>
      <w:r>
        <w:rPr>
          <w:rFonts w:eastAsia="Courier New"/>
        </w:rPr>
        <w:t>&gt;Уровень убедительности &lt;/</w:t>
      </w:r>
      <w:r>
        <w:rPr>
          <w:rFonts w:eastAsia="Courier New"/>
          <w:b/>
        </w:rPr>
        <w:t>convincing</w:t>
      </w:r>
      <w:r>
        <w:rPr>
          <w:rFonts w:eastAsia="Courier New"/>
        </w:rPr>
        <w:t>&gt;</w:t>
      </w:r>
    </w:p>
    <w:p w14:paraId="70ADBE4B" w14:textId="77777777" w:rsidR="00146B36" w:rsidRDefault="003D2877" w:rsidP="009C6A4C">
      <w:pPr>
        <w:pStyle w:val="afff7"/>
        <w:rPr>
          <w:rFonts w:eastAsia="Courier New"/>
        </w:rPr>
      </w:pPr>
      <w:r>
        <w:rPr>
          <w:rFonts w:eastAsia="Courier New"/>
        </w:rPr>
        <w:t>          &lt;</w:t>
      </w:r>
      <w:r>
        <w:rPr>
          <w:rFonts w:eastAsia="Courier New"/>
          <w:b/>
        </w:rPr>
        <w:t>evidential</w:t>
      </w:r>
      <w:r>
        <w:rPr>
          <w:rFonts w:eastAsia="Courier New"/>
        </w:rPr>
        <w:t>&gt;Уровень доказательности &lt;/</w:t>
      </w:r>
      <w:r>
        <w:rPr>
          <w:rFonts w:eastAsia="Courier New"/>
          <w:b/>
        </w:rPr>
        <w:t>evidential</w:t>
      </w:r>
      <w:r>
        <w:rPr>
          <w:rFonts w:eastAsia="Courier New"/>
        </w:rPr>
        <w:t>&gt;</w:t>
      </w:r>
    </w:p>
    <w:p w14:paraId="546A4446" w14:textId="77777777" w:rsidR="00146B36" w:rsidRPr="00F6160A" w:rsidRDefault="003D2877" w:rsidP="009C6A4C">
      <w:pPr>
        <w:pStyle w:val="afff7"/>
        <w:rPr>
          <w:rFonts w:eastAsia="Courier New"/>
          <w:lang w:val="ru-RU"/>
        </w:rPr>
      </w:pPr>
      <w:r>
        <w:rPr>
          <w:rFonts w:eastAsia="Courier New"/>
        </w:rPr>
        <w:t>          </w:t>
      </w:r>
      <w:r w:rsidRPr="00F6160A">
        <w:rPr>
          <w:rFonts w:eastAsia="Courier New"/>
          <w:lang w:val="ru-RU"/>
        </w:rPr>
        <w:t>&lt;</w:t>
      </w:r>
      <w:r>
        <w:rPr>
          <w:rFonts w:eastAsia="Courier New"/>
          <w:b/>
        </w:rPr>
        <w:t>condition</w:t>
      </w:r>
      <w:r w:rsidRPr="00F6160A">
        <w:rPr>
          <w:rFonts w:eastAsia="Courier New"/>
          <w:lang w:val="ru-RU"/>
        </w:rPr>
        <w:t>&gt;Текстовое условие применимости тезиса &lt;/</w:t>
      </w:r>
      <w:r>
        <w:rPr>
          <w:rFonts w:eastAsia="Courier New"/>
          <w:b/>
        </w:rPr>
        <w:t>condition</w:t>
      </w:r>
      <w:r w:rsidRPr="00F6160A">
        <w:rPr>
          <w:rFonts w:eastAsia="Courier New"/>
          <w:lang w:val="ru-RU"/>
        </w:rPr>
        <w:t>&gt;</w:t>
      </w:r>
    </w:p>
    <w:p w14:paraId="0BCA032E" w14:textId="77777777" w:rsidR="00146B36" w:rsidRPr="003D2877" w:rsidRDefault="003D2877" w:rsidP="009C6A4C">
      <w:pPr>
        <w:pStyle w:val="afff7"/>
        <w:rPr>
          <w:rFonts w:eastAsia="Courier New"/>
        </w:rPr>
      </w:pPr>
      <w:r>
        <w:rPr>
          <w:rFonts w:eastAsia="Courier New"/>
        </w:rPr>
        <w:t>          </w:t>
      </w:r>
      <w:r w:rsidRPr="003D2877">
        <w:rPr>
          <w:rFonts w:eastAsia="Courier New"/>
        </w:rPr>
        <w:t>&lt;</w:t>
      </w:r>
      <w:r w:rsidRPr="003D2877">
        <w:rPr>
          <w:rFonts w:eastAsia="Courier New"/>
          <w:b/>
        </w:rPr>
        <w:t>activities</w:t>
      </w:r>
      <w:r w:rsidRPr="003D2877">
        <w:rPr>
          <w:rFonts w:eastAsia="Courier New"/>
        </w:rPr>
        <w:t>&gt;</w:t>
      </w:r>
    </w:p>
    <w:p w14:paraId="5FE8B5B4" w14:textId="77777777" w:rsidR="00146B36" w:rsidRPr="003D2877" w:rsidRDefault="003D2877" w:rsidP="009C6A4C">
      <w:pPr>
        <w:pStyle w:val="afff7"/>
        <w:rPr>
          <w:rFonts w:eastAsia="Courier New"/>
        </w:rPr>
      </w:pPr>
      <w:r w:rsidRPr="003D2877">
        <w:rPr>
          <w:rFonts w:eastAsia="Courier New"/>
        </w:rPr>
        <w:t>              &lt;</w:t>
      </w:r>
      <w:r w:rsidRPr="003D2877">
        <w:rPr>
          <w:rFonts w:eastAsia="Courier New"/>
          <w:b/>
        </w:rPr>
        <w:t>activity</w:t>
      </w:r>
      <w:r w:rsidRPr="003D2877">
        <w:rPr>
          <w:rFonts w:eastAsia="Courier New"/>
        </w:rPr>
        <w:t>&gt;</w:t>
      </w:r>
    </w:p>
    <w:p w14:paraId="7D8FAADB" w14:textId="77777777" w:rsidR="00146B36" w:rsidRPr="003D2877" w:rsidRDefault="003D2877" w:rsidP="009C6A4C">
      <w:pPr>
        <w:pStyle w:val="afff7"/>
        <w:rPr>
          <w:rFonts w:eastAsia="Courier New"/>
        </w:rPr>
      </w:pPr>
      <w:r w:rsidRPr="003D2877">
        <w:rPr>
          <w:rFonts w:eastAsia="Courier New"/>
        </w:rPr>
        <w:t>                  &lt;</w:t>
      </w:r>
      <w:r w:rsidRPr="003D2877">
        <w:rPr>
          <w:rFonts w:eastAsia="Courier New"/>
          <w:b/>
        </w:rPr>
        <w:t>name</w:t>
      </w:r>
      <w:r w:rsidRPr="003D2877">
        <w:rPr>
          <w:rFonts w:eastAsia="Courier New"/>
        </w:rPr>
        <w:t>&gt;</w:t>
      </w:r>
      <w:r>
        <w:rPr>
          <w:rFonts w:eastAsia="Courier New"/>
        </w:rPr>
        <w:t>Название</w:t>
      </w:r>
      <w:r w:rsidRPr="003D2877">
        <w:rPr>
          <w:rFonts w:eastAsia="Courier New"/>
        </w:rPr>
        <w:t xml:space="preserve"> </w:t>
      </w:r>
      <w:r>
        <w:rPr>
          <w:rFonts w:eastAsia="Courier New"/>
        </w:rPr>
        <w:t>вмешательства</w:t>
      </w:r>
      <w:r w:rsidRPr="003D2877">
        <w:rPr>
          <w:rFonts w:eastAsia="Courier New"/>
        </w:rPr>
        <w:t>&lt;/</w:t>
      </w:r>
      <w:r w:rsidRPr="003D2877">
        <w:rPr>
          <w:rFonts w:eastAsia="Courier New"/>
          <w:b/>
        </w:rPr>
        <w:t>name</w:t>
      </w:r>
      <w:r w:rsidRPr="003D2877">
        <w:rPr>
          <w:rFonts w:eastAsia="Courier New"/>
        </w:rPr>
        <w:t>&gt;</w:t>
      </w:r>
    </w:p>
    <w:p w14:paraId="0B9A860D" w14:textId="77777777" w:rsidR="00146B36" w:rsidRPr="00F6160A" w:rsidRDefault="003D2877" w:rsidP="009C6A4C">
      <w:pPr>
        <w:pStyle w:val="afff7"/>
        <w:rPr>
          <w:rFonts w:eastAsia="Courier New"/>
          <w:lang w:val="ru-RU"/>
        </w:rPr>
      </w:pPr>
      <w:r w:rsidRPr="003D2877">
        <w:rPr>
          <w:rFonts w:eastAsia="Courier New"/>
        </w:rPr>
        <w:t>                  </w:t>
      </w:r>
      <w:r w:rsidRPr="00F6160A">
        <w:rPr>
          <w:rFonts w:eastAsia="Courier New"/>
          <w:lang w:val="ru-RU"/>
        </w:rPr>
        <w:t>&lt;</w:t>
      </w:r>
      <w:r>
        <w:rPr>
          <w:rFonts w:eastAsia="Courier New"/>
          <w:b/>
        </w:rPr>
        <w:t>services</w:t>
      </w:r>
      <w:r w:rsidRPr="00F6160A">
        <w:rPr>
          <w:rFonts w:eastAsia="Courier New"/>
          <w:lang w:val="ru-RU"/>
        </w:rPr>
        <w:t>&gt;</w:t>
      </w:r>
    </w:p>
    <w:p w14:paraId="4215692E" w14:textId="77777777" w:rsidR="00146B36" w:rsidRPr="00F6160A" w:rsidRDefault="003D2877" w:rsidP="009C6A4C">
      <w:pPr>
        <w:pStyle w:val="afff7"/>
        <w:rPr>
          <w:rFonts w:eastAsia="Courier New"/>
          <w:lang w:val="ru-RU"/>
        </w:rPr>
      </w:pPr>
      <w:r>
        <w:rPr>
          <w:rFonts w:eastAsia="Courier New"/>
        </w:rPr>
        <w:t>                      </w:t>
      </w:r>
      <w:r w:rsidRPr="00F6160A">
        <w:rPr>
          <w:rFonts w:eastAsia="Courier New"/>
          <w:lang w:val="ru-RU"/>
        </w:rPr>
        <w:t>&lt;</w:t>
      </w:r>
      <w:r>
        <w:rPr>
          <w:rFonts w:eastAsia="Courier New"/>
          <w:b/>
        </w:rPr>
        <w:t>service</w:t>
      </w:r>
      <w:r w:rsidRPr="00F6160A">
        <w:rPr>
          <w:rFonts w:eastAsia="Courier New"/>
          <w:lang w:val="ru-RU"/>
        </w:rPr>
        <w:t>&gt;</w:t>
      </w:r>
    </w:p>
    <w:p w14:paraId="4A70D5FD" w14:textId="77777777" w:rsidR="00146B36" w:rsidRPr="00F6160A" w:rsidRDefault="003D2877" w:rsidP="009C6A4C">
      <w:pPr>
        <w:pStyle w:val="afff7"/>
        <w:rPr>
          <w:rFonts w:eastAsia="Courier New"/>
          <w:lang w:val="ru-RU"/>
        </w:rPr>
      </w:pPr>
      <w:r>
        <w:rPr>
          <w:rFonts w:eastAsia="Courier New"/>
        </w:rPr>
        <w:t>                          </w:t>
      </w:r>
      <w:r w:rsidRPr="00F6160A">
        <w:rPr>
          <w:rFonts w:eastAsia="Courier New"/>
          <w:lang w:val="ru-RU"/>
        </w:rPr>
        <w:t>&lt;</w:t>
      </w:r>
      <w:r>
        <w:rPr>
          <w:rFonts w:eastAsia="Courier New"/>
          <w:b/>
        </w:rPr>
        <w:t>name</w:t>
      </w:r>
      <w:r w:rsidRPr="00F6160A">
        <w:rPr>
          <w:rFonts w:eastAsia="Courier New"/>
          <w:lang w:val="ru-RU"/>
        </w:rPr>
        <w:t>&gt;Название медицинской услуги по справочнику &lt;/</w:t>
      </w:r>
      <w:r>
        <w:rPr>
          <w:rFonts w:eastAsia="Courier New"/>
          <w:b/>
        </w:rPr>
        <w:t>name</w:t>
      </w:r>
      <w:r w:rsidRPr="00F6160A">
        <w:rPr>
          <w:rFonts w:eastAsia="Courier New"/>
          <w:lang w:val="ru-RU"/>
        </w:rPr>
        <w:t>&gt;</w:t>
      </w:r>
    </w:p>
    <w:p w14:paraId="65CE214D" w14:textId="77777777" w:rsidR="00146B36" w:rsidRPr="00F6160A" w:rsidRDefault="003D2877" w:rsidP="009C6A4C">
      <w:pPr>
        <w:pStyle w:val="afff7"/>
        <w:rPr>
          <w:rFonts w:eastAsia="Courier New"/>
          <w:lang w:val="ru-RU"/>
        </w:rPr>
      </w:pPr>
      <w:r>
        <w:rPr>
          <w:rFonts w:eastAsia="Courier New"/>
        </w:rPr>
        <w:t>                          </w:t>
      </w:r>
      <w:r w:rsidRPr="00F6160A">
        <w:rPr>
          <w:rFonts w:eastAsia="Courier New"/>
          <w:lang w:val="ru-RU"/>
        </w:rPr>
        <w:t>&lt;</w:t>
      </w:r>
      <w:r>
        <w:rPr>
          <w:rFonts w:eastAsia="Courier New"/>
          <w:b/>
        </w:rPr>
        <w:t>code</w:t>
      </w:r>
      <w:r w:rsidRPr="00F6160A">
        <w:rPr>
          <w:rFonts w:eastAsia="Courier New"/>
          <w:lang w:val="ru-RU"/>
        </w:rPr>
        <w:t>&gt;Код медицинской услуги по справочнику &lt;/</w:t>
      </w:r>
      <w:r>
        <w:rPr>
          <w:rFonts w:eastAsia="Courier New"/>
          <w:b/>
        </w:rPr>
        <w:t>code</w:t>
      </w:r>
      <w:r w:rsidRPr="00F6160A">
        <w:rPr>
          <w:rFonts w:eastAsia="Courier New"/>
          <w:lang w:val="ru-RU"/>
        </w:rPr>
        <w:t>&gt;</w:t>
      </w:r>
      <w:r>
        <w:rPr>
          <w:rFonts w:eastAsia="Courier New"/>
        </w:rPr>
        <w:t>                          </w:t>
      </w:r>
      <w:r w:rsidRPr="00F6160A">
        <w:rPr>
          <w:rFonts w:eastAsia="Courier New"/>
          <w:lang w:val="ru-RU"/>
        </w:rPr>
        <w:t xml:space="preserve"> </w:t>
      </w:r>
    </w:p>
    <w:p w14:paraId="2FE0715F" w14:textId="77777777" w:rsidR="00146B36" w:rsidRPr="003D2877" w:rsidRDefault="003D2877" w:rsidP="009C6A4C">
      <w:pPr>
        <w:pStyle w:val="afff7"/>
        <w:rPr>
          <w:rFonts w:eastAsia="Courier New"/>
        </w:rPr>
      </w:pPr>
      <w:r>
        <w:rPr>
          <w:rFonts w:eastAsia="Courier New"/>
        </w:rPr>
        <w:t>                      </w:t>
      </w:r>
      <w:r w:rsidRPr="003D2877">
        <w:rPr>
          <w:rFonts w:eastAsia="Courier New"/>
        </w:rPr>
        <w:t>&lt;/</w:t>
      </w:r>
      <w:r w:rsidRPr="003D2877">
        <w:rPr>
          <w:rFonts w:eastAsia="Courier New"/>
          <w:b/>
        </w:rPr>
        <w:t>service</w:t>
      </w:r>
      <w:r w:rsidRPr="003D2877">
        <w:rPr>
          <w:rFonts w:eastAsia="Courier New"/>
        </w:rPr>
        <w:t>&gt;</w:t>
      </w:r>
    </w:p>
    <w:p w14:paraId="506A20A7" w14:textId="77777777" w:rsidR="00146B36" w:rsidRPr="003D2877" w:rsidRDefault="003D2877" w:rsidP="009C6A4C">
      <w:pPr>
        <w:pStyle w:val="afff7"/>
        <w:rPr>
          <w:rFonts w:eastAsia="Courier New"/>
        </w:rPr>
      </w:pPr>
      <w:r w:rsidRPr="003D2877">
        <w:rPr>
          <w:rFonts w:eastAsia="Courier New"/>
        </w:rPr>
        <w:t>                  &lt;/</w:t>
      </w:r>
      <w:r w:rsidRPr="003D2877">
        <w:rPr>
          <w:rFonts w:eastAsia="Courier New"/>
          <w:b/>
        </w:rPr>
        <w:t>services</w:t>
      </w:r>
      <w:r w:rsidRPr="003D2877">
        <w:rPr>
          <w:rFonts w:eastAsia="Courier New"/>
        </w:rPr>
        <w:t>&gt;</w:t>
      </w:r>
    </w:p>
    <w:p w14:paraId="12738A07" w14:textId="77777777" w:rsidR="00146B36" w:rsidRPr="003D2877" w:rsidRDefault="003D2877" w:rsidP="009C6A4C">
      <w:pPr>
        <w:pStyle w:val="afff7"/>
        <w:rPr>
          <w:rFonts w:eastAsia="Courier New"/>
        </w:rPr>
      </w:pPr>
      <w:r w:rsidRPr="003D2877">
        <w:rPr>
          <w:rFonts w:eastAsia="Courier New"/>
        </w:rPr>
        <w:t>              &lt;/</w:t>
      </w:r>
      <w:r w:rsidRPr="003D2877">
        <w:rPr>
          <w:rFonts w:eastAsia="Courier New"/>
          <w:b/>
        </w:rPr>
        <w:t>activity</w:t>
      </w:r>
      <w:r w:rsidRPr="003D2877">
        <w:rPr>
          <w:rFonts w:eastAsia="Courier New"/>
        </w:rPr>
        <w:t>&gt;</w:t>
      </w:r>
    </w:p>
    <w:p w14:paraId="7582DC79" w14:textId="77777777" w:rsidR="00146B36" w:rsidRPr="003D2877" w:rsidRDefault="003D2877" w:rsidP="009C6A4C">
      <w:pPr>
        <w:pStyle w:val="afff7"/>
        <w:rPr>
          <w:rFonts w:eastAsia="Courier New"/>
        </w:rPr>
      </w:pPr>
      <w:r w:rsidRPr="003D2877">
        <w:rPr>
          <w:rFonts w:eastAsia="Courier New"/>
        </w:rPr>
        <w:t>          &lt;/</w:t>
      </w:r>
      <w:r w:rsidRPr="003D2877">
        <w:rPr>
          <w:rFonts w:eastAsia="Courier New"/>
          <w:b/>
        </w:rPr>
        <w:t>activities</w:t>
      </w:r>
      <w:r w:rsidRPr="003D2877">
        <w:rPr>
          <w:rFonts w:eastAsia="Courier New"/>
        </w:rPr>
        <w:t>&gt;</w:t>
      </w:r>
    </w:p>
    <w:p w14:paraId="3850F50F" w14:textId="77777777" w:rsidR="00146B36" w:rsidRPr="003D2877" w:rsidRDefault="003D2877" w:rsidP="009C6A4C">
      <w:pPr>
        <w:pStyle w:val="afff7"/>
        <w:rPr>
          <w:rFonts w:eastAsia="Courier New"/>
        </w:rPr>
      </w:pPr>
      <w:r w:rsidRPr="003D2877">
        <w:rPr>
          <w:rFonts w:eastAsia="Courier New"/>
        </w:rPr>
        <w:t>        &lt;/</w:t>
      </w:r>
      <w:r w:rsidRPr="003D2877">
        <w:rPr>
          <w:rFonts w:eastAsia="Courier New"/>
          <w:b/>
        </w:rPr>
        <w:t>thesis-re</w:t>
      </w:r>
      <w:r>
        <w:rPr>
          <w:rFonts w:eastAsia="Courier New"/>
          <w:b/>
        </w:rPr>
        <w:t>с</w:t>
      </w:r>
      <w:r w:rsidRPr="003D2877">
        <w:rPr>
          <w:rFonts w:eastAsia="Courier New"/>
        </w:rPr>
        <w:t>&gt;</w:t>
      </w:r>
    </w:p>
    <w:p w14:paraId="14D617E5" w14:textId="77777777" w:rsidR="00146B36" w:rsidRDefault="003D2877" w:rsidP="009C6A4C">
      <w:pPr>
        <w:pStyle w:val="afff7"/>
        <w:rPr>
          <w:rFonts w:eastAsia="Courier New"/>
        </w:rPr>
      </w:pPr>
      <w:r w:rsidRPr="003D2877">
        <w:rPr>
          <w:rFonts w:eastAsia="Courier New"/>
        </w:rPr>
        <w:t xml:space="preserve">    </w:t>
      </w:r>
      <w:r>
        <w:rPr>
          <w:rFonts w:eastAsia="Courier New"/>
        </w:rPr>
        <w:t>&lt;/</w:t>
      </w:r>
      <w:r>
        <w:rPr>
          <w:rFonts w:eastAsia="Courier New"/>
          <w:b/>
        </w:rPr>
        <w:t>thesises</w:t>
      </w:r>
      <w:r>
        <w:rPr>
          <w:rFonts w:eastAsia="Courier New"/>
        </w:rPr>
        <w:t>&gt;</w:t>
      </w:r>
    </w:p>
    <w:p w14:paraId="745F5EB1" w14:textId="77777777" w:rsidR="00146B36" w:rsidRDefault="003D2877" w:rsidP="009C6A4C">
      <w:pPr>
        <w:pStyle w:val="afff7"/>
        <w:rPr>
          <w:szCs w:val="24"/>
        </w:rPr>
      </w:pPr>
      <w:r>
        <w:t>&lt;/</w:t>
      </w:r>
      <w:r>
        <w:rPr>
          <w:b/>
        </w:rPr>
        <w:t>clinrec</w:t>
      </w:r>
      <w:r>
        <w:t>&gt;</w:t>
      </w:r>
    </w:p>
    <w:p w14:paraId="09C0967A" w14:textId="77777777" w:rsidR="00146B36" w:rsidRDefault="003D2877" w:rsidP="001D5A12">
      <w:pPr>
        <w:pStyle w:val="30"/>
      </w:pPr>
      <w:bookmarkStart w:id="95" w:name="_heading=h.1rvwp1q" w:colFirst="0" w:colLast="0"/>
      <w:bookmarkStart w:id="96" w:name="_Toc66719483"/>
      <w:bookmarkEnd w:id="95"/>
      <w:r>
        <w:t>Метод запроса списка документов порядков ОМП procPMCList</w:t>
      </w:r>
      <w:bookmarkEnd w:id="96"/>
    </w:p>
    <w:p w14:paraId="3C5988A2" w14:textId="77777777" w:rsidR="00146B36" w:rsidRDefault="003D2877" w:rsidP="00F6160A">
      <w:pPr>
        <w:pStyle w:val="phnormal"/>
      </w:pPr>
      <w:r>
        <w:t>Для получения списка документов порядков ОМП в запросе передается пустое входящее сообщение getProcPMCList без параметров.</w:t>
      </w:r>
    </w:p>
    <w:p w14:paraId="51DB7F2D" w14:textId="69E6770D" w:rsidR="00CE2E49" w:rsidRDefault="003D2877" w:rsidP="00CE2E49">
      <w:pPr>
        <w:pStyle w:val="phnormal"/>
        <w:rPr>
          <w:color w:val="000000"/>
          <w:szCs w:val="24"/>
        </w:rPr>
      </w:pPr>
      <w:r>
        <w:lastRenderedPageBreak/>
        <w:t xml:space="preserve">В ответ синхронно </w:t>
      </w:r>
      <w:r w:rsidR="00CE2E49" w:rsidRPr="00320267">
        <w:t>ВИМИС «ССЗ»</w:t>
      </w:r>
      <w:r w:rsidR="00CE2E49">
        <w:t xml:space="preserve"> </w:t>
      </w:r>
      <w:r>
        <w:t>возвращает исходящее сообщение procPMCListResponse с набором данных.</w:t>
      </w:r>
      <w:r w:rsidR="00CE2E49">
        <w:t xml:space="preserve"> </w:t>
      </w:r>
      <w:r w:rsidR="00CE2E49" w:rsidRPr="004E5621">
        <w:t>Описание содержимого параметра document</w:t>
      </w:r>
      <w:r w:rsidR="00CE2E49">
        <w:t xml:space="preserve"> приведено в </w:t>
      </w:r>
      <w:r w:rsidR="00CE2E49">
        <w:fldChar w:fldCharType="begin"/>
      </w:r>
      <w:r w:rsidR="00CE2E49">
        <w:instrText xml:space="preserve"> REF _Ref54261556 \h </w:instrText>
      </w:r>
      <w:r w:rsidR="00CE2E49">
        <w:fldChar w:fldCharType="separate"/>
      </w:r>
      <w:r w:rsidR="00C529AC">
        <w:t xml:space="preserve">таблице </w:t>
      </w:r>
      <w:r w:rsidR="00C529AC">
        <w:rPr>
          <w:noProof/>
        </w:rPr>
        <w:t>16</w:t>
      </w:r>
      <w:r w:rsidR="00CE2E49">
        <w:fldChar w:fldCharType="end"/>
      </w:r>
      <w:r w:rsidR="00CE2E49">
        <w:t>.</w:t>
      </w:r>
    </w:p>
    <w:p w14:paraId="6CAAB065" w14:textId="4343C01D" w:rsidR="00F6160A" w:rsidRDefault="00F6160A" w:rsidP="00AA5E77">
      <w:pPr>
        <w:pStyle w:val="phtabletitle"/>
      </w:pPr>
      <w:bookmarkStart w:id="97" w:name="_Ref54261556"/>
      <w:r>
        <w:t xml:space="preserve">Таблица </w:t>
      </w:r>
      <w:r w:rsidR="00970966">
        <w:rPr>
          <w:noProof/>
        </w:rPr>
        <w:fldChar w:fldCharType="begin"/>
      </w:r>
      <w:r w:rsidR="00970966">
        <w:rPr>
          <w:noProof/>
        </w:rPr>
        <w:instrText xml:space="preserve"> SEQ Таблица \* ARABIC </w:instrText>
      </w:r>
      <w:r w:rsidR="00970966">
        <w:rPr>
          <w:noProof/>
        </w:rPr>
        <w:fldChar w:fldCharType="separate"/>
      </w:r>
      <w:r w:rsidR="00C529AC">
        <w:rPr>
          <w:noProof/>
        </w:rPr>
        <w:t>16</w:t>
      </w:r>
      <w:r w:rsidR="00970966">
        <w:rPr>
          <w:noProof/>
        </w:rPr>
        <w:fldChar w:fldCharType="end"/>
      </w:r>
      <w:bookmarkEnd w:id="97"/>
      <w:r w:rsidR="00962D8F">
        <w:t xml:space="preserve"> </w:t>
      </w:r>
      <w:r w:rsidRPr="00115759">
        <w:t>– Описание содержимого параметра document</w:t>
      </w:r>
    </w:p>
    <w:tbl>
      <w:tblPr>
        <w:tblStyle w:val="afffffffffffffffff4"/>
        <w:tblW w:w="1042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298"/>
        <w:gridCol w:w="1151"/>
        <w:gridCol w:w="1487"/>
        <w:gridCol w:w="1417"/>
        <w:gridCol w:w="1849"/>
        <w:gridCol w:w="1270"/>
        <w:gridCol w:w="1949"/>
      </w:tblGrid>
      <w:tr w:rsidR="00146B36" w14:paraId="1A51709A" w14:textId="77777777" w:rsidTr="00CE2E49">
        <w:trPr>
          <w:tblHeader/>
        </w:trPr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B3E04BB" w14:textId="77777777" w:rsidR="00146B36" w:rsidRDefault="003D2877" w:rsidP="00AA5E77">
            <w:pPr>
              <w:pStyle w:val="phtablecolcaption"/>
            </w:pPr>
            <w:r>
              <w:t>Метод</w:t>
            </w:r>
          </w:p>
        </w:tc>
        <w:tc>
          <w:tcPr>
            <w:tcW w:w="26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5486575" w14:textId="77777777" w:rsidR="00146B36" w:rsidRDefault="003D2877" w:rsidP="00AA5E77">
            <w:pPr>
              <w:pStyle w:val="phtablecolcaption"/>
            </w:pPr>
            <w:r>
              <w:t>Сообщения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5690629" w14:textId="77777777" w:rsidR="00146B36" w:rsidRDefault="003D2877" w:rsidP="00AA5E77">
            <w:pPr>
              <w:pStyle w:val="phtablecolcaption"/>
            </w:pPr>
            <w:r>
              <w:t>Параметры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91DFF67" w14:textId="77777777" w:rsidR="00146B36" w:rsidRDefault="003D2877" w:rsidP="00AA5E77">
            <w:pPr>
              <w:pStyle w:val="phtablecolcaption"/>
            </w:pPr>
            <w:r>
              <w:t>Наименование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EDBE835" w14:textId="77777777" w:rsidR="00146B36" w:rsidRDefault="003D2877" w:rsidP="00AA5E77">
            <w:pPr>
              <w:pStyle w:val="phtablecolcaption"/>
            </w:pPr>
            <w:r>
              <w:t>Тип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6838A2" w14:textId="77777777" w:rsidR="00146B36" w:rsidRDefault="003D2877" w:rsidP="00AA5E77">
            <w:pPr>
              <w:pStyle w:val="phtablecolcaption"/>
            </w:pPr>
            <w:r>
              <w:t>Является обязательным</w:t>
            </w:r>
          </w:p>
        </w:tc>
      </w:tr>
      <w:tr w:rsidR="00146B36" w14:paraId="5677F172" w14:textId="77777777" w:rsidTr="00CE2E49">
        <w:tc>
          <w:tcPr>
            <w:tcW w:w="129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1597DF1" w14:textId="77777777" w:rsidR="00146B36" w:rsidRDefault="003D2877" w:rsidP="00AA6E95">
            <w:pPr>
              <w:pStyle w:val="phtablecellleft"/>
            </w:pPr>
            <w:r>
              <w:t>procPMCList</w:t>
            </w:r>
          </w:p>
        </w:tc>
        <w:tc>
          <w:tcPr>
            <w:tcW w:w="115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14150A8" w14:textId="77777777" w:rsidR="00146B36" w:rsidRDefault="003D2877" w:rsidP="00AA6E95">
            <w:pPr>
              <w:pStyle w:val="phtablecellleft"/>
            </w:pPr>
            <w:r>
              <w:t>входящее</w:t>
            </w:r>
          </w:p>
        </w:tc>
        <w:tc>
          <w:tcPr>
            <w:tcW w:w="14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1C00928" w14:textId="77777777" w:rsidR="00146B36" w:rsidRDefault="003D2877" w:rsidP="00AA6E95">
            <w:pPr>
              <w:pStyle w:val="phtablecellleft"/>
            </w:pPr>
            <w:r>
              <w:t>getProcPMCList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F2C325A" w14:textId="77777777" w:rsidR="00146B36" w:rsidRDefault="00146B36" w:rsidP="00AA6E95">
            <w:pPr>
              <w:pStyle w:val="phtablecellleft"/>
            </w:pPr>
          </w:p>
        </w:tc>
        <w:tc>
          <w:tcPr>
            <w:tcW w:w="184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D9472F8" w14:textId="77777777" w:rsidR="00146B36" w:rsidRDefault="00146B36" w:rsidP="00AA6E95">
            <w:pPr>
              <w:pStyle w:val="phtablecellleft"/>
            </w:pPr>
          </w:p>
        </w:tc>
        <w:tc>
          <w:tcPr>
            <w:tcW w:w="12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30B90D9" w14:textId="77777777" w:rsidR="00146B36" w:rsidRDefault="00146B36" w:rsidP="00AA6E95">
            <w:pPr>
              <w:pStyle w:val="phtablecellleft"/>
            </w:pPr>
          </w:p>
        </w:tc>
        <w:tc>
          <w:tcPr>
            <w:tcW w:w="19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C0BF4E" w14:textId="77777777" w:rsidR="00146B36" w:rsidRDefault="00146B36" w:rsidP="00AA6E95">
            <w:pPr>
              <w:pStyle w:val="phtablecellleft"/>
            </w:pPr>
          </w:p>
        </w:tc>
      </w:tr>
      <w:tr w:rsidR="00146B36" w14:paraId="53E91033" w14:textId="77777777" w:rsidTr="00CE2E49">
        <w:tc>
          <w:tcPr>
            <w:tcW w:w="129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27681A6" w14:textId="77777777" w:rsidR="00146B36" w:rsidRDefault="00146B36" w:rsidP="00AA6E95">
            <w:pPr>
              <w:pStyle w:val="phtablecellleft"/>
            </w:pPr>
          </w:p>
        </w:tc>
        <w:tc>
          <w:tcPr>
            <w:tcW w:w="115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75891FA" w14:textId="77777777" w:rsidR="00146B36" w:rsidRDefault="003D2877" w:rsidP="00AA6E95">
            <w:pPr>
              <w:pStyle w:val="phtablecellleft"/>
            </w:pPr>
            <w:r>
              <w:t>исходящее</w:t>
            </w:r>
          </w:p>
        </w:tc>
        <w:tc>
          <w:tcPr>
            <w:tcW w:w="14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BE4E10A" w14:textId="77777777" w:rsidR="00146B36" w:rsidRDefault="003D2877" w:rsidP="00AA6E95">
            <w:pPr>
              <w:pStyle w:val="phtablecellleft"/>
            </w:pPr>
            <w:r>
              <w:t>procPMCListResponse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699FF78" w14:textId="77777777" w:rsidR="00146B36" w:rsidRDefault="003D2877" w:rsidP="00AA6E95">
            <w:pPr>
              <w:pStyle w:val="phtablecellleft"/>
            </w:pPr>
            <w:r>
              <w:t>summary</w:t>
            </w:r>
          </w:p>
        </w:tc>
        <w:tc>
          <w:tcPr>
            <w:tcW w:w="184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CEA7955" w14:textId="77777777" w:rsidR="00146B36" w:rsidRDefault="003D2877" w:rsidP="00AA6E95">
            <w:pPr>
              <w:pStyle w:val="phtablecellleft"/>
            </w:pPr>
            <w:r>
              <w:t>Блок общей информации о документе порядка ОМП</w:t>
            </w:r>
          </w:p>
        </w:tc>
        <w:tc>
          <w:tcPr>
            <w:tcW w:w="12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A3D8A73" w14:textId="77777777" w:rsidR="00146B36" w:rsidRDefault="003D2877" w:rsidP="00AA6E95">
            <w:pPr>
              <w:pStyle w:val="phtablecellleft"/>
            </w:pPr>
            <w:r>
              <w:t>комплексный</w:t>
            </w:r>
          </w:p>
        </w:tc>
        <w:tc>
          <w:tcPr>
            <w:tcW w:w="19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F505B6" w14:textId="77777777" w:rsidR="00146B36" w:rsidRDefault="003D2877" w:rsidP="00AA6E95">
            <w:pPr>
              <w:pStyle w:val="phtablecellleft"/>
            </w:pPr>
            <w:r>
              <w:t>Да</w:t>
            </w:r>
          </w:p>
        </w:tc>
      </w:tr>
      <w:tr w:rsidR="00146B36" w14:paraId="5E585833" w14:textId="77777777" w:rsidTr="00CE2E49">
        <w:tc>
          <w:tcPr>
            <w:tcW w:w="129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F1F62C0" w14:textId="77777777" w:rsidR="00146B36" w:rsidRDefault="00146B36" w:rsidP="00AA6E95">
            <w:pPr>
              <w:pStyle w:val="phtablecellleft"/>
            </w:pPr>
          </w:p>
        </w:tc>
        <w:tc>
          <w:tcPr>
            <w:tcW w:w="115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21C1AA4" w14:textId="77777777" w:rsidR="00146B36" w:rsidRDefault="00146B36" w:rsidP="00AA6E95">
            <w:pPr>
              <w:pStyle w:val="phtablecellleft"/>
            </w:pPr>
          </w:p>
        </w:tc>
        <w:tc>
          <w:tcPr>
            <w:tcW w:w="14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B36FCF0" w14:textId="77777777" w:rsidR="00146B36" w:rsidRDefault="00146B36" w:rsidP="00AA6E95">
            <w:pPr>
              <w:pStyle w:val="phtablecellleft"/>
            </w:pP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7926A97" w14:textId="77777777" w:rsidR="00146B36" w:rsidRDefault="003D2877" w:rsidP="00AA6E95">
            <w:pPr>
              <w:pStyle w:val="phtablecellleft"/>
            </w:pPr>
            <w:r>
              <w:t>name</w:t>
            </w:r>
          </w:p>
        </w:tc>
        <w:tc>
          <w:tcPr>
            <w:tcW w:w="184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70FEFD0" w14:textId="77777777" w:rsidR="00146B36" w:rsidRDefault="003D2877" w:rsidP="00AA6E95">
            <w:pPr>
              <w:pStyle w:val="phtablecellleft"/>
            </w:pPr>
            <w:r>
              <w:t>Название документа</w:t>
            </w:r>
          </w:p>
        </w:tc>
        <w:tc>
          <w:tcPr>
            <w:tcW w:w="12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96FA095" w14:textId="77777777" w:rsidR="00146B36" w:rsidRDefault="003D2877" w:rsidP="00AA6E95">
            <w:pPr>
              <w:pStyle w:val="phtablecellleft"/>
            </w:pPr>
            <w:r>
              <w:t>строка</w:t>
            </w:r>
          </w:p>
        </w:tc>
        <w:tc>
          <w:tcPr>
            <w:tcW w:w="19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703971" w14:textId="77777777" w:rsidR="00146B36" w:rsidRDefault="003D2877" w:rsidP="00AA6E95">
            <w:pPr>
              <w:pStyle w:val="phtablecellleft"/>
            </w:pPr>
            <w:r>
              <w:t>Да</w:t>
            </w:r>
          </w:p>
        </w:tc>
      </w:tr>
      <w:tr w:rsidR="00146B36" w14:paraId="071429B1" w14:textId="77777777" w:rsidTr="00CE2E49">
        <w:tc>
          <w:tcPr>
            <w:tcW w:w="129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E3C868C" w14:textId="77777777" w:rsidR="00146B36" w:rsidRDefault="00146B36" w:rsidP="00AA6E95">
            <w:pPr>
              <w:pStyle w:val="phtablecellleft"/>
            </w:pPr>
          </w:p>
        </w:tc>
        <w:tc>
          <w:tcPr>
            <w:tcW w:w="115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302A9E2" w14:textId="77777777" w:rsidR="00146B36" w:rsidRDefault="00146B36" w:rsidP="00AA6E95">
            <w:pPr>
              <w:pStyle w:val="phtablecellleft"/>
            </w:pPr>
          </w:p>
        </w:tc>
        <w:tc>
          <w:tcPr>
            <w:tcW w:w="14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83C3B36" w14:textId="77777777" w:rsidR="00146B36" w:rsidRDefault="00146B36" w:rsidP="00AA6E95">
            <w:pPr>
              <w:pStyle w:val="phtablecellleft"/>
            </w:pP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9B8670D" w14:textId="77777777" w:rsidR="00146B36" w:rsidRDefault="003D2877" w:rsidP="00AA6E95">
            <w:pPr>
              <w:pStyle w:val="phtablecellleft"/>
            </w:pPr>
            <w:r>
              <w:t>id</w:t>
            </w:r>
          </w:p>
        </w:tc>
        <w:tc>
          <w:tcPr>
            <w:tcW w:w="184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2562ECC" w14:textId="77777777" w:rsidR="00146B36" w:rsidRDefault="003D2877" w:rsidP="00AA6E95">
            <w:pPr>
              <w:pStyle w:val="phtablecellleft"/>
            </w:pPr>
            <w:r>
              <w:t>Идентификатор документа</w:t>
            </w:r>
          </w:p>
        </w:tc>
        <w:tc>
          <w:tcPr>
            <w:tcW w:w="12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F4E101D" w14:textId="77777777" w:rsidR="00146B36" w:rsidRDefault="003D2877" w:rsidP="00AA6E95">
            <w:pPr>
              <w:pStyle w:val="phtablecellleft"/>
            </w:pPr>
            <w:r>
              <w:t>числовой</w:t>
            </w:r>
          </w:p>
        </w:tc>
        <w:tc>
          <w:tcPr>
            <w:tcW w:w="19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CD17BA" w14:textId="77777777" w:rsidR="00146B36" w:rsidRDefault="003D2877" w:rsidP="00AA6E95">
            <w:pPr>
              <w:pStyle w:val="phtablecellleft"/>
            </w:pPr>
            <w:r>
              <w:t>Да</w:t>
            </w:r>
          </w:p>
        </w:tc>
      </w:tr>
      <w:tr w:rsidR="00146B36" w14:paraId="62CA37DB" w14:textId="77777777" w:rsidTr="00CE2E49">
        <w:tc>
          <w:tcPr>
            <w:tcW w:w="129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B902D2A" w14:textId="77777777" w:rsidR="00146B36" w:rsidRDefault="00146B36" w:rsidP="00AA6E95">
            <w:pPr>
              <w:pStyle w:val="phtablecellleft"/>
            </w:pPr>
          </w:p>
        </w:tc>
        <w:tc>
          <w:tcPr>
            <w:tcW w:w="115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5217122" w14:textId="77777777" w:rsidR="00146B36" w:rsidRDefault="00146B36" w:rsidP="00AA6E95">
            <w:pPr>
              <w:pStyle w:val="phtablecellleft"/>
            </w:pPr>
          </w:p>
        </w:tc>
        <w:tc>
          <w:tcPr>
            <w:tcW w:w="14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EFE0D20" w14:textId="77777777" w:rsidR="00146B36" w:rsidRDefault="00146B36" w:rsidP="00AA6E95">
            <w:pPr>
              <w:pStyle w:val="phtablecellleft"/>
            </w:pP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34A746A" w14:textId="77777777" w:rsidR="00146B36" w:rsidRDefault="003D2877" w:rsidP="00AA6E95">
            <w:pPr>
              <w:pStyle w:val="phtablecellleft"/>
            </w:pPr>
            <w:r>
              <w:t>profile</w:t>
            </w:r>
          </w:p>
        </w:tc>
        <w:tc>
          <w:tcPr>
            <w:tcW w:w="184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A610703" w14:textId="77777777" w:rsidR="00146B36" w:rsidRDefault="003D2877" w:rsidP="00AA6E95">
            <w:pPr>
              <w:pStyle w:val="phtablecellleft"/>
            </w:pPr>
            <w:r>
              <w:t>Профиль ОМП</w:t>
            </w:r>
          </w:p>
        </w:tc>
        <w:tc>
          <w:tcPr>
            <w:tcW w:w="12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756C559" w14:textId="77777777" w:rsidR="00146B36" w:rsidRDefault="003D2877" w:rsidP="00AA6E95">
            <w:pPr>
              <w:pStyle w:val="phtablecellleft"/>
            </w:pPr>
            <w:r>
              <w:t>строка</w:t>
            </w:r>
          </w:p>
        </w:tc>
        <w:tc>
          <w:tcPr>
            <w:tcW w:w="19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DDB734" w14:textId="77777777" w:rsidR="00146B36" w:rsidRDefault="003D2877" w:rsidP="00AA6E95">
            <w:pPr>
              <w:pStyle w:val="phtablecellleft"/>
            </w:pPr>
            <w:r>
              <w:t>Да</w:t>
            </w:r>
          </w:p>
        </w:tc>
      </w:tr>
      <w:tr w:rsidR="00146B36" w14:paraId="5EACD236" w14:textId="77777777" w:rsidTr="00CE2E49">
        <w:tc>
          <w:tcPr>
            <w:tcW w:w="129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2CDB0F7" w14:textId="77777777" w:rsidR="00146B36" w:rsidRDefault="00146B36" w:rsidP="00AA6E95">
            <w:pPr>
              <w:pStyle w:val="phtablecellleft"/>
            </w:pPr>
          </w:p>
        </w:tc>
        <w:tc>
          <w:tcPr>
            <w:tcW w:w="115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80AB67E" w14:textId="77777777" w:rsidR="00146B36" w:rsidRDefault="00146B36" w:rsidP="00AA6E95">
            <w:pPr>
              <w:pStyle w:val="phtablecellleft"/>
            </w:pPr>
          </w:p>
        </w:tc>
        <w:tc>
          <w:tcPr>
            <w:tcW w:w="14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E07D38C" w14:textId="77777777" w:rsidR="00146B36" w:rsidRDefault="00146B36" w:rsidP="00AA6E95">
            <w:pPr>
              <w:pStyle w:val="phtablecellleft"/>
            </w:pP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D4B6F2F" w14:textId="77777777" w:rsidR="00146B36" w:rsidRDefault="003D2877" w:rsidP="00AA6E95">
            <w:pPr>
              <w:pStyle w:val="phtablecellleft"/>
            </w:pPr>
            <w:r>
              <w:t>revision</w:t>
            </w:r>
          </w:p>
        </w:tc>
        <w:tc>
          <w:tcPr>
            <w:tcW w:w="184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1F5494B" w14:textId="77777777" w:rsidR="00146B36" w:rsidRDefault="003D2877" w:rsidP="00AA6E95">
            <w:pPr>
              <w:pStyle w:val="phtablecellleft"/>
            </w:pPr>
            <w:r>
              <w:t>Блок описания редакции документа порядка ОМП</w:t>
            </w:r>
          </w:p>
        </w:tc>
        <w:tc>
          <w:tcPr>
            <w:tcW w:w="12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A09BFAE" w14:textId="77777777" w:rsidR="00146B36" w:rsidRDefault="003D2877" w:rsidP="00AA6E95">
            <w:pPr>
              <w:pStyle w:val="phtablecellleft"/>
            </w:pPr>
            <w:r>
              <w:t>комплексный</w:t>
            </w:r>
          </w:p>
        </w:tc>
        <w:tc>
          <w:tcPr>
            <w:tcW w:w="19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0B2C3D" w14:textId="77777777" w:rsidR="00146B36" w:rsidRDefault="003D2877" w:rsidP="00AA6E95">
            <w:pPr>
              <w:pStyle w:val="phtablecellleft"/>
            </w:pPr>
            <w:r>
              <w:t>Да</w:t>
            </w:r>
          </w:p>
        </w:tc>
      </w:tr>
      <w:tr w:rsidR="00146B36" w14:paraId="66F5C732" w14:textId="77777777" w:rsidTr="00CE2E49">
        <w:tc>
          <w:tcPr>
            <w:tcW w:w="129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7094859" w14:textId="77777777" w:rsidR="00146B36" w:rsidRDefault="00146B36" w:rsidP="00AA6E95">
            <w:pPr>
              <w:pStyle w:val="phtablecellleft"/>
            </w:pPr>
          </w:p>
        </w:tc>
        <w:tc>
          <w:tcPr>
            <w:tcW w:w="115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A2949F0" w14:textId="77777777" w:rsidR="00146B36" w:rsidRDefault="00146B36" w:rsidP="00AA6E95">
            <w:pPr>
              <w:pStyle w:val="phtablecellleft"/>
            </w:pPr>
          </w:p>
        </w:tc>
        <w:tc>
          <w:tcPr>
            <w:tcW w:w="14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D063A3B" w14:textId="77777777" w:rsidR="00146B36" w:rsidRDefault="00146B36" w:rsidP="00AA6E95">
            <w:pPr>
              <w:pStyle w:val="phtablecellleft"/>
            </w:pP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2F4AC32" w14:textId="77777777" w:rsidR="00146B36" w:rsidRDefault="003D2877" w:rsidP="00AA6E95">
            <w:pPr>
              <w:pStyle w:val="phtablecellleft"/>
            </w:pPr>
            <w:r>
              <w:t>id</w:t>
            </w:r>
          </w:p>
        </w:tc>
        <w:tc>
          <w:tcPr>
            <w:tcW w:w="184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F7ECDEF" w14:textId="77777777" w:rsidR="00146B36" w:rsidRDefault="003D2877" w:rsidP="00AA6E95">
            <w:pPr>
              <w:pStyle w:val="phtablecellleft"/>
            </w:pPr>
            <w:r>
              <w:t>Идентификатор редакции документа порядка ОМП</w:t>
            </w:r>
          </w:p>
        </w:tc>
        <w:tc>
          <w:tcPr>
            <w:tcW w:w="12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EAF2682" w14:textId="77777777" w:rsidR="00146B36" w:rsidRDefault="003D2877" w:rsidP="00AA6E95">
            <w:pPr>
              <w:pStyle w:val="phtablecellleft"/>
            </w:pPr>
            <w:r>
              <w:t>числовой</w:t>
            </w:r>
          </w:p>
        </w:tc>
        <w:tc>
          <w:tcPr>
            <w:tcW w:w="19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653D84" w14:textId="77777777" w:rsidR="00146B36" w:rsidRDefault="003D2877" w:rsidP="00AA6E95">
            <w:pPr>
              <w:pStyle w:val="phtablecellleft"/>
            </w:pPr>
            <w:r>
              <w:t>Да</w:t>
            </w:r>
          </w:p>
        </w:tc>
      </w:tr>
      <w:tr w:rsidR="00146B36" w14:paraId="5E4E8285" w14:textId="77777777" w:rsidTr="00CE2E49">
        <w:tc>
          <w:tcPr>
            <w:tcW w:w="129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DE7A59F" w14:textId="77777777" w:rsidR="00146B36" w:rsidRDefault="00146B36" w:rsidP="00AA6E95">
            <w:pPr>
              <w:pStyle w:val="phtablecellleft"/>
            </w:pPr>
          </w:p>
        </w:tc>
        <w:tc>
          <w:tcPr>
            <w:tcW w:w="115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AC9CA82" w14:textId="77777777" w:rsidR="00146B36" w:rsidRDefault="00146B36" w:rsidP="00AA6E95">
            <w:pPr>
              <w:pStyle w:val="phtablecellleft"/>
            </w:pPr>
          </w:p>
        </w:tc>
        <w:tc>
          <w:tcPr>
            <w:tcW w:w="14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A6ABFE8" w14:textId="77777777" w:rsidR="00146B36" w:rsidRDefault="00146B36" w:rsidP="00AA6E95">
            <w:pPr>
              <w:pStyle w:val="phtablecellleft"/>
            </w:pP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C510997" w14:textId="77777777" w:rsidR="00146B36" w:rsidRDefault="003D2877" w:rsidP="00AA6E95">
            <w:pPr>
              <w:pStyle w:val="phtablecellleft"/>
            </w:pPr>
            <w:r>
              <w:t>begin_date</w:t>
            </w:r>
          </w:p>
        </w:tc>
        <w:tc>
          <w:tcPr>
            <w:tcW w:w="184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BE9A551" w14:textId="77777777" w:rsidR="00146B36" w:rsidRDefault="003D2877" w:rsidP="00AA6E95">
            <w:pPr>
              <w:pStyle w:val="phtablecellleft"/>
            </w:pPr>
            <w:r>
              <w:t>Дата вступления в силу редакции документа порядка ОМП</w:t>
            </w:r>
          </w:p>
        </w:tc>
        <w:tc>
          <w:tcPr>
            <w:tcW w:w="12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D780EDB" w14:textId="77777777" w:rsidR="00146B36" w:rsidRDefault="003D2877" w:rsidP="00AA6E95">
            <w:pPr>
              <w:pStyle w:val="phtablecellleft"/>
            </w:pPr>
            <w:r>
              <w:t>дата</w:t>
            </w:r>
          </w:p>
        </w:tc>
        <w:tc>
          <w:tcPr>
            <w:tcW w:w="19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DEE046" w14:textId="77777777" w:rsidR="00146B36" w:rsidRDefault="003D2877" w:rsidP="00AA6E95">
            <w:pPr>
              <w:pStyle w:val="phtablecellleft"/>
            </w:pPr>
            <w:r>
              <w:t>Да</w:t>
            </w:r>
          </w:p>
        </w:tc>
      </w:tr>
      <w:tr w:rsidR="00146B36" w14:paraId="5495BC91" w14:textId="77777777" w:rsidTr="00CE2E49">
        <w:tc>
          <w:tcPr>
            <w:tcW w:w="129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4F1FECA" w14:textId="77777777" w:rsidR="00146B36" w:rsidRDefault="00146B36" w:rsidP="00AA5E77">
            <w:pPr>
              <w:pStyle w:val="phtablecellleft"/>
            </w:pPr>
          </w:p>
        </w:tc>
        <w:tc>
          <w:tcPr>
            <w:tcW w:w="115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2C84706" w14:textId="77777777" w:rsidR="00146B36" w:rsidRDefault="00146B36" w:rsidP="00AA5E77">
            <w:pPr>
              <w:pStyle w:val="phtablecellleft"/>
            </w:pPr>
          </w:p>
        </w:tc>
        <w:tc>
          <w:tcPr>
            <w:tcW w:w="14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859A17F" w14:textId="77777777" w:rsidR="00146B36" w:rsidRDefault="00146B36" w:rsidP="00AA5E77">
            <w:pPr>
              <w:pStyle w:val="phtablecellleft"/>
            </w:pP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19569B1" w14:textId="77777777" w:rsidR="00146B36" w:rsidRDefault="003D2877" w:rsidP="00AA5E77">
            <w:pPr>
              <w:pStyle w:val="phtablecellleft"/>
            </w:pPr>
            <w:r>
              <w:t>end_date</w:t>
            </w:r>
          </w:p>
        </w:tc>
        <w:tc>
          <w:tcPr>
            <w:tcW w:w="184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C047BFF" w14:textId="77777777" w:rsidR="00146B36" w:rsidRDefault="003D2877" w:rsidP="00AA5E77">
            <w:pPr>
              <w:pStyle w:val="phtablecellleft"/>
            </w:pPr>
            <w:r>
              <w:t>Дата утраты силы редакции документа порядка ОМП</w:t>
            </w:r>
          </w:p>
        </w:tc>
        <w:tc>
          <w:tcPr>
            <w:tcW w:w="12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315D788" w14:textId="77777777" w:rsidR="00146B36" w:rsidRDefault="003D2877" w:rsidP="00AA5E77">
            <w:pPr>
              <w:pStyle w:val="phtablecellleft"/>
            </w:pPr>
            <w:r>
              <w:t>дата</w:t>
            </w:r>
          </w:p>
        </w:tc>
        <w:tc>
          <w:tcPr>
            <w:tcW w:w="19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FA337A" w14:textId="77777777" w:rsidR="00146B36" w:rsidRDefault="003D2877" w:rsidP="00AA5E77">
            <w:pPr>
              <w:pStyle w:val="phtablecellleft"/>
            </w:pPr>
            <w:r>
              <w:t>Нет</w:t>
            </w:r>
          </w:p>
        </w:tc>
      </w:tr>
    </w:tbl>
    <w:p w14:paraId="0F6FF127" w14:textId="77777777" w:rsidR="00146B36" w:rsidRDefault="003D2877" w:rsidP="001D5A12">
      <w:pPr>
        <w:pStyle w:val="4"/>
      </w:pPr>
      <w:bookmarkStart w:id="98" w:name="_heading=h.4bvk7pj" w:colFirst="0" w:colLast="0"/>
      <w:bookmarkStart w:id="99" w:name="_Toc66719484"/>
      <w:bookmarkEnd w:id="98"/>
      <w:r>
        <w:t>Формат запроса на получение списка документов порядков ОМП</w:t>
      </w:r>
      <w:bookmarkEnd w:id="99"/>
    </w:p>
    <w:p w14:paraId="54831CEA" w14:textId="77777777" w:rsidR="00146B36" w:rsidRPr="003D2877" w:rsidRDefault="003D28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851"/>
        <w:jc w:val="left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3D2877">
        <w:rPr>
          <w:rFonts w:ascii="Courier New" w:eastAsia="Courier New" w:hAnsi="Courier New" w:cs="Courier New"/>
          <w:color w:val="000000"/>
          <w:sz w:val="20"/>
          <w:lang w:val="en-US"/>
        </w:rPr>
        <w:t>&lt;?xml version="1.0" encoding="UTF-8"?&gt;</w:t>
      </w:r>
    </w:p>
    <w:p w14:paraId="44F91C3E" w14:textId="77777777" w:rsidR="00146B36" w:rsidRPr="003D2877" w:rsidRDefault="003D28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851"/>
        <w:jc w:val="left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3D2877">
        <w:rPr>
          <w:rFonts w:ascii="Courier New" w:eastAsia="Courier New" w:hAnsi="Courier New" w:cs="Courier New"/>
          <w:color w:val="000000"/>
          <w:sz w:val="20"/>
          <w:lang w:val="en-US"/>
        </w:rPr>
        <w:t>&lt;s:Envelope xmlns:s="http://schemas.xmlsoap.org/soap/envelope/" xmlns:a="http://www.w3.org/2005/08/addressing" xmlns:wsse="http://docs.oasis-open.org/wss/2004/01/oasis-200401-wss-wssecurity-secext-1.0.xsd"&gt;</w:t>
      </w:r>
    </w:p>
    <w:p w14:paraId="23BD4B32" w14:textId="77777777" w:rsidR="00146B36" w:rsidRPr="003D2877" w:rsidRDefault="003D28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851"/>
        <w:jc w:val="left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3D2877">
        <w:rPr>
          <w:rFonts w:ascii="Courier New" w:eastAsia="Courier New" w:hAnsi="Courier New" w:cs="Courier New"/>
          <w:color w:val="000000"/>
          <w:sz w:val="20"/>
          <w:lang w:val="en-US"/>
        </w:rPr>
        <w:t>   &lt;s:Header&gt;</w:t>
      </w:r>
    </w:p>
    <w:p w14:paraId="2FFA7A62" w14:textId="77777777" w:rsidR="00146B36" w:rsidRPr="003D2877" w:rsidRDefault="003D28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851"/>
        <w:jc w:val="left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3D2877">
        <w:rPr>
          <w:rFonts w:ascii="Courier New" w:eastAsia="Courier New" w:hAnsi="Courier New" w:cs="Courier New"/>
          <w:color w:val="000000"/>
          <w:sz w:val="20"/>
          <w:lang w:val="en-US"/>
        </w:rPr>
        <w:t>      &lt;a:Action&gt;procPMCList&lt;/a:Action&gt;</w:t>
      </w:r>
    </w:p>
    <w:p w14:paraId="3735C470" w14:textId="77777777" w:rsidR="00146B36" w:rsidRPr="003D2877" w:rsidRDefault="003D28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851"/>
        <w:jc w:val="left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3D2877">
        <w:rPr>
          <w:rFonts w:ascii="Courier New" w:eastAsia="Courier New" w:hAnsi="Courier New" w:cs="Courier New"/>
          <w:color w:val="000000"/>
          <w:sz w:val="20"/>
          <w:lang w:val="en-US"/>
        </w:rPr>
        <w:t>      &lt;transportHeader xmlns="http://egisz.rosminzdrav.ru" xmlns:i="http://www.w3.org/2001/XMLSchema-instance"&gt;</w:t>
      </w:r>
    </w:p>
    <w:p w14:paraId="24BDD76D" w14:textId="77777777" w:rsidR="00146B36" w:rsidRDefault="003D28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851"/>
        <w:jc w:val="left"/>
        <w:rPr>
          <w:rFonts w:ascii="Courier New" w:eastAsia="Courier New" w:hAnsi="Courier New" w:cs="Courier New"/>
          <w:color w:val="000000"/>
          <w:sz w:val="20"/>
        </w:rPr>
      </w:pPr>
      <w:r w:rsidRPr="003D2877">
        <w:rPr>
          <w:rFonts w:ascii="Courier New" w:eastAsia="Courier New" w:hAnsi="Courier New" w:cs="Courier New"/>
          <w:color w:val="000000"/>
          <w:sz w:val="20"/>
          <w:lang w:val="en-US"/>
        </w:rPr>
        <w:t>         </w:t>
      </w:r>
      <w:r>
        <w:rPr>
          <w:rFonts w:ascii="Courier New" w:eastAsia="Courier New" w:hAnsi="Courier New" w:cs="Courier New"/>
          <w:color w:val="000000"/>
          <w:sz w:val="20"/>
        </w:rPr>
        <w:t>&lt;authInfo&gt;</w:t>
      </w:r>
    </w:p>
    <w:p w14:paraId="21FE492A" w14:textId="77777777" w:rsidR="00146B36" w:rsidRDefault="003D28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851"/>
        <w:jc w:val="left"/>
        <w:rPr>
          <w:rFonts w:ascii="Courier New" w:eastAsia="Courier New" w:hAnsi="Courier New" w:cs="Courier New"/>
          <w:color w:val="000000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>            &lt;clientEntityId&gt;Идентификатор ИС, полученный при регистрации&lt;/clientEntityId&gt;</w:t>
      </w:r>
    </w:p>
    <w:p w14:paraId="33499E8F" w14:textId="77777777" w:rsidR="00146B36" w:rsidRPr="003D2877" w:rsidRDefault="003D28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851"/>
        <w:jc w:val="left"/>
        <w:rPr>
          <w:rFonts w:ascii="Courier New" w:eastAsia="Courier New" w:hAnsi="Courier New" w:cs="Courier New"/>
          <w:color w:val="000000"/>
          <w:sz w:val="20"/>
          <w:lang w:val="en-US"/>
        </w:rPr>
      </w:pPr>
      <w:r>
        <w:rPr>
          <w:rFonts w:ascii="Courier New" w:eastAsia="Courier New" w:hAnsi="Courier New" w:cs="Courier New"/>
          <w:color w:val="000000"/>
          <w:sz w:val="20"/>
        </w:rPr>
        <w:t>         </w:t>
      </w:r>
      <w:r w:rsidRPr="003D2877">
        <w:rPr>
          <w:rFonts w:ascii="Courier New" w:eastAsia="Courier New" w:hAnsi="Courier New" w:cs="Courier New"/>
          <w:color w:val="000000"/>
          <w:sz w:val="20"/>
          <w:lang w:val="en-US"/>
        </w:rPr>
        <w:t>&lt;/authInfo&gt;</w:t>
      </w:r>
    </w:p>
    <w:p w14:paraId="2A54A6AC" w14:textId="77777777" w:rsidR="00146B36" w:rsidRPr="003D2877" w:rsidRDefault="003D28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851"/>
        <w:jc w:val="left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3D2877">
        <w:rPr>
          <w:rFonts w:ascii="Courier New" w:eastAsia="Courier New" w:hAnsi="Courier New" w:cs="Courier New"/>
          <w:color w:val="000000"/>
          <w:sz w:val="20"/>
          <w:lang w:val="en-US"/>
        </w:rPr>
        <w:t>      &lt;/transportHeader&gt;</w:t>
      </w:r>
    </w:p>
    <w:p w14:paraId="0C8ADC58" w14:textId="77777777" w:rsidR="00146B36" w:rsidRPr="003D2877" w:rsidRDefault="003D28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851"/>
        <w:jc w:val="left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3D2877">
        <w:rPr>
          <w:rFonts w:ascii="Courier New" w:eastAsia="Courier New" w:hAnsi="Courier New" w:cs="Courier New"/>
          <w:color w:val="000000"/>
          <w:sz w:val="20"/>
          <w:lang w:val="en-US"/>
        </w:rPr>
        <w:lastRenderedPageBreak/>
        <w:t>      &lt;a:MessageID&gt;</w:t>
      </w:r>
      <w:r>
        <w:rPr>
          <w:rFonts w:ascii="Courier New" w:eastAsia="Courier New" w:hAnsi="Courier New" w:cs="Courier New"/>
          <w:color w:val="000000"/>
          <w:sz w:val="20"/>
        </w:rPr>
        <w:t>Идентификатор</w:t>
      </w:r>
      <w:r w:rsidRPr="003D2877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</w:rPr>
        <w:t>сообщения</w:t>
      </w:r>
      <w:r w:rsidRPr="003D2877">
        <w:rPr>
          <w:rFonts w:ascii="Courier New" w:eastAsia="Courier New" w:hAnsi="Courier New" w:cs="Courier New"/>
          <w:color w:val="000000"/>
          <w:sz w:val="20"/>
          <w:lang w:val="en-US"/>
        </w:rPr>
        <w:t>&lt;/a:MessageID&gt;</w:t>
      </w:r>
    </w:p>
    <w:p w14:paraId="4633D6DD" w14:textId="77777777" w:rsidR="00146B36" w:rsidRPr="003D2877" w:rsidRDefault="003D28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851"/>
        <w:jc w:val="left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3D2877">
        <w:rPr>
          <w:rFonts w:ascii="Courier New" w:eastAsia="Courier New" w:hAnsi="Courier New" w:cs="Courier New"/>
          <w:color w:val="000000"/>
          <w:sz w:val="20"/>
          <w:lang w:val="en-US"/>
        </w:rPr>
        <w:t>      &lt;a:ReplyTo&gt;</w:t>
      </w:r>
    </w:p>
    <w:p w14:paraId="4DC6AD48" w14:textId="77777777" w:rsidR="00146B36" w:rsidRPr="003D2877" w:rsidRDefault="003D28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851"/>
        <w:jc w:val="left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3D2877">
        <w:rPr>
          <w:rFonts w:ascii="Courier New" w:eastAsia="Courier New" w:hAnsi="Courier New" w:cs="Courier New"/>
          <w:color w:val="000000"/>
          <w:sz w:val="20"/>
          <w:lang w:val="en-US"/>
        </w:rPr>
        <w:t>         &lt;a:Address&gt;http://www.w3.org/2005/08/addressing/anonymous&lt;/a:Address&gt;</w:t>
      </w:r>
    </w:p>
    <w:p w14:paraId="59F28A8E" w14:textId="77777777" w:rsidR="00146B36" w:rsidRPr="003D2877" w:rsidRDefault="003D28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851"/>
        <w:jc w:val="left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3D2877">
        <w:rPr>
          <w:rFonts w:ascii="Courier New" w:eastAsia="Courier New" w:hAnsi="Courier New" w:cs="Courier New"/>
          <w:color w:val="000000"/>
          <w:sz w:val="20"/>
          <w:lang w:val="en-US"/>
        </w:rPr>
        <w:t>      &lt;/a:ReplyTo&gt;</w:t>
      </w:r>
    </w:p>
    <w:p w14:paraId="48BA5CE6" w14:textId="77777777" w:rsidR="00146B36" w:rsidRPr="003D2877" w:rsidRDefault="003D28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851"/>
        <w:jc w:val="left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3D2877">
        <w:rPr>
          <w:rFonts w:ascii="Courier New" w:eastAsia="Courier New" w:hAnsi="Courier New" w:cs="Courier New"/>
          <w:color w:val="000000"/>
          <w:sz w:val="20"/>
          <w:lang w:val="en-US"/>
        </w:rPr>
        <w:t>      &lt;a:To&gt;</w:t>
      </w:r>
      <w:r>
        <w:rPr>
          <w:rFonts w:ascii="Courier New" w:eastAsia="Courier New" w:hAnsi="Courier New" w:cs="Courier New"/>
          <w:color w:val="000000"/>
          <w:sz w:val="20"/>
        </w:rPr>
        <w:t>Адрес</w:t>
      </w:r>
      <w:r w:rsidRPr="003D2877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</w:rPr>
        <w:t>сервиса</w:t>
      </w:r>
      <w:r w:rsidRPr="003D2877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</w:rPr>
        <w:t>Системы</w:t>
      </w:r>
      <w:r w:rsidRPr="003D2877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</w:rPr>
        <w:t>в</w:t>
      </w:r>
      <w:r w:rsidRPr="003D2877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</w:rPr>
        <w:t>ИПС</w:t>
      </w:r>
      <w:r w:rsidRPr="003D2877">
        <w:rPr>
          <w:rFonts w:ascii="Courier New" w:eastAsia="Courier New" w:hAnsi="Courier New" w:cs="Courier New"/>
          <w:color w:val="000000"/>
          <w:sz w:val="20"/>
          <w:lang w:val="en-US"/>
        </w:rPr>
        <w:t>&lt;/a:To&gt;</w:t>
      </w:r>
    </w:p>
    <w:p w14:paraId="308AD24D" w14:textId="77777777" w:rsidR="00146B36" w:rsidRPr="003D2877" w:rsidRDefault="003D28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851"/>
        <w:jc w:val="left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3D2877">
        <w:rPr>
          <w:rFonts w:ascii="Courier New" w:eastAsia="Courier New" w:hAnsi="Courier New" w:cs="Courier New"/>
          <w:color w:val="000000"/>
          <w:sz w:val="20"/>
          <w:lang w:val="en-US"/>
        </w:rPr>
        <w:t>      &lt;wsse:Security&gt;</w:t>
      </w:r>
      <w:r>
        <w:rPr>
          <w:rFonts w:ascii="Courier New" w:eastAsia="Courier New" w:hAnsi="Courier New" w:cs="Courier New"/>
          <w:color w:val="000000"/>
          <w:sz w:val="20"/>
        </w:rPr>
        <w:t>Блок</w:t>
      </w:r>
      <w:r w:rsidRPr="003D2877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</w:rPr>
        <w:t>подписи</w:t>
      </w:r>
      <w:r w:rsidRPr="003D2877">
        <w:rPr>
          <w:rFonts w:ascii="Courier New" w:eastAsia="Courier New" w:hAnsi="Courier New" w:cs="Courier New"/>
          <w:color w:val="000000"/>
          <w:sz w:val="20"/>
          <w:lang w:val="en-US"/>
        </w:rPr>
        <w:t>&lt;/wsse:Security&gt;</w:t>
      </w:r>
    </w:p>
    <w:p w14:paraId="58B29948" w14:textId="77777777" w:rsidR="00146B36" w:rsidRPr="003D2877" w:rsidRDefault="003D28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851"/>
        <w:jc w:val="left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3D2877">
        <w:rPr>
          <w:rFonts w:ascii="Courier New" w:eastAsia="Courier New" w:hAnsi="Courier New" w:cs="Courier New"/>
          <w:color w:val="000000"/>
          <w:sz w:val="20"/>
          <w:lang w:val="en-US"/>
        </w:rPr>
        <w:t>   &lt;/s:Header&gt;</w:t>
      </w:r>
    </w:p>
    <w:p w14:paraId="56AF39AB" w14:textId="77777777" w:rsidR="00146B36" w:rsidRPr="003D2877" w:rsidRDefault="003D28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851"/>
        <w:jc w:val="left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3D2877">
        <w:rPr>
          <w:rFonts w:ascii="Courier New" w:eastAsia="Courier New" w:hAnsi="Courier New" w:cs="Courier New"/>
          <w:color w:val="000000"/>
          <w:sz w:val="20"/>
          <w:lang w:val="en-US"/>
        </w:rPr>
        <w:t>   &lt;s:Body xmlns:d2p1="http://docs.oasis-open.org/wss/2004/01/oasis-200401-wss-wssecurity-utility-1.0.xsd" xmlns:xsd="http://www.w3.org/2001/XMLSchema" xmlns:xsi="http://www.w3.org/2001/XMLSchema-instance" d2p1:Id="BodyID"&gt;</w:t>
      </w:r>
    </w:p>
    <w:p w14:paraId="1B443F26" w14:textId="77777777" w:rsidR="00146B36" w:rsidRPr="003D2877" w:rsidRDefault="003D28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851"/>
        <w:jc w:val="left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3D2877">
        <w:rPr>
          <w:rFonts w:ascii="Courier New" w:eastAsia="Courier New" w:hAnsi="Courier New" w:cs="Courier New"/>
          <w:color w:val="000000"/>
          <w:sz w:val="20"/>
          <w:lang w:val="en-US"/>
        </w:rPr>
        <w:t>      &lt;getProcPMCList xmlns="http://vimis.rosminzdrav.ru/"/&gt;</w:t>
      </w:r>
    </w:p>
    <w:p w14:paraId="2437491B" w14:textId="77777777" w:rsidR="00146B36" w:rsidRDefault="003D28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851"/>
        <w:jc w:val="left"/>
        <w:rPr>
          <w:rFonts w:ascii="Courier New" w:eastAsia="Courier New" w:hAnsi="Courier New" w:cs="Courier New"/>
          <w:color w:val="000000"/>
          <w:sz w:val="20"/>
        </w:rPr>
      </w:pPr>
      <w:r w:rsidRPr="003D2877">
        <w:rPr>
          <w:rFonts w:ascii="Courier New" w:eastAsia="Courier New" w:hAnsi="Courier New" w:cs="Courier New"/>
          <w:color w:val="000000"/>
          <w:sz w:val="20"/>
          <w:lang w:val="en-US"/>
        </w:rPr>
        <w:t>   </w:t>
      </w:r>
      <w:r>
        <w:rPr>
          <w:rFonts w:ascii="Courier New" w:eastAsia="Courier New" w:hAnsi="Courier New" w:cs="Courier New"/>
          <w:color w:val="000000"/>
          <w:sz w:val="20"/>
        </w:rPr>
        <w:t>&lt;/s:Body&gt;</w:t>
      </w:r>
    </w:p>
    <w:p w14:paraId="77FC6267" w14:textId="77777777" w:rsidR="00146B36" w:rsidRDefault="003D2877">
      <w:pPr>
        <w:pBdr>
          <w:top w:val="nil"/>
          <w:left w:val="nil"/>
          <w:bottom w:val="nil"/>
          <w:right w:val="nil"/>
          <w:between w:val="nil"/>
        </w:pBdr>
        <w:spacing w:after="0"/>
        <w:ind w:firstLine="851"/>
        <w:rPr>
          <w:color w:val="000000"/>
          <w:szCs w:val="24"/>
        </w:rPr>
      </w:pPr>
      <w:r>
        <w:rPr>
          <w:color w:val="000000"/>
          <w:sz w:val="20"/>
        </w:rPr>
        <w:t>&lt;/s:Envelope&gt;</w:t>
      </w:r>
    </w:p>
    <w:p w14:paraId="28580234" w14:textId="77777777" w:rsidR="00146B36" w:rsidRDefault="003D2877" w:rsidP="001D5A12">
      <w:pPr>
        <w:pStyle w:val="4"/>
      </w:pPr>
      <w:bookmarkStart w:id="100" w:name="_heading=h.2r0uhxc" w:colFirst="0" w:colLast="0"/>
      <w:bookmarkStart w:id="101" w:name="_Toc66719485"/>
      <w:bookmarkEnd w:id="100"/>
      <w:r>
        <w:t>Формат синхронного ответа</w:t>
      </w:r>
      <w:bookmarkEnd w:id="101"/>
    </w:p>
    <w:p w14:paraId="5359573C" w14:textId="77777777" w:rsidR="00146B36" w:rsidRDefault="003D28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851"/>
        <w:jc w:val="left"/>
        <w:rPr>
          <w:rFonts w:ascii="Courier New" w:eastAsia="Courier New" w:hAnsi="Courier New" w:cs="Courier New"/>
          <w:color w:val="000000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>&lt;?xml version="1.0" encoding="UTF-8"?&gt;</w:t>
      </w:r>
    </w:p>
    <w:p w14:paraId="25748A8A" w14:textId="77777777" w:rsidR="00146B36" w:rsidRPr="003D2877" w:rsidRDefault="003D28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851"/>
        <w:jc w:val="left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3D2877">
        <w:rPr>
          <w:rFonts w:ascii="Courier New" w:eastAsia="Courier New" w:hAnsi="Courier New" w:cs="Courier New"/>
          <w:color w:val="000000"/>
          <w:sz w:val="20"/>
          <w:lang w:val="en-US"/>
        </w:rPr>
        <w:t>&lt;soap:Envelope xmlns:soap="http://schemas.xmlsoap.org/soap/envelope/" xmlns:ds="http://www.w3.org/2000/09/xmldsig#" xmlns:wsa="http://www.w3.org/2005/08/addressing" xmlns:wsse="http://docs.oasis-open.org/wss/2004/01/oasis-200401-wss-wssecurity-secext-1.0.xsd" xmlns:wsu="http://docs.oasis-open.org/wss/2004/01/oasis-200401-wss-wssecurity-utility-1.0.xsd"&gt;</w:t>
      </w:r>
    </w:p>
    <w:p w14:paraId="02F39FA3" w14:textId="77777777" w:rsidR="00146B36" w:rsidRPr="003D2877" w:rsidRDefault="003D28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851"/>
        <w:jc w:val="left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3D2877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&lt;soap:Header&gt;</w:t>
      </w:r>
    </w:p>
    <w:p w14:paraId="573FD8FA" w14:textId="77777777" w:rsidR="00146B36" w:rsidRPr="003D2877" w:rsidRDefault="003D28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851"/>
        <w:jc w:val="left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3D2877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  &lt;Action xmlns="http://www.w3.org/2005/08/addressing"&gt;procPMCList&lt;/Action&gt;</w:t>
      </w:r>
    </w:p>
    <w:p w14:paraId="4773C178" w14:textId="77777777" w:rsidR="00146B36" w:rsidRPr="003D2877" w:rsidRDefault="003D28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851"/>
        <w:jc w:val="left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3D2877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  &lt;MessageID xmlns="http://www.w3.org/2005/08/addressing"&gt;</w:t>
      </w:r>
      <w:r>
        <w:rPr>
          <w:rFonts w:ascii="Courier New" w:eastAsia="Courier New" w:hAnsi="Courier New" w:cs="Courier New"/>
          <w:color w:val="000000"/>
          <w:sz w:val="20"/>
        </w:rPr>
        <w:t>Идентификатор</w:t>
      </w:r>
      <w:r w:rsidRPr="003D2877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</w:rPr>
        <w:t>сообщения</w:t>
      </w:r>
      <w:r w:rsidRPr="003D2877">
        <w:rPr>
          <w:rFonts w:ascii="Courier New" w:eastAsia="Courier New" w:hAnsi="Courier New" w:cs="Courier New"/>
          <w:color w:val="000000"/>
          <w:sz w:val="20"/>
          <w:lang w:val="en-US"/>
        </w:rPr>
        <w:t>&lt;/MessageID&gt;</w:t>
      </w:r>
    </w:p>
    <w:p w14:paraId="3ED1F07C" w14:textId="77777777" w:rsidR="00146B36" w:rsidRPr="003D2877" w:rsidRDefault="003D28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851"/>
        <w:jc w:val="left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3D2877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  &lt;To xmlns="http://www.w3.org/2005/08/addressing"&gt;http://www.w3.org/2005/08/addressing/anonymous&lt;/To&gt;</w:t>
      </w:r>
    </w:p>
    <w:p w14:paraId="1703A15D" w14:textId="77777777" w:rsidR="00146B36" w:rsidRDefault="003D28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851"/>
        <w:jc w:val="left"/>
        <w:rPr>
          <w:rFonts w:ascii="Courier New" w:eastAsia="Courier New" w:hAnsi="Courier New" w:cs="Courier New"/>
          <w:color w:val="000000"/>
          <w:sz w:val="20"/>
        </w:rPr>
      </w:pPr>
      <w:r w:rsidRPr="003D2877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  </w:t>
      </w:r>
      <w:r>
        <w:rPr>
          <w:rFonts w:ascii="Courier New" w:eastAsia="Courier New" w:hAnsi="Courier New" w:cs="Courier New"/>
          <w:color w:val="000000"/>
          <w:sz w:val="20"/>
        </w:rPr>
        <w:t>&lt;RelatesTo xmlns="http://www.w3.org/2005/08/addressing"&gt;Идентификатор сообщения, на который отправляется синхронный ответ&lt;/RelatesTo&gt;</w:t>
      </w:r>
    </w:p>
    <w:p w14:paraId="015217E0" w14:textId="77777777" w:rsidR="00146B36" w:rsidRPr="003D2877" w:rsidRDefault="003D28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851"/>
        <w:jc w:val="left"/>
        <w:rPr>
          <w:rFonts w:ascii="Courier New" w:eastAsia="Courier New" w:hAnsi="Courier New" w:cs="Courier New"/>
          <w:color w:val="000000"/>
          <w:sz w:val="20"/>
          <w:lang w:val="en-US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    </w:t>
      </w:r>
      <w:r w:rsidRPr="003D2877">
        <w:rPr>
          <w:rFonts w:ascii="Courier New" w:eastAsia="Courier New" w:hAnsi="Courier New" w:cs="Courier New"/>
          <w:color w:val="000000"/>
          <w:sz w:val="20"/>
          <w:lang w:val="en-US"/>
        </w:rPr>
        <w:t>&lt;wsse:Security&gt;</w:t>
      </w:r>
    </w:p>
    <w:p w14:paraId="456A8A7F" w14:textId="77777777" w:rsidR="00146B36" w:rsidRPr="003D2877" w:rsidRDefault="003D28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851"/>
        <w:jc w:val="left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3D2877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    </w:t>
      </w:r>
      <w:r>
        <w:rPr>
          <w:rFonts w:ascii="Courier New" w:eastAsia="Courier New" w:hAnsi="Courier New" w:cs="Courier New"/>
          <w:color w:val="000000"/>
          <w:sz w:val="20"/>
        </w:rPr>
        <w:t>Блок</w:t>
      </w:r>
      <w:r w:rsidRPr="003D2877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</w:rPr>
        <w:t>подписи</w:t>
      </w:r>
    </w:p>
    <w:p w14:paraId="235004BA" w14:textId="77777777" w:rsidR="00146B36" w:rsidRPr="003D2877" w:rsidRDefault="003D28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851"/>
        <w:jc w:val="left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3D2877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  &lt;/wsse:Security&gt;</w:t>
      </w:r>
    </w:p>
    <w:p w14:paraId="4FD229AA" w14:textId="77777777" w:rsidR="00146B36" w:rsidRPr="003D2877" w:rsidRDefault="003D28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851"/>
        <w:jc w:val="left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3D2877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&lt;/soap:Header&gt;</w:t>
      </w:r>
    </w:p>
    <w:p w14:paraId="4C952D48" w14:textId="77777777" w:rsidR="00146B36" w:rsidRPr="003D2877" w:rsidRDefault="003D28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851"/>
        <w:jc w:val="left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3D2877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&lt;soap:Body wsu:Id="body"&gt;</w:t>
      </w:r>
    </w:p>
    <w:p w14:paraId="11F70AC9" w14:textId="77777777" w:rsidR="00146B36" w:rsidRPr="003D2877" w:rsidRDefault="003D28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851"/>
        <w:jc w:val="left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3D2877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  &lt;ns2:procPMCListResponse xmlns:ns2="http://vimis.rosminzdrav.ru/"&gt;</w:t>
      </w:r>
    </w:p>
    <w:p w14:paraId="4D657C83" w14:textId="77777777" w:rsidR="00146B36" w:rsidRDefault="003D28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851"/>
        <w:jc w:val="left"/>
        <w:rPr>
          <w:rFonts w:ascii="Courier New" w:eastAsia="Courier New" w:hAnsi="Courier New" w:cs="Courier New"/>
          <w:color w:val="000000"/>
          <w:sz w:val="20"/>
        </w:rPr>
      </w:pPr>
      <w:r w:rsidRPr="003D2877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        </w:t>
      </w:r>
      <w:r>
        <w:rPr>
          <w:rFonts w:ascii="Courier New" w:eastAsia="Courier New" w:hAnsi="Courier New" w:cs="Courier New"/>
          <w:color w:val="000000"/>
          <w:sz w:val="20"/>
        </w:rPr>
        <w:t>&lt;summary&gt;</w:t>
      </w:r>
    </w:p>
    <w:p w14:paraId="49668FF8" w14:textId="77777777" w:rsidR="00146B36" w:rsidRDefault="003D28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851"/>
        <w:jc w:val="left"/>
        <w:rPr>
          <w:rFonts w:ascii="Courier New" w:eastAsia="Courier New" w:hAnsi="Courier New" w:cs="Courier New"/>
          <w:color w:val="000000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                &lt;name&gt;Название документа 1&lt;/name&gt;</w:t>
      </w:r>
    </w:p>
    <w:p w14:paraId="7EAE09E3" w14:textId="77777777" w:rsidR="00146B36" w:rsidRDefault="003D28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851"/>
        <w:jc w:val="left"/>
        <w:rPr>
          <w:rFonts w:ascii="Courier New" w:eastAsia="Courier New" w:hAnsi="Courier New" w:cs="Courier New"/>
          <w:color w:val="000000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                &lt;id&gt;Идентификатор документа 1&lt;/id&gt;</w:t>
      </w:r>
    </w:p>
    <w:p w14:paraId="75BE3FC6" w14:textId="77777777" w:rsidR="00146B36" w:rsidRDefault="003D28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851"/>
        <w:jc w:val="left"/>
        <w:rPr>
          <w:rFonts w:ascii="Courier New" w:eastAsia="Courier New" w:hAnsi="Courier New" w:cs="Courier New"/>
          <w:color w:val="000000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                &lt;profile&gt;Профиль ОМП 1&lt;/profile&gt;</w:t>
      </w:r>
    </w:p>
    <w:p w14:paraId="1EA187F1" w14:textId="77777777" w:rsidR="00146B36" w:rsidRDefault="003D28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851"/>
        <w:jc w:val="left"/>
        <w:rPr>
          <w:rFonts w:ascii="Courier New" w:eastAsia="Courier New" w:hAnsi="Courier New" w:cs="Courier New"/>
          <w:color w:val="000000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                &lt;revision&gt;</w:t>
      </w:r>
    </w:p>
    <w:p w14:paraId="35E8E984" w14:textId="77777777" w:rsidR="00146B36" w:rsidRDefault="003D28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851"/>
        <w:jc w:val="left"/>
        <w:rPr>
          <w:rFonts w:ascii="Courier New" w:eastAsia="Courier New" w:hAnsi="Courier New" w:cs="Courier New"/>
          <w:color w:val="000000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  <w:t xml:space="preserve">  &lt;id&gt;Идентификатор редакции документа порядка ОМП 1&lt;/id&gt;</w:t>
      </w:r>
    </w:p>
    <w:p w14:paraId="435332F0" w14:textId="77777777" w:rsidR="00146B36" w:rsidRDefault="003D28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851"/>
        <w:jc w:val="left"/>
        <w:rPr>
          <w:rFonts w:ascii="Courier New" w:eastAsia="Courier New" w:hAnsi="Courier New" w:cs="Courier New"/>
          <w:color w:val="000000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  <w:t xml:space="preserve">  &lt;begin_date&gt;Дата вступления в силу редакции документа порядка ОМП 1&lt;/begin_date&gt;</w:t>
      </w:r>
    </w:p>
    <w:p w14:paraId="69D5EDB0" w14:textId="77777777" w:rsidR="00146B36" w:rsidRDefault="003D28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851"/>
        <w:jc w:val="left"/>
        <w:rPr>
          <w:rFonts w:ascii="Courier New" w:eastAsia="Courier New" w:hAnsi="Courier New" w:cs="Courier New"/>
          <w:color w:val="000000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  <w:t xml:space="preserve">  &lt;end_date&gt;Дата утраты силы редакции документа порядка ОМП 1&lt;/end_date&gt;</w:t>
      </w:r>
    </w:p>
    <w:p w14:paraId="4F0C643C" w14:textId="77777777" w:rsidR="00146B36" w:rsidRPr="003D2877" w:rsidRDefault="003D28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851"/>
        <w:jc w:val="left"/>
        <w:rPr>
          <w:rFonts w:ascii="Courier New" w:eastAsia="Courier New" w:hAnsi="Courier New" w:cs="Courier New"/>
          <w:color w:val="000000"/>
          <w:sz w:val="20"/>
          <w:lang w:val="en-US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                 </w:t>
      </w:r>
      <w:r w:rsidRPr="003D2877">
        <w:rPr>
          <w:rFonts w:ascii="Courier New" w:eastAsia="Courier New" w:hAnsi="Courier New" w:cs="Courier New"/>
          <w:color w:val="000000"/>
          <w:sz w:val="20"/>
          <w:lang w:val="en-US"/>
        </w:rPr>
        <w:t>&lt;/revision&gt;</w:t>
      </w:r>
    </w:p>
    <w:p w14:paraId="296E2FD5" w14:textId="77777777" w:rsidR="00146B36" w:rsidRPr="003D2877" w:rsidRDefault="003D28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851"/>
        <w:jc w:val="left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3D2877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        &lt;/summary&gt;</w:t>
      </w:r>
    </w:p>
    <w:p w14:paraId="032DD6A6" w14:textId="77777777" w:rsidR="00146B36" w:rsidRPr="00461C2E" w:rsidRDefault="003D28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851"/>
        <w:jc w:val="left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3D2877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        </w:t>
      </w:r>
      <w:r w:rsidRPr="00461C2E">
        <w:rPr>
          <w:rFonts w:ascii="Courier New" w:eastAsia="Courier New" w:hAnsi="Courier New" w:cs="Courier New"/>
          <w:color w:val="000000"/>
          <w:sz w:val="20"/>
          <w:lang w:val="en-US"/>
        </w:rPr>
        <w:t>&lt;</w:t>
      </w:r>
      <w:r w:rsidRPr="003D2877">
        <w:rPr>
          <w:rFonts w:ascii="Courier New" w:eastAsia="Courier New" w:hAnsi="Courier New" w:cs="Courier New"/>
          <w:color w:val="000000"/>
          <w:sz w:val="20"/>
          <w:lang w:val="en-US"/>
        </w:rPr>
        <w:t>summary</w:t>
      </w:r>
      <w:r w:rsidRPr="00461C2E">
        <w:rPr>
          <w:rFonts w:ascii="Courier New" w:eastAsia="Courier New" w:hAnsi="Courier New" w:cs="Courier New"/>
          <w:color w:val="000000"/>
          <w:sz w:val="20"/>
          <w:lang w:val="en-US"/>
        </w:rPr>
        <w:t>&gt;</w:t>
      </w:r>
    </w:p>
    <w:p w14:paraId="109050BC" w14:textId="77777777" w:rsidR="00146B36" w:rsidRPr="00461C2E" w:rsidRDefault="003D28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851"/>
        <w:jc w:val="left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461C2E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              &lt;</w:t>
      </w:r>
      <w:r w:rsidRPr="003D2877">
        <w:rPr>
          <w:rFonts w:ascii="Courier New" w:eastAsia="Courier New" w:hAnsi="Courier New" w:cs="Courier New"/>
          <w:color w:val="000000"/>
          <w:sz w:val="20"/>
          <w:lang w:val="en-US"/>
        </w:rPr>
        <w:t>name</w:t>
      </w:r>
      <w:r w:rsidRPr="00461C2E">
        <w:rPr>
          <w:rFonts w:ascii="Courier New" w:eastAsia="Courier New" w:hAnsi="Courier New" w:cs="Courier New"/>
          <w:color w:val="000000"/>
          <w:sz w:val="20"/>
          <w:lang w:val="en-US"/>
        </w:rPr>
        <w:t>&gt;</w:t>
      </w:r>
      <w:r>
        <w:rPr>
          <w:rFonts w:ascii="Courier New" w:eastAsia="Courier New" w:hAnsi="Courier New" w:cs="Courier New"/>
          <w:color w:val="000000"/>
          <w:sz w:val="20"/>
        </w:rPr>
        <w:t>Название</w:t>
      </w:r>
      <w:r w:rsidRPr="00461C2E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</w:rPr>
        <w:t>документа</w:t>
      </w:r>
      <w:r w:rsidRPr="00461C2E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2&lt;/</w:t>
      </w:r>
      <w:r w:rsidRPr="003D2877">
        <w:rPr>
          <w:rFonts w:ascii="Courier New" w:eastAsia="Courier New" w:hAnsi="Courier New" w:cs="Courier New"/>
          <w:color w:val="000000"/>
          <w:sz w:val="20"/>
          <w:lang w:val="en-US"/>
        </w:rPr>
        <w:t>name</w:t>
      </w:r>
      <w:r w:rsidRPr="00461C2E">
        <w:rPr>
          <w:rFonts w:ascii="Courier New" w:eastAsia="Courier New" w:hAnsi="Courier New" w:cs="Courier New"/>
          <w:color w:val="000000"/>
          <w:sz w:val="20"/>
          <w:lang w:val="en-US"/>
        </w:rPr>
        <w:t>&gt;</w:t>
      </w:r>
    </w:p>
    <w:p w14:paraId="0B75F925" w14:textId="77777777" w:rsidR="00146B36" w:rsidRDefault="003D28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851"/>
        <w:jc w:val="left"/>
        <w:rPr>
          <w:rFonts w:ascii="Courier New" w:eastAsia="Courier New" w:hAnsi="Courier New" w:cs="Courier New"/>
          <w:color w:val="000000"/>
          <w:sz w:val="20"/>
        </w:rPr>
      </w:pPr>
      <w:r w:rsidRPr="00461C2E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              </w:t>
      </w:r>
      <w:r>
        <w:rPr>
          <w:rFonts w:ascii="Courier New" w:eastAsia="Courier New" w:hAnsi="Courier New" w:cs="Courier New"/>
          <w:color w:val="000000"/>
          <w:sz w:val="20"/>
        </w:rPr>
        <w:t>&lt;id&gt;Идентификатор документа 2&lt;/id&gt;</w:t>
      </w:r>
    </w:p>
    <w:p w14:paraId="47E3B770" w14:textId="77777777" w:rsidR="00146B36" w:rsidRDefault="003D28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851"/>
        <w:jc w:val="left"/>
        <w:rPr>
          <w:rFonts w:ascii="Courier New" w:eastAsia="Courier New" w:hAnsi="Courier New" w:cs="Courier New"/>
          <w:color w:val="000000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                &lt;profile&gt; Профиль ОМП 2&lt;/profile&gt;</w:t>
      </w:r>
    </w:p>
    <w:p w14:paraId="060129F8" w14:textId="77777777" w:rsidR="00146B36" w:rsidRDefault="003D28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851"/>
        <w:jc w:val="left"/>
        <w:rPr>
          <w:rFonts w:ascii="Courier New" w:eastAsia="Courier New" w:hAnsi="Courier New" w:cs="Courier New"/>
          <w:color w:val="000000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                &lt;revision&gt;</w:t>
      </w:r>
    </w:p>
    <w:p w14:paraId="75B3C03E" w14:textId="77777777" w:rsidR="00146B36" w:rsidRDefault="003D28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851"/>
        <w:jc w:val="left"/>
        <w:rPr>
          <w:rFonts w:ascii="Courier New" w:eastAsia="Courier New" w:hAnsi="Courier New" w:cs="Courier New"/>
          <w:color w:val="000000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  <w:t xml:space="preserve">  &lt;id&gt;Идентификатор редакции документа порядка ОМП 2&lt;/id&gt;</w:t>
      </w:r>
    </w:p>
    <w:p w14:paraId="0BE310B9" w14:textId="77777777" w:rsidR="00146B36" w:rsidRDefault="003D28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851"/>
        <w:jc w:val="left"/>
        <w:rPr>
          <w:rFonts w:ascii="Courier New" w:eastAsia="Courier New" w:hAnsi="Courier New" w:cs="Courier New"/>
          <w:color w:val="000000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  <w:t xml:space="preserve">  &lt;begin_date&gt;Дата вступления в силу редакции документа порядка ОМП 2&lt;/begin_date&gt;</w:t>
      </w:r>
    </w:p>
    <w:p w14:paraId="210548F9" w14:textId="77777777" w:rsidR="00146B36" w:rsidRDefault="003D28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851"/>
        <w:jc w:val="left"/>
        <w:rPr>
          <w:rFonts w:ascii="Courier New" w:eastAsia="Courier New" w:hAnsi="Courier New" w:cs="Courier New"/>
          <w:color w:val="000000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  <w:t xml:space="preserve">  &lt;end_date&gt;Дата утраты силы редакции документа порядка ОМП 2&lt;/end_date&gt;</w:t>
      </w:r>
    </w:p>
    <w:p w14:paraId="62CD4209" w14:textId="77777777" w:rsidR="00146B36" w:rsidRPr="003D2877" w:rsidRDefault="003D28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851"/>
        <w:jc w:val="left"/>
        <w:rPr>
          <w:rFonts w:ascii="Courier New" w:eastAsia="Courier New" w:hAnsi="Courier New" w:cs="Courier New"/>
          <w:color w:val="000000"/>
          <w:sz w:val="20"/>
          <w:lang w:val="en-US"/>
        </w:rPr>
      </w:pPr>
      <w:r>
        <w:rPr>
          <w:rFonts w:ascii="Courier New" w:eastAsia="Courier New" w:hAnsi="Courier New" w:cs="Courier New"/>
          <w:color w:val="000000"/>
          <w:sz w:val="20"/>
        </w:rPr>
        <w:lastRenderedPageBreak/>
        <w:t xml:space="preserve">                 </w:t>
      </w:r>
      <w:r w:rsidRPr="003D2877">
        <w:rPr>
          <w:rFonts w:ascii="Courier New" w:eastAsia="Courier New" w:hAnsi="Courier New" w:cs="Courier New"/>
          <w:color w:val="000000"/>
          <w:sz w:val="20"/>
          <w:lang w:val="en-US"/>
        </w:rPr>
        <w:t>&lt;/revision&gt;</w:t>
      </w:r>
    </w:p>
    <w:p w14:paraId="776B3B58" w14:textId="77777777" w:rsidR="00146B36" w:rsidRPr="003D2877" w:rsidRDefault="003D28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851"/>
        <w:jc w:val="left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3D2877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         &lt;/summary&gt;</w:t>
      </w:r>
    </w:p>
    <w:p w14:paraId="67D08445" w14:textId="77777777" w:rsidR="00146B36" w:rsidRPr="003D2877" w:rsidRDefault="003D28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851"/>
        <w:jc w:val="left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3D2877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  &lt;/ns2:procPMCListResponse &gt;</w:t>
      </w:r>
    </w:p>
    <w:p w14:paraId="456F3B16" w14:textId="77777777" w:rsidR="00146B36" w:rsidRPr="003D2877" w:rsidRDefault="003D28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851"/>
        <w:jc w:val="left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3D2877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&lt;/soap:Body&gt;</w:t>
      </w:r>
    </w:p>
    <w:p w14:paraId="573A83AC" w14:textId="77777777" w:rsidR="00146B36" w:rsidRPr="003A48F7" w:rsidRDefault="003D2877">
      <w:pPr>
        <w:pBdr>
          <w:top w:val="nil"/>
          <w:left w:val="nil"/>
          <w:bottom w:val="nil"/>
          <w:right w:val="nil"/>
          <w:between w:val="nil"/>
        </w:pBdr>
        <w:spacing w:after="0"/>
        <w:ind w:firstLine="851"/>
        <w:rPr>
          <w:color w:val="000000"/>
          <w:szCs w:val="24"/>
          <w:lang w:val="en-US"/>
        </w:rPr>
      </w:pPr>
      <w:r w:rsidRPr="003A48F7">
        <w:rPr>
          <w:color w:val="000000"/>
          <w:sz w:val="20"/>
          <w:lang w:val="en-US"/>
        </w:rPr>
        <w:t>&lt;/soap:Envelope&gt;</w:t>
      </w:r>
    </w:p>
    <w:p w14:paraId="7ADA3EAA" w14:textId="77777777" w:rsidR="00146B36" w:rsidRDefault="003D2877" w:rsidP="001D5A12">
      <w:pPr>
        <w:pStyle w:val="30"/>
      </w:pPr>
      <w:bookmarkStart w:id="102" w:name="_heading=h.1664s55" w:colFirst="0" w:colLast="0"/>
      <w:bookmarkStart w:id="103" w:name="_Toc66719486"/>
      <w:bookmarkEnd w:id="102"/>
      <w:r>
        <w:t>Метод запроса структурированной информации по документу порядка ОМП procPMCInfo</w:t>
      </w:r>
      <w:bookmarkEnd w:id="103"/>
    </w:p>
    <w:p w14:paraId="21A2F027" w14:textId="77777777" w:rsidR="00146B36" w:rsidRDefault="003D2877" w:rsidP="00F6160A">
      <w:pPr>
        <w:pStyle w:val="phnormal"/>
      </w:pPr>
      <w:r>
        <w:t>Для получения структурированной информации по документу порядка ОМП в запросе переда</w:t>
      </w:r>
      <w:r w:rsidR="003355BA">
        <w:t>е</w:t>
      </w:r>
      <w:r>
        <w:t>тся входящее сообщение getProcPMCInfo с идентификатором документа id.</w:t>
      </w:r>
    </w:p>
    <w:p w14:paraId="02E3CD55" w14:textId="044247EA" w:rsidR="00CE2E49" w:rsidRDefault="003D2877" w:rsidP="00CE2E49">
      <w:pPr>
        <w:pStyle w:val="phnormal"/>
        <w:rPr>
          <w:color w:val="000000"/>
          <w:szCs w:val="24"/>
        </w:rPr>
      </w:pPr>
      <w:r>
        <w:t xml:space="preserve">В ответ синхронно </w:t>
      </w:r>
      <w:r w:rsidR="00CE2E49" w:rsidRPr="00320267">
        <w:t>ВИМИС «ССЗ»</w:t>
      </w:r>
      <w:r w:rsidR="00CE2E49">
        <w:t xml:space="preserve"> </w:t>
      </w:r>
      <w:r>
        <w:t>возвращает исходящее сообщение procPMCInfoResponse с набором данных</w:t>
      </w:r>
      <w:r w:rsidR="00CE2E49">
        <w:t xml:space="preserve"> (</w:t>
      </w:r>
      <w:r w:rsidR="00CE2E49">
        <w:fldChar w:fldCharType="begin"/>
      </w:r>
      <w:r w:rsidR="00CE2E49">
        <w:instrText xml:space="preserve"> REF _Ref54261612 \h </w:instrText>
      </w:r>
      <w:r w:rsidR="00CE2E49">
        <w:fldChar w:fldCharType="separate"/>
      </w:r>
      <w:r w:rsidR="00C529AC">
        <w:t xml:space="preserve">таблица </w:t>
      </w:r>
      <w:r w:rsidR="00C529AC">
        <w:rPr>
          <w:noProof/>
        </w:rPr>
        <w:t>17</w:t>
      </w:r>
      <w:r w:rsidR="00CE2E49">
        <w:fldChar w:fldCharType="end"/>
      </w:r>
      <w:r w:rsidR="00CE2E49">
        <w:t>).</w:t>
      </w:r>
    </w:p>
    <w:p w14:paraId="7848DC17" w14:textId="77777777" w:rsidR="00F6160A" w:rsidRDefault="00F6160A" w:rsidP="00AA5E77">
      <w:pPr>
        <w:pStyle w:val="phtabletitle"/>
      </w:pPr>
      <w:bookmarkStart w:id="104" w:name="_Ref54261612"/>
      <w:r>
        <w:t xml:space="preserve">Таблица </w:t>
      </w:r>
      <w:r w:rsidR="00970966">
        <w:rPr>
          <w:noProof/>
        </w:rPr>
        <w:fldChar w:fldCharType="begin"/>
      </w:r>
      <w:r w:rsidR="00970966">
        <w:rPr>
          <w:noProof/>
        </w:rPr>
        <w:instrText xml:space="preserve"> SEQ Таблица \* ARABIC </w:instrText>
      </w:r>
      <w:r w:rsidR="00970966">
        <w:rPr>
          <w:noProof/>
        </w:rPr>
        <w:fldChar w:fldCharType="separate"/>
      </w:r>
      <w:r w:rsidR="00C529AC">
        <w:rPr>
          <w:noProof/>
        </w:rPr>
        <w:t>17</w:t>
      </w:r>
      <w:r w:rsidR="00970966">
        <w:rPr>
          <w:noProof/>
        </w:rPr>
        <w:fldChar w:fldCharType="end"/>
      </w:r>
      <w:bookmarkEnd w:id="104"/>
      <w:r>
        <w:t xml:space="preserve"> </w:t>
      </w:r>
      <w:r w:rsidRPr="00F96DD5">
        <w:t>– Описание сообщений/параметров метода procPMCInfo</w:t>
      </w:r>
    </w:p>
    <w:tbl>
      <w:tblPr>
        <w:tblStyle w:val="afffffffffffffffff5"/>
        <w:tblW w:w="1042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322"/>
        <w:gridCol w:w="1237"/>
        <w:gridCol w:w="1576"/>
        <w:gridCol w:w="1533"/>
        <w:gridCol w:w="1840"/>
        <w:gridCol w:w="1227"/>
        <w:gridCol w:w="1686"/>
      </w:tblGrid>
      <w:tr w:rsidR="00146B36" w14:paraId="53807DA6" w14:textId="77777777" w:rsidTr="006B26E3">
        <w:trPr>
          <w:tblHeader/>
        </w:trPr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E3050A0" w14:textId="77777777" w:rsidR="00146B36" w:rsidRDefault="003D2877" w:rsidP="00AA6E95">
            <w:pPr>
              <w:pStyle w:val="phtablecolcaption"/>
            </w:pPr>
            <w:r>
              <w:t>Метод</w:t>
            </w:r>
          </w:p>
        </w:tc>
        <w:tc>
          <w:tcPr>
            <w:tcW w:w="26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E91D4AE" w14:textId="77777777" w:rsidR="00146B36" w:rsidRDefault="003D2877" w:rsidP="00AA6E95">
            <w:pPr>
              <w:pStyle w:val="phtablecolcaption"/>
            </w:pPr>
            <w:r>
              <w:t>Сообщения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B98E6C8" w14:textId="77777777" w:rsidR="00146B36" w:rsidRDefault="003D2877" w:rsidP="00AA6E95">
            <w:pPr>
              <w:pStyle w:val="phtablecolcaption"/>
            </w:pPr>
            <w:r>
              <w:t>Параметры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3DA831D" w14:textId="77777777" w:rsidR="00146B36" w:rsidRDefault="003D2877" w:rsidP="00AA6E95">
            <w:pPr>
              <w:pStyle w:val="phtablecolcaption"/>
            </w:pPr>
            <w:r>
              <w:t>Наименование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0E4BE22" w14:textId="77777777" w:rsidR="00146B36" w:rsidRDefault="003D2877" w:rsidP="00AA6E95">
            <w:pPr>
              <w:pStyle w:val="phtablecolcaption"/>
            </w:pPr>
            <w:r>
              <w:t>Тип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5F0CF2" w14:textId="77777777" w:rsidR="00146B36" w:rsidRDefault="003D2877" w:rsidP="00AA6E95">
            <w:pPr>
              <w:pStyle w:val="phtablecolcaption"/>
            </w:pPr>
            <w:r>
              <w:t>Является обязательным</w:t>
            </w:r>
          </w:p>
        </w:tc>
      </w:tr>
      <w:tr w:rsidR="00146B36" w14:paraId="7E8CBC28" w14:textId="77777777" w:rsidTr="006B26E3">
        <w:tc>
          <w:tcPr>
            <w:tcW w:w="122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3612C10" w14:textId="77777777" w:rsidR="00146B36" w:rsidRDefault="003D2877" w:rsidP="00AA5E77">
            <w:pPr>
              <w:pStyle w:val="phtablecellleft"/>
            </w:pPr>
            <w:r>
              <w:t>procPMCInfo</w:t>
            </w:r>
          </w:p>
        </w:tc>
        <w:tc>
          <w:tcPr>
            <w:tcW w:w="114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1E424B9" w14:textId="77777777" w:rsidR="00146B36" w:rsidRDefault="003D2877" w:rsidP="00AA5E77">
            <w:pPr>
              <w:pStyle w:val="phtablecellleft"/>
            </w:pPr>
            <w:r>
              <w:t>входящее</w:t>
            </w:r>
          </w:p>
        </w:tc>
        <w:tc>
          <w:tcPr>
            <w:tcW w:w="145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861AEE9" w14:textId="77777777" w:rsidR="00146B36" w:rsidRDefault="003D2877" w:rsidP="00AA5E77">
            <w:pPr>
              <w:pStyle w:val="phtablecellleft"/>
            </w:pPr>
            <w:r>
              <w:t>getProcPMCInfo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6801B75" w14:textId="77777777" w:rsidR="00146B36" w:rsidRDefault="003D2877" w:rsidP="00AA5E77">
            <w:pPr>
              <w:pStyle w:val="phtablecellleft"/>
            </w:pPr>
            <w:r>
              <w:t>id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BA9FFD0" w14:textId="77777777" w:rsidR="00146B36" w:rsidRDefault="003D2877" w:rsidP="00AA5E77">
            <w:pPr>
              <w:pStyle w:val="phtablecellleft"/>
            </w:pPr>
            <w:r>
              <w:t>Идентификатор документа порядка ОМП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3C7C420" w14:textId="77777777" w:rsidR="00146B36" w:rsidRDefault="003D2877" w:rsidP="00AA5E77">
            <w:pPr>
              <w:pStyle w:val="phtablecellleft"/>
            </w:pPr>
            <w:r>
              <w:t>числовой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BBD950" w14:textId="77777777" w:rsidR="00146B36" w:rsidRDefault="003D2877" w:rsidP="00AA5E77">
            <w:pPr>
              <w:pStyle w:val="phtablecellleft"/>
            </w:pPr>
            <w:r>
              <w:t>Да</w:t>
            </w:r>
          </w:p>
        </w:tc>
      </w:tr>
      <w:tr w:rsidR="00146B36" w14:paraId="5C1695E4" w14:textId="77777777" w:rsidTr="006B26E3">
        <w:tc>
          <w:tcPr>
            <w:tcW w:w="122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81B5286" w14:textId="77777777" w:rsidR="00146B36" w:rsidRDefault="00146B36" w:rsidP="00AA5E77">
            <w:pPr>
              <w:pStyle w:val="phtablecellleft"/>
            </w:pPr>
          </w:p>
        </w:tc>
        <w:tc>
          <w:tcPr>
            <w:tcW w:w="114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B39D298" w14:textId="77777777" w:rsidR="00146B36" w:rsidRDefault="003D2877" w:rsidP="00AA5E77">
            <w:pPr>
              <w:pStyle w:val="phtablecellleft"/>
            </w:pPr>
            <w:r>
              <w:t>исходящее</w:t>
            </w:r>
          </w:p>
        </w:tc>
        <w:tc>
          <w:tcPr>
            <w:tcW w:w="145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450EB10" w14:textId="77777777" w:rsidR="00146B36" w:rsidRDefault="003D2877" w:rsidP="00AA5E77">
            <w:pPr>
              <w:pStyle w:val="phtablecellleft"/>
            </w:pPr>
            <w:r>
              <w:t>procPMCInfoResponse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F56701F" w14:textId="77777777" w:rsidR="00146B36" w:rsidRDefault="003D2877" w:rsidP="00AA5E77">
            <w:pPr>
              <w:pStyle w:val="phtablecellleft"/>
            </w:pPr>
            <w:r>
              <w:t>document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2182EA7" w14:textId="77777777" w:rsidR="00146B36" w:rsidRDefault="003D2877" w:rsidP="00AA5E77">
            <w:pPr>
              <w:pStyle w:val="phtablecellleft"/>
            </w:pPr>
            <w:r>
              <w:t>Полное описание документа порядка ОМП</w:t>
            </w:r>
            <w:r>
              <w:br/>
              <w:t>в base64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4C28AE5" w14:textId="77777777" w:rsidR="00146B36" w:rsidRDefault="003D2877" w:rsidP="00AA5E77">
            <w:pPr>
              <w:pStyle w:val="phtablecellleft"/>
            </w:pPr>
            <w:r>
              <w:t>строка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573EF3" w14:textId="77777777" w:rsidR="00146B36" w:rsidRDefault="003D2877" w:rsidP="00AA5E77">
            <w:pPr>
              <w:pStyle w:val="phtablecellleft"/>
            </w:pPr>
            <w:r>
              <w:t>Да</w:t>
            </w:r>
          </w:p>
        </w:tc>
      </w:tr>
    </w:tbl>
    <w:p w14:paraId="69812CB5" w14:textId="77777777" w:rsidR="00146B36" w:rsidRDefault="00146B36">
      <w:pPr>
        <w:pBdr>
          <w:top w:val="nil"/>
          <w:left w:val="nil"/>
          <w:bottom w:val="nil"/>
          <w:right w:val="nil"/>
          <w:between w:val="nil"/>
        </w:pBdr>
        <w:spacing w:after="0"/>
        <w:ind w:firstLine="851"/>
        <w:rPr>
          <w:color w:val="000000"/>
          <w:szCs w:val="24"/>
        </w:rPr>
      </w:pPr>
    </w:p>
    <w:p w14:paraId="747A40DB" w14:textId="78354DEE" w:rsidR="00CE2E49" w:rsidRDefault="00CE2E49" w:rsidP="00EC58F1">
      <w:pPr>
        <w:pStyle w:val="phnormal"/>
        <w:rPr>
          <w:color w:val="000000"/>
          <w:szCs w:val="24"/>
        </w:rPr>
      </w:pPr>
      <w:r w:rsidRPr="004E5621">
        <w:t>Описание содержимого параметра document</w:t>
      </w:r>
      <w:r>
        <w:t xml:space="preserve"> приведено в </w:t>
      </w:r>
      <w:r>
        <w:fldChar w:fldCharType="begin"/>
      </w:r>
      <w:r>
        <w:instrText xml:space="preserve"> REF _Ref54261664 \h </w:instrText>
      </w:r>
      <w:r>
        <w:fldChar w:fldCharType="separate"/>
      </w:r>
      <w:r w:rsidR="00C529AC">
        <w:t>таблице </w:t>
      </w:r>
      <w:r w:rsidR="00C529AC">
        <w:rPr>
          <w:noProof/>
        </w:rPr>
        <w:t>18</w:t>
      </w:r>
      <w:r>
        <w:fldChar w:fldCharType="end"/>
      </w:r>
      <w:r>
        <w:t>.</w:t>
      </w:r>
    </w:p>
    <w:p w14:paraId="11170301" w14:textId="1943948A" w:rsidR="006B26E3" w:rsidRDefault="006B26E3" w:rsidP="00AA5E77">
      <w:pPr>
        <w:pStyle w:val="phtabletitle"/>
      </w:pPr>
      <w:bookmarkStart w:id="105" w:name="_Ref54261664"/>
      <w:r>
        <w:t>Таблица</w:t>
      </w:r>
      <w:r w:rsidR="00CC26E6">
        <w:t> </w:t>
      </w:r>
      <w:r w:rsidR="00970966">
        <w:rPr>
          <w:noProof/>
        </w:rPr>
        <w:fldChar w:fldCharType="begin"/>
      </w:r>
      <w:r w:rsidR="00970966">
        <w:rPr>
          <w:noProof/>
        </w:rPr>
        <w:instrText xml:space="preserve"> SEQ Таблица \* ARABIC </w:instrText>
      </w:r>
      <w:r w:rsidR="00970966">
        <w:rPr>
          <w:noProof/>
        </w:rPr>
        <w:fldChar w:fldCharType="separate"/>
      </w:r>
      <w:r w:rsidR="00C529AC">
        <w:rPr>
          <w:noProof/>
        </w:rPr>
        <w:t>18</w:t>
      </w:r>
      <w:r w:rsidR="00970966">
        <w:rPr>
          <w:noProof/>
        </w:rPr>
        <w:fldChar w:fldCharType="end"/>
      </w:r>
      <w:bookmarkEnd w:id="105"/>
      <w:r>
        <w:t xml:space="preserve"> </w:t>
      </w:r>
      <w:r w:rsidRPr="002A0B62">
        <w:t>– Описание содержимого параметра document</w:t>
      </w:r>
    </w:p>
    <w:tbl>
      <w:tblPr>
        <w:tblStyle w:val="afffffffffffffffff6"/>
        <w:tblW w:w="1042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417"/>
        <w:gridCol w:w="3735"/>
        <w:gridCol w:w="1611"/>
        <w:gridCol w:w="2658"/>
      </w:tblGrid>
      <w:tr w:rsidR="00146B36" w14:paraId="0CDFAC93" w14:textId="77777777" w:rsidTr="006B26E3">
        <w:trPr>
          <w:tblHeader/>
        </w:trPr>
        <w:tc>
          <w:tcPr>
            <w:tcW w:w="2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ADAF124" w14:textId="77777777" w:rsidR="00146B36" w:rsidRDefault="003D28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Параметр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C61B942" w14:textId="77777777" w:rsidR="00146B36" w:rsidRDefault="003D28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Наименование</w:t>
            </w: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C0D083F" w14:textId="77777777" w:rsidR="00146B36" w:rsidRDefault="003D28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Тип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0228B0" w14:textId="77777777" w:rsidR="00146B36" w:rsidRDefault="003D28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Является обязательным</w:t>
            </w:r>
          </w:p>
        </w:tc>
      </w:tr>
      <w:tr w:rsidR="00146B36" w14:paraId="2A935B7F" w14:textId="77777777" w:rsidTr="006B26E3">
        <w:tc>
          <w:tcPr>
            <w:tcW w:w="24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BEC4590" w14:textId="77777777" w:rsidR="00146B36" w:rsidRDefault="003D2877" w:rsidP="00AA5E77">
            <w:pPr>
              <w:pStyle w:val="phtablecellleft"/>
            </w:pPr>
            <w:r>
              <w:t>pmc</w:t>
            </w:r>
          </w:p>
        </w:tc>
        <w:tc>
          <w:tcPr>
            <w:tcW w:w="37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358E10" w14:textId="77777777" w:rsidR="00146B36" w:rsidRDefault="003D2877" w:rsidP="00AA5E77">
            <w:pPr>
              <w:pStyle w:val="phtablecellleft"/>
            </w:pPr>
            <w:r>
              <w:t>Блок информации о документе порядка ОМП</w:t>
            </w:r>
          </w:p>
        </w:tc>
        <w:tc>
          <w:tcPr>
            <w:tcW w:w="16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B97D341" w14:textId="77777777" w:rsidR="00146B36" w:rsidRDefault="003D2877" w:rsidP="00AA5E77">
            <w:pPr>
              <w:pStyle w:val="phtablecellleft"/>
            </w:pPr>
            <w:r>
              <w:t>комплексный</w:t>
            </w:r>
          </w:p>
        </w:tc>
        <w:tc>
          <w:tcPr>
            <w:tcW w:w="26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903D7B" w14:textId="77777777" w:rsidR="00146B36" w:rsidRDefault="003D2877" w:rsidP="00AA5E77">
            <w:pPr>
              <w:pStyle w:val="phtablecellleft"/>
            </w:pPr>
            <w:r>
              <w:t>Да</w:t>
            </w:r>
          </w:p>
        </w:tc>
      </w:tr>
      <w:tr w:rsidR="00146B36" w14:paraId="0724099C" w14:textId="77777777" w:rsidTr="006B26E3">
        <w:tc>
          <w:tcPr>
            <w:tcW w:w="24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29D95F" w14:textId="77777777" w:rsidR="00146B36" w:rsidRDefault="003D2877" w:rsidP="00AA5E77">
            <w:pPr>
              <w:pStyle w:val="phtablecellleft"/>
            </w:pPr>
            <w:r>
              <w:t>summary</w:t>
            </w:r>
          </w:p>
        </w:tc>
        <w:tc>
          <w:tcPr>
            <w:tcW w:w="37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85013B" w14:textId="77777777" w:rsidR="00146B36" w:rsidRDefault="003D2877" w:rsidP="00AA5E77">
            <w:pPr>
              <w:pStyle w:val="phtablecellleft"/>
            </w:pPr>
            <w:r>
              <w:t>Блок общей информации о документе порядка ОМП</w:t>
            </w:r>
          </w:p>
        </w:tc>
        <w:tc>
          <w:tcPr>
            <w:tcW w:w="16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8D07AD" w14:textId="77777777" w:rsidR="00146B36" w:rsidRDefault="003D2877" w:rsidP="00AA5E77">
            <w:pPr>
              <w:pStyle w:val="phtablecellleft"/>
            </w:pPr>
            <w:r>
              <w:t>комплексный</w:t>
            </w:r>
          </w:p>
        </w:tc>
        <w:tc>
          <w:tcPr>
            <w:tcW w:w="26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6C707C" w14:textId="77777777" w:rsidR="00146B36" w:rsidRDefault="003D2877" w:rsidP="00AA5E77">
            <w:pPr>
              <w:pStyle w:val="phtablecellleft"/>
            </w:pPr>
            <w:r>
              <w:t>Да</w:t>
            </w:r>
          </w:p>
        </w:tc>
      </w:tr>
      <w:tr w:rsidR="00146B36" w14:paraId="505307BA" w14:textId="77777777" w:rsidTr="006B26E3">
        <w:tc>
          <w:tcPr>
            <w:tcW w:w="24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C9160DE" w14:textId="77777777" w:rsidR="00146B36" w:rsidRDefault="003D2877" w:rsidP="00AA5E77">
            <w:pPr>
              <w:pStyle w:val="phtablecellleft"/>
            </w:pPr>
            <w:r>
              <w:t>name</w:t>
            </w:r>
          </w:p>
        </w:tc>
        <w:tc>
          <w:tcPr>
            <w:tcW w:w="37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3DEB28" w14:textId="77777777" w:rsidR="00146B36" w:rsidRDefault="003D2877" w:rsidP="00AA5E77">
            <w:pPr>
              <w:pStyle w:val="phtablecellleft"/>
            </w:pPr>
            <w:r>
              <w:t>Название документа</w:t>
            </w:r>
          </w:p>
        </w:tc>
        <w:tc>
          <w:tcPr>
            <w:tcW w:w="16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2733473" w14:textId="77777777" w:rsidR="00146B36" w:rsidRDefault="003D2877" w:rsidP="00AA5E77">
            <w:pPr>
              <w:pStyle w:val="phtablecellleft"/>
            </w:pPr>
            <w:r>
              <w:t>строка</w:t>
            </w:r>
          </w:p>
        </w:tc>
        <w:tc>
          <w:tcPr>
            <w:tcW w:w="26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AFEE3A" w14:textId="77777777" w:rsidR="00146B36" w:rsidRDefault="003D2877" w:rsidP="00AA5E77">
            <w:pPr>
              <w:pStyle w:val="phtablecellleft"/>
            </w:pPr>
            <w:r>
              <w:t>Да</w:t>
            </w:r>
          </w:p>
        </w:tc>
      </w:tr>
      <w:tr w:rsidR="00146B36" w14:paraId="3296B133" w14:textId="77777777" w:rsidTr="006B26E3">
        <w:tc>
          <w:tcPr>
            <w:tcW w:w="24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5C508D" w14:textId="77777777" w:rsidR="00146B36" w:rsidRDefault="003D2877" w:rsidP="00AA5E77">
            <w:pPr>
              <w:pStyle w:val="phtablecellleft"/>
            </w:pPr>
            <w:r>
              <w:t>id</w:t>
            </w:r>
          </w:p>
        </w:tc>
        <w:tc>
          <w:tcPr>
            <w:tcW w:w="37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8AECDE" w14:textId="77777777" w:rsidR="00146B36" w:rsidRDefault="003D2877" w:rsidP="00AA5E77">
            <w:pPr>
              <w:pStyle w:val="phtablecellleft"/>
            </w:pPr>
            <w:r>
              <w:t>Идентификатор документа</w:t>
            </w:r>
          </w:p>
        </w:tc>
        <w:tc>
          <w:tcPr>
            <w:tcW w:w="16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ADCA9B" w14:textId="77777777" w:rsidR="00146B36" w:rsidRDefault="003D2877" w:rsidP="00AA5E77">
            <w:pPr>
              <w:pStyle w:val="phtablecellleft"/>
            </w:pPr>
            <w:r>
              <w:t>числовой</w:t>
            </w:r>
          </w:p>
        </w:tc>
        <w:tc>
          <w:tcPr>
            <w:tcW w:w="26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425A7F" w14:textId="77777777" w:rsidR="00146B36" w:rsidRDefault="003D2877" w:rsidP="00AA5E77">
            <w:pPr>
              <w:pStyle w:val="phtablecellleft"/>
            </w:pPr>
            <w:r>
              <w:t>Да</w:t>
            </w:r>
          </w:p>
        </w:tc>
      </w:tr>
      <w:tr w:rsidR="00146B36" w14:paraId="21248FF8" w14:textId="77777777" w:rsidTr="006B26E3">
        <w:tc>
          <w:tcPr>
            <w:tcW w:w="24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A18BD0E" w14:textId="77777777" w:rsidR="00146B36" w:rsidRDefault="003D2877" w:rsidP="00AA5E77">
            <w:pPr>
              <w:pStyle w:val="phtablecellleft"/>
            </w:pPr>
            <w:r>
              <w:t>profile</w:t>
            </w:r>
          </w:p>
        </w:tc>
        <w:tc>
          <w:tcPr>
            <w:tcW w:w="37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2199F87" w14:textId="77777777" w:rsidR="00146B36" w:rsidRDefault="003D2877" w:rsidP="00AA5E77">
            <w:pPr>
              <w:pStyle w:val="phtablecellleft"/>
            </w:pPr>
            <w:r>
              <w:t>Профиль ОМП</w:t>
            </w:r>
          </w:p>
        </w:tc>
        <w:tc>
          <w:tcPr>
            <w:tcW w:w="16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C099E90" w14:textId="77777777" w:rsidR="00146B36" w:rsidRDefault="003D2877" w:rsidP="00AA5E77">
            <w:pPr>
              <w:pStyle w:val="phtablecellleft"/>
            </w:pPr>
            <w:r>
              <w:t>строка</w:t>
            </w:r>
          </w:p>
        </w:tc>
        <w:tc>
          <w:tcPr>
            <w:tcW w:w="26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14CDB7" w14:textId="77777777" w:rsidR="00146B36" w:rsidRDefault="003D2877" w:rsidP="00AA5E77">
            <w:pPr>
              <w:pStyle w:val="phtablecellleft"/>
            </w:pPr>
            <w:r>
              <w:t>Да</w:t>
            </w:r>
          </w:p>
        </w:tc>
      </w:tr>
      <w:tr w:rsidR="00146B36" w14:paraId="28281F0D" w14:textId="77777777" w:rsidTr="006B26E3">
        <w:tc>
          <w:tcPr>
            <w:tcW w:w="24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2B3D033" w14:textId="77777777" w:rsidR="00146B36" w:rsidRDefault="003D2877" w:rsidP="00AA5E77">
            <w:pPr>
              <w:pStyle w:val="phtablecellleft"/>
            </w:pPr>
            <w:r>
              <w:t>revision</w:t>
            </w:r>
          </w:p>
        </w:tc>
        <w:tc>
          <w:tcPr>
            <w:tcW w:w="37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746E35C" w14:textId="77777777" w:rsidR="00146B36" w:rsidRDefault="003D2877" w:rsidP="00AA5E77">
            <w:pPr>
              <w:pStyle w:val="phtablecellleft"/>
            </w:pPr>
            <w:r>
              <w:t>Блок описания редакции документа порядка ОМП</w:t>
            </w:r>
          </w:p>
        </w:tc>
        <w:tc>
          <w:tcPr>
            <w:tcW w:w="16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8D080E" w14:textId="77777777" w:rsidR="00146B36" w:rsidRDefault="003D2877" w:rsidP="00AA5E77">
            <w:pPr>
              <w:pStyle w:val="phtablecellleft"/>
            </w:pPr>
            <w:r>
              <w:t>комплексный</w:t>
            </w:r>
          </w:p>
        </w:tc>
        <w:tc>
          <w:tcPr>
            <w:tcW w:w="26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7ACD70" w14:textId="77777777" w:rsidR="00146B36" w:rsidRDefault="003D2877" w:rsidP="00AA5E77">
            <w:pPr>
              <w:pStyle w:val="phtablecellleft"/>
            </w:pPr>
            <w:r>
              <w:t>Да</w:t>
            </w:r>
          </w:p>
        </w:tc>
      </w:tr>
      <w:tr w:rsidR="00146B36" w14:paraId="463CDD96" w14:textId="77777777" w:rsidTr="006B26E3">
        <w:tc>
          <w:tcPr>
            <w:tcW w:w="24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3BF5A3" w14:textId="77777777" w:rsidR="00146B36" w:rsidRDefault="003D2877" w:rsidP="00AA5E77">
            <w:pPr>
              <w:pStyle w:val="phtablecellleft"/>
            </w:pPr>
            <w:r>
              <w:t>id</w:t>
            </w:r>
          </w:p>
        </w:tc>
        <w:tc>
          <w:tcPr>
            <w:tcW w:w="37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4B45BB" w14:textId="77777777" w:rsidR="00146B36" w:rsidRDefault="003D2877" w:rsidP="00AA5E77">
            <w:pPr>
              <w:pStyle w:val="phtablecellleft"/>
            </w:pPr>
            <w:r>
              <w:t>Идентификатор редакции документа порядка ОМП</w:t>
            </w:r>
          </w:p>
        </w:tc>
        <w:tc>
          <w:tcPr>
            <w:tcW w:w="16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BEF6C5" w14:textId="77777777" w:rsidR="00146B36" w:rsidRDefault="003D2877" w:rsidP="00AA5E77">
            <w:pPr>
              <w:pStyle w:val="phtablecellleft"/>
            </w:pPr>
            <w:r>
              <w:t>числовой</w:t>
            </w:r>
          </w:p>
        </w:tc>
        <w:tc>
          <w:tcPr>
            <w:tcW w:w="26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0DA342" w14:textId="77777777" w:rsidR="00146B36" w:rsidRDefault="003D2877" w:rsidP="00AA5E77">
            <w:pPr>
              <w:pStyle w:val="phtablecellleft"/>
            </w:pPr>
            <w:r>
              <w:t>Да</w:t>
            </w:r>
          </w:p>
        </w:tc>
      </w:tr>
      <w:tr w:rsidR="00146B36" w14:paraId="72CD117E" w14:textId="77777777" w:rsidTr="006B26E3">
        <w:tc>
          <w:tcPr>
            <w:tcW w:w="24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80DAFB1" w14:textId="77777777" w:rsidR="00146B36" w:rsidRDefault="003D2877" w:rsidP="00AA5E77">
            <w:pPr>
              <w:pStyle w:val="phtablecellleft"/>
            </w:pPr>
            <w:r>
              <w:lastRenderedPageBreak/>
              <w:t>begin_date</w:t>
            </w:r>
          </w:p>
        </w:tc>
        <w:tc>
          <w:tcPr>
            <w:tcW w:w="37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19D7DE" w14:textId="77777777" w:rsidR="00146B36" w:rsidRDefault="003D2877" w:rsidP="00AA5E77">
            <w:pPr>
              <w:pStyle w:val="phtablecellleft"/>
            </w:pPr>
            <w:r>
              <w:t>Дата вступления в силу редакции документа порядка ОМП</w:t>
            </w:r>
          </w:p>
        </w:tc>
        <w:tc>
          <w:tcPr>
            <w:tcW w:w="16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A7B2CD3" w14:textId="77777777" w:rsidR="00146B36" w:rsidRDefault="003D2877" w:rsidP="00AA5E77">
            <w:pPr>
              <w:pStyle w:val="phtablecellleft"/>
            </w:pPr>
            <w:r>
              <w:t>дата</w:t>
            </w:r>
          </w:p>
        </w:tc>
        <w:tc>
          <w:tcPr>
            <w:tcW w:w="26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7377F1" w14:textId="77777777" w:rsidR="00146B36" w:rsidRDefault="003D2877" w:rsidP="00AA5E77">
            <w:pPr>
              <w:pStyle w:val="phtablecellleft"/>
            </w:pPr>
            <w:r>
              <w:t>Да</w:t>
            </w:r>
          </w:p>
        </w:tc>
      </w:tr>
      <w:tr w:rsidR="00146B36" w14:paraId="563C9FEF" w14:textId="77777777" w:rsidTr="006B26E3">
        <w:tc>
          <w:tcPr>
            <w:tcW w:w="24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2510C6" w14:textId="77777777" w:rsidR="00146B36" w:rsidRDefault="003D2877" w:rsidP="00AA5E77">
            <w:pPr>
              <w:pStyle w:val="phtablecellleft"/>
            </w:pPr>
            <w:r>
              <w:t>end_date</w:t>
            </w:r>
          </w:p>
        </w:tc>
        <w:tc>
          <w:tcPr>
            <w:tcW w:w="37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015B76" w14:textId="77777777" w:rsidR="00146B36" w:rsidRDefault="003D2877" w:rsidP="00AA5E77">
            <w:pPr>
              <w:pStyle w:val="phtablecellleft"/>
            </w:pPr>
            <w:r>
              <w:t>Дата утраты силы редакции документа порядка ОМП</w:t>
            </w:r>
          </w:p>
        </w:tc>
        <w:tc>
          <w:tcPr>
            <w:tcW w:w="16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1EAE68" w14:textId="77777777" w:rsidR="00146B36" w:rsidRDefault="003D2877" w:rsidP="00AA5E77">
            <w:pPr>
              <w:pStyle w:val="phtablecellleft"/>
            </w:pPr>
            <w:r>
              <w:t>дата</w:t>
            </w:r>
          </w:p>
        </w:tc>
        <w:tc>
          <w:tcPr>
            <w:tcW w:w="26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15C53D" w14:textId="77777777" w:rsidR="00146B36" w:rsidRDefault="003D2877" w:rsidP="00AA5E77">
            <w:pPr>
              <w:pStyle w:val="phtablecellleft"/>
            </w:pPr>
            <w:r>
              <w:t>Нет</w:t>
            </w:r>
          </w:p>
        </w:tc>
      </w:tr>
      <w:tr w:rsidR="00146B36" w14:paraId="36FDD2C0" w14:textId="77777777" w:rsidTr="006B26E3">
        <w:tc>
          <w:tcPr>
            <w:tcW w:w="24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D06771" w14:textId="77777777" w:rsidR="00146B36" w:rsidRDefault="003D2877" w:rsidP="00AA5E77">
            <w:pPr>
              <w:pStyle w:val="phtablecellleft"/>
            </w:pPr>
            <w:r>
              <w:t>graphs</w:t>
            </w:r>
          </w:p>
        </w:tc>
        <w:tc>
          <w:tcPr>
            <w:tcW w:w="37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1D4F2A" w14:textId="77777777" w:rsidR="00146B36" w:rsidRDefault="003D2877" w:rsidP="00AA5E77">
            <w:pPr>
              <w:pStyle w:val="phtablecellleft"/>
            </w:pPr>
            <w:r>
              <w:t>Блок информации о графах порядка ОМП</w:t>
            </w:r>
          </w:p>
        </w:tc>
        <w:tc>
          <w:tcPr>
            <w:tcW w:w="16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72D481" w14:textId="77777777" w:rsidR="00146B36" w:rsidRDefault="003D2877" w:rsidP="00AA5E77">
            <w:pPr>
              <w:pStyle w:val="phtablecellleft"/>
            </w:pPr>
            <w:r>
              <w:t>комплексный</w:t>
            </w:r>
          </w:p>
        </w:tc>
        <w:tc>
          <w:tcPr>
            <w:tcW w:w="26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4F0EF7" w14:textId="77777777" w:rsidR="00146B36" w:rsidRDefault="003D2877" w:rsidP="00AA5E77">
            <w:pPr>
              <w:pStyle w:val="phtablecellleft"/>
            </w:pPr>
            <w:r>
              <w:t>Да</w:t>
            </w:r>
          </w:p>
        </w:tc>
      </w:tr>
      <w:tr w:rsidR="00146B36" w14:paraId="059B3227" w14:textId="77777777" w:rsidTr="006B26E3">
        <w:tc>
          <w:tcPr>
            <w:tcW w:w="24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28AF25B" w14:textId="77777777" w:rsidR="00146B36" w:rsidRDefault="003D2877" w:rsidP="00AA5E77">
            <w:pPr>
              <w:pStyle w:val="phtablecellleft"/>
            </w:pPr>
            <w:r>
              <w:t>graph</w:t>
            </w:r>
          </w:p>
        </w:tc>
        <w:tc>
          <w:tcPr>
            <w:tcW w:w="37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806865" w14:textId="77777777" w:rsidR="00146B36" w:rsidRDefault="003D2877" w:rsidP="00AA5E77">
            <w:pPr>
              <w:pStyle w:val="phtablecellleft"/>
            </w:pPr>
            <w:r>
              <w:t>Граф</w:t>
            </w:r>
          </w:p>
        </w:tc>
        <w:tc>
          <w:tcPr>
            <w:tcW w:w="16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431D4A4" w14:textId="77777777" w:rsidR="00146B36" w:rsidRDefault="003D2877" w:rsidP="00AA5E77">
            <w:pPr>
              <w:pStyle w:val="phtablecellleft"/>
            </w:pPr>
            <w:r>
              <w:t>комплексный</w:t>
            </w:r>
          </w:p>
        </w:tc>
        <w:tc>
          <w:tcPr>
            <w:tcW w:w="26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B76B46" w14:textId="77777777" w:rsidR="00146B36" w:rsidRDefault="003D2877" w:rsidP="00AA5E77">
            <w:pPr>
              <w:pStyle w:val="phtablecellleft"/>
            </w:pPr>
            <w:r>
              <w:t>Да</w:t>
            </w:r>
          </w:p>
        </w:tc>
      </w:tr>
      <w:tr w:rsidR="00146B36" w14:paraId="63D85EF9" w14:textId="77777777" w:rsidTr="006B26E3">
        <w:tc>
          <w:tcPr>
            <w:tcW w:w="24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DDFADDA" w14:textId="77777777" w:rsidR="00146B36" w:rsidRDefault="003D2877" w:rsidP="00AA5E77">
            <w:pPr>
              <w:pStyle w:val="phtablecellleft"/>
            </w:pPr>
            <w:r>
              <w:t>id</w:t>
            </w:r>
          </w:p>
        </w:tc>
        <w:tc>
          <w:tcPr>
            <w:tcW w:w="37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1D5A0F" w14:textId="77777777" w:rsidR="00146B36" w:rsidRDefault="003D2877" w:rsidP="00AA5E77">
            <w:pPr>
              <w:pStyle w:val="phtablecellleft"/>
            </w:pPr>
            <w:r>
              <w:t>Идентификатор графа</w:t>
            </w:r>
          </w:p>
        </w:tc>
        <w:tc>
          <w:tcPr>
            <w:tcW w:w="16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614F7CB" w14:textId="77777777" w:rsidR="00146B36" w:rsidRDefault="003D2877" w:rsidP="00AA5E77">
            <w:pPr>
              <w:pStyle w:val="phtablecellleft"/>
            </w:pPr>
            <w:r>
              <w:t>числовой</w:t>
            </w:r>
          </w:p>
        </w:tc>
        <w:tc>
          <w:tcPr>
            <w:tcW w:w="26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731AD0" w14:textId="77777777" w:rsidR="00146B36" w:rsidRDefault="003D2877" w:rsidP="00AA5E77">
            <w:pPr>
              <w:pStyle w:val="phtablecellleft"/>
            </w:pPr>
            <w:r>
              <w:t>Да</w:t>
            </w:r>
          </w:p>
        </w:tc>
      </w:tr>
      <w:tr w:rsidR="00146B36" w14:paraId="4F8159E6" w14:textId="77777777" w:rsidTr="006B26E3">
        <w:tc>
          <w:tcPr>
            <w:tcW w:w="24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EC0663F" w14:textId="77777777" w:rsidR="00146B36" w:rsidRDefault="003D2877" w:rsidP="00AA5E77">
            <w:pPr>
              <w:pStyle w:val="phtablecellleft"/>
            </w:pPr>
            <w:r>
              <w:t>name</w:t>
            </w:r>
          </w:p>
        </w:tc>
        <w:tc>
          <w:tcPr>
            <w:tcW w:w="37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1F7F64" w14:textId="77777777" w:rsidR="00146B36" w:rsidRDefault="003D2877" w:rsidP="00AA5E77">
            <w:pPr>
              <w:pStyle w:val="phtablecellleft"/>
            </w:pPr>
            <w:r>
              <w:t>Название графа</w:t>
            </w:r>
          </w:p>
        </w:tc>
        <w:tc>
          <w:tcPr>
            <w:tcW w:w="16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66E695" w14:textId="77777777" w:rsidR="00146B36" w:rsidRDefault="003D2877" w:rsidP="00AA5E77">
            <w:pPr>
              <w:pStyle w:val="phtablecellleft"/>
            </w:pPr>
            <w:r>
              <w:t>строка</w:t>
            </w:r>
          </w:p>
        </w:tc>
        <w:tc>
          <w:tcPr>
            <w:tcW w:w="26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A8D85E" w14:textId="77777777" w:rsidR="00146B36" w:rsidRDefault="003D2877" w:rsidP="00AA5E77">
            <w:pPr>
              <w:pStyle w:val="phtablecellleft"/>
            </w:pPr>
            <w:r>
              <w:t>Да</w:t>
            </w:r>
          </w:p>
        </w:tc>
      </w:tr>
      <w:tr w:rsidR="00146B36" w14:paraId="4063E3D1" w14:textId="77777777" w:rsidTr="006B26E3">
        <w:tc>
          <w:tcPr>
            <w:tcW w:w="24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62BEE6" w14:textId="77777777" w:rsidR="00146B36" w:rsidRDefault="003D2877" w:rsidP="00AA5E77">
            <w:pPr>
              <w:pStyle w:val="phtablecellleft"/>
            </w:pPr>
            <w:r>
              <w:t>MKB10</w:t>
            </w:r>
          </w:p>
        </w:tc>
        <w:tc>
          <w:tcPr>
            <w:tcW w:w="37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423813" w14:textId="77777777" w:rsidR="00146B36" w:rsidRDefault="003D2877" w:rsidP="00AA5E77">
            <w:pPr>
              <w:pStyle w:val="phtablecellleft"/>
            </w:pPr>
            <w:r>
              <w:t>Список диагнозов, к которым относится граф</w:t>
            </w:r>
          </w:p>
        </w:tc>
        <w:tc>
          <w:tcPr>
            <w:tcW w:w="16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26E056C" w14:textId="77777777" w:rsidR="00146B36" w:rsidRDefault="003D2877" w:rsidP="00AA5E77">
            <w:pPr>
              <w:pStyle w:val="phtablecellleft"/>
            </w:pPr>
            <w:r>
              <w:t>строка</w:t>
            </w:r>
          </w:p>
        </w:tc>
        <w:tc>
          <w:tcPr>
            <w:tcW w:w="26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D2D5E0" w14:textId="77777777" w:rsidR="00146B36" w:rsidRDefault="003D2877" w:rsidP="00AA5E77">
            <w:pPr>
              <w:pStyle w:val="phtablecellleft"/>
            </w:pPr>
            <w:r>
              <w:t>Да</w:t>
            </w:r>
          </w:p>
        </w:tc>
      </w:tr>
      <w:tr w:rsidR="00146B36" w14:paraId="2B306A31" w14:textId="77777777" w:rsidTr="006B26E3">
        <w:tc>
          <w:tcPr>
            <w:tcW w:w="24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27A310" w14:textId="77777777" w:rsidR="00146B36" w:rsidRDefault="003D2877" w:rsidP="00AA5E77">
            <w:pPr>
              <w:pStyle w:val="phtablecellleft"/>
            </w:pPr>
            <w:r>
              <w:t>states</w:t>
            </w:r>
          </w:p>
        </w:tc>
        <w:tc>
          <w:tcPr>
            <w:tcW w:w="37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A78A5C" w14:textId="77777777" w:rsidR="00146B36" w:rsidRDefault="003D2877" w:rsidP="00AA5E77">
            <w:pPr>
              <w:pStyle w:val="phtablecellleft"/>
            </w:pPr>
            <w:r>
              <w:t>Вершины графа</w:t>
            </w:r>
          </w:p>
        </w:tc>
        <w:tc>
          <w:tcPr>
            <w:tcW w:w="16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73B453" w14:textId="77777777" w:rsidR="00146B36" w:rsidRDefault="003D2877" w:rsidP="00AA5E77">
            <w:pPr>
              <w:pStyle w:val="phtablecellleft"/>
            </w:pPr>
            <w:r>
              <w:t>строка</w:t>
            </w:r>
          </w:p>
        </w:tc>
        <w:tc>
          <w:tcPr>
            <w:tcW w:w="26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D9CA3D" w14:textId="77777777" w:rsidR="00146B36" w:rsidRDefault="003D2877" w:rsidP="00AA5E77">
            <w:pPr>
              <w:pStyle w:val="phtablecellleft"/>
            </w:pPr>
            <w:r>
              <w:t>Да</w:t>
            </w:r>
          </w:p>
        </w:tc>
      </w:tr>
      <w:tr w:rsidR="00146B36" w14:paraId="043ECA2D" w14:textId="77777777" w:rsidTr="006B26E3">
        <w:tc>
          <w:tcPr>
            <w:tcW w:w="24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B66A015" w14:textId="77777777" w:rsidR="00146B36" w:rsidRDefault="003D2877" w:rsidP="00AA5E77">
            <w:pPr>
              <w:pStyle w:val="phtablecellleft"/>
            </w:pPr>
            <w:r>
              <w:t>state</w:t>
            </w:r>
          </w:p>
        </w:tc>
        <w:tc>
          <w:tcPr>
            <w:tcW w:w="37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182E01" w14:textId="77777777" w:rsidR="00146B36" w:rsidRDefault="003D2877" w:rsidP="00AA5E77">
            <w:pPr>
              <w:pStyle w:val="phtablecellleft"/>
            </w:pPr>
            <w:r>
              <w:t>Вершина графа</w:t>
            </w:r>
          </w:p>
        </w:tc>
        <w:tc>
          <w:tcPr>
            <w:tcW w:w="16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A9B740" w14:textId="77777777" w:rsidR="00146B36" w:rsidRDefault="003D2877" w:rsidP="00AA5E77">
            <w:pPr>
              <w:pStyle w:val="phtablecellleft"/>
            </w:pPr>
            <w:r>
              <w:t>строка</w:t>
            </w:r>
          </w:p>
        </w:tc>
        <w:tc>
          <w:tcPr>
            <w:tcW w:w="26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E7F8C0" w14:textId="77777777" w:rsidR="00146B36" w:rsidRDefault="003D2877" w:rsidP="00AA5E77">
            <w:pPr>
              <w:pStyle w:val="phtablecellleft"/>
            </w:pPr>
            <w:r>
              <w:t>Да</w:t>
            </w:r>
          </w:p>
        </w:tc>
      </w:tr>
      <w:tr w:rsidR="00146B36" w14:paraId="0B380A7E" w14:textId="77777777" w:rsidTr="006B26E3">
        <w:tc>
          <w:tcPr>
            <w:tcW w:w="24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DECD74" w14:textId="77777777" w:rsidR="00146B36" w:rsidRDefault="003D2877" w:rsidP="00AA5E77">
            <w:pPr>
              <w:pStyle w:val="phtablecellleft"/>
            </w:pPr>
            <w:r>
              <w:t>label</w:t>
            </w:r>
          </w:p>
        </w:tc>
        <w:tc>
          <w:tcPr>
            <w:tcW w:w="37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7CC251" w14:textId="77777777" w:rsidR="00146B36" w:rsidRDefault="003D2877" w:rsidP="00AA5E77">
            <w:pPr>
              <w:pStyle w:val="phtablecellleft"/>
            </w:pPr>
            <w:r>
              <w:t>Краткое название вершины</w:t>
            </w:r>
          </w:p>
        </w:tc>
        <w:tc>
          <w:tcPr>
            <w:tcW w:w="16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2377BEA" w14:textId="77777777" w:rsidR="00146B36" w:rsidRDefault="003D2877" w:rsidP="00AA5E77">
            <w:pPr>
              <w:pStyle w:val="phtablecellleft"/>
            </w:pPr>
            <w:r>
              <w:t>строка</w:t>
            </w:r>
          </w:p>
        </w:tc>
        <w:tc>
          <w:tcPr>
            <w:tcW w:w="26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99755C" w14:textId="77777777" w:rsidR="00146B36" w:rsidRDefault="003D2877" w:rsidP="00AA5E77">
            <w:pPr>
              <w:pStyle w:val="phtablecellleft"/>
            </w:pPr>
            <w:r>
              <w:t>Да</w:t>
            </w:r>
          </w:p>
        </w:tc>
      </w:tr>
      <w:tr w:rsidR="00146B36" w14:paraId="4CF9197F" w14:textId="77777777" w:rsidTr="006B26E3">
        <w:tc>
          <w:tcPr>
            <w:tcW w:w="24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F73380" w14:textId="77777777" w:rsidR="00146B36" w:rsidRDefault="003D2877" w:rsidP="00AA5E77">
            <w:pPr>
              <w:pStyle w:val="phtablecellleft"/>
            </w:pPr>
            <w:r>
              <w:t>name</w:t>
            </w:r>
          </w:p>
        </w:tc>
        <w:tc>
          <w:tcPr>
            <w:tcW w:w="37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7FAA63" w14:textId="77777777" w:rsidR="00146B36" w:rsidRDefault="003D2877" w:rsidP="00AA5E77">
            <w:pPr>
              <w:pStyle w:val="phtablecellleft"/>
            </w:pPr>
            <w:r>
              <w:t>Название вершины</w:t>
            </w:r>
          </w:p>
        </w:tc>
        <w:tc>
          <w:tcPr>
            <w:tcW w:w="16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1B87F97" w14:textId="77777777" w:rsidR="00146B36" w:rsidRDefault="003D2877" w:rsidP="00AA5E77">
            <w:pPr>
              <w:pStyle w:val="phtablecellleft"/>
            </w:pPr>
            <w:r>
              <w:t>строка</w:t>
            </w:r>
          </w:p>
        </w:tc>
        <w:tc>
          <w:tcPr>
            <w:tcW w:w="26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03A5B6" w14:textId="77777777" w:rsidR="00146B36" w:rsidRDefault="003D2877" w:rsidP="00AA5E77">
            <w:pPr>
              <w:pStyle w:val="phtablecellleft"/>
            </w:pPr>
            <w:r>
              <w:t>Да</w:t>
            </w:r>
          </w:p>
        </w:tc>
      </w:tr>
      <w:tr w:rsidR="00146B36" w14:paraId="01745F29" w14:textId="77777777" w:rsidTr="006B26E3">
        <w:tc>
          <w:tcPr>
            <w:tcW w:w="24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5409F0" w14:textId="77777777" w:rsidR="00146B36" w:rsidRDefault="003D2877" w:rsidP="00AA5E77">
            <w:pPr>
              <w:pStyle w:val="phtablecellleft"/>
            </w:pPr>
            <w:r>
              <w:t>description</w:t>
            </w:r>
          </w:p>
        </w:tc>
        <w:tc>
          <w:tcPr>
            <w:tcW w:w="37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0DE5C6" w14:textId="77777777" w:rsidR="00146B36" w:rsidRDefault="003D2877" w:rsidP="00AA5E77">
            <w:pPr>
              <w:pStyle w:val="phtablecellleft"/>
            </w:pPr>
            <w:r>
              <w:t>Описание вершины</w:t>
            </w:r>
          </w:p>
        </w:tc>
        <w:tc>
          <w:tcPr>
            <w:tcW w:w="16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A34AF80" w14:textId="77777777" w:rsidR="00146B36" w:rsidRDefault="003D2877" w:rsidP="00AA5E77">
            <w:pPr>
              <w:pStyle w:val="phtablecellleft"/>
            </w:pPr>
            <w:r>
              <w:t>строка</w:t>
            </w:r>
          </w:p>
        </w:tc>
        <w:tc>
          <w:tcPr>
            <w:tcW w:w="26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3DA1C9" w14:textId="77777777" w:rsidR="00146B36" w:rsidRDefault="003D2877" w:rsidP="00AA5E77">
            <w:pPr>
              <w:pStyle w:val="phtablecellleft"/>
            </w:pPr>
            <w:r>
              <w:t>Нет</w:t>
            </w:r>
          </w:p>
        </w:tc>
      </w:tr>
      <w:tr w:rsidR="00146B36" w14:paraId="6B4EBA4B" w14:textId="77777777" w:rsidTr="006B26E3">
        <w:tc>
          <w:tcPr>
            <w:tcW w:w="24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7351C7" w14:textId="77777777" w:rsidR="00146B36" w:rsidRDefault="003D2877" w:rsidP="00AA5E77">
            <w:pPr>
              <w:pStyle w:val="phtablecellleft"/>
            </w:pPr>
            <w:r>
              <w:t>stage</w:t>
            </w:r>
          </w:p>
        </w:tc>
        <w:tc>
          <w:tcPr>
            <w:tcW w:w="37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152DBD" w14:textId="77777777" w:rsidR="00146B36" w:rsidRDefault="003D2877" w:rsidP="00AA5E77">
            <w:pPr>
              <w:pStyle w:val="phtablecellleft"/>
            </w:pPr>
            <w:r>
              <w:t>Этап оказания медицинской помощи</w:t>
            </w:r>
          </w:p>
        </w:tc>
        <w:tc>
          <w:tcPr>
            <w:tcW w:w="16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8886EC" w14:textId="77777777" w:rsidR="00146B36" w:rsidRDefault="003D2877" w:rsidP="00AA5E77">
            <w:pPr>
              <w:pStyle w:val="phtablecellleft"/>
            </w:pPr>
            <w:r>
              <w:t>строка</w:t>
            </w:r>
          </w:p>
        </w:tc>
        <w:tc>
          <w:tcPr>
            <w:tcW w:w="26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ACEEB8" w14:textId="77777777" w:rsidR="00146B36" w:rsidRDefault="003D2877" w:rsidP="00AA5E77">
            <w:pPr>
              <w:pStyle w:val="phtablecellleft"/>
            </w:pPr>
            <w:r>
              <w:t>Да</w:t>
            </w:r>
          </w:p>
        </w:tc>
      </w:tr>
      <w:tr w:rsidR="00146B36" w14:paraId="39CBC6A6" w14:textId="77777777" w:rsidTr="006B26E3">
        <w:tc>
          <w:tcPr>
            <w:tcW w:w="24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64DCAF4" w14:textId="77777777" w:rsidR="00146B36" w:rsidRDefault="003D2877" w:rsidP="00AA5E77">
            <w:pPr>
              <w:pStyle w:val="phtablecellleft"/>
            </w:pPr>
            <w:r>
              <w:t>activities</w:t>
            </w:r>
          </w:p>
        </w:tc>
        <w:tc>
          <w:tcPr>
            <w:tcW w:w="37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16FC849" w14:textId="77777777" w:rsidR="00146B36" w:rsidRDefault="003D2877" w:rsidP="00AA5E77">
            <w:pPr>
              <w:pStyle w:val="phtablecellleft"/>
            </w:pPr>
            <w:r>
              <w:t>Список вмешательств вершины графа ОМП</w:t>
            </w:r>
          </w:p>
        </w:tc>
        <w:tc>
          <w:tcPr>
            <w:tcW w:w="16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8636399" w14:textId="77777777" w:rsidR="00146B36" w:rsidRDefault="003D2877" w:rsidP="00AA5E77">
            <w:pPr>
              <w:pStyle w:val="phtablecellleft"/>
            </w:pPr>
            <w:r>
              <w:t>комплексный</w:t>
            </w:r>
          </w:p>
        </w:tc>
        <w:tc>
          <w:tcPr>
            <w:tcW w:w="26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F0BE93" w14:textId="77777777" w:rsidR="00146B36" w:rsidRDefault="003D2877" w:rsidP="00AA5E77">
            <w:pPr>
              <w:pStyle w:val="phtablecellleft"/>
            </w:pPr>
            <w:r>
              <w:t>Нет</w:t>
            </w:r>
          </w:p>
        </w:tc>
      </w:tr>
      <w:tr w:rsidR="00146B36" w14:paraId="0152E11B" w14:textId="77777777" w:rsidTr="006B26E3">
        <w:tc>
          <w:tcPr>
            <w:tcW w:w="24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909F73" w14:textId="77777777" w:rsidR="00146B36" w:rsidRDefault="003D2877" w:rsidP="00AA5E77">
            <w:pPr>
              <w:pStyle w:val="phtablecellleft"/>
            </w:pPr>
            <w:r>
              <w:t>activity</w:t>
            </w:r>
          </w:p>
        </w:tc>
        <w:tc>
          <w:tcPr>
            <w:tcW w:w="37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41F41E" w14:textId="77777777" w:rsidR="00146B36" w:rsidRDefault="003D2877" w:rsidP="00AA5E77">
            <w:pPr>
              <w:pStyle w:val="phtablecellleft"/>
            </w:pPr>
            <w:r>
              <w:t>Информация о вмешательстве</w:t>
            </w:r>
          </w:p>
        </w:tc>
        <w:tc>
          <w:tcPr>
            <w:tcW w:w="16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93EE79C" w14:textId="77777777" w:rsidR="00146B36" w:rsidRDefault="003D2877" w:rsidP="00AA5E77">
            <w:pPr>
              <w:pStyle w:val="phtablecellleft"/>
            </w:pPr>
            <w:r>
              <w:t>комплексный</w:t>
            </w:r>
          </w:p>
        </w:tc>
        <w:tc>
          <w:tcPr>
            <w:tcW w:w="26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4814CD" w14:textId="77777777" w:rsidR="00146B36" w:rsidRDefault="003D2877" w:rsidP="00AA5E77">
            <w:pPr>
              <w:pStyle w:val="phtablecellleft"/>
            </w:pPr>
            <w:r>
              <w:t>Да</w:t>
            </w:r>
          </w:p>
        </w:tc>
      </w:tr>
      <w:tr w:rsidR="00146B36" w14:paraId="0F0AE03D" w14:textId="77777777" w:rsidTr="006B26E3">
        <w:tc>
          <w:tcPr>
            <w:tcW w:w="24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927A2F" w14:textId="77777777" w:rsidR="00146B36" w:rsidRDefault="003D2877" w:rsidP="00AA5E77">
            <w:pPr>
              <w:pStyle w:val="phtablecellleft"/>
            </w:pPr>
            <w:r>
              <w:t>name</w:t>
            </w:r>
          </w:p>
        </w:tc>
        <w:tc>
          <w:tcPr>
            <w:tcW w:w="37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56651D1" w14:textId="77777777" w:rsidR="00146B36" w:rsidRDefault="003D2877" w:rsidP="00AA5E77">
            <w:pPr>
              <w:pStyle w:val="phtablecellleft"/>
            </w:pPr>
            <w:r>
              <w:t>Название вмешательства</w:t>
            </w:r>
          </w:p>
        </w:tc>
        <w:tc>
          <w:tcPr>
            <w:tcW w:w="16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15D7DB7" w14:textId="77777777" w:rsidR="00146B36" w:rsidRDefault="003D2877" w:rsidP="00AA5E77">
            <w:pPr>
              <w:pStyle w:val="phtablecellleft"/>
            </w:pPr>
            <w:r>
              <w:t>строка</w:t>
            </w:r>
          </w:p>
        </w:tc>
        <w:tc>
          <w:tcPr>
            <w:tcW w:w="26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ACB790" w14:textId="77777777" w:rsidR="00146B36" w:rsidRDefault="003D2877" w:rsidP="00AA5E77">
            <w:pPr>
              <w:pStyle w:val="phtablecellleft"/>
            </w:pPr>
            <w:r>
              <w:t>Да</w:t>
            </w:r>
          </w:p>
        </w:tc>
      </w:tr>
      <w:tr w:rsidR="00146B36" w14:paraId="05A7583F" w14:textId="77777777" w:rsidTr="006B26E3">
        <w:tc>
          <w:tcPr>
            <w:tcW w:w="24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F493E3B" w14:textId="77777777" w:rsidR="00146B36" w:rsidRDefault="003D2877" w:rsidP="00AA5E77">
            <w:pPr>
              <w:pStyle w:val="phtablecellleft"/>
            </w:pPr>
            <w:r>
              <w:t>services</w:t>
            </w:r>
          </w:p>
        </w:tc>
        <w:tc>
          <w:tcPr>
            <w:tcW w:w="37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7E52E82" w14:textId="77777777" w:rsidR="00146B36" w:rsidRDefault="003D2877" w:rsidP="00AA5E77">
            <w:pPr>
              <w:pStyle w:val="phtablecellleft"/>
            </w:pPr>
            <w:r>
              <w:t>Список медицинских услуг вмешательства</w:t>
            </w:r>
          </w:p>
        </w:tc>
        <w:tc>
          <w:tcPr>
            <w:tcW w:w="16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35F93C" w14:textId="77777777" w:rsidR="00146B36" w:rsidRDefault="003D2877" w:rsidP="00AA5E77">
            <w:pPr>
              <w:pStyle w:val="phtablecellleft"/>
            </w:pPr>
            <w:r>
              <w:t>комплексный</w:t>
            </w:r>
          </w:p>
        </w:tc>
        <w:tc>
          <w:tcPr>
            <w:tcW w:w="26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A73BA1" w14:textId="77777777" w:rsidR="00146B36" w:rsidRDefault="003D2877" w:rsidP="00AA5E77">
            <w:pPr>
              <w:pStyle w:val="phtablecellleft"/>
            </w:pPr>
            <w:r>
              <w:t>Да</w:t>
            </w:r>
          </w:p>
        </w:tc>
      </w:tr>
      <w:tr w:rsidR="00146B36" w14:paraId="68FCFAFE" w14:textId="77777777" w:rsidTr="006B26E3">
        <w:tc>
          <w:tcPr>
            <w:tcW w:w="24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F12AAC" w14:textId="77777777" w:rsidR="00146B36" w:rsidRDefault="003D2877" w:rsidP="00AA5E77">
            <w:pPr>
              <w:pStyle w:val="phtablecellleft"/>
            </w:pPr>
            <w:r>
              <w:t>service</w:t>
            </w:r>
          </w:p>
        </w:tc>
        <w:tc>
          <w:tcPr>
            <w:tcW w:w="37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FEF4C1" w14:textId="77777777" w:rsidR="00146B36" w:rsidRDefault="003D2877" w:rsidP="00AA5E77">
            <w:pPr>
              <w:pStyle w:val="phtablecellleft"/>
            </w:pPr>
            <w:r>
              <w:t>Информация о медицинской услуге</w:t>
            </w:r>
          </w:p>
        </w:tc>
        <w:tc>
          <w:tcPr>
            <w:tcW w:w="16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007C17" w14:textId="77777777" w:rsidR="00146B36" w:rsidRDefault="003D2877" w:rsidP="00AA5E77">
            <w:pPr>
              <w:pStyle w:val="phtablecellleft"/>
            </w:pPr>
            <w:r>
              <w:t>комплексный</w:t>
            </w:r>
          </w:p>
        </w:tc>
        <w:tc>
          <w:tcPr>
            <w:tcW w:w="26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A52803" w14:textId="77777777" w:rsidR="00146B36" w:rsidRDefault="003D2877" w:rsidP="00AA5E77">
            <w:pPr>
              <w:pStyle w:val="phtablecellleft"/>
            </w:pPr>
            <w:r>
              <w:t>Да</w:t>
            </w:r>
          </w:p>
        </w:tc>
      </w:tr>
      <w:tr w:rsidR="00146B36" w14:paraId="0E7CA1D1" w14:textId="77777777" w:rsidTr="006B26E3">
        <w:tc>
          <w:tcPr>
            <w:tcW w:w="24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35BE6F" w14:textId="77777777" w:rsidR="00146B36" w:rsidRDefault="003D2877" w:rsidP="00AA5E77">
            <w:pPr>
              <w:pStyle w:val="phtablecellleft"/>
            </w:pPr>
            <w:r>
              <w:t>name</w:t>
            </w:r>
          </w:p>
        </w:tc>
        <w:tc>
          <w:tcPr>
            <w:tcW w:w="37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4D79233" w14:textId="77777777" w:rsidR="00146B36" w:rsidRDefault="003D2877" w:rsidP="00AA5E77">
            <w:pPr>
              <w:pStyle w:val="phtablecellleft"/>
            </w:pPr>
            <w:r>
              <w:t>Название медицинской услуги по справочнику</w:t>
            </w:r>
          </w:p>
        </w:tc>
        <w:tc>
          <w:tcPr>
            <w:tcW w:w="16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107B42" w14:textId="77777777" w:rsidR="00146B36" w:rsidRDefault="003D2877" w:rsidP="00AA5E77">
            <w:pPr>
              <w:pStyle w:val="phtablecellleft"/>
            </w:pPr>
            <w:r>
              <w:t>строка</w:t>
            </w:r>
          </w:p>
        </w:tc>
        <w:tc>
          <w:tcPr>
            <w:tcW w:w="26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554674" w14:textId="77777777" w:rsidR="00146B36" w:rsidRDefault="003D2877" w:rsidP="00AA5E77">
            <w:pPr>
              <w:pStyle w:val="phtablecellleft"/>
            </w:pPr>
            <w:r>
              <w:t>Нет</w:t>
            </w:r>
          </w:p>
        </w:tc>
      </w:tr>
      <w:tr w:rsidR="00146B36" w14:paraId="43A929B9" w14:textId="77777777" w:rsidTr="006B26E3">
        <w:tc>
          <w:tcPr>
            <w:tcW w:w="24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5881F3" w14:textId="77777777" w:rsidR="00146B36" w:rsidRDefault="003D2877" w:rsidP="00AA5E77">
            <w:pPr>
              <w:pStyle w:val="phtablecellleft"/>
            </w:pPr>
            <w:r>
              <w:t>code</w:t>
            </w:r>
          </w:p>
        </w:tc>
        <w:tc>
          <w:tcPr>
            <w:tcW w:w="37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7E3BDF" w14:textId="77777777" w:rsidR="00146B36" w:rsidRDefault="003D2877" w:rsidP="00AA5E77">
            <w:pPr>
              <w:pStyle w:val="phtablecellleft"/>
            </w:pPr>
            <w:r>
              <w:t>Код медицинской услуги по справочнику</w:t>
            </w:r>
          </w:p>
        </w:tc>
        <w:tc>
          <w:tcPr>
            <w:tcW w:w="16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CB7F66" w14:textId="77777777" w:rsidR="00146B36" w:rsidRDefault="003D2877" w:rsidP="00AA5E77">
            <w:pPr>
              <w:pStyle w:val="phtablecellleft"/>
            </w:pPr>
            <w:r>
              <w:t>строка</w:t>
            </w:r>
          </w:p>
        </w:tc>
        <w:tc>
          <w:tcPr>
            <w:tcW w:w="26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E35E66" w14:textId="77777777" w:rsidR="00146B36" w:rsidRDefault="003D2877" w:rsidP="00AA5E77">
            <w:pPr>
              <w:pStyle w:val="phtablecellleft"/>
            </w:pPr>
            <w:r>
              <w:t>Да</w:t>
            </w:r>
          </w:p>
        </w:tc>
      </w:tr>
      <w:tr w:rsidR="00146B36" w14:paraId="5D15E3EE" w14:textId="77777777" w:rsidTr="006B26E3">
        <w:tc>
          <w:tcPr>
            <w:tcW w:w="24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BB280AA" w14:textId="77777777" w:rsidR="00146B36" w:rsidRDefault="003D2877" w:rsidP="00AA5E77">
            <w:pPr>
              <w:pStyle w:val="phtablecellleft"/>
            </w:pPr>
            <w:r>
              <w:t>transfers</w:t>
            </w:r>
          </w:p>
        </w:tc>
        <w:tc>
          <w:tcPr>
            <w:tcW w:w="37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FEC729" w14:textId="77777777" w:rsidR="00146B36" w:rsidRDefault="003D2877" w:rsidP="00AA5E77">
            <w:pPr>
              <w:pStyle w:val="phtablecellleft"/>
            </w:pPr>
            <w:r>
              <w:t>Ребра графа ОМП</w:t>
            </w:r>
          </w:p>
        </w:tc>
        <w:tc>
          <w:tcPr>
            <w:tcW w:w="16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2B3BB8" w14:textId="77777777" w:rsidR="00146B36" w:rsidRDefault="003D2877" w:rsidP="00AA5E77">
            <w:pPr>
              <w:pStyle w:val="phtablecellleft"/>
            </w:pPr>
            <w:r>
              <w:t>комплексный</w:t>
            </w:r>
          </w:p>
        </w:tc>
        <w:tc>
          <w:tcPr>
            <w:tcW w:w="26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9EFB27" w14:textId="77777777" w:rsidR="00146B36" w:rsidRDefault="003D2877" w:rsidP="00AA5E77">
            <w:pPr>
              <w:pStyle w:val="phtablecellleft"/>
            </w:pPr>
            <w:r>
              <w:t>Да</w:t>
            </w:r>
          </w:p>
        </w:tc>
      </w:tr>
      <w:tr w:rsidR="00146B36" w14:paraId="14CAED36" w14:textId="77777777" w:rsidTr="006B26E3">
        <w:tc>
          <w:tcPr>
            <w:tcW w:w="24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D5F65B" w14:textId="77777777" w:rsidR="00146B36" w:rsidRDefault="003D2877" w:rsidP="00AA5E77">
            <w:pPr>
              <w:pStyle w:val="phtablecellleft"/>
            </w:pPr>
            <w:r>
              <w:t>transfer</w:t>
            </w:r>
          </w:p>
        </w:tc>
        <w:tc>
          <w:tcPr>
            <w:tcW w:w="37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58D32E" w14:textId="77777777" w:rsidR="00146B36" w:rsidRDefault="003D2877" w:rsidP="00AA5E77">
            <w:pPr>
              <w:pStyle w:val="phtablecellleft"/>
            </w:pPr>
            <w:r>
              <w:t>Ребро графа ОМП</w:t>
            </w:r>
          </w:p>
        </w:tc>
        <w:tc>
          <w:tcPr>
            <w:tcW w:w="16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AA688C" w14:textId="77777777" w:rsidR="00146B36" w:rsidRDefault="003D2877" w:rsidP="00AA5E77">
            <w:pPr>
              <w:pStyle w:val="phtablecellleft"/>
            </w:pPr>
            <w:r>
              <w:t>комплексный</w:t>
            </w:r>
          </w:p>
        </w:tc>
        <w:tc>
          <w:tcPr>
            <w:tcW w:w="26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799EB9" w14:textId="77777777" w:rsidR="00146B36" w:rsidRDefault="003D2877" w:rsidP="00AA5E77">
            <w:pPr>
              <w:pStyle w:val="phtablecellleft"/>
            </w:pPr>
            <w:r>
              <w:t>Да</w:t>
            </w:r>
          </w:p>
        </w:tc>
      </w:tr>
      <w:tr w:rsidR="00146B36" w14:paraId="4F39C9A3" w14:textId="77777777" w:rsidTr="006B26E3">
        <w:tc>
          <w:tcPr>
            <w:tcW w:w="24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7FAE777" w14:textId="77777777" w:rsidR="00146B36" w:rsidRDefault="003D2877" w:rsidP="00AA5E77">
            <w:pPr>
              <w:pStyle w:val="phtablecellleft"/>
            </w:pPr>
            <w:r>
              <w:t>from_state</w:t>
            </w:r>
          </w:p>
        </w:tc>
        <w:tc>
          <w:tcPr>
            <w:tcW w:w="37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8E9891" w14:textId="77777777" w:rsidR="00146B36" w:rsidRDefault="003D2877" w:rsidP="00AA5E77">
            <w:pPr>
              <w:pStyle w:val="phtablecellleft"/>
            </w:pPr>
            <w:r>
              <w:t>Начальная вершина ребра</w:t>
            </w:r>
          </w:p>
        </w:tc>
        <w:tc>
          <w:tcPr>
            <w:tcW w:w="16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7FF8CD" w14:textId="77777777" w:rsidR="00146B36" w:rsidRDefault="003D2877" w:rsidP="00AA5E77">
            <w:pPr>
              <w:pStyle w:val="phtablecellleft"/>
            </w:pPr>
            <w:r>
              <w:t>число</w:t>
            </w:r>
          </w:p>
        </w:tc>
        <w:tc>
          <w:tcPr>
            <w:tcW w:w="26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788957" w14:textId="77777777" w:rsidR="00146B36" w:rsidRDefault="003D2877" w:rsidP="00AA5E77">
            <w:pPr>
              <w:pStyle w:val="phtablecellleft"/>
            </w:pPr>
            <w:r>
              <w:t>Да</w:t>
            </w:r>
          </w:p>
        </w:tc>
      </w:tr>
      <w:tr w:rsidR="00146B36" w14:paraId="2FB0E89E" w14:textId="77777777" w:rsidTr="006B26E3">
        <w:tc>
          <w:tcPr>
            <w:tcW w:w="24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6F955F1" w14:textId="77777777" w:rsidR="00146B36" w:rsidRDefault="003D2877" w:rsidP="00AA5E77">
            <w:pPr>
              <w:pStyle w:val="phtablecellleft"/>
            </w:pPr>
            <w:r>
              <w:t>to_state</w:t>
            </w:r>
          </w:p>
        </w:tc>
        <w:tc>
          <w:tcPr>
            <w:tcW w:w="37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62F5B0" w14:textId="77777777" w:rsidR="00146B36" w:rsidRDefault="003D2877" w:rsidP="00AA5E77">
            <w:pPr>
              <w:pStyle w:val="phtablecellleft"/>
            </w:pPr>
            <w:r>
              <w:t>Конечная вершина ребра</w:t>
            </w:r>
          </w:p>
        </w:tc>
        <w:tc>
          <w:tcPr>
            <w:tcW w:w="16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D783396" w14:textId="77777777" w:rsidR="00146B36" w:rsidRDefault="003D2877" w:rsidP="00AA5E77">
            <w:pPr>
              <w:pStyle w:val="phtablecellleft"/>
            </w:pPr>
            <w:r>
              <w:t>число</w:t>
            </w:r>
          </w:p>
        </w:tc>
        <w:tc>
          <w:tcPr>
            <w:tcW w:w="26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5FC261" w14:textId="77777777" w:rsidR="00146B36" w:rsidRDefault="003D2877" w:rsidP="00AA5E77">
            <w:pPr>
              <w:pStyle w:val="phtablecellleft"/>
            </w:pPr>
            <w:r>
              <w:t>Да</w:t>
            </w:r>
          </w:p>
        </w:tc>
      </w:tr>
      <w:tr w:rsidR="00146B36" w14:paraId="5230677C" w14:textId="77777777" w:rsidTr="006B26E3">
        <w:tc>
          <w:tcPr>
            <w:tcW w:w="2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D8C619" w14:textId="77777777" w:rsidR="00146B36" w:rsidRDefault="003D2877" w:rsidP="00AA5E77">
            <w:pPr>
              <w:pStyle w:val="phtablecellleft"/>
            </w:pPr>
            <w:r>
              <w:t>timeout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34789D" w14:textId="77777777" w:rsidR="00146B36" w:rsidRDefault="003D2877" w:rsidP="00AA5E77">
            <w:pPr>
              <w:pStyle w:val="phtablecellleft"/>
            </w:pPr>
            <w:r>
              <w:t>Срок перехода</w:t>
            </w: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303D61D" w14:textId="77777777" w:rsidR="00146B36" w:rsidRDefault="003D2877" w:rsidP="00AA5E77">
            <w:pPr>
              <w:pStyle w:val="phtablecellleft"/>
            </w:pPr>
            <w:r>
              <w:t>число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39B70E" w14:textId="77777777" w:rsidR="00146B36" w:rsidRDefault="003D2877" w:rsidP="00AA5E77">
            <w:pPr>
              <w:pStyle w:val="phtablecellleft"/>
            </w:pPr>
            <w:r>
              <w:t>Нет</w:t>
            </w:r>
          </w:p>
        </w:tc>
      </w:tr>
      <w:tr w:rsidR="00146B36" w14:paraId="57F3ACE1" w14:textId="77777777" w:rsidTr="006B26E3">
        <w:tc>
          <w:tcPr>
            <w:tcW w:w="2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FED0E5" w14:textId="77777777" w:rsidR="00146B36" w:rsidRDefault="003D2877" w:rsidP="00AA5E77">
            <w:pPr>
              <w:pStyle w:val="phtablecellleft"/>
            </w:pPr>
            <w:r>
              <w:t>timeout_unit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A0BAA8" w14:textId="77777777" w:rsidR="00146B36" w:rsidRDefault="003D2877" w:rsidP="00AA5E77">
            <w:pPr>
              <w:pStyle w:val="phtablecellleft"/>
            </w:pPr>
            <w:r>
              <w:t>Срок перехода (единица измерения):</w:t>
            </w:r>
          </w:p>
          <w:p w14:paraId="2025943A" w14:textId="77777777" w:rsidR="00146B36" w:rsidRDefault="003D2877" w:rsidP="00CE2E49">
            <w:pPr>
              <w:pStyle w:val="phtableitemizedlist1"/>
            </w:pPr>
            <w:r>
              <w:t>«d» – день;</w:t>
            </w:r>
          </w:p>
          <w:p w14:paraId="5CB43CB3" w14:textId="77777777" w:rsidR="00146B36" w:rsidRDefault="003D2877" w:rsidP="00CE2E49">
            <w:pPr>
              <w:pStyle w:val="phtableitemizedlist1"/>
            </w:pPr>
            <w:r>
              <w:t>«h» – час</w:t>
            </w: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98991BF" w14:textId="77777777" w:rsidR="00146B36" w:rsidRDefault="003D2877" w:rsidP="00AA5E77">
            <w:pPr>
              <w:pStyle w:val="phtablecellleft"/>
            </w:pPr>
            <w:r>
              <w:t>строка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A90361" w14:textId="77777777" w:rsidR="00146B36" w:rsidRDefault="003D2877" w:rsidP="00AA5E77">
            <w:pPr>
              <w:pStyle w:val="phtablecellleft"/>
            </w:pPr>
            <w:r>
              <w:t>Нет</w:t>
            </w:r>
          </w:p>
        </w:tc>
      </w:tr>
    </w:tbl>
    <w:p w14:paraId="3A3C0B55" w14:textId="77777777" w:rsidR="00146B36" w:rsidRDefault="003D2877" w:rsidP="00CE2E49">
      <w:pPr>
        <w:pStyle w:val="4"/>
      </w:pPr>
      <w:bookmarkStart w:id="106" w:name="_heading=h.3q5sasy" w:colFirst="0" w:colLast="0"/>
      <w:bookmarkStart w:id="107" w:name="_Toc66719487"/>
      <w:bookmarkEnd w:id="106"/>
      <w:r>
        <w:lastRenderedPageBreak/>
        <w:t>Формат запроса на получение структурированной информации по документу порядка ОМП</w:t>
      </w:r>
      <w:bookmarkEnd w:id="107"/>
    </w:p>
    <w:p w14:paraId="2C8B7C52" w14:textId="77777777" w:rsidR="00146B36" w:rsidRPr="003D2877" w:rsidRDefault="003D2877" w:rsidP="009C6A4C">
      <w:pPr>
        <w:pStyle w:val="afff7"/>
        <w:rPr>
          <w:rFonts w:eastAsia="Courier New"/>
        </w:rPr>
      </w:pPr>
      <w:r w:rsidRPr="003D2877">
        <w:rPr>
          <w:rFonts w:eastAsia="Courier New"/>
        </w:rPr>
        <w:t>&lt;?xml version="1.0" encoding="UTF-8"?&gt;</w:t>
      </w:r>
    </w:p>
    <w:p w14:paraId="7E2D115B" w14:textId="77777777" w:rsidR="00146B36" w:rsidRPr="003D2877" w:rsidRDefault="003D2877" w:rsidP="009C6A4C">
      <w:pPr>
        <w:pStyle w:val="afff7"/>
        <w:rPr>
          <w:rFonts w:eastAsia="Courier New"/>
        </w:rPr>
      </w:pPr>
      <w:r w:rsidRPr="003D2877">
        <w:rPr>
          <w:rFonts w:eastAsia="Courier New"/>
        </w:rPr>
        <w:t>&lt;s:Envelope xmlns:s="http://schemas.xmlsoap.org/soap/envelope/" xmlns:a="http://www.w3.org/2005/08/addressing" xmlns:wsse="http://docs.oasis-open.org/wss/2004/01/oasis-200401-wss-wssecurity-secext-1.0.xsd"&gt;</w:t>
      </w:r>
    </w:p>
    <w:p w14:paraId="21FFB969" w14:textId="77777777" w:rsidR="00146B36" w:rsidRPr="003D2877" w:rsidRDefault="003D2877" w:rsidP="009C6A4C">
      <w:pPr>
        <w:pStyle w:val="afff7"/>
        <w:rPr>
          <w:rFonts w:eastAsia="Courier New"/>
        </w:rPr>
      </w:pPr>
      <w:r w:rsidRPr="003D2877">
        <w:rPr>
          <w:rFonts w:eastAsia="Courier New"/>
        </w:rPr>
        <w:t>  &lt;s:Header&gt;</w:t>
      </w:r>
    </w:p>
    <w:p w14:paraId="6A78B39B" w14:textId="77777777" w:rsidR="00146B36" w:rsidRPr="003D2877" w:rsidRDefault="003D2877" w:rsidP="009C6A4C">
      <w:pPr>
        <w:pStyle w:val="afff7"/>
        <w:rPr>
          <w:rFonts w:eastAsia="Courier New"/>
        </w:rPr>
      </w:pPr>
      <w:r w:rsidRPr="003D2877">
        <w:rPr>
          <w:rFonts w:eastAsia="Courier New"/>
        </w:rPr>
        <w:t>    &lt;a:Action&gt;procPMCInfo&lt;/a:Action&gt;</w:t>
      </w:r>
    </w:p>
    <w:p w14:paraId="338F1F92" w14:textId="77777777" w:rsidR="00146B36" w:rsidRPr="003D2877" w:rsidRDefault="003D2877" w:rsidP="009C6A4C">
      <w:pPr>
        <w:pStyle w:val="afff7"/>
        <w:rPr>
          <w:rFonts w:eastAsia="Courier New"/>
        </w:rPr>
      </w:pPr>
      <w:r w:rsidRPr="003D2877">
        <w:rPr>
          <w:rFonts w:eastAsia="Courier New"/>
        </w:rPr>
        <w:t>    &lt;transportHeader xmlns="http://egisz.rosminzdrav.ru" xmlns:i="http://www.w3.org/2001/XMLSchema-instance"&gt;</w:t>
      </w:r>
    </w:p>
    <w:p w14:paraId="14BAEAD9" w14:textId="77777777" w:rsidR="00146B36" w:rsidRPr="00F6160A" w:rsidRDefault="003D2877" w:rsidP="009C6A4C">
      <w:pPr>
        <w:pStyle w:val="afff7"/>
        <w:rPr>
          <w:rFonts w:eastAsia="Courier New"/>
          <w:lang w:val="ru-RU"/>
        </w:rPr>
      </w:pPr>
      <w:r w:rsidRPr="003D2877">
        <w:rPr>
          <w:rFonts w:eastAsia="Courier New"/>
        </w:rPr>
        <w:t>      </w:t>
      </w:r>
      <w:r w:rsidRPr="00F6160A">
        <w:rPr>
          <w:rFonts w:eastAsia="Courier New"/>
          <w:lang w:val="ru-RU"/>
        </w:rPr>
        <w:t>&lt;</w:t>
      </w:r>
      <w:r>
        <w:rPr>
          <w:rFonts w:eastAsia="Courier New"/>
        </w:rPr>
        <w:t>authInfo</w:t>
      </w:r>
      <w:r w:rsidRPr="00F6160A">
        <w:rPr>
          <w:rFonts w:eastAsia="Courier New"/>
          <w:lang w:val="ru-RU"/>
        </w:rPr>
        <w:t>&gt;</w:t>
      </w:r>
    </w:p>
    <w:p w14:paraId="61D05342" w14:textId="77777777" w:rsidR="00146B36" w:rsidRPr="00F6160A" w:rsidRDefault="003D2877" w:rsidP="009C6A4C">
      <w:pPr>
        <w:pStyle w:val="afff7"/>
        <w:rPr>
          <w:rFonts w:eastAsia="Courier New"/>
          <w:lang w:val="ru-RU"/>
        </w:rPr>
      </w:pPr>
      <w:r>
        <w:rPr>
          <w:rFonts w:eastAsia="Courier New"/>
        </w:rPr>
        <w:t>        </w:t>
      </w:r>
      <w:r w:rsidRPr="00F6160A">
        <w:rPr>
          <w:rFonts w:eastAsia="Courier New"/>
          <w:lang w:val="ru-RU"/>
        </w:rPr>
        <w:t>&lt;</w:t>
      </w:r>
      <w:r>
        <w:rPr>
          <w:rFonts w:eastAsia="Courier New"/>
        </w:rPr>
        <w:t>clientEntityId</w:t>
      </w:r>
      <w:r w:rsidRPr="00F6160A">
        <w:rPr>
          <w:rFonts w:eastAsia="Courier New"/>
          <w:lang w:val="ru-RU"/>
        </w:rPr>
        <w:t>&gt;Идентификатор ИС, полученный при регистрации&lt;/</w:t>
      </w:r>
      <w:r>
        <w:rPr>
          <w:rFonts w:eastAsia="Courier New"/>
        </w:rPr>
        <w:t>clientEntityId</w:t>
      </w:r>
      <w:r w:rsidRPr="00F6160A">
        <w:rPr>
          <w:rFonts w:eastAsia="Courier New"/>
          <w:lang w:val="ru-RU"/>
        </w:rPr>
        <w:t>&gt;</w:t>
      </w:r>
    </w:p>
    <w:p w14:paraId="1016EF4F" w14:textId="77777777" w:rsidR="00146B36" w:rsidRPr="003D2877" w:rsidRDefault="003D2877" w:rsidP="009C6A4C">
      <w:pPr>
        <w:pStyle w:val="afff7"/>
        <w:rPr>
          <w:rFonts w:eastAsia="Courier New"/>
        </w:rPr>
      </w:pPr>
      <w:r>
        <w:rPr>
          <w:rFonts w:eastAsia="Courier New"/>
        </w:rPr>
        <w:t>      </w:t>
      </w:r>
      <w:r w:rsidRPr="003D2877">
        <w:rPr>
          <w:rFonts w:eastAsia="Courier New"/>
        </w:rPr>
        <w:t>&lt;/authInfo&gt;</w:t>
      </w:r>
    </w:p>
    <w:p w14:paraId="5AE7657E" w14:textId="77777777" w:rsidR="00146B36" w:rsidRPr="003D2877" w:rsidRDefault="003D2877" w:rsidP="009C6A4C">
      <w:pPr>
        <w:pStyle w:val="afff7"/>
        <w:rPr>
          <w:rFonts w:eastAsia="Courier New"/>
        </w:rPr>
      </w:pPr>
      <w:r w:rsidRPr="003D2877">
        <w:rPr>
          <w:rFonts w:eastAsia="Courier New"/>
        </w:rPr>
        <w:t>    &lt;/transportHeader&gt;</w:t>
      </w:r>
    </w:p>
    <w:p w14:paraId="7A2D6AA9" w14:textId="77777777" w:rsidR="00146B36" w:rsidRPr="003D2877" w:rsidRDefault="003D2877" w:rsidP="009C6A4C">
      <w:pPr>
        <w:pStyle w:val="afff7"/>
        <w:rPr>
          <w:rFonts w:eastAsia="Courier New"/>
        </w:rPr>
      </w:pPr>
      <w:r w:rsidRPr="003D2877">
        <w:rPr>
          <w:rFonts w:eastAsia="Courier New"/>
        </w:rPr>
        <w:t>    &lt;a:MessageID&gt;</w:t>
      </w:r>
      <w:r>
        <w:rPr>
          <w:rFonts w:eastAsia="Courier New"/>
        </w:rPr>
        <w:t>Идентификатор</w:t>
      </w:r>
      <w:r w:rsidRPr="003D2877">
        <w:rPr>
          <w:rFonts w:eastAsia="Courier New"/>
        </w:rPr>
        <w:t xml:space="preserve"> </w:t>
      </w:r>
      <w:r>
        <w:rPr>
          <w:rFonts w:eastAsia="Courier New"/>
        </w:rPr>
        <w:t>сообщения</w:t>
      </w:r>
      <w:r w:rsidRPr="003D2877">
        <w:rPr>
          <w:rFonts w:eastAsia="Courier New"/>
        </w:rPr>
        <w:t>&lt;/a:MessageID&gt;</w:t>
      </w:r>
    </w:p>
    <w:p w14:paraId="3B61D812" w14:textId="77777777" w:rsidR="00146B36" w:rsidRPr="003D2877" w:rsidRDefault="003D2877" w:rsidP="009C6A4C">
      <w:pPr>
        <w:pStyle w:val="afff7"/>
        <w:rPr>
          <w:rFonts w:eastAsia="Courier New"/>
        </w:rPr>
      </w:pPr>
      <w:r w:rsidRPr="003D2877">
        <w:rPr>
          <w:rFonts w:eastAsia="Courier New"/>
        </w:rPr>
        <w:t>    &lt;a:ReplyTo&gt;</w:t>
      </w:r>
    </w:p>
    <w:p w14:paraId="33AAFBFD" w14:textId="77777777" w:rsidR="00146B36" w:rsidRPr="003D2877" w:rsidRDefault="003D2877" w:rsidP="009C6A4C">
      <w:pPr>
        <w:pStyle w:val="afff7"/>
        <w:rPr>
          <w:rFonts w:eastAsia="Courier New"/>
        </w:rPr>
      </w:pPr>
      <w:r w:rsidRPr="003D2877">
        <w:rPr>
          <w:rFonts w:eastAsia="Courier New"/>
        </w:rPr>
        <w:t>      &lt;a:Address&gt;http://www.w3.org/2005/08/addressing/anonymous&lt;/a:Address&gt;</w:t>
      </w:r>
    </w:p>
    <w:p w14:paraId="4191DD65" w14:textId="77777777" w:rsidR="00146B36" w:rsidRPr="003D2877" w:rsidRDefault="003D2877" w:rsidP="009C6A4C">
      <w:pPr>
        <w:pStyle w:val="afff7"/>
        <w:rPr>
          <w:rFonts w:eastAsia="Courier New"/>
        </w:rPr>
      </w:pPr>
      <w:r w:rsidRPr="003D2877">
        <w:rPr>
          <w:rFonts w:eastAsia="Courier New"/>
        </w:rPr>
        <w:t>    &lt;/a:ReplyTo&gt;</w:t>
      </w:r>
    </w:p>
    <w:p w14:paraId="13E74648" w14:textId="77777777" w:rsidR="00146B36" w:rsidRPr="003D2877" w:rsidRDefault="003D2877" w:rsidP="009C6A4C">
      <w:pPr>
        <w:pStyle w:val="afff7"/>
        <w:rPr>
          <w:rFonts w:eastAsia="Courier New"/>
        </w:rPr>
      </w:pPr>
      <w:r w:rsidRPr="003D2877">
        <w:rPr>
          <w:rFonts w:eastAsia="Courier New"/>
        </w:rPr>
        <w:t>    &lt;a:To&gt;</w:t>
      </w:r>
      <w:r>
        <w:rPr>
          <w:rFonts w:eastAsia="Courier New"/>
        </w:rPr>
        <w:t>Адрес</w:t>
      </w:r>
      <w:r w:rsidRPr="003D2877">
        <w:rPr>
          <w:rFonts w:eastAsia="Courier New"/>
        </w:rPr>
        <w:t xml:space="preserve"> </w:t>
      </w:r>
      <w:r>
        <w:rPr>
          <w:rFonts w:eastAsia="Courier New"/>
        </w:rPr>
        <w:t>сервиса</w:t>
      </w:r>
      <w:r w:rsidRPr="003D2877">
        <w:rPr>
          <w:rFonts w:eastAsia="Courier New"/>
        </w:rPr>
        <w:t xml:space="preserve"> </w:t>
      </w:r>
      <w:r>
        <w:rPr>
          <w:rFonts w:eastAsia="Courier New"/>
        </w:rPr>
        <w:t>Системы</w:t>
      </w:r>
      <w:r w:rsidRPr="003D2877">
        <w:rPr>
          <w:rFonts w:eastAsia="Courier New"/>
        </w:rPr>
        <w:t xml:space="preserve"> </w:t>
      </w:r>
      <w:r>
        <w:rPr>
          <w:rFonts w:eastAsia="Courier New"/>
        </w:rPr>
        <w:t>в</w:t>
      </w:r>
      <w:r w:rsidRPr="003D2877">
        <w:rPr>
          <w:rFonts w:eastAsia="Courier New"/>
        </w:rPr>
        <w:t xml:space="preserve"> </w:t>
      </w:r>
      <w:r>
        <w:rPr>
          <w:rFonts w:eastAsia="Courier New"/>
        </w:rPr>
        <w:t>ИПС</w:t>
      </w:r>
      <w:r w:rsidRPr="003D2877">
        <w:rPr>
          <w:rFonts w:eastAsia="Courier New"/>
        </w:rPr>
        <w:t>&lt;/a:To&gt;</w:t>
      </w:r>
    </w:p>
    <w:p w14:paraId="2A8002C9" w14:textId="77777777" w:rsidR="00146B36" w:rsidRPr="003D2877" w:rsidRDefault="003D2877" w:rsidP="009C6A4C">
      <w:pPr>
        <w:pStyle w:val="afff7"/>
        <w:rPr>
          <w:rFonts w:eastAsia="Courier New"/>
        </w:rPr>
      </w:pPr>
      <w:r w:rsidRPr="003D2877">
        <w:rPr>
          <w:rFonts w:eastAsia="Courier New"/>
        </w:rPr>
        <w:t>    &lt;wsse:Security&gt;</w:t>
      </w:r>
      <w:r>
        <w:rPr>
          <w:rFonts w:eastAsia="Courier New"/>
        </w:rPr>
        <w:t>Блок</w:t>
      </w:r>
      <w:r w:rsidRPr="003D2877">
        <w:rPr>
          <w:rFonts w:eastAsia="Courier New"/>
        </w:rPr>
        <w:t xml:space="preserve"> </w:t>
      </w:r>
      <w:r>
        <w:rPr>
          <w:rFonts w:eastAsia="Courier New"/>
        </w:rPr>
        <w:t>подписи</w:t>
      </w:r>
      <w:r w:rsidRPr="003D2877">
        <w:rPr>
          <w:rFonts w:eastAsia="Courier New"/>
        </w:rPr>
        <w:t>&lt;/wsse:Security&gt;</w:t>
      </w:r>
    </w:p>
    <w:p w14:paraId="0BF7AF91" w14:textId="77777777" w:rsidR="00146B36" w:rsidRPr="003D2877" w:rsidRDefault="003D2877" w:rsidP="009C6A4C">
      <w:pPr>
        <w:pStyle w:val="afff7"/>
        <w:rPr>
          <w:rFonts w:eastAsia="Courier New"/>
        </w:rPr>
      </w:pPr>
      <w:r w:rsidRPr="003D2877">
        <w:rPr>
          <w:rFonts w:eastAsia="Courier New"/>
        </w:rPr>
        <w:t>  &lt;/s:Header&gt;</w:t>
      </w:r>
    </w:p>
    <w:p w14:paraId="3816F949" w14:textId="77777777" w:rsidR="00146B36" w:rsidRPr="003D2877" w:rsidRDefault="003D2877" w:rsidP="009C6A4C">
      <w:pPr>
        <w:pStyle w:val="afff7"/>
        <w:rPr>
          <w:rFonts w:eastAsia="Courier New"/>
        </w:rPr>
      </w:pPr>
      <w:r w:rsidRPr="003D2877">
        <w:rPr>
          <w:rFonts w:eastAsia="Courier New"/>
        </w:rPr>
        <w:t>  &lt;s:Body xmlns:d2p1="http://docs.oasis-open.org/wss/2004/01/oasis-200401-wss-wssecurity-utility-1.0.xsd" xmlns:xsd="http://www.w3.org/2001/XMLSchema" xmlns:xsi="http://www.w3.org/2001/XMLSchema-instance" d2p1:Id="BodyID"&gt;</w:t>
      </w:r>
    </w:p>
    <w:p w14:paraId="6466346B" w14:textId="77777777" w:rsidR="00146B36" w:rsidRPr="003D2877" w:rsidRDefault="003D2877" w:rsidP="009C6A4C">
      <w:pPr>
        <w:pStyle w:val="afff7"/>
        <w:rPr>
          <w:rFonts w:eastAsia="Courier New"/>
        </w:rPr>
      </w:pPr>
      <w:r w:rsidRPr="003D2877">
        <w:rPr>
          <w:rFonts w:eastAsia="Courier New"/>
        </w:rPr>
        <w:t>    &lt;getProcPMCInfo xmlns="http://vimis.rosminzdrav.ru/"&gt;</w:t>
      </w:r>
    </w:p>
    <w:p w14:paraId="3FF5D0FA" w14:textId="77777777" w:rsidR="00146B36" w:rsidRPr="00F6160A" w:rsidRDefault="003D2877" w:rsidP="009C6A4C">
      <w:pPr>
        <w:pStyle w:val="afff7"/>
        <w:rPr>
          <w:rFonts w:eastAsia="Courier New"/>
          <w:lang w:val="ru-RU"/>
        </w:rPr>
      </w:pPr>
      <w:r w:rsidRPr="003D2877">
        <w:rPr>
          <w:rFonts w:eastAsia="Courier New"/>
        </w:rPr>
        <w:t>        </w:t>
      </w:r>
      <w:r w:rsidRPr="00F6160A">
        <w:rPr>
          <w:rFonts w:eastAsia="Courier New"/>
          <w:lang w:val="ru-RU"/>
        </w:rPr>
        <w:t>&lt;</w:t>
      </w:r>
      <w:r>
        <w:rPr>
          <w:rFonts w:eastAsia="Courier New"/>
        </w:rPr>
        <w:t>id</w:t>
      </w:r>
      <w:r w:rsidRPr="00F6160A">
        <w:rPr>
          <w:rFonts w:eastAsia="Courier New"/>
          <w:lang w:val="ru-RU"/>
        </w:rPr>
        <w:t xml:space="preserve"> </w:t>
      </w:r>
      <w:r>
        <w:rPr>
          <w:rFonts w:eastAsia="Courier New"/>
        </w:rPr>
        <w:t>xmlns</w:t>
      </w:r>
      <w:r w:rsidRPr="00F6160A">
        <w:rPr>
          <w:rFonts w:eastAsia="Courier New"/>
          <w:lang w:val="ru-RU"/>
        </w:rPr>
        <w:t>=""&gt;Идентификатор документа порядка ОМП&lt;/</w:t>
      </w:r>
      <w:r>
        <w:rPr>
          <w:rFonts w:eastAsia="Courier New"/>
        </w:rPr>
        <w:t>id</w:t>
      </w:r>
      <w:r w:rsidRPr="00F6160A">
        <w:rPr>
          <w:rFonts w:eastAsia="Courier New"/>
          <w:lang w:val="ru-RU"/>
        </w:rPr>
        <w:t>&gt;</w:t>
      </w:r>
    </w:p>
    <w:p w14:paraId="545ED412" w14:textId="77777777" w:rsidR="00146B36" w:rsidRPr="003D2877" w:rsidRDefault="003D2877" w:rsidP="009C6A4C">
      <w:pPr>
        <w:pStyle w:val="afff7"/>
        <w:rPr>
          <w:rFonts w:eastAsia="Courier New"/>
        </w:rPr>
      </w:pPr>
      <w:r>
        <w:rPr>
          <w:rFonts w:eastAsia="Courier New"/>
        </w:rPr>
        <w:t>    </w:t>
      </w:r>
      <w:r w:rsidRPr="003D2877">
        <w:rPr>
          <w:rFonts w:eastAsia="Courier New"/>
        </w:rPr>
        <w:t>&lt;/getProcPMCInfo&gt;</w:t>
      </w:r>
    </w:p>
    <w:p w14:paraId="54FA9ACB" w14:textId="77777777" w:rsidR="00146B36" w:rsidRPr="003D2877" w:rsidRDefault="003D2877" w:rsidP="009C6A4C">
      <w:pPr>
        <w:pStyle w:val="afff7"/>
        <w:rPr>
          <w:rFonts w:eastAsia="Courier New"/>
        </w:rPr>
      </w:pPr>
      <w:r w:rsidRPr="003D2877">
        <w:rPr>
          <w:rFonts w:eastAsia="Courier New"/>
        </w:rPr>
        <w:t>  &lt;/s:Body&gt;</w:t>
      </w:r>
    </w:p>
    <w:p w14:paraId="2D1138EF" w14:textId="77777777" w:rsidR="00146B36" w:rsidRPr="003D2877" w:rsidRDefault="003D2877" w:rsidP="009C6A4C">
      <w:pPr>
        <w:pStyle w:val="afff7"/>
        <w:rPr>
          <w:szCs w:val="24"/>
        </w:rPr>
      </w:pPr>
      <w:r w:rsidRPr="003D2877">
        <w:t>&lt;/s:Envelope&gt;</w:t>
      </w:r>
    </w:p>
    <w:p w14:paraId="08C204D7" w14:textId="77777777" w:rsidR="00146B36" w:rsidRDefault="003D2877" w:rsidP="00CE2E49">
      <w:pPr>
        <w:pStyle w:val="4"/>
      </w:pPr>
      <w:bookmarkStart w:id="108" w:name="_heading=h.25b2l0r" w:colFirst="0" w:colLast="0"/>
      <w:bookmarkStart w:id="109" w:name="_Toc66719488"/>
      <w:bookmarkEnd w:id="108"/>
      <w:r>
        <w:t>Формат синхронного ответа</w:t>
      </w:r>
      <w:bookmarkEnd w:id="109"/>
    </w:p>
    <w:p w14:paraId="164061AF" w14:textId="77777777" w:rsidR="00146B36" w:rsidRDefault="003D2877" w:rsidP="00F6160A">
      <w:pPr>
        <w:pStyle w:val="afff7"/>
        <w:rPr>
          <w:rFonts w:eastAsia="Courier New"/>
        </w:rPr>
      </w:pPr>
      <w:r>
        <w:rPr>
          <w:rFonts w:eastAsia="Courier New"/>
        </w:rPr>
        <w:t>&lt;?xml version="1.0" encoding="UTF-8"?&gt;</w:t>
      </w:r>
    </w:p>
    <w:p w14:paraId="3EF0252E" w14:textId="77777777" w:rsidR="00146B36" w:rsidRPr="003D2877" w:rsidRDefault="003D2877" w:rsidP="00F6160A">
      <w:pPr>
        <w:pStyle w:val="afff7"/>
        <w:rPr>
          <w:rFonts w:eastAsia="Courier New"/>
        </w:rPr>
      </w:pPr>
      <w:r w:rsidRPr="003D2877">
        <w:rPr>
          <w:rFonts w:eastAsia="Courier New"/>
        </w:rPr>
        <w:t>&lt;soap:Envelope xmlns:soap="http://schemas.xmlsoap.org/soap/envelope/" xmlns:ds="http://www.w3.org/2000/09/xmldsig#" xmlns:wsa="http://www.w3.org/2005/08/addressing" xmlns:wsse="http://docs.oasis-open.org/wss/2004/01/oasis-200401-wss-wssecurity-secext-1.0.xsd" xmlns:wsu="http://docs.oasis-open.org/wss/2004/01/oasis-200401-wss-wssecurity-utility-1.0.xsd"&gt;</w:t>
      </w:r>
    </w:p>
    <w:p w14:paraId="1DCF2ECE" w14:textId="77777777" w:rsidR="00146B36" w:rsidRPr="003D2877" w:rsidRDefault="003D2877" w:rsidP="00F6160A">
      <w:pPr>
        <w:pStyle w:val="afff7"/>
        <w:rPr>
          <w:rFonts w:eastAsia="Courier New"/>
        </w:rPr>
      </w:pPr>
      <w:r w:rsidRPr="003D2877">
        <w:rPr>
          <w:rFonts w:eastAsia="Courier New"/>
        </w:rPr>
        <w:t xml:space="preserve">  &lt;soap:Header&gt;</w:t>
      </w:r>
    </w:p>
    <w:p w14:paraId="30434730" w14:textId="77777777" w:rsidR="00146B36" w:rsidRPr="003D2877" w:rsidRDefault="003D2877" w:rsidP="00F6160A">
      <w:pPr>
        <w:pStyle w:val="afff7"/>
        <w:rPr>
          <w:rFonts w:eastAsia="Courier New"/>
        </w:rPr>
      </w:pPr>
      <w:r w:rsidRPr="003D2877">
        <w:rPr>
          <w:rFonts w:eastAsia="Courier New"/>
        </w:rPr>
        <w:t xml:space="preserve">    &lt;Action xmlns="http://www.w3.org/2005/08/addressing"&gt;procPMCInfo&lt;/Action&gt;</w:t>
      </w:r>
    </w:p>
    <w:p w14:paraId="200ED8AD" w14:textId="77777777" w:rsidR="00146B36" w:rsidRPr="003D2877" w:rsidRDefault="003D2877" w:rsidP="00F6160A">
      <w:pPr>
        <w:pStyle w:val="afff7"/>
        <w:rPr>
          <w:rFonts w:eastAsia="Courier New"/>
        </w:rPr>
      </w:pPr>
      <w:r w:rsidRPr="003D2877">
        <w:rPr>
          <w:rFonts w:eastAsia="Courier New"/>
        </w:rPr>
        <w:t xml:space="preserve">    &lt;MessageID xmlns="http://www.w3.org/2005/08/addressing"&gt;</w:t>
      </w:r>
      <w:r>
        <w:rPr>
          <w:rFonts w:eastAsia="Courier New"/>
        </w:rPr>
        <w:t>Идентификатор</w:t>
      </w:r>
      <w:r w:rsidRPr="003D2877">
        <w:rPr>
          <w:rFonts w:eastAsia="Courier New"/>
        </w:rPr>
        <w:t xml:space="preserve"> </w:t>
      </w:r>
      <w:r>
        <w:rPr>
          <w:rFonts w:eastAsia="Courier New"/>
        </w:rPr>
        <w:t>сообщения</w:t>
      </w:r>
      <w:r w:rsidRPr="003D2877">
        <w:rPr>
          <w:rFonts w:eastAsia="Courier New"/>
        </w:rPr>
        <w:t>&lt;/MessageID&gt;</w:t>
      </w:r>
    </w:p>
    <w:p w14:paraId="749B2F53" w14:textId="77777777" w:rsidR="00146B36" w:rsidRPr="003D2877" w:rsidRDefault="003D2877" w:rsidP="00F6160A">
      <w:pPr>
        <w:pStyle w:val="afff7"/>
        <w:rPr>
          <w:rFonts w:eastAsia="Courier New"/>
        </w:rPr>
      </w:pPr>
      <w:r w:rsidRPr="003D2877">
        <w:rPr>
          <w:rFonts w:eastAsia="Courier New"/>
        </w:rPr>
        <w:lastRenderedPageBreak/>
        <w:t xml:space="preserve">    &lt;To xmlns="http://www.w3.org/2005/08/addressing"&gt;http://www.w3.org/2005/08/addressing/anonymous&lt;/To&gt;</w:t>
      </w:r>
    </w:p>
    <w:p w14:paraId="00737220" w14:textId="77777777" w:rsidR="00146B36" w:rsidRPr="00F6160A" w:rsidRDefault="003D2877" w:rsidP="00F6160A">
      <w:pPr>
        <w:pStyle w:val="afff7"/>
        <w:rPr>
          <w:rFonts w:eastAsia="Courier New"/>
          <w:lang w:val="ru-RU"/>
        </w:rPr>
      </w:pPr>
      <w:r w:rsidRPr="003D2877">
        <w:rPr>
          <w:rFonts w:eastAsia="Courier New"/>
        </w:rPr>
        <w:t xml:space="preserve">    </w:t>
      </w:r>
      <w:r w:rsidRPr="00F6160A">
        <w:rPr>
          <w:rFonts w:eastAsia="Courier New"/>
          <w:lang w:val="ru-RU"/>
        </w:rPr>
        <w:t>&lt;</w:t>
      </w:r>
      <w:r>
        <w:rPr>
          <w:rFonts w:eastAsia="Courier New"/>
        </w:rPr>
        <w:t>RelatesTo</w:t>
      </w:r>
      <w:r w:rsidRPr="00F6160A">
        <w:rPr>
          <w:rFonts w:eastAsia="Courier New"/>
          <w:lang w:val="ru-RU"/>
        </w:rPr>
        <w:t xml:space="preserve"> </w:t>
      </w:r>
      <w:r>
        <w:rPr>
          <w:rFonts w:eastAsia="Courier New"/>
        </w:rPr>
        <w:t>xmlns</w:t>
      </w:r>
      <w:r w:rsidRPr="00F6160A">
        <w:rPr>
          <w:rFonts w:eastAsia="Courier New"/>
          <w:lang w:val="ru-RU"/>
        </w:rPr>
        <w:t>="</w:t>
      </w:r>
      <w:r>
        <w:rPr>
          <w:rFonts w:eastAsia="Courier New"/>
        </w:rPr>
        <w:t>http</w:t>
      </w:r>
      <w:r w:rsidRPr="00F6160A">
        <w:rPr>
          <w:rFonts w:eastAsia="Courier New"/>
          <w:lang w:val="ru-RU"/>
        </w:rPr>
        <w:t>://</w:t>
      </w:r>
      <w:r>
        <w:rPr>
          <w:rFonts w:eastAsia="Courier New"/>
        </w:rPr>
        <w:t>www</w:t>
      </w:r>
      <w:r w:rsidRPr="00F6160A">
        <w:rPr>
          <w:rFonts w:eastAsia="Courier New"/>
          <w:lang w:val="ru-RU"/>
        </w:rPr>
        <w:t>.</w:t>
      </w:r>
      <w:r>
        <w:rPr>
          <w:rFonts w:eastAsia="Courier New"/>
        </w:rPr>
        <w:t>w</w:t>
      </w:r>
      <w:r w:rsidRPr="00F6160A">
        <w:rPr>
          <w:rFonts w:eastAsia="Courier New"/>
          <w:lang w:val="ru-RU"/>
        </w:rPr>
        <w:t>3.</w:t>
      </w:r>
      <w:r>
        <w:rPr>
          <w:rFonts w:eastAsia="Courier New"/>
        </w:rPr>
        <w:t>org</w:t>
      </w:r>
      <w:r w:rsidRPr="00F6160A">
        <w:rPr>
          <w:rFonts w:eastAsia="Courier New"/>
          <w:lang w:val="ru-RU"/>
        </w:rPr>
        <w:t>/2005/08/</w:t>
      </w:r>
      <w:r>
        <w:rPr>
          <w:rFonts w:eastAsia="Courier New"/>
        </w:rPr>
        <w:t>addressing</w:t>
      </w:r>
      <w:r w:rsidRPr="00F6160A">
        <w:rPr>
          <w:rFonts w:eastAsia="Courier New"/>
          <w:lang w:val="ru-RU"/>
        </w:rPr>
        <w:t>"&gt;Идентификатор сообщения, на который отправляется синхронный ответ&lt;/</w:t>
      </w:r>
      <w:r>
        <w:rPr>
          <w:rFonts w:eastAsia="Courier New"/>
        </w:rPr>
        <w:t>RelatesTo</w:t>
      </w:r>
      <w:r w:rsidRPr="00F6160A">
        <w:rPr>
          <w:rFonts w:eastAsia="Courier New"/>
          <w:lang w:val="ru-RU"/>
        </w:rPr>
        <w:t>&gt;</w:t>
      </w:r>
    </w:p>
    <w:p w14:paraId="67EDE98C" w14:textId="77777777" w:rsidR="00146B36" w:rsidRPr="003D2877" w:rsidRDefault="003D2877" w:rsidP="00F6160A">
      <w:pPr>
        <w:pStyle w:val="afff7"/>
        <w:rPr>
          <w:rFonts w:eastAsia="Courier New"/>
        </w:rPr>
      </w:pPr>
      <w:r w:rsidRPr="00F6160A">
        <w:rPr>
          <w:rFonts w:eastAsia="Courier New"/>
          <w:lang w:val="ru-RU"/>
        </w:rPr>
        <w:t xml:space="preserve">    </w:t>
      </w:r>
      <w:r w:rsidRPr="003D2877">
        <w:rPr>
          <w:rFonts w:eastAsia="Courier New"/>
        </w:rPr>
        <w:t>&lt;wsse:Security&gt;</w:t>
      </w:r>
      <w:r>
        <w:rPr>
          <w:rFonts w:eastAsia="Courier New"/>
        </w:rPr>
        <w:t>Блок</w:t>
      </w:r>
      <w:r w:rsidRPr="003D2877">
        <w:rPr>
          <w:rFonts w:eastAsia="Courier New"/>
        </w:rPr>
        <w:t xml:space="preserve"> </w:t>
      </w:r>
      <w:r>
        <w:rPr>
          <w:rFonts w:eastAsia="Courier New"/>
        </w:rPr>
        <w:t>подписи</w:t>
      </w:r>
      <w:r w:rsidRPr="003D2877">
        <w:rPr>
          <w:rFonts w:eastAsia="Courier New"/>
        </w:rPr>
        <w:t>&lt;/wsse:Security&gt;</w:t>
      </w:r>
    </w:p>
    <w:p w14:paraId="2D259B58" w14:textId="77777777" w:rsidR="00146B36" w:rsidRPr="003D2877" w:rsidRDefault="003D2877" w:rsidP="00F6160A">
      <w:pPr>
        <w:pStyle w:val="afff7"/>
        <w:rPr>
          <w:rFonts w:eastAsia="Courier New"/>
        </w:rPr>
      </w:pPr>
      <w:r w:rsidRPr="003D2877">
        <w:rPr>
          <w:rFonts w:eastAsia="Courier New"/>
        </w:rPr>
        <w:t xml:space="preserve">  &lt;/soap:Header&gt;</w:t>
      </w:r>
    </w:p>
    <w:p w14:paraId="16C54B19" w14:textId="77777777" w:rsidR="00146B36" w:rsidRPr="003D2877" w:rsidRDefault="003D2877" w:rsidP="00F6160A">
      <w:pPr>
        <w:pStyle w:val="afff7"/>
        <w:rPr>
          <w:rFonts w:eastAsia="Courier New"/>
        </w:rPr>
      </w:pPr>
      <w:r w:rsidRPr="003D2877">
        <w:rPr>
          <w:rFonts w:eastAsia="Courier New"/>
        </w:rPr>
        <w:t xml:space="preserve">  &lt;soap:Body wsu:Id="body"&gt;</w:t>
      </w:r>
    </w:p>
    <w:p w14:paraId="29DEC68A" w14:textId="77777777" w:rsidR="00146B36" w:rsidRPr="003D2877" w:rsidRDefault="003D2877" w:rsidP="00F6160A">
      <w:pPr>
        <w:pStyle w:val="afff7"/>
        <w:rPr>
          <w:rFonts w:eastAsia="Courier New"/>
        </w:rPr>
      </w:pPr>
      <w:r w:rsidRPr="003D2877">
        <w:rPr>
          <w:rFonts w:eastAsia="Courier New"/>
        </w:rPr>
        <w:t xml:space="preserve">    &lt;ns2:procPMCInfoResponse  xmlns:ns2="http://vimis.rosminzdrav.ru/"&gt;</w:t>
      </w:r>
    </w:p>
    <w:p w14:paraId="62736868" w14:textId="77777777" w:rsidR="00146B36" w:rsidRPr="00F6160A" w:rsidRDefault="003D2877" w:rsidP="00F6160A">
      <w:pPr>
        <w:pStyle w:val="afff7"/>
        <w:rPr>
          <w:rFonts w:eastAsia="Courier New"/>
          <w:lang w:val="ru-RU"/>
        </w:rPr>
      </w:pPr>
      <w:r w:rsidRPr="003D2877">
        <w:rPr>
          <w:rFonts w:eastAsia="Courier New"/>
        </w:rPr>
        <w:t xml:space="preserve">          </w:t>
      </w:r>
      <w:r w:rsidRPr="00F6160A">
        <w:rPr>
          <w:rFonts w:eastAsia="Courier New"/>
          <w:lang w:val="ru-RU"/>
        </w:rPr>
        <w:t>&lt;</w:t>
      </w:r>
      <w:r>
        <w:rPr>
          <w:rFonts w:eastAsia="Courier New"/>
        </w:rPr>
        <w:t>document</w:t>
      </w:r>
      <w:r w:rsidRPr="00F6160A">
        <w:rPr>
          <w:rFonts w:eastAsia="Courier New"/>
          <w:lang w:val="ru-RU"/>
        </w:rPr>
        <w:t xml:space="preserve">&gt;Полное описание документа порядка ОМП в </w:t>
      </w:r>
      <w:r>
        <w:rPr>
          <w:rFonts w:eastAsia="Courier New"/>
        </w:rPr>
        <w:t>base</w:t>
      </w:r>
      <w:r w:rsidRPr="00F6160A">
        <w:rPr>
          <w:rFonts w:eastAsia="Courier New"/>
          <w:lang w:val="ru-RU"/>
        </w:rPr>
        <w:t>64&lt;/</w:t>
      </w:r>
      <w:r>
        <w:rPr>
          <w:rFonts w:eastAsia="Courier New"/>
        </w:rPr>
        <w:t>document</w:t>
      </w:r>
      <w:r w:rsidRPr="00F6160A">
        <w:rPr>
          <w:rFonts w:eastAsia="Courier New"/>
          <w:lang w:val="ru-RU"/>
        </w:rPr>
        <w:t>&gt;</w:t>
      </w:r>
    </w:p>
    <w:p w14:paraId="00795A8B" w14:textId="77777777" w:rsidR="00146B36" w:rsidRPr="003D2877" w:rsidRDefault="003D2877" w:rsidP="00F6160A">
      <w:pPr>
        <w:pStyle w:val="afff7"/>
        <w:rPr>
          <w:rFonts w:eastAsia="Courier New"/>
        </w:rPr>
      </w:pPr>
      <w:r w:rsidRPr="00F6160A">
        <w:rPr>
          <w:rFonts w:eastAsia="Courier New"/>
          <w:lang w:val="ru-RU"/>
        </w:rPr>
        <w:t xml:space="preserve">    </w:t>
      </w:r>
      <w:r w:rsidRPr="003D2877">
        <w:rPr>
          <w:rFonts w:eastAsia="Courier New"/>
        </w:rPr>
        <w:t>&lt;/ns2:procPMCInfoResponse&gt;</w:t>
      </w:r>
    </w:p>
    <w:p w14:paraId="4A93242B" w14:textId="77777777" w:rsidR="00146B36" w:rsidRPr="003D2877" w:rsidRDefault="003D2877" w:rsidP="00F6160A">
      <w:pPr>
        <w:pStyle w:val="afff7"/>
        <w:rPr>
          <w:rFonts w:eastAsia="Courier New"/>
        </w:rPr>
      </w:pPr>
      <w:r w:rsidRPr="003D2877">
        <w:rPr>
          <w:rFonts w:eastAsia="Courier New"/>
        </w:rPr>
        <w:t xml:space="preserve">  &lt;/soap:Body&gt;</w:t>
      </w:r>
    </w:p>
    <w:p w14:paraId="09DF5CC4" w14:textId="77777777" w:rsidR="00146B36" w:rsidRPr="003D2877" w:rsidRDefault="003D2877" w:rsidP="00F6160A">
      <w:pPr>
        <w:pStyle w:val="afff7"/>
        <w:rPr>
          <w:szCs w:val="24"/>
        </w:rPr>
      </w:pPr>
      <w:r w:rsidRPr="003D2877">
        <w:t>&lt;/soap:Envelope&gt;</w:t>
      </w:r>
    </w:p>
    <w:p w14:paraId="58F693A8" w14:textId="77777777" w:rsidR="00146B36" w:rsidRDefault="003D2877" w:rsidP="00F6160A">
      <w:pPr>
        <w:pStyle w:val="afff7"/>
      </w:pPr>
      <w:bookmarkStart w:id="110" w:name="_heading=h.kgcv8k" w:colFirst="0" w:colLast="0"/>
      <w:bookmarkEnd w:id="110"/>
      <w:r>
        <w:t>Формат содержимого параметра document</w:t>
      </w:r>
    </w:p>
    <w:p w14:paraId="068B86AD" w14:textId="77777777" w:rsidR="00146B36" w:rsidRPr="003D2877" w:rsidRDefault="003D2877" w:rsidP="00F6160A">
      <w:pPr>
        <w:pStyle w:val="afff7"/>
        <w:rPr>
          <w:rFonts w:eastAsia="Courier New"/>
          <w:b/>
        </w:rPr>
      </w:pPr>
      <w:r w:rsidRPr="003D2877">
        <w:rPr>
          <w:rFonts w:eastAsia="Courier New"/>
          <w:b/>
        </w:rPr>
        <w:t xml:space="preserve">&lt;?xml </w:t>
      </w:r>
      <w:r w:rsidRPr="003D2877">
        <w:rPr>
          <w:rFonts w:eastAsia="Courier New"/>
        </w:rPr>
        <w:t>version</w:t>
      </w:r>
      <w:r w:rsidRPr="003D2877">
        <w:rPr>
          <w:rFonts w:eastAsia="Courier New"/>
          <w:b/>
        </w:rPr>
        <w:t>=</w:t>
      </w:r>
      <w:r w:rsidRPr="003D2877">
        <w:rPr>
          <w:rFonts w:eastAsia="Courier New"/>
        </w:rPr>
        <w:t>"1.0"</w:t>
      </w:r>
      <w:r w:rsidRPr="003D2877">
        <w:rPr>
          <w:rFonts w:eastAsia="Courier New"/>
          <w:b/>
        </w:rPr>
        <w:t xml:space="preserve"> </w:t>
      </w:r>
      <w:r w:rsidRPr="003D2877">
        <w:rPr>
          <w:rFonts w:eastAsia="Courier New"/>
        </w:rPr>
        <w:t>encoding</w:t>
      </w:r>
      <w:r w:rsidRPr="003D2877">
        <w:rPr>
          <w:rFonts w:eastAsia="Courier New"/>
          <w:b/>
        </w:rPr>
        <w:t>=</w:t>
      </w:r>
      <w:r w:rsidRPr="003D2877">
        <w:rPr>
          <w:rFonts w:eastAsia="Courier New"/>
        </w:rPr>
        <w:t>"UTF-8"</w:t>
      </w:r>
      <w:r w:rsidRPr="003D2877">
        <w:rPr>
          <w:rFonts w:eastAsia="Courier New"/>
          <w:b/>
        </w:rPr>
        <w:t xml:space="preserve"> </w:t>
      </w:r>
      <w:r w:rsidRPr="003D2877">
        <w:rPr>
          <w:rFonts w:eastAsia="Courier New"/>
        </w:rPr>
        <w:t>standalone</w:t>
      </w:r>
      <w:r w:rsidRPr="003D2877">
        <w:rPr>
          <w:rFonts w:eastAsia="Courier New"/>
          <w:b/>
        </w:rPr>
        <w:t>=</w:t>
      </w:r>
      <w:r w:rsidRPr="003D2877">
        <w:rPr>
          <w:rFonts w:eastAsia="Courier New"/>
        </w:rPr>
        <w:t>"yes"</w:t>
      </w:r>
      <w:r w:rsidRPr="003D2877">
        <w:rPr>
          <w:rFonts w:eastAsia="Courier New"/>
          <w:b/>
        </w:rPr>
        <w:t>?&gt;</w:t>
      </w:r>
    </w:p>
    <w:p w14:paraId="31BA4AE1" w14:textId="77777777" w:rsidR="00146B36" w:rsidRPr="00F6160A" w:rsidRDefault="003D2877" w:rsidP="00F6160A">
      <w:pPr>
        <w:pStyle w:val="afff7"/>
        <w:rPr>
          <w:rFonts w:eastAsia="Courier New"/>
          <w:lang w:val="ru-RU"/>
        </w:rPr>
      </w:pPr>
      <w:r w:rsidRPr="00F6160A">
        <w:rPr>
          <w:rFonts w:eastAsia="Courier New"/>
          <w:b/>
          <w:lang w:val="ru-RU"/>
        </w:rPr>
        <w:t>&lt;</w:t>
      </w:r>
      <w:r>
        <w:rPr>
          <w:rFonts w:eastAsia="Courier New"/>
          <w:b/>
        </w:rPr>
        <w:t>pmc</w:t>
      </w:r>
      <w:r w:rsidRPr="00F6160A">
        <w:rPr>
          <w:rFonts w:eastAsia="Courier New"/>
          <w:b/>
          <w:lang w:val="ru-RU"/>
        </w:rPr>
        <w:t>&gt;</w:t>
      </w:r>
    </w:p>
    <w:p w14:paraId="52D75DC6" w14:textId="77777777" w:rsidR="00146B36" w:rsidRPr="00F6160A" w:rsidRDefault="003D2877" w:rsidP="00F6160A">
      <w:pPr>
        <w:pStyle w:val="afff7"/>
        <w:rPr>
          <w:rFonts w:eastAsia="Courier New"/>
          <w:lang w:val="ru-RU"/>
        </w:rPr>
      </w:pPr>
      <w:r w:rsidRPr="00F6160A">
        <w:rPr>
          <w:rFonts w:eastAsia="Courier New"/>
          <w:lang w:val="ru-RU"/>
        </w:rPr>
        <w:t xml:space="preserve">    &lt;</w:t>
      </w:r>
      <w:r>
        <w:rPr>
          <w:rFonts w:eastAsia="Courier New"/>
          <w:b/>
        </w:rPr>
        <w:t>summary</w:t>
      </w:r>
      <w:r w:rsidRPr="00F6160A">
        <w:rPr>
          <w:rFonts w:eastAsia="Courier New"/>
          <w:lang w:val="ru-RU"/>
        </w:rPr>
        <w:t>&gt;</w:t>
      </w:r>
    </w:p>
    <w:p w14:paraId="2B354C13" w14:textId="77777777" w:rsidR="00146B36" w:rsidRPr="00F6160A" w:rsidRDefault="003D2877" w:rsidP="00F6160A">
      <w:pPr>
        <w:pStyle w:val="afff7"/>
        <w:rPr>
          <w:rFonts w:eastAsia="Courier New"/>
          <w:lang w:val="ru-RU"/>
        </w:rPr>
      </w:pPr>
      <w:r>
        <w:rPr>
          <w:rFonts w:eastAsia="Courier New"/>
        </w:rPr>
        <w:t>    </w:t>
      </w:r>
      <w:r w:rsidRPr="00F6160A">
        <w:rPr>
          <w:rFonts w:eastAsia="Courier New"/>
          <w:lang w:val="ru-RU"/>
        </w:rPr>
        <w:t xml:space="preserve">    &lt;</w:t>
      </w:r>
      <w:r>
        <w:rPr>
          <w:rFonts w:eastAsia="Courier New"/>
          <w:b/>
        </w:rPr>
        <w:t>name</w:t>
      </w:r>
      <w:r w:rsidRPr="00F6160A">
        <w:rPr>
          <w:rFonts w:eastAsia="Courier New"/>
          <w:lang w:val="ru-RU"/>
        </w:rPr>
        <w:t>&gt;Название документа порядка ОМП&lt;/</w:t>
      </w:r>
      <w:r>
        <w:rPr>
          <w:rFonts w:eastAsia="Courier New"/>
          <w:b/>
        </w:rPr>
        <w:t>name</w:t>
      </w:r>
      <w:r w:rsidRPr="00F6160A">
        <w:rPr>
          <w:rFonts w:eastAsia="Courier New"/>
          <w:lang w:val="ru-RU"/>
        </w:rPr>
        <w:t>&gt;</w:t>
      </w:r>
    </w:p>
    <w:p w14:paraId="36B431E5" w14:textId="77777777" w:rsidR="00146B36" w:rsidRPr="00F6160A" w:rsidRDefault="003D2877" w:rsidP="00F6160A">
      <w:pPr>
        <w:pStyle w:val="afff7"/>
        <w:rPr>
          <w:rFonts w:eastAsia="Courier New"/>
          <w:lang w:val="ru-RU"/>
        </w:rPr>
      </w:pPr>
      <w:r>
        <w:rPr>
          <w:rFonts w:eastAsia="Courier New"/>
        </w:rPr>
        <w:t>    </w:t>
      </w:r>
      <w:r w:rsidRPr="00F6160A">
        <w:rPr>
          <w:rFonts w:eastAsia="Courier New"/>
          <w:lang w:val="ru-RU"/>
        </w:rPr>
        <w:t xml:space="preserve">    &lt;</w:t>
      </w:r>
      <w:r>
        <w:rPr>
          <w:rFonts w:eastAsia="Courier New"/>
          <w:b/>
        </w:rPr>
        <w:t>id</w:t>
      </w:r>
      <w:r w:rsidRPr="00F6160A">
        <w:rPr>
          <w:rFonts w:eastAsia="Courier New"/>
          <w:lang w:val="ru-RU"/>
        </w:rPr>
        <w:t>&gt;Идентификатор документа порядка ОМП&lt;/</w:t>
      </w:r>
      <w:r>
        <w:rPr>
          <w:rFonts w:eastAsia="Courier New"/>
          <w:b/>
        </w:rPr>
        <w:t>id</w:t>
      </w:r>
      <w:r w:rsidRPr="00F6160A">
        <w:rPr>
          <w:rFonts w:eastAsia="Courier New"/>
          <w:lang w:val="ru-RU"/>
        </w:rPr>
        <w:t>&gt;</w:t>
      </w:r>
    </w:p>
    <w:p w14:paraId="39EAF27D" w14:textId="77777777" w:rsidR="00146B36" w:rsidRPr="003D2877" w:rsidRDefault="003D2877" w:rsidP="00F6160A">
      <w:pPr>
        <w:pStyle w:val="afff7"/>
        <w:rPr>
          <w:rFonts w:eastAsia="Courier New"/>
        </w:rPr>
      </w:pPr>
      <w:r>
        <w:rPr>
          <w:rFonts w:eastAsia="Courier New"/>
        </w:rPr>
        <w:t>    </w:t>
      </w:r>
      <w:r w:rsidRPr="00F6160A">
        <w:rPr>
          <w:rFonts w:eastAsia="Courier New"/>
          <w:lang w:val="ru-RU"/>
        </w:rPr>
        <w:t xml:space="preserve">    </w:t>
      </w:r>
      <w:r w:rsidRPr="003D2877">
        <w:rPr>
          <w:rFonts w:eastAsia="Courier New"/>
        </w:rPr>
        <w:t>&lt;</w:t>
      </w:r>
      <w:r w:rsidRPr="003D2877">
        <w:rPr>
          <w:rFonts w:eastAsia="Courier New"/>
          <w:b/>
        </w:rPr>
        <w:t>profile</w:t>
      </w:r>
      <w:r w:rsidRPr="003D2877">
        <w:rPr>
          <w:rFonts w:eastAsia="Courier New"/>
        </w:rPr>
        <w:t>&gt;</w:t>
      </w:r>
      <w:r>
        <w:rPr>
          <w:rFonts w:eastAsia="Courier New"/>
        </w:rPr>
        <w:t>Профиль</w:t>
      </w:r>
      <w:r w:rsidRPr="003D2877">
        <w:rPr>
          <w:rFonts w:eastAsia="Courier New"/>
        </w:rPr>
        <w:t xml:space="preserve"> </w:t>
      </w:r>
      <w:r>
        <w:rPr>
          <w:rFonts w:eastAsia="Courier New"/>
        </w:rPr>
        <w:t>ОМП</w:t>
      </w:r>
      <w:r w:rsidRPr="003D2877">
        <w:rPr>
          <w:rFonts w:eastAsia="Courier New"/>
        </w:rPr>
        <w:t>&lt;/</w:t>
      </w:r>
      <w:r w:rsidRPr="003D2877">
        <w:rPr>
          <w:rFonts w:eastAsia="Courier New"/>
          <w:b/>
        </w:rPr>
        <w:t>profile</w:t>
      </w:r>
      <w:r w:rsidRPr="003D2877">
        <w:rPr>
          <w:rFonts w:eastAsia="Courier New"/>
        </w:rPr>
        <w:t>&gt;</w:t>
      </w:r>
    </w:p>
    <w:p w14:paraId="05656627" w14:textId="77777777" w:rsidR="00146B36" w:rsidRPr="003D2877" w:rsidRDefault="003D2877" w:rsidP="00F6160A">
      <w:pPr>
        <w:pStyle w:val="afff7"/>
        <w:rPr>
          <w:rFonts w:eastAsia="Courier New"/>
        </w:rPr>
      </w:pPr>
      <w:r w:rsidRPr="003D2877">
        <w:rPr>
          <w:rFonts w:eastAsia="Courier New"/>
        </w:rPr>
        <w:t>        &lt;</w:t>
      </w:r>
      <w:r w:rsidRPr="003D2877">
        <w:rPr>
          <w:rFonts w:eastAsia="Courier New"/>
          <w:b/>
        </w:rPr>
        <w:t>revision</w:t>
      </w:r>
      <w:r w:rsidRPr="003D2877">
        <w:rPr>
          <w:rFonts w:eastAsia="Courier New"/>
        </w:rPr>
        <w:t>&gt;</w:t>
      </w:r>
    </w:p>
    <w:p w14:paraId="1E0C9740" w14:textId="77777777" w:rsidR="00146B36" w:rsidRPr="00F6160A" w:rsidRDefault="003D2877" w:rsidP="00F6160A">
      <w:pPr>
        <w:pStyle w:val="afff7"/>
        <w:rPr>
          <w:rFonts w:eastAsia="Courier New"/>
          <w:lang w:val="ru-RU"/>
        </w:rPr>
      </w:pPr>
      <w:r w:rsidRPr="003D2877">
        <w:rPr>
          <w:rFonts w:eastAsia="Courier New"/>
        </w:rPr>
        <w:t>          </w:t>
      </w:r>
      <w:r w:rsidRPr="00F6160A">
        <w:rPr>
          <w:rFonts w:eastAsia="Courier New"/>
          <w:lang w:val="ru-RU"/>
        </w:rPr>
        <w:t>&lt;</w:t>
      </w:r>
      <w:r>
        <w:rPr>
          <w:rFonts w:eastAsia="Courier New"/>
          <w:b/>
        </w:rPr>
        <w:t>id</w:t>
      </w:r>
      <w:r w:rsidRPr="00F6160A">
        <w:rPr>
          <w:rFonts w:eastAsia="Courier New"/>
          <w:lang w:val="ru-RU"/>
        </w:rPr>
        <w:t>&gt;Идентификатор редакции документа порядка ОМП&lt;/</w:t>
      </w:r>
      <w:r>
        <w:rPr>
          <w:rFonts w:eastAsia="Courier New"/>
          <w:b/>
        </w:rPr>
        <w:t>id</w:t>
      </w:r>
      <w:r w:rsidRPr="00F6160A">
        <w:rPr>
          <w:rFonts w:eastAsia="Courier New"/>
          <w:lang w:val="ru-RU"/>
        </w:rPr>
        <w:t>&gt;</w:t>
      </w:r>
    </w:p>
    <w:p w14:paraId="641324C0" w14:textId="77777777" w:rsidR="00146B36" w:rsidRPr="00F6160A" w:rsidRDefault="003D2877" w:rsidP="00F6160A">
      <w:pPr>
        <w:pStyle w:val="afff7"/>
        <w:rPr>
          <w:rFonts w:eastAsia="Courier New"/>
          <w:lang w:val="ru-RU"/>
        </w:rPr>
      </w:pPr>
      <w:r>
        <w:rPr>
          <w:rFonts w:eastAsia="Courier New"/>
        </w:rPr>
        <w:t>          </w:t>
      </w:r>
      <w:r w:rsidRPr="00F6160A">
        <w:rPr>
          <w:rFonts w:eastAsia="Courier New"/>
          <w:lang w:val="ru-RU"/>
        </w:rPr>
        <w:t>&lt;</w:t>
      </w:r>
      <w:r>
        <w:rPr>
          <w:rFonts w:eastAsia="Courier New"/>
          <w:b/>
        </w:rPr>
        <w:t>begin</w:t>
      </w:r>
      <w:r w:rsidRPr="00F6160A">
        <w:rPr>
          <w:rFonts w:eastAsia="Courier New"/>
          <w:b/>
          <w:lang w:val="ru-RU"/>
        </w:rPr>
        <w:t>_</w:t>
      </w:r>
      <w:r>
        <w:rPr>
          <w:rFonts w:eastAsia="Courier New"/>
          <w:b/>
        </w:rPr>
        <w:t>date</w:t>
      </w:r>
      <w:r w:rsidRPr="00F6160A">
        <w:rPr>
          <w:rFonts w:eastAsia="Courier New"/>
          <w:lang w:val="ru-RU"/>
        </w:rPr>
        <w:t>&gt;Дата вступления в силу редакции документа порядка ОМП&lt;/</w:t>
      </w:r>
      <w:r>
        <w:rPr>
          <w:rFonts w:eastAsia="Courier New"/>
          <w:b/>
        </w:rPr>
        <w:t>begin</w:t>
      </w:r>
      <w:r w:rsidRPr="00F6160A">
        <w:rPr>
          <w:rFonts w:eastAsia="Courier New"/>
          <w:b/>
          <w:lang w:val="ru-RU"/>
        </w:rPr>
        <w:t>_</w:t>
      </w:r>
      <w:r>
        <w:rPr>
          <w:rFonts w:eastAsia="Courier New"/>
          <w:b/>
        </w:rPr>
        <w:t>date</w:t>
      </w:r>
      <w:r w:rsidRPr="00F6160A">
        <w:rPr>
          <w:rFonts w:eastAsia="Courier New"/>
          <w:lang w:val="ru-RU"/>
        </w:rPr>
        <w:t>&gt;</w:t>
      </w:r>
    </w:p>
    <w:p w14:paraId="4D75C3EC" w14:textId="77777777" w:rsidR="00146B36" w:rsidRPr="00F6160A" w:rsidRDefault="003D2877" w:rsidP="00F6160A">
      <w:pPr>
        <w:pStyle w:val="afff7"/>
        <w:rPr>
          <w:rFonts w:eastAsia="Courier New"/>
          <w:lang w:val="ru-RU"/>
        </w:rPr>
      </w:pPr>
      <w:r>
        <w:rPr>
          <w:rFonts w:eastAsia="Courier New"/>
        </w:rPr>
        <w:t>          </w:t>
      </w:r>
      <w:r w:rsidRPr="00F6160A">
        <w:rPr>
          <w:rFonts w:eastAsia="Courier New"/>
          <w:lang w:val="ru-RU"/>
        </w:rPr>
        <w:t>&lt;</w:t>
      </w:r>
      <w:r>
        <w:rPr>
          <w:rFonts w:eastAsia="Courier New"/>
          <w:b/>
        </w:rPr>
        <w:t>end</w:t>
      </w:r>
      <w:r w:rsidRPr="00F6160A">
        <w:rPr>
          <w:rFonts w:eastAsia="Courier New"/>
          <w:b/>
          <w:lang w:val="ru-RU"/>
        </w:rPr>
        <w:t>_</w:t>
      </w:r>
      <w:r>
        <w:rPr>
          <w:rFonts w:eastAsia="Courier New"/>
          <w:b/>
        </w:rPr>
        <w:t>date</w:t>
      </w:r>
      <w:r w:rsidRPr="00F6160A">
        <w:rPr>
          <w:rFonts w:eastAsia="Courier New"/>
          <w:lang w:val="ru-RU"/>
        </w:rPr>
        <w:t>&gt;Дата утраты силы редакции документа порядка ОМП&lt;/</w:t>
      </w:r>
      <w:r>
        <w:rPr>
          <w:rFonts w:eastAsia="Courier New"/>
          <w:b/>
        </w:rPr>
        <w:t>end</w:t>
      </w:r>
      <w:r w:rsidRPr="00F6160A">
        <w:rPr>
          <w:rFonts w:eastAsia="Courier New"/>
          <w:b/>
          <w:lang w:val="ru-RU"/>
        </w:rPr>
        <w:t>_</w:t>
      </w:r>
      <w:r>
        <w:rPr>
          <w:rFonts w:eastAsia="Courier New"/>
          <w:b/>
        </w:rPr>
        <w:t>date</w:t>
      </w:r>
      <w:r w:rsidRPr="00F6160A">
        <w:rPr>
          <w:rFonts w:eastAsia="Courier New"/>
          <w:lang w:val="ru-RU"/>
        </w:rPr>
        <w:t>&gt;</w:t>
      </w:r>
    </w:p>
    <w:p w14:paraId="39EA1D56" w14:textId="77777777" w:rsidR="00146B36" w:rsidRPr="003D2877" w:rsidRDefault="003D2877" w:rsidP="00F6160A">
      <w:pPr>
        <w:pStyle w:val="afff7"/>
        <w:rPr>
          <w:rFonts w:eastAsia="Courier New"/>
        </w:rPr>
      </w:pPr>
      <w:r>
        <w:rPr>
          <w:rFonts w:eastAsia="Courier New"/>
        </w:rPr>
        <w:t>      </w:t>
      </w:r>
      <w:r w:rsidRPr="00F6160A">
        <w:rPr>
          <w:rFonts w:eastAsia="Courier New"/>
          <w:lang w:val="ru-RU"/>
        </w:rPr>
        <w:t xml:space="preserve">  </w:t>
      </w:r>
      <w:r w:rsidRPr="003D2877">
        <w:rPr>
          <w:rFonts w:eastAsia="Courier New"/>
        </w:rPr>
        <w:t>&lt;/</w:t>
      </w:r>
      <w:r w:rsidRPr="003D2877">
        <w:rPr>
          <w:rFonts w:eastAsia="Courier New"/>
          <w:b/>
        </w:rPr>
        <w:t>revision</w:t>
      </w:r>
      <w:r w:rsidRPr="003D2877">
        <w:rPr>
          <w:rFonts w:eastAsia="Courier New"/>
        </w:rPr>
        <w:t>&gt;</w:t>
      </w:r>
    </w:p>
    <w:p w14:paraId="65743598" w14:textId="77777777" w:rsidR="00146B36" w:rsidRPr="003D2877" w:rsidRDefault="003D2877" w:rsidP="00F6160A">
      <w:pPr>
        <w:pStyle w:val="afff7"/>
        <w:rPr>
          <w:rFonts w:eastAsia="Courier New"/>
        </w:rPr>
      </w:pPr>
      <w:r w:rsidRPr="003D2877">
        <w:rPr>
          <w:rFonts w:eastAsia="Courier New"/>
        </w:rPr>
        <w:t xml:space="preserve">    &lt;/</w:t>
      </w:r>
      <w:r w:rsidRPr="003D2877">
        <w:rPr>
          <w:rFonts w:eastAsia="Courier New"/>
          <w:b/>
        </w:rPr>
        <w:t>summary</w:t>
      </w:r>
      <w:r w:rsidRPr="003D2877">
        <w:rPr>
          <w:rFonts w:eastAsia="Courier New"/>
        </w:rPr>
        <w:t>&gt;</w:t>
      </w:r>
    </w:p>
    <w:p w14:paraId="363901C1" w14:textId="77777777" w:rsidR="00146B36" w:rsidRPr="003D2877" w:rsidRDefault="003D2877" w:rsidP="00F6160A">
      <w:pPr>
        <w:pStyle w:val="afff7"/>
        <w:rPr>
          <w:rFonts w:eastAsia="Courier New"/>
        </w:rPr>
      </w:pPr>
      <w:r w:rsidRPr="003D2877">
        <w:rPr>
          <w:rFonts w:eastAsia="Courier New"/>
        </w:rPr>
        <w:t xml:space="preserve">    &lt;</w:t>
      </w:r>
      <w:r w:rsidRPr="003D2877">
        <w:rPr>
          <w:rFonts w:eastAsia="Courier New"/>
          <w:b/>
        </w:rPr>
        <w:t>graphs</w:t>
      </w:r>
      <w:r w:rsidRPr="003D2877">
        <w:rPr>
          <w:rFonts w:eastAsia="Courier New"/>
        </w:rPr>
        <w:t>&gt;</w:t>
      </w:r>
    </w:p>
    <w:p w14:paraId="4405146B" w14:textId="77777777" w:rsidR="00146B36" w:rsidRPr="003D2877" w:rsidRDefault="003D2877" w:rsidP="00F6160A">
      <w:pPr>
        <w:pStyle w:val="afff7"/>
        <w:rPr>
          <w:rFonts w:eastAsia="Courier New"/>
        </w:rPr>
      </w:pPr>
      <w:r w:rsidRPr="003D2877">
        <w:rPr>
          <w:rFonts w:eastAsia="Courier New"/>
        </w:rPr>
        <w:t>        &lt;</w:t>
      </w:r>
      <w:r w:rsidRPr="003D2877">
        <w:rPr>
          <w:rFonts w:eastAsia="Courier New"/>
          <w:b/>
        </w:rPr>
        <w:t>graph</w:t>
      </w:r>
      <w:r w:rsidRPr="003D2877">
        <w:rPr>
          <w:rFonts w:eastAsia="Courier New"/>
        </w:rPr>
        <w:t>&gt;</w:t>
      </w:r>
    </w:p>
    <w:p w14:paraId="11ED1568" w14:textId="77777777" w:rsidR="00146B36" w:rsidRPr="003D2877" w:rsidRDefault="003D2877" w:rsidP="00F6160A">
      <w:pPr>
        <w:pStyle w:val="afff7"/>
        <w:rPr>
          <w:rFonts w:eastAsia="Courier New"/>
        </w:rPr>
      </w:pPr>
      <w:r w:rsidRPr="003D2877">
        <w:rPr>
          <w:rFonts w:eastAsia="Courier New"/>
        </w:rPr>
        <w:t>          &lt;</w:t>
      </w:r>
      <w:r w:rsidRPr="003D2877">
        <w:rPr>
          <w:rFonts w:eastAsia="Courier New"/>
          <w:b/>
        </w:rPr>
        <w:t>id</w:t>
      </w:r>
      <w:r w:rsidRPr="003D2877">
        <w:rPr>
          <w:rFonts w:eastAsia="Courier New"/>
        </w:rPr>
        <w:t>&gt;</w:t>
      </w:r>
      <w:r>
        <w:rPr>
          <w:rFonts w:eastAsia="Courier New"/>
        </w:rPr>
        <w:t>Идентификатор</w:t>
      </w:r>
      <w:r w:rsidRPr="003D2877">
        <w:rPr>
          <w:rFonts w:eastAsia="Courier New"/>
        </w:rPr>
        <w:t xml:space="preserve"> </w:t>
      </w:r>
      <w:r>
        <w:rPr>
          <w:rFonts w:eastAsia="Courier New"/>
        </w:rPr>
        <w:t>графа</w:t>
      </w:r>
      <w:r w:rsidRPr="003D2877">
        <w:rPr>
          <w:rFonts w:eastAsia="Courier New"/>
        </w:rPr>
        <w:t>&lt;/</w:t>
      </w:r>
      <w:r w:rsidRPr="003D2877">
        <w:rPr>
          <w:rFonts w:eastAsia="Courier New"/>
          <w:b/>
        </w:rPr>
        <w:t>id</w:t>
      </w:r>
      <w:r w:rsidRPr="003D2877">
        <w:rPr>
          <w:rFonts w:eastAsia="Courier New"/>
        </w:rPr>
        <w:t>&gt;</w:t>
      </w:r>
    </w:p>
    <w:p w14:paraId="4F5AE3AA" w14:textId="77777777" w:rsidR="00146B36" w:rsidRPr="00F6160A" w:rsidRDefault="003D2877" w:rsidP="00F6160A">
      <w:pPr>
        <w:pStyle w:val="afff7"/>
        <w:rPr>
          <w:rFonts w:eastAsia="Courier New"/>
          <w:lang w:val="ru-RU"/>
        </w:rPr>
      </w:pPr>
      <w:r w:rsidRPr="003D2877">
        <w:rPr>
          <w:rFonts w:eastAsia="Courier New"/>
        </w:rPr>
        <w:t>          </w:t>
      </w:r>
      <w:r w:rsidRPr="00F6160A">
        <w:rPr>
          <w:rFonts w:eastAsia="Courier New"/>
          <w:lang w:val="ru-RU"/>
        </w:rPr>
        <w:t>&lt;</w:t>
      </w:r>
      <w:r>
        <w:rPr>
          <w:rFonts w:eastAsia="Courier New"/>
          <w:b/>
        </w:rPr>
        <w:t>name</w:t>
      </w:r>
      <w:r w:rsidRPr="00F6160A">
        <w:rPr>
          <w:rFonts w:eastAsia="Courier New"/>
          <w:lang w:val="ru-RU"/>
        </w:rPr>
        <w:t>&gt;Название графа&lt;/</w:t>
      </w:r>
      <w:r>
        <w:rPr>
          <w:rFonts w:eastAsia="Courier New"/>
          <w:b/>
        </w:rPr>
        <w:t>name</w:t>
      </w:r>
      <w:r w:rsidRPr="00F6160A">
        <w:rPr>
          <w:rFonts w:eastAsia="Courier New"/>
          <w:lang w:val="ru-RU"/>
        </w:rPr>
        <w:t>&gt;</w:t>
      </w:r>
    </w:p>
    <w:p w14:paraId="6CDCC307" w14:textId="77777777" w:rsidR="00146B36" w:rsidRPr="00F6160A" w:rsidRDefault="003D2877" w:rsidP="00F6160A">
      <w:pPr>
        <w:pStyle w:val="afff7"/>
        <w:rPr>
          <w:rFonts w:eastAsia="Courier New"/>
          <w:lang w:val="ru-RU"/>
        </w:rPr>
      </w:pPr>
      <w:r>
        <w:rPr>
          <w:rFonts w:eastAsia="Courier New"/>
        </w:rPr>
        <w:t>          </w:t>
      </w:r>
      <w:r w:rsidRPr="00F6160A">
        <w:rPr>
          <w:rFonts w:eastAsia="Courier New"/>
          <w:lang w:val="ru-RU"/>
        </w:rPr>
        <w:t>&lt;</w:t>
      </w:r>
      <w:r>
        <w:rPr>
          <w:rFonts w:eastAsia="Courier New"/>
          <w:b/>
        </w:rPr>
        <w:t>MKB</w:t>
      </w:r>
      <w:r w:rsidRPr="00F6160A">
        <w:rPr>
          <w:rFonts w:eastAsia="Courier New"/>
          <w:b/>
          <w:lang w:val="ru-RU"/>
        </w:rPr>
        <w:t>10</w:t>
      </w:r>
      <w:r w:rsidRPr="00F6160A">
        <w:rPr>
          <w:rFonts w:eastAsia="Courier New"/>
          <w:lang w:val="ru-RU"/>
        </w:rPr>
        <w:t>&gt;Список диагнозов, к которым относится граф&lt;/</w:t>
      </w:r>
      <w:r>
        <w:rPr>
          <w:rFonts w:eastAsia="Courier New"/>
          <w:b/>
        </w:rPr>
        <w:t>MKB</w:t>
      </w:r>
      <w:r w:rsidRPr="00F6160A">
        <w:rPr>
          <w:rFonts w:eastAsia="Courier New"/>
          <w:b/>
          <w:lang w:val="ru-RU"/>
        </w:rPr>
        <w:t>10</w:t>
      </w:r>
      <w:r w:rsidRPr="00F6160A">
        <w:rPr>
          <w:rFonts w:eastAsia="Courier New"/>
          <w:lang w:val="ru-RU"/>
        </w:rPr>
        <w:t>&gt;</w:t>
      </w:r>
    </w:p>
    <w:p w14:paraId="6C32CE50" w14:textId="77777777" w:rsidR="00146B36" w:rsidRPr="00F6160A" w:rsidRDefault="003D2877" w:rsidP="00F6160A">
      <w:pPr>
        <w:pStyle w:val="afff7"/>
        <w:rPr>
          <w:rFonts w:eastAsia="Courier New"/>
          <w:lang w:val="ru-RU"/>
        </w:rPr>
      </w:pPr>
      <w:r>
        <w:rPr>
          <w:rFonts w:eastAsia="Courier New"/>
        </w:rPr>
        <w:t>          </w:t>
      </w:r>
      <w:r w:rsidRPr="00F6160A">
        <w:rPr>
          <w:rFonts w:eastAsia="Courier New"/>
          <w:lang w:val="ru-RU"/>
        </w:rPr>
        <w:t>&lt;</w:t>
      </w:r>
      <w:r>
        <w:rPr>
          <w:rFonts w:eastAsia="Courier New"/>
          <w:b/>
        </w:rPr>
        <w:t>states</w:t>
      </w:r>
      <w:r w:rsidRPr="00F6160A">
        <w:rPr>
          <w:rFonts w:eastAsia="Courier New"/>
          <w:lang w:val="ru-RU"/>
        </w:rPr>
        <w:t>&gt;</w:t>
      </w:r>
    </w:p>
    <w:p w14:paraId="7421CD1E" w14:textId="77777777" w:rsidR="00146B36" w:rsidRPr="00F6160A" w:rsidRDefault="003D2877" w:rsidP="00F6160A">
      <w:pPr>
        <w:pStyle w:val="afff7"/>
        <w:rPr>
          <w:rFonts w:eastAsia="Courier New"/>
          <w:lang w:val="ru-RU"/>
        </w:rPr>
      </w:pPr>
      <w:r w:rsidRPr="00F6160A">
        <w:rPr>
          <w:rFonts w:eastAsia="Courier New"/>
          <w:lang w:val="ru-RU"/>
        </w:rPr>
        <w:t xml:space="preserve">            &lt;</w:t>
      </w:r>
      <w:r>
        <w:rPr>
          <w:rFonts w:eastAsia="Courier New"/>
          <w:b/>
        </w:rPr>
        <w:t>state</w:t>
      </w:r>
      <w:r w:rsidRPr="00F6160A">
        <w:rPr>
          <w:rFonts w:eastAsia="Courier New"/>
          <w:lang w:val="ru-RU"/>
        </w:rPr>
        <w:t>&gt;</w:t>
      </w:r>
    </w:p>
    <w:p w14:paraId="4FC6F40E" w14:textId="77777777" w:rsidR="00146B36" w:rsidRPr="00F6160A" w:rsidRDefault="003D2877" w:rsidP="00F6160A">
      <w:pPr>
        <w:pStyle w:val="afff7"/>
        <w:rPr>
          <w:rFonts w:eastAsia="Courier New"/>
          <w:lang w:val="ru-RU"/>
        </w:rPr>
      </w:pPr>
      <w:r w:rsidRPr="00F6160A">
        <w:rPr>
          <w:rFonts w:eastAsia="Courier New"/>
          <w:lang w:val="ru-RU"/>
        </w:rPr>
        <w:t xml:space="preserve">                &lt;</w:t>
      </w:r>
      <w:r>
        <w:rPr>
          <w:rFonts w:eastAsia="Courier New"/>
          <w:b/>
        </w:rPr>
        <w:t>label</w:t>
      </w:r>
      <w:r w:rsidRPr="00F6160A">
        <w:rPr>
          <w:rFonts w:eastAsia="Courier New"/>
          <w:lang w:val="ru-RU"/>
        </w:rPr>
        <w:t>&gt;Краткое название вершины графа&lt;/</w:t>
      </w:r>
      <w:r>
        <w:rPr>
          <w:rFonts w:eastAsia="Courier New"/>
          <w:b/>
        </w:rPr>
        <w:t>label</w:t>
      </w:r>
      <w:r w:rsidRPr="00F6160A">
        <w:rPr>
          <w:rFonts w:eastAsia="Courier New"/>
          <w:lang w:val="ru-RU"/>
        </w:rPr>
        <w:t>&gt;</w:t>
      </w:r>
    </w:p>
    <w:p w14:paraId="1E8D962E" w14:textId="77777777" w:rsidR="00146B36" w:rsidRPr="00F6160A" w:rsidRDefault="003D2877" w:rsidP="00F6160A">
      <w:pPr>
        <w:pStyle w:val="afff7"/>
        <w:rPr>
          <w:rFonts w:eastAsia="Courier New"/>
          <w:lang w:val="ru-RU"/>
        </w:rPr>
      </w:pPr>
      <w:r w:rsidRPr="00F6160A">
        <w:rPr>
          <w:rFonts w:eastAsia="Courier New"/>
          <w:lang w:val="ru-RU"/>
        </w:rPr>
        <w:t xml:space="preserve">                &lt;</w:t>
      </w:r>
      <w:r>
        <w:rPr>
          <w:rFonts w:eastAsia="Courier New"/>
          <w:b/>
        </w:rPr>
        <w:t>name</w:t>
      </w:r>
      <w:r w:rsidRPr="00F6160A">
        <w:rPr>
          <w:rFonts w:eastAsia="Courier New"/>
          <w:lang w:val="ru-RU"/>
        </w:rPr>
        <w:t>&gt;Название вершины графа&lt;/</w:t>
      </w:r>
      <w:r>
        <w:rPr>
          <w:rFonts w:eastAsia="Courier New"/>
          <w:b/>
        </w:rPr>
        <w:t>name</w:t>
      </w:r>
      <w:r w:rsidRPr="00F6160A">
        <w:rPr>
          <w:rFonts w:eastAsia="Courier New"/>
          <w:lang w:val="ru-RU"/>
        </w:rPr>
        <w:t>&gt;</w:t>
      </w:r>
    </w:p>
    <w:p w14:paraId="38C71510" w14:textId="77777777" w:rsidR="00146B36" w:rsidRPr="00F6160A" w:rsidRDefault="003D2877" w:rsidP="00F6160A">
      <w:pPr>
        <w:pStyle w:val="afff7"/>
        <w:rPr>
          <w:rFonts w:eastAsia="Courier New"/>
          <w:lang w:val="ru-RU"/>
        </w:rPr>
      </w:pPr>
      <w:r w:rsidRPr="00F6160A">
        <w:rPr>
          <w:rFonts w:eastAsia="Courier New"/>
          <w:lang w:val="ru-RU"/>
        </w:rPr>
        <w:t xml:space="preserve">                &lt;</w:t>
      </w:r>
      <w:r>
        <w:rPr>
          <w:rFonts w:eastAsia="Courier New"/>
          <w:b/>
        </w:rPr>
        <w:t>description</w:t>
      </w:r>
      <w:r w:rsidRPr="00F6160A">
        <w:rPr>
          <w:rFonts w:eastAsia="Courier New"/>
          <w:lang w:val="ru-RU"/>
        </w:rPr>
        <w:t>&gt;Описание вершины графа&lt;/</w:t>
      </w:r>
      <w:r>
        <w:rPr>
          <w:rFonts w:eastAsia="Courier New"/>
          <w:b/>
        </w:rPr>
        <w:t>description</w:t>
      </w:r>
      <w:r w:rsidRPr="00F6160A">
        <w:rPr>
          <w:rFonts w:eastAsia="Courier New"/>
          <w:lang w:val="ru-RU"/>
        </w:rPr>
        <w:t>&gt;</w:t>
      </w:r>
    </w:p>
    <w:p w14:paraId="487FE30D" w14:textId="77777777" w:rsidR="00146B36" w:rsidRPr="00F6160A" w:rsidRDefault="003D2877" w:rsidP="00F6160A">
      <w:pPr>
        <w:pStyle w:val="afff7"/>
        <w:rPr>
          <w:rFonts w:eastAsia="Courier New"/>
          <w:lang w:val="ru-RU"/>
        </w:rPr>
      </w:pPr>
      <w:r w:rsidRPr="00F6160A">
        <w:rPr>
          <w:rFonts w:eastAsia="Courier New"/>
          <w:lang w:val="ru-RU"/>
        </w:rPr>
        <w:t xml:space="preserve">                &lt;</w:t>
      </w:r>
      <w:r>
        <w:rPr>
          <w:rFonts w:eastAsia="Courier New"/>
          <w:b/>
        </w:rPr>
        <w:t>stage</w:t>
      </w:r>
      <w:r w:rsidRPr="00F6160A">
        <w:rPr>
          <w:rFonts w:eastAsia="Courier New"/>
          <w:lang w:val="ru-RU"/>
        </w:rPr>
        <w:t>&gt;Этап ОМП&lt;/</w:t>
      </w:r>
      <w:r>
        <w:rPr>
          <w:rFonts w:eastAsia="Courier New"/>
          <w:b/>
        </w:rPr>
        <w:t>stage</w:t>
      </w:r>
      <w:r w:rsidRPr="00F6160A">
        <w:rPr>
          <w:rFonts w:eastAsia="Courier New"/>
          <w:lang w:val="ru-RU"/>
        </w:rPr>
        <w:t>&gt;</w:t>
      </w:r>
    </w:p>
    <w:p w14:paraId="6D363433" w14:textId="77777777" w:rsidR="00146B36" w:rsidRPr="003D2877" w:rsidRDefault="003D2877" w:rsidP="00F6160A">
      <w:pPr>
        <w:pStyle w:val="afff7"/>
        <w:rPr>
          <w:rFonts w:eastAsia="Courier New"/>
        </w:rPr>
      </w:pPr>
      <w:r w:rsidRPr="00F6160A">
        <w:rPr>
          <w:rFonts w:eastAsia="Courier New"/>
          <w:lang w:val="ru-RU"/>
        </w:rPr>
        <w:t xml:space="preserve">                </w:t>
      </w:r>
      <w:r w:rsidRPr="003D2877">
        <w:rPr>
          <w:rFonts w:eastAsia="Courier New"/>
        </w:rPr>
        <w:t>&lt;</w:t>
      </w:r>
      <w:r w:rsidRPr="003D2877">
        <w:rPr>
          <w:rFonts w:eastAsia="Courier New"/>
          <w:b/>
        </w:rPr>
        <w:t>activities</w:t>
      </w:r>
      <w:r w:rsidRPr="003D2877">
        <w:rPr>
          <w:rFonts w:eastAsia="Courier New"/>
        </w:rPr>
        <w:t>&gt;</w:t>
      </w:r>
    </w:p>
    <w:p w14:paraId="537D777F" w14:textId="77777777" w:rsidR="00146B36" w:rsidRPr="003D2877" w:rsidRDefault="003D2877" w:rsidP="00F6160A">
      <w:pPr>
        <w:pStyle w:val="afff7"/>
        <w:rPr>
          <w:rFonts w:eastAsia="Courier New"/>
        </w:rPr>
      </w:pPr>
      <w:r w:rsidRPr="003D2877">
        <w:rPr>
          <w:rFonts w:eastAsia="Courier New"/>
        </w:rPr>
        <w:t xml:space="preserve">                    &lt;</w:t>
      </w:r>
      <w:r w:rsidRPr="003D2877">
        <w:rPr>
          <w:rFonts w:eastAsia="Courier New"/>
          <w:b/>
        </w:rPr>
        <w:t>activity</w:t>
      </w:r>
      <w:r w:rsidRPr="003D2877">
        <w:rPr>
          <w:rFonts w:eastAsia="Courier New"/>
        </w:rPr>
        <w:t>&gt;</w:t>
      </w:r>
    </w:p>
    <w:p w14:paraId="0F5E1D6E" w14:textId="77777777" w:rsidR="00146B36" w:rsidRPr="003D2877" w:rsidRDefault="003D2877" w:rsidP="00F6160A">
      <w:pPr>
        <w:pStyle w:val="afff7"/>
        <w:rPr>
          <w:rFonts w:eastAsia="Courier New"/>
        </w:rPr>
      </w:pPr>
      <w:r w:rsidRPr="003D2877">
        <w:rPr>
          <w:rFonts w:eastAsia="Courier New"/>
        </w:rPr>
        <w:t xml:space="preserve">                        &lt;</w:t>
      </w:r>
      <w:r w:rsidRPr="003D2877">
        <w:rPr>
          <w:rFonts w:eastAsia="Courier New"/>
          <w:b/>
        </w:rPr>
        <w:t>name</w:t>
      </w:r>
      <w:r w:rsidRPr="003D2877">
        <w:rPr>
          <w:rFonts w:eastAsia="Courier New"/>
        </w:rPr>
        <w:t>&gt;</w:t>
      </w:r>
      <w:r>
        <w:rPr>
          <w:rFonts w:eastAsia="Courier New"/>
        </w:rPr>
        <w:t>Название</w:t>
      </w:r>
      <w:r w:rsidRPr="003D2877">
        <w:rPr>
          <w:rFonts w:eastAsia="Courier New"/>
        </w:rPr>
        <w:t xml:space="preserve"> </w:t>
      </w:r>
      <w:r>
        <w:rPr>
          <w:rFonts w:eastAsia="Courier New"/>
        </w:rPr>
        <w:t>вмешательства</w:t>
      </w:r>
      <w:r w:rsidRPr="003D2877">
        <w:rPr>
          <w:rFonts w:eastAsia="Courier New"/>
        </w:rPr>
        <w:t>&lt;/</w:t>
      </w:r>
      <w:r w:rsidRPr="003D2877">
        <w:rPr>
          <w:rFonts w:eastAsia="Courier New"/>
          <w:b/>
        </w:rPr>
        <w:t>name</w:t>
      </w:r>
      <w:r w:rsidRPr="003D2877">
        <w:rPr>
          <w:rFonts w:eastAsia="Courier New"/>
        </w:rPr>
        <w:t>&gt;</w:t>
      </w:r>
    </w:p>
    <w:p w14:paraId="289BB3B8" w14:textId="77777777" w:rsidR="00146B36" w:rsidRPr="00F6160A" w:rsidRDefault="003D2877" w:rsidP="00F6160A">
      <w:pPr>
        <w:pStyle w:val="afff7"/>
        <w:rPr>
          <w:rFonts w:eastAsia="Courier New"/>
          <w:lang w:val="ru-RU"/>
        </w:rPr>
      </w:pPr>
      <w:r w:rsidRPr="003D2877">
        <w:rPr>
          <w:rFonts w:eastAsia="Courier New"/>
        </w:rPr>
        <w:t xml:space="preserve">                        </w:t>
      </w:r>
      <w:r w:rsidRPr="00F6160A">
        <w:rPr>
          <w:rFonts w:eastAsia="Courier New"/>
          <w:lang w:val="ru-RU"/>
        </w:rPr>
        <w:t>&lt;</w:t>
      </w:r>
      <w:r>
        <w:rPr>
          <w:rFonts w:eastAsia="Courier New"/>
          <w:b/>
        </w:rPr>
        <w:t>services</w:t>
      </w:r>
      <w:r w:rsidRPr="00F6160A">
        <w:rPr>
          <w:rFonts w:eastAsia="Courier New"/>
          <w:lang w:val="ru-RU"/>
        </w:rPr>
        <w:t>&gt;</w:t>
      </w:r>
    </w:p>
    <w:p w14:paraId="784A5A81" w14:textId="77777777" w:rsidR="00146B36" w:rsidRPr="00F6160A" w:rsidRDefault="003D2877" w:rsidP="00F6160A">
      <w:pPr>
        <w:pStyle w:val="afff7"/>
        <w:rPr>
          <w:rFonts w:eastAsia="Courier New"/>
          <w:lang w:val="ru-RU"/>
        </w:rPr>
      </w:pPr>
      <w:r w:rsidRPr="00F6160A">
        <w:rPr>
          <w:rFonts w:eastAsia="Courier New"/>
          <w:lang w:val="ru-RU"/>
        </w:rPr>
        <w:t xml:space="preserve">                            &lt;</w:t>
      </w:r>
      <w:r>
        <w:rPr>
          <w:rFonts w:eastAsia="Courier New"/>
          <w:b/>
        </w:rPr>
        <w:t>service</w:t>
      </w:r>
      <w:r w:rsidRPr="00F6160A">
        <w:rPr>
          <w:rFonts w:eastAsia="Courier New"/>
          <w:lang w:val="ru-RU"/>
        </w:rPr>
        <w:t>&gt;</w:t>
      </w:r>
    </w:p>
    <w:p w14:paraId="577EFDB3" w14:textId="77777777" w:rsidR="00146B36" w:rsidRPr="00F6160A" w:rsidRDefault="003D2877" w:rsidP="00F6160A">
      <w:pPr>
        <w:pStyle w:val="afff7"/>
        <w:rPr>
          <w:rFonts w:eastAsia="Courier New"/>
          <w:lang w:val="ru-RU"/>
        </w:rPr>
      </w:pPr>
      <w:r w:rsidRPr="00F6160A">
        <w:rPr>
          <w:rFonts w:eastAsia="Courier New"/>
          <w:lang w:val="ru-RU"/>
        </w:rPr>
        <w:t xml:space="preserve">                                &lt;</w:t>
      </w:r>
      <w:r>
        <w:rPr>
          <w:rFonts w:eastAsia="Courier New"/>
          <w:b/>
        </w:rPr>
        <w:t>name</w:t>
      </w:r>
      <w:r w:rsidRPr="00F6160A">
        <w:rPr>
          <w:rFonts w:eastAsia="Courier New"/>
          <w:lang w:val="ru-RU"/>
        </w:rPr>
        <w:t>&gt;Название медицинской услуги по справочнику&lt;/</w:t>
      </w:r>
      <w:r>
        <w:rPr>
          <w:rFonts w:eastAsia="Courier New"/>
          <w:b/>
        </w:rPr>
        <w:t>name</w:t>
      </w:r>
      <w:r w:rsidRPr="00F6160A">
        <w:rPr>
          <w:rFonts w:eastAsia="Courier New"/>
          <w:lang w:val="ru-RU"/>
        </w:rPr>
        <w:t>&gt;</w:t>
      </w:r>
    </w:p>
    <w:p w14:paraId="3DD7992A" w14:textId="77777777" w:rsidR="00146B36" w:rsidRPr="00F6160A" w:rsidRDefault="003D2877" w:rsidP="00F6160A">
      <w:pPr>
        <w:pStyle w:val="afff7"/>
        <w:rPr>
          <w:rFonts w:eastAsia="Courier New"/>
          <w:lang w:val="ru-RU"/>
        </w:rPr>
      </w:pPr>
      <w:r w:rsidRPr="00F6160A">
        <w:rPr>
          <w:rFonts w:eastAsia="Courier New"/>
          <w:lang w:val="ru-RU"/>
        </w:rPr>
        <w:t xml:space="preserve">                                &lt;</w:t>
      </w:r>
      <w:r>
        <w:rPr>
          <w:rFonts w:eastAsia="Courier New"/>
          <w:b/>
        </w:rPr>
        <w:t>code</w:t>
      </w:r>
      <w:r w:rsidRPr="00F6160A">
        <w:rPr>
          <w:rFonts w:eastAsia="Courier New"/>
          <w:lang w:val="ru-RU"/>
        </w:rPr>
        <w:t>&gt;Код медицинской услуги по справочнику&lt;/</w:t>
      </w:r>
      <w:r>
        <w:rPr>
          <w:rFonts w:eastAsia="Courier New"/>
          <w:b/>
        </w:rPr>
        <w:t>code</w:t>
      </w:r>
      <w:r w:rsidRPr="00F6160A">
        <w:rPr>
          <w:rFonts w:eastAsia="Courier New"/>
          <w:lang w:val="ru-RU"/>
        </w:rPr>
        <w:t xml:space="preserve">&gt;                             </w:t>
      </w:r>
    </w:p>
    <w:p w14:paraId="131BB1A2" w14:textId="77777777" w:rsidR="00146B36" w:rsidRPr="003D2877" w:rsidRDefault="003D2877" w:rsidP="00F6160A">
      <w:pPr>
        <w:pStyle w:val="afff7"/>
        <w:rPr>
          <w:rFonts w:eastAsia="Courier New"/>
        </w:rPr>
      </w:pPr>
      <w:r w:rsidRPr="00F6160A">
        <w:rPr>
          <w:rFonts w:eastAsia="Courier New"/>
          <w:lang w:val="ru-RU"/>
        </w:rPr>
        <w:t xml:space="preserve">                            </w:t>
      </w:r>
      <w:r w:rsidRPr="003D2877">
        <w:rPr>
          <w:rFonts w:eastAsia="Courier New"/>
        </w:rPr>
        <w:t>&lt;/</w:t>
      </w:r>
      <w:r w:rsidRPr="003D2877">
        <w:rPr>
          <w:rFonts w:eastAsia="Courier New"/>
          <w:b/>
        </w:rPr>
        <w:t>service</w:t>
      </w:r>
      <w:r w:rsidRPr="003D2877">
        <w:rPr>
          <w:rFonts w:eastAsia="Courier New"/>
        </w:rPr>
        <w:t>&gt;</w:t>
      </w:r>
    </w:p>
    <w:p w14:paraId="287A515F" w14:textId="77777777" w:rsidR="00146B36" w:rsidRPr="003D2877" w:rsidRDefault="003D2877" w:rsidP="00F6160A">
      <w:pPr>
        <w:pStyle w:val="afff7"/>
        <w:rPr>
          <w:rFonts w:eastAsia="Courier New"/>
        </w:rPr>
      </w:pPr>
      <w:r w:rsidRPr="003D2877">
        <w:rPr>
          <w:rFonts w:eastAsia="Courier New"/>
        </w:rPr>
        <w:lastRenderedPageBreak/>
        <w:t xml:space="preserve">                        &lt;/</w:t>
      </w:r>
      <w:r w:rsidRPr="003D2877">
        <w:rPr>
          <w:rFonts w:eastAsia="Courier New"/>
          <w:b/>
        </w:rPr>
        <w:t>services</w:t>
      </w:r>
      <w:r w:rsidRPr="003D2877">
        <w:rPr>
          <w:rFonts w:eastAsia="Courier New"/>
        </w:rPr>
        <w:t>&gt;</w:t>
      </w:r>
    </w:p>
    <w:p w14:paraId="779061DB" w14:textId="77777777" w:rsidR="00146B36" w:rsidRPr="003D2877" w:rsidRDefault="003D2877" w:rsidP="00F6160A">
      <w:pPr>
        <w:pStyle w:val="afff7"/>
        <w:rPr>
          <w:rFonts w:eastAsia="Courier New"/>
        </w:rPr>
      </w:pPr>
      <w:r w:rsidRPr="003D2877">
        <w:rPr>
          <w:rFonts w:eastAsia="Courier New"/>
        </w:rPr>
        <w:t xml:space="preserve">                    &lt;/</w:t>
      </w:r>
      <w:r w:rsidRPr="003D2877">
        <w:rPr>
          <w:rFonts w:eastAsia="Courier New"/>
          <w:b/>
        </w:rPr>
        <w:t>activity</w:t>
      </w:r>
      <w:r w:rsidRPr="003D2877">
        <w:rPr>
          <w:rFonts w:eastAsia="Courier New"/>
        </w:rPr>
        <w:t>&gt;</w:t>
      </w:r>
    </w:p>
    <w:p w14:paraId="7906FF2C" w14:textId="77777777" w:rsidR="00146B36" w:rsidRPr="003D2877" w:rsidRDefault="003D2877" w:rsidP="00F6160A">
      <w:pPr>
        <w:pStyle w:val="afff7"/>
        <w:rPr>
          <w:rFonts w:eastAsia="Courier New"/>
        </w:rPr>
      </w:pPr>
      <w:r w:rsidRPr="003D2877">
        <w:rPr>
          <w:rFonts w:eastAsia="Courier New"/>
        </w:rPr>
        <w:t xml:space="preserve">                &lt;/</w:t>
      </w:r>
      <w:r w:rsidRPr="003D2877">
        <w:rPr>
          <w:rFonts w:eastAsia="Courier New"/>
          <w:b/>
        </w:rPr>
        <w:t>activities</w:t>
      </w:r>
      <w:r w:rsidRPr="003D2877">
        <w:rPr>
          <w:rFonts w:eastAsia="Courier New"/>
        </w:rPr>
        <w:t>&gt;</w:t>
      </w:r>
    </w:p>
    <w:p w14:paraId="1C783B7D" w14:textId="77777777" w:rsidR="00146B36" w:rsidRPr="003D2877" w:rsidRDefault="003D2877" w:rsidP="00F6160A">
      <w:pPr>
        <w:pStyle w:val="afff7"/>
        <w:rPr>
          <w:rFonts w:eastAsia="Courier New"/>
        </w:rPr>
      </w:pPr>
      <w:r w:rsidRPr="003D2877">
        <w:rPr>
          <w:rFonts w:eastAsia="Courier New"/>
        </w:rPr>
        <w:t xml:space="preserve">            &lt;/</w:t>
      </w:r>
      <w:r w:rsidRPr="003D2877">
        <w:rPr>
          <w:rFonts w:eastAsia="Courier New"/>
          <w:b/>
        </w:rPr>
        <w:t>state</w:t>
      </w:r>
      <w:r w:rsidRPr="003D2877">
        <w:rPr>
          <w:rFonts w:eastAsia="Courier New"/>
        </w:rPr>
        <w:t>&gt;</w:t>
      </w:r>
    </w:p>
    <w:p w14:paraId="4B8EF1AB" w14:textId="77777777" w:rsidR="00146B36" w:rsidRPr="003D2877" w:rsidRDefault="003D2877" w:rsidP="00F6160A">
      <w:pPr>
        <w:pStyle w:val="afff7"/>
        <w:rPr>
          <w:rFonts w:eastAsia="Courier New"/>
        </w:rPr>
      </w:pPr>
      <w:r w:rsidRPr="003D2877">
        <w:rPr>
          <w:rFonts w:eastAsia="Courier New"/>
        </w:rPr>
        <w:t xml:space="preserve">          &lt;/</w:t>
      </w:r>
      <w:r w:rsidRPr="003D2877">
        <w:rPr>
          <w:rFonts w:eastAsia="Courier New"/>
          <w:b/>
        </w:rPr>
        <w:t>states</w:t>
      </w:r>
      <w:r w:rsidRPr="003D2877">
        <w:rPr>
          <w:rFonts w:eastAsia="Courier New"/>
        </w:rPr>
        <w:t>&gt;</w:t>
      </w:r>
    </w:p>
    <w:p w14:paraId="45D9FCFF" w14:textId="77777777" w:rsidR="00146B36" w:rsidRPr="003D2877" w:rsidRDefault="003D2877" w:rsidP="00F6160A">
      <w:pPr>
        <w:pStyle w:val="afff7"/>
        <w:rPr>
          <w:rFonts w:eastAsia="Courier New"/>
        </w:rPr>
      </w:pPr>
      <w:r w:rsidRPr="003D2877">
        <w:rPr>
          <w:rFonts w:eastAsia="Courier New"/>
        </w:rPr>
        <w:t xml:space="preserve">          &lt;</w:t>
      </w:r>
      <w:r w:rsidRPr="003D2877">
        <w:rPr>
          <w:rFonts w:eastAsia="Courier New"/>
          <w:b/>
        </w:rPr>
        <w:t>transfers</w:t>
      </w:r>
      <w:r w:rsidRPr="003D2877">
        <w:rPr>
          <w:rFonts w:eastAsia="Courier New"/>
        </w:rPr>
        <w:t>&gt;</w:t>
      </w:r>
    </w:p>
    <w:p w14:paraId="56CB8E3D" w14:textId="77777777" w:rsidR="00146B36" w:rsidRPr="003D2877" w:rsidRDefault="003D2877" w:rsidP="00F6160A">
      <w:pPr>
        <w:pStyle w:val="afff7"/>
        <w:rPr>
          <w:rFonts w:eastAsia="Courier New"/>
        </w:rPr>
      </w:pPr>
      <w:r w:rsidRPr="003D2877">
        <w:rPr>
          <w:rFonts w:eastAsia="Courier New"/>
        </w:rPr>
        <w:t xml:space="preserve">            &lt;</w:t>
      </w:r>
      <w:r w:rsidRPr="003D2877">
        <w:rPr>
          <w:rFonts w:eastAsia="Courier New"/>
          <w:b/>
        </w:rPr>
        <w:t>transfer</w:t>
      </w:r>
      <w:r w:rsidRPr="003D2877">
        <w:rPr>
          <w:rFonts w:eastAsia="Courier New"/>
        </w:rPr>
        <w:t>&gt;</w:t>
      </w:r>
    </w:p>
    <w:p w14:paraId="5A1C9E90" w14:textId="77777777" w:rsidR="00146B36" w:rsidRPr="003D2877" w:rsidRDefault="003D2877" w:rsidP="00F6160A">
      <w:pPr>
        <w:pStyle w:val="afff7"/>
        <w:rPr>
          <w:rFonts w:eastAsia="Courier New"/>
        </w:rPr>
      </w:pPr>
      <w:r w:rsidRPr="003D2877">
        <w:rPr>
          <w:rFonts w:eastAsia="Courier New"/>
        </w:rPr>
        <w:t xml:space="preserve">                &lt;</w:t>
      </w:r>
      <w:r w:rsidRPr="003D2877">
        <w:rPr>
          <w:rFonts w:eastAsia="Courier New"/>
          <w:b/>
        </w:rPr>
        <w:t>from_state</w:t>
      </w:r>
      <w:r w:rsidRPr="003D2877">
        <w:rPr>
          <w:rFonts w:eastAsia="Courier New"/>
        </w:rPr>
        <w:t>&gt;</w:t>
      </w:r>
      <w:r>
        <w:rPr>
          <w:rFonts w:eastAsia="Courier New"/>
        </w:rPr>
        <w:t>Начальная</w:t>
      </w:r>
      <w:r w:rsidRPr="003D2877">
        <w:rPr>
          <w:rFonts w:eastAsia="Courier New"/>
        </w:rPr>
        <w:t xml:space="preserve"> </w:t>
      </w:r>
      <w:r>
        <w:rPr>
          <w:rFonts w:eastAsia="Courier New"/>
        </w:rPr>
        <w:t>вершина</w:t>
      </w:r>
      <w:r w:rsidRPr="003D2877">
        <w:rPr>
          <w:rFonts w:eastAsia="Courier New"/>
        </w:rPr>
        <w:t xml:space="preserve"> </w:t>
      </w:r>
      <w:r>
        <w:rPr>
          <w:rFonts w:eastAsia="Courier New"/>
        </w:rPr>
        <w:t>ребра</w:t>
      </w:r>
      <w:r w:rsidRPr="003D2877">
        <w:rPr>
          <w:rFonts w:eastAsia="Courier New"/>
        </w:rPr>
        <w:t xml:space="preserve"> </w:t>
      </w:r>
      <w:r>
        <w:rPr>
          <w:rFonts w:eastAsia="Courier New"/>
        </w:rPr>
        <w:t>графа</w:t>
      </w:r>
      <w:r w:rsidRPr="003D2877">
        <w:rPr>
          <w:rFonts w:eastAsia="Courier New"/>
        </w:rPr>
        <w:t xml:space="preserve"> </w:t>
      </w:r>
      <w:r>
        <w:rPr>
          <w:rFonts w:eastAsia="Courier New"/>
        </w:rPr>
        <w:t>ОМП</w:t>
      </w:r>
      <w:r w:rsidRPr="003D2877">
        <w:rPr>
          <w:rFonts w:eastAsia="Courier New"/>
        </w:rPr>
        <w:t>&lt;/</w:t>
      </w:r>
      <w:r w:rsidRPr="003D2877">
        <w:rPr>
          <w:rFonts w:eastAsia="Courier New"/>
          <w:b/>
        </w:rPr>
        <w:t>from_state</w:t>
      </w:r>
      <w:r w:rsidRPr="003D2877">
        <w:rPr>
          <w:rFonts w:eastAsia="Courier New"/>
        </w:rPr>
        <w:t>&gt;</w:t>
      </w:r>
    </w:p>
    <w:p w14:paraId="16FBE371" w14:textId="77777777" w:rsidR="00146B36" w:rsidRPr="00F6160A" w:rsidRDefault="003D2877" w:rsidP="00F6160A">
      <w:pPr>
        <w:pStyle w:val="afff7"/>
        <w:rPr>
          <w:rFonts w:eastAsia="Courier New"/>
          <w:lang w:val="ru-RU"/>
        </w:rPr>
      </w:pPr>
      <w:r w:rsidRPr="003D2877">
        <w:rPr>
          <w:rFonts w:eastAsia="Courier New"/>
        </w:rPr>
        <w:t xml:space="preserve">                </w:t>
      </w:r>
      <w:r w:rsidRPr="00F6160A">
        <w:rPr>
          <w:rFonts w:eastAsia="Courier New"/>
          <w:lang w:val="ru-RU"/>
        </w:rPr>
        <w:t>&lt;</w:t>
      </w:r>
      <w:r>
        <w:rPr>
          <w:rFonts w:eastAsia="Courier New"/>
          <w:b/>
        </w:rPr>
        <w:t>to</w:t>
      </w:r>
      <w:r w:rsidRPr="00F6160A">
        <w:rPr>
          <w:rFonts w:eastAsia="Courier New"/>
          <w:b/>
          <w:lang w:val="ru-RU"/>
        </w:rPr>
        <w:t>_</w:t>
      </w:r>
      <w:r>
        <w:rPr>
          <w:rFonts w:eastAsia="Courier New"/>
          <w:b/>
        </w:rPr>
        <w:t>state</w:t>
      </w:r>
      <w:r w:rsidRPr="00F6160A">
        <w:rPr>
          <w:rFonts w:eastAsia="Courier New"/>
          <w:lang w:val="ru-RU"/>
        </w:rPr>
        <w:t>&gt;Конечная вершина ребра графа ОМП&lt;/</w:t>
      </w:r>
      <w:r>
        <w:rPr>
          <w:rFonts w:eastAsia="Courier New"/>
          <w:b/>
        </w:rPr>
        <w:t>to</w:t>
      </w:r>
      <w:r w:rsidRPr="00F6160A">
        <w:rPr>
          <w:rFonts w:eastAsia="Courier New"/>
          <w:b/>
          <w:lang w:val="ru-RU"/>
        </w:rPr>
        <w:t>_</w:t>
      </w:r>
      <w:r>
        <w:rPr>
          <w:rFonts w:eastAsia="Courier New"/>
          <w:b/>
        </w:rPr>
        <w:t>state</w:t>
      </w:r>
      <w:r w:rsidRPr="00F6160A">
        <w:rPr>
          <w:rFonts w:eastAsia="Courier New"/>
          <w:lang w:val="ru-RU"/>
        </w:rPr>
        <w:t>&gt;</w:t>
      </w:r>
    </w:p>
    <w:p w14:paraId="58511375" w14:textId="77777777" w:rsidR="00146B36" w:rsidRPr="00F6160A" w:rsidRDefault="003D2877" w:rsidP="00F6160A">
      <w:pPr>
        <w:pStyle w:val="afff7"/>
        <w:rPr>
          <w:rFonts w:eastAsia="Courier New"/>
          <w:lang w:val="ru-RU"/>
        </w:rPr>
      </w:pPr>
      <w:r w:rsidRPr="00F6160A">
        <w:rPr>
          <w:rFonts w:eastAsia="Courier New"/>
          <w:lang w:val="ru-RU"/>
        </w:rPr>
        <w:t xml:space="preserve">                &lt;</w:t>
      </w:r>
      <w:r>
        <w:rPr>
          <w:rFonts w:eastAsia="Courier New"/>
          <w:b/>
        </w:rPr>
        <w:t>timeout</w:t>
      </w:r>
      <w:r w:rsidRPr="00F6160A">
        <w:rPr>
          <w:rFonts w:eastAsia="Courier New"/>
          <w:lang w:val="ru-RU"/>
        </w:rPr>
        <w:t>&gt;Срок перехода&lt;/</w:t>
      </w:r>
      <w:r>
        <w:rPr>
          <w:rFonts w:eastAsia="Courier New"/>
          <w:b/>
        </w:rPr>
        <w:t>timeout</w:t>
      </w:r>
      <w:r w:rsidRPr="00F6160A">
        <w:rPr>
          <w:rFonts w:eastAsia="Courier New"/>
          <w:lang w:val="ru-RU"/>
        </w:rPr>
        <w:t>&gt;</w:t>
      </w:r>
    </w:p>
    <w:p w14:paraId="39644C31" w14:textId="77777777" w:rsidR="00146B36" w:rsidRPr="00F6160A" w:rsidRDefault="003D2877" w:rsidP="00F6160A">
      <w:pPr>
        <w:pStyle w:val="afff7"/>
        <w:rPr>
          <w:rFonts w:eastAsia="Courier New"/>
          <w:lang w:val="ru-RU"/>
        </w:rPr>
      </w:pPr>
      <w:r w:rsidRPr="00F6160A">
        <w:rPr>
          <w:rFonts w:eastAsia="Courier New"/>
          <w:lang w:val="ru-RU"/>
        </w:rPr>
        <w:t xml:space="preserve">                &lt;</w:t>
      </w:r>
      <w:r>
        <w:rPr>
          <w:rFonts w:eastAsia="Courier New"/>
          <w:b/>
        </w:rPr>
        <w:t>timeout</w:t>
      </w:r>
      <w:r w:rsidRPr="00F6160A">
        <w:rPr>
          <w:rFonts w:eastAsia="Courier New"/>
          <w:b/>
          <w:lang w:val="ru-RU"/>
        </w:rPr>
        <w:t>_</w:t>
      </w:r>
      <w:r>
        <w:rPr>
          <w:rFonts w:eastAsia="Courier New"/>
          <w:b/>
        </w:rPr>
        <w:t>unit</w:t>
      </w:r>
      <w:r w:rsidRPr="00F6160A">
        <w:rPr>
          <w:rFonts w:eastAsia="Courier New"/>
          <w:lang w:val="ru-RU"/>
        </w:rPr>
        <w:t>&gt;Единица измерения срока перехода&lt;/</w:t>
      </w:r>
      <w:r>
        <w:rPr>
          <w:rFonts w:eastAsia="Courier New"/>
          <w:b/>
        </w:rPr>
        <w:t>timeout</w:t>
      </w:r>
      <w:r w:rsidRPr="00F6160A">
        <w:rPr>
          <w:rFonts w:eastAsia="Courier New"/>
          <w:b/>
          <w:lang w:val="ru-RU"/>
        </w:rPr>
        <w:t>_</w:t>
      </w:r>
      <w:r>
        <w:rPr>
          <w:rFonts w:eastAsia="Courier New"/>
          <w:b/>
        </w:rPr>
        <w:t>unit</w:t>
      </w:r>
      <w:r w:rsidRPr="00F6160A">
        <w:rPr>
          <w:rFonts w:eastAsia="Courier New"/>
          <w:lang w:val="ru-RU"/>
        </w:rPr>
        <w:t>&gt;</w:t>
      </w:r>
    </w:p>
    <w:p w14:paraId="57CBC1BA" w14:textId="77777777" w:rsidR="00146B36" w:rsidRPr="003D2877" w:rsidRDefault="003D2877" w:rsidP="00F6160A">
      <w:pPr>
        <w:pStyle w:val="afff7"/>
        <w:rPr>
          <w:rFonts w:eastAsia="Courier New"/>
        </w:rPr>
      </w:pPr>
      <w:r w:rsidRPr="00F6160A">
        <w:rPr>
          <w:rFonts w:eastAsia="Courier New"/>
          <w:lang w:val="ru-RU"/>
        </w:rPr>
        <w:t xml:space="preserve">            </w:t>
      </w:r>
      <w:r w:rsidRPr="003D2877">
        <w:rPr>
          <w:rFonts w:eastAsia="Courier New"/>
        </w:rPr>
        <w:t>&lt;/</w:t>
      </w:r>
      <w:r w:rsidRPr="003D2877">
        <w:rPr>
          <w:rFonts w:eastAsia="Courier New"/>
          <w:b/>
        </w:rPr>
        <w:t>transfer</w:t>
      </w:r>
      <w:r w:rsidRPr="003D2877">
        <w:rPr>
          <w:rFonts w:eastAsia="Courier New"/>
        </w:rPr>
        <w:t>&gt;</w:t>
      </w:r>
    </w:p>
    <w:p w14:paraId="3ED3D2D0" w14:textId="77777777" w:rsidR="00146B36" w:rsidRPr="003D2877" w:rsidRDefault="003D2877" w:rsidP="00F6160A">
      <w:pPr>
        <w:pStyle w:val="afff7"/>
        <w:rPr>
          <w:rFonts w:eastAsia="Courier New"/>
        </w:rPr>
      </w:pPr>
      <w:r w:rsidRPr="003D2877">
        <w:rPr>
          <w:rFonts w:eastAsia="Courier New"/>
        </w:rPr>
        <w:t xml:space="preserve">          &lt;/</w:t>
      </w:r>
      <w:r w:rsidRPr="003D2877">
        <w:rPr>
          <w:rFonts w:eastAsia="Courier New"/>
          <w:b/>
        </w:rPr>
        <w:t>transfers</w:t>
      </w:r>
      <w:r w:rsidRPr="003D2877">
        <w:rPr>
          <w:rFonts w:eastAsia="Courier New"/>
        </w:rPr>
        <w:t>&gt;</w:t>
      </w:r>
    </w:p>
    <w:p w14:paraId="5F4B5206" w14:textId="77777777" w:rsidR="00146B36" w:rsidRPr="003D2877" w:rsidRDefault="003D2877" w:rsidP="00F6160A">
      <w:pPr>
        <w:pStyle w:val="afff7"/>
        <w:rPr>
          <w:rFonts w:eastAsia="Courier New" w:cs="Courier New"/>
          <w:color w:val="000000"/>
          <w:sz w:val="20"/>
        </w:rPr>
      </w:pPr>
      <w:r w:rsidRPr="003D2877">
        <w:rPr>
          <w:rFonts w:eastAsia="Courier New" w:cs="Courier New"/>
          <w:color w:val="000000"/>
          <w:sz w:val="20"/>
        </w:rPr>
        <w:t xml:space="preserve">        &lt;/</w:t>
      </w:r>
      <w:r w:rsidRPr="003D2877">
        <w:rPr>
          <w:rFonts w:eastAsia="Courier New" w:cs="Courier New"/>
          <w:b/>
          <w:color w:val="000000"/>
          <w:sz w:val="20"/>
        </w:rPr>
        <w:t>graph</w:t>
      </w:r>
      <w:r w:rsidRPr="003D2877">
        <w:rPr>
          <w:rFonts w:eastAsia="Courier New" w:cs="Courier New"/>
          <w:color w:val="000000"/>
          <w:sz w:val="20"/>
        </w:rPr>
        <w:t>&gt;</w:t>
      </w:r>
    </w:p>
    <w:p w14:paraId="67968F90" w14:textId="77777777" w:rsidR="00146B36" w:rsidRPr="003D2877" w:rsidRDefault="003D2877" w:rsidP="00F6160A">
      <w:pPr>
        <w:pStyle w:val="afff7"/>
        <w:rPr>
          <w:rFonts w:eastAsia="Courier New" w:cs="Courier New"/>
          <w:color w:val="000000"/>
          <w:sz w:val="20"/>
        </w:rPr>
      </w:pPr>
      <w:r w:rsidRPr="003D2877">
        <w:rPr>
          <w:rFonts w:eastAsia="Courier New" w:cs="Courier New"/>
          <w:color w:val="000000"/>
          <w:sz w:val="20"/>
        </w:rPr>
        <w:t xml:space="preserve">    &lt;/</w:t>
      </w:r>
      <w:r w:rsidRPr="003D2877">
        <w:rPr>
          <w:rFonts w:eastAsia="Courier New" w:cs="Courier New"/>
          <w:b/>
          <w:color w:val="000000"/>
          <w:sz w:val="20"/>
        </w:rPr>
        <w:t>graphs</w:t>
      </w:r>
      <w:r w:rsidRPr="003D2877">
        <w:rPr>
          <w:rFonts w:eastAsia="Courier New" w:cs="Courier New"/>
          <w:color w:val="000000"/>
          <w:sz w:val="20"/>
        </w:rPr>
        <w:t>&gt;</w:t>
      </w:r>
    </w:p>
    <w:p w14:paraId="160E69EC" w14:textId="77777777" w:rsidR="00146B36" w:rsidRPr="003D2877" w:rsidRDefault="003D2877" w:rsidP="00F6160A">
      <w:pPr>
        <w:pStyle w:val="afff7"/>
        <w:rPr>
          <w:color w:val="000000"/>
          <w:szCs w:val="24"/>
        </w:rPr>
      </w:pPr>
      <w:r w:rsidRPr="003D2877">
        <w:rPr>
          <w:color w:val="000000"/>
          <w:sz w:val="20"/>
        </w:rPr>
        <w:t>&lt;/</w:t>
      </w:r>
      <w:r w:rsidRPr="003D2877">
        <w:rPr>
          <w:b/>
          <w:color w:val="000000"/>
          <w:sz w:val="20"/>
        </w:rPr>
        <w:t>pmc</w:t>
      </w:r>
      <w:r w:rsidRPr="003D2877">
        <w:rPr>
          <w:color w:val="000000"/>
          <w:sz w:val="20"/>
        </w:rPr>
        <w:t>&gt;</w:t>
      </w:r>
    </w:p>
    <w:p w14:paraId="420237B5" w14:textId="77777777" w:rsidR="00146B36" w:rsidRDefault="003D2877" w:rsidP="001D5A12">
      <w:pPr>
        <w:pStyle w:val="4"/>
      </w:pPr>
      <w:bookmarkStart w:id="111" w:name="_Toc66719489"/>
      <w:r>
        <w:t>XSD-схема документа</w:t>
      </w:r>
      <w:bookmarkEnd w:id="111"/>
    </w:p>
    <w:p w14:paraId="6A2004B3" w14:textId="77777777" w:rsidR="00146B36" w:rsidRDefault="003D2877" w:rsidP="009C6A4C">
      <w:pPr>
        <w:pStyle w:val="afff7"/>
        <w:rPr>
          <w:rFonts w:eastAsia="Courier New"/>
        </w:rPr>
      </w:pPr>
      <w:r>
        <w:rPr>
          <w:rFonts w:eastAsia="Courier New"/>
        </w:rPr>
        <w:t>&lt;?xml version="1.0" encoding="UTF-8"?&gt;</w:t>
      </w:r>
    </w:p>
    <w:p w14:paraId="69614115" w14:textId="77777777" w:rsidR="00146B36" w:rsidRPr="003D2877" w:rsidRDefault="003D2877" w:rsidP="009C6A4C">
      <w:pPr>
        <w:pStyle w:val="afff7"/>
        <w:rPr>
          <w:rFonts w:eastAsia="Courier New"/>
        </w:rPr>
      </w:pPr>
      <w:r w:rsidRPr="003D2877">
        <w:rPr>
          <w:rFonts w:eastAsia="Courier New"/>
        </w:rPr>
        <w:t>&lt;xs:schema elementFormDefault="qualified" vc:minVersion="1.1"</w:t>
      </w:r>
    </w:p>
    <w:p w14:paraId="530ABEB6" w14:textId="77777777" w:rsidR="00146B36" w:rsidRPr="003D2877" w:rsidRDefault="003D2877" w:rsidP="009C6A4C">
      <w:pPr>
        <w:pStyle w:val="afff7"/>
        <w:rPr>
          <w:rFonts w:eastAsia="Courier New"/>
        </w:rPr>
      </w:pPr>
      <w:r w:rsidRPr="003D2877">
        <w:rPr>
          <w:rFonts w:eastAsia="Courier New"/>
        </w:rPr>
        <w:tab/>
        <w:t>xmlns:vc="http://www.w3.org/2007/XMLSchema-versioning"</w:t>
      </w:r>
    </w:p>
    <w:p w14:paraId="5E431E2A" w14:textId="77777777" w:rsidR="00146B36" w:rsidRPr="003D2877" w:rsidRDefault="003D2877" w:rsidP="009C6A4C">
      <w:pPr>
        <w:pStyle w:val="afff7"/>
        <w:rPr>
          <w:rFonts w:eastAsia="Courier New"/>
        </w:rPr>
      </w:pPr>
      <w:r w:rsidRPr="003D2877">
        <w:rPr>
          <w:rFonts w:eastAsia="Courier New"/>
        </w:rPr>
        <w:tab/>
        <w:t>xmlns:xs="http://www.w3.org/2001/XMLSchema"&gt;</w:t>
      </w:r>
    </w:p>
    <w:p w14:paraId="4FE90720" w14:textId="77777777" w:rsidR="00146B36" w:rsidRPr="003D2877" w:rsidRDefault="003D2877" w:rsidP="009C6A4C">
      <w:pPr>
        <w:pStyle w:val="afff7"/>
        <w:rPr>
          <w:rFonts w:eastAsia="Courier New"/>
        </w:rPr>
      </w:pPr>
      <w:r w:rsidRPr="003D2877">
        <w:rPr>
          <w:rFonts w:eastAsia="Courier New"/>
        </w:rPr>
        <w:tab/>
        <w:t>&lt;xs:element name="name" type="xs:string"/&gt;</w:t>
      </w:r>
    </w:p>
    <w:p w14:paraId="39C3369C" w14:textId="77777777" w:rsidR="00146B36" w:rsidRPr="003D2877" w:rsidRDefault="003D2877" w:rsidP="009C6A4C">
      <w:pPr>
        <w:pStyle w:val="afff7"/>
        <w:rPr>
          <w:rFonts w:eastAsia="Courier New"/>
        </w:rPr>
      </w:pPr>
      <w:r w:rsidRPr="003D2877">
        <w:rPr>
          <w:rFonts w:eastAsia="Courier New"/>
        </w:rPr>
        <w:tab/>
        <w:t>&lt;xs:element name="id" type="xs:integer"/&gt;</w:t>
      </w:r>
    </w:p>
    <w:p w14:paraId="1112CC4D" w14:textId="77777777" w:rsidR="00146B36" w:rsidRPr="003D2877" w:rsidRDefault="003D2877" w:rsidP="009C6A4C">
      <w:pPr>
        <w:pStyle w:val="afff7"/>
        <w:rPr>
          <w:rFonts w:eastAsia="Courier New"/>
        </w:rPr>
      </w:pPr>
      <w:r w:rsidRPr="003D2877">
        <w:rPr>
          <w:rFonts w:eastAsia="Courier New"/>
        </w:rPr>
        <w:tab/>
        <w:t>&lt;xs:element name="MKB10" type="xs:string"/&gt;</w:t>
      </w:r>
    </w:p>
    <w:p w14:paraId="19346058" w14:textId="77777777" w:rsidR="00146B36" w:rsidRPr="003D2877" w:rsidRDefault="003D2877" w:rsidP="009C6A4C">
      <w:pPr>
        <w:pStyle w:val="afff7"/>
        <w:rPr>
          <w:rFonts w:eastAsia="Courier New"/>
        </w:rPr>
      </w:pPr>
      <w:r w:rsidRPr="003D2877">
        <w:rPr>
          <w:rFonts w:eastAsia="Courier New"/>
        </w:rPr>
        <w:tab/>
        <w:t>&lt;xs:element name="age_group" type="xs:string"/&gt;</w:t>
      </w:r>
    </w:p>
    <w:p w14:paraId="0960D68E" w14:textId="77777777" w:rsidR="00146B36" w:rsidRPr="003D2877" w:rsidRDefault="003D2877" w:rsidP="009C6A4C">
      <w:pPr>
        <w:pStyle w:val="afff7"/>
        <w:rPr>
          <w:rFonts w:eastAsia="Courier New"/>
        </w:rPr>
      </w:pPr>
      <w:r w:rsidRPr="003D2877">
        <w:rPr>
          <w:rFonts w:eastAsia="Courier New"/>
        </w:rPr>
        <w:tab/>
        <w:t>&lt;xs:element name="begin_date" type="xs:date"/&gt;</w:t>
      </w:r>
    </w:p>
    <w:p w14:paraId="6313BD1B" w14:textId="77777777" w:rsidR="00146B36" w:rsidRPr="003D2877" w:rsidRDefault="003D2877" w:rsidP="009C6A4C">
      <w:pPr>
        <w:pStyle w:val="afff7"/>
        <w:rPr>
          <w:rFonts w:eastAsia="Courier New"/>
        </w:rPr>
      </w:pPr>
      <w:r w:rsidRPr="003D2877">
        <w:rPr>
          <w:rFonts w:eastAsia="Courier New"/>
        </w:rPr>
        <w:tab/>
        <w:t>&lt;xs:element name="end_date" type="xs:date"/&gt;</w:t>
      </w:r>
    </w:p>
    <w:p w14:paraId="074AA581" w14:textId="77777777" w:rsidR="00146B36" w:rsidRPr="003D2877" w:rsidRDefault="003D2877" w:rsidP="009C6A4C">
      <w:pPr>
        <w:pStyle w:val="afff7"/>
        <w:rPr>
          <w:rFonts w:eastAsia="Courier New"/>
        </w:rPr>
      </w:pPr>
      <w:r w:rsidRPr="003D2877">
        <w:rPr>
          <w:rFonts w:eastAsia="Courier New"/>
        </w:rPr>
        <w:tab/>
        <w:t>&lt;xs:element name="number" type="xs:int"/&gt;</w:t>
      </w:r>
    </w:p>
    <w:p w14:paraId="55BC0088" w14:textId="77777777" w:rsidR="00146B36" w:rsidRPr="003D2877" w:rsidRDefault="003D2877" w:rsidP="009C6A4C">
      <w:pPr>
        <w:pStyle w:val="afff7"/>
        <w:rPr>
          <w:rFonts w:eastAsia="Courier New"/>
        </w:rPr>
      </w:pPr>
      <w:r w:rsidRPr="003D2877">
        <w:rPr>
          <w:rFonts w:eastAsia="Courier New"/>
        </w:rPr>
        <w:tab/>
        <w:t>&lt;xs:element name="text" type="xs:string"/&gt;</w:t>
      </w:r>
    </w:p>
    <w:p w14:paraId="286D43DD" w14:textId="77777777" w:rsidR="00146B36" w:rsidRPr="003D2877" w:rsidRDefault="003D2877" w:rsidP="009C6A4C">
      <w:pPr>
        <w:pStyle w:val="afff7"/>
        <w:rPr>
          <w:rFonts w:eastAsia="Courier New"/>
        </w:rPr>
      </w:pPr>
      <w:r w:rsidRPr="003D2877">
        <w:rPr>
          <w:rFonts w:eastAsia="Courier New"/>
        </w:rPr>
        <w:tab/>
        <w:t>&lt;xs:element name="comment" type="xs:string"/&gt;</w:t>
      </w:r>
    </w:p>
    <w:p w14:paraId="02D142B1" w14:textId="77777777" w:rsidR="00146B36" w:rsidRPr="003D2877" w:rsidRDefault="003D2877" w:rsidP="009C6A4C">
      <w:pPr>
        <w:pStyle w:val="afff7"/>
        <w:rPr>
          <w:rFonts w:eastAsia="Courier New"/>
        </w:rPr>
      </w:pPr>
      <w:r w:rsidRPr="003D2877">
        <w:rPr>
          <w:rFonts w:eastAsia="Courier New"/>
        </w:rPr>
        <w:tab/>
        <w:t>&lt;xs:element name="stage" type="xs:string"/&gt;</w:t>
      </w:r>
    </w:p>
    <w:p w14:paraId="30F825C4" w14:textId="77777777" w:rsidR="00146B36" w:rsidRPr="003D2877" w:rsidRDefault="003D2877" w:rsidP="009C6A4C">
      <w:pPr>
        <w:pStyle w:val="afff7"/>
        <w:rPr>
          <w:rFonts w:eastAsia="Courier New"/>
        </w:rPr>
      </w:pPr>
      <w:r w:rsidRPr="003D2877">
        <w:rPr>
          <w:rFonts w:eastAsia="Courier New"/>
        </w:rPr>
        <w:tab/>
        <w:t>&lt;xs:element name="convincing" type="xs:string"/&gt;</w:t>
      </w:r>
    </w:p>
    <w:p w14:paraId="3ACDA327" w14:textId="77777777" w:rsidR="00146B36" w:rsidRPr="003D2877" w:rsidRDefault="003D2877" w:rsidP="009C6A4C">
      <w:pPr>
        <w:pStyle w:val="afff7"/>
        <w:rPr>
          <w:rFonts w:eastAsia="Courier New"/>
        </w:rPr>
      </w:pPr>
      <w:r w:rsidRPr="003D2877">
        <w:rPr>
          <w:rFonts w:eastAsia="Courier New"/>
        </w:rPr>
        <w:tab/>
        <w:t>&lt;xs:element name="evidential" type="xs:string"/&gt;</w:t>
      </w:r>
    </w:p>
    <w:p w14:paraId="7DF8DC91" w14:textId="77777777" w:rsidR="00146B36" w:rsidRPr="003D2877" w:rsidRDefault="003D2877" w:rsidP="009C6A4C">
      <w:pPr>
        <w:pStyle w:val="afff7"/>
        <w:rPr>
          <w:rFonts w:eastAsia="Courier New"/>
        </w:rPr>
      </w:pPr>
      <w:r w:rsidRPr="003D2877">
        <w:rPr>
          <w:rFonts w:eastAsia="Courier New"/>
        </w:rPr>
        <w:tab/>
        <w:t>&lt;xs:element name="condition" type="xs:string"/&gt;</w:t>
      </w:r>
    </w:p>
    <w:p w14:paraId="4F3298DE" w14:textId="77777777" w:rsidR="00146B36" w:rsidRPr="003D2877" w:rsidRDefault="003D2877" w:rsidP="009C6A4C">
      <w:pPr>
        <w:pStyle w:val="afff7"/>
        <w:rPr>
          <w:rFonts w:eastAsia="Courier New"/>
        </w:rPr>
      </w:pPr>
      <w:r w:rsidRPr="003D2877">
        <w:rPr>
          <w:rFonts w:eastAsia="Courier New"/>
        </w:rPr>
        <w:tab/>
        <w:t>&lt;xs:element name="stadia" type="xs:string"/&gt;</w:t>
      </w:r>
    </w:p>
    <w:p w14:paraId="631F4F98" w14:textId="77777777" w:rsidR="00146B36" w:rsidRPr="003D2877" w:rsidRDefault="003D2877" w:rsidP="009C6A4C">
      <w:pPr>
        <w:pStyle w:val="afff7"/>
        <w:rPr>
          <w:rFonts w:eastAsia="Courier New"/>
        </w:rPr>
      </w:pPr>
      <w:r w:rsidRPr="003D2877">
        <w:rPr>
          <w:rFonts w:eastAsia="Courier New"/>
        </w:rPr>
        <w:tab/>
        <w:t>&lt;xs:element name="tnm" type="xs:string"/&gt;</w:t>
      </w:r>
    </w:p>
    <w:p w14:paraId="433D56FB" w14:textId="77777777" w:rsidR="00146B36" w:rsidRPr="003D2877" w:rsidRDefault="003D2877" w:rsidP="009C6A4C">
      <w:pPr>
        <w:pStyle w:val="afff7"/>
        <w:rPr>
          <w:rFonts w:eastAsia="Courier New"/>
        </w:rPr>
      </w:pPr>
      <w:r w:rsidRPr="003D2877">
        <w:rPr>
          <w:rFonts w:eastAsia="Courier New"/>
        </w:rPr>
        <w:tab/>
        <w:t>&lt;xs:element name="description" type="xs:string"/&gt;</w:t>
      </w:r>
    </w:p>
    <w:p w14:paraId="233EB014" w14:textId="77777777" w:rsidR="00146B36" w:rsidRPr="003D2877" w:rsidRDefault="003D2877" w:rsidP="009C6A4C">
      <w:pPr>
        <w:pStyle w:val="afff7"/>
        <w:rPr>
          <w:rFonts w:eastAsia="Courier New"/>
        </w:rPr>
      </w:pPr>
      <w:r w:rsidRPr="003D2877">
        <w:rPr>
          <w:rFonts w:eastAsia="Courier New"/>
        </w:rPr>
        <w:tab/>
        <w:t>&lt;xs:element name="code" type="xs:string"/&gt;</w:t>
      </w:r>
    </w:p>
    <w:p w14:paraId="36F5C163" w14:textId="77777777" w:rsidR="00146B36" w:rsidRPr="003D2877" w:rsidRDefault="003D2877" w:rsidP="009C6A4C">
      <w:pPr>
        <w:pStyle w:val="afff7"/>
        <w:rPr>
          <w:rFonts w:eastAsia="Courier New"/>
        </w:rPr>
      </w:pPr>
      <w:r w:rsidRPr="003D2877">
        <w:rPr>
          <w:rFonts w:eastAsia="Courier New"/>
        </w:rPr>
        <w:tab/>
        <w:t>&lt;xs:element name="from_state" type="xs:int"/&gt;</w:t>
      </w:r>
    </w:p>
    <w:p w14:paraId="0D08CFCE" w14:textId="77777777" w:rsidR="00146B36" w:rsidRPr="003D2877" w:rsidRDefault="003D2877" w:rsidP="009C6A4C">
      <w:pPr>
        <w:pStyle w:val="afff7"/>
        <w:rPr>
          <w:rFonts w:eastAsia="Courier New"/>
        </w:rPr>
      </w:pPr>
      <w:r w:rsidRPr="003D2877">
        <w:rPr>
          <w:rFonts w:eastAsia="Courier New"/>
        </w:rPr>
        <w:tab/>
        <w:t>&lt;xs:element name="to_state" type="xs:int"/&gt;</w:t>
      </w:r>
    </w:p>
    <w:p w14:paraId="2618C756" w14:textId="77777777" w:rsidR="00146B36" w:rsidRPr="003D2877" w:rsidRDefault="003D2877" w:rsidP="009C6A4C">
      <w:pPr>
        <w:pStyle w:val="afff7"/>
        <w:rPr>
          <w:rFonts w:eastAsia="Courier New"/>
        </w:rPr>
      </w:pPr>
      <w:r w:rsidRPr="003D2877">
        <w:rPr>
          <w:rFonts w:eastAsia="Courier New"/>
        </w:rPr>
        <w:tab/>
        <w:t>&lt;xs:element name="timeout" type="xs:int"/&gt;</w:t>
      </w:r>
    </w:p>
    <w:p w14:paraId="1FA3FC3F" w14:textId="77777777" w:rsidR="00146B36" w:rsidRPr="003D2877" w:rsidRDefault="003D2877" w:rsidP="009C6A4C">
      <w:pPr>
        <w:pStyle w:val="afff7"/>
        <w:rPr>
          <w:rFonts w:eastAsia="Courier New"/>
        </w:rPr>
      </w:pPr>
      <w:r w:rsidRPr="003D2877">
        <w:rPr>
          <w:rFonts w:eastAsia="Courier New"/>
        </w:rPr>
        <w:tab/>
        <w:t>&lt;xs:element name="timeout_unit" type="xs:string"/&gt;</w:t>
      </w:r>
    </w:p>
    <w:p w14:paraId="7110B3BB" w14:textId="77777777" w:rsidR="00146B36" w:rsidRPr="003D2877" w:rsidRDefault="003D2877" w:rsidP="009C6A4C">
      <w:pPr>
        <w:pStyle w:val="afff7"/>
        <w:rPr>
          <w:rFonts w:eastAsia="Courier New"/>
        </w:rPr>
      </w:pPr>
      <w:r w:rsidRPr="003D2877">
        <w:rPr>
          <w:rFonts w:eastAsia="Courier New"/>
        </w:rPr>
        <w:tab/>
        <w:t>&lt;xs:element name="label" type="xs:string"/&gt;</w:t>
      </w:r>
    </w:p>
    <w:p w14:paraId="28CC0BA4" w14:textId="77777777" w:rsidR="00146B36" w:rsidRPr="003D2877" w:rsidRDefault="003D2877" w:rsidP="009C6A4C">
      <w:pPr>
        <w:pStyle w:val="afff7"/>
        <w:rPr>
          <w:rFonts w:eastAsia="Courier New"/>
        </w:rPr>
      </w:pPr>
      <w:r w:rsidRPr="003D2877">
        <w:rPr>
          <w:rFonts w:eastAsia="Courier New"/>
        </w:rPr>
        <w:tab/>
        <w:t>&lt;xs:element name="pmc"&gt;</w:t>
      </w:r>
    </w:p>
    <w:p w14:paraId="36E74C0D" w14:textId="77777777" w:rsidR="00146B36" w:rsidRPr="003D2877" w:rsidRDefault="003D2877" w:rsidP="009C6A4C">
      <w:pPr>
        <w:pStyle w:val="afff7"/>
        <w:rPr>
          <w:rFonts w:eastAsia="Courier New"/>
        </w:rPr>
      </w:pPr>
      <w:r w:rsidRPr="003D2877">
        <w:rPr>
          <w:rFonts w:eastAsia="Courier New"/>
        </w:rPr>
        <w:tab/>
      </w:r>
      <w:r w:rsidRPr="003D2877">
        <w:rPr>
          <w:rFonts w:eastAsia="Courier New"/>
        </w:rPr>
        <w:tab/>
        <w:t>&lt;xs:complexType&gt;</w:t>
      </w:r>
    </w:p>
    <w:p w14:paraId="625D4E69" w14:textId="77777777" w:rsidR="00146B36" w:rsidRPr="003D2877" w:rsidRDefault="003D2877" w:rsidP="009C6A4C">
      <w:pPr>
        <w:pStyle w:val="afff7"/>
        <w:rPr>
          <w:rFonts w:eastAsia="Courier New"/>
        </w:rPr>
      </w:pPr>
      <w:r w:rsidRPr="003D2877">
        <w:rPr>
          <w:rFonts w:eastAsia="Courier New"/>
        </w:rPr>
        <w:tab/>
      </w:r>
      <w:r w:rsidRPr="003D2877">
        <w:rPr>
          <w:rFonts w:eastAsia="Courier New"/>
        </w:rPr>
        <w:tab/>
      </w:r>
      <w:r w:rsidRPr="003D2877">
        <w:rPr>
          <w:rFonts w:eastAsia="Courier New"/>
        </w:rPr>
        <w:tab/>
        <w:t>&lt;xs:sequence&gt;</w:t>
      </w:r>
    </w:p>
    <w:p w14:paraId="3095FB1F" w14:textId="77777777" w:rsidR="00146B36" w:rsidRPr="003D2877" w:rsidRDefault="003D2877" w:rsidP="009C6A4C">
      <w:pPr>
        <w:pStyle w:val="afff7"/>
        <w:rPr>
          <w:rFonts w:eastAsia="Courier New"/>
        </w:rPr>
      </w:pPr>
      <w:r w:rsidRPr="003D2877">
        <w:rPr>
          <w:rFonts w:eastAsia="Courier New"/>
        </w:rPr>
        <w:tab/>
      </w:r>
      <w:r w:rsidRPr="003D2877">
        <w:rPr>
          <w:rFonts w:eastAsia="Courier New"/>
        </w:rPr>
        <w:tab/>
      </w:r>
      <w:r w:rsidRPr="003D2877">
        <w:rPr>
          <w:rFonts w:eastAsia="Courier New"/>
        </w:rPr>
        <w:tab/>
      </w:r>
      <w:r w:rsidRPr="003D2877">
        <w:rPr>
          <w:rFonts w:eastAsia="Courier New"/>
        </w:rPr>
        <w:tab/>
        <w:t>&lt;xs:element ref="summary"/&gt;</w:t>
      </w:r>
    </w:p>
    <w:p w14:paraId="04CF9A19" w14:textId="77777777" w:rsidR="00146B36" w:rsidRPr="003D2877" w:rsidRDefault="003D2877" w:rsidP="009C6A4C">
      <w:pPr>
        <w:pStyle w:val="afff7"/>
        <w:rPr>
          <w:rFonts w:eastAsia="Courier New"/>
        </w:rPr>
      </w:pPr>
      <w:r w:rsidRPr="003D2877">
        <w:rPr>
          <w:rFonts w:eastAsia="Courier New"/>
        </w:rPr>
        <w:tab/>
      </w:r>
      <w:r w:rsidRPr="003D2877">
        <w:rPr>
          <w:rFonts w:eastAsia="Courier New"/>
        </w:rPr>
        <w:tab/>
      </w:r>
      <w:r w:rsidRPr="003D2877">
        <w:rPr>
          <w:rFonts w:eastAsia="Courier New"/>
        </w:rPr>
        <w:tab/>
      </w:r>
      <w:r w:rsidRPr="003D2877">
        <w:rPr>
          <w:rFonts w:eastAsia="Courier New"/>
        </w:rPr>
        <w:tab/>
        <w:t>&lt;xs:element ref="graphs"/&gt;</w:t>
      </w:r>
    </w:p>
    <w:p w14:paraId="2B576FA6" w14:textId="77777777" w:rsidR="00146B36" w:rsidRPr="003D2877" w:rsidRDefault="003D2877" w:rsidP="009C6A4C">
      <w:pPr>
        <w:pStyle w:val="afff7"/>
        <w:rPr>
          <w:rFonts w:eastAsia="Courier New"/>
        </w:rPr>
      </w:pPr>
      <w:r w:rsidRPr="003D2877">
        <w:rPr>
          <w:rFonts w:eastAsia="Courier New"/>
        </w:rPr>
        <w:lastRenderedPageBreak/>
        <w:tab/>
      </w:r>
      <w:r w:rsidRPr="003D2877">
        <w:rPr>
          <w:rFonts w:eastAsia="Courier New"/>
        </w:rPr>
        <w:tab/>
      </w:r>
      <w:r w:rsidRPr="003D2877">
        <w:rPr>
          <w:rFonts w:eastAsia="Courier New"/>
        </w:rPr>
        <w:tab/>
        <w:t>&lt;/xs:sequence&gt;</w:t>
      </w:r>
    </w:p>
    <w:p w14:paraId="5463007B" w14:textId="77777777" w:rsidR="00146B36" w:rsidRPr="003D2877" w:rsidRDefault="003D2877" w:rsidP="009C6A4C">
      <w:pPr>
        <w:pStyle w:val="afff7"/>
        <w:rPr>
          <w:rFonts w:eastAsia="Courier New"/>
        </w:rPr>
      </w:pPr>
      <w:r w:rsidRPr="003D2877">
        <w:rPr>
          <w:rFonts w:eastAsia="Courier New"/>
        </w:rPr>
        <w:tab/>
      </w:r>
      <w:r w:rsidRPr="003D2877">
        <w:rPr>
          <w:rFonts w:eastAsia="Courier New"/>
        </w:rPr>
        <w:tab/>
        <w:t>&lt;/xs:complexType&gt;</w:t>
      </w:r>
    </w:p>
    <w:p w14:paraId="75164BF7" w14:textId="77777777" w:rsidR="00146B36" w:rsidRPr="003D2877" w:rsidRDefault="003D2877" w:rsidP="009C6A4C">
      <w:pPr>
        <w:pStyle w:val="afff7"/>
        <w:rPr>
          <w:rFonts w:eastAsia="Courier New"/>
        </w:rPr>
      </w:pPr>
      <w:r w:rsidRPr="003D2877">
        <w:rPr>
          <w:rFonts w:eastAsia="Courier New"/>
        </w:rPr>
        <w:tab/>
        <w:t>&lt;/xs:element&gt;</w:t>
      </w:r>
    </w:p>
    <w:p w14:paraId="736D4866" w14:textId="77777777" w:rsidR="00146B36" w:rsidRPr="003D2877" w:rsidRDefault="003D2877" w:rsidP="009C6A4C">
      <w:pPr>
        <w:pStyle w:val="afff7"/>
        <w:rPr>
          <w:rFonts w:eastAsia="Courier New"/>
        </w:rPr>
      </w:pPr>
      <w:r w:rsidRPr="003D2877">
        <w:rPr>
          <w:rFonts w:eastAsia="Courier New"/>
        </w:rPr>
        <w:tab/>
        <w:t>&lt;xs:element name="clinrec"&gt;</w:t>
      </w:r>
    </w:p>
    <w:p w14:paraId="427F730E" w14:textId="77777777" w:rsidR="00146B36" w:rsidRPr="003D2877" w:rsidRDefault="003D2877" w:rsidP="009C6A4C">
      <w:pPr>
        <w:pStyle w:val="afff7"/>
        <w:rPr>
          <w:rFonts w:eastAsia="Courier New"/>
        </w:rPr>
      </w:pPr>
      <w:r w:rsidRPr="003D2877">
        <w:rPr>
          <w:rFonts w:eastAsia="Courier New"/>
        </w:rPr>
        <w:tab/>
      </w:r>
      <w:r w:rsidRPr="003D2877">
        <w:rPr>
          <w:rFonts w:eastAsia="Courier New"/>
        </w:rPr>
        <w:tab/>
        <w:t>&lt;xs:complexType&gt;</w:t>
      </w:r>
    </w:p>
    <w:p w14:paraId="2E6DBF9F" w14:textId="77777777" w:rsidR="00146B36" w:rsidRPr="003D2877" w:rsidRDefault="003D2877" w:rsidP="009C6A4C">
      <w:pPr>
        <w:pStyle w:val="afff7"/>
        <w:rPr>
          <w:rFonts w:eastAsia="Courier New"/>
        </w:rPr>
      </w:pPr>
      <w:r w:rsidRPr="003D2877">
        <w:rPr>
          <w:rFonts w:eastAsia="Courier New"/>
        </w:rPr>
        <w:tab/>
      </w:r>
      <w:r w:rsidRPr="003D2877">
        <w:rPr>
          <w:rFonts w:eastAsia="Courier New"/>
        </w:rPr>
        <w:tab/>
      </w:r>
      <w:r w:rsidRPr="003D2877">
        <w:rPr>
          <w:rFonts w:eastAsia="Courier New"/>
        </w:rPr>
        <w:tab/>
        <w:t>&lt;xs:sequence&gt;</w:t>
      </w:r>
    </w:p>
    <w:p w14:paraId="435D00F1" w14:textId="77777777" w:rsidR="00146B36" w:rsidRPr="003D2877" w:rsidRDefault="003D2877" w:rsidP="009C6A4C">
      <w:pPr>
        <w:pStyle w:val="afff7"/>
        <w:rPr>
          <w:rFonts w:eastAsia="Courier New"/>
        </w:rPr>
      </w:pPr>
      <w:r w:rsidRPr="003D2877">
        <w:rPr>
          <w:rFonts w:eastAsia="Courier New"/>
        </w:rPr>
        <w:tab/>
      </w:r>
      <w:r w:rsidRPr="003D2877">
        <w:rPr>
          <w:rFonts w:eastAsia="Courier New"/>
        </w:rPr>
        <w:tab/>
      </w:r>
      <w:r w:rsidRPr="003D2877">
        <w:rPr>
          <w:rFonts w:eastAsia="Courier New"/>
        </w:rPr>
        <w:tab/>
      </w:r>
      <w:r w:rsidRPr="003D2877">
        <w:rPr>
          <w:rFonts w:eastAsia="Courier New"/>
        </w:rPr>
        <w:tab/>
        <w:t>&lt;xs:element ref="summary"/&gt;</w:t>
      </w:r>
    </w:p>
    <w:p w14:paraId="61F9F0A5" w14:textId="77777777" w:rsidR="00146B36" w:rsidRPr="003D2877" w:rsidRDefault="003D2877" w:rsidP="009C6A4C">
      <w:pPr>
        <w:pStyle w:val="afff7"/>
        <w:rPr>
          <w:rFonts w:eastAsia="Courier New"/>
        </w:rPr>
      </w:pPr>
      <w:r w:rsidRPr="003D2877">
        <w:rPr>
          <w:rFonts w:eastAsia="Courier New"/>
        </w:rPr>
        <w:tab/>
      </w:r>
      <w:r w:rsidRPr="003D2877">
        <w:rPr>
          <w:rFonts w:eastAsia="Courier New"/>
        </w:rPr>
        <w:tab/>
      </w:r>
      <w:r w:rsidRPr="003D2877">
        <w:rPr>
          <w:rFonts w:eastAsia="Courier New"/>
        </w:rPr>
        <w:tab/>
      </w:r>
      <w:r w:rsidRPr="003D2877">
        <w:rPr>
          <w:rFonts w:eastAsia="Courier New"/>
        </w:rPr>
        <w:tab/>
        <w:t>&lt;xs:element ref="thesises"/&gt;</w:t>
      </w:r>
    </w:p>
    <w:p w14:paraId="4C91D4A4" w14:textId="77777777" w:rsidR="00146B36" w:rsidRPr="003D2877" w:rsidRDefault="003D2877" w:rsidP="009C6A4C">
      <w:pPr>
        <w:pStyle w:val="afff7"/>
        <w:rPr>
          <w:rFonts w:eastAsia="Courier New"/>
        </w:rPr>
      </w:pPr>
      <w:r w:rsidRPr="003D2877">
        <w:rPr>
          <w:rFonts w:eastAsia="Courier New"/>
        </w:rPr>
        <w:tab/>
      </w:r>
      <w:r w:rsidRPr="003D2877">
        <w:rPr>
          <w:rFonts w:eastAsia="Courier New"/>
        </w:rPr>
        <w:tab/>
      </w:r>
      <w:r w:rsidRPr="003D2877">
        <w:rPr>
          <w:rFonts w:eastAsia="Courier New"/>
        </w:rPr>
        <w:tab/>
        <w:t>&lt;/xs:sequence&gt;</w:t>
      </w:r>
    </w:p>
    <w:p w14:paraId="1197643C" w14:textId="77777777" w:rsidR="00146B36" w:rsidRPr="003D2877" w:rsidRDefault="003D2877" w:rsidP="009C6A4C">
      <w:pPr>
        <w:pStyle w:val="afff7"/>
        <w:rPr>
          <w:rFonts w:eastAsia="Courier New"/>
        </w:rPr>
      </w:pPr>
      <w:r w:rsidRPr="003D2877">
        <w:rPr>
          <w:rFonts w:eastAsia="Courier New"/>
        </w:rPr>
        <w:tab/>
      </w:r>
      <w:r w:rsidRPr="003D2877">
        <w:rPr>
          <w:rFonts w:eastAsia="Courier New"/>
        </w:rPr>
        <w:tab/>
        <w:t>&lt;/xs:complexType&gt;</w:t>
      </w:r>
    </w:p>
    <w:p w14:paraId="77ECFE4D" w14:textId="77777777" w:rsidR="00146B36" w:rsidRPr="003D2877" w:rsidRDefault="003D2877" w:rsidP="009C6A4C">
      <w:pPr>
        <w:pStyle w:val="afff7"/>
        <w:rPr>
          <w:rFonts w:eastAsia="Courier New"/>
        </w:rPr>
      </w:pPr>
      <w:r w:rsidRPr="003D2877">
        <w:rPr>
          <w:rFonts w:eastAsia="Courier New"/>
        </w:rPr>
        <w:tab/>
        <w:t>&lt;/xs:element&gt;</w:t>
      </w:r>
    </w:p>
    <w:p w14:paraId="59E4CC21" w14:textId="77777777" w:rsidR="00146B36" w:rsidRPr="003D2877" w:rsidRDefault="003D2877" w:rsidP="009C6A4C">
      <w:pPr>
        <w:pStyle w:val="afff7"/>
        <w:rPr>
          <w:rFonts w:eastAsia="Courier New"/>
        </w:rPr>
      </w:pPr>
      <w:r w:rsidRPr="003D2877">
        <w:rPr>
          <w:rFonts w:eastAsia="Courier New"/>
        </w:rPr>
        <w:tab/>
        <w:t>&lt;xs:element name="summary"&gt;</w:t>
      </w:r>
    </w:p>
    <w:p w14:paraId="3977E714" w14:textId="77777777" w:rsidR="00146B36" w:rsidRPr="003D2877" w:rsidRDefault="003D2877" w:rsidP="009C6A4C">
      <w:pPr>
        <w:pStyle w:val="afff7"/>
        <w:rPr>
          <w:rFonts w:eastAsia="Courier New"/>
        </w:rPr>
      </w:pPr>
      <w:r w:rsidRPr="003D2877">
        <w:rPr>
          <w:rFonts w:eastAsia="Courier New"/>
        </w:rPr>
        <w:tab/>
      </w:r>
      <w:r w:rsidRPr="003D2877">
        <w:rPr>
          <w:rFonts w:eastAsia="Courier New"/>
        </w:rPr>
        <w:tab/>
        <w:t>&lt;xs:complexType&gt;</w:t>
      </w:r>
    </w:p>
    <w:p w14:paraId="47E8C2FB" w14:textId="77777777" w:rsidR="00146B36" w:rsidRPr="003D2877" w:rsidRDefault="003D2877" w:rsidP="009C6A4C">
      <w:pPr>
        <w:pStyle w:val="afff7"/>
        <w:rPr>
          <w:rFonts w:eastAsia="Courier New"/>
        </w:rPr>
      </w:pPr>
      <w:r w:rsidRPr="003D2877">
        <w:rPr>
          <w:rFonts w:eastAsia="Courier New"/>
        </w:rPr>
        <w:tab/>
      </w:r>
      <w:r w:rsidRPr="003D2877">
        <w:rPr>
          <w:rFonts w:eastAsia="Courier New"/>
        </w:rPr>
        <w:tab/>
      </w:r>
      <w:r w:rsidRPr="003D2877">
        <w:rPr>
          <w:rFonts w:eastAsia="Courier New"/>
        </w:rPr>
        <w:tab/>
        <w:t>&lt;xs:sequence&gt;</w:t>
      </w:r>
    </w:p>
    <w:p w14:paraId="478CF36C" w14:textId="77777777" w:rsidR="00146B36" w:rsidRPr="003D2877" w:rsidRDefault="003D2877" w:rsidP="009C6A4C">
      <w:pPr>
        <w:pStyle w:val="afff7"/>
        <w:rPr>
          <w:rFonts w:eastAsia="Courier New"/>
        </w:rPr>
      </w:pPr>
      <w:r w:rsidRPr="003D2877">
        <w:rPr>
          <w:rFonts w:eastAsia="Courier New"/>
        </w:rPr>
        <w:tab/>
      </w:r>
      <w:r w:rsidRPr="003D2877">
        <w:rPr>
          <w:rFonts w:eastAsia="Courier New"/>
        </w:rPr>
        <w:tab/>
      </w:r>
      <w:r w:rsidRPr="003D2877">
        <w:rPr>
          <w:rFonts w:eastAsia="Courier New"/>
        </w:rPr>
        <w:tab/>
      </w:r>
      <w:r w:rsidRPr="003D2877">
        <w:rPr>
          <w:rFonts w:eastAsia="Courier New"/>
        </w:rPr>
        <w:tab/>
        <w:t>&lt;xs:element ref="name"/&gt;</w:t>
      </w:r>
    </w:p>
    <w:p w14:paraId="056340B8" w14:textId="77777777" w:rsidR="00146B36" w:rsidRPr="003D2877" w:rsidRDefault="003D2877" w:rsidP="009C6A4C">
      <w:pPr>
        <w:pStyle w:val="afff7"/>
        <w:rPr>
          <w:rFonts w:eastAsia="Courier New"/>
        </w:rPr>
      </w:pPr>
      <w:r w:rsidRPr="003D2877">
        <w:rPr>
          <w:rFonts w:eastAsia="Courier New"/>
        </w:rPr>
        <w:tab/>
      </w:r>
      <w:r w:rsidRPr="003D2877">
        <w:rPr>
          <w:rFonts w:eastAsia="Courier New"/>
        </w:rPr>
        <w:tab/>
      </w:r>
      <w:r w:rsidRPr="003D2877">
        <w:rPr>
          <w:rFonts w:eastAsia="Courier New"/>
        </w:rPr>
        <w:tab/>
      </w:r>
      <w:r w:rsidRPr="003D2877">
        <w:rPr>
          <w:rFonts w:eastAsia="Courier New"/>
        </w:rPr>
        <w:tab/>
        <w:t>&lt;xs:element ref="id"/&gt;</w:t>
      </w:r>
    </w:p>
    <w:p w14:paraId="4BB67516" w14:textId="77777777" w:rsidR="00146B36" w:rsidRPr="003D2877" w:rsidRDefault="003D2877" w:rsidP="009C6A4C">
      <w:pPr>
        <w:pStyle w:val="afff7"/>
        <w:rPr>
          <w:rFonts w:eastAsia="Courier New"/>
        </w:rPr>
      </w:pPr>
      <w:r w:rsidRPr="003D2877">
        <w:rPr>
          <w:rFonts w:eastAsia="Courier New"/>
        </w:rPr>
        <w:t xml:space="preserve">          </w:t>
      </w:r>
      <w:r w:rsidRPr="003D2877">
        <w:rPr>
          <w:rFonts w:eastAsia="Courier New"/>
        </w:rPr>
        <w:tab/>
      </w:r>
      <w:r w:rsidRPr="003D2877">
        <w:rPr>
          <w:rFonts w:eastAsia="Courier New"/>
        </w:rPr>
        <w:tab/>
        <w:t xml:space="preserve">&lt;!-- </w:t>
      </w:r>
      <w:r>
        <w:rPr>
          <w:rFonts w:eastAsia="Courier New"/>
        </w:rPr>
        <w:t>Элементы</w:t>
      </w:r>
      <w:r w:rsidRPr="003D2877">
        <w:rPr>
          <w:rFonts w:eastAsia="Courier New"/>
        </w:rPr>
        <w:t xml:space="preserve"> MKB10, age_group </w:t>
      </w:r>
      <w:r>
        <w:rPr>
          <w:rFonts w:eastAsia="Courier New"/>
        </w:rPr>
        <w:t>обязательны</w:t>
      </w:r>
      <w:r w:rsidRPr="003D2877">
        <w:rPr>
          <w:rFonts w:eastAsia="Courier New"/>
        </w:rPr>
        <w:t xml:space="preserve"> </w:t>
      </w:r>
      <w:r>
        <w:rPr>
          <w:rFonts w:eastAsia="Courier New"/>
        </w:rPr>
        <w:t>для</w:t>
      </w:r>
      <w:r w:rsidRPr="003D2877">
        <w:rPr>
          <w:rFonts w:eastAsia="Courier New"/>
        </w:rPr>
        <w:t xml:space="preserve"> </w:t>
      </w:r>
      <w:r>
        <w:rPr>
          <w:rFonts w:eastAsia="Courier New"/>
        </w:rPr>
        <w:t>метода</w:t>
      </w:r>
      <w:r w:rsidRPr="003D2877">
        <w:rPr>
          <w:rFonts w:eastAsia="Courier New"/>
        </w:rPr>
        <w:t xml:space="preserve"> </w:t>
      </w:r>
      <w:r>
        <w:rPr>
          <w:rFonts w:eastAsia="Courier New"/>
        </w:rPr>
        <w:t>КР</w:t>
      </w:r>
      <w:r w:rsidRPr="003D2877">
        <w:rPr>
          <w:rFonts w:eastAsia="Courier New"/>
        </w:rPr>
        <w:t xml:space="preserve"> --&gt;</w:t>
      </w:r>
    </w:p>
    <w:p w14:paraId="31B6A735" w14:textId="77777777" w:rsidR="00146B36" w:rsidRPr="003D2877" w:rsidRDefault="003D2877" w:rsidP="009C6A4C">
      <w:pPr>
        <w:pStyle w:val="afff7"/>
        <w:rPr>
          <w:rFonts w:eastAsia="Courier New"/>
        </w:rPr>
      </w:pPr>
      <w:r w:rsidRPr="003D2877">
        <w:rPr>
          <w:rFonts w:eastAsia="Courier New"/>
        </w:rPr>
        <w:tab/>
      </w:r>
      <w:r w:rsidRPr="003D2877">
        <w:rPr>
          <w:rFonts w:eastAsia="Courier New"/>
        </w:rPr>
        <w:tab/>
      </w:r>
      <w:r w:rsidRPr="003D2877">
        <w:rPr>
          <w:rFonts w:eastAsia="Courier New"/>
        </w:rPr>
        <w:tab/>
      </w:r>
      <w:r w:rsidRPr="003D2877">
        <w:rPr>
          <w:rFonts w:eastAsia="Courier New"/>
        </w:rPr>
        <w:tab/>
        <w:t>&lt;xs:element ref="MKB10" minOccurs="0" maxOccurs="unbounded"/&gt;</w:t>
      </w:r>
    </w:p>
    <w:p w14:paraId="47396A67" w14:textId="77777777" w:rsidR="00146B36" w:rsidRPr="003D2877" w:rsidRDefault="003D2877" w:rsidP="009C6A4C">
      <w:pPr>
        <w:pStyle w:val="afff7"/>
        <w:rPr>
          <w:rFonts w:eastAsia="Courier New"/>
        </w:rPr>
      </w:pPr>
      <w:r w:rsidRPr="003D2877">
        <w:rPr>
          <w:rFonts w:eastAsia="Courier New"/>
        </w:rPr>
        <w:tab/>
      </w:r>
      <w:r w:rsidRPr="003D2877">
        <w:rPr>
          <w:rFonts w:eastAsia="Courier New"/>
        </w:rPr>
        <w:tab/>
      </w:r>
      <w:r w:rsidRPr="003D2877">
        <w:rPr>
          <w:rFonts w:eastAsia="Courier New"/>
        </w:rPr>
        <w:tab/>
      </w:r>
      <w:r w:rsidRPr="003D2877">
        <w:rPr>
          <w:rFonts w:eastAsia="Courier New"/>
        </w:rPr>
        <w:tab/>
        <w:t>&lt;xs:element ref="age_group" minOccurs="0"/&gt;</w:t>
      </w:r>
    </w:p>
    <w:p w14:paraId="00B3DC92" w14:textId="77777777" w:rsidR="00146B36" w:rsidRPr="00F6160A" w:rsidRDefault="003D2877" w:rsidP="009C6A4C">
      <w:pPr>
        <w:pStyle w:val="afff7"/>
        <w:rPr>
          <w:rFonts w:eastAsia="Courier New"/>
          <w:lang w:val="ru-RU"/>
        </w:rPr>
      </w:pPr>
      <w:r w:rsidRPr="003D2877">
        <w:rPr>
          <w:rFonts w:eastAsia="Courier New"/>
        </w:rPr>
        <w:t xml:space="preserve">          </w:t>
      </w:r>
      <w:r w:rsidRPr="003D2877">
        <w:rPr>
          <w:rFonts w:eastAsia="Courier New"/>
        </w:rPr>
        <w:tab/>
      </w:r>
      <w:r w:rsidRPr="003D2877">
        <w:rPr>
          <w:rFonts w:eastAsia="Courier New"/>
        </w:rPr>
        <w:tab/>
      </w:r>
      <w:r w:rsidRPr="00F6160A">
        <w:rPr>
          <w:rFonts w:eastAsia="Courier New"/>
          <w:lang w:val="ru-RU"/>
        </w:rPr>
        <w:t xml:space="preserve">&lt;!-- Элемент </w:t>
      </w:r>
      <w:r>
        <w:rPr>
          <w:rFonts w:eastAsia="Courier New"/>
        </w:rPr>
        <w:t>profile</w:t>
      </w:r>
      <w:r w:rsidRPr="00F6160A">
        <w:rPr>
          <w:rFonts w:eastAsia="Courier New"/>
          <w:lang w:val="ru-RU"/>
        </w:rPr>
        <w:t xml:space="preserve"> обязателен для метода ОМП --&gt;</w:t>
      </w:r>
    </w:p>
    <w:p w14:paraId="0F2176C7" w14:textId="77777777" w:rsidR="00146B36" w:rsidRPr="003D2877" w:rsidRDefault="003D2877" w:rsidP="009C6A4C">
      <w:pPr>
        <w:pStyle w:val="afff7"/>
        <w:rPr>
          <w:rFonts w:eastAsia="Courier New"/>
        </w:rPr>
      </w:pPr>
      <w:r w:rsidRPr="00F6160A">
        <w:rPr>
          <w:rFonts w:eastAsia="Courier New"/>
          <w:lang w:val="ru-RU"/>
        </w:rPr>
        <w:tab/>
      </w:r>
      <w:r w:rsidRPr="00F6160A">
        <w:rPr>
          <w:rFonts w:eastAsia="Courier New"/>
          <w:lang w:val="ru-RU"/>
        </w:rPr>
        <w:tab/>
      </w:r>
      <w:r w:rsidRPr="00F6160A">
        <w:rPr>
          <w:rFonts w:eastAsia="Courier New"/>
          <w:lang w:val="ru-RU"/>
        </w:rPr>
        <w:tab/>
      </w:r>
      <w:r w:rsidRPr="00F6160A">
        <w:rPr>
          <w:rFonts w:eastAsia="Courier New"/>
          <w:lang w:val="ru-RU"/>
        </w:rPr>
        <w:tab/>
      </w:r>
      <w:r w:rsidRPr="003D2877">
        <w:rPr>
          <w:rFonts w:eastAsia="Courier New"/>
        </w:rPr>
        <w:t>&lt;xs:element ref="profile" minOccurs="0" maxOccurs="1"/&gt;</w:t>
      </w:r>
    </w:p>
    <w:p w14:paraId="11D66A71" w14:textId="77777777" w:rsidR="00146B36" w:rsidRPr="003D2877" w:rsidRDefault="003D2877" w:rsidP="009C6A4C">
      <w:pPr>
        <w:pStyle w:val="afff7"/>
        <w:rPr>
          <w:rFonts w:eastAsia="Courier New"/>
        </w:rPr>
      </w:pPr>
      <w:r w:rsidRPr="003D2877">
        <w:rPr>
          <w:rFonts w:eastAsia="Courier New"/>
        </w:rPr>
        <w:tab/>
      </w:r>
      <w:r w:rsidRPr="003D2877">
        <w:rPr>
          <w:rFonts w:eastAsia="Courier New"/>
        </w:rPr>
        <w:tab/>
      </w:r>
      <w:r w:rsidRPr="003D2877">
        <w:rPr>
          <w:rFonts w:eastAsia="Courier New"/>
        </w:rPr>
        <w:tab/>
      </w:r>
      <w:r w:rsidRPr="003D2877">
        <w:rPr>
          <w:rFonts w:eastAsia="Courier New"/>
        </w:rPr>
        <w:tab/>
        <w:t>&lt;xs:element ref="revision"/&gt;</w:t>
      </w:r>
    </w:p>
    <w:p w14:paraId="69BE2E3A" w14:textId="77777777" w:rsidR="00146B36" w:rsidRPr="003D2877" w:rsidRDefault="003D2877" w:rsidP="009C6A4C">
      <w:pPr>
        <w:pStyle w:val="afff7"/>
        <w:rPr>
          <w:rFonts w:eastAsia="Courier New"/>
        </w:rPr>
      </w:pPr>
      <w:r w:rsidRPr="003D2877">
        <w:rPr>
          <w:rFonts w:eastAsia="Courier New"/>
        </w:rPr>
        <w:tab/>
      </w:r>
      <w:r w:rsidRPr="003D2877">
        <w:rPr>
          <w:rFonts w:eastAsia="Courier New"/>
        </w:rPr>
        <w:tab/>
      </w:r>
      <w:r w:rsidRPr="003D2877">
        <w:rPr>
          <w:rFonts w:eastAsia="Courier New"/>
        </w:rPr>
        <w:tab/>
        <w:t>&lt;/xs:sequence&gt;</w:t>
      </w:r>
    </w:p>
    <w:p w14:paraId="40005FF8" w14:textId="77777777" w:rsidR="00146B36" w:rsidRPr="003D2877" w:rsidRDefault="003D2877" w:rsidP="009C6A4C">
      <w:pPr>
        <w:pStyle w:val="afff7"/>
        <w:rPr>
          <w:rFonts w:eastAsia="Courier New"/>
        </w:rPr>
      </w:pPr>
      <w:r w:rsidRPr="003D2877">
        <w:rPr>
          <w:rFonts w:eastAsia="Courier New"/>
        </w:rPr>
        <w:tab/>
      </w:r>
      <w:r w:rsidRPr="003D2877">
        <w:rPr>
          <w:rFonts w:eastAsia="Courier New"/>
        </w:rPr>
        <w:tab/>
        <w:t>&lt;/xs:complexType&gt;</w:t>
      </w:r>
    </w:p>
    <w:p w14:paraId="696E76AC" w14:textId="77777777" w:rsidR="00146B36" w:rsidRPr="003D2877" w:rsidRDefault="003D2877" w:rsidP="009C6A4C">
      <w:pPr>
        <w:pStyle w:val="afff7"/>
        <w:rPr>
          <w:rFonts w:eastAsia="Courier New"/>
        </w:rPr>
      </w:pPr>
      <w:r w:rsidRPr="003D2877">
        <w:rPr>
          <w:rFonts w:eastAsia="Courier New"/>
        </w:rPr>
        <w:tab/>
        <w:t>&lt;/xs:element&gt;</w:t>
      </w:r>
    </w:p>
    <w:p w14:paraId="4DCB8C8F" w14:textId="77777777" w:rsidR="00146B36" w:rsidRPr="003D2877" w:rsidRDefault="003D2877" w:rsidP="009C6A4C">
      <w:pPr>
        <w:pStyle w:val="afff7"/>
        <w:rPr>
          <w:rFonts w:eastAsia="Courier New"/>
        </w:rPr>
      </w:pPr>
      <w:r w:rsidRPr="003D2877">
        <w:rPr>
          <w:rFonts w:eastAsia="Courier New"/>
        </w:rPr>
        <w:tab/>
        <w:t>&lt;xs:element name="revision"&gt;</w:t>
      </w:r>
    </w:p>
    <w:p w14:paraId="14DC2F41" w14:textId="77777777" w:rsidR="00146B36" w:rsidRPr="003D2877" w:rsidRDefault="003D2877" w:rsidP="009C6A4C">
      <w:pPr>
        <w:pStyle w:val="afff7"/>
        <w:rPr>
          <w:rFonts w:eastAsia="Courier New"/>
        </w:rPr>
      </w:pPr>
      <w:r w:rsidRPr="003D2877">
        <w:rPr>
          <w:rFonts w:eastAsia="Courier New"/>
        </w:rPr>
        <w:tab/>
      </w:r>
      <w:r w:rsidRPr="003D2877">
        <w:rPr>
          <w:rFonts w:eastAsia="Courier New"/>
        </w:rPr>
        <w:tab/>
        <w:t>&lt;xs:complexType&gt;</w:t>
      </w:r>
    </w:p>
    <w:p w14:paraId="5E0D9A44" w14:textId="77777777" w:rsidR="00146B36" w:rsidRPr="003D2877" w:rsidRDefault="003D2877" w:rsidP="009C6A4C">
      <w:pPr>
        <w:pStyle w:val="afff7"/>
        <w:rPr>
          <w:rFonts w:eastAsia="Courier New"/>
        </w:rPr>
      </w:pPr>
      <w:r w:rsidRPr="003D2877">
        <w:rPr>
          <w:rFonts w:eastAsia="Courier New"/>
        </w:rPr>
        <w:tab/>
      </w:r>
      <w:r w:rsidRPr="003D2877">
        <w:rPr>
          <w:rFonts w:eastAsia="Courier New"/>
        </w:rPr>
        <w:tab/>
      </w:r>
      <w:r w:rsidRPr="003D2877">
        <w:rPr>
          <w:rFonts w:eastAsia="Courier New"/>
        </w:rPr>
        <w:tab/>
        <w:t>&lt;xs:sequence&gt;</w:t>
      </w:r>
    </w:p>
    <w:p w14:paraId="4AE411BF" w14:textId="77777777" w:rsidR="00146B36" w:rsidRPr="003D2877" w:rsidRDefault="003D2877" w:rsidP="009C6A4C">
      <w:pPr>
        <w:pStyle w:val="afff7"/>
        <w:rPr>
          <w:rFonts w:eastAsia="Courier New"/>
        </w:rPr>
      </w:pPr>
      <w:r w:rsidRPr="003D2877">
        <w:rPr>
          <w:rFonts w:eastAsia="Courier New"/>
        </w:rPr>
        <w:tab/>
      </w:r>
      <w:r w:rsidRPr="003D2877">
        <w:rPr>
          <w:rFonts w:eastAsia="Courier New"/>
        </w:rPr>
        <w:tab/>
      </w:r>
      <w:r w:rsidRPr="003D2877">
        <w:rPr>
          <w:rFonts w:eastAsia="Courier New"/>
        </w:rPr>
        <w:tab/>
      </w:r>
      <w:r w:rsidRPr="003D2877">
        <w:rPr>
          <w:rFonts w:eastAsia="Courier New"/>
        </w:rPr>
        <w:tab/>
        <w:t>&lt;xs:element ref="id"/&gt;</w:t>
      </w:r>
    </w:p>
    <w:p w14:paraId="2A89AD92" w14:textId="77777777" w:rsidR="00146B36" w:rsidRPr="003D2877" w:rsidRDefault="003D2877" w:rsidP="009C6A4C">
      <w:pPr>
        <w:pStyle w:val="afff7"/>
        <w:rPr>
          <w:rFonts w:eastAsia="Courier New"/>
        </w:rPr>
      </w:pPr>
      <w:r w:rsidRPr="003D2877">
        <w:rPr>
          <w:rFonts w:eastAsia="Courier New"/>
        </w:rPr>
        <w:tab/>
      </w:r>
      <w:r w:rsidRPr="003D2877">
        <w:rPr>
          <w:rFonts w:eastAsia="Courier New"/>
        </w:rPr>
        <w:tab/>
      </w:r>
      <w:r w:rsidRPr="003D2877">
        <w:rPr>
          <w:rFonts w:eastAsia="Courier New"/>
        </w:rPr>
        <w:tab/>
      </w:r>
      <w:r w:rsidRPr="003D2877">
        <w:rPr>
          <w:rFonts w:eastAsia="Courier New"/>
        </w:rPr>
        <w:tab/>
        <w:t>&lt;xs:element ref="begin_date"/&gt;</w:t>
      </w:r>
    </w:p>
    <w:p w14:paraId="7ED48411" w14:textId="77777777" w:rsidR="00146B36" w:rsidRPr="003D2877" w:rsidRDefault="003D2877" w:rsidP="009C6A4C">
      <w:pPr>
        <w:pStyle w:val="afff7"/>
        <w:rPr>
          <w:rFonts w:eastAsia="Courier New"/>
        </w:rPr>
      </w:pPr>
      <w:r w:rsidRPr="003D2877">
        <w:rPr>
          <w:rFonts w:eastAsia="Courier New"/>
        </w:rPr>
        <w:tab/>
      </w:r>
      <w:r w:rsidRPr="003D2877">
        <w:rPr>
          <w:rFonts w:eastAsia="Courier New"/>
        </w:rPr>
        <w:tab/>
      </w:r>
      <w:r w:rsidRPr="003D2877">
        <w:rPr>
          <w:rFonts w:eastAsia="Courier New"/>
        </w:rPr>
        <w:tab/>
      </w:r>
      <w:r w:rsidRPr="003D2877">
        <w:rPr>
          <w:rFonts w:eastAsia="Courier New"/>
        </w:rPr>
        <w:tab/>
        <w:t>&lt;xs:element ref="end_date"/&gt;</w:t>
      </w:r>
    </w:p>
    <w:p w14:paraId="39DB6BB3" w14:textId="77777777" w:rsidR="00146B36" w:rsidRPr="003D2877" w:rsidRDefault="003D2877" w:rsidP="009C6A4C">
      <w:pPr>
        <w:pStyle w:val="afff7"/>
        <w:rPr>
          <w:rFonts w:eastAsia="Courier New"/>
        </w:rPr>
      </w:pPr>
      <w:r w:rsidRPr="003D2877">
        <w:rPr>
          <w:rFonts w:eastAsia="Courier New"/>
        </w:rPr>
        <w:tab/>
      </w:r>
      <w:r w:rsidRPr="003D2877">
        <w:rPr>
          <w:rFonts w:eastAsia="Courier New"/>
        </w:rPr>
        <w:tab/>
      </w:r>
      <w:r w:rsidRPr="003D2877">
        <w:rPr>
          <w:rFonts w:eastAsia="Courier New"/>
        </w:rPr>
        <w:tab/>
        <w:t>&lt;/xs:sequence&gt;</w:t>
      </w:r>
    </w:p>
    <w:p w14:paraId="31BF7EAE" w14:textId="77777777" w:rsidR="00146B36" w:rsidRPr="003D2877" w:rsidRDefault="003D2877" w:rsidP="009C6A4C">
      <w:pPr>
        <w:pStyle w:val="afff7"/>
        <w:rPr>
          <w:rFonts w:eastAsia="Courier New"/>
        </w:rPr>
      </w:pPr>
      <w:r w:rsidRPr="003D2877">
        <w:rPr>
          <w:rFonts w:eastAsia="Courier New"/>
        </w:rPr>
        <w:tab/>
      </w:r>
      <w:r w:rsidRPr="003D2877">
        <w:rPr>
          <w:rFonts w:eastAsia="Courier New"/>
        </w:rPr>
        <w:tab/>
        <w:t>&lt;/xs:complexType&gt;</w:t>
      </w:r>
    </w:p>
    <w:p w14:paraId="1A6BAC16" w14:textId="77777777" w:rsidR="00146B36" w:rsidRPr="003D2877" w:rsidRDefault="003D2877" w:rsidP="009C6A4C">
      <w:pPr>
        <w:pStyle w:val="afff7"/>
        <w:rPr>
          <w:rFonts w:eastAsia="Courier New"/>
        </w:rPr>
      </w:pPr>
      <w:r w:rsidRPr="003D2877">
        <w:rPr>
          <w:rFonts w:eastAsia="Courier New"/>
        </w:rPr>
        <w:tab/>
        <w:t>&lt;/xs:element&gt;</w:t>
      </w:r>
    </w:p>
    <w:p w14:paraId="2FB5776C" w14:textId="77777777" w:rsidR="00146B36" w:rsidRPr="003D2877" w:rsidRDefault="003D2877" w:rsidP="009C6A4C">
      <w:pPr>
        <w:pStyle w:val="afff7"/>
        <w:rPr>
          <w:rFonts w:eastAsia="Courier New"/>
        </w:rPr>
      </w:pPr>
      <w:r w:rsidRPr="003D2877">
        <w:rPr>
          <w:rFonts w:eastAsia="Courier New"/>
        </w:rPr>
        <w:tab/>
        <w:t>&lt;xs:element name="thesises"&gt;</w:t>
      </w:r>
    </w:p>
    <w:p w14:paraId="5FB3433F" w14:textId="77777777" w:rsidR="00146B36" w:rsidRPr="003D2877" w:rsidRDefault="003D2877" w:rsidP="009C6A4C">
      <w:pPr>
        <w:pStyle w:val="afff7"/>
        <w:rPr>
          <w:rFonts w:eastAsia="Courier New"/>
        </w:rPr>
      </w:pPr>
      <w:r w:rsidRPr="003D2877">
        <w:rPr>
          <w:rFonts w:eastAsia="Courier New"/>
        </w:rPr>
        <w:tab/>
      </w:r>
      <w:r w:rsidRPr="003D2877">
        <w:rPr>
          <w:rFonts w:eastAsia="Courier New"/>
        </w:rPr>
        <w:tab/>
        <w:t>&lt;xs:complexType&gt;</w:t>
      </w:r>
    </w:p>
    <w:p w14:paraId="7B27BFFE" w14:textId="77777777" w:rsidR="00146B36" w:rsidRPr="003D2877" w:rsidRDefault="003D2877" w:rsidP="009C6A4C">
      <w:pPr>
        <w:pStyle w:val="afff7"/>
        <w:rPr>
          <w:rFonts w:eastAsia="Courier New"/>
        </w:rPr>
      </w:pPr>
      <w:r w:rsidRPr="003D2877">
        <w:rPr>
          <w:rFonts w:eastAsia="Courier New"/>
        </w:rPr>
        <w:tab/>
      </w:r>
      <w:r w:rsidRPr="003D2877">
        <w:rPr>
          <w:rFonts w:eastAsia="Courier New"/>
        </w:rPr>
        <w:tab/>
      </w:r>
      <w:r w:rsidRPr="003D2877">
        <w:rPr>
          <w:rFonts w:eastAsia="Courier New"/>
        </w:rPr>
        <w:tab/>
        <w:t>&lt;xs:sequence&gt;</w:t>
      </w:r>
    </w:p>
    <w:p w14:paraId="3EFD79FF" w14:textId="77777777" w:rsidR="00146B36" w:rsidRPr="003D2877" w:rsidRDefault="003D2877" w:rsidP="009C6A4C">
      <w:pPr>
        <w:pStyle w:val="afff7"/>
        <w:rPr>
          <w:rFonts w:eastAsia="Courier New"/>
        </w:rPr>
      </w:pPr>
      <w:r w:rsidRPr="003D2877">
        <w:rPr>
          <w:rFonts w:eastAsia="Courier New"/>
        </w:rPr>
        <w:tab/>
      </w:r>
      <w:r w:rsidRPr="003D2877">
        <w:rPr>
          <w:rFonts w:eastAsia="Courier New"/>
        </w:rPr>
        <w:tab/>
      </w:r>
      <w:r w:rsidRPr="003D2877">
        <w:rPr>
          <w:rFonts w:eastAsia="Courier New"/>
        </w:rPr>
        <w:tab/>
      </w:r>
      <w:r w:rsidRPr="003D2877">
        <w:rPr>
          <w:rFonts w:eastAsia="Courier New"/>
        </w:rPr>
        <w:tab/>
        <w:t>&lt;xs:element maxOccurs="unbounded" ref="thesis-rec"/&gt;</w:t>
      </w:r>
    </w:p>
    <w:p w14:paraId="1D3DF5E5" w14:textId="77777777" w:rsidR="00146B36" w:rsidRPr="003D2877" w:rsidRDefault="003D2877" w:rsidP="009C6A4C">
      <w:pPr>
        <w:pStyle w:val="afff7"/>
        <w:rPr>
          <w:rFonts w:eastAsia="Courier New"/>
        </w:rPr>
      </w:pPr>
      <w:r w:rsidRPr="003D2877">
        <w:rPr>
          <w:rFonts w:eastAsia="Courier New"/>
        </w:rPr>
        <w:tab/>
      </w:r>
      <w:r w:rsidRPr="003D2877">
        <w:rPr>
          <w:rFonts w:eastAsia="Courier New"/>
        </w:rPr>
        <w:tab/>
      </w:r>
      <w:r w:rsidRPr="003D2877">
        <w:rPr>
          <w:rFonts w:eastAsia="Courier New"/>
        </w:rPr>
        <w:tab/>
        <w:t>&lt;/xs:sequence&gt;</w:t>
      </w:r>
    </w:p>
    <w:p w14:paraId="6D0F05E4" w14:textId="77777777" w:rsidR="00146B36" w:rsidRPr="003D2877" w:rsidRDefault="003D2877" w:rsidP="009C6A4C">
      <w:pPr>
        <w:pStyle w:val="afff7"/>
        <w:rPr>
          <w:rFonts w:eastAsia="Courier New"/>
        </w:rPr>
      </w:pPr>
      <w:r w:rsidRPr="003D2877">
        <w:rPr>
          <w:rFonts w:eastAsia="Courier New"/>
        </w:rPr>
        <w:tab/>
      </w:r>
      <w:r w:rsidRPr="003D2877">
        <w:rPr>
          <w:rFonts w:eastAsia="Courier New"/>
        </w:rPr>
        <w:tab/>
        <w:t>&lt;/xs:complexType&gt;</w:t>
      </w:r>
    </w:p>
    <w:p w14:paraId="7461E267" w14:textId="77777777" w:rsidR="00146B36" w:rsidRPr="003D2877" w:rsidRDefault="003D2877" w:rsidP="009C6A4C">
      <w:pPr>
        <w:pStyle w:val="afff7"/>
        <w:rPr>
          <w:rFonts w:eastAsia="Courier New"/>
        </w:rPr>
      </w:pPr>
      <w:r w:rsidRPr="003D2877">
        <w:rPr>
          <w:rFonts w:eastAsia="Courier New"/>
        </w:rPr>
        <w:tab/>
        <w:t>&lt;/xs:element&gt;</w:t>
      </w:r>
    </w:p>
    <w:p w14:paraId="6A377CE1" w14:textId="77777777" w:rsidR="00146B36" w:rsidRPr="003D2877" w:rsidRDefault="003D2877" w:rsidP="009C6A4C">
      <w:pPr>
        <w:pStyle w:val="afff7"/>
        <w:rPr>
          <w:rFonts w:eastAsia="Courier New"/>
        </w:rPr>
      </w:pPr>
      <w:r w:rsidRPr="003D2877">
        <w:rPr>
          <w:rFonts w:eastAsia="Courier New"/>
        </w:rPr>
        <w:tab/>
        <w:t>&lt;xs:element name="thesis-rec"&gt;</w:t>
      </w:r>
    </w:p>
    <w:p w14:paraId="6DBEC07E" w14:textId="77777777" w:rsidR="00146B36" w:rsidRPr="003D2877" w:rsidRDefault="003D2877" w:rsidP="009C6A4C">
      <w:pPr>
        <w:pStyle w:val="afff7"/>
        <w:rPr>
          <w:rFonts w:eastAsia="Courier New"/>
        </w:rPr>
      </w:pPr>
      <w:r w:rsidRPr="003D2877">
        <w:rPr>
          <w:rFonts w:eastAsia="Courier New"/>
        </w:rPr>
        <w:tab/>
      </w:r>
      <w:r w:rsidRPr="003D2877">
        <w:rPr>
          <w:rFonts w:eastAsia="Courier New"/>
        </w:rPr>
        <w:tab/>
        <w:t>&lt;xs:complexType&gt;</w:t>
      </w:r>
    </w:p>
    <w:p w14:paraId="49EB8C2C" w14:textId="77777777" w:rsidR="00146B36" w:rsidRPr="003D2877" w:rsidRDefault="003D2877" w:rsidP="009C6A4C">
      <w:pPr>
        <w:pStyle w:val="afff7"/>
        <w:rPr>
          <w:rFonts w:eastAsia="Courier New"/>
        </w:rPr>
      </w:pPr>
      <w:r w:rsidRPr="003D2877">
        <w:rPr>
          <w:rFonts w:eastAsia="Courier New"/>
        </w:rPr>
        <w:tab/>
      </w:r>
      <w:r w:rsidRPr="003D2877">
        <w:rPr>
          <w:rFonts w:eastAsia="Courier New"/>
        </w:rPr>
        <w:tab/>
      </w:r>
      <w:r w:rsidRPr="003D2877">
        <w:rPr>
          <w:rFonts w:eastAsia="Courier New"/>
        </w:rPr>
        <w:tab/>
        <w:t>&lt;xs:sequence&gt;</w:t>
      </w:r>
    </w:p>
    <w:p w14:paraId="6C6D4B20" w14:textId="77777777" w:rsidR="00146B36" w:rsidRPr="003D2877" w:rsidRDefault="003D2877" w:rsidP="009C6A4C">
      <w:pPr>
        <w:pStyle w:val="afff7"/>
        <w:rPr>
          <w:rFonts w:eastAsia="Courier New"/>
        </w:rPr>
      </w:pPr>
      <w:r w:rsidRPr="003D2877">
        <w:rPr>
          <w:rFonts w:eastAsia="Courier New"/>
        </w:rPr>
        <w:tab/>
      </w:r>
      <w:r w:rsidRPr="003D2877">
        <w:rPr>
          <w:rFonts w:eastAsia="Courier New"/>
        </w:rPr>
        <w:tab/>
      </w:r>
      <w:r w:rsidRPr="003D2877">
        <w:rPr>
          <w:rFonts w:eastAsia="Courier New"/>
        </w:rPr>
        <w:tab/>
      </w:r>
      <w:r w:rsidRPr="003D2877">
        <w:rPr>
          <w:rFonts w:eastAsia="Courier New"/>
        </w:rPr>
        <w:tab/>
        <w:t>&lt;xs:element minOccurs="0" ref="number"/&gt;</w:t>
      </w:r>
    </w:p>
    <w:p w14:paraId="37E7EDFB" w14:textId="77777777" w:rsidR="00146B36" w:rsidRPr="003D2877" w:rsidRDefault="003D2877" w:rsidP="009C6A4C">
      <w:pPr>
        <w:pStyle w:val="afff7"/>
        <w:rPr>
          <w:rFonts w:eastAsia="Courier New"/>
        </w:rPr>
      </w:pPr>
      <w:r w:rsidRPr="003D2877">
        <w:rPr>
          <w:rFonts w:eastAsia="Courier New"/>
        </w:rPr>
        <w:tab/>
      </w:r>
      <w:r w:rsidRPr="003D2877">
        <w:rPr>
          <w:rFonts w:eastAsia="Courier New"/>
        </w:rPr>
        <w:tab/>
      </w:r>
      <w:r w:rsidRPr="003D2877">
        <w:rPr>
          <w:rFonts w:eastAsia="Courier New"/>
        </w:rPr>
        <w:tab/>
      </w:r>
      <w:r w:rsidRPr="003D2877">
        <w:rPr>
          <w:rFonts w:eastAsia="Courier New"/>
        </w:rPr>
        <w:tab/>
        <w:t>&lt;xs:element ref="text"/&gt;</w:t>
      </w:r>
    </w:p>
    <w:p w14:paraId="57A18AA0" w14:textId="77777777" w:rsidR="00146B36" w:rsidRPr="003D2877" w:rsidRDefault="003D2877" w:rsidP="009C6A4C">
      <w:pPr>
        <w:pStyle w:val="afff7"/>
        <w:rPr>
          <w:rFonts w:eastAsia="Courier New"/>
        </w:rPr>
      </w:pPr>
      <w:r w:rsidRPr="003D2877">
        <w:rPr>
          <w:rFonts w:eastAsia="Courier New"/>
        </w:rPr>
        <w:tab/>
      </w:r>
      <w:r w:rsidRPr="003D2877">
        <w:rPr>
          <w:rFonts w:eastAsia="Courier New"/>
        </w:rPr>
        <w:tab/>
      </w:r>
      <w:r w:rsidRPr="003D2877">
        <w:rPr>
          <w:rFonts w:eastAsia="Courier New"/>
        </w:rPr>
        <w:tab/>
      </w:r>
      <w:r w:rsidRPr="003D2877">
        <w:rPr>
          <w:rFonts w:eastAsia="Courier New"/>
        </w:rPr>
        <w:tab/>
        <w:t>&lt;xs:element minOccurs="0" ref="comment"/&gt;</w:t>
      </w:r>
    </w:p>
    <w:p w14:paraId="6B501129" w14:textId="77777777" w:rsidR="00146B36" w:rsidRPr="003D2877" w:rsidRDefault="003D2877" w:rsidP="009C6A4C">
      <w:pPr>
        <w:pStyle w:val="afff7"/>
        <w:rPr>
          <w:rFonts w:eastAsia="Courier New"/>
        </w:rPr>
      </w:pPr>
      <w:r w:rsidRPr="003D2877">
        <w:rPr>
          <w:rFonts w:eastAsia="Courier New"/>
        </w:rPr>
        <w:tab/>
      </w:r>
      <w:r w:rsidRPr="003D2877">
        <w:rPr>
          <w:rFonts w:eastAsia="Courier New"/>
        </w:rPr>
        <w:tab/>
      </w:r>
      <w:r w:rsidRPr="003D2877">
        <w:rPr>
          <w:rFonts w:eastAsia="Courier New"/>
        </w:rPr>
        <w:tab/>
      </w:r>
      <w:r w:rsidRPr="003D2877">
        <w:rPr>
          <w:rFonts w:eastAsia="Courier New"/>
        </w:rPr>
        <w:tab/>
        <w:t>&lt;xs:element ref="stage"/&gt;</w:t>
      </w:r>
    </w:p>
    <w:p w14:paraId="79AF4774" w14:textId="77777777" w:rsidR="00146B36" w:rsidRPr="003D2877" w:rsidRDefault="003D2877" w:rsidP="009C6A4C">
      <w:pPr>
        <w:pStyle w:val="afff7"/>
        <w:rPr>
          <w:rFonts w:eastAsia="Courier New"/>
        </w:rPr>
      </w:pPr>
      <w:r w:rsidRPr="003D2877">
        <w:rPr>
          <w:rFonts w:eastAsia="Courier New"/>
        </w:rPr>
        <w:lastRenderedPageBreak/>
        <w:tab/>
      </w:r>
      <w:r w:rsidRPr="003D2877">
        <w:rPr>
          <w:rFonts w:eastAsia="Courier New"/>
        </w:rPr>
        <w:tab/>
      </w:r>
      <w:r w:rsidRPr="003D2877">
        <w:rPr>
          <w:rFonts w:eastAsia="Courier New"/>
        </w:rPr>
        <w:tab/>
      </w:r>
      <w:r w:rsidRPr="003D2877">
        <w:rPr>
          <w:rFonts w:eastAsia="Courier New"/>
        </w:rPr>
        <w:tab/>
        <w:t>&lt;xs:element ref="convincing"/&gt;</w:t>
      </w:r>
    </w:p>
    <w:p w14:paraId="54552D31" w14:textId="77777777" w:rsidR="00146B36" w:rsidRPr="003D2877" w:rsidRDefault="003D2877" w:rsidP="009C6A4C">
      <w:pPr>
        <w:pStyle w:val="afff7"/>
        <w:rPr>
          <w:rFonts w:eastAsia="Courier New"/>
        </w:rPr>
      </w:pPr>
      <w:r w:rsidRPr="003D2877">
        <w:rPr>
          <w:rFonts w:eastAsia="Courier New"/>
        </w:rPr>
        <w:tab/>
      </w:r>
      <w:r w:rsidRPr="003D2877">
        <w:rPr>
          <w:rFonts w:eastAsia="Courier New"/>
        </w:rPr>
        <w:tab/>
      </w:r>
      <w:r w:rsidRPr="003D2877">
        <w:rPr>
          <w:rFonts w:eastAsia="Courier New"/>
        </w:rPr>
        <w:tab/>
      </w:r>
      <w:r w:rsidRPr="003D2877">
        <w:rPr>
          <w:rFonts w:eastAsia="Courier New"/>
        </w:rPr>
        <w:tab/>
        <w:t>&lt;xs:element ref="evidential"/&gt;</w:t>
      </w:r>
    </w:p>
    <w:p w14:paraId="62B39AF9" w14:textId="77777777" w:rsidR="00146B36" w:rsidRPr="003D2877" w:rsidRDefault="003D2877" w:rsidP="009C6A4C">
      <w:pPr>
        <w:pStyle w:val="afff7"/>
        <w:rPr>
          <w:rFonts w:eastAsia="Courier New"/>
        </w:rPr>
      </w:pPr>
      <w:r w:rsidRPr="003D2877">
        <w:rPr>
          <w:rFonts w:eastAsia="Courier New"/>
        </w:rPr>
        <w:tab/>
      </w:r>
      <w:r w:rsidRPr="003D2877">
        <w:rPr>
          <w:rFonts w:eastAsia="Courier New"/>
        </w:rPr>
        <w:tab/>
      </w:r>
      <w:r w:rsidRPr="003D2877">
        <w:rPr>
          <w:rFonts w:eastAsia="Courier New"/>
        </w:rPr>
        <w:tab/>
      </w:r>
      <w:r w:rsidRPr="003D2877">
        <w:rPr>
          <w:rFonts w:eastAsia="Courier New"/>
        </w:rPr>
        <w:tab/>
        <w:t>&lt;xs:element minOccurs="0" ref="condition"/&gt;</w:t>
      </w:r>
    </w:p>
    <w:p w14:paraId="1F4D2B0F" w14:textId="77777777" w:rsidR="00146B36" w:rsidRPr="003D2877" w:rsidRDefault="003D2877" w:rsidP="009C6A4C">
      <w:pPr>
        <w:pStyle w:val="afff7"/>
        <w:rPr>
          <w:rFonts w:eastAsia="Courier New"/>
        </w:rPr>
      </w:pPr>
      <w:r w:rsidRPr="003D2877">
        <w:rPr>
          <w:rFonts w:eastAsia="Courier New"/>
        </w:rPr>
        <w:tab/>
      </w:r>
      <w:r w:rsidRPr="003D2877">
        <w:rPr>
          <w:rFonts w:eastAsia="Courier New"/>
        </w:rPr>
        <w:tab/>
      </w:r>
      <w:r w:rsidRPr="003D2877">
        <w:rPr>
          <w:rFonts w:eastAsia="Courier New"/>
        </w:rPr>
        <w:tab/>
      </w:r>
      <w:r w:rsidRPr="003D2877">
        <w:rPr>
          <w:rFonts w:eastAsia="Courier New"/>
        </w:rPr>
        <w:tab/>
        <w:t>&lt;xs:element minOccurs="0" ref="stadia"/&gt;</w:t>
      </w:r>
    </w:p>
    <w:p w14:paraId="6E79A7CD" w14:textId="77777777" w:rsidR="00146B36" w:rsidRPr="003D2877" w:rsidRDefault="003D2877" w:rsidP="009C6A4C">
      <w:pPr>
        <w:pStyle w:val="afff7"/>
        <w:rPr>
          <w:rFonts w:eastAsia="Courier New"/>
        </w:rPr>
      </w:pPr>
      <w:r w:rsidRPr="003D2877">
        <w:rPr>
          <w:rFonts w:eastAsia="Courier New"/>
        </w:rPr>
        <w:tab/>
      </w:r>
      <w:r w:rsidRPr="003D2877">
        <w:rPr>
          <w:rFonts w:eastAsia="Courier New"/>
        </w:rPr>
        <w:tab/>
      </w:r>
      <w:r w:rsidRPr="003D2877">
        <w:rPr>
          <w:rFonts w:eastAsia="Courier New"/>
        </w:rPr>
        <w:tab/>
      </w:r>
      <w:r w:rsidRPr="003D2877">
        <w:rPr>
          <w:rFonts w:eastAsia="Courier New"/>
        </w:rPr>
        <w:tab/>
        <w:t>&lt;xs:element minOccurs="0" ref="tnm"/&gt;</w:t>
      </w:r>
    </w:p>
    <w:p w14:paraId="4C275D02" w14:textId="77777777" w:rsidR="00146B36" w:rsidRPr="003D2877" w:rsidRDefault="003D2877" w:rsidP="009C6A4C">
      <w:pPr>
        <w:pStyle w:val="afff7"/>
        <w:rPr>
          <w:rFonts w:eastAsia="Courier New"/>
        </w:rPr>
      </w:pPr>
      <w:r w:rsidRPr="003D2877">
        <w:rPr>
          <w:rFonts w:eastAsia="Courier New"/>
        </w:rPr>
        <w:tab/>
      </w:r>
      <w:r w:rsidRPr="003D2877">
        <w:rPr>
          <w:rFonts w:eastAsia="Courier New"/>
        </w:rPr>
        <w:tab/>
      </w:r>
      <w:r w:rsidRPr="003D2877">
        <w:rPr>
          <w:rFonts w:eastAsia="Courier New"/>
        </w:rPr>
        <w:tab/>
      </w:r>
      <w:r w:rsidRPr="003D2877">
        <w:rPr>
          <w:rFonts w:eastAsia="Courier New"/>
        </w:rPr>
        <w:tab/>
        <w:t>&lt;xs:element minOccurs="0" ref="activities"/&gt;</w:t>
      </w:r>
    </w:p>
    <w:p w14:paraId="1D27E12F" w14:textId="77777777" w:rsidR="00146B36" w:rsidRPr="003D2877" w:rsidRDefault="003D2877" w:rsidP="009C6A4C">
      <w:pPr>
        <w:pStyle w:val="afff7"/>
        <w:rPr>
          <w:rFonts w:eastAsia="Courier New"/>
        </w:rPr>
      </w:pPr>
      <w:r w:rsidRPr="003D2877">
        <w:rPr>
          <w:rFonts w:eastAsia="Courier New"/>
        </w:rPr>
        <w:tab/>
      </w:r>
      <w:r w:rsidRPr="003D2877">
        <w:rPr>
          <w:rFonts w:eastAsia="Courier New"/>
        </w:rPr>
        <w:tab/>
      </w:r>
      <w:r w:rsidRPr="003D2877">
        <w:rPr>
          <w:rFonts w:eastAsia="Courier New"/>
        </w:rPr>
        <w:tab/>
        <w:t>&lt;/xs:sequence&gt;</w:t>
      </w:r>
    </w:p>
    <w:p w14:paraId="1DF6782E" w14:textId="77777777" w:rsidR="00146B36" w:rsidRPr="003D2877" w:rsidRDefault="003D2877" w:rsidP="009C6A4C">
      <w:pPr>
        <w:pStyle w:val="afff7"/>
        <w:rPr>
          <w:rFonts w:eastAsia="Courier New"/>
        </w:rPr>
      </w:pPr>
      <w:r w:rsidRPr="003D2877">
        <w:rPr>
          <w:rFonts w:eastAsia="Courier New"/>
        </w:rPr>
        <w:tab/>
      </w:r>
      <w:r w:rsidRPr="003D2877">
        <w:rPr>
          <w:rFonts w:eastAsia="Courier New"/>
        </w:rPr>
        <w:tab/>
        <w:t>&lt;/xs:complexType&gt;</w:t>
      </w:r>
    </w:p>
    <w:p w14:paraId="136D47B8" w14:textId="77777777" w:rsidR="00146B36" w:rsidRPr="003D2877" w:rsidRDefault="003D2877" w:rsidP="009C6A4C">
      <w:pPr>
        <w:pStyle w:val="afff7"/>
        <w:rPr>
          <w:rFonts w:eastAsia="Courier New"/>
        </w:rPr>
      </w:pPr>
      <w:r w:rsidRPr="003D2877">
        <w:rPr>
          <w:rFonts w:eastAsia="Courier New"/>
        </w:rPr>
        <w:tab/>
        <w:t>&lt;/xs:element&gt;</w:t>
      </w:r>
    </w:p>
    <w:p w14:paraId="62650A80" w14:textId="77777777" w:rsidR="00146B36" w:rsidRPr="003D2877" w:rsidRDefault="003D2877" w:rsidP="009C6A4C">
      <w:pPr>
        <w:pStyle w:val="afff7"/>
        <w:rPr>
          <w:rFonts w:eastAsia="Courier New"/>
        </w:rPr>
      </w:pPr>
      <w:r w:rsidRPr="003D2877">
        <w:rPr>
          <w:rFonts w:eastAsia="Courier New"/>
        </w:rPr>
        <w:tab/>
        <w:t>&lt;xs:element name="activities"&gt;</w:t>
      </w:r>
    </w:p>
    <w:p w14:paraId="5950B43A" w14:textId="77777777" w:rsidR="00146B36" w:rsidRPr="003D2877" w:rsidRDefault="003D2877" w:rsidP="009C6A4C">
      <w:pPr>
        <w:pStyle w:val="afff7"/>
        <w:rPr>
          <w:rFonts w:eastAsia="Courier New"/>
        </w:rPr>
      </w:pPr>
      <w:r w:rsidRPr="003D2877">
        <w:rPr>
          <w:rFonts w:eastAsia="Courier New"/>
        </w:rPr>
        <w:tab/>
      </w:r>
      <w:r w:rsidRPr="003D2877">
        <w:rPr>
          <w:rFonts w:eastAsia="Courier New"/>
        </w:rPr>
        <w:tab/>
        <w:t>&lt;xs:complexType&gt;</w:t>
      </w:r>
    </w:p>
    <w:p w14:paraId="081F0C36" w14:textId="77777777" w:rsidR="00146B36" w:rsidRPr="003D2877" w:rsidRDefault="003D2877" w:rsidP="009C6A4C">
      <w:pPr>
        <w:pStyle w:val="afff7"/>
        <w:rPr>
          <w:rFonts w:eastAsia="Courier New"/>
        </w:rPr>
      </w:pPr>
      <w:r w:rsidRPr="003D2877">
        <w:rPr>
          <w:rFonts w:eastAsia="Courier New"/>
        </w:rPr>
        <w:tab/>
      </w:r>
      <w:r w:rsidRPr="003D2877">
        <w:rPr>
          <w:rFonts w:eastAsia="Courier New"/>
        </w:rPr>
        <w:tab/>
      </w:r>
      <w:r w:rsidRPr="003D2877">
        <w:rPr>
          <w:rFonts w:eastAsia="Courier New"/>
        </w:rPr>
        <w:tab/>
        <w:t>&lt;xs:sequence&gt;</w:t>
      </w:r>
    </w:p>
    <w:p w14:paraId="2A241FC0" w14:textId="77777777" w:rsidR="00146B36" w:rsidRPr="003D2877" w:rsidRDefault="003D2877" w:rsidP="009C6A4C">
      <w:pPr>
        <w:pStyle w:val="afff7"/>
        <w:rPr>
          <w:rFonts w:eastAsia="Courier New"/>
        </w:rPr>
      </w:pPr>
      <w:r w:rsidRPr="003D2877">
        <w:rPr>
          <w:rFonts w:eastAsia="Courier New"/>
        </w:rPr>
        <w:tab/>
      </w:r>
      <w:r w:rsidRPr="003D2877">
        <w:rPr>
          <w:rFonts w:eastAsia="Courier New"/>
        </w:rPr>
        <w:tab/>
      </w:r>
      <w:r w:rsidRPr="003D2877">
        <w:rPr>
          <w:rFonts w:eastAsia="Courier New"/>
        </w:rPr>
        <w:tab/>
      </w:r>
      <w:r w:rsidRPr="003D2877">
        <w:rPr>
          <w:rFonts w:eastAsia="Courier New"/>
        </w:rPr>
        <w:tab/>
        <w:t>&lt;xs:element maxOccurs="unbounded" ref="activity"/&gt;</w:t>
      </w:r>
    </w:p>
    <w:p w14:paraId="46E2E210" w14:textId="77777777" w:rsidR="00146B36" w:rsidRPr="003D2877" w:rsidRDefault="003D2877" w:rsidP="009C6A4C">
      <w:pPr>
        <w:pStyle w:val="afff7"/>
        <w:rPr>
          <w:rFonts w:eastAsia="Courier New"/>
        </w:rPr>
      </w:pPr>
      <w:r w:rsidRPr="003D2877">
        <w:rPr>
          <w:rFonts w:eastAsia="Courier New"/>
        </w:rPr>
        <w:tab/>
      </w:r>
      <w:r w:rsidRPr="003D2877">
        <w:rPr>
          <w:rFonts w:eastAsia="Courier New"/>
        </w:rPr>
        <w:tab/>
      </w:r>
      <w:r w:rsidRPr="003D2877">
        <w:rPr>
          <w:rFonts w:eastAsia="Courier New"/>
        </w:rPr>
        <w:tab/>
        <w:t>&lt;/xs:sequence&gt;</w:t>
      </w:r>
    </w:p>
    <w:p w14:paraId="09076D70" w14:textId="77777777" w:rsidR="00146B36" w:rsidRPr="003D2877" w:rsidRDefault="003D2877" w:rsidP="009C6A4C">
      <w:pPr>
        <w:pStyle w:val="afff7"/>
        <w:rPr>
          <w:rFonts w:eastAsia="Courier New"/>
        </w:rPr>
      </w:pPr>
      <w:r w:rsidRPr="003D2877">
        <w:rPr>
          <w:rFonts w:eastAsia="Courier New"/>
        </w:rPr>
        <w:tab/>
      </w:r>
      <w:r w:rsidRPr="003D2877">
        <w:rPr>
          <w:rFonts w:eastAsia="Courier New"/>
        </w:rPr>
        <w:tab/>
        <w:t>&lt;/xs:complexType&gt;</w:t>
      </w:r>
    </w:p>
    <w:p w14:paraId="7CFE0B32" w14:textId="77777777" w:rsidR="00146B36" w:rsidRPr="003D2877" w:rsidRDefault="003D2877" w:rsidP="009C6A4C">
      <w:pPr>
        <w:pStyle w:val="afff7"/>
        <w:rPr>
          <w:rFonts w:eastAsia="Courier New"/>
        </w:rPr>
      </w:pPr>
      <w:r w:rsidRPr="003D2877">
        <w:rPr>
          <w:rFonts w:eastAsia="Courier New"/>
        </w:rPr>
        <w:tab/>
        <w:t>&lt;/xs:element&gt;</w:t>
      </w:r>
    </w:p>
    <w:p w14:paraId="39006F21" w14:textId="77777777" w:rsidR="00146B36" w:rsidRPr="003D2877" w:rsidRDefault="003D2877" w:rsidP="009C6A4C">
      <w:pPr>
        <w:pStyle w:val="afff7"/>
        <w:rPr>
          <w:rFonts w:eastAsia="Courier New"/>
        </w:rPr>
      </w:pPr>
      <w:r w:rsidRPr="003D2877">
        <w:rPr>
          <w:rFonts w:eastAsia="Courier New"/>
        </w:rPr>
        <w:tab/>
        <w:t>&lt;xs:element name="activity" nillable="false"&gt;</w:t>
      </w:r>
    </w:p>
    <w:p w14:paraId="60B42977" w14:textId="77777777" w:rsidR="00146B36" w:rsidRPr="003D2877" w:rsidRDefault="003D2877" w:rsidP="009C6A4C">
      <w:pPr>
        <w:pStyle w:val="afff7"/>
        <w:rPr>
          <w:rFonts w:eastAsia="Courier New"/>
        </w:rPr>
      </w:pPr>
      <w:r w:rsidRPr="003D2877">
        <w:rPr>
          <w:rFonts w:eastAsia="Courier New"/>
        </w:rPr>
        <w:tab/>
      </w:r>
      <w:r w:rsidRPr="003D2877">
        <w:rPr>
          <w:rFonts w:eastAsia="Courier New"/>
        </w:rPr>
        <w:tab/>
        <w:t>&lt;xs:complexType&gt;</w:t>
      </w:r>
    </w:p>
    <w:p w14:paraId="7AA7AA52" w14:textId="77777777" w:rsidR="00146B36" w:rsidRPr="003D2877" w:rsidRDefault="003D2877" w:rsidP="009C6A4C">
      <w:pPr>
        <w:pStyle w:val="afff7"/>
        <w:rPr>
          <w:rFonts w:eastAsia="Courier New"/>
        </w:rPr>
      </w:pPr>
      <w:r w:rsidRPr="003D2877">
        <w:rPr>
          <w:rFonts w:eastAsia="Courier New"/>
        </w:rPr>
        <w:tab/>
      </w:r>
      <w:r w:rsidRPr="003D2877">
        <w:rPr>
          <w:rFonts w:eastAsia="Courier New"/>
        </w:rPr>
        <w:tab/>
      </w:r>
      <w:r w:rsidRPr="003D2877">
        <w:rPr>
          <w:rFonts w:eastAsia="Courier New"/>
        </w:rPr>
        <w:tab/>
        <w:t>&lt;xs:sequence&gt;</w:t>
      </w:r>
    </w:p>
    <w:p w14:paraId="0D3E01CE" w14:textId="77777777" w:rsidR="00146B36" w:rsidRPr="003D2877" w:rsidRDefault="003D2877" w:rsidP="009C6A4C">
      <w:pPr>
        <w:pStyle w:val="afff7"/>
        <w:rPr>
          <w:rFonts w:eastAsia="Courier New"/>
        </w:rPr>
      </w:pPr>
      <w:r w:rsidRPr="003D2877">
        <w:rPr>
          <w:rFonts w:eastAsia="Courier New"/>
        </w:rPr>
        <w:tab/>
      </w:r>
      <w:r w:rsidRPr="003D2877">
        <w:rPr>
          <w:rFonts w:eastAsia="Courier New"/>
        </w:rPr>
        <w:tab/>
      </w:r>
      <w:r w:rsidRPr="003D2877">
        <w:rPr>
          <w:rFonts w:eastAsia="Courier New"/>
        </w:rPr>
        <w:tab/>
      </w:r>
      <w:r w:rsidRPr="003D2877">
        <w:rPr>
          <w:rFonts w:eastAsia="Courier New"/>
        </w:rPr>
        <w:tab/>
        <w:t>&lt;xs:element minOccurs="1" ref="name"/&gt;</w:t>
      </w:r>
    </w:p>
    <w:p w14:paraId="1ED7F29C" w14:textId="77777777" w:rsidR="00146B36" w:rsidRPr="003D2877" w:rsidRDefault="003D2877" w:rsidP="009C6A4C">
      <w:pPr>
        <w:pStyle w:val="afff7"/>
        <w:rPr>
          <w:rFonts w:eastAsia="Courier New"/>
        </w:rPr>
      </w:pPr>
      <w:r w:rsidRPr="003D2877">
        <w:rPr>
          <w:rFonts w:eastAsia="Courier New"/>
        </w:rPr>
        <w:tab/>
      </w:r>
      <w:r w:rsidRPr="003D2877">
        <w:rPr>
          <w:rFonts w:eastAsia="Courier New"/>
        </w:rPr>
        <w:tab/>
      </w:r>
      <w:r w:rsidRPr="003D2877">
        <w:rPr>
          <w:rFonts w:eastAsia="Courier New"/>
        </w:rPr>
        <w:tab/>
      </w:r>
      <w:r w:rsidRPr="003D2877">
        <w:rPr>
          <w:rFonts w:eastAsia="Courier New"/>
        </w:rPr>
        <w:tab/>
        <w:t>&lt;xs:choice&gt;</w:t>
      </w:r>
    </w:p>
    <w:p w14:paraId="5D831C0B" w14:textId="77777777" w:rsidR="00146B36" w:rsidRPr="003D2877" w:rsidRDefault="003D2877" w:rsidP="009C6A4C">
      <w:pPr>
        <w:pStyle w:val="afff7"/>
        <w:rPr>
          <w:rFonts w:eastAsia="Courier New"/>
        </w:rPr>
      </w:pPr>
      <w:r w:rsidRPr="003D2877">
        <w:rPr>
          <w:rFonts w:eastAsia="Courier New"/>
        </w:rPr>
        <w:tab/>
      </w:r>
      <w:r w:rsidRPr="003D2877">
        <w:rPr>
          <w:rFonts w:eastAsia="Courier New"/>
        </w:rPr>
        <w:tab/>
      </w:r>
      <w:r w:rsidRPr="003D2877">
        <w:rPr>
          <w:rFonts w:eastAsia="Courier New"/>
        </w:rPr>
        <w:tab/>
      </w:r>
      <w:r w:rsidRPr="003D2877">
        <w:rPr>
          <w:rFonts w:eastAsia="Courier New"/>
        </w:rPr>
        <w:tab/>
      </w:r>
      <w:r w:rsidRPr="003D2877">
        <w:rPr>
          <w:rFonts w:eastAsia="Courier New"/>
        </w:rPr>
        <w:tab/>
        <w:t>&lt;xs:element minOccurs="1" ref="services"/&gt;</w:t>
      </w:r>
    </w:p>
    <w:p w14:paraId="09D7B5E1" w14:textId="77777777" w:rsidR="00146B36" w:rsidRPr="00F6160A" w:rsidRDefault="003D2877" w:rsidP="009C6A4C">
      <w:pPr>
        <w:pStyle w:val="afff7"/>
        <w:rPr>
          <w:rFonts w:eastAsia="Courier New"/>
          <w:lang w:val="ru-RU"/>
        </w:rPr>
      </w:pPr>
      <w:r w:rsidRPr="003D2877">
        <w:rPr>
          <w:rFonts w:eastAsia="Courier New"/>
        </w:rPr>
        <w:tab/>
      </w:r>
      <w:r w:rsidRPr="003D2877">
        <w:rPr>
          <w:rFonts w:eastAsia="Courier New"/>
        </w:rPr>
        <w:tab/>
      </w:r>
      <w:r w:rsidRPr="003D2877">
        <w:rPr>
          <w:rFonts w:eastAsia="Courier New"/>
        </w:rPr>
        <w:tab/>
      </w:r>
      <w:r w:rsidRPr="003D2877">
        <w:rPr>
          <w:rFonts w:eastAsia="Courier New"/>
        </w:rPr>
        <w:tab/>
      </w:r>
      <w:r w:rsidRPr="003D2877">
        <w:rPr>
          <w:rFonts w:eastAsia="Courier New"/>
        </w:rPr>
        <w:tab/>
      </w:r>
      <w:r w:rsidRPr="00F6160A">
        <w:rPr>
          <w:rFonts w:eastAsia="Courier New"/>
          <w:lang w:val="ru-RU"/>
        </w:rPr>
        <w:t xml:space="preserve">&lt;!-- Установлен </w:t>
      </w:r>
      <w:r>
        <w:rPr>
          <w:rFonts w:eastAsia="Courier New"/>
        </w:rPr>
        <w:t>minOccurs</w:t>
      </w:r>
      <w:r w:rsidRPr="00F6160A">
        <w:rPr>
          <w:rFonts w:eastAsia="Courier New"/>
          <w:lang w:val="ru-RU"/>
        </w:rPr>
        <w:t>="0" - элемент обязателен для метода КР, но не должен быть в методе порядка ОМП --&gt;</w:t>
      </w:r>
    </w:p>
    <w:p w14:paraId="33693116" w14:textId="77777777" w:rsidR="00146B36" w:rsidRPr="003D2877" w:rsidRDefault="003D2877" w:rsidP="009C6A4C">
      <w:pPr>
        <w:pStyle w:val="afff7"/>
        <w:rPr>
          <w:rFonts w:eastAsia="Courier New"/>
        </w:rPr>
      </w:pPr>
      <w:r w:rsidRPr="00F6160A">
        <w:rPr>
          <w:rFonts w:eastAsia="Courier New"/>
          <w:lang w:val="ru-RU"/>
        </w:rPr>
        <w:tab/>
      </w:r>
      <w:r w:rsidRPr="00F6160A">
        <w:rPr>
          <w:rFonts w:eastAsia="Courier New"/>
          <w:lang w:val="ru-RU"/>
        </w:rPr>
        <w:tab/>
      </w:r>
      <w:r w:rsidRPr="00F6160A">
        <w:rPr>
          <w:rFonts w:eastAsia="Courier New"/>
          <w:lang w:val="ru-RU"/>
        </w:rPr>
        <w:tab/>
      </w:r>
      <w:r w:rsidRPr="00F6160A">
        <w:rPr>
          <w:rFonts w:eastAsia="Courier New"/>
          <w:lang w:val="ru-RU"/>
        </w:rPr>
        <w:tab/>
      </w:r>
      <w:r w:rsidRPr="00F6160A">
        <w:rPr>
          <w:rFonts w:eastAsia="Courier New"/>
          <w:lang w:val="ru-RU"/>
        </w:rPr>
        <w:tab/>
      </w:r>
      <w:r w:rsidRPr="003D2877">
        <w:rPr>
          <w:rFonts w:eastAsia="Courier New"/>
        </w:rPr>
        <w:t>&lt;xs:element minOccurs="0" ref="medications"/&gt;</w:t>
      </w:r>
    </w:p>
    <w:p w14:paraId="658CE33F" w14:textId="77777777" w:rsidR="00146B36" w:rsidRPr="003D2877" w:rsidRDefault="003D2877" w:rsidP="009C6A4C">
      <w:pPr>
        <w:pStyle w:val="afff7"/>
        <w:rPr>
          <w:rFonts w:eastAsia="Courier New"/>
        </w:rPr>
      </w:pPr>
      <w:r w:rsidRPr="003D2877">
        <w:rPr>
          <w:rFonts w:eastAsia="Courier New"/>
        </w:rPr>
        <w:tab/>
      </w:r>
      <w:r w:rsidRPr="003D2877">
        <w:rPr>
          <w:rFonts w:eastAsia="Courier New"/>
        </w:rPr>
        <w:tab/>
      </w:r>
      <w:r w:rsidRPr="003D2877">
        <w:rPr>
          <w:rFonts w:eastAsia="Courier New"/>
        </w:rPr>
        <w:tab/>
      </w:r>
      <w:r w:rsidRPr="003D2877">
        <w:rPr>
          <w:rFonts w:eastAsia="Courier New"/>
        </w:rPr>
        <w:tab/>
        <w:t>&lt;/xs:choice&gt;</w:t>
      </w:r>
    </w:p>
    <w:p w14:paraId="68F6C1F3" w14:textId="77777777" w:rsidR="00146B36" w:rsidRPr="003D2877" w:rsidRDefault="003D2877" w:rsidP="009C6A4C">
      <w:pPr>
        <w:pStyle w:val="afff7"/>
        <w:rPr>
          <w:rFonts w:eastAsia="Courier New"/>
        </w:rPr>
      </w:pPr>
      <w:r w:rsidRPr="003D2877">
        <w:rPr>
          <w:rFonts w:eastAsia="Courier New"/>
        </w:rPr>
        <w:tab/>
      </w:r>
      <w:r w:rsidRPr="003D2877">
        <w:rPr>
          <w:rFonts w:eastAsia="Courier New"/>
        </w:rPr>
        <w:tab/>
      </w:r>
      <w:r w:rsidRPr="003D2877">
        <w:rPr>
          <w:rFonts w:eastAsia="Courier New"/>
        </w:rPr>
        <w:tab/>
        <w:t>&lt;/xs:sequence&gt;</w:t>
      </w:r>
    </w:p>
    <w:p w14:paraId="5D7B6DDA" w14:textId="77777777" w:rsidR="00146B36" w:rsidRPr="003D2877" w:rsidRDefault="003D2877" w:rsidP="009C6A4C">
      <w:pPr>
        <w:pStyle w:val="afff7"/>
        <w:rPr>
          <w:rFonts w:eastAsia="Courier New"/>
        </w:rPr>
      </w:pPr>
      <w:r w:rsidRPr="003D2877">
        <w:rPr>
          <w:rFonts w:eastAsia="Courier New"/>
        </w:rPr>
        <w:tab/>
      </w:r>
      <w:r w:rsidRPr="003D2877">
        <w:rPr>
          <w:rFonts w:eastAsia="Courier New"/>
        </w:rPr>
        <w:tab/>
        <w:t>&lt;/xs:complexType&gt;</w:t>
      </w:r>
    </w:p>
    <w:p w14:paraId="63323795" w14:textId="77777777" w:rsidR="00146B36" w:rsidRPr="003D2877" w:rsidRDefault="003D2877" w:rsidP="009C6A4C">
      <w:pPr>
        <w:pStyle w:val="afff7"/>
        <w:rPr>
          <w:rFonts w:eastAsia="Courier New"/>
        </w:rPr>
      </w:pPr>
      <w:r w:rsidRPr="003D2877">
        <w:rPr>
          <w:rFonts w:eastAsia="Courier New"/>
        </w:rPr>
        <w:tab/>
        <w:t>&lt;/xs:element&gt;</w:t>
      </w:r>
    </w:p>
    <w:p w14:paraId="188B44D8" w14:textId="77777777" w:rsidR="00146B36" w:rsidRPr="003D2877" w:rsidRDefault="003D2877" w:rsidP="009C6A4C">
      <w:pPr>
        <w:pStyle w:val="afff7"/>
        <w:rPr>
          <w:rFonts w:eastAsia="Courier New"/>
        </w:rPr>
      </w:pPr>
      <w:r w:rsidRPr="003D2877">
        <w:rPr>
          <w:rFonts w:eastAsia="Courier New"/>
        </w:rPr>
        <w:tab/>
        <w:t>&lt;xs:element name="services"&gt;</w:t>
      </w:r>
    </w:p>
    <w:p w14:paraId="31DCD3A8" w14:textId="77777777" w:rsidR="00146B36" w:rsidRPr="003D2877" w:rsidRDefault="003D2877" w:rsidP="009C6A4C">
      <w:pPr>
        <w:pStyle w:val="afff7"/>
        <w:rPr>
          <w:rFonts w:eastAsia="Courier New"/>
        </w:rPr>
      </w:pPr>
      <w:r w:rsidRPr="003D2877">
        <w:rPr>
          <w:rFonts w:eastAsia="Courier New"/>
        </w:rPr>
        <w:tab/>
      </w:r>
      <w:r w:rsidRPr="003D2877">
        <w:rPr>
          <w:rFonts w:eastAsia="Courier New"/>
        </w:rPr>
        <w:tab/>
        <w:t>&lt;xs:complexType&gt;</w:t>
      </w:r>
    </w:p>
    <w:p w14:paraId="7FB0AEEA" w14:textId="77777777" w:rsidR="00146B36" w:rsidRPr="003D2877" w:rsidRDefault="003D2877" w:rsidP="009C6A4C">
      <w:pPr>
        <w:pStyle w:val="afff7"/>
        <w:rPr>
          <w:rFonts w:eastAsia="Courier New"/>
        </w:rPr>
      </w:pPr>
      <w:r w:rsidRPr="003D2877">
        <w:rPr>
          <w:rFonts w:eastAsia="Courier New"/>
        </w:rPr>
        <w:tab/>
      </w:r>
      <w:r w:rsidRPr="003D2877">
        <w:rPr>
          <w:rFonts w:eastAsia="Courier New"/>
        </w:rPr>
        <w:tab/>
      </w:r>
      <w:r w:rsidRPr="003D2877">
        <w:rPr>
          <w:rFonts w:eastAsia="Courier New"/>
        </w:rPr>
        <w:tab/>
        <w:t>&lt;xs:sequence&gt;</w:t>
      </w:r>
    </w:p>
    <w:p w14:paraId="383353E0" w14:textId="77777777" w:rsidR="00146B36" w:rsidRPr="003D2877" w:rsidRDefault="003D2877" w:rsidP="009C6A4C">
      <w:pPr>
        <w:pStyle w:val="afff7"/>
        <w:rPr>
          <w:rFonts w:eastAsia="Courier New"/>
        </w:rPr>
      </w:pPr>
      <w:r w:rsidRPr="003D2877">
        <w:rPr>
          <w:rFonts w:eastAsia="Courier New"/>
        </w:rPr>
        <w:tab/>
      </w:r>
      <w:r w:rsidRPr="003D2877">
        <w:rPr>
          <w:rFonts w:eastAsia="Courier New"/>
        </w:rPr>
        <w:tab/>
      </w:r>
      <w:r w:rsidRPr="003D2877">
        <w:rPr>
          <w:rFonts w:eastAsia="Courier New"/>
        </w:rPr>
        <w:tab/>
      </w:r>
      <w:r w:rsidRPr="003D2877">
        <w:rPr>
          <w:rFonts w:eastAsia="Courier New"/>
        </w:rPr>
        <w:tab/>
        <w:t>&lt;xs:element maxOccurs="unbounded" minOccurs="1" ref="service"/&gt;</w:t>
      </w:r>
    </w:p>
    <w:p w14:paraId="24257E6F" w14:textId="77777777" w:rsidR="00146B36" w:rsidRPr="003D2877" w:rsidRDefault="003D2877" w:rsidP="009C6A4C">
      <w:pPr>
        <w:pStyle w:val="afff7"/>
        <w:rPr>
          <w:rFonts w:eastAsia="Courier New"/>
        </w:rPr>
      </w:pPr>
      <w:r w:rsidRPr="003D2877">
        <w:rPr>
          <w:rFonts w:eastAsia="Courier New"/>
        </w:rPr>
        <w:tab/>
      </w:r>
      <w:r w:rsidRPr="003D2877">
        <w:rPr>
          <w:rFonts w:eastAsia="Courier New"/>
        </w:rPr>
        <w:tab/>
      </w:r>
      <w:r w:rsidRPr="003D2877">
        <w:rPr>
          <w:rFonts w:eastAsia="Courier New"/>
        </w:rPr>
        <w:tab/>
        <w:t>&lt;/xs:sequence&gt;</w:t>
      </w:r>
    </w:p>
    <w:p w14:paraId="4D703BCB" w14:textId="77777777" w:rsidR="00146B36" w:rsidRPr="003D2877" w:rsidRDefault="003D2877" w:rsidP="009C6A4C">
      <w:pPr>
        <w:pStyle w:val="afff7"/>
        <w:rPr>
          <w:rFonts w:eastAsia="Courier New"/>
        </w:rPr>
      </w:pPr>
      <w:r w:rsidRPr="003D2877">
        <w:rPr>
          <w:rFonts w:eastAsia="Courier New"/>
        </w:rPr>
        <w:tab/>
      </w:r>
      <w:r w:rsidRPr="003D2877">
        <w:rPr>
          <w:rFonts w:eastAsia="Courier New"/>
        </w:rPr>
        <w:tab/>
        <w:t>&lt;/xs:complexType&gt;</w:t>
      </w:r>
    </w:p>
    <w:p w14:paraId="65B2C1EC" w14:textId="77777777" w:rsidR="00146B36" w:rsidRPr="003D2877" w:rsidRDefault="003D2877" w:rsidP="009C6A4C">
      <w:pPr>
        <w:pStyle w:val="afff7"/>
        <w:rPr>
          <w:rFonts w:eastAsia="Courier New"/>
        </w:rPr>
      </w:pPr>
      <w:r w:rsidRPr="003D2877">
        <w:rPr>
          <w:rFonts w:eastAsia="Courier New"/>
        </w:rPr>
        <w:tab/>
        <w:t>&lt;/xs:element&gt;</w:t>
      </w:r>
    </w:p>
    <w:p w14:paraId="15C65926" w14:textId="77777777" w:rsidR="00146B36" w:rsidRPr="003D2877" w:rsidRDefault="003D2877" w:rsidP="009C6A4C">
      <w:pPr>
        <w:pStyle w:val="afff7"/>
        <w:rPr>
          <w:rFonts w:eastAsia="Courier New"/>
        </w:rPr>
      </w:pPr>
      <w:r w:rsidRPr="003D2877">
        <w:rPr>
          <w:rFonts w:eastAsia="Courier New"/>
        </w:rPr>
        <w:tab/>
        <w:t>&lt;xs:element name="service"&gt;</w:t>
      </w:r>
    </w:p>
    <w:p w14:paraId="7556B52F" w14:textId="77777777" w:rsidR="00146B36" w:rsidRPr="003D2877" w:rsidRDefault="003D2877" w:rsidP="009C6A4C">
      <w:pPr>
        <w:pStyle w:val="afff7"/>
        <w:rPr>
          <w:rFonts w:eastAsia="Courier New"/>
        </w:rPr>
      </w:pPr>
      <w:r w:rsidRPr="003D2877">
        <w:rPr>
          <w:rFonts w:eastAsia="Courier New"/>
        </w:rPr>
        <w:tab/>
      </w:r>
      <w:r w:rsidRPr="003D2877">
        <w:rPr>
          <w:rFonts w:eastAsia="Courier New"/>
        </w:rPr>
        <w:tab/>
        <w:t>&lt;xs:complexType&gt;</w:t>
      </w:r>
    </w:p>
    <w:p w14:paraId="1A71B6A0" w14:textId="77777777" w:rsidR="00146B36" w:rsidRPr="003D2877" w:rsidRDefault="003D2877" w:rsidP="009C6A4C">
      <w:pPr>
        <w:pStyle w:val="afff7"/>
        <w:rPr>
          <w:rFonts w:eastAsia="Courier New"/>
        </w:rPr>
      </w:pPr>
      <w:r w:rsidRPr="003D2877">
        <w:rPr>
          <w:rFonts w:eastAsia="Courier New"/>
        </w:rPr>
        <w:tab/>
      </w:r>
      <w:r w:rsidRPr="003D2877">
        <w:rPr>
          <w:rFonts w:eastAsia="Courier New"/>
        </w:rPr>
        <w:tab/>
      </w:r>
      <w:r w:rsidRPr="003D2877">
        <w:rPr>
          <w:rFonts w:eastAsia="Courier New"/>
        </w:rPr>
        <w:tab/>
        <w:t>&lt;xs:sequence&gt;</w:t>
      </w:r>
    </w:p>
    <w:p w14:paraId="1777D6FE" w14:textId="77777777" w:rsidR="00146B36" w:rsidRPr="003D2877" w:rsidRDefault="003D2877" w:rsidP="009C6A4C">
      <w:pPr>
        <w:pStyle w:val="afff7"/>
        <w:rPr>
          <w:rFonts w:eastAsia="Courier New"/>
        </w:rPr>
      </w:pPr>
      <w:r w:rsidRPr="003D2877">
        <w:rPr>
          <w:rFonts w:eastAsia="Courier New"/>
        </w:rPr>
        <w:tab/>
      </w:r>
      <w:r w:rsidRPr="003D2877">
        <w:rPr>
          <w:rFonts w:eastAsia="Courier New"/>
        </w:rPr>
        <w:tab/>
      </w:r>
      <w:r w:rsidRPr="003D2877">
        <w:rPr>
          <w:rFonts w:eastAsia="Courier New"/>
        </w:rPr>
        <w:tab/>
      </w:r>
      <w:r w:rsidRPr="003D2877">
        <w:rPr>
          <w:rFonts w:eastAsia="Courier New"/>
        </w:rPr>
        <w:tab/>
        <w:t>&lt;xs:element minOccurs="0" ref="name"/&gt;</w:t>
      </w:r>
    </w:p>
    <w:p w14:paraId="6B7F90F5" w14:textId="77777777" w:rsidR="00146B36" w:rsidRPr="003D2877" w:rsidRDefault="003D2877" w:rsidP="009C6A4C">
      <w:pPr>
        <w:pStyle w:val="afff7"/>
        <w:rPr>
          <w:rFonts w:eastAsia="Courier New"/>
        </w:rPr>
      </w:pPr>
      <w:r w:rsidRPr="003D2877">
        <w:rPr>
          <w:rFonts w:eastAsia="Courier New"/>
        </w:rPr>
        <w:tab/>
      </w:r>
      <w:r w:rsidRPr="003D2877">
        <w:rPr>
          <w:rFonts w:eastAsia="Courier New"/>
        </w:rPr>
        <w:tab/>
      </w:r>
      <w:r w:rsidRPr="003D2877">
        <w:rPr>
          <w:rFonts w:eastAsia="Courier New"/>
        </w:rPr>
        <w:tab/>
      </w:r>
      <w:r w:rsidRPr="003D2877">
        <w:rPr>
          <w:rFonts w:eastAsia="Courier New"/>
        </w:rPr>
        <w:tab/>
        <w:t>&lt;xs:element ref="code"/&gt;</w:t>
      </w:r>
    </w:p>
    <w:p w14:paraId="17E8FA2C" w14:textId="77777777" w:rsidR="00146B36" w:rsidRPr="003D2877" w:rsidRDefault="003D2877" w:rsidP="009C6A4C">
      <w:pPr>
        <w:pStyle w:val="afff7"/>
        <w:rPr>
          <w:rFonts w:eastAsia="Courier New"/>
        </w:rPr>
      </w:pPr>
      <w:r w:rsidRPr="003D2877">
        <w:rPr>
          <w:rFonts w:eastAsia="Courier New"/>
        </w:rPr>
        <w:tab/>
      </w:r>
      <w:r w:rsidRPr="003D2877">
        <w:rPr>
          <w:rFonts w:eastAsia="Courier New"/>
        </w:rPr>
        <w:tab/>
      </w:r>
      <w:r w:rsidRPr="003D2877">
        <w:rPr>
          <w:rFonts w:eastAsia="Courier New"/>
        </w:rPr>
        <w:tab/>
        <w:t>&lt;/xs:sequence&gt;</w:t>
      </w:r>
    </w:p>
    <w:p w14:paraId="5FD22480" w14:textId="77777777" w:rsidR="00146B36" w:rsidRPr="003D2877" w:rsidRDefault="003D2877" w:rsidP="009C6A4C">
      <w:pPr>
        <w:pStyle w:val="afff7"/>
        <w:rPr>
          <w:rFonts w:eastAsia="Courier New"/>
        </w:rPr>
      </w:pPr>
      <w:r w:rsidRPr="003D2877">
        <w:rPr>
          <w:rFonts w:eastAsia="Courier New"/>
        </w:rPr>
        <w:tab/>
      </w:r>
      <w:r w:rsidRPr="003D2877">
        <w:rPr>
          <w:rFonts w:eastAsia="Courier New"/>
        </w:rPr>
        <w:tab/>
        <w:t>&lt;/xs:complexType&gt;</w:t>
      </w:r>
    </w:p>
    <w:p w14:paraId="1BCF3D63" w14:textId="77777777" w:rsidR="00146B36" w:rsidRPr="003D2877" w:rsidRDefault="003D2877" w:rsidP="009C6A4C">
      <w:pPr>
        <w:pStyle w:val="afff7"/>
        <w:rPr>
          <w:rFonts w:eastAsia="Courier New"/>
        </w:rPr>
      </w:pPr>
      <w:r w:rsidRPr="003D2877">
        <w:rPr>
          <w:rFonts w:eastAsia="Courier New"/>
        </w:rPr>
        <w:tab/>
        <w:t>&lt;/xs:element&gt;</w:t>
      </w:r>
    </w:p>
    <w:p w14:paraId="7872AE3E" w14:textId="77777777" w:rsidR="00146B36" w:rsidRPr="003D2877" w:rsidRDefault="003D2877" w:rsidP="009C6A4C">
      <w:pPr>
        <w:pStyle w:val="afff7"/>
        <w:rPr>
          <w:rFonts w:eastAsia="Courier New"/>
        </w:rPr>
      </w:pPr>
      <w:r w:rsidRPr="003D2877">
        <w:rPr>
          <w:rFonts w:eastAsia="Courier New"/>
        </w:rPr>
        <w:tab/>
        <w:t>&lt;xs:element name="medications"&gt;</w:t>
      </w:r>
    </w:p>
    <w:p w14:paraId="629371F7" w14:textId="77777777" w:rsidR="00146B36" w:rsidRPr="003D2877" w:rsidRDefault="003D2877" w:rsidP="009C6A4C">
      <w:pPr>
        <w:pStyle w:val="afff7"/>
        <w:rPr>
          <w:rFonts w:eastAsia="Courier New"/>
        </w:rPr>
      </w:pPr>
      <w:r w:rsidRPr="003D2877">
        <w:rPr>
          <w:rFonts w:eastAsia="Courier New"/>
        </w:rPr>
        <w:tab/>
      </w:r>
      <w:r w:rsidRPr="003D2877">
        <w:rPr>
          <w:rFonts w:eastAsia="Courier New"/>
        </w:rPr>
        <w:tab/>
        <w:t>&lt;xs:complexType&gt;</w:t>
      </w:r>
    </w:p>
    <w:p w14:paraId="4D87EADE" w14:textId="77777777" w:rsidR="00146B36" w:rsidRPr="003D2877" w:rsidRDefault="003D2877" w:rsidP="009C6A4C">
      <w:pPr>
        <w:pStyle w:val="afff7"/>
        <w:rPr>
          <w:rFonts w:eastAsia="Courier New"/>
        </w:rPr>
      </w:pPr>
      <w:r w:rsidRPr="003D2877">
        <w:rPr>
          <w:rFonts w:eastAsia="Courier New"/>
        </w:rPr>
        <w:tab/>
      </w:r>
      <w:r w:rsidRPr="003D2877">
        <w:rPr>
          <w:rFonts w:eastAsia="Courier New"/>
        </w:rPr>
        <w:tab/>
      </w:r>
      <w:r w:rsidRPr="003D2877">
        <w:rPr>
          <w:rFonts w:eastAsia="Courier New"/>
        </w:rPr>
        <w:tab/>
        <w:t>&lt;xs:sequence&gt;</w:t>
      </w:r>
    </w:p>
    <w:p w14:paraId="724A3431" w14:textId="77777777" w:rsidR="00146B36" w:rsidRPr="003D2877" w:rsidRDefault="003D2877" w:rsidP="009C6A4C">
      <w:pPr>
        <w:pStyle w:val="afff7"/>
        <w:rPr>
          <w:rFonts w:eastAsia="Courier New"/>
        </w:rPr>
      </w:pPr>
      <w:r w:rsidRPr="003D2877">
        <w:rPr>
          <w:rFonts w:eastAsia="Courier New"/>
        </w:rPr>
        <w:tab/>
      </w:r>
      <w:r w:rsidRPr="003D2877">
        <w:rPr>
          <w:rFonts w:eastAsia="Courier New"/>
        </w:rPr>
        <w:tab/>
      </w:r>
      <w:r w:rsidRPr="003D2877">
        <w:rPr>
          <w:rFonts w:eastAsia="Courier New"/>
        </w:rPr>
        <w:tab/>
      </w:r>
      <w:r w:rsidRPr="003D2877">
        <w:rPr>
          <w:rFonts w:eastAsia="Courier New"/>
        </w:rPr>
        <w:tab/>
        <w:t>&lt;xs:element maxOccurs="unbounded" ref="medication"/&gt;</w:t>
      </w:r>
    </w:p>
    <w:p w14:paraId="23C12B12" w14:textId="77777777" w:rsidR="00146B36" w:rsidRPr="003D2877" w:rsidRDefault="003D2877" w:rsidP="009C6A4C">
      <w:pPr>
        <w:pStyle w:val="afff7"/>
        <w:rPr>
          <w:rFonts w:eastAsia="Courier New"/>
        </w:rPr>
      </w:pPr>
      <w:r w:rsidRPr="003D2877">
        <w:rPr>
          <w:rFonts w:eastAsia="Courier New"/>
        </w:rPr>
        <w:lastRenderedPageBreak/>
        <w:tab/>
      </w:r>
      <w:r w:rsidRPr="003D2877">
        <w:rPr>
          <w:rFonts w:eastAsia="Courier New"/>
        </w:rPr>
        <w:tab/>
      </w:r>
      <w:r w:rsidRPr="003D2877">
        <w:rPr>
          <w:rFonts w:eastAsia="Courier New"/>
        </w:rPr>
        <w:tab/>
        <w:t>&lt;/xs:sequence&gt;</w:t>
      </w:r>
    </w:p>
    <w:p w14:paraId="449E2156" w14:textId="77777777" w:rsidR="00146B36" w:rsidRPr="003D2877" w:rsidRDefault="003D2877" w:rsidP="009C6A4C">
      <w:pPr>
        <w:pStyle w:val="afff7"/>
        <w:rPr>
          <w:rFonts w:eastAsia="Courier New"/>
        </w:rPr>
      </w:pPr>
      <w:r w:rsidRPr="003D2877">
        <w:rPr>
          <w:rFonts w:eastAsia="Courier New"/>
        </w:rPr>
        <w:tab/>
      </w:r>
      <w:r w:rsidRPr="003D2877">
        <w:rPr>
          <w:rFonts w:eastAsia="Courier New"/>
        </w:rPr>
        <w:tab/>
        <w:t>&lt;/xs:complexType&gt;</w:t>
      </w:r>
    </w:p>
    <w:p w14:paraId="0171CB3E" w14:textId="77777777" w:rsidR="00146B36" w:rsidRPr="003D2877" w:rsidRDefault="003D2877" w:rsidP="009C6A4C">
      <w:pPr>
        <w:pStyle w:val="afff7"/>
        <w:rPr>
          <w:rFonts w:eastAsia="Courier New"/>
        </w:rPr>
      </w:pPr>
      <w:r w:rsidRPr="003D2877">
        <w:rPr>
          <w:rFonts w:eastAsia="Courier New"/>
        </w:rPr>
        <w:tab/>
        <w:t>&lt;/xs:element&gt;</w:t>
      </w:r>
    </w:p>
    <w:p w14:paraId="058ECBB0" w14:textId="77777777" w:rsidR="00146B36" w:rsidRPr="003D2877" w:rsidRDefault="003D2877" w:rsidP="009C6A4C">
      <w:pPr>
        <w:pStyle w:val="afff7"/>
        <w:rPr>
          <w:rFonts w:eastAsia="Courier New"/>
        </w:rPr>
      </w:pPr>
      <w:r w:rsidRPr="003D2877">
        <w:rPr>
          <w:rFonts w:eastAsia="Courier New"/>
        </w:rPr>
        <w:tab/>
        <w:t>&lt;xs:element name="medication"&gt;</w:t>
      </w:r>
    </w:p>
    <w:p w14:paraId="5228E153" w14:textId="77777777" w:rsidR="00146B36" w:rsidRPr="003D2877" w:rsidRDefault="003D2877" w:rsidP="009C6A4C">
      <w:pPr>
        <w:pStyle w:val="afff7"/>
        <w:rPr>
          <w:rFonts w:eastAsia="Courier New"/>
        </w:rPr>
      </w:pPr>
      <w:r w:rsidRPr="003D2877">
        <w:rPr>
          <w:rFonts w:eastAsia="Courier New"/>
        </w:rPr>
        <w:tab/>
      </w:r>
      <w:r w:rsidRPr="003D2877">
        <w:rPr>
          <w:rFonts w:eastAsia="Courier New"/>
        </w:rPr>
        <w:tab/>
        <w:t>&lt;xs:complexType&gt;</w:t>
      </w:r>
    </w:p>
    <w:p w14:paraId="05590FF2" w14:textId="77777777" w:rsidR="00146B36" w:rsidRPr="003D2877" w:rsidRDefault="003D2877" w:rsidP="009C6A4C">
      <w:pPr>
        <w:pStyle w:val="afff7"/>
        <w:rPr>
          <w:rFonts w:eastAsia="Courier New"/>
        </w:rPr>
      </w:pPr>
      <w:r w:rsidRPr="003D2877">
        <w:rPr>
          <w:rFonts w:eastAsia="Courier New"/>
        </w:rPr>
        <w:tab/>
      </w:r>
      <w:r w:rsidRPr="003D2877">
        <w:rPr>
          <w:rFonts w:eastAsia="Courier New"/>
        </w:rPr>
        <w:tab/>
      </w:r>
      <w:r w:rsidRPr="003D2877">
        <w:rPr>
          <w:rFonts w:eastAsia="Courier New"/>
        </w:rPr>
        <w:tab/>
        <w:t>&lt;xs:sequence&gt;</w:t>
      </w:r>
    </w:p>
    <w:p w14:paraId="44C56286" w14:textId="77777777" w:rsidR="00146B36" w:rsidRPr="003D2877" w:rsidRDefault="003D2877" w:rsidP="009C6A4C">
      <w:pPr>
        <w:pStyle w:val="afff7"/>
        <w:rPr>
          <w:rFonts w:eastAsia="Courier New"/>
        </w:rPr>
      </w:pPr>
      <w:r w:rsidRPr="003D2877">
        <w:rPr>
          <w:rFonts w:eastAsia="Courier New"/>
        </w:rPr>
        <w:tab/>
      </w:r>
      <w:r w:rsidRPr="003D2877">
        <w:rPr>
          <w:rFonts w:eastAsia="Courier New"/>
        </w:rPr>
        <w:tab/>
      </w:r>
      <w:r w:rsidRPr="003D2877">
        <w:rPr>
          <w:rFonts w:eastAsia="Courier New"/>
        </w:rPr>
        <w:tab/>
      </w:r>
      <w:r w:rsidRPr="003D2877">
        <w:rPr>
          <w:rFonts w:eastAsia="Courier New"/>
        </w:rPr>
        <w:tab/>
        <w:t>&lt;xs:element minOccurs="0" ref="name"/&gt;</w:t>
      </w:r>
    </w:p>
    <w:p w14:paraId="63617D94" w14:textId="77777777" w:rsidR="00146B36" w:rsidRPr="003D2877" w:rsidRDefault="003D2877" w:rsidP="009C6A4C">
      <w:pPr>
        <w:pStyle w:val="afff7"/>
        <w:rPr>
          <w:rFonts w:eastAsia="Courier New"/>
        </w:rPr>
      </w:pPr>
      <w:r w:rsidRPr="003D2877">
        <w:rPr>
          <w:rFonts w:eastAsia="Courier New"/>
        </w:rPr>
        <w:tab/>
      </w:r>
      <w:r w:rsidRPr="003D2877">
        <w:rPr>
          <w:rFonts w:eastAsia="Courier New"/>
        </w:rPr>
        <w:tab/>
      </w:r>
      <w:r w:rsidRPr="003D2877">
        <w:rPr>
          <w:rFonts w:eastAsia="Courier New"/>
        </w:rPr>
        <w:tab/>
      </w:r>
      <w:r w:rsidRPr="003D2877">
        <w:rPr>
          <w:rFonts w:eastAsia="Courier New"/>
        </w:rPr>
        <w:tab/>
        <w:t>&lt;xs:element ref="code"/&gt;</w:t>
      </w:r>
    </w:p>
    <w:p w14:paraId="2E1B7ADF" w14:textId="77777777" w:rsidR="00146B36" w:rsidRPr="003D2877" w:rsidRDefault="003D2877" w:rsidP="009C6A4C">
      <w:pPr>
        <w:pStyle w:val="afff7"/>
        <w:rPr>
          <w:rFonts w:eastAsia="Courier New"/>
        </w:rPr>
      </w:pPr>
      <w:r w:rsidRPr="003D2877">
        <w:rPr>
          <w:rFonts w:eastAsia="Courier New"/>
        </w:rPr>
        <w:tab/>
      </w:r>
      <w:r w:rsidRPr="003D2877">
        <w:rPr>
          <w:rFonts w:eastAsia="Courier New"/>
        </w:rPr>
        <w:tab/>
      </w:r>
      <w:r w:rsidRPr="003D2877">
        <w:rPr>
          <w:rFonts w:eastAsia="Courier New"/>
        </w:rPr>
        <w:tab/>
        <w:t>&lt;/xs:sequence&gt;</w:t>
      </w:r>
    </w:p>
    <w:p w14:paraId="6F458A43" w14:textId="77777777" w:rsidR="00146B36" w:rsidRPr="00F6160A" w:rsidRDefault="003D2877" w:rsidP="009C6A4C">
      <w:pPr>
        <w:pStyle w:val="afff7"/>
        <w:rPr>
          <w:rFonts w:eastAsia="Courier New"/>
          <w:lang w:val="ru-RU"/>
        </w:rPr>
      </w:pPr>
      <w:r w:rsidRPr="003D2877">
        <w:rPr>
          <w:rFonts w:eastAsia="Courier New"/>
        </w:rPr>
        <w:tab/>
      </w:r>
      <w:r w:rsidRPr="003D2877">
        <w:rPr>
          <w:rFonts w:eastAsia="Courier New"/>
        </w:rPr>
        <w:tab/>
      </w:r>
      <w:r w:rsidRPr="00F6160A">
        <w:rPr>
          <w:rFonts w:eastAsia="Courier New"/>
          <w:lang w:val="ru-RU"/>
        </w:rPr>
        <w:t>&lt;/</w:t>
      </w:r>
      <w:r>
        <w:rPr>
          <w:rFonts w:eastAsia="Courier New"/>
        </w:rPr>
        <w:t>xs</w:t>
      </w:r>
      <w:r w:rsidRPr="00F6160A">
        <w:rPr>
          <w:rFonts w:eastAsia="Courier New"/>
          <w:lang w:val="ru-RU"/>
        </w:rPr>
        <w:t>:</w:t>
      </w:r>
      <w:r>
        <w:rPr>
          <w:rFonts w:eastAsia="Courier New"/>
        </w:rPr>
        <w:t>complexType</w:t>
      </w:r>
      <w:r w:rsidRPr="00F6160A">
        <w:rPr>
          <w:rFonts w:eastAsia="Courier New"/>
          <w:lang w:val="ru-RU"/>
        </w:rPr>
        <w:t>&gt;</w:t>
      </w:r>
    </w:p>
    <w:p w14:paraId="59D61098" w14:textId="77777777" w:rsidR="00146B36" w:rsidRPr="00F6160A" w:rsidRDefault="003D2877" w:rsidP="009C6A4C">
      <w:pPr>
        <w:pStyle w:val="afff7"/>
        <w:rPr>
          <w:rFonts w:eastAsia="Courier New"/>
          <w:lang w:val="ru-RU"/>
        </w:rPr>
      </w:pPr>
      <w:r w:rsidRPr="00F6160A">
        <w:rPr>
          <w:rFonts w:eastAsia="Courier New"/>
          <w:lang w:val="ru-RU"/>
        </w:rPr>
        <w:tab/>
        <w:t>&lt;/</w:t>
      </w:r>
      <w:r>
        <w:rPr>
          <w:rFonts w:eastAsia="Courier New"/>
        </w:rPr>
        <w:t>xs</w:t>
      </w:r>
      <w:r w:rsidRPr="00F6160A">
        <w:rPr>
          <w:rFonts w:eastAsia="Courier New"/>
          <w:lang w:val="ru-RU"/>
        </w:rPr>
        <w:t>:</w:t>
      </w:r>
      <w:r>
        <w:rPr>
          <w:rFonts w:eastAsia="Courier New"/>
        </w:rPr>
        <w:t>element</w:t>
      </w:r>
      <w:r w:rsidRPr="00F6160A">
        <w:rPr>
          <w:rFonts w:eastAsia="Courier New"/>
          <w:lang w:val="ru-RU"/>
        </w:rPr>
        <w:t>&gt;</w:t>
      </w:r>
    </w:p>
    <w:p w14:paraId="0447728F" w14:textId="77777777" w:rsidR="00146B36" w:rsidRPr="00F6160A" w:rsidRDefault="003D2877" w:rsidP="009C6A4C">
      <w:pPr>
        <w:pStyle w:val="afff7"/>
        <w:rPr>
          <w:rFonts w:eastAsia="Courier New"/>
          <w:lang w:val="ru-RU"/>
        </w:rPr>
      </w:pPr>
      <w:r w:rsidRPr="00F6160A">
        <w:rPr>
          <w:rFonts w:eastAsia="Courier New"/>
          <w:lang w:val="ru-RU"/>
        </w:rPr>
        <w:tab/>
        <w:t>&lt;!-- Блоки описания элементов графов ОМП --&gt;</w:t>
      </w:r>
    </w:p>
    <w:p w14:paraId="44029B89" w14:textId="77777777" w:rsidR="00146B36" w:rsidRPr="003D2877" w:rsidRDefault="003D2877" w:rsidP="009C6A4C">
      <w:pPr>
        <w:pStyle w:val="afff7"/>
        <w:rPr>
          <w:rFonts w:eastAsia="Courier New"/>
        </w:rPr>
      </w:pPr>
      <w:r w:rsidRPr="00F6160A">
        <w:rPr>
          <w:rFonts w:eastAsia="Courier New"/>
          <w:lang w:val="ru-RU"/>
        </w:rPr>
        <w:tab/>
      </w:r>
      <w:r w:rsidRPr="003D2877">
        <w:rPr>
          <w:rFonts w:eastAsia="Courier New"/>
        </w:rPr>
        <w:t>&lt;xs:element name="graphs"&gt;</w:t>
      </w:r>
    </w:p>
    <w:p w14:paraId="3315AA77" w14:textId="77777777" w:rsidR="00146B36" w:rsidRPr="003D2877" w:rsidRDefault="003D2877" w:rsidP="009C6A4C">
      <w:pPr>
        <w:pStyle w:val="afff7"/>
        <w:rPr>
          <w:rFonts w:eastAsia="Courier New"/>
        </w:rPr>
      </w:pPr>
      <w:r w:rsidRPr="003D2877">
        <w:rPr>
          <w:rFonts w:eastAsia="Courier New"/>
        </w:rPr>
        <w:tab/>
      </w:r>
      <w:r w:rsidRPr="003D2877">
        <w:rPr>
          <w:rFonts w:eastAsia="Courier New"/>
        </w:rPr>
        <w:tab/>
        <w:t>&lt;xs:complexType&gt;</w:t>
      </w:r>
    </w:p>
    <w:p w14:paraId="61396CF2" w14:textId="77777777" w:rsidR="00146B36" w:rsidRPr="003D2877" w:rsidRDefault="003D2877" w:rsidP="009C6A4C">
      <w:pPr>
        <w:pStyle w:val="afff7"/>
        <w:rPr>
          <w:rFonts w:eastAsia="Courier New"/>
        </w:rPr>
      </w:pPr>
      <w:r w:rsidRPr="003D2877">
        <w:rPr>
          <w:rFonts w:eastAsia="Courier New"/>
        </w:rPr>
        <w:tab/>
      </w:r>
      <w:r w:rsidRPr="003D2877">
        <w:rPr>
          <w:rFonts w:eastAsia="Courier New"/>
        </w:rPr>
        <w:tab/>
      </w:r>
      <w:r w:rsidRPr="003D2877">
        <w:rPr>
          <w:rFonts w:eastAsia="Courier New"/>
        </w:rPr>
        <w:tab/>
        <w:t>&lt;xs:sequence&gt;</w:t>
      </w:r>
    </w:p>
    <w:p w14:paraId="73157852" w14:textId="77777777" w:rsidR="00146B36" w:rsidRPr="003D2877" w:rsidRDefault="003D2877" w:rsidP="009C6A4C">
      <w:pPr>
        <w:pStyle w:val="afff7"/>
        <w:rPr>
          <w:rFonts w:eastAsia="Courier New"/>
        </w:rPr>
      </w:pPr>
      <w:r w:rsidRPr="003D2877">
        <w:rPr>
          <w:rFonts w:eastAsia="Courier New"/>
        </w:rPr>
        <w:tab/>
      </w:r>
      <w:r w:rsidRPr="003D2877">
        <w:rPr>
          <w:rFonts w:eastAsia="Courier New"/>
        </w:rPr>
        <w:tab/>
      </w:r>
      <w:r w:rsidRPr="003D2877">
        <w:rPr>
          <w:rFonts w:eastAsia="Courier New"/>
        </w:rPr>
        <w:tab/>
      </w:r>
      <w:r w:rsidRPr="003D2877">
        <w:rPr>
          <w:rFonts w:eastAsia="Courier New"/>
        </w:rPr>
        <w:tab/>
        <w:t>&lt;xs:element maxOccurs="unbounded" ref="graph"/&gt;</w:t>
      </w:r>
    </w:p>
    <w:p w14:paraId="19B5DE06" w14:textId="77777777" w:rsidR="00146B36" w:rsidRPr="003D2877" w:rsidRDefault="003D2877" w:rsidP="009C6A4C">
      <w:pPr>
        <w:pStyle w:val="afff7"/>
        <w:rPr>
          <w:rFonts w:eastAsia="Courier New"/>
        </w:rPr>
      </w:pPr>
      <w:r w:rsidRPr="003D2877">
        <w:rPr>
          <w:rFonts w:eastAsia="Courier New"/>
        </w:rPr>
        <w:tab/>
      </w:r>
      <w:r w:rsidRPr="003D2877">
        <w:rPr>
          <w:rFonts w:eastAsia="Courier New"/>
        </w:rPr>
        <w:tab/>
      </w:r>
      <w:r w:rsidRPr="003D2877">
        <w:rPr>
          <w:rFonts w:eastAsia="Courier New"/>
        </w:rPr>
        <w:tab/>
        <w:t>&lt;/xs:sequence&gt;</w:t>
      </w:r>
    </w:p>
    <w:p w14:paraId="711345F2" w14:textId="77777777" w:rsidR="00146B36" w:rsidRPr="003D2877" w:rsidRDefault="003D2877" w:rsidP="009C6A4C">
      <w:pPr>
        <w:pStyle w:val="afff7"/>
        <w:rPr>
          <w:rFonts w:eastAsia="Courier New"/>
        </w:rPr>
      </w:pPr>
      <w:r w:rsidRPr="003D2877">
        <w:rPr>
          <w:rFonts w:eastAsia="Courier New"/>
        </w:rPr>
        <w:tab/>
      </w:r>
      <w:r w:rsidRPr="003D2877">
        <w:rPr>
          <w:rFonts w:eastAsia="Courier New"/>
        </w:rPr>
        <w:tab/>
        <w:t>&lt;/xs:complexType&gt;</w:t>
      </w:r>
    </w:p>
    <w:p w14:paraId="0B6F56D8" w14:textId="77777777" w:rsidR="00146B36" w:rsidRPr="003D2877" w:rsidRDefault="003D2877" w:rsidP="009C6A4C">
      <w:pPr>
        <w:pStyle w:val="afff7"/>
        <w:rPr>
          <w:rFonts w:eastAsia="Courier New"/>
        </w:rPr>
      </w:pPr>
      <w:r w:rsidRPr="003D2877">
        <w:rPr>
          <w:rFonts w:eastAsia="Courier New"/>
        </w:rPr>
        <w:tab/>
        <w:t>&lt;/xs:element&gt;</w:t>
      </w:r>
    </w:p>
    <w:p w14:paraId="49634EBF" w14:textId="77777777" w:rsidR="00146B36" w:rsidRPr="003D2877" w:rsidRDefault="003D2877" w:rsidP="009C6A4C">
      <w:pPr>
        <w:pStyle w:val="afff7"/>
        <w:rPr>
          <w:rFonts w:eastAsia="Courier New"/>
        </w:rPr>
      </w:pPr>
      <w:r w:rsidRPr="003D2877">
        <w:rPr>
          <w:rFonts w:eastAsia="Courier New"/>
        </w:rPr>
        <w:tab/>
        <w:t>&lt;xs:element name="graph"&gt;</w:t>
      </w:r>
    </w:p>
    <w:p w14:paraId="01D0CAA9" w14:textId="77777777" w:rsidR="00146B36" w:rsidRPr="003D2877" w:rsidRDefault="003D2877" w:rsidP="009C6A4C">
      <w:pPr>
        <w:pStyle w:val="afff7"/>
        <w:rPr>
          <w:rFonts w:eastAsia="Courier New"/>
        </w:rPr>
      </w:pPr>
      <w:r w:rsidRPr="003D2877">
        <w:rPr>
          <w:rFonts w:eastAsia="Courier New"/>
        </w:rPr>
        <w:tab/>
      </w:r>
      <w:r w:rsidRPr="003D2877">
        <w:rPr>
          <w:rFonts w:eastAsia="Courier New"/>
        </w:rPr>
        <w:tab/>
        <w:t>&lt;xs:complexType&gt;</w:t>
      </w:r>
    </w:p>
    <w:p w14:paraId="41FB5DA2" w14:textId="77777777" w:rsidR="00146B36" w:rsidRPr="003D2877" w:rsidRDefault="003D2877" w:rsidP="009C6A4C">
      <w:pPr>
        <w:pStyle w:val="afff7"/>
        <w:rPr>
          <w:rFonts w:eastAsia="Courier New"/>
        </w:rPr>
      </w:pPr>
      <w:r w:rsidRPr="003D2877">
        <w:rPr>
          <w:rFonts w:eastAsia="Courier New"/>
        </w:rPr>
        <w:tab/>
      </w:r>
      <w:r w:rsidRPr="003D2877">
        <w:rPr>
          <w:rFonts w:eastAsia="Courier New"/>
        </w:rPr>
        <w:tab/>
      </w:r>
      <w:r w:rsidRPr="003D2877">
        <w:rPr>
          <w:rFonts w:eastAsia="Courier New"/>
        </w:rPr>
        <w:tab/>
        <w:t>&lt;xs:sequence&gt;</w:t>
      </w:r>
    </w:p>
    <w:p w14:paraId="6343D815" w14:textId="77777777" w:rsidR="00146B36" w:rsidRPr="003D2877" w:rsidRDefault="003D2877" w:rsidP="009C6A4C">
      <w:pPr>
        <w:pStyle w:val="afff7"/>
        <w:rPr>
          <w:rFonts w:eastAsia="Courier New"/>
        </w:rPr>
      </w:pPr>
      <w:r w:rsidRPr="003D2877">
        <w:rPr>
          <w:rFonts w:eastAsia="Courier New"/>
        </w:rPr>
        <w:tab/>
      </w:r>
      <w:r w:rsidRPr="003D2877">
        <w:rPr>
          <w:rFonts w:eastAsia="Courier New"/>
        </w:rPr>
        <w:tab/>
      </w:r>
      <w:r w:rsidRPr="003D2877">
        <w:rPr>
          <w:rFonts w:eastAsia="Courier New"/>
        </w:rPr>
        <w:tab/>
      </w:r>
      <w:r w:rsidRPr="003D2877">
        <w:rPr>
          <w:rFonts w:eastAsia="Courier New"/>
        </w:rPr>
        <w:tab/>
        <w:t>&lt;xs:element ref="id"/&gt;</w:t>
      </w:r>
    </w:p>
    <w:p w14:paraId="3CC5925E" w14:textId="77777777" w:rsidR="00146B36" w:rsidRPr="003D2877" w:rsidRDefault="003D2877" w:rsidP="009C6A4C">
      <w:pPr>
        <w:pStyle w:val="afff7"/>
        <w:rPr>
          <w:rFonts w:eastAsia="Courier New"/>
        </w:rPr>
      </w:pPr>
      <w:r w:rsidRPr="003D2877">
        <w:rPr>
          <w:rFonts w:eastAsia="Courier New"/>
        </w:rPr>
        <w:tab/>
      </w:r>
      <w:r w:rsidRPr="003D2877">
        <w:rPr>
          <w:rFonts w:eastAsia="Courier New"/>
        </w:rPr>
        <w:tab/>
      </w:r>
      <w:r w:rsidRPr="003D2877">
        <w:rPr>
          <w:rFonts w:eastAsia="Courier New"/>
        </w:rPr>
        <w:tab/>
      </w:r>
      <w:r w:rsidRPr="003D2877">
        <w:rPr>
          <w:rFonts w:eastAsia="Courier New"/>
        </w:rPr>
        <w:tab/>
        <w:t>&lt;xs:element ref="name"/&gt;</w:t>
      </w:r>
    </w:p>
    <w:p w14:paraId="028CF9D7" w14:textId="77777777" w:rsidR="00146B36" w:rsidRPr="003D2877" w:rsidRDefault="003D2877" w:rsidP="009C6A4C">
      <w:pPr>
        <w:pStyle w:val="afff7"/>
        <w:rPr>
          <w:rFonts w:eastAsia="Courier New"/>
        </w:rPr>
      </w:pPr>
      <w:r w:rsidRPr="003D2877">
        <w:rPr>
          <w:rFonts w:eastAsia="Courier New"/>
        </w:rPr>
        <w:tab/>
      </w:r>
      <w:r w:rsidRPr="003D2877">
        <w:rPr>
          <w:rFonts w:eastAsia="Courier New"/>
        </w:rPr>
        <w:tab/>
      </w:r>
      <w:r w:rsidRPr="003D2877">
        <w:rPr>
          <w:rFonts w:eastAsia="Courier New"/>
        </w:rPr>
        <w:tab/>
      </w:r>
      <w:r w:rsidRPr="003D2877">
        <w:rPr>
          <w:rFonts w:eastAsia="Courier New"/>
        </w:rPr>
        <w:tab/>
        <w:t>&lt;xs:element ref="MKB10"/&gt;</w:t>
      </w:r>
    </w:p>
    <w:p w14:paraId="755970D6" w14:textId="77777777" w:rsidR="00146B36" w:rsidRPr="003D2877" w:rsidRDefault="003D2877" w:rsidP="009C6A4C">
      <w:pPr>
        <w:pStyle w:val="afff7"/>
        <w:rPr>
          <w:rFonts w:eastAsia="Courier New"/>
        </w:rPr>
      </w:pPr>
      <w:r w:rsidRPr="003D2877">
        <w:rPr>
          <w:rFonts w:eastAsia="Courier New"/>
        </w:rPr>
        <w:tab/>
      </w:r>
      <w:r w:rsidRPr="003D2877">
        <w:rPr>
          <w:rFonts w:eastAsia="Courier New"/>
        </w:rPr>
        <w:tab/>
      </w:r>
      <w:r w:rsidRPr="003D2877">
        <w:rPr>
          <w:rFonts w:eastAsia="Courier New"/>
        </w:rPr>
        <w:tab/>
      </w:r>
      <w:r w:rsidRPr="003D2877">
        <w:rPr>
          <w:rFonts w:eastAsia="Courier New"/>
        </w:rPr>
        <w:tab/>
        <w:t>&lt;xs:element ref="states"/&gt;</w:t>
      </w:r>
    </w:p>
    <w:p w14:paraId="034AC9BE" w14:textId="77777777" w:rsidR="00146B36" w:rsidRPr="003D2877" w:rsidRDefault="003D2877" w:rsidP="009C6A4C">
      <w:pPr>
        <w:pStyle w:val="afff7"/>
        <w:rPr>
          <w:rFonts w:eastAsia="Courier New"/>
        </w:rPr>
      </w:pPr>
      <w:r w:rsidRPr="003D2877">
        <w:rPr>
          <w:rFonts w:eastAsia="Courier New"/>
        </w:rPr>
        <w:tab/>
      </w:r>
      <w:r w:rsidRPr="003D2877">
        <w:rPr>
          <w:rFonts w:eastAsia="Courier New"/>
        </w:rPr>
        <w:tab/>
      </w:r>
      <w:r w:rsidRPr="003D2877">
        <w:rPr>
          <w:rFonts w:eastAsia="Courier New"/>
        </w:rPr>
        <w:tab/>
      </w:r>
      <w:r w:rsidRPr="003D2877">
        <w:rPr>
          <w:rFonts w:eastAsia="Courier New"/>
        </w:rPr>
        <w:tab/>
        <w:t>&lt;xs:element ref="transfers"/&gt;</w:t>
      </w:r>
    </w:p>
    <w:p w14:paraId="672A3C23" w14:textId="77777777" w:rsidR="00146B36" w:rsidRPr="003D2877" w:rsidRDefault="003D2877" w:rsidP="009C6A4C">
      <w:pPr>
        <w:pStyle w:val="afff7"/>
        <w:rPr>
          <w:rFonts w:eastAsia="Courier New"/>
        </w:rPr>
      </w:pPr>
      <w:r w:rsidRPr="003D2877">
        <w:rPr>
          <w:rFonts w:eastAsia="Courier New"/>
        </w:rPr>
        <w:tab/>
      </w:r>
      <w:r w:rsidRPr="003D2877">
        <w:rPr>
          <w:rFonts w:eastAsia="Courier New"/>
        </w:rPr>
        <w:tab/>
      </w:r>
      <w:r w:rsidRPr="003D2877">
        <w:rPr>
          <w:rFonts w:eastAsia="Courier New"/>
        </w:rPr>
        <w:tab/>
        <w:t>&lt;/xs:sequence&gt;</w:t>
      </w:r>
    </w:p>
    <w:p w14:paraId="5A51FACF" w14:textId="77777777" w:rsidR="00146B36" w:rsidRPr="003D2877" w:rsidRDefault="003D2877" w:rsidP="009C6A4C">
      <w:pPr>
        <w:pStyle w:val="afff7"/>
        <w:rPr>
          <w:rFonts w:eastAsia="Courier New"/>
        </w:rPr>
      </w:pPr>
      <w:r w:rsidRPr="003D2877">
        <w:rPr>
          <w:rFonts w:eastAsia="Courier New"/>
        </w:rPr>
        <w:tab/>
      </w:r>
      <w:r w:rsidRPr="003D2877">
        <w:rPr>
          <w:rFonts w:eastAsia="Courier New"/>
        </w:rPr>
        <w:tab/>
        <w:t>&lt;/xs:complexType&gt;</w:t>
      </w:r>
    </w:p>
    <w:p w14:paraId="160FBDDB" w14:textId="77777777" w:rsidR="00146B36" w:rsidRPr="003D2877" w:rsidRDefault="003D2877" w:rsidP="009C6A4C">
      <w:pPr>
        <w:pStyle w:val="afff7"/>
        <w:rPr>
          <w:rFonts w:eastAsia="Courier New"/>
        </w:rPr>
      </w:pPr>
      <w:r w:rsidRPr="003D2877">
        <w:rPr>
          <w:rFonts w:eastAsia="Courier New"/>
        </w:rPr>
        <w:tab/>
        <w:t>&lt;/xs:element&gt;</w:t>
      </w:r>
    </w:p>
    <w:p w14:paraId="74F32830" w14:textId="77777777" w:rsidR="00146B36" w:rsidRPr="003D2877" w:rsidRDefault="003D2877" w:rsidP="009C6A4C">
      <w:pPr>
        <w:pStyle w:val="afff7"/>
        <w:rPr>
          <w:rFonts w:eastAsia="Courier New"/>
        </w:rPr>
      </w:pPr>
      <w:r w:rsidRPr="003D2877">
        <w:rPr>
          <w:rFonts w:eastAsia="Courier New"/>
        </w:rPr>
        <w:tab/>
        <w:t>&lt;xs:element name="states"&gt;</w:t>
      </w:r>
    </w:p>
    <w:p w14:paraId="2F59AB08" w14:textId="77777777" w:rsidR="00146B36" w:rsidRPr="003D2877" w:rsidRDefault="003D2877" w:rsidP="009C6A4C">
      <w:pPr>
        <w:pStyle w:val="afff7"/>
        <w:rPr>
          <w:rFonts w:eastAsia="Courier New"/>
        </w:rPr>
      </w:pPr>
      <w:r w:rsidRPr="003D2877">
        <w:rPr>
          <w:rFonts w:eastAsia="Courier New"/>
        </w:rPr>
        <w:tab/>
      </w:r>
      <w:r w:rsidRPr="003D2877">
        <w:rPr>
          <w:rFonts w:eastAsia="Courier New"/>
        </w:rPr>
        <w:tab/>
        <w:t>&lt;xs:complexType&gt;</w:t>
      </w:r>
    </w:p>
    <w:p w14:paraId="1E031379" w14:textId="77777777" w:rsidR="00146B36" w:rsidRPr="003D2877" w:rsidRDefault="003D2877" w:rsidP="009C6A4C">
      <w:pPr>
        <w:pStyle w:val="afff7"/>
        <w:rPr>
          <w:rFonts w:eastAsia="Courier New"/>
        </w:rPr>
      </w:pPr>
      <w:r w:rsidRPr="003D2877">
        <w:rPr>
          <w:rFonts w:eastAsia="Courier New"/>
        </w:rPr>
        <w:tab/>
      </w:r>
      <w:r w:rsidRPr="003D2877">
        <w:rPr>
          <w:rFonts w:eastAsia="Courier New"/>
        </w:rPr>
        <w:tab/>
      </w:r>
      <w:r w:rsidRPr="003D2877">
        <w:rPr>
          <w:rFonts w:eastAsia="Courier New"/>
        </w:rPr>
        <w:tab/>
        <w:t>&lt;xs:sequence&gt;</w:t>
      </w:r>
    </w:p>
    <w:p w14:paraId="770EB9F5" w14:textId="77777777" w:rsidR="00146B36" w:rsidRPr="003D2877" w:rsidRDefault="003D2877" w:rsidP="009C6A4C">
      <w:pPr>
        <w:pStyle w:val="afff7"/>
        <w:rPr>
          <w:rFonts w:eastAsia="Courier New"/>
        </w:rPr>
      </w:pPr>
      <w:r w:rsidRPr="003D2877">
        <w:rPr>
          <w:rFonts w:eastAsia="Courier New"/>
        </w:rPr>
        <w:tab/>
      </w:r>
      <w:r w:rsidRPr="003D2877">
        <w:rPr>
          <w:rFonts w:eastAsia="Courier New"/>
        </w:rPr>
        <w:tab/>
      </w:r>
      <w:r w:rsidRPr="003D2877">
        <w:rPr>
          <w:rFonts w:eastAsia="Courier New"/>
        </w:rPr>
        <w:tab/>
      </w:r>
      <w:r w:rsidRPr="003D2877">
        <w:rPr>
          <w:rFonts w:eastAsia="Courier New"/>
        </w:rPr>
        <w:tab/>
        <w:t>&lt;xs:element maxOccurs="unbounded" ref="state"/&gt;</w:t>
      </w:r>
    </w:p>
    <w:p w14:paraId="0B00E444" w14:textId="77777777" w:rsidR="00146B36" w:rsidRPr="003D2877" w:rsidRDefault="003D2877" w:rsidP="009C6A4C">
      <w:pPr>
        <w:pStyle w:val="afff7"/>
        <w:rPr>
          <w:rFonts w:eastAsia="Courier New"/>
        </w:rPr>
      </w:pPr>
      <w:r w:rsidRPr="003D2877">
        <w:rPr>
          <w:rFonts w:eastAsia="Courier New"/>
        </w:rPr>
        <w:tab/>
      </w:r>
      <w:r w:rsidRPr="003D2877">
        <w:rPr>
          <w:rFonts w:eastAsia="Courier New"/>
        </w:rPr>
        <w:tab/>
      </w:r>
      <w:r w:rsidRPr="003D2877">
        <w:rPr>
          <w:rFonts w:eastAsia="Courier New"/>
        </w:rPr>
        <w:tab/>
        <w:t>&lt;/xs:sequence&gt;</w:t>
      </w:r>
    </w:p>
    <w:p w14:paraId="3C41CCB6" w14:textId="77777777" w:rsidR="00146B36" w:rsidRPr="003D2877" w:rsidRDefault="003D2877" w:rsidP="009C6A4C">
      <w:pPr>
        <w:pStyle w:val="afff7"/>
        <w:rPr>
          <w:rFonts w:eastAsia="Courier New"/>
        </w:rPr>
      </w:pPr>
      <w:r w:rsidRPr="003D2877">
        <w:rPr>
          <w:rFonts w:eastAsia="Courier New"/>
        </w:rPr>
        <w:tab/>
      </w:r>
      <w:r w:rsidRPr="003D2877">
        <w:rPr>
          <w:rFonts w:eastAsia="Courier New"/>
        </w:rPr>
        <w:tab/>
        <w:t>&lt;/xs:complexType&gt;</w:t>
      </w:r>
    </w:p>
    <w:p w14:paraId="43572AF3" w14:textId="77777777" w:rsidR="00146B36" w:rsidRPr="003D2877" w:rsidRDefault="003D2877" w:rsidP="009C6A4C">
      <w:pPr>
        <w:pStyle w:val="afff7"/>
        <w:rPr>
          <w:rFonts w:eastAsia="Courier New"/>
        </w:rPr>
      </w:pPr>
      <w:r w:rsidRPr="003D2877">
        <w:rPr>
          <w:rFonts w:eastAsia="Courier New"/>
        </w:rPr>
        <w:tab/>
        <w:t>&lt;/xs:element&gt;</w:t>
      </w:r>
    </w:p>
    <w:p w14:paraId="02177509" w14:textId="77777777" w:rsidR="00146B36" w:rsidRPr="003D2877" w:rsidRDefault="003D2877" w:rsidP="009C6A4C">
      <w:pPr>
        <w:pStyle w:val="afff7"/>
        <w:rPr>
          <w:rFonts w:eastAsia="Courier New"/>
        </w:rPr>
      </w:pPr>
      <w:r w:rsidRPr="003D2877">
        <w:rPr>
          <w:rFonts w:eastAsia="Courier New"/>
        </w:rPr>
        <w:tab/>
        <w:t>&lt;xs:element name="transfers"&gt;</w:t>
      </w:r>
    </w:p>
    <w:p w14:paraId="58F19C0E" w14:textId="77777777" w:rsidR="00146B36" w:rsidRPr="003D2877" w:rsidRDefault="003D2877" w:rsidP="009C6A4C">
      <w:pPr>
        <w:pStyle w:val="afff7"/>
        <w:rPr>
          <w:rFonts w:eastAsia="Courier New"/>
        </w:rPr>
      </w:pPr>
      <w:r w:rsidRPr="003D2877">
        <w:rPr>
          <w:rFonts w:eastAsia="Courier New"/>
        </w:rPr>
        <w:tab/>
      </w:r>
      <w:r w:rsidRPr="003D2877">
        <w:rPr>
          <w:rFonts w:eastAsia="Courier New"/>
        </w:rPr>
        <w:tab/>
        <w:t>&lt;xs:complexType&gt;</w:t>
      </w:r>
    </w:p>
    <w:p w14:paraId="47FCB15C" w14:textId="77777777" w:rsidR="00146B36" w:rsidRPr="003D2877" w:rsidRDefault="003D2877" w:rsidP="009C6A4C">
      <w:pPr>
        <w:pStyle w:val="afff7"/>
        <w:rPr>
          <w:rFonts w:eastAsia="Courier New"/>
        </w:rPr>
      </w:pPr>
      <w:r w:rsidRPr="003D2877">
        <w:rPr>
          <w:rFonts w:eastAsia="Courier New"/>
        </w:rPr>
        <w:tab/>
      </w:r>
      <w:r w:rsidRPr="003D2877">
        <w:rPr>
          <w:rFonts w:eastAsia="Courier New"/>
        </w:rPr>
        <w:tab/>
      </w:r>
      <w:r w:rsidRPr="003D2877">
        <w:rPr>
          <w:rFonts w:eastAsia="Courier New"/>
        </w:rPr>
        <w:tab/>
        <w:t>&lt;xs:sequence&gt;</w:t>
      </w:r>
    </w:p>
    <w:p w14:paraId="442CF2F5" w14:textId="77777777" w:rsidR="00146B36" w:rsidRPr="003D2877" w:rsidRDefault="003D2877" w:rsidP="009C6A4C">
      <w:pPr>
        <w:pStyle w:val="afff7"/>
        <w:rPr>
          <w:rFonts w:eastAsia="Courier New"/>
        </w:rPr>
      </w:pPr>
      <w:r w:rsidRPr="003D2877">
        <w:rPr>
          <w:rFonts w:eastAsia="Courier New"/>
        </w:rPr>
        <w:tab/>
      </w:r>
      <w:r w:rsidRPr="003D2877">
        <w:rPr>
          <w:rFonts w:eastAsia="Courier New"/>
        </w:rPr>
        <w:tab/>
      </w:r>
      <w:r w:rsidRPr="003D2877">
        <w:rPr>
          <w:rFonts w:eastAsia="Courier New"/>
        </w:rPr>
        <w:tab/>
      </w:r>
      <w:r w:rsidRPr="003D2877">
        <w:rPr>
          <w:rFonts w:eastAsia="Courier New"/>
        </w:rPr>
        <w:tab/>
        <w:t>&lt;xs:element maxOccurs="unbounded" ref="transfer"/&gt;</w:t>
      </w:r>
    </w:p>
    <w:p w14:paraId="0B71875C" w14:textId="77777777" w:rsidR="00146B36" w:rsidRPr="003D2877" w:rsidRDefault="003D2877" w:rsidP="009C6A4C">
      <w:pPr>
        <w:pStyle w:val="afff7"/>
        <w:rPr>
          <w:rFonts w:eastAsia="Courier New"/>
        </w:rPr>
      </w:pPr>
      <w:r w:rsidRPr="003D2877">
        <w:rPr>
          <w:rFonts w:eastAsia="Courier New"/>
        </w:rPr>
        <w:tab/>
      </w:r>
      <w:r w:rsidRPr="003D2877">
        <w:rPr>
          <w:rFonts w:eastAsia="Courier New"/>
        </w:rPr>
        <w:tab/>
      </w:r>
      <w:r w:rsidRPr="003D2877">
        <w:rPr>
          <w:rFonts w:eastAsia="Courier New"/>
        </w:rPr>
        <w:tab/>
        <w:t>&lt;/xs:sequence&gt;</w:t>
      </w:r>
    </w:p>
    <w:p w14:paraId="1D628C8C" w14:textId="77777777" w:rsidR="00146B36" w:rsidRPr="003D2877" w:rsidRDefault="003D2877" w:rsidP="009C6A4C">
      <w:pPr>
        <w:pStyle w:val="afff7"/>
        <w:rPr>
          <w:rFonts w:eastAsia="Courier New"/>
        </w:rPr>
      </w:pPr>
      <w:r w:rsidRPr="003D2877">
        <w:rPr>
          <w:rFonts w:eastAsia="Courier New"/>
        </w:rPr>
        <w:tab/>
      </w:r>
      <w:r w:rsidRPr="003D2877">
        <w:rPr>
          <w:rFonts w:eastAsia="Courier New"/>
        </w:rPr>
        <w:tab/>
        <w:t>&lt;/xs:complexType&gt;</w:t>
      </w:r>
    </w:p>
    <w:p w14:paraId="68B68C35" w14:textId="77777777" w:rsidR="00146B36" w:rsidRPr="003D2877" w:rsidRDefault="003D2877" w:rsidP="009C6A4C">
      <w:pPr>
        <w:pStyle w:val="afff7"/>
        <w:rPr>
          <w:rFonts w:eastAsia="Courier New"/>
        </w:rPr>
      </w:pPr>
      <w:r w:rsidRPr="003D2877">
        <w:rPr>
          <w:rFonts w:eastAsia="Courier New"/>
        </w:rPr>
        <w:tab/>
        <w:t>&lt;/xs:element&gt;</w:t>
      </w:r>
    </w:p>
    <w:p w14:paraId="3E2DB3AE" w14:textId="77777777" w:rsidR="00146B36" w:rsidRPr="003D2877" w:rsidRDefault="003D2877" w:rsidP="009C6A4C">
      <w:pPr>
        <w:pStyle w:val="afff7"/>
        <w:rPr>
          <w:rFonts w:eastAsia="Courier New"/>
        </w:rPr>
      </w:pPr>
      <w:r w:rsidRPr="003D2877">
        <w:rPr>
          <w:rFonts w:eastAsia="Courier New"/>
        </w:rPr>
        <w:tab/>
        <w:t>&lt;xs:element name="state"&gt;</w:t>
      </w:r>
    </w:p>
    <w:p w14:paraId="7A52FFA9" w14:textId="77777777" w:rsidR="00146B36" w:rsidRPr="003D2877" w:rsidRDefault="003D2877" w:rsidP="009C6A4C">
      <w:pPr>
        <w:pStyle w:val="afff7"/>
        <w:rPr>
          <w:rFonts w:eastAsia="Courier New"/>
        </w:rPr>
      </w:pPr>
      <w:r w:rsidRPr="003D2877">
        <w:rPr>
          <w:rFonts w:eastAsia="Courier New"/>
        </w:rPr>
        <w:tab/>
      </w:r>
      <w:r w:rsidRPr="003D2877">
        <w:rPr>
          <w:rFonts w:eastAsia="Courier New"/>
        </w:rPr>
        <w:tab/>
        <w:t>&lt;xs:complexType&gt;</w:t>
      </w:r>
    </w:p>
    <w:p w14:paraId="5D26F459" w14:textId="77777777" w:rsidR="00146B36" w:rsidRPr="003D2877" w:rsidRDefault="003D2877" w:rsidP="009C6A4C">
      <w:pPr>
        <w:pStyle w:val="afff7"/>
        <w:rPr>
          <w:rFonts w:eastAsia="Courier New"/>
        </w:rPr>
      </w:pPr>
      <w:r w:rsidRPr="003D2877">
        <w:rPr>
          <w:rFonts w:eastAsia="Courier New"/>
        </w:rPr>
        <w:tab/>
      </w:r>
      <w:r w:rsidRPr="003D2877">
        <w:rPr>
          <w:rFonts w:eastAsia="Courier New"/>
        </w:rPr>
        <w:tab/>
      </w:r>
      <w:r w:rsidRPr="003D2877">
        <w:rPr>
          <w:rFonts w:eastAsia="Courier New"/>
        </w:rPr>
        <w:tab/>
        <w:t>&lt;xs:sequence&gt;</w:t>
      </w:r>
    </w:p>
    <w:p w14:paraId="3A78E136" w14:textId="77777777" w:rsidR="00146B36" w:rsidRPr="003D2877" w:rsidRDefault="003D2877" w:rsidP="009C6A4C">
      <w:pPr>
        <w:pStyle w:val="afff7"/>
        <w:rPr>
          <w:rFonts w:eastAsia="Courier New"/>
        </w:rPr>
      </w:pPr>
      <w:r w:rsidRPr="003D2877">
        <w:rPr>
          <w:rFonts w:eastAsia="Courier New"/>
        </w:rPr>
        <w:tab/>
      </w:r>
      <w:r w:rsidRPr="003D2877">
        <w:rPr>
          <w:rFonts w:eastAsia="Courier New"/>
        </w:rPr>
        <w:tab/>
      </w:r>
      <w:r w:rsidRPr="003D2877">
        <w:rPr>
          <w:rFonts w:eastAsia="Courier New"/>
        </w:rPr>
        <w:tab/>
      </w:r>
      <w:r w:rsidRPr="003D2877">
        <w:rPr>
          <w:rFonts w:eastAsia="Courier New"/>
        </w:rPr>
        <w:tab/>
        <w:t>&lt;xs:element ref="label"/&gt;</w:t>
      </w:r>
    </w:p>
    <w:p w14:paraId="4A649727" w14:textId="77777777" w:rsidR="00146B36" w:rsidRPr="003D2877" w:rsidRDefault="003D2877" w:rsidP="009C6A4C">
      <w:pPr>
        <w:pStyle w:val="afff7"/>
        <w:rPr>
          <w:rFonts w:eastAsia="Courier New"/>
        </w:rPr>
      </w:pPr>
      <w:r w:rsidRPr="003D2877">
        <w:rPr>
          <w:rFonts w:eastAsia="Courier New"/>
        </w:rPr>
        <w:tab/>
      </w:r>
      <w:r w:rsidRPr="003D2877">
        <w:rPr>
          <w:rFonts w:eastAsia="Courier New"/>
        </w:rPr>
        <w:tab/>
      </w:r>
      <w:r w:rsidRPr="003D2877">
        <w:rPr>
          <w:rFonts w:eastAsia="Courier New"/>
        </w:rPr>
        <w:tab/>
      </w:r>
      <w:r w:rsidRPr="003D2877">
        <w:rPr>
          <w:rFonts w:eastAsia="Courier New"/>
        </w:rPr>
        <w:tab/>
        <w:t>&lt;xs:element ref="name"/&gt;</w:t>
      </w:r>
    </w:p>
    <w:p w14:paraId="10079866" w14:textId="77777777" w:rsidR="00146B36" w:rsidRPr="003D2877" w:rsidRDefault="003D2877" w:rsidP="009C6A4C">
      <w:pPr>
        <w:pStyle w:val="afff7"/>
        <w:rPr>
          <w:rFonts w:eastAsia="Courier New"/>
        </w:rPr>
      </w:pPr>
      <w:r w:rsidRPr="003D2877">
        <w:rPr>
          <w:rFonts w:eastAsia="Courier New"/>
        </w:rPr>
        <w:tab/>
      </w:r>
      <w:r w:rsidRPr="003D2877">
        <w:rPr>
          <w:rFonts w:eastAsia="Courier New"/>
        </w:rPr>
        <w:tab/>
      </w:r>
      <w:r w:rsidRPr="003D2877">
        <w:rPr>
          <w:rFonts w:eastAsia="Courier New"/>
        </w:rPr>
        <w:tab/>
      </w:r>
      <w:r w:rsidRPr="003D2877">
        <w:rPr>
          <w:rFonts w:eastAsia="Courier New"/>
        </w:rPr>
        <w:tab/>
        <w:t>&lt;xs:element ref="description" minOccurs="0"/&gt;</w:t>
      </w:r>
    </w:p>
    <w:p w14:paraId="0E6E43BF" w14:textId="77777777" w:rsidR="00146B36" w:rsidRPr="003D2877" w:rsidRDefault="003D2877" w:rsidP="009C6A4C">
      <w:pPr>
        <w:pStyle w:val="afff7"/>
        <w:rPr>
          <w:rFonts w:eastAsia="Courier New"/>
        </w:rPr>
      </w:pPr>
      <w:r w:rsidRPr="003D2877">
        <w:rPr>
          <w:rFonts w:eastAsia="Courier New"/>
        </w:rPr>
        <w:lastRenderedPageBreak/>
        <w:tab/>
      </w:r>
      <w:r w:rsidRPr="003D2877">
        <w:rPr>
          <w:rFonts w:eastAsia="Courier New"/>
        </w:rPr>
        <w:tab/>
      </w:r>
      <w:r w:rsidRPr="003D2877">
        <w:rPr>
          <w:rFonts w:eastAsia="Courier New"/>
        </w:rPr>
        <w:tab/>
      </w:r>
      <w:r w:rsidRPr="003D2877">
        <w:rPr>
          <w:rFonts w:eastAsia="Courier New"/>
        </w:rPr>
        <w:tab/>
        <w:t>&lt;xs:element ref="stage"/&gt;</w:t>
      </w:r>
    </w:p>
    <w:p w14:paraId="37299CD3" w14:textId="77777777" w:rsidR="00146B36" w:rsidRPr="003D2877" w:rsidRDefault="003D2877" w:rsidP="009C6A4C">
      <w:pPr>
        <w:pStyle w:val="afff7"/>
        <w:rPr>
          <w:rFonts w:eastAsia="Courier New"/>
        </w:rPr>
      </w:pPr>
      <w:r w:rsidRPr="003D2877">
        <w:rPr>
          <w:rFonts w:eastAsia="Courier New"/>
        </w:rPr>
        <w:tab/>
      </w:r>
      <w:r w:rsidRPr="003D2877">
        <w:rPr>
          <w:rFonts w:eastAsia="Courier New"/>
        </w:rPr>
        <w:tab/>
      </w:r>
      <w:r w:rsidRPr="003D2877">
        <w:rPr>
          <w:rFonts w:eastAsia="Courier New"/>
        </w:rPr>
        <w:tab/>
      </w:r>
      <w:r w:rsidRPr="003D2877">
        <w:rPr>
          <w:rFonts w:eastAsia="Courier New"/>
        </w:rPr>
        <w:tab/>
        <w:t>&lt;xs:element minOccurs="0" ref="activities"/&gt;</w:t>
      </w:r>
    </w:p>
    <w:p w14:paraId="52722B75" w14:textId="77777777" w:rsidR="00146B36" w:rsidRPr="003D2877" w:rsidRDefault="003D2877" w:rsidP="009C6A4C">
      <w:pPr>
        <w:pStyle w:val="afff7"/>
        <w:rPr>
          <w:rFonts w:eastAsia="Courier New"/>
        </w:rPr>
      </w:pPr>
      <w:r w:rsidRPr="003D2877">
        <w:rPr>
          <w:rFonts w:eastAsia="Courier New"/>
        </w:rPr>
        <w:tab/>
      </w:r>
      <w:r w:rsidRPr="003D2877">
        <w:rPr>
          <w:rFonts w:eastAsia="Courier New"/>
        </w:rPr>
        <w:tab/>
      </w:r>
      <w:r w:rsidRPr="003D2877">
        <w:rPr>
          <w:rFonts w:eastAsia="Courier New"/>
        </w:rPr>
        <w:tab/>
        <w:t>&lt;/xs:sequence&gt;</w:t>
      </w:r>
    </w:p>
    <w:p w14:paraId="00FA1B6C" w14:textId="77777777" w:rsidR="00146B36" w:rsidRPr="003D2877" w:rsidRDefault="003D2877" w:rsidP="009C6A4C">
      <w:pPr>
        <w:pStyle w:val="afff7"/>
        <w:rPr>
          <w:rFonts w:eastAsia="Courier New"/>
        </w:rPr>
      </w:pPr>
      <w:r w:rsidRPr="003D2877">
        <w:rPr>
          <w:rFonts w:eastAsia="Courier New"/>
        </w:rPr>
        <w:tab/>
      </w:r>
      <w:r w:rsidRPr="003D2877">
        <w:rPr>
          <w:rFonts w:eastAsia="Courier New"/>
        </w:rPr>
        <w:tab/>
        <w:t>&lt;/xs:complexType&gt;</w:t>
      </w:r>
    </w:p>
    <w:p w14:paraId="15FAB1A3" w14:textId="77777777" w:rsidR="00146B36" w:rsidRPr="003D2877" w:rsidRDefault="003D2877" w:rsidP="009C6A4C">
      <w:pPr>
        <w:pStyle w:val="afff7"/>
        <w:rPr>
          <w:rFonts w:eastAsia="Courier New"/>
        </w:rPr>
      </w:pPr>
      <w:r w:rsidRPr="003D2877">
        <w:rPr>
          <w:rFonts w:eastAsia="Courier New"/>
        </w:rPr>
        <w:tab/>
        <w:t>&lt;/xs:element&gt;</w:t>
      </w:r>
    </w:p>
    <w:p w14:paraId="4D7D84EB" w14:textId="77777777" w:rsidR="00146B36" w:rsidRPr="003D2877" w:rsidRDefault="003D2877" w:rsidP="009C6A4C">
      <w:pPr>
        <w:pStyle w:val="afff7"/>
        <w:rPr>
          <w:rFonts w:eastAsia="Courier New"/>
        </w:rPr>
      </w:pPr>
      <w:r w:rsidRPr="003D2877">
        <w:rPr>
          <w:rFonts w:eastAsia="Courier New"/>
        </w:rPr>
        <w:tab/>
        <w:t>&lt;xs:element name="transfer"&gt;</w:t>
      </w:r>
    </w:p>
    <w:p w14:paraId="63611462" w14:textId="77777777" w:rsidR="00146B36" w:rsidRPr="003D2877" w:rsidRDefault="003D2877" w:rsidP="009C6A4C">
      <w:pPr>
        <w:pStyle w:val="afff7"/>
        <w:rPr>
          <w:rFonts w:eastAsia="Courier New"/>
        </w:rPr>
      </w:pPr>
      <w:r w:rsidRPr="003D2877">
        <w:rPr>
          <w:rFonts w:eastAsia="Courier New"/>
        </w:rPr>
        <w:tab/>
      </w:r>
      <w:r w:rsidRPr="003D2877">
        <w:rPr>
          <w:rFonts w:eastAsia="Courier New"/>
        </w:rPr>
        <w:tab/>
        <w:t>&lt;xs:complexType&gt;</w:t>
      </w:r>
    </w:p>
    <w:p w14:paraId="1E57D011" w14:textId="77777777" w:rsidR="00146B36" w:rsidRPr="003D2877" w:rsidRDefault="003D2877" w:rsidP="009C6A4C">
      <w:pPr>
        <w:pStyle w:val="afff7"/>
        <w:rPr>
          <w:rFonts w:eastAsia="Courier New"/>
        </w:rPr>
      </w:pPr>
      <w:r w:rsidRPr="003D2877">
        <w:rPr>
          <w:rFonts w:eastAsia="Courier New"/>
        </w:rPr>
        <w:tab/>
      </w:r>
      <w:r w:rsidRPr="003D2877">
        <w:rPr>
          <w:rFonts w:eastAsia="Courier New"/>
        </w:rPr>
        <w:tab/>
      </w:r>
      <w:r w:rsidRPr="003D2877">
        <w:rPr>
          <w:rFonts w:eastAsia="Courier New"/>
        </w:rPr>
        <w:tab/>
        <w:t>&lt;xs:sequence&gt;</w:t>
      </w:r>
    </w:p>
    <w:p w14:paraId="29D5D533" w14:textId="77777777" w:rsidR="00146B36" w:rsidRPr="003D2877" w:rsidRDefault="003D2877" w:rsidP="009C6A4C">
      <w:pPr>
        <w:pStyle w:val="afff7"/>
        <w:rPr>
          <w:rFonts w:eastAsia="Courier New"/>
        </w:rPr>
      </w:pPr>
      <w:r w:rsidRPr="003D2877">
        <w:rPr>
          <w:rFonts w:eastAsia="Courier New"/>
        </w:rPr>
        <w:tab/>
      </w:r>
      <w:r w:rsidRPr="003D2877">
        <w:rPr>
          <w:rFonts w:eastAsia="Courier New"/>
        </w:rPr>
        <w:tab/>
      </w:r>
      <w:r w:rsidRPr="003D2877">
        <w:rPr>
          <w:rFonts w:eastAsia="Courier New"/>
        </w:rPr>
        <w:tab/>
      </w:r>
      <w:r w:rsidRPr="003D2877">
        <w:rPr>
          <w:rFonts w:eastAsia="Courier New"/>
        </w:rPr>
        <w:tab/>
        <w:t>&lt;xs:element ref="from_state"/&gt;</w:t>
      </w:r>
    </w:p>
    <w:p w14:paraId="0B60C1C6" w14:textId="77777777" w:rsidR="00146B36" w:rsidRPr="003D2877" w:rsidRDefault="003D2877" w:rsidP="009C6A4C">
      <w:pPr>
        <w:pStyle w:val="afff7"/>
        <w:rPr>
          <w:rFonts w:eastAsia="Courier New"/>
        </w:rPr>
      </w:pPr>
      <w:r w:rsidRPr="003D2877">
        <w:rPr>
          <w:rFonts w:eastAsia="Courier New"/>
        </w:rPr>
        <w:tab/>
      </w:r>
      <w:r w:rsidRPr="003D2877">
        <w:rPr>
          <w:rFonts w:eastAsia="Courier New"/>
        </w:rPr>
        <w:tab/>
      </w:r>
      <w:r w:rsidRPr="003D2877">
        <w:rPr>
          <w:rFonts w:eastAsia="Courier New"/>
        </w:rPr>
        <w:tab/>
      </w:r>
      <w:r w:rsidRPr="003D2877">
        <w:rPr>
          <w:rFonts w:eastAsia="Courier New"/>
        </w:rPr>
        <w:tab/>
        <w:t>&lt;xs:element ref="to_state"/&gt;</w:t>
      </w:r>
    </w:p>
    <w:p w14:paraId="19F67DE8" w14:textId="77777777" w:rsidR="00146B36" w:rsidRPr="003D2877" w:rsidRDefault="003D2877" w:rsidP="009C6A4C">
      <w:pPr>
        <w:pStyle w:val="afff7"/>
        <w:rPr>
          <w:rFonts w:eastAsia="Courier New"/>
        </w:rPr>
      </w:pPr>
      <w:r w:rsidRPr="003D2877">
        <w:rPr>
          <w:rFonts w:eastAsia="Courier New"/>
        </w:rPr>
        <w:tab/>
      </w:r>
      <w:r w:rsidRPr="003D2877">
        <w:rPr>
          <w:rFonts w:eastAsia="Courier New"/>
        </w:rPr>
        <w:tab/>
      </w:r>
      <w:r w:rsidRPr="003D2877">
        <w:rPr>
          <w:rFonts w:eastAsia="Courier New"/>
        </w:rPr>
        <w:tab/>
      </w:r>
      <w:r w:rsidRPr="003D2877">
        <w:rPr>
          <w:rFonts w:eastAsia="Courier New"/>
        </w:rPr>
        <w:tab/>
        <w:t>&lt;xs:element minOccurs="0" ref="timeout"/&gt;</w:t>
      </w:r>
    </w:p>
    <w:p w14:paraId="2048F0DE" w14:textId="77777777" w:rsidR="00146B36" w:rsidRPr="003D2877" w:rsidRDefault="003D2877" w:rsidP="009C6A4C">
      <w:pPr>
        <w:pStyle w:val="afff7"/>
        <w:rPr>
          <w:rFonts w:eastAsia="Courier New"/>
        </w:rPr>
      </w:pPr>
      <w:r w:rsidRPr="003D2877">
        <w:rPr>
          <w:rFonts w:eastAsia="Courier New"/>
        </w:rPr>
        <w:tab/>
      </w:r>
      <w:r w:rsidRPr="003D2877">
        <w:rPr>
          <w:rFonts w:eastAsia="Courier New"/>
        </w:rPr>
        <w:tab/>
      </w:r>
      <w:r w:rsidRPr="003D2877">
        <w:rPr>
          <w:rFonts w:eastAsia="Courier New"/>
        </w:rPr>
        <w:tab/>
      </w:r>
      <w:r w:rsidRPr="003D2877">
        <w:rPr>
          <w:rFonts w:eastAsia="Courier New"/>
        </w:rPr>
        <w:tab/>
        <w:t>&lt;xs:element minOccurs="0" ref="timeout_unit"/&gt;</w:t>
      </w:r>
    </w:p>
    <w:p w14:paraId="294D4858" w14:textId="77777777" w:rsidR="00146B36" w:rsidRPr="003D2877" w:rsidRDefault="003D2877" w:rsidP="009C6A4C">
      <w:pPr>
        <w:pStyle w:val="afff7"/>
        <w:rPr>
          <w:rFonts w:eastAsia="Courier New"/>
        </w:rPr>
      </w:pPr>
      <w:r w:rsidRPr="003D2877">
        <w:rPr>
          <w:rFonts w:eastAsia="Courier New"/>
        </w:rPr>
        <w:tab/>
      </w:r>
      <w:r w:rsidRPr="003D2877">
        <w:rPr>
          <w:rFonts w:eastAsia="Courier New"/>
        </w:rPr>
        <w:tab/>
      </w:r>
      <w:r w:rsidRPr="003D2877">
        <w:rPr>
          <w:rFonts w:eastAsia="Courier New"/>
        </w:rPr>
        <w:tab/>
        <w:t>&lt;/xs:sequence&gt;</w:t>
      </w:r>
    </w:p>
    <w:p w14:paraId="14DD2DB1" w14:textId="77777777" w:rsidR="00146B36" w:rsidRPr="003D2877" w:rsidRDefault="003D2877" w:rsidP="009C6A4C">
      <w:pPr>
        <w:pStyle w:val="afff7"/>
        <w:rPr>
          <w:rFonts w:eastAsia="Courier New"/>
        </w:rPr>
      </w:pPr>
      <w:r w:rsidRPr="003D2877">
        <w:rPr>
          <w:rFonts w:eastAsia="Courier New"/>
        </w:rPr>
        <w:tab/>
      </w:r>
      <w:r w:rsidRPr="003D2877">
        <w:rPr>
          <w:rFonts w:eastAsia="Courier New"/>
        </w:rPr>
        <w:tab/>
        <w:t>&lt;/xs:complexType&gt;</w:t>
      </w:r>
    </w:p>
    <w:p w14:paraId="042E8AFD" w14:textId="77777777" w:rsidR="00146B36" w:rsidRPr="003D2877" w:rsidRDefault="003D2877" w:rsidP="009C6A4C">
      <w:pPr>
        <w:pStyle w:val="afff7"/>
        <w:rPr>
          <w:rFonts w:eastAsia="Courier New"/>
        </w:rPr>
      </w:pPr>
      <w:r w:rsidRPr="003D2877">
        <w:rPr>
          <w:rFonts w:eastAsia="Courier New"/>
        </w:rPr>
        <w:tab/>
        <w:t>&lt;/xs:element&gt;</w:t>
      </w:r>
    </w:p>
    <w:p w14:paraId="0896BB6B" w14:textId="77777777" w:rsidR="00146B36" w:rsidRDefault="003D2877" w:rsidP="009C6A4C">
      <w:pPr>
        <w:pStyle w:val="afff7"/>
        <w:rPr>
          <w:b/>
          <w:sz w:val="28"/>
          <w:szCs w:val="28"/>
        </w:rPr>
      </w:pPr>
      <w:r>
        <w:t>&lt;/xs:schema&gt;</w:t>
      </w:r>
      <w:bookmarkStart w:id="112" w:name="_heading=h.34g0dwd" w:colFirst="0" w:colLast="0"/>
      <w:bookmarkEnd w:id="112"/>
    </w:p>
    <w:p w14:paraId="19A0B17E" w14:textId="77777777" w:rsidR="00146B36" w:rsidRPr="0040679E" w:rsidRDefault="003D2877" w:rsidP="001D5A12">
      <w:pPr>
        <w:pStyle w:val="12"/>
      </w:pPr>
      <w:bookmarkStart w:id="113" w:name="_heading=h.54pe7kly4dri" w:colFirst="0" w:colLast="0"/>
      <w:bookmarkStart w:id="114" w:name="_Toc66719490"/>
      <w:bookmarkEnd w:id="113"/>
      <w:r w:rsidRPr="0040679E">
        <w:lastRenderedPageBreak/>
        <w:t>Форматно-логический контроль принимаемых медицинских сведений</w:t>
      </w:r>
      <w:bookmarkEnd w:id="114"/>
    </w:p>
    <w:p w14:paraId="52C0B2EC" w14:textId="77777777" w:rsidR="00791A46" w:rsidRDefault="00791A46" w:rsidP="00791A46">
      <w:pPr>
        <w:keepNext/>
        <w:pBdr>
          <w:top w:val="nil"/>
          <w:left w:val="nil"/>
          <w:bottom w:val="nil"/>
          <w:right w:val="nil"/>
          <w:between w:val="nil"/>
        </w:pBdr>
        <w:spacing w:before="0" w:after="0"/>
        <w:ind w:firstLine="851"/>
        <w:rPr>
          <w:color w:val="000000"/>
        </w:rPr>
      </w:pPr>
      <w:bookmarkStart w:id="115" w:name="_heading=h.u38cm8lif1fm" w:colFirst="0" w:colLast="0"/>
      <w:bookmarkEnd w:id="115"/>
      <w:r>
        <w:rPr>
          <w:color w:val="000000"/>
        </w:rPr>
        <w:t>При приеме СЭМД beta-версии и СЭМД в ВИМИС «ССЗ» проводится форматно-логический контроль, состоящий из нескольких этапов:</w:t>
      </w:r>
    </w:p>
    <w:p w14:paraId="459CEC70" w14:textId="77777777" w:rsidR="00791A46" w:rsidRDefault="00791A46" w:rsidP="003D2938">
      <w:pPr>
        <w:numPr>
          <w:ilvl w:val="1"/>
          <w:numId w:val="2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2"/>
      </w:pPr>
      <w:r>
        <w:rPr>
          <w:color w:val="000000"/>
        </w:rPr>
        <w:t>проверка структуры документа.</w:t>
      </w:r>
    </w:p>
    <w:p w14:paraId="30276353" w14:textId="77777777" w:rsidR="00791A46" w:rsidRDefault="00791A46" w:rsidP="003D2938">
      <w:pPr>
        <w:numPr>
          <w:ilvl w:val="1"/>
          <w:numId w:val="2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2"/>
      </w:pPr>
      <w:r>
        <w:rPr>
          <w:color w:val="000000"/>
        </w:rPr>
        <w:t>проверка версии полученного документа.</w:t>
      </w:r>
    </w:p>
    <w:p w14:paraId="721A2A6F" w14:textId="77777777" w:rsidR="00791A46" w:rsidRDefault="00791A46" w:rsidP="003D2938">
      <w:pPr>
        <w:numPr>
          <w:ilvl w:val="1"/>
          <w:numId w:val="2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2"/>
      </w:pPr>
      <w:r>
        <w:rPr>
          <w:color w:val="000000"/>
        </w:rPr>
        <w:t>проверка корректности данных пациента.</w:t>
      </w:r>
    </w:p>
    <w:p w14:paraId="70DAE8DF" w14:textId="77777777" w:rsidR="00791A46" w:rsidRDefault="00791A46" w:rsidP="003D2938">
      <w:pPr>
        <w:numPr>
          <w:ilvl w:val="1"/>
          <w:numId w:val="2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2"/>
      </w:pPr>
      <w:r>
        <w:rPr>
          <w:color w:val="000000"/>
        </w:rPr>
        <w:t>проверка корректности указанных значений справочников ФРНСИ.</w:t>
      </w:r>
    </w:p>
    <w:p w14:paraId="1924994B" w14:textId="77777777" w:rsidR="00791A46" w:rsidRDefault="00791A46" w:rsidP="003D2938">
      <w:pPr>
        <w:numPr>
          <w:ilvl w:val="1"/>
          <w:numId w:val="2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2"/>
      </w:pPr>
      <w:r>
        <w:rPr>
          <w:color w:val="000000"/>
        </w:rPr>
        <w:t>проверка корректности указанных медицинских организаций по данным подсистемы ФРМО ЕГИСЗ.</w:t>
      </w:r>
    </w:p>
    <w:p w14:paraId="2C19837A" w14:textId="77777777" w:rsidR="00791A46" w:rsidRDefault="00791A46" w:rsidP="003D2938">
      <w:pPr>
        <w:numPr>
          <w:ilvl w:val="1"/>
          <w:numId w:val="2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2"/>
      </w:pPr>
      <w:r>
        <w:rPr>
          <w:color w:val="000000"/>
        </w:rPr>
        <w:t>проверка соответствия указанных медицинских работников занимаемой должности в указанной медицинской организации согласно данным подсистемы ФРМР ЕГИСЗ.</w:t>
      </w:r>
    </w:p>
    <w:p w14:paraId="509DE98E" w14:textId="77777777" w:rsidR="00146B36" w:rsidRDefault="003D2877" w:rsidP="001D5A12">
      <w:pPr>
        <w:pStyle w:val="20"/>
      </w:pPr>
      <w:bookmarkStart w:id="116" w:name="_Toc66719491"/>
      <w:r>
        <w:t>Проверка структуры документа</w:t>
      </w:r>
      <w:bookmarkEnd w:id="116"/>
    </w:p>
    <w:p w14:paraId="23AEFA22" w14:textId="77777777" w:rsidR="00791A46" w:rsidRDefault="00791A46" w:rsidP="00791A46">
      <w:pPr>
        <w:keepNext/>
        <w:pBdr>
          <w:top w:val="nil"/>
          <w:left w:val="nil"/>
          <w:bottom w:val="nil"/>
          <w:right w:val="nil"/>
          <w:between w:val="nil"/>
        </w:pBdr>
        <w:spacing w:before="0" w:after="0"/>
        <w:ind w:firstLine="851"/>
        <w:rPr>
          <w:color w:val="000000"/>
        </w:rPr>
      </w:pPr>
      <w:bookmarkStart w:id="117" w:name="_heading=h.m0rp7fd9tqex" w:colFirst="0" w:colLast="0"/>
      <w:bookmarkEnd w:id="117"/>
      <w:r>
        <w:rPr>
          <w:color w:val="000000"/>
        </w:rPr>
        <w:t>В рамках этапа проводятся проверки:</w:t>
      </w:r>
    </w:p>
    <w:p w14:paraId="0ABEACAB" w14:textId="77777777" w:rsidR="00791A46" w:rsidRDefault="00791A46" w:rsidP="003D2938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2"/>
      </w:pPr>
      <w:r>
        <w:rPr>
          <w:color w:val="000000"/>
        </w:rPr>
        <w:t>соответствие структуры документа xsd схеме СЭМД и СЭМД beta-версии.</w:t>
      </w:r>
    </w:p>
    <w:p w14:paraId="04AF8815" w14:textId="77777777" w:rsidR="00146B36" w:rsidRDefault="003D2877" w:rsidP="001D5A12">
      <w:pPr>
        <w:pStyle w:val="20"/>
      </w:pPr>
      <w:bookmarkStart w:id="118" w:name="_Toc66719492"/>
      <w:r>
        <w:t>Проверка версии полученного документа</w:t>
      </w:r>
      <w:bookmarkEnd w:id="118"/>
    </w:p>
    <w:p w14:paraId="64EB81BE" w14:textId="77777777" w:rsidR="00791A46" w:rsidRDefault="00791A46" w:rsidP="00791A46">
      <w:pPr>
        <w:keepNext/>
        <w:pBdr>
          <w:top w:val="nil"/>
          <w:left w:val="nil"/>
          <w:bottom w:val="nil"/>
          <w:right w:val="nil"/>
          <w:between w:val="nil"/>
        </w:pBdr>
        <w:spacing w:before="0" w:after="0"/>
        <w:ind w:firstLine="851"/>
        <w:rPr>
          <w:color w:val="000000"/>
        </w:rPr>
      </w:pPr>
      <w:bookmarkStart w:id="119" w:name="_heading=h.w2p8qqr31azt" w:colFirst="0" w:colLast="0"/>
      <w:bookmarkEnd w:id="119"/>
      <w:r>
        <w:rPr>
          <w:color w:val="000000"/>
        </w:rPr>
        <w:t>В рамках этапа проводятся проверки:</w:t>
      </w:r>
    </w:p>
    <w:p w14:paraId="39DD5088" w14:textId="77777777" w:rsidR="00791A46" w:rsidRDefault="00791A46" w:rsidP="003D2938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2"/>
      </w:pPr>
      <w:r>
        <w:rPr>
          <w:color w:val="000000"/>
        </w:rPr>
        <w:t>был ли ранее получен документ с указанными данными:</w:t>
      </w:r>
    </w:p>
    <w:p w14:paraId="7A674A91" w14:textId="77777777" w:rsidR="00791A46" w:rsidRDefault="00791A46" w:rsidP="003D2938">
      <w:pPr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уникальный идентификатор набора версий документа;</w:t>
      </w:r>
    </w:p>
    <w:p w14:paraId="67A4A2B8" w14:textId="77777777" w:rsidR="00791A46" w:rsidRDefault="00791A46" w:rsidP="003D2938">
      <w:pPr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номер версии документа.</w:t>
      </w:r>
    </w:p>
    <w:p w14:paraId="5F07F447" w14:textId="77777777" w:rsidR="00146B36" w:rsidRDefault="003D2877" w:rsidP="001D5A12">
      <w:pPr>
        <w:pStyle w:val="20"/>
      </w:pPr>
      <w:bookmarkStart w:id="120" w:name="_Toc66719493"/>
      <w:r>
        <w:t>Проверка корректности данных пациента</w:t>
      </w:r>
      <w:bookmarkEnd w:id="120"/>
    </w:p>
    <w:p w14:paraId="0BADA761" w14:textId="77777777" w:rsidR="00791A46" w:rsidRDefault="00791A46" w:rsidP="00791A46">
      <w:pPr>
        <w:keepNext/>
        <w:pBdr>
          <w:top w:val="nil"/>
          <w:left w:val="nil"/>
          <w:bottom w:val="nil"/>
          <w:right w:val="nil"/>
          <w:between w:val="nil"/>
        </w:pBdr>
        <w:spacing w:before="0" w:after="0"/>
        <w:ind w:firstLine="851"/>
        <w:rPr>
          <w:color w:val="000000"/>
        </w:rPr>
      </w:pPr>
      <w:bookmarkStart w:id="121" w:name="_heading=h.q4wkhifp5apt" w:colFirst="0" w:colLast="0"/>
      <w:bookmarkEnd w:id="121"/>
      <w:r>
        <w:rPr>
          <w:color w:val="000000"/>
        </w:rPr>
        <w:t>В рамках этапа проводятся проверки:</w:t>
      </w:r>
    </w:p>
    <w:p w14:paraId="1FFAF92D" w14:textId="77777777" w:rsidR="00791A46" w:rsidRDefault="00791A46" w:rsidP="003D2938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2"/>
      </w:pPr>
      <w:r>
        <w:rPr>
          <w:color w:val="000000"/>
        </w:rPr>
        <w:t>фамилии, имени, отчества на символьное соответствие – либо кириллические, либо латинские символы, без спецзнаков и цифр;</w:t>
      </w:r>
    </w:p>
    <w:p w14:paraId="7A35EB04" w14:textId="77777777" w:rsidR="00791A46" w:rsidRDefault="00791A46" w:rsidP="003D2938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2"/>
      </w:pPr>
      <w:r>
        <w:rPr>
          <w:color w:val="000000"/>
        </w:rPr>
        <w:t>корректность контрольной суммы СНИЛС;</w:t>
      </w:r>
    </w:p>
    <w:p w14:paraId="0185F716" w14:textId="77777777" w:rsidR="00791A46" w:rsidRDefault="00791A46" w:rsidP="003D2938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2"/>
      </w:pPr>
      <w:r>
        <w:rPr>
          <w:color w:val="000000"/>
        </w:rPr>
        <w:t>корректность серии и номера документа, удостоверяющего личность.</w:t>
      </w:r>
    </w:p>
    <w:p w14:paraId="4EDD9E57" w14:textId="77777777" w:rsidR="00146B36" w:rsidRDefault="003D2877" w:rsidP="001D5A12">
      <w:pPr>
        <w:pStyle w:val="20"/>
      </w:pPr>
      <w:bookmarkStart w:id="122" w:name="_Toc66719494"/>
      <w:r>
        <w:lastRenderedPageBreak/>
        <w:t>Проверка корректности указанных справочников ФРНСИ</w:t>
      </w:r>
      <w:bookmarkEnd w:id="122"/>
    </w:p>
    <w:p w14:paraId="6BE019A8" w14:textId="77777777" w:rsidR="00791A46" w:rsidRDefault="00791A46" w:rsidP="00791A46">
      <w:pPr>
        <w:keepNext/>
        <w:pBdr>
          <w:top w:val="nil"/>
          <w:left w:val="nil"/>
          <w:bottom w:val="nil"/>
          <w:right w:val="nil"/>
          <w:between w:val="nil"/>
        </w:pBdr>
        <w:spacing w:before="0" w:after="0"/>
        <w:ind w:firstLine="851"/>
        <w:rPr>
          <w:color w:val="000000"/>
        </w:rPr>
      </w:pPr>
      <w:bookmarkStart w:id="123" w:name="_heading=h.4pbkfus4uyjx" w:colFirst="0" w:colLast="0"/>
      <w:bookmarkEnd w:id="123"/>
      <w:r>
        <w:rPr>
          <w:color w:val="000000"/>
        </w:rPr>
        <w:t>В рамках этапа проводятся проверки:</w:t>
      </w:r>
    </w:p>
    <w:p w14:paraId="0F45387F" w14:textId="77777777" w:rsidR="00791A46" w:rsidRDefault="00791A46" w:rsidP="003D2938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2"/>
      </w:pPr>
      <w:r>
        <w:rPr>
          <w:color w:val="000000"/>
        </w:rPr>
        <w:t>обязательное наличие тегов code, codeSystem и displayName при кодировании значений справочников;</w:t>
      </w:r>
    </w:p>
    <w:p w14:paraId="6D951A5B" w14:textId="77777777" w:rsidR="00791A46" w:rsidRDefault="00791A46" w:rsidP="003D2938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2"/>
      </w:pPr>
      <w:r>
        <w:rPr>
          <w:color w:val="000000"/>
        </w:rPr>
        <w:t>соответствие указанных OID справочников, версий и соответствующих значений.</w:t>
      </w:r>
    </w:p>
    <w:p w14:paraId="6579A688" w14:textId="77777777" w:rsidR="00146B36" w:rsidRDefault="003D2877" w:rsidP="001D5A12">
      <w:pPr>
        <w:pStyle w:val="20"/>
      </w:pPr>
      <w:bookmarkStart w:id="124" w:name="_Toc66719495"/>
      <w:r>
        <w:t>Проверка корректности указанных медицинских организаций</w:t>
      </w:r>
      <w:bookmarkEnd w:id="124"/>
    </w:p>
    <w:p w14:paraId="20A477EB" w14:textId="77777777" w:rsidR="00791A46" w:rsidRDefault="00791A46" w:rsidP="00791A46">
      <w:pPr>
        <w:keepNext/>
        <w:pBdr>
          <w:top w:val="nil"/>
          <w:left w:val="nil"/>
          <w:bottom w:val="nil"/>
          <w:right w:val="nil"/>
          <w:between w:val="nil"/>
        </w:pBdr>
        <w:spacing w:before="0" w:after="0"/>
        <w:ind w:firstLine="851"/>
        <w:rPr>
          <w:color w:val="000000"/>
        </w:rPr>
      </w:pPr>
      <w:bookmarkStart w:id="125" w:name="_heading=h.dc34pofgh8ri" w:colFirst="0" w:colLast="0"/>
      <w:bookmarkEnd w:id="125"/>
      <w:r>
        <w:rPr>
          <w:color w:val="000000"/>
        </w:rPr>
        <w:t>В рамках этапа проводятся проверки:</w:t>
      </w:r>
    </w:p>
    <w:p w14:paraId="60993415" w14:textId="77777777" w:rsidR="00791A46" w:rsidRDefault="00791A46" w:rsidP="003D2938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2"/>
      </w:pPr>
      <w:r>
        <w:rPr>
          <w:color w:val="000000"/>
        </w:rPr>
        <w:t>указанной медицинской организации на ее наличие в ФРМО, а также соответствие данным реестра.</w:t>
      </w:r>
    </w:p>
    <w:p w14:paraId="1714E2A0" w14:textId="77777777" w:rsidR="00146B36" w:rsidRDefault="003D2877" w:rsidP="001D5A12">
      <w:pPr>
        <w:pStyle w:val="20"/>
      </w:pPr>
      <w:bookmarkStart w:id="126" w:name="_Toc66719496"/>
      <w:r>
        <w:t>Проверка соответствия указанных медицинских работников занимаемой должности в указанной медицинской организации</w:t>
      </w:r>
      <w:bookmarkEnd w:id="126"/>
    </w:p>
    <w:p w14:paraId="7BF7F7FC" w14:textId="77777777" w:rsidR="00791A46" w:rsidRDefault="00791A46" w:rsidP="00791A46">
      <w:pPr>
        <w:keepNext/>
        <w:pBdr>
          <w:top w:val="nil"/>
          <w:left w:val="nil"/>
          <w:bottom w:val="nil"/>
          <w:right w:val="nil"/>
          <w:between w:val="nil"/>
        </w:pBdr>
        <w:spacing w:before="0" w:after="0"/>
        <w:ind w:firstLine="851"/>
        <w:rPr>
          <w:color w:val="000000"/>
        </w:rPr>
      </w:pPr>
      <w:bookmarkStart w:id="127" w:name="_heading=h.yg8ipexj5exm" w:colFirst="0" w:colLast="0"/>
      <w:bookmarkEnd w:id="127"/>
      <w:r>
        <w:rPr>
          <w:color w:val="000000"/>
        </w:rPr>
        <w:t>В рамках этапа проводятся проверки:</w:t>
      </w:r>
    </w:p>
    <w:p w14:paraId="72F16DF6" w14:textId="77777777" w:rsidR="00791A46" w:rsidRDefault="00791A46" w:rsidP="003D2938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2"/>
      </w:pPr>
      <w:r>
        <w:rPr>
          <w:color w:val="000000"/>
        </w:rPr>
        <w:t>наличие СНИЛС медицинских работников;</w:t>
      </w:r>
    </w:p>
    <w:p w14:paraId="33147A78" w14:textId="77777777" w:rsidR="00791A46" w:rsidRDefault="00791A46" w:rsidP="003D2938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2"/>
      </w:pPr>
      <w:r>
        <w:rPr>
          <w:color w:val="000000"/>
        </w:rPr>
        <w:t>корректность СНИЛС медицинских работников (проверка контрольной суммы);</w:t>
      </w:r>
    </w:p>
    <w:p w14:paraId="33AB0A10" w14:textId="77777777" w:rsidR="00791A46" w:rsidRDefault="00791A46" w:rsidP="003D2938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2"/>
      </w:pPr>
      <w:r>
        <w:rPr>
          <w:color w:val="000000"/>
        </w:rPr>
        <w:t>наличие медицинского работника в ФРМР;</w:t>
      </w:r>
    </w:p>
    <w:p w14:paraId="43ADD1B1" w14:textId="77777777" w:rsidR="00791A46" w:rsidRDefault="00791A46" w:rsidP="003D2938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2"/>
      </w:pPr>
      <w:r>
        <w:rPr>
          <w:color w:val="000000"/>
        </w:rPr>
        <w:t>соответствие должностей медицинских работников данным ФРМР.</w:t>
      </w:r>
    </w:p>
    <w:p w14:paraId="6721C22B" w14:textId="77777777" w:rsidR="00146B36" w:rsidRDefault="003D2877" w:rsidP="001D5A12">
      <w:pPr>
        <w:pStyle w:val="12"/>
      </w:pPr>
      <w:bookmarkStart w:id="128" w:name="_Toc66719497"/>
      <w:r>
        <w:lastRenderedPageBreak/>
        <w:t>Требования к электронной подписи</w:t>
      </w:r>
      <w:bookmarkEnd w:id="128"/>
    </w:p>
    <w:p w14:paraId="1522E89B" w14:textId="7F9653B5" w:rsidR="00146B36" w:rsidRDefault="00791A46" w:rsidP="00F6160A">
      <w:pPr>
        <w:pStyle w:val="phnormal"/>
      </w:pPr>
      <w:r>
        <w:rPr>
          <w:color w:val="000000"/>
        </w:rPr>
        <w:t>Для передачи сведений в ВИМИС «ССЗ» не требуется наличие электронной подписи лица, сформировавшего документ. В настоящий момент для передачи сведений в ВИМИС «ССЗ» достаточно подписи SOAP запроса, в котором осуществляется передача сведений с использованием сертификата системы, зарегистрированной в ИПС.</w:t>
      </w:r>
    </w:p>
    <w:p w14:paraId="774234E2" w14:textId="77777777" w:rsidR="001D5A12" w:rsidRDefault="001D5A12" w:rsidP="001D5A12">
      <w:pPr>
        <w:pStyle w:val="phcontent"/>
      </w:pPr>
      <w:bookmarkStart w:id="129" w:name="_heading=h.1x0gk37" w:colFirst="0" w:colLast="0"/>
      <w:bookmarkEnd w:id="129"/>
      <w:r>
        <w:lastRenderedPageBreak/>
        <w:t>Лист регистрации изменений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808"/>
        <w:gridCol w:w="1276"/>
        <w:gridCol w:w="1559"/>
        <w:gridCol w:w="6778"/>
      </w:tblGrid>
      <w:tr w:rsidR="001D5A12" w14:paraId="1E92D9B1" w14:textId="77777777" w:rsidTr="001B037D">
        <w:trPr>
          <w:trHeight w:val="671"/>
        </w:trPr>
        <w:tc>
          <w:tcPr>
            <w:tcW w:w="38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3B33E" w14:textId="77777777" w:rsidR="001D5A12" w:rsidRDefault="001D5A12" w:rsidP="001D5A12">
            <w:pPr>
              <w:pStyle w:val="phtablecolcaption"/>
            </w:pPr>
            <w:r>
              <w:t>№ п/п</w:t>
            </w:r>
          </w:p>
        </w:tc>
        <w:tc>
          <w:tcPr>
            <w:tcW w:w="61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03627" w14:textId="77777777" w:rsidR="001D5A12" w:rsidRDefault="001D5A12" w:rsidP="001D5A12">
            <w:pPr>
              <w:pStyle w:val="phtablecolcaption"/>
            </w:pPr>
            <w:r>
              <w:t>Дата редакции документа</w:t>
            </w:r>
          </w:p>
        </w:tc>
        <w:tc>
          <w:tcPr>
            <w:tcW w:w="74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A4DD5" w14:textId="77777777" w:rsidR="001D5A12" w:rsidRDefault="001D5A12" w:rsidP="001D5A12">
            <w:pPr>
              <w:pStyle w:val="phtablecolcaption"/>
            </w:pPr>
            <w:r>
              <w:t>Номер редакции документа</w:t>
            </w:r>
          </w:p>
        </w:tc>
        <w:tc>
          <w:tcPr>
            <w:tcW w:w="325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8D227" w14:textId="77777777" w:rsidR="001D5A12" w:rsidRDefault="001D5A12" w:rsidP="001D5A12">
            <w:pPr>
              <w:pStyle w:val="phtablecolcaption"/>
            </w:pPr>
            <w:r>
              <w:t>Изменения</w:t>
            </w:r>
          </w:p>
        </w:tc>
      </w:tr>
      <w:tr w:rsidR="001D5A12" w14:paraId="645B8000" w14:textId="77777777" w:rsidTr="001B037D">
        <w:trPr>
          <w:trHeight w:val="67"/>
        </w:trPr>
        <w:tc>
          <w:tcPr>
            <w:tcW w:w="38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625A2" w14:textId="77777777" w:rsidR="001D5A12" w:rsidRDefault="001D5A12" w:rsidP="001D5A12">
            <w:pPr>
              <w:pStyle w:val="phtablecellleft"/>
            </w:pPr>
            <w:r>
              <w:t>1</w:t>
            </w:r>
          </w:p>
        </w:tc>
        <w:tc>
          <w:tcPr>
            <w:tcW w:w="61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E7286" w14:textId="77777777" w:rsidR="001D5A12" w:rsidRDefault="001D5A12" w:rsidP="001D5A12">
            <w:pPr>
              <w:pStyle w:val="phtablecellleft"/>
            </w:pPr>
            <w:r>
              <w:t>16.10.2020</w:t>
            </w:r>
          </w:p>
        </w:tc>
        <w:tc>
          <w:tcPr>
            <w:tcW w:w="74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C3AC7" w14:textId="77777777" w:rsidR="001D5A12" w:rsidRDefault="001D5A12" w:rsidP="001D5A12">
            <w:pPr>
              <w:pStyle w:val="phtablecellleft"/>
            </w:pPr>
            <w:r>
              <w:t>1</w:t>
            </w:r>
          </w:p>
        </w:tc>
        <w:tc>
          <w:tcPr>
            <w:tcW w:w="325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7A256" w14:textId="77777777" w:rsidR="001D5A12" w:rsidRDefault="001D5A12" w:rsidP="001D5A12">
            <w:pPr>
              <w:pStyle w:val="phtablecellleft"/>
            </w:pPr>
            <w:r>
              <w:t>Первая версия документа</w:t>
            </w:r>
          </w:p>
        </w:tc>
      </w:tr>
      <w:tr w:rsidR="001D5A12" w14:paraId="7357C042" w14:textId="77777777" w:rsidTr="001B037D">
        <w:trPr>
          <w:trHeight w:val="67"/>
        </w:trPr>
        <w:tc>
          <w:tcPr>
            <w:tcW w:w="38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A7A23" w14:textId="2808DE74" w:rsidR="001D5A12" w:rsidRDefault="00C90783" w:rsidP="001D5A12">
            <w:pPr>
              <w:pStyle w:val="phtablecellleft"/>
            </w:pPr>
            <w:r>
              <w:t>2</w:t>
            </w:r>
          </w:p>
        </w:tc>
        <w:tc>
          <w:tcPr>
            <w:tcW w:w="61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C470A" w14:textId="2F93CBED" w:rsidR="001D5A12" w:rsidRDefault="0086573E" w:rsidP="000C14B0">
            <w:pPr>
              <w:pStyle w:val="phtablecellleft"/>
            </w:pPr>
            <w:r>
              <w:t>30</w:t>
            </w:r>
            <w:r w:rsidR="00C90783">
              <w:t>.03.2021</w:t>
            </w:r>
          </w:p>
        </w:tc>
        <w:tc>
          <w:tcPr>
            <w:tcW w:w="74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E188E" w14:textId="0D875A79" w:rsidR="001D5A12" w:rsidRDefault="00C90783" w:rsidP="001D5A12">
            <w:pPr>
              <w:pStyle w:val="phtablecellleft"/>
            </w:pPr>
            <w:r>
              <w:t>1.1</w:t>
            </w:r>
          </w:p>
        </w:tc>
        <w:tc>
          <w:tcPr>
            <w:tcW w:w="325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F41AF" w14:textId="308ADD1B" w:rsidR="00C90783" w:rsidRDefault="00C90783" w:rsidP="001A002E">
            <w:pPr>
              <w:numPr>
                <w:ilvl w:val="0"/>
                <w:numId w:val="32"/>
              </w:numPr>
              <w:spacing w:line="276" w:lineRule="auto"/>
              <w:rPr>
                <w:sz w:val="20"/>
              </w:rPr>
            </w:pPr>
            <w:r>
              <w:rPr>
                <w:color w:val="000000"/>
                <w:sz w:val="20"/>
              </w:rPr>
              <w:t xml:space="preserve">внесены корректировки в </w:t>
            </w:r>
            <w:r w:rsidR="001A5F81">
              <w:rPr>
                <w:color w:val="000000"/>
                <w:sz w:val="20"/>
              </w:rPr>
              <w:t xml:space="preserve">перечень и </w:t>
            </w:r>
            <w:r>
              <w:rPr>
                <w:color w:val="000000"/>
                <w:sz w:val="20"/>
              </w:rPr>
              <w:t>определения терминов в перечне терминов и сокращений;</w:t>
            </w:r>
          </w:p>
          <w:p w14:paraId="68A7A014" w14:textId="226F4874" w:rsidR="00C90783" w:rsidRDefault="00C90783" w:rsidP="001A002E">
            <w:pPr>
              <w:numPr>
                <w:ilvl w:val="0"/>
                <w:numId w:val="32"/>
              </w:numPr>
              <w:spacing w:line="276" w:lineRule="auto"/>
              <w:rPr>
                <w:sz w:val="20"/>
              </w:rPr>
            </w:pPr>
            <w:r>
              <w:rPr>
                <w:color w:val="000000"/>
                <w:sz w:val="20"/>
              </w:rPr>
              <w:t>«ИПС ЕГИСЗ» заменено на «ИПС»;</w:t>
            </w:r>
          </w:p>
          <w:p w14:paraId="01B50060" w14:textId="223B4470" w:rsidR="00C90783" w:rsidRDefault="00C90783" w:rsidP="001A002E">
            <w:pPr>
              <w:numPr>
                <w:ilvl w:val="0"/>
                <w:numId w:val="32"/>
              </w:numPr>
              <w:spacing w:line="276" w:lineRule="auto"/>
              <w:rPr>
                <w:sz w:val="20"/>
              </w:rPr>
            </w:pPr>
            <w:r>
              <w:rPr>
                <w:color w:val="000000"/>
                <w:sz w:val="20"/>
              </w:rPr>
              <w:t>уточнены ссылки на таблицы и рисунки по тексту;</w:t>
            </w:r>
          </w:p>
          <w:p w14:paraId="17DC25F0" w14:textId="77777777" w:rsidR="00C90783" w:rsidRPr="00963F10" w:rsidRDefault="00C90783" w:rsidP="001A002E">
            <w:pPr>
              <w:numPr>
                <w:ilvl w:val="0"/>
                <w:numId w:val="32"/>
              </w:numPr>
              <w:spacing w:line="276" w:lineRule="auto"/>
              <w:rPr>
                <w:sz w:val="20"/>
              </w:rPr>
            </w:pPr>
            <w:r>
              <w:rPr>
                <w:color w:val="000000"/>
                <w:sz w:val="20"/>
              </w:rPr>
              <w:t>уточнены внутренние id справочников и их очередность;</w:t>
            </w:r>
          </w:p>
          <w:p w14:paraId="2190F721" w14:textId="315C6CF3" w:rsidR="00963F10" w:rsidRDefault="00963F10" w:rsidP="001A002E">
            <w:pPr>
              <w:numPr>
                <w:ilvl w:val="0"/>
                <w:numId w:val="32"/>
              </w:numPr>
              <w:spacing w:line="276" w:lineRule="auto"/>
              <w:rPr>
                <w:sz w:val="20"/>
              </w:rPr>
            </w:pPr>
            <w:r w:rsidRPr="00963F10">
              <w:rPr>
                <w:sz w:val="20"/>
              </w:rPr>
              <w:t>уточнена и дополнена таблица 5 «Перечень объектов ФРНСИ, используемых в интеграционном взаимодействии с ВИМИС “ССЗ”»</w:t>
            </w:r>
            <w:r w:rsidR="00644135" w:rsidRPr="00644135">
              <w:rPr>
                <w:sz w:val="20"/>
              </w:rPr>
              <w:t>:</w:t>
            </w:r>
          </w:p>
          <w:p w14:paraId="39956667" w14:textId="1E55F292" w:rsidR="00644135" w:rsidRDefault="00644135" w:rsidP="00AD2644">
            <w:pPr>
              <w:numPr>
                <w:ilvl w:val="1"/>
                <w:numId w:val="34"/>
              </w:numPr>
              <w:spacing w:line="276" w:lineRule="auto"/>
              <w:rPr>
                <w:sz w:val="20"/>
              </w:rPr>
            </w:pPr>
            <w:r>
              <w:rPr>
                <w:color w:val="000000"/>
                <w:sz w:val="20"/>
              </w:rPr>
              <w:t>обновлены наименования и OID у 4</w:t>
            </w:r>
            <w:r w:rsidR="00D12819" w:rsidRPr="00D12819">
              <w:rPr>
                <w:color w:val="000000"/>
                <w:sz w:val="20"/>
              </w:rPr>
              <w:t>8</w:t>
            </w:r>
            <w:r>
              <w:rPr>
                <w:color w:val="000000"/>
                <w:sz w:val="20"/>
              </w:rPr>
              <w:t xml:space="preserve"> опубликованных на портале ФРНСИ справочников;</w:t>
            </w:r>
          </w:p>
          <w:p w14:paraId="5EED0D09" w14:textId="349FCD0C" w:rsidR="00D12819" w:rsidRPr="00D12819" w:rsidRDefault="00644135" w:rsidP="00D12819">
            <w:pPr>
              <w:numPr>
                <w:ilvl w:val="1"/>
                <w:numId w:val="34"/>
              </w:numPr>
              <w:spacing w:line="276" w:lineRule="auto"/>
              <w:rPr>
                <w:sz w:val="20"/>
              </w:rPr>
            </w:pPr>
            <w:r w:rsidRPr="00D12819">
              <w:rPr>
                <w:color w:val="000000"/>
                <w:sz w:val="20"/>
              </w:rPr>
              <w:t>добавлены 4 новых справочника</w:t>
            </w:r>
            <w:r w:rsidR="00D12819" w:rsidRPr="00D12819">
              <w:rPr>
                <w:color w:val="000000"/>
                <w:sz w:val="20"/>
              </w:rPr>
              <w:t>: «</w:t>
            </w:r>
            <w:r w:rsidR="00D12819" w:rsidRPr="00D12819">
              <w:rPr>
                <w:sz w:val="20"/>
              </w:rPr>
              <w:t>Анатомические локализации</w:t>
            </w:r>
            <w:r w:rsidR="00D12819" w:rsidRPr="00D12819">
              <w:rPr>
                <w:color w:val="000000"/>
                <w:sz w:val="20"/>
              </w:rPr>
              <w:t>» (</w:t>
            </w:r>
            <w:r w:rsidR="00D12819" w:rsidRPr="00D12819">
              <w:rPr>
                <w:color w:val="000000"/>
                <w:sz w:val="20"/>
                <w:lang w:val="en-US"/>
              </w:rPr>
              <w:t>OID</w:t>
            </w:r>
            <w:r w:rsidR="00D12819" w:rsidRPr="00D12819">
              <w:rPr>
                <w:color w:val="000000"/>
                <w:sz w:val="20"/>
              </w:rPr>
              <w:t xml:space="preserve">: </w:t>
            </w:r>
            <w:r w:rsidR="00D12819" w:rsidRPr="00D12819">
              <w:rPr>
                <w:sz w:val="20"/>
              </w:rPr>
              <w:t xml:space="preserve">1.2.643.5.1.13.13.11.1477), </w:t>
            </w:r>
            <w:r w:rsidR="00D12819" w:rsidRPr="00D12819">
              <w:rPr>
                <w:color w:val="000000"/>
                <w:sz w:val="20"/>
              </w:rPr>
              <w:t>«</w:t>
            </w:r>
            <w:r w:rsidR="00D12819" w:rsidRPr="00D12819">
              <w:rPr>
                <w:sz w:val="20"/>
              </w:rPr>
              <w:t>Осложнения лечения онкологических заболеваний</w:t>
            </w:r>
            <w:r w:rsidR="00D12819" w:rsidRPr="00D12819">
              <w:rPr>
                <w:color w:val="000000"/>
                <w:sz w:val="20"/>
              </w:rPr>
              <w:t>» (</w:t>
            </w:r>
            <w:r w:rsidR="00D12819" w:rsidRPr="00D12819">
              <w:rPr>
                <w:color w:val="000000"/>
                <w:sz w:val="20"/>
                <w:lang w:val="en-US"/>
              </w:rPr>
              <w:t>OID</w:t>
            </w:r>
            <w:r w:rsidR="00D12819" w:rsidRPr="00D12819">
              <w:rPr>
                <w:color w:val="000000"/>
                <w:sz w:val="20"/>
              </w:rPr>
              <w:t xml:space="preserve">: </w:t>
            </w:r>
            <w:r w:rsidR="00D12819" w:rsidRPr="00D12819">
              <w:rPr>
                <w:sz w:val="20"/>
              </w:rPr>
              <w:t xml:space="preserve">1.2.643.5.1.13.13.11.1485), </w:t>
            </w:r>
            <w:r w:rsidR="00D12819" w:rsidRPr="00D12819">
              <w:rPr>
                <w:color w:val="000000"/>
                <w:sz w:val="20"/>
              </w:rPr>
              <w:t>«</w:t>
            </w:r>
            <w:r w:rsidR="00D12819" w:rsidRPr="00D12819">
              <w:rPr>
                <w:sz w:val="20"/>
              </w:rPr>
              <w:t>ВИМИС. Справочник для описания патогенетического подтипа ОНМК по ишемическому типу (на основе критериев TOAST и ESUS)</w:t>
            </w:r>
            <w:r w:rsidR="00D12819" w:rsidRPr="00D12819">
              <w:rPr>
                <w:color w:val="000000"/>
                <w:sz w:val="20"/>
              </w:rPr>
              <w:t>» (</w:t>
            </w:r>
            <w:r w:rsidR="00D12819" w:rsidRPr="00D12819">
              <w:rPr>
                <w:color w:val="000000"/>
                <w:sz w:val="20"/>
                <w:lang w:val="en-US"/>
              </w:rPr>
              <w:t>OID</w:t>
            </w:r>
            <w:r w:rsidR="00D12819" w:rsidRPr="00D12819">
              <w:rPr>
                <w:color w:val="000000"/>
                <w:sz w:val="20"/>
              </w:rPr>
              <w:t xml:space="preserve">: </w:t>
            </w:r>
            <w:r w:rsidR="00D12819" w:rsidRPr="00D12819">
              <w:rPr>
                <w:sz w:val="20"/>
              </w:rPr>
              <w:t xml:space="preserve">1.2.643.5.1.13.13.11.1511) и </w:t>
            </w:r>
            <w:r w:rsidR="00D12819" w:rsidRPr="00D12819">
              <w:rPr>
                <w:color w:val="000000"/>
                <w:sz w:val="20"/>
              </w:rPr>
              <w:t>«</w:t>
            </w:r>
            <w:r w:rsidR="00D12819" w:rsidRPr="00D12819">
              <w:rPr>
                <w:sz w:val="20"/>
              </w:rPr>
              <w:t>Интерпретация результатов оценки по клиническим шкалам и опросникам</w:t>
            </w:r>
            <w:r w:rsidR="00D12819" w:rsidRPr="00D12819">
              <w:rPr>
                <w:color w:val="000000"/>
                <w:sz w:val="20"/>
              </w:rPr>
              <w:t>» (</w:t>
            </w:r>
            <w:r w:rsidR="00D12819" w:rsidRPr="00D12819">
              <w:rPr>
                <w:color w:val="000000"/>
                <w:sz w:val="20"/>
                <w:lang w:val="en-US"/>
              </w:rPr>
              <w:t>OID</w:t>
            </w:r>
            <w:r w:rsidR="00D12819" w:rsidRPr="00D12819">
              <w:rPr>
                <w:color w:val="000000"/>
                <w:sz w:val="20"/>
              </w:rPr>
              <w:t xml:space="preserve">: </w:t>
            </w:r>
            <w:r w:rsidR="00D12819" w:rsidRPr="00D12819">
              <w:rPr>
                <w:sz w:val="20"/>
              </w:rPr>
              <w:t>1.2.643.5.1.13.13.11.1516);</w:t>
            </w:r>
          </w:p>
          <w:p w14:paraId="24F08EFE" w14:textId="6052EA14" w:rsidR="00644135" w:rsidRDefault="00644135" w:rsidP="00D12819">
            <w:pPr>
              <w:numPr>
                <w:ilvl w:val="1"/>
                <w:numId w:val="34"/>
              </w:numPr>
              <w:spacing w:line="276" w:lineRule="auto"/>
              <w:rPr>
                <w:sz w:val="20"/>
              </w:rPr>
            </w:pPr>
            <w:r w:rsidRPr="004B46D5">
              <w:rPr>
                <w:color w:val="000000"/>
                <w:sz w:val="20"/>
              </w:rPr>
              <w:t>исключен</w:t>
            </w:r>
            <w:r>
              <w:rPr>
                <w:color w:val="000000"/>
                <w:sz w:val="20"/>
              </w:rPr>
              <w:t>ы</w:t>
            </w:r>
            <w:r w:rsidRPr="004B46D5">
              <w:rPr>
                <w:color w:val="000000"/>
                <w:sz w:val="20"/>
              </w:rPr>
              <w:t xml:space="preserve"> </w:t>
            </w:r>
            <w:r w:rsidR="00D12819">
              <w:rPr>
                <w:color w:val="000000"/>
                <w:sz w:val="20"/>
              </w:rPr>
              <w:t>6</w:t>
            </w:r>
            <w:r w:rsidR="00C529AC">
              <w:rPr>
                <w:color w:val="000000"/>
                <w:sz w:val="20"/>
              </w:rPr>
              <w:t>5</w:t>
            </w:r>
            <w:r>
              <w:rPr>
                <w:color w:val="000000"/>
                <w:sz w:val="20"/>
              </w:rPr>
              <w:t xml:space="preserve"> временных справочников </w:t>
            </w:r>
            <w:r w:rsidR="00D12819" w:rsidRPr="00D12819">
              <w:rPr>
                <w:color w:val="000000"/>
                <w:sz w:val="20"/>
              </w:rPr>
              <w:t>с id вида «VIMISSSZ» (VIMISSSZ + №)</w:t>
            </w:r>
            <w:r w:rsidRPr="00D12819">
              <w:rPr>
                <w:color w:val="000000"/>
                <w:sz w:val="20"/>
              </w:rPr>
              <w:t>;</w:t>
            </w:r>
          </w:p>
          <w:p w14:paraId="73A83178" w14:textId="101E321E" w:rsidR="00C90783" w:rsidRPr="004B46D5" w:rsidRDefault="004B46D5" w:rsidP="001B037D">
            <w:pPr>
              <w:numPr>
                <w:ilvl w:val="1"/>
                <w:numId w:val="34"/>
              </w:numPr>
              <w:spacing w:line="276" w:lineRule="auto"/>
              <w:rPr>
                <w:sz w:val="20"/>
              </w:rPr>
            </w:pPr>
            <w:r w:rsidRPr="004B46D5">
              <w:rPr>
                <w:color w:val="000000"/>
                <w:sz w:val="20"/>
              </w:rPr>
              <w:t>исключен</w:t>
            </w:r>
            <w:r w:rsidR="001B037D">
              <w:rPr>
                <w:color w:val="000000"/>
                <w:sz w:val="20"/>
              </w:rPr>
              <w:t>ы</w:t>
            </w:r>
            <w:r w:rsidRPr="004B46D5">
              <w:rPr>
                <w:color w:val="000000"/>
                <w:sz w:val="20"/>
              </w:rPr>
              <w:t xml:space="preserve"> справочник</w:t>
            </w:r>
            <w:r w:rsidR="001B037D">
              <w:rPr>
                <w:color w:val="000000"/>
                <w:sz w:val="20"/>
              </w:rPr>
              <w:t>и</w:t>
            </w:r>
            <w:r w:rsidRPr="004B46D5">
              <w:rPr>
                <w:color w:val="000000"/>
                <w:sz w:val="20"/>
              </w:rPr>
              <w:t xml:space="preserve"> «Классификатор оперативных вмешательств при лечении больного с острым нарушением мозгового кровообращения» (</w:t>
            </w:r>
            <w:r w:rsidRPr="004B46D5">
              <w:rPr>
                <w:color w:val="000000"/>
                <w:sz w:val="20"/>
                <w:lang w:val="en-US"/>
              </w:rPr>
              <w:t>OID</w:t>
            </w:r>
            <w:r w:rsidRPr="004B46D5">
              <w:rPr>
                <w:color w:val="000000"/>
                <w:sz w:val="20"/>
              </w:rPr>
              <w:t>: 1.2.643.5.1.13.2.1.1.296)</w:t>
            </w:r>
            <w:r w:rsidR="001B037D">
              <w:rPr>
                <w:color w:val="000000"/>
                <w:sz w:val="20"/>
              </w:rPr>
              <w:t xml:space="preserve"> и «</w:t>
            </w:r>
            <w:r w:rsidR="001B037D" w:rsidRPr="001B037D">
              <w:rPr>
                <w:color w:val="000000"/>
                <w:sz w:val="20"/>
              </w:rPr>
              <w:t>ФРМР. Должности медицинского персонала</w:t>
            </w:r>
            <w:r w:rsidR="001B037D">
              <w:rPr>
                <w:color w:val="000000"/>
                <w:sz w:val="20"/>
              </w:rPr>
              <w:t>» (</w:t>
            </w:r>
            <w:r w:rsidR="001B037D">
              <w:rPr>
                <w:color w:val="000000"/>
                <w:sz w:val="20"/>
                <w:lang w:val="en-US"/>
              </w:rPr>
              <w:t xml:space="preserve">OID: </w:t>
            </w:r>
            <w:r w:rsidR="001B037D" w:rsidRPr="001B037D">
              <w:rPr>
                <w:color w:val="000000"/>
                <w:sz w:val="20"/>
              </w:rPr>
              <w:t>1.2.643.5.1.13.13.99.2.181</w:t>
            </w:r>
            <w:r w:rsidR="001B037D">
              <w:rPr>
                <w:color w:val="000000"/>
                <w:sz w:val="20"/>
                <w:lang w:val="en-US"/>
              </w:rPr>
              <w:t>)</w:t>
            </w:r>
            <w:r w:rsidR="00C90783" w:rsidRPr="004B46D5">
              <w:rPr>
                <w:color w:val="000000"/>
                <w:sz w:val="20"/>
              </w:rPr>
              <w:t>;</w:t>
            </w:r>
          </w:p>
          <w:p w14:paraId="223DFED9" w14:textId="3F669B3B" w:rsidR="00A57CA0" w:rsidRDefault="00A57CA0" w:rsidP="00AD2644">
            <w:pPr>
              <w:numPr>
                <w:ilvl w:val="1"/>
                <w:numId w:val="34"/>
              </w:numPr>
              <w:spacing w:line="276" w:lineRule="auto"/>
              <w:rPr>
                <w:sz w:val="20"/>
              </w:rPr>
            </w:pPr>
            <w:r w:rsidRPr="00010D1C">
              <w:rPr>
                <w:sz w:val="20"/>
              </w:rPr>
              <w:t>наименования справочников по различным направлениям ВИМИС приведены к единому виду</w:t>
            </w:r>
            <w:r>
              <w:rPr>
                <w:sz w:val="20"/>
              </w:rPr>
              <w:t>;</w:t>
            </w:r>
          </w:p>
          <w:p w14:paraId="69BA7E9F" w14:textId="36751DDB" w:rsidR="001A002E" w:rsidRDefault="001A002E" w:rsidP="001A002E">
            <w:pPr>
              <w:numPr>
                <w:ilvl w:val="0"/>
                <w:numId w:val="32"/>
              </w:numPr>
              <w:spacing w:line="276" w:lineRule="auto"/>
              <w:rPr>
                <w:sz w:val="20"/>
              </w:rPr>
            </w:pPr>
            <w:r>
              <w:rPr>
                <w:color w:val="000000"/>
                <w:sz w:val="20"/>
              </w:rPr>
              <w:t xml:space="preserve">дополнена таблица 6 «Справочник </w:t>
            </w:r>
            <w:r w:rsidRPr="00963F10">
              <w:rPr>
                <w:sz w:val="20"/>
              </w:rPr>
              <w:t>“</w:t>
            </w:r>
            <w:r>
              <w:rPr>
                <w:color w:val="000000"/>
                <w:sz w:val="20"/>
              </w:rPr>
              <w:t>Секции СЭМД beta-версии</w:t>
            </w:r>
            <w:r w:rsidRPr="00963F10">
              <w:rPr>
                <w:sz w:val="20"/>
              </w:rPr>
              <w:t>”</w:t>
            </w:r>
            <w:r>
              <w:rPr>
                <w:color w:val="000000"/>
                <w:sz w:val="20"/>
              </w:rPr>
              <w:t xml:space="preserve"> (vimis1), используемый в интеграционном взаимодействии с ВИМИС </w:t>
            </w:r>
            <w:r w:rsidRPr="00963F10">
              <w:rPr>
                <w:sz w:val="20"/>
              </w:rPr>
              <w:t>“</w:t>
            </w:r>
            <w:r>
              <w:rPr>
                <w:color w:val="000000"/>
                <w:sz w:val="20"/>
              </w:rPr>
              <w:t>ССЗ</w:t>
            </w:r>
            <w:r w:rsidRPr="00963F10">
              <w:rPr>
                <w:sz w:val="20"/>
              </w:rPr>
              <w:t>”</w:t>
            </w:r>
            <w:r>
              <w:rPr>
                <w:color w:val="000000"/>
                <w:sz w:val="20"/>
              </w:rPr>
              <w:t>»;</w:t>
            </w:r>
          </w:p>
          <w:p w14:paraId="0994208E" w14:textId="2DC3A7CE" w:rsidR="001A002E" w:rsidRDefault="001A002E" w:rsidP="001A002E">
            <w:pPr>
              <w:numPr>
                <w:ilvl w:val="0"/>
                <w:numId w:val="32"/>
              </w:numPr>
              <w:spacing w:line="276" w:lineRule="auto"/>
              <w:rPr>
                <w:sz w:val="20"/>
              </w:rPr>
            </w:pPr>
            <w:r w:rsidRPr="00963F10">
              <w:rPr>
                <w:sz w:val="20"/>
              </w:rPr>
              <w:t xml:space="preserve">уточнена и дополнена таблица </w:t>
            </w:r>
            <w:r>
              <w:rPr>
                <w:sz w:val="20"/>
              </w:rPr>
              <w:t>7</w:t>
            </w:r>
            <w:r w:rsidRPr="00963F10">
              <w:rPr>
                <w:sz w:val="20"/>
              </w:rPr>
              <w:t xml:space="preserve"> «</w:t>
            </w:r>
            <w:r w:rsidRPr="001A002E">
              <w:rPr>
                <w:sz w:val="20"/>
              </w:rPr>
              <w:t xml:space="preserve">Справочник </w:t>
            </w:r>
            <w:r w:rsidRPr="00963F10">
              <w:rPr>
                <w:sz w:val="20"/>
              </w:rPr>
              <w:t>“</w:t>
            </w:r>
            <w:r w:rsidRPr="001A002E">
              <w:rPr>
                <w:sz w:val="20"/>
              </w:rPr>
              <w:t>Поля СЭМД beta-версии</w:t>
            </w:r>
            <w:r w:rsidRPr="00963F10">
              <w:rPr>
                <w:sz w:val="20"/>
              </w:rPr>
              <w:t>”</w:t>
            </w:r>
            <w:r w:rsidRPr="001A002E">
              <w:rPr>
                <w:sz w:val="20"/>
              </w:rPr>
              <w:t xml:space="preserve"> (vimis5)</w:t>
            </w:r>
            <w:r w:rsidRPr="00963F10">
              <w:rPr>
                <w:sz w:val="20"/>
              </w:rPr>
              <w:t>»</w:t>
            </w:r>
            <w:r w:rsidRPr="00644135">
              <w:rPr>
                <w:sz w:val="20"/>
              </w:rPr>
              <w:t>:</w:t>
            </w:r>
          </w:p>
          <w:p w14:paraId="3B7BB902" w14:textId="209FCE1E" w:rsidR="009C63DC" w:rsidRPr="001A002E" w:rsidRDefault="009C63DC" w:rsidP="00AD2644">
            <w:pPr>
              <w:numPr>
                <w:ilvl w:val="1"/>
                <w:numId w:val="35"/>
              </w:numPr>
              <w:spacing w:line="276" w:lineRule="auto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добавлено </w:t>
            </w:r>
            <w:r w:rsidR="00507301">
              <w:rPr>
                <w:color w:val="000000"/>
                <w:sz w:val="20"/>
              </w:rPr>
              <w:t>1</w:t>
            </w:r>
            <w:r w:rsidR="0021498A">
              <w:rPr>
                <w:color w:val="000000"/>
                <w:sz w:val="20"/>
              </w:rPr>
              <w:t>1</w:t>
            </w:r>
            <w:r>
              <w:rPr>
                <w:color w:val="000000"/>
                <w:sz w:val="20"/>
              </w:rPr>
              <w:t xml:space="preserve"> значений справочника</w:t>
            </w:r>
            <w:r w:rsidR="001A002E">
              <w:rPr>
                <w:color w:val="000000"/>
                <w:sz w:val="20"/>
              </w:rPr>
              <w:t>;</w:t>
            </w:r>
          </w:p>
          <w:p w14:paraId="14754B16" w14:textId="59A8DB2A" w:rsidR="009C63DC" w:rsidRPr="001A002E" w:rsidRDefault="009C63DC" w:rsidP="00AD2644">
            <w:pPr>
              <w:numPr>
                <w:ilvl w:val="1"/>
                <w:numId w:val="35"/>
              </w:numPr>
              <w:spacing w:line="276" w:lineRule="auto"/>
              <w:rPr>
                <w:color w:val="000000"/>
                <w:sz w:val="20"/>
              </w:rPr>
            </w:pPr>
            <w:r w:rsidRPr="001A002E">
              <w:rPr>
                <w:color w:val="000000"/>
                <w:sz w:val="20"/>
              </w:rPr>
              <w:lastRenderedPageBreak/>
              <w:t>обновлены наименования 2 значений</w:t>
            </w:r>
            <w:r w:rsidR="005B2F91">
              <w:rPr>
                <w:color w:val="000000"/>
                <w:sz w:val="20"/>
              </w:rPr>
              <w:t xml:space="preserve"> (коды поля: 281 и 291)</w:t>
            </w:r>
            <w:r w:rsidR="001A002E" w:rsidRPr="001A002E">
              <w:rPr>
                <w:color w:val="000000"/>
                <w:sz w:val="20"/>
              </w:rPr>
              <w:t>;</w:t>
            </w:r>
          </w:p>
          <w:p w14:paraId="6BBFDF14" w14:textId="164AD475" w:rsidR="001A002E" w:rsidRDefault="001A002E" w:rsidP="001A002E">
            <w:pPr>
              <w:numPr>
                <w:ilvl w:val="0"/>
                <w:numId w:val="32"/>
              </w:numPr>
              <w:spacing w:line="276" w:lineRule="auto"/>
              <w:rPr>
                <w:sz w:val="20"/>
              </w:rPr>
            </w:pPr>
            <w:r>
              <w:rPr>
                <w:color w:val="000000"/>
                <w:sz w:val="20"/>
              </w:rPr>
              <w:t xml:space="preserve">обновлено описание условий определения триггерных точек (раздел </w:t>
            </w:r>
            <w:r>
              <w:rPr>
                <w:color w:val="000000"/>
                <w:sz w:val="20"/>
              </w:rPr>
              <w:fldChar w:fldCharType="begin"/>
            </w:r>
            <w:r>
              <w:rPr>
                <w:color w:val="000000"/>
                <w:sz w:val="20"/>
              </w:rPr>
              <w:instrText xml:space="preserve"> REF _Ref54257897 \r \h </w:instrText>
            </w:r>
            <w:r>
              <w:rPr>
                <w:color w:val="000000"/>
                <w:sz w:val="20"/>
              </w:rPr>
            </w:r>
            <w:r>
              <w:rPr>
                <w:color w:val="000000"/>
                <w:sz w:val="20"/>
              </w:rPr>
              <w:fldChar w:fldCharType="separate"/>
            </w:r>
            <w:r>
              <w:rPr>
                <w:color w:val="000000"/>
                <w:sz w:val="20"/>
              </w:rPr>
              <w:t>4</w:t>
            </w:r>
            <w:r>
              <w:rPr>
                <w:color w:val="000000"/>
                <w:sz w:val="20"/>
              </w:rPr>
              <w:fldChar w:fldCharType="end"/>
            </w:r>
            <w:r>
              <w:rPr>
                <w:color w:val="000000"/>
                <w:sz w:val="20"/>
              </w:rPr>
              <w:t>):</w:t>
            </w:r>
          </w:p>
          <w:p w14:paraId="14919DD5" w14:textId="77777777" w:rsidR="00C90783" w:rsidRPr="001A002E" w:rsidRDefault="00C90783" w:rsidP="00AD2644">
            <w:pPr>
              <w:numPr>
                <w:ilvl w:val="1"/>
                <w:numId w:val="36"/>
              </w:numPr>
              <w:spacing w:line="276" w:lineRule="auto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в разделе 4.2 «Выявление диагностических исследований» в тексте «ранее не переданное в ВИМИС «ССЗ» направление на проведение инструментального, лабораторного исследования, по которому зафиксирован факт события» добавлено слово «исследование»; </w:t>
            </w:r>
          </w:p>
          <w:p w14:paraId="3160BD5C" w14:textId="77777777" w:rsidR="00C90783" w:rsidRPr="001A002E" w:rsidRDefault="00C90783" w:rsidP="00AD2644">
            <w:pPr>
              <w:numPr>
                <w:ilvl w:val="1"/>
                <w:numId w:val="36"/>
              </w:numPr>
              <w:spacing w:line="276" w:lineRule="auto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в разделе 4.5 «Выявление оказания скорой медицинской помощи» исправлена нумерация подпунктов;</w:t>
            </w:r>
          </w:p>
          <w:p w14:paraId="22652676" w14:textId="7CF8E56E" w:rsidR="001A002E" w:rsidRPr="001A002E" w:rsidRDefault="001A002E" w:rsidP="001A002E">
            <w:pPr>
              <w:numPr>
                <w:ilvl w:val="0"/>
                <w:numId w:val="32"/>
              </w:numPr>
              <w:spacing w:line="276" w:lineRule="auto"/>
              <w:rPr>
                <w:sz w:val="20"/>
              </w:rPr>
            </w:pPr>
            <w:r w:rsidRPr="001A002E">
              <w:rPr>
                <w:sz w:val="20"/>
              </w:rPr>
              <w:t>обновлено описание взаимодействия с интеграционными сервисами</w:t>
            </w:r>
            <w:r>
              <w:rPr>
                <w:sz w:val="20"/>
              </w:rPr>
              <w:t xml:space="preserve"> (раздел </w:t>
            </w: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 xml:space="preserve"> REF _Ref66721872 \r \h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sz w:val="20"/>
              </w:rPr>
              <w:t>5</w:t>
            </w:r>
            <w:r>
              <w:rPr>
                <w:sz w:val="20"/>
              </w:rPr>
              <w:fldChar w:fldCharType="end"/>
            </w:r>
            <w:r>
              <w:rPr>
                <w:sz w:val="20"/>
              </w:rPr>
              <w:t>):</w:t>
            </w:r>
          </w:p>
          <w:p w14:paraId="674D491D" w14:textId="470E9A25" w:rsidR="00C90783" w:rsidRPr="001A002E" w:rsidRDefault="00C90783" w:rsidP="00AD2644">
            <w:pPr>
              <w:numPr>
                <w:ilvl w:val="1"/>
                <w:numId w:val="37"/>
              </w:numPr>
              <w:spacing w:line="276" w:lineRule="auto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раздел 5.1 переработан в части описания нового метода checkStatus сервиса приема медицинских сведений ВИМИС</w:t>
            </w:r>
            <w:r w:rsidR="00DD5B87" w:rsidRPr="00DD5B87">
              <w:rPr>
                <w:color w:val="000000"/>
                <w:sz w:val="20"/>
              </w:rPr>
              <w:t xml:space="preserve"> </w:t>
            </w:r>
            <w:r w:rsidR="00DD5B87">
              <w:rPr>
                <w:color w:val="000000"/>
                <w:sz w:val="20"/>
              </w:rPr>
              <w:t>«ССЗ»</w:t>
            </w:r>
            <w:r>
              <w:rPr>
                <w:color w:val="000000"/>
                <w:sz w:val="20"/>
              </w:rPr>
              <w:t>;</w:t>
            </w:r>
          </w:p>
          <w:p w14:paraId="1AFABD72" w14:textId="77777777" w:rsidR="00C90783" w:rsidRDefault="00C90783" w:rsidP="00AD2644">
            <w:pPr>
              <w:numPr>
                <w:ilvl w:val="1"/>
                <w:numId w:val="37"/>
              </w:numPr>
              <w:spacing w:line="276" w:lineRule="auto"/>
              <w:rPr>
                <w:color w:val="000000"/>
                <w:sz w:val="20"/>
              </w:rPr>
            </w:pPr>
            <w:r w:rsidRPr="001A002E">
              <w:rPr>
                <w:color w:val="000000"/>
                <w:sz w:val="20"/>
              </w:rPr>
              <w:t>в тело запроса sendDocument добавлен атрибут signature (data, checksum);</w:t>
            </w:r>
          </w:p>
          <w:p w14:paraId="37C7F4DE" w14:textId="5B5DA7DC" w:rsidR="00FC4BFF" w:rsidRPr="001A002E" w:rsidRDefault="00FC4BFF" w:rsidP="00FC4BFF">
            <w:pPr>
              <w:numPr>
                <w:ilvl w:val="1"/>
                <w:numId w:val="37"/>
              </w:numPr>
              <w:spacing w:line="276" w:lineRule="auto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д</w:t>
            </w:r>
            <w:r w:rsidRPr="00FC4BFF">
              <w:rPr>
                <w:color w:val="000000"/>
                <w:sz w:val="20"/>
              </w:rPr>
              <w:t>обавлен адрес сервиса передачи структурированных данных клинических рекомендаций и порядка оказания медицинской помощи в тестовом контуре ИПС</w:t>
            </w:r>
            <w:r>
              <w:rPr>
                <w:color w:val="000000"/>
                <w:sz w:val="20"/>
              </w:rPr>
              <w:t>;</w:t>
            </w:r>
          </w:p>
          <w:p w14:paraId="32F7E865" w14:textId="77777777" w:rsidR="00C90783" w:rsidRPr="001A002E" w:rsidRDefault="00C90783" w:rsidP="00AD2644">
            <w:pPr>
              <w:numPr>
                <w:ilvl w:val="1"/>
                <w:numId w:val="37"/>
              </w:numPr>
              <w:spacing w:line="276" w:lineRule="auto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выделен раздел 5.2.4.3 «Формат содержимого параметра document»;</w:t>
            </w:r>
          </w:p>
          <w:p w14:paraId="6B9B30E6" w14:textId="77777777" w:rsidR="00C90783" w:rsidRDefault="00C90783" w:rsidP="001A002E">
            <w:pPr>
              <w:numPr>
                <w:ilvl w:val="0"/>
                <w:numId w:val="32"/>
              </w:numPr>
              <w:spacing w:line="276" w:lineRule="auto"/>
              <w:rPr>
                <w:sz w:val="20"/>
              </w:rPr>
            </w:pPr>
            <w:r>
              <w:rPr>
                <w:color w:val="000000"/>
                <w:sz w:val="20"/>
              </w:rPr>
              <w:t>в разделе 6 «Форматно-логический контроль принимаемых медицинских сведений» внесены корректировки в проверках;</w:t>
            </w:r>
          </w:p>
          <w:p w14:paraId="24F8C0B8" w14:textId="18439AB8" w:rsidR="00AC3B49" w:rsidRPr="00AC3B49" w:rsidRDefault="00AC3B49" w:rsidP="0086573E">
            <w:pPr>
              <w:numPr>
                <w:ilvl w:val="0"/>
                <w:numId w:val="32"/>
              </w:numPr>
              <w:spacing w:line="276" w:lineRule="auto"/>
              <w:rPr>
                <w:sz w:val="20"/>
              </w:rPr>
            </w:pPr>
            <w:r>
              <w:rPr>
                <w:sz w:val="20"/>
              </w:rPr>
              <w:t xml:space="preserve">актуализировано описание структуры СЭМД </w:t>
            </w:r>
            <w:r>
              <w:rPr>
                <w:sz w:val="20"/>
                <w:lang w:val="en-US"/>
              </w:rPr>
              <w:t>beta</w:t>
            </w:r>
            <w:r w:rsidRPr="00AC3B49">
              <w:rPr>
                <w:sz w:val="20"/>
              </w:rPr>
              <w:t>-</w:t>
            </w:r>
            <w:r>
              <w:rPr>
                <w:sz w:val="20"/>
              </w:rPr>
              <w:t>версии</w:t>
            </w:r>
            <w:r w:rsidR="009B6918" w:rsidRPr="009B6918">
              <w:rPr>
                <w:sz w:val="20"/>
              </w:rPr>
              <w:t xml:space="preserve"> ССЗ в человекочитаемом формате</w:t>
            </w:r>
            <w:r>
              <w:rPr>
                <w:sz w:val="20"/>
              </w:rPr>
              <w:t xml:space="preserve"> (приложение 1)</w:t>
            </w:r>
            <w:r w:rsidR="0086573E">
              <w:rPr>
                <w:sz w:val="20"/>
              </w:rPr>
              <w:t>, о</w:t>
            </w:r>
            <w:r w:rsidR="0086573E" w:rsidRPr="0086573E">
              <w:rPr>
                <w:sz w:val="20"/>
              </w:rPr>
              <w:t>писание структурированного тела документа каждого СЭМД beta-версии пр</w:t>
            </w:r>
            <w:r w:rsidR="0086573E">
              <w:rPr>
                <w:sz w:val="20"/>
              </w:rPr>
              <w:t>едставлено</w:t>
            </w:r>
            <w:r w:rsidR="0086573E" w:rsidRPr="0086573E">
              <w:rPr>
                <w:sz w:val="20"/>
              </w:rPr>
              <w:t xml:space="preserve"> в</w:t>
            </w:r>
            <w:r w:rsidR="0086573E">
              <w:rPr>
                <w:sz w:val="20"/>
              </w:rPr>
              <w:t xml:space="preserve"> виде отдельных</w:t>
            </w:r>
            <w:r w:rsidR="0086573E" w:rsidRPr="0086573E">
              <w:rPr>
                <w:sz w:val="20"/>
              </w:rPr>
              <w:t xml:space="preserve"> </w:t>
            </w:r>
            <w:r w:rsidR="0086573E">
              <w:rPr>
                <w:sz w:val="20"/>
              </w:rPr>
              <w:t xml:space="preserve">файлов в формате </w:t>
            </w:r>
            <w:r w:rsidR="0086573E" w:rsidRPr="0086573E">
              <w:rPr>
                <w:sz w:val="20"/>
              </w:rPr>
              <w:t>XLS</w:t>
            </w:r>
            <w:r w:rsidR="0086573E">
              <w:rPr>
                <w:sz w:val="20"/>
                <w:lang w:val="en-US"/>
              </w:rPr>
              <w:t>X</w:t>
            </w:r>
            <w:r>
              <w:rPr>
                <w:sz w:val="20"/>
              </w:rPr>
              <w:t>;</w:t>
            </w:r>
          </w:p>
          <w:p w14:paraId="3BAFC8F6" w14:textId="55AF7170" w:rsidR="00C90783" w:rsidRPr="00AD2644" w:rsidRDefault="00C90783" w:rsidP="001A002E">
            <w:pPr>
              <w:numPr>
                <w:ilvl w:val="0"/>
                <w:numId w:val="32"/>
              </w:numPr>
              <w:spacing w:line="276" w:lineRule="auto"/>
              <w:rPr>
                <w:sz w:val="20"/>
              </w:rPr>
            </w:pPr>
            <w:r>
              <w:rPr>
                <w:color w:val="000000"/>
                <w:sz w:val="20"/>
              </w:rPr>
              <w:t>внесены корректировки в приложение с шаблонами СЭМД beta-версии</w:t>
            </w:r>
            <w:r w:rsidR="00AD2644">
              <w:rPr>
                <w:color w:val="000000"/>
                <w:sz w:val="20"/>
              </w:rPr>
              <w:t xml:space="preserve"> (приложение </w:t>
            </w:r>
            <w:r w:rsidR="00AC3B49">
              <w:rPr>
                <w:color w:val="000000"/>
                <w:sz w:val="20"/>
              </w:rPr>
              <w:t>2</w:t>
            </w:r>
            <w:r w:rsidR="00AD2644">
              <w:rPr>
                <w:color w:val="000000"/>
                <w:sz w:val="20"/>
              </w:rPr>
              <w:t>);</w:t>
            </w:r>
          </w:p>
          <w:p w14:paraId="1C38D530" w14:textId="77777777" w:rsidR="00010D1C" w:rsidRPr="00AC3B49" w:rsidRDefault="00AD2644" w:rsidP="00AC3B49">
            <w:pPr>
              <w:numPr>
                <w:ilvl w:val="0"/>
                <w:numId w:val="32"/>
              </w:numPr>
              <w:spacing w:line="276" w:lineRule="auto"/>
              <w:rPr>
                <w:sz w:val="20"/>
              </w:rPr>
            </w:pPr>
            <w:r w:rsidRPr="001A002E">
              <w:rPr>
                <w:color w:val="000000"/>
                <w:sz w:val="20"/>
              </w:rPr>
              <w:t>добавлены примеры использования метода checkStatus (файлы</w:t>
            </w:r>
            <w:r>
              <w:rPr>
                <w:color w:val="000000"/>
                <w:sz w:val="20"/>
              </w:rPr>
              <w:t xml:space="preserve"> </w:t>
            </w:r>
            <w:r w:rsidRPr="001A002E">
              <w:rPr>
                <w:color w:val="000000"/>
                <w:sz w:val="20"/>
              </w:rPr>
              <w:t>5. SMScheckStatus.xml и 6. SMScheckStatusResponse.xml)</w:t>
            </w:r>
            <w:r>
              <w:rPr>
                <w:color w:val="000000"/>
                <w:sz w:val="20"/>
              </w:rPr>
              <w:t xml:space="preserve"> в </w:t>
            </w:r>
            <w:r w:rsidR="001A002E" w:rsidRPr="001A002E">
              <w:rPr>
                <w:color w:val="000000"/>
                <w:sz w:val="20"/>
              </w:rPr>
              <w:t>приложени</w:t>
            </w:r>
            <w:r>
              <w:rPr>
                <w:color w:val="000000"/>
                <w:sz w:val="20"/>
              </w:rPr>
              <w:t xml:space="preserve">е с примерами запросов (приложение </w:t>
            </w:r>
            <w:r w:rsidR="00AC3B49">
              <w:rPr>
                <w:color w:val="000000"/>
                <w:sz w:val="20"/>
              </w:rPr>
              <w:t>3</w:t>
            </w:r>
            <w:r>
              <w:rPr>
                <w:color w:val="000000"/>
                <w:sz w:val="20"/>
              </w:rPr>
              <w:t>)</w:t>
            </w:r>
            <w:r w:rsidR="00AC3B49">
              <w:rPr>
                <w:color w:val="000000"/>
                <w:sz w:val="20"/>
              </w:rPr>
              <w:t>;</w:t>
            </w:r>
          </w:p>
          <w:p w14:paraId="5480FC31" w14:textId="18F4BDB4" w:rsidR="00AC3B49" w:rsidRPr="00C90783" w:rsidRDefault="00AC3B49" w:rsidP="00AC3B49">
            <w:pPr>
              <w:numPr>
                <w:ilvl w:val="0"/>
                <w:numId w:val="32"/>
              </w:numPr>
              <w:spacing w:line="276" w:lineRule="auto"/>
              <w:rPr>
                <w:sz w:val="20"/>
              </w:rPr>
            </w:pPr>
            <w:r>
              <w:rPr>
                <w:sz w:val="20"/>
              </w:rPr>
              <w:t xml:space="preserve">актуализированы примеры документов в формате </w:t>
            </w:r>
            <w:r>
              <w:rPr>
                <w:sz w:val="20"/>
                <w:lang w:val="en-US"/>
              </w:rPr>
              <w:t>HTML</w:t>
            </w:r>
            <w:r>
              <w:rPr>
                <w:sz w:val="20"/>
              </w:rPr>
              <w:t xml:space="preserve"> (приложение </w:t>
            </w:r>
            <w:r w:rsidRPr="00AC3B49">
              <w:rPr>
                <w:sz w:val="20"/>
              </w:rPr>
              <w:t>4</w:t>
            </w:r>
            <w:r>
              <w:rPr>
                <w:sz w:val="20"/>
              </w:rPr>
              <w:t>)</w:t>
            </w:r>
          </w:p>
        </w:tc>
      </w:tr>
      <w:tr w:rsidR="00C22A36" w14:paraId="37A4BB02" w14:textId="77777777" w:rsidTr="001B037D">
        <w:trPr>
          <w:trHeight w:val="67"/>
        </w:trPr>
        <w:tc>
          <w:tcPr>
            <w:tcW w:w="38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90971" w14:textId="200B4D79" w:rsidR="00C22A36" w:rsidRDefault="00C22A36" w:rsidP="001D5A12">
            <w:pPr>
              <w:pStyle w:val="phtablecellleft"/>
            </w:pPr>
            <w:r>
              <w:lastRenderedPageBreak/>
              <w:t>3</w:t>
            </w:r>
          </w:p>
        </w:tc>
        <w:tc>
          <w:tcPr>
            <w:tcW w:w="61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BFFCD" w14:textId="7B11D62E" w:rsidR="00C22A36" w:rsidRDefault="00C22A36" w:rsidP="000C14B0">
            <w:pPr>
              <w:pStyle w:val="phtablecellleft"/>
            </w:pPr>
            <w:r>
              <w:t>21.07.2021</w:t>
            </w:r>
          </w:p>
        </w:tc>
        <w:tc>
          <w:tcPr>
            <w:tcW w:w="74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14DD0" w14:textId="505F6782" w:rsidR="00C22A36" w:rsidRDefault="00C22A36" w:rsidP="001D5A12">
            <w:pPr>
              <w:pStyle w:val="phtablecellleft"/>
            </w:pPr>
            <w:r>
              <w:t>1.2</w:t>
            </w:r>
          </w:p>
        </w:tc>
        <w:tc>
          <w:tcPr>
            <w:tcW w:w="325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BAD62" w14:textId="3D6118E7" w:rsidR="00C22A36" w:rsidRDefault="00C22A36" w:rsidP="001A002E">
            <w:pPr>
              <w:numPr>
                <w:ilvl w:val="0"/>
                <w:numId w:val="32"/>
              </w:numPr>
              <w:spacing w:line="276" w:lineRule="auto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обновлена аннотация документа</w:t>
            </w:r>
            <w:r w:rsidR="00477B01">
              <w:rPr>
                <w:color w:val="000000"/>
                <w:sz w:val="20"/>
                <w:lang w:val="en-US"/>
              </w:rPr>
              <w:t>;</w:t>
            </w:r>
          </w:p>
          <w:p w14:paraId="2E0016DA" w14:textId="017DE0E0" w:rsidR="00C22A36" w:rsidRDefault="00C22A36">
            <w:pPr>
              <w:numPr>
                <w:ilvl w:val="0"/>
                <w:numId w:val="32"/>
              </w:numPr>
              <w:spacing w:line="276" w:lineRule="auto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изменен </w:t>
            </w:r>
            <w:r w:rsidR="00477B01" w:rsidRPr="002865E3">
              <w:rPr>
                <w:color w:val="000000"/>
                <w:sz w:val="20"/>
              </w:rPr>
              <w:t>OID справочник</w:t>
            </w:r>
            <w:r w:rsidR="001605A9">
              <w:rPr>
                <w:color w:val="000000"/>
                <w:sz w:val="20"/>
              </w:rPr>
              <w:t>а</w:t>
            </w:r>
            <w:r w:rsidR="00477B01" w:rsidRPr="002865E3">
              <w:rPr>
                <w:color w:val="000000"/>
                <w:sz w:val="20"/>
              </w:rPr>
              <w:t xml:space="preserve"> ФРНСИ </w:t>
            </w:r>
            <w:r w:rsidR="009708F2">
              <w:rPr>
                <w:color w:val="000000"/>
                <w:sz w:val="20"/>
              </w:rPr>
              <w:t>в первом столбце</w:t>
            </w:r>
            <w:r w:rsidR="00477B01">
              <w:rPr>
                <w:color w:val="000000"/>
                <w:sz w:val="20"/>
              </w:rPr>
              <w:t xml:space="preserve"> шапк</w:t>
            </w:r>
            <w:r w:rsidR="009708F2">
              <w:rPr>
                <w:color w:val="000000"/>
                <w:sz w:val="20"/>
              </w:rPr>
              <w:t>и</w:t>
            </w:r>
            <w:r w:rsidR="00477B01">
              <w:rPr>
                <w:color w:val="000000"/>
                <w:sz w:val="20"/>
              </w:rPr>
              <w:t xml:space="preserve"> Таблицы 4</w:t>
            </w:r>
            <w:r w:rsidR="00477B01" w:rsidRPr="002865E3">
              <w:rPr>
                <w:color w:val="000000"/>
                <w:sz w:val="20"/>
              </w:rPr>
              <w:t>;</w:t>
            </w:r>
          </w:p>
          <w:p w14:paraId="1AFB2D94" w14:textId="1C6A1E72" w:rsidR="00477B01" w:rsidRPr="00AD2644" w:rsidRDefault="009708F2" w:rsidP="009708F2">
            <w:pPr>
              <w:numPr>
                <w:ilvl w:val="0"/>
                <w:numId w:val="32"/>
              </w:numPr>
              <w:spacing w:line="276" w:lineRule="auto"/>
              <w:rPr>
                <w:sz w:val="20"/>
              </w:rPr>
            </w:pPr>
            <w:r w:rsidRPr="009708F2">
              <w:rPr>
                <w:color w:val="000000"/>
                <w:sz w:val="20"/>
              </w:rPr>
              <w:t xml:space="preserve">внесены корректировки в шаблон СЭМД beta-версии «SMSV18_ССЗ» (см. Приложение 2, SMSV18_ССЗ.xml). Для </w:t>
            </w:r>
            <w:r w:rsidRPr="009708F2">
              <w:rPr>
                <w:color w:val="000000"/>
                <w:sz w:val="20"/>
              </w:rPr>
              <w:lastRenderedPageBreak/>
              <w:t>атрибута «Результат выполненного выезда бригады скорой медицинской помощи» отменена обязательность;</w:t>
            </w:r>
          </w:p>
          <w:p w14:paraId="60730571" w14:textId="49550197" w:rsidR="00477B01" w:rsidRDefault="00477B01">
            <w:pPr>
              <w:numPr>
                <w:ilvl w:val="0"/>
                <w:numId w:val="32"/>
              </w:numPr>
              <w:spacing w:line="276" w:lineRule="auto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внесены корректировки в </w:t>
            </w:r>
            <w:r>
              <w:rPr>
                <w:sz w:val="20"/>
              </w:rPr>
              <w:t>файл «</w:t>
            </w:r>
            <w:r w:rsidRPr="00477B01">
              <w:rPr>
                <w:sz w:val="20"/>
              </w:rPr>
              <w:t>Описание_структуры_SMSV18_ССЗ</w:t>
            </w:r>
            <w:r>
              <w:rPr>
                <w:sz w:val="20"/>
              </w:rPr>
              <w:t xml:space="preserve">» </w:t>
            </w:r>
            <w:r w:rsidR="009708F2" w:rsidRPr="009708F2">
              <w:rPr>
                <w:color w:val="000000"/>
                <w:sz w:val="20"/>
              </w:rPr>
              <w:t xml:space="preserve">(см. Приложение </w:t>
            </w:r>
            <w:r w:rsidR="009708F2">
              <w:rPr>
                <w:color w:val="000000"/>
                <w:sz w:val="20"/>
              </w:rPr>
              <w:t>1</w:t>
            </w:r>
            <w:r w:rsidR="009708F2" w:rsidRPr="009708F2">
              <w:rPr>
                <w:color w:val="000000"/>
                <w:sz w:val="20"/>
              </w:rPr>
              <w:t xml:space="preserve">, </w:t>
            </w:r>
            <w:r w:rsidR="009708F2" w:rsidRPr="00477B01">
              <w:rPr>
                <w:sz w:val="20"/>
              </w:rPr>
              <w:t>Описание_структуры_SMSV18_ССЗ</w:t>
            </w:r>
            <w:r w:rsidR="009708F2" w:rsidRPr="009708F2">
              <w:rPr>
                <w:color w:val="000000"/>
                <w:sz w:val="20"/>
              </w:rPr>
              <w:t>.xlsx)</w:t>
            </w:r>
            <w:r w:rsidR="009708F2">
              <w:rPr>
                <w:color w:val="000000"/>
                <w:sz w:val="20"/>
              </w:rPr>
              <w:t>.</w:t>
            </w:r>
            <w:r w:rsidR="001605A9">
              <w:rPr>
                <w:sz w:val="20"/>
              </w:rPr>
              <w:t xml:space="preserve"> </w:t>
            </w:r>
            <w:r w:rsidR="009708F2" w:rsidRPr="009708F2">
              <w:rPr>
                <w:color w:val="000000"/>
                <w:sz w:val="20"/>
              </w:rPr>
              <w:t xml:space="preserve">Для атрибута «Результат выполненного выезда бригады скорой медицинской </w:t>
            </w:r>
            <w:r w:rsidR="009708F2">
              <w:rPr>
                <w:color w:val="000000"/>
                <w:sz w:val="20"/>
              </w:rPr>
              <w:t>помощи» отменена обязательность.</w:t>
            </w:r>
          </w:p>
        </w:tc>
      </w:tr>
    </w:tbl>
    <w:p w14:paraId="75D9A921" w14:textId="65812F85" w:rsidR="00146B36" w:rsidRDefault="00146B36" w:rsidP="00C90783">
      <w:pPr>
        <w:pStyle w:val="phnormal"/>
        <w:ind w:firstLine="0"/>
      </w:pPr>
    </w:p>
    <w:sectPr w:rsidR="00146B36" w:rsidSect="00101451">
      <w:footerReference w:type="even" r:id="rId19"/>
      <w:footerReference w:type="default" r:id="rId20"/>
      <w:footerReference w:type="first" r:id="rId21"/>
      <w:pgSz w:w="11906" w:h="16838"/>
      <w:pgMar w:top="1134" w:right="567" w:bottom="1134" w:left="1134" w:header="567" w:footer="567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5AE5A9" w14:textId="77777777" w:rsidR="004C5B3B" w:rsidRDefault="004C5B3B">
      <w:pPr>
        <w:spacing w:after="0" w:line="240" w:lineRule="auto"/>
      </w:pPr>
      <w:r>
        <w:separator/>
      </w:r>
    </w:p>
    <w:p w14:paraId="35294CB4" w14:textId="77777777" w:rsidR="004C5B3B" w:rsidRDefault="004C5B3B"/>
    <w:p w14:paraId="0C7053BC" w14:textId="77777777" w:rsidR="004C5B3B" w:rsidRDefault="004C5B3B" w:rsidP="003355BA"/>
    <w:p w14:paraId="4C490B91" w14:textId="77777777" w:rsidR="004C5B3B" w:rsidRDefault="004C5B3B" w:rsidP="003355BA"/>
    <w:p w14:paraId="294DA354" w14:textId="77777777" w:rsidR="004C5B3B" w:rsidRDefault="004C5B3B" w:rsidP="003355BA"/>
    <w:p w14:paraId="227F8557" w14:textId="77777777" w:rsidR="004C5B3B" w:rsidRDefault="004C5B3B" w:rsidP="00A901C9"/>
    <w:p w14:paraId="112B1A73" w14:textId="77777777" w:rsidR="004C5B3B" w:rsidRDefault="004C5B3B"/>
  </w:endnote>
  <w:endnote w:type="continuationSeparator" w:id="0">
    <w:p w14:paraId="18155C53" w14:textId="77777777" w:rsidR="004C5B3B" w:rsidRDefault="004C5B3B">
      <w:pPr>
        <w:spacing w:after="0" w:line="240" w:lineRule="auto"/>
      </w:pPr>
      <w:r>
        <w:continuationSeparator/>
      </w:r>
    </w:p>
    <w:p w14:paraId="06839B78" w14:textId="77777777" w:rsidR="004C5B3B" w:rsidRDefault="004C5B3B"/>
    <w:p w14:paraId="01F010BB" w14:textId="77777777" w:rsidR="004C5B3B" w:rsidRDefault="004C5B3B" w:rsidP="003355BA"/>
    <w:p w14:paraId="71BE8A02" w14:textId="77777777" w:rsidR="004C5B3B" w:rsidRDefault="004C5B3B" w:rsidP="003355BA"/>
    <w:p w14:paraId="35C151C9" w14:textId="77777777" w:rsidR="004C5B3B" w:rsidRDefault="004C5B3B" w:rsidP="003355BA"/>
    <w:p w14:paraId="546B5B84" w14:textId="77777777" w:rsidR="004C5B3B" w:rsidRDefault="004C5B3B" w:rsidP="00A901C9"/>
    <w:p w14:paraId="35A2CC71" w14:textId="77777777" w:rsidR="004C5B3B" w:rsidRDefault="004C5B3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charset w:val="00"/>
    <w:family w:val="auto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(Основной текст)">
    <w:altName w:val="Times New Roman"/>
    <w:panose1 w:val="00000000000000000000"/>
    <w:charset w:val="00"/>
    <w:family w:val="roman"/>
    <w:notTrueType/>
    <w:pitch w:val="default"/>
  </w:font>
  <w:font w:name="Liberation Mono">
    <w:altName w:val="Times New Roman"/>
    <w:panose1 w:val="00000000000000000000"/>
    <w:charset w:val="00"/>
    <w:family w:val="roman"/>
    <w:notTrueType/>
    <w:pitch w:val="default"/>
  </w:font>
  <w:font w:name="OpenSymbol">
    <w:altName w:val="Times New Roman"/>
    <w:charset w:val="00"/>
    <w:family w:val="auto"/>
    <w:pitch w:val="variable"/>
    <w:sig w:usb0="800000AF" w:usb1="1001ECEA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????"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Open Sans">
    <w:altName w:val="Times New Roman"/>
    <w:charset w:val="CC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panose1 w:val="00000000000000000000"/>
    <w:charset w:val="00"/>
    <w:family w:val="roman"/>
    <w:notTrueType/>
    <w:pitch w:val="default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0072EB" w14:textId="77777777" w:rsidR="00875D23" w:rsidRDefault="00875D23" w:rsidP="00A901C9">
    <w:pPr>
      <w:pStyle w:val="ad"/>
      <w:spacing w:after="0" w:line="240" w:lineRule="auto"/>
    </w:pPr>
  </w:p>
  <w:p w14:paraId="31456D0D" w14:textId="77777777" w:rsidR="00875D23" w:rsidRDefault="00875D23" w:rsidP="00A901C9">
    <w:pPr>
      <w:spacing w:after="0" w:line="240" w:lineRule="auto"/>
    </w:pPr>
  </w:p>
  <w:p w14:paraId="4F7550BB" w14:textId="77777777" w:rsidR="00875D23" w:rsidRDefault="00875D23" w:rsidP="00A901C9"/>
  <w:p w14:paraId="62A6FAEF" w14:textId="77777777" w:rsidR="00875D23" w:rsidRDefault="00875D2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A19F0A" w14:textId="1477AB52" w:rsidR="00875D23" w:rsidRPr="003A48F7" w:rsidRDefault="00875D23" w:rsidP="003A48F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  <w:szCs w:val="24"/>
      </w:rPr>
    </w:pPr>
    <w:r>
      <w:rPr>
        <w:color w:val="000000"/>
        <w:szCs w:val="24"/>
      </w:rPr>
      <w:fldChar w:fldCharType="begin"/>
    </w:r>
    <w:r>
      <w:rPr>
        <w:color w:val="000000"/>
        <w:szCs w:val="24"/>
      </w:rPr>
      <w:instrText>PAGE</w:instrText>
    </w:r>
    <w:r>
      <w:rPr>
        <w:color w:val="000000"/>
        <w:szCs w:val="24"/>
      </w:rPr>
      <w:fldChar w:fldCharType="separate"/>
    </w:r>
    <w:r w:rsidR="002865E3">
      <w:rPr>
        <w:noProof/>
        <w:color w:val="000000"/>
        <w:szCs w:val="24"/>
      </w:rPr>
      <w:t>21</w:t>
    </w:r>
    <w:r>
      <w:rPr>
        <w:color w:val="000000"/>
        <w:szCs w:val="2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29AA7D" w14:textId="3C3FD746" w:rsidR="00875D23" w:rsidRPr="00ED2240" w:rsidRDefault="00875D23" w:rsidP="00DA5E06">
    <w:pPr>
      <w:pStyle w:val="phtitlepagedocpart"/>
      <w:rPr>
        <w:lang w:val="en-US"/>
      </w:rPr>
    </w:pPr>
    <w:r>
      <w:t>202</w:t>
    </w:r>
    <w:r>
      <w:rPr>
        <w:lang w:val="en-US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BCA525" w14:textId="77777777" w:rsidR="004C5B3B" w:rsidRDefault="004C5B3B" w:rsidP="003A48F7">
      <w:pPr>
        <w:spacing w:after="0" w:line="240" w:lineRule="auto"/>
      </w:pPr>
      <w:r>
        <w:separator/>
      </w:r>
    </w:p>
  </w:footnote>
  <w:footnote w:type="continuationSeparator" w:id="0">
    <w:p w14:paraId="29BE84D3" w14:textId="77777777" w:rsidR="004C5B3B" w:rsidRDefault="004C5B3B">
      <w:pPr>
        <w:spacing w:after="0" w:line="240" w:lineRule="auto"/>
      </w:pPr>
      <w:r>
        <w:continuationSeparator/>
      </w:r>
    </w:p>
    <w:p w14:paraId="0CFA4AC7" w14:textId="77777777" w:rsidR="004C5B3B" w:rsidRDefault="004C5B3B"/>
    <w:p w14:paraId="791369A4" w14:textId="77777777" w:rsidR="004C5B3B" w:rsidRDefault="004C5B3B" w:rsidP="003355BA"/>
    <w:p w14:paraId="78C89F01" w14:textId="77777777" w:rsidR="004C5B3B" w:rsidRDefault="004C5B3B" w:rsidP="003355BA"/>
    <w:p w14:paraId="4388CEE4" w14:textId="77777777" w:rsidR="004C5B3B" w:rsidRDefault="004C5B3B" w:rsidP="003355BA"/>
    <w:p w14:paraId="7275DF76" w14:textId="77777777" w:rsidR="004C5B3B" w:rsidRDefault="004C5B3B" w:rsidP="00A901C9"/>
    <w:p w14:paraId="2F0A9B84" w14:textId="77777777" w:rsidR="004C5B3B" w:rsidRDefault="004C5B3B"/>
  </w:footnote>
  <w:footnote w:id="1">
    <w:p w14:paraId="4BD96C59" w14:textId="77777777" w:rsidR="00875D23" w:rsidRDefault="00875D23" w:rsidP="001C6EC0">
      <w:pPr>
        <w:pStyle w:val="phfootnote"/>
      </w:pPr>
      <w:r>
        <w:rPr>
          <w:vertAlign w:val="superscript"/>
        </w:rPr>
        <w:footnoteRef/>
      </w:r>
      <w:r>
        <w:t xml:space="preserve"> Сквозная нумерация ВИМИС</w:t>
      </w:r>
    </w:p>
  </w:footnote>
  <w:footnote w:id="2">
    <w:p w14:paraId="6F1E6965" w14:textId="2DF918F7" w:rsidR="00875D23" w:rsidRDefault="00875D23" w:rsidP="00FF6ED1">
      <w:pPr>
        <w:pStyle w:val="phfootnote"/>
      </w:pPr>
      <w:r>
        <w:rPr>
          <w:vertAlign w:val="superscript"/>
        </w:rPr>
        <w:t>2</w:t>
      </w:r>
      <w:r>
        <w:t xml:space="preserve"> Временный id справочника, после публикации на ФРНСИ будет заменен на OID объекта НСИ в реестре.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F5E5A"/>
    <w:multiLevelType w:val="multilevel"/>
    <w:tmpl w:val="C79AD47A"/>
    <w:lvl w:ilvl="0">
      <w:start w:val="1"/>
      <w:numFmt w:val="decimal"/>
      <w:lvlText w:val="%1)"/>
      <w:lvlJc w:val="left"/>
      <w:pPr>
        <w:ind w:left="1208" w:hanging="357"/>
      </w:pPr>
    </w:lvl>
    <w:lvl w:ilvl="1">
      <w:start w:val="1"/>
      <w:numFmt w:val="decimal"/>
      <w:lvlText w:val="%2)"/>
      <w:lvlJc w:val="left"/>
      <w:pPr>
        <w:ind w:left="1565" w:hanging="357"/>
      </w:pPr>
    </w:lvl>
    <w:lvl w:ilvl="2">
      <w:start w:val="1"/>
      <w:numFmt w:val="lowerRoman"/>
      <w:lvlText w:val="%3."/>
      <w:lvlJc w:val="right"/>
      <w:pPr>
        <w:ind w:left="3197" w:hanging="180"/>
      </w:pPr>
    </w:lvl>
    <w:lvl w:ilvl="3">
      <w:start w:val="1"/>
      <w:numFmt w:val="decimal"/>
      <w:lvlText w:val="%4."/>
      <w:lvlJc w:val="left"/>
      <w:pPr>
        <w:ind w:left="3917" w:hanging="360"/>
      </w:pPr>
    </w:lvl>
    <w:lvl w:ilvl="4">
      <w:start w:val="1"/>
      <w:numFmt w:val="lowerLetter"/>
      <w:lvlText w:val="%5."/>
      <w:lvlJc w:val="left"/>
      <w:pPr>
        <w:ind w:left="4637" w:hanging="360"/>
      </w:pPr>
    </w:lvl>
    <w:lvl w:ilvl="5">
      <w:start w:val="1"/>
      <w:numFmt w:val="lowerRoman"/>
      <w:lvlText w:val="%6."/>
      <w:lvlJc w:val="right"/>
      <w:pPr>
        <w:ind w:left="5357" w:hanging="180"/>
      </w:pPr>
    </w:lvl>
    <w:lvl w:ilvl="6">
      <w:start w:val="1"/>
      <w:numFmt w:val="decimal"/>
      <w:lvlText w:val="%7."/>
      <w:lvlJc w:val="left"/>
      <w:pPr>
        <w:ind w:left="6077" w:hanging="360"/>
      </w:pPr>
    </w:lvl>
    <w:lvl w:ilvl="7">
      <w:start w:val="1"/>
      <w:numFmt w:val="lowerLetter"/>
      <w:lvlText w:val="%8."/>
      <w:lvlJc w:val="left"/>
      <w:pPr>
        <w:ind w:left="6797" w:hanging="360"/>
      </w:pPr>
    </w:lvl>
    <w:lvl w:ilvl="8">
      <w:start w:val="1"/>
      <w:numFmt w:val="lowerRoman"/>
      <w:lvlText w:val="%9."/>
      <w:lvlJc w:val="right"/>
      <w:pPr>
        <w:ind w:left="7517" w:hanging="180"/>
      </w:pPr>
    </w:lvl>
  </w:abstractNum>
  <w:abstractNum w:abstractNumId="1" w15:restartNumberingAfterBreak="0">
    <w:nsid w:val="02C737E9"/>
    <w:multiLevelType w:val="multilevel"/>
    <w:tmpl w:val="640CBBE6"/>
    <w:lvl w:ilvl="0">
      <w:start w:val="1"/>
      <w:numFmt w:val="decimal"/>
      <w:lvlText w:val="%1)"/>
      <w:lvlJc w:val="left"/>
      <w:pPr>
        <w:ind w:left="1208" w:hanging="357"/>
      </w:pPr>
    </w:lvl>
    <w:lvl w:ilvl="1">
      <w:start w:val="1"/>
      <w:numFmt w:val="decimal"/>
      <w:lvlText w:val="%2)"/>
      <w:lvlJc w:val="left"/>
      <w:pPr>
        <w:ind w:left="1565" w:hanging="357"/>
      </w:pPr>
    </w:lvl>
    <w:lvl w:ilvl="2">
      <w:start w:val="1"/>
      <w:numFmt w:val="lowerRoman"/>
      <w:lvlText w:val="%3."/>
      <w:lvlJc w:val="right"/>
      <w:pPr>
        <w:ind w:left="3197" w:hanging="180"/>
      </w:pPr>
    </w:lvl>
    <w:lvl w:ilvl="3">
      <w:start w:val="1"/>
      <w:numFmt w:val="decimal"/>
      <w:lvlText w:val="%4."/>
      <w:lvlJc w:val="left"/>
      <w:pPr>
        <w:ind w:left="3917" w:hanging="360"/>
      </w:pPr>
    </w:lvl>
    <w:lvl w:ilvl="4">
      <w:start w:val="1"/>
      <w:numFmt w:val="lowerLetter"/>
      <w:lvlText w:val="%5."/>
      <w:lvlJc w:val="left"/>
      <w:pPr>
        <w:ind w:left="4637" w:hanging="360"/>
      </w:pPr>
    </w:lvl>
    <w:lvl w:ilvl="5">
      <w:start w:val="1"/>
      <w:numFmt w:val="lowerRoman"/>
      <w:lvlText w:val="%6."/>
      <w:lvlJc w:val="right"/>
      <w:pPr>
        <w:ind w:left="5357" w:hanging="180"/>
      </w:pPr>
    </w:lvl>
    <w:lvl w:ilvl="6">
      <w:start w:val="1"/>
      <w:numFmt w:val="decimal"/>
      <w:lvlText w:val="%7."/>
      <w:lvlJc w:val="left"/>
      <w:pPr>
        <w:ind w:left="6077" w:hanging="360"/>
      </w:pPr>
    </w:lvl>
    <w:lvl w:ilvl="7">
      <w:start w:val="1"/>
      <w:numFmt w:val="lowerLetter"/>
      <w:lvlText w:val="%8."/>
      <w:lvlJc w:val="left"/>
      <w:pPr>
        <w:ind w:left="6797" w:hanging="360"/>
      </w:pPr>
    </w:lvl>
    <w:lvl w:ilvl="8">
      <w:start w:val="1"/>
      <w:numFmt w:val="lowerRoman"/>
      <w:lvlText w:val="%9."/>
      <w:lvlJc w:val="right"/>
      <w:pPr>
        <w:ind w:left="7517" w:hanging="180"/>
      </w:pPr>
    </w:lvl>
  </w:abstractNum>
  <w:abstractNum w:abstractNumId="2" w15:restartNumberingAfterBreak="0">
    <w:nsid w:val="0A6E4186"/>
    <w:multiLevelType w:val="multilevel"/>
    <w:tmpl w:val="EFB803CA"/>
    <w:lvl w:ilvl="0">
      <w:start w:val="1"/>
      <w:numFmt w:val="decimal"/>
      <w:lvlText w:val="%1)"/>
      <w:lvlJc w:val="left"/>
      <w:pPr>
        <w:ind w:left="1208" w:hanging="357"/>
      </w:pPr>
    </w:lvl>
    <w:lvl w:ilvl="1">
      <w:start w:val="1"/>
      <w:numFmt w:val="decimal"/>
      <w:lvlText w:val="%2)"/>
      <w:lvlJc w:val="left"/>
      <w:pPr>
        <w:ind w:left="1565" w:hanging="357"/>
      </w:pPr>
    </w:lvl>
    <w:lvl w:ilvl="2">
      <w:start w:val="1"/>
      <w:numFmt w:val="lowerRoman"/>
      <w:lvlText w:val="%3."/>
      <w:lvlJc w:val="right"/>
      <w:pPr>
        <w:ind w:left="3197" w:hanging="180"/>
      </w:pPr>
    </w:lvl>
    <w:lvl w:ilvl="3">
      <w:start w:val="1"/>
      <w:numFmt w:val="decimal"/>
      <w:lvlText w:val="%4."/>
      <w:lvlJc w:val="left"/>
      <w:pPr>
        <w:ind w:left="3917" w:hanging="360"/>
      </w:pPr>
    </w:lvl>
    <w:lvl w:ilvl="4">
      <w:start w:val="1"/>
      <w:numFmt w:val="lowerLetter"/>
      <w:lvlText w:val="%5."/>
      <w:lvlJc w:val="left"/>
      <w:pPr>
        <w:ind w:left="4637" w:hanging="360"/>
      </w:pPr>
    </w:lvl>
    <w:lvl w:ilvl="5">
      <w:start w:val="1"/>
      <w:numFmt w:val="lowerRoman"/>
      <w:lvlText w:val="%6."/>
      <w:lvlJc w:val="right"/>
      <w:pPr>
        <w:ind w:left="5357" w:hanging="180"/>
      </w:pPr>
    </w:lvl>
    <w:lvl w:ilvl="6">
      <w:start w:val="1"/>
      <w:numFmt w:val="decimal"/>
      <w:lvlText w:val="%7."/>
      <w:lvlJc w:val="left"/>
      <w:pPr>
        <w:ind w:left="6077" w:hanging="360"/>
      </w:pPr>
    </w:lvl>
    <w:lvl w:ilvl="7">
      <w:start w:val="1"/>
      <w:numFmt w:val="lowerLetter"/>
      <w:lvlText w:val="%8."/>
      <w:lvlJc w:val="left"/>
      <w:pPr>
        <w:ind w:left="6797" w:hanging="360"/>
      </w:pPr>
    </w:lvl>
    <w:lvl w:ilvl="8">
      <w:start w:val="1"/>
      <w:numFmt w:val="lowerRoman"/>
      <w:lvlText w:val="%9."/>
      <w:lvlJc w:val="right"/>
      <w:pPr>
        <w:ind w:left="7517" w:hanging="180"/>
      </w:pPr>
    </w:lvl>
  </w:abstractNum>
  <w:abstractNum w:abstractNumId="3" w15:restartNumberingAfterBreak="0">
    <w:nsid w:val="0BCD7334"/>
    <w:multiLevelType w:val="multilevel"/>
    <w:tmpl w:val="B9E28E5A"/>
    <w:lvl w:ilvl="0">
      <w:start w:val="1"/>
      <w:numFmt w:val="bullet"/>
      <w:lvlText w:val="−"/>
      <w:lvlJc w:val="left"/>
      <w:pPr>
        <w:ind w:left="72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"/>
      <w:lvlJc w:val="left"/>
      <w:pPr>
        <w:ind w:left="1446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6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0F335414"/>
    <w:multiLevelType w:val="multilevel"/>
    <w:tmpl w:val="90766BEA"/>
    <w:lvl w:ilvl="0">
      <w:start w:val="1"/>
      <w:numFmt w:val="decimal"/>
      <w:lvlText w:val="%1)"/>
      <w:lvlJc w:val="left"/>
      <w:pPr>
        <w:ind w:left="1208" w:hanging="357"/>
      </w:pPr>
    </w:lvl>
    <w:lvl w:ilvl="1">
      <w:start w:val="1"/>
      <w:numFmt w:val="decimal"/>
      <w:lvlText w:val="%2)"/>
      <w:lvlJc w:val="left"/>
      <w:pPr>
        <w:ind w:left="1565" w:hanging="357"/>
      </w:pPr>
    </w:lvl>
    <w:lvl w:ilvl="2">
      <w:start w:val="1"/>
      <w:numFmt w:val="lowerRoman"/>
      <w:lvlText w:val="%3."/>
      <w:lvlJc w:val="right"/>
      <w:pPr>
        <w:ind w:left="3197" w:hanging="180"/>
      </w:pPr>
    </w:lvl>
    <w:lvl w:ilvl="3">
      <w:start w:val="1"/>
      <w:numFmt w:val="decimal"/>
      <w:lvlText w:val="%4."/>
      <w:lvlJc w:val="left"/>
      <w:pPr>
        <w:ind w:left="3917" w:hanging="360"/>
      </w:pPr>
    </w:lvl>
    <w:lvl w:ilvl="4">
      <w:start w:val="1"/>
      <w:numFmt w:val="lowerLetter"/>
      <w:lvlText w:val="%5."/>
      <w:lvlJc w:val="left"/>
      <w:pPr>
        <w:ind w:left="4637" w:hanging="360"/>
      </w:pPr>
    </w:lvl>
    <w:lvl w:ilvl="5">
      <w:start w:val="1"/>
      <w:numFmt w:val="lowerRoman"/>
      <w:lvlText w:val="%6."/>
      <w:lvlJc w:val="right"/>
      <w:pPr>
        <w:ind w:left="5357" w:hanging="180"/>
      </w:pPr>
    </w:lvl>
    <w:lvl w:ilvl="6">
      <w:start w:val="1"/>
      <w:numFmt w:val="decimal"/>
      <w:lvlText w:val="%7."/>
      <w:lvlJc w:val="left"/>
      <w:pPr>
        <w:ind w:left="6077" w:hanging="360"/>
      </w:pPr>
    </w:lvl>
    <w:lvl w:ilvl="7">
      <w:start w:val="1"/>
      <w:numFmt w:val="lowerLetter"/>
      <w:lvlText w:val="%8."/>
      <w:lvlJc w:val="left"/>
      <w:pPr>
        <w:ind w:left="6797" w:hanging="360"/>
      </w:pPr>
    </w:lvl>
    <w:lvl w:ilvl="8">
      <w:start w:val="1"/>
      <w:numFmt w:val="lowerRoman"/>
      <w:lvlText w:val="%9."/>
      <w:lvlJc w:val="right"/>
      <w:pPr>
        <w:ind w:left="7517" w:hanging="180"/>
      </w:pPr>
    </w:lvl>
  </w:abstractNum>
  <w:abstractNum w:abstractNumId="5" w15:restartNumberingAfterBreak="0">
    <w:nsid w:val="15DD71AC"/>
    <w:multiLevelType w:val="multilevel"/>
    <w:tmpl w:val="63D0823A"/>
    <w:lvl w:ilvl="0">
      <w:start w:val="1"/>
      <w:numFmt w:val="decimal"/>
      <w:lvlText w:val="%1)"/>
      <w:lvlJc w:val="left"/>
      <w:pPr>
        <w:ind w:left="1780" w:hanging="465"/>
      </w:pPr>
    </w:lvl>
    <w:lvl w:ilvl="1">
      <w:start w:val="1"/>
      <w:numFmt w:val="decimal"/>
      <w:pStyle w:val="a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6" w15:restartNumberingAfterBreak="0">
    <w:nsid w:val="19952A7E"/>
    <w:multiLevelType w:val="multilevel"/>
    <w:tmpl w:val="4B268900"/>
    <w:lvl w:ilvl="0">
      <w:start w:val="1"/>
      <w:numFmt w:val="russianLower"/>
      <w:pStyle w:val="phlistordereda"/>
      <w:lvlText w:val="%1)"/>
      <w:lvlJc w:val="left"/>
      <w:pPr>
        <w:tabs>
          <w:tab w:val="num" w:pos="1208"/>
        </w:tabs>
        <w:ind w:left="1208" w:hanging="357"/>
      </w:pPr>
      <w:rPr>
        <w:rFonts w:hint="default"/>
      </w:rPr>
    </w:lvl>
    <w:lvl w:ilvl="1">
      <w:start w:val="1"/>
      <w:numFmt w:val="decimal"/>
      <w:pStyle w:val="phlistordered1"/>
      <w:lvlText w:val="%2)"/>
      <w:lvlJc w:val="left"/>
      <w:pPr>
        <w:tabs>
          <w:tab w:val="num" w:pos="1565"/>
        </w:tabs>
        <w:ind w:left="1565" w:hanging="357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3197"/>
        </w:tabs>
        <w:ind w:left="319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917"/>
        </w:tabs>
        <w:ind w:left="391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637"/>
        </w:tabs>
        <w:ind w:left="463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357"/>
        </w:tabs>
        <w:ind w:left="535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077"/>
        </w:tabs>
        <w:ind w:left="607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797"/>
        </w:tabs>
        <w:ind w:left="679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517"/>
        </w:tabs>
        <w:ind w:left="7517" w:hanging="180"/>
      </w:pPr>
      <w:rPr>
        <w:rFonts w:hint="default"/>
      </w:rPr>
    </w:lvl>
  </w:abstractNum>
  <w:abstractNum w:abstractNumId="7" w15:restartNumberingAfterBreak="0">
    <w:nsid w:val="1CA92D6C"/>
    <w:multiLevelType w:val="multilevel"/>
    <w:tmpl w:val="61DA6A28"/>
    <w:lvl w:ilvl="0">
      <w:start w:val="1"/>
      <w:numFmt w:val="bullet"/>
      <w:lvlText w:val="−"/>
      <w:lvlJc w:val="left"/>
      <w:pPr>
        <w:ind w:left="72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"/>
      <w:lvlJc w:val="left"/>
      <w:pPr>
        <w:ind w:left="1446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6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1CCE4CAB"/>
    <w:multiLevelType w:val="multilevel"/>
    <w:tmpl w:val="1C9C0BB8"/>
    <w:lvl w:ilvl="0">
      <w:start w:val="1"/>
      <w:numFmt w:val="bullet"/>
      <w:lvlText w:val="−"/>
      <w:lvlJc w:val="left"/>
      <w:pPr>
        <w:ind w:left="72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"/>
      <w:lvlJc w:val="left"/>
      <w:pPr>
        <w:ind w:left="1446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6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1D1860D0"/>
    <w:multiLevelType w:val="multilevel"/>
    <w:tmpl w:val="8DBE408E"/>
    <w:lvl w:ilvl="0">
      <w:start w:val="1"/>
      <w:numFmt w:val="bullet"/>
      <w:lvlText w:val="−"/>
      <w:lvlJc w:val="left"/>
      <w:pPr>
        <w:ind w:left="1208" w:hanging="357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−"/>
      <w:lvlJc w:val="left"/>
      <w:pPr>
        <w:ind w:left="1565" w:hanging="357"/>
      </w:pPr>
      <w:rPr>
        <w:rFonts w:ascii="Noto Sans Symbols" w:eastAsia="Noto Sans Symbols" w:hAnsi="Noto Sans Symbols" w:cs="Noto Sans Symbols"/>
        <w:color w:val="000000"/>
      </w:rPr>
    </w:lvl>
    <w:lvl w:ilvl="2">
      <w:start w:val="1"/>
      <w:numFmt w:val="bullet"/>
      <w:lvlText w:val="−"/>
      <w:lvlJc w:val="left"/>
      <w:pPr>
        <w:ind w:left="1922" w:hanging="357"/>
      </w:pPr>
      <w:rPr>
        <w:rFonts w:ascii="Noto Sans Symbols" w:eastAsia="Noto Sans Symbols" w:hAnsi="Noto Sans Symbols" w:cs="Noto Sans Symbols"/>
        <w:color w:val="000000"/>
      </w:rPr>
    </w:lvl>
    <w:lvl w:ilvl="3">
      <w:start w:val="1"/>
      <w:numFmt w:val="bullet"/>
      <w:lvlText w:val="−"/>
      <w:lvlJc w:val="left"/>
      <w:pPr>
        <w:ind w:left="2279" w:hanging="357"/>
      </w:pPr>
      <w:rPr>
        <w:rFonts w:ascii="Noto Sans Symbols" w:eastAsia="Noto Sans Symbols" w:hAnsi="Noto Sans Symbols" w:cs="Noto Sans Symbols"/>
        <w:color w:val="000000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1DB862E0"/>
    <w:multiLevelType w:val="hybridMultilevel"/>
    <w:tmpl w:val="5DAE4584"/>
    <w:lvl w:ilvl="0" w:tplc="5922E858">
      <w:start w:val="1"/>
      <w:numFmt w:val="decimal"/>
      <w:pStyle w:val="1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192D8E"/>
    <w:multiLevelType w:val="multilevel"/>
    <w:tmpl w:val="C56EB7B0"/>
    <w:lvl w:ilvl="0">
      <w:start w:val="1"/>
      <w:numFmt w:val="bullet"/>
      <w:lvlText w:val="−"/>
      <w:lvlJc w:val="left"/>
      <w:pPr>
        <w:ind w:left="72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"/>
      <w:lvlJc w:val="left"/>
      <w:pPr>
        <w:ind w:left="1446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6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205052B4"/>
    <w:multiLevelType w:val="multilevel"/>
    <w:tmpl w:val="5E94D682"/>
    <w:lvl w:ilvl="0">
      <w:start w:val="1"/>
      <w:numFmt w:val="decimal"/>
      <w:pStyle w:val="3"/>
      <w:lvlText w:val="%1"/>
      <w:lvlJc w:val="left"/>
      <w:pPr>
        <w:ind w:left="851" w:firstLine="0"/>
      </w:pPr>
      <w:rPr>
        <w:rFonts w:ascii="Times" w:eastAsia="Times" w:hAnsi="Times" w:cs="Times" w:hint="default"/>
        <w:b/>
        <w:i w:val="0"/>
        <w:sz w:val="28"/>
        <w:szCs w:val="28"/>
      </w:rPr>
    </w:lvl>
    <w:lvl w:ilvl="1">
      <w:start w:val="1"/>
      <w:numFmt w:val="decimal"/>
      <w:lvlText w:val="%1.%2"/>
      <w:lvlJc w:val="left"/>
      <w:pPr>
        <w:ind w:left="851" w:firstLine="0"/>
      </w:pPr>
      <w:rPr>
        <w:rFonts w:ascii="Times" w:eastAsia="Times" w:hAnsi="Times" w:cs="Times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851" w:firstLine="0"/>
      </w:pPr>
      <w:rPr>
        <w:rFonts w:ascii="Times" w:eastAsia="Times" w:hAnsi="Times" w:cs="Times"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ind w:left="851" w:firstLine="0"/>
      </w:pPr>
      <w:rPr>
        <w:rFonts w:ascii="Times" w:eastAsia="Times" w:hAnsi="Times" w:cs="Times" w:hint="default"/>
        <w:b/>
        <w:i w:val="0"/>
        <w:sz w:val="24"/>
        <w:szCs w:val="24"/>
      </w:rPr>
    </w:lvl>
    <w:lvl w:ilvl="4">
      <w:start w:val="1"/>
      <w:numFmt w:val="decimal"/>
      <w:lvlText w:val="%1.%2.%3.%4.%5"/>
      <w:lvlJc w:val="left"/>
      <w:pPr>
        <w:ind w:left="851" w:firstLine="0"/>
      </w:pPr>
      <w:rPr>
        <w:rFonts w:ascii="Times New Roman" w:eastAsia="Times New Roman" w:hAnsi="Times New Roman" w:cs="Times New Roman" w:hint="default"/>
        <w:b/>
        <w:i w:val="0"/>
        <w:smallCaps w:val="0"/>
        <w:strike w:val="0"/>
        <w:sz w:val="24"/>
        <w:szCs w:val="24"/>
        <w:vertAlign w:val="baseline"/>
      </w:rPr>
    </w:lvl>
    <w:lvl w:ilvl="5">
      <w:start w:val="1"/>
      <w:numFmt w:val="decimal"/>
      <w:lvlText w:val="%1.%2.%3.%4.%5.%6"/>
      <w:lvlJc w:val="left"/>
      <w:pPr>
        <w:ind w:left="851" w:firstLine="0"/>
      </w:pPr>
      <w:rPr>
        <w:rFonts w:ascii="Times New Roman" w:eastAsia="Times New Roman" w:hAnsi="Times New Roman" w:cs="Times New Roman" w:hint="default"/>
        <w:b/>
        <w:i w:val="0"/>
        <w:smallCaps w:val="0"/>
        <w:strike w:val="0"/>
        <w:color w:val="000000"/>
        <w:sz w:val="24"/>
        <w:szCs w:val="24"/>
        <w:vertAlign w:val="baseline"/>
      </w:rPr>
    </w:lvl>
    <w:lvl w:ilvl="6">
      <w:start w:val="1"/>
      <w:numFmt w:val="decimal"/>
      <w:lvlText w:val="%1.%2.%3.%4.%5.%6.%7"/>
      <w:lvlJc w:val="left"/>
      <w:pPr>
        <w:ind w:left="1001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4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89" w:hanging="1584"/>
      </w:pPr>
      <w:rPr>
        <w:rFonts w:hint="default"/>
      </w:rPr>
    </w:lvl>
  </w:abstractNum>
  <w:abstractNum w:abstractNumId="13" w15:restartNumberingAfterBreak="0">
    <w:nsid w:val="29E20340"/>
    <w:multiLevelType w:val="multilevel"/>
    <w:tmpl w:val="A7DC544E"/>
    <w:lvl w:ilvl="0">
      <w:start w:val="1"/>
      <w:numFmt w:val="decimal"/>
      <w:lvlText w:val="%1)"/>
      <w:lvlJc w:val="left"/>
      <w:pPr>
        <w:ind w:left="1208" w:hanging="357"/>
      </w:pPr>
    </w:lvl>
    <w:lvl w:ilvl="1">
      <w:start w:val="1"/>
      <w:numFmt w:val="decimal"/>
      <w:lvlText w:val="%2)"/>
      <w:lvlJc w:val="left"/>
      <w:pPr>
        <w:ind w:left="1565" w:hanging="357"/>
      </w:pPr>
    </w:lvl>
    <w:lvl w:ilvl="2">
      <w:start w:val="1"/>
      <w:numFmt w:val="lowerRoman"/>
      <w:lvlText w:val="%3."/>
      <w:lvlJc w:val="right"/>
      <w:pPr>
        <w:ind w:left="3197" w:hanging="180"/>
      </w:pPr>
    </w:lvl>
    <w:lvl w:ilvl="3">
      <w:start w:val="1"/>
      <w:numFmt w:val="decimal"/>
      <w:lvlText w:val="%4."/>
      <w:lvlJc w:val="left"/>
      <w:pPr>
        <w:ind w:left="3917" w:hanging="360"/>
      </w:pPr>
    </w:lvl>
    <w:lvl w:ilvl="4">
      <w:start w:val="1"/>
      <w:numFmt w:val="lowerLetter"/>
      <w:lvlText w:val="%5."/>
      <w:lvlJc w:val="left"/>
      <w:pPr>
        <w:ind w:left="4637" w:hanging="360"/>
      </w:pPr>
    </w:lvl>
    <w:lvl w:ilvl="5">
      <w:start w:val="1"/>
      <w:numFmt w:val="lowerRoman"/>
      <w:lvlText w:val="%6."/>
      <w:lvlJc w:val="right"/>
      <w:pPr>
        <w:ind w:left="5357" w:hanging="180"/>
      </w:pPr>
    </w:lvl>
    <w:lvl w:ilvl="6">
      <w:start w:val="1"/>
      <w:numFmt w:val="decimal"/>
      <w:lvlText w:val="%7."/>
      <w:lvlJc w:val="left"/>
      <w:pPr>
        <w:ind w:left="6077" w:hanging="360"/>
      </w:pPr>
    </w:lvl>
    <w:lvl w:ilvl="7">
      <w:start w:val="1"/>
      <w:numFmt w:val="lowerLetter"/>
      <w:lvlText w:val="%8."/>
      <w:lvlJc w:val="left"/>
      <w:pPr>
        <w:ind w:left="6797" w:hanging="360"/>
      </w:pPr>
    </w:lvl>
    <w:lvl w:ilvl="8">
      <w:start w:val="1"/>
      <w:numFmt w:val="lowerRoman"/>
      <w:lvlText w:val="%9."/>
      <w:lvlJc w:val="right"/>
      <w:pPr>
        <w:ind w:left="7517" w:hanging="180"/>
      </w:pPr>
    </w:lvl>
  </w:abstractNum>
  <w:abstractNum w:abstractNumId="14" w15:restartNumberingAfterBreak="0">
    <w:nsid w:val="3D2504B3"/>
    <w:multiLevelType w:val="multilevel"/>
    <w:tmpl w:val="3440C532"/>
    <w:lvl w:ilvl="0">
      <w:start w:val="1"/>
      <w:numFmt w:val="bullet"/>
      <w:pStyle w:val="phtableitemizedlist1"/>
      <w:lvlText w:val=""/>
      <w:lvlJc w:val="left"/>
      <w:pPr>
        <w:ind w:left="346" w:hanging="34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697"/>
        </w:tabs>
        <w:ind w:left="697" w:hanging="345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C42DA7"/>
    <w:multiLevelType w:val="multilevel"/>
    <w:tmpl w:val="5A8E652C"/>
    <w:lvl w:ilvl="0">
      <w:start w:val="1"/>
      <w:numFmt w:val="decimal"/>
      <w:pStyle w:val="phtableorderedlist1"/>
      <w:lvlText w:val="%1)"/>
      <w:lvlJc w:val="left"/>
      <w:pPr>
        <w:ind w:left="346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6" w15:restartNumberingAfterBreak="0">
    <w:nsid w:val="42614F4F"/>
    <w:multiLevelType w:val="multilevel"/>
    <w:tmpl w:val="AEE8789A"/>
    <w:lvl w:ilvl="0">
      <w:start w:val="1"/>
      <w:numFmt w:val="bullet"/>
      <w:lvlText w:val="−"/>
      <w:lvlJc w:val="left"/>
      <w:pPr>
        <w:ind w:left="72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"/>
      <w:lvlJc w:val="left"/>
      <w:pPr>
        <w:ind w:left="1446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6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441B1463"/>
    <w:multiLevelType w:val="multilevel"/>
    <w:tmpl w:val="B68A6E4C"/>
    <w:lvl w:ilvl="0">
      <w:start w:val="1"/>
      <w:numFmt w:val="bullet"/>
      <w:pStyle w:val="2"/>
      <w:lvlText w:val="–"/>
      <w:lvlJc w:val="left"/>
      <w:pPr>
        <w:ind w:left="1780" w:hanging="465"/>
      </w:pPr>
      <w:rPr>
        <w:rFonts w:ascii="Arial" w:eastAsia="Arial" w:hAnsi="Arial" w:cs="Arial"/>
      </w:rPr>
    </w:lvl>
    <w:lvl w:ilvl="1">
      <w:start w:val="1"/>
      <w:numFmt w:val="bullet"/>
      <w:lvlText w:val="−"/>
      <w:lvlJc w:val="left"/>
      <w:pPr>
        <w:ind w:left="2245" w:hanging="465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3060" w:hanging="180"/>
      </w:pPr>
    </w:lvl>
    <w:lvl w:ilvl="3">
      <w:start w:val="1"/>
      <w:numFmt w:val="decimal"/>
      <w:lvlText w:val="%4."/>
      <w:lvlJc w:val="left"/>
      <w:pPr>
        <w:ind w:left="3780" w:hanging="360"/>
      </w:pPr>
    </w:lvl>
    <w:lvl w:ilvl="4">
      <w:start w:val="1"/>
      <w:numFmt w:val="lowerLetter"/>
      <w:lvlText w:val="%5."/>
      <w:lvlJc w:val="left"/>
      <w:pPr>
        <w:ind w:left="4500" w:hanging="360"/>
      </w:pPr>
    </w:lvl>
    <w:lvl w:ilvl="5">
      <w:start w:val="1"/>
      <w:numFmt w:val="lowerRoman"/>
      <w:lvlText w:val="%6."/>
      <w:lvlJc w:val="right"/>
      <w:pPr>
        <w:ind w:left="5220" w:hanging="180"/>
      </w:pPr>
    </w:lvl>
    <w:lvl w:ilvl="6">
      <w:start w:val="1"/>
      <w:numFmt w:val="decimal"/>
      <w:lvlText w:val="%7."/>
      <w:lvlJc w:val="left"/>
      <w:pPr>
        <w:ind w:left="5940" w:hanging="360"/>
      </w:pPr>
    </w:lvl>
    <w:lvl w:ilvl="7">
      <w:start w:val="1"/>
      <w:numFmt w:val="lowerLetter"/>
      <w:lvlText w:val="%8."/>
      <w:lvlJc w:val="left"/>
      <w:pPr>
        <w:ind w:left="6660" w:hanging="360"/>
      </w:pPr>
    </w:lvl>
    <w:lvl w:ilvl="8">
      <w:start w:val="1"/>
      <w:numFmt w:val="lowerRoman"/>
      <w:lvlText w:val="%9."/>
      <w:lvlJc w:val="right"/>
      <w:pPr>
        <w:ind w:left="7380" w:hanging="180"/>
      </w:pPr>
    </w:lvl>
  </w:abstractNum>
  <w:abstractNum w:abstractNumId="18" w15:restartNumberingAfterBreak="0">
    <w:nsid w:val="45772172"/>
    <w:multiLevelType w:val="hybridMultilevel"/>
    <w:tmpl w:val="4B8EEF08"/>
    <w:lvl w:ilvl="0" w:tplc="BE34701A">
      <w:start w:val="1"/>
      <w:numFmt w:val="decimal"/>
      <w:pStyle w:val="phtableorderlist1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4914F5"/>
    <w:multiLevelType w:val="multilevel"/>
    <w:tmpl w:val="60DEA560"/>
    <w:lvl w:ilvl="0">
      <w:start w:val="1"/>
      <w:numFmt w:val="decimal"/>
      <w:pStyle w:val="10"/>
      <w:lvlText w:val="%1)"/>
      <w:lvlJc w:val="left"/>
      <w:pPr>
        <w:ind w:left="1780" w:hanging="465"/>
      </w:pPr>
    </w:lvl>
    <w:lvl w:ilvl="1">
      <w:start w:val="1"/>
      <w:numFmt w:val="decimal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20" w15:restartNumberingAfterBreak="0">
    <w:nsid w:val="4BFB32A9"/>
    <w:multiLevelType w:val="multilevel"/>
    <w:tmpl w:val="DF8697A0"/>
    <w:styleLink w:val="phadditiontitle"/>
    <w:lvl w:ilvl="0">
      <w:start w:val="1"/>
      <w:numFmt w:val="russianUpper"/>
      <w:pStyle w:val="phadditiontitle1"/>
      <w:lvlText w:val="Приложение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phadditiontitle2"/>
      <w:lvlText w:val="%1.%2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2">
      <w:start w:val="1"/>
      <w:numFmt w:val="decimal"/>
      <w:pStyle w:val="phadditiontitle3"/>
      <w:lvlText w:val="%1.%2.%3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38"/>
        </w:tabs>
        <w:ind w:left="3738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882"/>
        </w:tabs>
        <w:ind w:left="3882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026"/>
        </w:tabs>
        <w:ind w:left="4026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170"/>
        </w:tabs>
        <w:ind w:left="417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14"/>
        </w:tabs>
        <w:ind w:left="431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458"/>
        </w:tabs>
        <w:ind w:left="4458" w:hanging="1584"/>
      </w:pPr>
      <w:rPr>
        <w:rFonts w:hint="default"/>
      </w:rPr>
    </w:lvl>
  </w:abstractNum>
  <w:abstractNum w:abstractNumId="21" w15:restartNumberingAfterBreak="0">
    <w:nsid w:val="4F966DD2"/>
    <w:multiLevelType w:val="multilevel"/>
    <w:tmpl w:val="B42C9276"/>
    <w:lvl w:ilvl="0">
      <w:start w:val="1"/>
      <w:numFmt w:val="bullet"/>
      <w:lvlText w:val="−"/>
      <w:lvlJc w:val="left"/>
      <w:pPr>
        <w:ind w:left="72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6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52A83BC4"/>
    <w:multiLevelType w:val="multilevel"/>
    <w:tmpl w:val="DF8697A0"/>
    <w:numStyleLink w:val="phadditiontitle"/>
  </w:abstractNum>
  <w:abstractNum w:abstractNumId="23" w15:restartNumberingAfterBreak="0">
    <w:nsid w:val="533F51C9"/>
    <w:multiLevelType w:val="multilevel"/>
    <w:tmpl w:val="9830005C"/>
    <w:lvl w:ilvl="0">
      <w:start w:val="1"/>
      <w:numFmt w:val="decimal"/>
      <w:pStyle w:val="11"/>
      <w:lvlText w:val="%1)"/>
      <w:lvlJc w:val="left"/>
      <w:pPr>
        <w:ind w:left="1780" w:hanging="465"/>
      </w:pPr>
    </w:lvl>
    <w:lvl w:ilvl="1">
      <w:start w:val="1"/>
      <w:numFmt w:val="decimal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24" w15:restartNumberingAfterBreak="0">
    <w:nsid w:val="54C845EB"/>
    <w:multiLevelType w:val="multilevel"/>
    <w:tmpl w:val="FB3E337E"/>
    <w:lvl w:ilvl="0">
      <w:start w:val="1"/>
      <w:numFmt w:val="russianLower"/>
      <w:pStyle w:val="phtableorderlist"/>
      <w:lvlText w:val="%1)"/>
      <w:lvlJc w:val="left"/>
      <w:pPr>
        <w:ind w:left="346" w:hanging="34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5" w15:restartNumberingAfterBreak="0">
    <w:nsid w:val="63EC2B42"/>
    <w:multiLevelType w:val="hybridMultilevel"/>
    <w:tmpl w:val="E8303FC0"/>
    <w:lvl w:ilvl="0" w:tplc="F33AAB68">
      <w:start w:val="1"/>
      <w:numFmt w:val="decimal"/>
      <w:pStyle w:val="phbibliography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65D4A25"/>
    <w:multiLevelType w:val="multilevel"/>
    <w:tmpl w:val="55D2C51E"/>
    <w:lvl w:ilvl="0">
      <w:start w:val="1"/>
      <w:numFmt w:val="decimal"/>
      <w:lvlText w:val="%1)"/>
      <w:lvlJc w:val="left"/>
      <w:pPr>
        <w:ind w:left="1208" w:hanging="357"/>
      </w:pPr>
    </w:lvl>
    <w:lvl w:ilvl="1">
      <w:start w:val="1"/>
      <w:numFmt w:val="decimal"/>
      <w:lvlText w:val="%2)"/>
      <w:lvlJc w:val="left"/>
      <w:pPr>
        <w:ind w:left="1565" w:hanging="357"/>
      </w:pPr>
    </w:lvl>
    <w:lvl w:ilvl="2">
      <w:start w:val="1"/>
      <w:numFmt w:val="lowerRoman"/>
      <w:lvlText w:val="%3."/>
      <w:lvlJc w:val="right"/>
      <w:pPr>
        <w:ind w:left="3197" w:hanging="180"/>
      </w:pPr>
    </w:lvl>
    <w:lvl w:ilvl="3">
      <w:start w:val="1"/>
      <w:numFmt w:val="decimal"/>
      <w:lvlText w:val="%4."/>
      <w:lvlJc w:val="left"/>
      <w:pPr>
        <w:ind w:left="3917" w:hanging="360"/>
      </w:pPr>
    </w:lvl>
    <w:lvl w:ilvl="4">
      <w:start w:val="1"/>
      <w:numFmt w:val="lowerLetter"/>
      <w:lvlText w:val="%5."/>
      <w:lvlJc w:val="left"/>
      <w:pPr>
        <w:ind w:left="4637" w:hanging="360"/>
      </w:pPr>
    </w:lvl>
    <w:lvl w:ilvl="5">
      <w:start w:val="1"/>
      <w:numFmt w:val="lowerRoman"/>
      <w:lvlText w:val="%6."/>
      <w:lvlJc w:val="right"/>
      <w:pPr>
        <w:ind w:left="5357" w:hanging="180"/>
      </w:pPr>
    </w:lvl>
    <w:lvl w:ilvl="6">
      <w:start w:val="1"/>
      <w:numFmt w:val="decimal"/>
      <w:lvlText w:val="%7."/>
      <w:lvlJc w:val="left"/>
      <w:pPr>
        <w:ind w:left="6077" w:hanging="360"/>
      </w:pPr>
    </w:lvl>
    <w:lvl w:ilvl="7">
      <w:start w:val="1"/>
      <w:numFmt w:val="lowerLetter"/>
      <w:lvlText w:val="%8."/>
      <w:lvlJc w:val="left"/>
      <w:pPr>
        <w:ind w:left="6797" w:hanging="360"/>
      </w:pPr>
    </w:lvl>
    <w:lvl w:ilvl="8">
      <w:start w:val="1"/>
      <w:numFmt w:val="lowerRoman"/>
      <w:lvlText w:val="%9."/>
      <w:lvlJc w:val="right"/>
      <w:pPr>
        <w:ind w:left="7517" w:hanging="180"/>
      </w:pPr>
    </w:lvl>
  </w:abstractNum>
  <w:abstractNum w:abstractNumId="27" w15:restartNumberingAfterBreak="0">
    <w:nsid w:val="680D0BE9"/>
    <w:multiLevelType w:val="multilevel"/>
    <w:tmpl w:val="2E9689A6"/>
    <w:lvl w:ilvl="0">
      <w:start w:val="1"/>
      <w:numFmt w:val="decimal"/>
      <w:lvlText w:val="%1)"/>
      <w:lvlJc w:val="left"/>
      <w:pPr>
        <w:ind w:left="1208" w:hanging="357"/>
      </w:pPr>
    </w:lvl>
    <w:lvl w:ilvl="1">
      <w:start w:val="1"/>
      <w:numFmt w:val="decimal"/>
      <w:lvlText w:val="%2)"/>
      <w:lvlJc w:val="left"/>
      <w:pPr>
        <w:ind w:left="1565" w:hanging="357"/>
      </w:pPr>
    </w:lvl>
    <w:lvl w:ilvl="2">
      <w:start w:val="1"/>
      <w:numFmt w:val="lowerRoman"/>
      <w:lvlText w:val="%3."/>
      <w:lvlJc w:val="right"/>
      <w:pPr>
        <w:ind w:left="3197" w:hanging="180"/>
      </w:pPr>
    </w:lvl>
    <w:lvl w:ilvl="3">
      <w:start w:val="1"/>
      <w:numFmt w:val="decimal"/>
      <w:lvlText w:val="%4."/>
      <w:lvlJc w:val="left"/>
      <w:pPr>
        <w:ind w:left="3917" w:hanging="360"/>
      </w:pPr>
    </w:lvl>
    <w:lvl w:ilvl="4">
      <w:start w:val="1"/>
      <w:numFmt w:val="lowerLetter"/>
      <w:lvlText w:val="%5."/>
      <w:lvlJc w:val="left"/>
      <w:pPr>
        <w:ind w:left="4637" w:hanging="360"/>
      </w:pPr>
    </w:lvl>
    <w:lvl w:ilvl="5">
      <w:start w:val="1"/>
      <w:numFmt w:val="lowerRoman"/>
      <w:lvlText w:val="%6."/>
      <w:lvlJc w:val="right"/>
      <w:pPr>
        <w:ind w:left="5357" w:hanging="180"/>
      </w:pPr>
    </w:lvl>
    <w:lvl w:ilvl="6">
      <w:start w:val="1"/>
      <w:numFmt w:val="decimal"/>
      <w:lvlText w:val="%7."/>
      <w:lvlJc w:val="left"/>
      <w:pPr>
        <w:ind w:left="6077" w:hanging="360"/>
      </w:pPr>
    </w:lvl>
    <w:lvl w:ilvl="7">
      <w:start w:val="1"/>
      <w:numFmt w:val="lowerLetter"/>
      <w:lvlText w:val="%8."/>
      <w:lvlJc w:val="left"/>
      <w:pPr>
        <w:ind w:left="6797" w:hanging="360"/>
      </w:pPr>
    </w:lvl>
    <w:lvl w:ilvl="8">
      <w:start w:val="1"/>
      <w:numFmt w:val="lowerRoman"/>
      <w:lvlText w:val="%9."/>
      <w:lvlJc w:val="right"/>
      <w:pPr>
        <w:ind w:left="7517" w:hanging="180"/>
      </w:pPr>
    </w:lvl>
  </w:abstractNum>
  <w:abstractNum w:abstractNumId="28" w15:restartNumberingAfterBreak="0">
    <w:nsid w:val="714E1619"/>
    <w:multiLevelType w:val="multilevel"/>
    <w:tmpl w:val="C36240C8"/>
    <w:lvl w:ilvl="0">
      <w:start w:val="1"/>
      <w:numFmt w:val="decimal"/>
      <w:lvlText w:val="%1)"/>
      <w:lvlJc w:val="left"/>
      <w:pPr>
        <w:ind w:left="1208" w:hanging="357"/>
      </w:pPr>
    </w:lvl>
    <w:lvl w:ilvl="1">
      <w:start w:val="1"/>
      <w:numFmt w:val="decimal"/>
      <w:lvlText w:val="%2)"/>
      <w:lvlJc w:val="left"/>
      <w:pPr>
        <w:ind w:left="1565" w:hanging="357"/>
      </w:pPr>
    </w:lvl>
    <w:lvl w:ilvl="2">
      <w:start w:val="1"/>
      <w:numFmt w:val="lowerRoman"/>
      <w:lvlText w:val="%3."/>
      <w:lvlJc w:val="right"/>
      <w:pPr>
        <w:ind w:left="3197" w:hanging="180"/>
      </w:pPr>
    </w:lvl>
    <w:lvl w:ilvl="3">
      <w:start w:val="1"/>
      <w:numFmt w:val="decimal"/>
      <w:lvlText w:val="%4."/>
      <w:lvlJc w:val="left"/>
      <w:pPr>
        <w:ind w:left="3917" w:hanging="360"/>
      </w:pPr>
    </w:lvl>
    <w:lvl w:ilvl="4">
      <w:start w:val="1"/>
      <w:numFmt w:val="lowerLetter"/>
      <w:lvlText w:val="%5."/>
      <w:lvlJc w:val="left"/>
      <w:pPr>
        <w:ind w:left="4637" w:hanging="360"/>
      </w:pPr>
    </w:lvl>
    <w:lvl w:ilvl="5">
      <w:start w:val="1"/>
      <w:numFmt w:val="lowerRoman"/>
      <w:lvlText w:val="%6."/>
      <w:lvlJc w:val="right"/>
      <w:pPr>
        <w:ind w:left="5357" w:hanging="180"/>
      </w:pPr>
    </w:lvl>
    <w:lvl w:ilvl="6">
      <w:start w:val="1"/>
      <w:numFmt w:val="decimal"/>
      <w:lvlText w:val="%7."/>
      <w:lvlJc w:val="left"/>
      <w:pPr>
        <w:ind w:left="6077" w:hanging="360"/>
      </w:pPr>
    </w:lvl>
    <w:lvl w:ilvl="7">
      <w:start w:val="1"/>
      <w:numFmt w:val="lowerLetter"/>
      <w:lvlText w:val="%8."/>
      <w:lvlJc w:val="left"/>
      <w:pPr>
        <w:ind w:left="6797" w:hanging="360"/>
      </w:pPr>
    </w:lvl>
    <w:lvl w:ilvl="8">
      <w:start w:val="1"/>
      <w:numFmt w:val="lowerRoman"/>
      <w:lvlText w:val="%9."/>
      <w:lvlJc w:val="right"/>
      <w:pPr>
        <w:ind w:left="7517" w:hanging="180"/>
      </w:pPr>
    </w:lvl>
  </w:abstractNum>
  <w:abstractNum w:abstractNumId="29" w15:restartNumberingAfterBreak="0">
    <w:nsid w:val="73012FC2"/>
    <w:multiLevelType w:val="multilevel"/>
    <w:tmpl w:val="104EDD94"/>
    <w:lvl w:ilvl="0">
      <w:start w:val="1"/>
      <w:numFmt w:val="decimal"/>
      <w:pStyle w:val="12"/>
      <w:lvlText w:val="%1"/>
      <w:lvlJc w:val="left"/>
      <w:pPr>
        <w:tabs>
          <w:tab w:val="num" w:pos="1418"/>
        </w:tabs>
        <w:ind w:left="851" w:firstLine="0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tabs>
          <w:tab w:val="num" w:pos="1571"/>
        </w:tabs>
        <w:ind w:left="851" w:firstLine="0"/>
      </w:pPr>
      <w:rPr>
        <w:rFonts w:hint="default"/>
      </w:rPr>
    </w:lvl>
    <w:lvl w:ilvl="2">
      <w:start w:val="1"/>
      <w:numFmt w:val="decimal"/>
      <w:pStyle w:val="30"/>
      <w:lvlText w:val="%1.%2.%3"/>
      <w:lvlJc w:val="left"/>
      <w:pPr>
        <w:tabs>
          <w:tab w:val="num" w:pos="1843"/>
        </w:tabs>
        <w:ind w:left="851" w:firstLine="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985"/>
        </w:tabs>
        <w:ind w:left="851" w:firstLine="0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701"/>
        </w:tabs>
        <w:ind w:left="851" w:firstLine="0"/>
      </w:pPr>
      <w:rPr>
        <w:rFonts w:ascii="Arial" w:hAnsi="Arial" w:hint="default"/>
        <w:b/>
        <w:i w:val="0"/>
        <w:caps w:val="0"/>
        <w:strike w:val="0"/>
        <w:dstrike w:val="0"/>
        <w:vanish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Restart w:val="3"/>
      <w:pStyle w:val="6"/>
      <w:lvlText w:val="%1.%2.%3.%4.%5.%6"/>
      <w:lvlJc w:val="left"/>
      <w:pPr>
        <w:tabs>
          <w:tab w:val="num" w:pos="2410"/>
        </w:tabs>
        <w:ind w:left="851" w:firstLine="0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1001"/>
        </w:tabs>
        <w:ind w:left="1001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145"/>
        </w:tabs>
        <w:ind w:left="114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289"/>
        </w:tabs>
        <w:ind w:left="1289" w:hanging="1584"/>
      </w:pPr>
      <w:rPr>
        <w:rFonts w:hint="default"/>
      </w:rPr>
    </w:lvl>
  </w:abstractNum>
  <w:abstractNum w:abstractNumId="30" w15:restartNumberingAfterBreak="0">
    <w:nsid w:val="75016C75"/>
    <w:multiLevelType w:val="multilevel"/>
    <w:tmpl w:val="32AC4CFE"/>
    <w:lvl w:ilvl="0">
      <w:start w:val="1"/>
      <w:numFmt w:val="decimal"/>
      <w:lvlText w:val="%1)"/>
      <w:lvlJc w:val="left"/>
      <w:pPr>
        <w:ind w:left="1208" w:hanging="357"/>
      </w:pPr>
    </w:lvl>
    <w:lvl w:ilvl="1">
      <w:start w:val="1"/>
      <w:numFmt w:val="decimal"/>
      <w:lvlText w:val="%2)"/>
      <w:lvlJc w:val="left"/>
      <w:pPr>
        <w:ind w:left="1565" w:hanging="357"/>
      </w:pPr>
    </w:lvl>
    <w:lvl w:ilvl="2">
      <w:start w:val="1"/>
      <w:numFmt w:val="lowerRoman"/>
      <w:lvlText w:val="%3."/>
      <w:lvlJc w:val="right"/>
      <w:pPr>
        <w:ind w:left="3197" w:hanging="180"/>
      </w:pPr>
    </w:lvl>
    <w:lvl w:ilvl="3">
      <w:start w:val="1"/>
      <w:numFmt w:val="decimal"/>
      <w:lvlText w:val="%4."/>
      <w:lvlJc w:val="left"/>
      <w:pPr>
        <w:ind w:left="3917" w:hanging="360"/>
      </w:pPr>
    </w:lvl>
    <w:lvl w:ilvl="4">
      <w:start w:val="1"/>
      <w:numFmt w:val="lowerLetter"/>
      <w:lvlText w:val="%5."/>
      <w:lvlJc w:val="left"/>
      <w:pPr>
        <w:ind w:left="4637" w:hanging="360"/>
      </w:pPr>
    </w:lvl>
    <w:lvl w:ilvl="5">
      <w:start w:val="1"/>
      <w:numFmt w:val="lowerRoman"/>
      <w:lvlText w:val="%6."/>
      <w:lvlJc w:val="right"/>
      <w:pPr>
        <w:ind w:left="5357" w:hanging="180"/>
      </w:pPr>
    </w:lvl>
    <w:lvl w:ilvl="6">
      <w:start w:val="1"/>
      <w:numFmt w:val="decimal"/>
      <w:lvlText w:val="%7."/>
      <w:lvlJc w:val="left"/>
      <w:pPr>
        <w:ind w:left="6077" w:hanging="360"/>
      </w:pPr>
    </w:lvl>
    <w:lvl w:ilvl="7">
      <w:start w:val="1"/>
      <w:numFmt w:val="lowerLetter"/>
      <w:lvlText w:val="%8."/>
      <w:lvlJc w:val="left"/>
      <w:pPr>
        <w:ind w:left="6797" w:hanging="360"/>
      </w:pPr>
    </w:lvl>
    <w:lvl w:ilvl="8">
      <w:start w:val="1"/>
      <w:numFmt w:val="lowerRoman"/>
      <w:lvlText w:val="%9."/>
      <w:lvlJc w:val="right"/>
      <w:pPr>
        <w:ind w:left="7517" w:hanging="180"/>
      </w:pPr>
    </w:lvl>
  </w:abstractNum>
  <w:abstractNum w:abstractNumId="31" w15:restartNumberingAfterBreak="0">
    <w:nsid w:val="75161AFA"/>
    <w:multiLevelType w:val="multilevel"/>
    <w:tmpl w:val="0602F534"/>
    <w:lvl w:ilvl="0">
      <w:start w:val="1"/>
      <w:numFmt w:val="bullet"/>
      <w:pStyle w:val="phlistitemized1"/>
      <w:lvlText w:val=""/>
      <w:lvlJc w:val="left"/>
      <w:pPr>
        <w:tabs>
          <w:tab w:val="num" w:pos="1208"/>
        </w:tabs>
        <w:ind w:left="1208" w:hanging="357"/>
      </w:pPr>
      <w:rPr>
        <w:rFonts w:ascii="Symbol" w:hAnsi="Symbol" w:hint="default"/>
        <w:color w:val="auto"/>
      </w:rPr>
    </w:lvl>
    <w:lvl w:ilvl="1">
      <w:start w:val="1"/>
      <w:numFmt w:val="bullet"/>
      <w:pStyle w:val="phlistitemized2"/>
      <w:lvlText w:val=""/>
      <w:lvlJc w:val="left"/>
      <w:pPr>
        <w:tabs>
          <w:tab w:val="num" w:pos="1565"/>
        </w:tabs>
        <w:ind w:left="1565" w:hanging="357"/>
      </w:pPr>
      <w:rPr>
        <w:rFonts w:ascii="Symbol" w:hAnsi="Symbol" w:hint="default"/>
        <w:color w:val="auto"/>
      </w:rPr>
    </w:lvl>
    <w:lvl w:ilvl="2">
      <w:start w:val="1"/>
      <w:numFmt w:val="bullet"/>
      <w:pStyle w:val="phlistitemized3"/>
      <w:lvlText w:val=""/>
      <w:lvlJc w:val="left"/>
      <w:pPr>
        <w:tabs>
          <w:tab w:val="num" w:pos="1922"/>
        </w:tabs>
        <w:ind w:left="1922" w:hanging="357"/>
      </w:pPr>
      <w:rPr>
        <w:rFonts w:ascii="Symbol" w:hAnsi="Symbol" w:hint="default"/>
        <w:color w:val="auto"/>
      </w:rPr>
    </w:lvl>
    <w:lvl w:ilvl="3">
      <w:start w:val="1"/>
      <w:numFmt w:val="bullet"/>
      <w:pStyle w:val="phlistitemized4"/>
      <w:lvlText w:val=""/>
      <w:lvlJc w:val="left"/>
      <w:pPr>
        <w:tabs>
          <w:tab w:val="num" w:pos="2279"/>
        </w:tabs>
        <w:ind w:left="2279" w:hanging="357"/>
      </w:pPr>
      <w:rPr>
        <w:rFonts w:ascii="Symbol" w:hAnsi="Symbol" w:hint="default"/>
        <w:color w:val="auto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7387CCE"/>
    <w:multiLevelType w:val="multilevel"/>
    <w:tmpl w:val="68C496CE"/>
    <w:lvl w:ilvl="0">
      <w:start w:val="1"/>
      <w:numFmt w:val="decimal"/>
      <w:lvlText w:val="%1)"/>
      <w:lvlJc w:val="left"/>
      <w:pPr>
        <w:ind w:left="1208" w:hanging="357"/>
      </w:pPr>
    </w:lvl>
    <w:lvl w:ilvl="1">
      <w:start w:val="1"/>
      <w:numFmt w:val="decimal"/>
      <w:lvlText w:val="%2)"/>
      <w:lvlJc w:val="left"/>
      <w:pPr>
        <w:ind w:left="1565" w:hanging="357"/>
      </w:pPr>
    </w:lvl>
    <w:lvl w:ilvl="2">
      <w:start w:val="1"/>
      <w:numFmt w:val="lowerRoman"/>
      <w:lvlText w:val="%3."/>
      <w:lvlJc w:val="right"/>
      <w:pPr>
        <w:ind w:left="3197" w:hanging="180"/>
      </w:pPr>
    </w:lvl>
    <w:lvl w:ilvl="3">
      <w:start w:val="1"/>
      <w:numFmt w:val="decimal"/>
      <w:lvlText w:val="%4."/>
      <w:lvlJc w:val="left"/>
      <w:pPr>
        <w:ind w:left="3917" w:hanging="360"/>
      </w:pPr>
    </w:lvl>
    <w:lvl w:ilvl="4">
      <w:start w:val="1"/>
      <w:numFmt w:val="lowerLetter"/>
      <w:lvlText w:val="%5."/>
      <w:lvlJc w:val="left"/>
      <w:pPr>
        <w:ind w:left="4637" w:hanging="360"/>
      </w:pPr>
    </w:lvl>
    <w:lvl w:ilvl="5">
      <w:start w:val="1"/>
      <w:numFmt w:val="lowerRoman"/>
      <w:lvlText w:val="%6."/>
      <w:lvlJc w:val="right"/>
      <w:pPr>
        <w:ind w:left="5357" w:hanging="180"/>
      </w:pPr>
    </w:lvl>
    <w:lvl w:ilvl="6">
      <w:start w:val="1"/>
      <w:numFmt w:val="decimal"/>
      <w:lvlText w:val="%7."/>
      <w:lvlJc w:val="left"/>
      <w:pPr>
        <w:ind w:left="6077" w:hanging="360"/>
      </w:pPr>
    </w:lvl>
    <w:lvl w:ilvl="7">
      <w:start w:val="1"/>
      <w:numFmt w:val="lowerLetter"/>
      <w:lvlText w:val="%8."/>
      <w:lvlJc w:val="left"/>
      <w:pPr>
        <w:ind w:left="6797" w:hanging="360"/>
      </w:pPr>
    </w:lvl>
    <w:lvl w:ilvl="8">
      <w:start w:val="1"/>
      <w:numFmt w:val="lowerRoman"/>
      <w:lvlText w:val="%9."/>
      <w:lvlJc w:val="right"/>
      <w:pPr>
        <w:ind w:left="7517" w:hanging="180"/>
      </w:pPr>
    </w:lvl>
  </w:abstractNum>
  <w:abstractNum w:abstractNumId="33" w15:restartNumberingAfterBreak="0">
    <w:nsid w:val="7AD04AFE"/>
    <w:multiLevelType w:val="multilevel"/>
    <w:tmpl w:val="81CE5BE0"/>
    <w:lvl w:ilvl="0">
      <w:start w:val="1"/>
      <w:numFmt w:val="decimal"/>
      <w:lvlText w:val="%1)"/>
      <w:lvlJc w:val="left"/>
      <w:pPr>
        <w:ind w:left="1208" w:hanging="357"/>
      </w:pPr>
    </w:lvl>
    <w:lvl w:ilvl="1">
      <w:start w:val="1"/>
      <w:numFmt w:val="decimal"/>
      <w:lvlText w:val="%2)"/>
      <w:lvlJc w:val="left"/>
      <w:pPr>
        <w:ind w:left="1565" w:hanging="357"/>
      </w:pPr>
    </w:lvl>
    <w:lvl w:ilvl="2">
      <w:start w:val="1"/>
      <w:numFmt w:val="lowerRoman"/>
      <w:lvlText w:val="%3."/>
      <w:lvlJc w:val="right"/>
      <w:pPr>
        <w:ind w:left="3197" w:hanging="180"/>
      </w:pPr>
    </w:lvl>
    <w:lvl w:ilvl="3">
      <w:start w:val="1"/>
      <w:numFmt w:val="decimal"/>
      <w:lvlText w:val="%4."/>
      <w:lvlJc w:val="left"/>
      <w:pPr>
        <w:ind w:left="3917" w:hanging="360"/>
      </w:pPr>
    </w:lvl>
    <w:lvl w:ilvl="4">
      <w:start w:val="1"/>
      <w:numFmt w:val="lowerLetter"/>
      <w:lvlText w:val="%5."/>
      <w:lvlJc w:val="left"/>
      <w:pPr>
        <w:ind w:left="4637" w:hanging="360"/>
      </w:pPr>
    </w:lvl>
    <w:lvl w:ilvl="5">
      <w:start w:val="1"/>
      <w:numFmt w:val="lowerRoman"/>
      <w:lvlText w:val="%6."/>
      <w:lvlJc w:val="right"/>
      <w:pPr>
        <w:ind w:left="5357" w:hanging="180"/>
      </w:pPr>
    </w:lvl>
    <w:lvl w:ilvl="6">
      <w:start w:val="1"/>
      <w:numFmt w:val="decimal"/>
      <w:lvlText w:val="%7."/>
      <w:lvlJc w:val="left"/>
      <w:pPr>
        <w:ind w:left="6077" w:hanging="360"/>
      </w:pPr>
    </w:lvl>
    <w:lvl w:ilvl="7">
      <w:start w:val="1"/>
      <w:numFmt w:val="lowerLetter"/>
      <w:lvlText w:val="%8."/>
      <w:lvlJc w:val="left"/>
      <w:pPr>
        <w:ind w:left="6797" w:hanging="360"/>
      </w:pPr>
    </w:lvl>
    <w:lvl w:ilvl="8">
      <w:start w:val="1"/>
      <w:numFmt w:val="lowerRoman"/>
      <w:lvlText w:val="%9."/>
      <w:lvlJc w:val="right"/>
      <w:pPr>
        <w:ind w:left="7517" w:hanging="180"/>
      </w:pPr>
    </w:lvl>
  </w:abstractNum>
  <w:abstractNum w:abstractNumId="34" w15:restartNumberingAfterBreak="0">
    <w:nsid w:val="7B2C23EC"/>
    <w:multiLevelType w:val="multilevel"/>
    <w:tmpl w:val="BEE26F0C"/>
    <w:lvl w:ilvl="0">
      <w:start w:val="1"/>
      <w:numFmt w:val="bullet"/>
      <w:pStyle w:val="21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7CF80152"/>
    <w:multiLevelType w:val="multilevel"/>
    <w:tmpl w:val="BA4C99BC"/>
    <w:lvl w:ilvl="0">
      <w:start w:val="1"/>
      <w:numFmt w:val="bullet"/>
      <w:pStyle w:val="40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7DB54C55"/>
    <w:multiLevelType w:val="multilevel"/>
    <w:tmpl w:val="15DA8C0C"/>
    <w:lvl w:ilvl="0">
      <w:start w:val="1"/>
      <w:numFmt w:val="decimal"/>
      <w:lvlText w:val="%1)"/>
      <w:lvlJc w:val="left"/>
      <w:pPr>
        <w:ind w:left="1208" w:hanging="357"/>
      </w:pPr>
    </w:lvl>
    <w:lvl w:ilvl="1">
      <w:start w:val="1"/>
      <w:numFmt w:val="decimal"/>
      <w:lvlText w:val="%2)"/>
      <w:lvlJc w:val="left"/>
      <w:pPr>
        <w:ind w:left="1565" w:hanging="357"/>
      </w:pPr>
    </w:lvl>
    <w:lvl w:ilvl="2">
      <w:start w:val="1"/>
      <w:numFmt w:val="lowerRoman"/>
      <w:lvlText w:val="%3."/>
      <w:lvlJc w:val="right"/>
      <w:pPr>
        <w:ind w:left="3197" w:hanging="180"/>
      </w:pPr>
    </w:lvl>
    <w:lvl w:ilvl="3">
      <w:start w:val="1"/>
      <w:numFmt w:val="decimal"/>
      <w:lvlText w:val="%4."/>
      <w:lvlJc w:val="left"/>
      <w:pPr>
        <w:ind w:left="3917" w:hanging="360"/>
      </w:pPr>
    </w:lvl>
    <w:lvl w:ilvl="4">
      <w:start w:val="1"/>
      <w:numFmt w:val="lowerLetter"/>
      <w:lvlText w:val="%5."/>
      <w:lvlJc w:val="left"/>
      <w:pPr>
        <w:ind w:left="4637" w:hanging="360"/>
      </w:pPr>
    </w:lvl>
    <w:lvl w:ilvl="5">
      <w:start w:val="1"/>
      <w:numFmt w:val="lowerRoman"/>
      <w:lvlText w:val="%6."/>
      <w:lvlJc w:val="right"/>
      <w:pPr>
        <w:ind w:left="5357" w:hanging="180"/>
      </w:pPr>
    </w:lvl>
    <w:lvl w:ilvl="6">
      <w:start w:val="1"/>
      <w:numFmt w:val="decimal"/>
      <w:lvlText w:val="%7."/>
      <w:lvlJc w:val="left"/>
      <w:pPr>
        <w:ind w:left="6077" w:hanging="360"/>
      </w:pPr>
    </w:lvl>
    <w:lvl w:ilvl="7">
      <w:start w:val="1"/>
      <w:numFmt w:val="lowerLetter"/>
      <w:lvlText w:val="%8."/>
      <w:lvlJc w:val="left"/>
      <w:pPr>
        <w:ind w:left="6797" w:hanging="360"/>
      </w:pPr>
    </w:lvl>
    <w:lvl w:ilvl="8">
      <w:start w:val="1"/>
      <w:numFmt w:val="lowerRoman"/>
      <w:lvlText w:val="%9."/>
      <w:lvlJc w:val="right"/>
      <w:pPr>
        <w:ind w:left="7517" w:hanging="180"/>
      </w:pPr>
    </w:lvl>
  </w:abstractNum>
  <w:num w:numId="1">
    <w:abstractNumId w:val="23"/>
  </w:num>
  <w:num w:numId="2">
    <w:abstractNumId w:val="5"/>
  </w:num>
  <w:num w:numId="3">
    <w:abstractNumId w:val="17"/>
  </w:num>
  <w:num w:numId="4">
    <w:abstractNumId w:val="35"/>
  </w:num>
  <w:num w:numId="5">
    <w:abstractNumId w:val="12"/>
  </w:num>
  <w:num w:numId="6">
    <w:abstractNumId w:val="19"/>
  </w:num>
  <w:num w:numId="7">
    <w:abstractNumId w:val="34"/>
  </w:num>
  <w:num w:numId="8">
    <w:abstractNumId w:val="25"/>
  </w:num>
  <w:num w:numId="9">
    <w:abstractNumId w:val="6"/>
  </w:num>
  <w:num w:numId="10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</w:num>
  <w:num w:numId="12">
    <w:abstractNumId w:val="24"/>
  </w:num>
  <w:num w:numId="13">
    <w:abstractNumId w:val="18"/>
  </w:num>
  <w:num w:numId="14">
    <w:abstractNumId w:val="20"/>
  </w:num>
  <w:num w:numId="15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4"/>
    <w:lvlOverride w:ilvl="0">
      <w:lvl w:ilvl="0">
        <w:start w:val="1"/>
        <w:numFmt w:val="bullet"/>
        <w:pStyle w:val="phtableitemizedlist1"/>
        <w:lvlText w:val=""/>
        <w:lvlJc w:val="left"/>
        <w:pPr>
          <w:ind w:left="346" w:hanging="340"/>
        </w:pPr>
        <w:rPr>
          <w:rFonts w:ascii="Symbol" w:hAnsi="Symbol" w:hint="default"/>
        </w:rPr>
      </w:lvl>
    </w:lvlOverride>
    <w:lvlOverride w:ilvl="1">
      <w:lvl w:ilvl="1">
        <w:start w:val="1"/>
        <w:numFmt w:val="bullet"/>
        <w:lvlText w:val=""/>
        <w:lvlJc w:val="left"/>
        <w:pPr>
          <w:ind w:left="686" w:hanging="340"/>
        </w:pPr>
        <w:rPr>
          <w:rFonts w:ascii="Symbol" w:hAnsi="Symbol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2160" w:hanging="360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o"/>
        <w:lvlJc w:val="left"/>
        <w:pPr>
          <w:ind w:left="3600" w:hanging="360"/>
        </w:pPr>
        <w:rPr>
          <w:rFonts w:ascii="Courier New" w:hAnsi="Courier New" w:cs="Courier New" w:hint="default"/>
        </w:rPr>
      </w:lvl>
    </w:lvlOverride>
    <w:lvlOverride w:ilvl="5">
      <w:lvl w:ilvl="5">
        <w:start w:val="1"/>
        <w:numFmt w:val="bullet"/>
        <w:lvlText w:val=""/>
        <w:lvlJc w:val="left"/>
        <w:pPr>
          <w:ind w:left="432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5040" w:hanging="360"/>
        </w:pPr>
        <w:rPr>
          <w:rFonts w:ascii="Symbol" w:hAnsi="Symbol" w:hint="default"/>
        </w:rPr>
      </w:lvl>
    </w:lvlOverride>
    <w:lvlOverride w:ilvl="7">
      <w:lvl w:ilvl="7">
        <w:start w:val="1"/>
        <w:numFmt w:val="bullet"/>
        <w:lvlText w:val="o"/>
        <w:lvlJc w:val="left"/>
        <w:pPr>
          <w:ind w:left="5760" w:hanging="360"/>
        </w:pPr>
        <w:rPr>
          <w:rFonts w:ascii="Courier New" w:hAnsi="Courier New" w:cs="Courier New" w:hint="default"/>
        </w:rPr>
      </w:lvl>
    </w:lvlOverride>
    <w:lvlOverride w:ilvl="8">
      <w:lvl w:ilvl="8">
        <w:start w:val="1"/>
        <w:numFmt w:val="bullet"/>
        <w:lvlText w:val=""/>
        <w:lvlJc w:val="left"/>
        <w:pPr>
          <w:ind w:left="6480" w:hanging="360"/>
        </w:pPr>
        <w:rPr>
          <w:rFonts w:ascii="Wingdings" w:hAnsi="Wingdings" w:hint="default"/>
        </w:rPr>
      </w:lvl>
    </w:lvlOverride>
  </w:num>
  <w:num w:numId="1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2"/>
  </w:num>
  <w:num w:numId="19">
    <w:abstractNumId w:val="9"/>
  </w:num>
  <w:num w:numId="20">
    <w:abstractNumId w:val="4"/>
  </w:num>
  <w:num w:numId="21">
    <w:abstractNumId w:val="30"/>
  </w:num>
  <w:num w:numId="22">
    <w:abstractNumId w:val="0"/>
  </w:num>
  <w:num w:numId="23">
    <w:abstractNumId w:val="2"/>
  </w:num>
  <w:num w:numId="24">
    <w:abstractNumId w:val="1"/>
  </w:num>
  <w:num w:numId="25">
    <w:abstractNumId w:val="28"/>
  </w:num>
  <w:num w:numId="26">
    <w:abstractNumId w:val="13"/>
  </w:num>
  <w:num w:numId="27">
    <w:abstractNumId w:val="26"/>
  </w:num>
  <w:num w:numId="28">
    <w:abstractNumId w:val="32"/>
  </w:num>
  <w:num w:numId="29">
    <w:abstractNumId w:val="27"/>
  </w:num>
  <w:num w:numId="30">
    <w:abstractNumId w:val="36"/>
  </w:num>
  <w:num w:numId="31">
    <w:abstractNumId w:val="33"/>
  </w:num>
  <w:num w:numId="32">
    <w:abstractNumId w:val="21"/>
  </w:num>
  <w:num w:numId="33">
    <w:abstractNumId w:val="3"/>
  </w:num>
  <w:num w:numId="34">
    <w:abstractNumId w:val="7"/>
  </w:num>
  <w:num w:numId="35">
    <w:abstractNumId w:val="8"/>
  </w:num>
  <w:num w:numId="36">
    <w:abstractNumId w:val="11"/>
  </w:num>
  <w:num w:numId="37">
    <w:abstractNumId w:val="16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B36"/>
    <w:rsid w:val="000105D5"/>
    <w:rsid w:val="00010D1C"/>
    <w:rsid w:val="0002578A"/>
    <w:rsid w:val="000404F4"/>
    <w:rsid w:val="00041235"/>
    <w:rsid w:val="00085C50"/>
    <w:rsid w:val="000C14B0"/>
    <w:rsid w:val="000E00DD"/>
    <w:rsid w:val="000E0598"/>
    <w:rsid w:val="000F49F7"/>
    <w:rsid w:val="000F5D52"/>
    <w:rsid w:val="000F6A8D"/>
    <w:rsid w:val="000F7674"/>
    <w:rsid w:val="00101451"/>
    <w:rsid w:val="0010503B"/>
    <w:rsid w:val="001104CD"/>
    <w:rsid w:val="00140668"/>
    <w:rsid w:val="00146B36"/>
    <w:rsid w:val="00156DC6"/>
    <w:rsid w:val="001605A9"/>
    <w:rsid w:val="00162423"/>
    <w:rsid w:val="0018391F"/>
    <w:rsid w:val="00190E07"/>
    <w:rsid w:val="00192A9D"/>
    <w:rsid w:val="00192B9E"/>
    <w:rsid w:val="001A002E"/>
    <w:rsid w:val="001A1514"/>
    <w:rsid w:val="001A5F81"/>
    <w:rsid w:val="001B037D"/>
    <w:rsid w:val="001B7EB3"/>
    <w:rsid w:val="001C6EC0"/>
    <w:rsid w:val="001D5A12"/>
    <w:rsid w:val="001F53AF"/>
    <w:rsid w:val="0021498A"/>
    <w:rsid w:val="0024215C"/>
    <w:rsid w:val="00255D3A"/>
    <w:rsid w:val="002865E3"/>
    <w:rsid w:val="00294849"/>
    <w:rsid w:val="002B136E"/>
    <w:rsid w:val="002D438D"/>
    <w:rsid w:val="002E1A41"/>
    <w:rsid w:val="002E72CF"/>
    <w:rsid w:val="00305479"/>
    <w:rsid w:val="0031588E"/>
    <w:rsid w:val="003309DD"/>
    <w:rsid w:val="003355BA"/>
    <w:rsid w:val="00361DF8"/>
    <w:rsid w:val="00377B85"/>
    <w:rsid w:val="003A2522"/>
    <w:rsid w:val="003A48F7"/>
    <w:rsid w:val="003B3712"/>
    <w:rsid w:val="003B3DC5"/>
    <w:rsid w:val="003C5583"/>
    <w:rsid w:val="003D0C04"/>
    <w:rsid w:val="003D2877"/>
    <w:rsid w:val="003D2938"/>
    <w:rsid w:val="003E546F"/>
    <w:rsid w:val="003F5062"/>
    <w:rsid w:val="0040679E"/>
    <w:rsid w:val="00434174"/>
    <w:rsid w:val="004356D5"/>
    <w:rsid w:val="004518CA"/>
    <w:rsid w:val="00460C19"/>
    <w:rsid w:val="00461C2E"/>
    <w:rsid w:val="00477B01"/>
    <w:rsid w:val="004B46D5"/>
    <w:rsid w:val="004C5B3B"/>
    <w:rsid w:val="004C6842"/>
    <w:rsid w:val="004D2993"/>
    <w:rsid w:val="004E45CD"/>
    <w:rsid w:val="004E46E5"/>
    <w:rsid w:val="00507301"/>
    <w:rsid w:val="00557170"/>
    <w:rsid w:val="005574A3"/>
    <w:rsid w:val="005720F0"/>
    <w:rsid w:val="005A3738"/>
    <w:rsid w:val="005B2F91"/>
    <w:rsid w:val="005C14F9"/>
    <w:rsid w:val="005E6F6F"/>
    <w:rsid w:val="0061266E"/>
    <w:rsid w:val="00630BA2"/>
    <w:rsid w:val="00644135"/>
    <w:rsid w:val="00654D53"/>
    <w:rsid w:val="006703C6"/>
    <w:rsid w:val="006B26E3"/>
    <w:rsid w:val="006B2B8F"/>
    <w:rsid w:val="006C6608"/>
    <w:rsid w:val="006F525B"/>
    <w:rsid w:val="00715C6D"/>
    <w:rsid w:val="007334C8"/>
    <w:rsid w:val="0073714F"/>
    <w:rsid w:val="00740D05"/>
    <w:rsid w:val="007432F8"/>
    <w:rsid w:val="00752CF9"/>
    <w:rsid w:val="007766E7"/>
    <w:rsid w:val="00791A46"/>
    <w:rsid w:val="007A1690"/>
    <w:rsid w:val="007B4DD7"/>
    <w:rsid w:val="007B4E90"/>
    <w:rsid w:val="00830303"/>
    <w:rsid w:val="0083770C"/>
    <w:rsid w:val="0086573E"/>
    <w:rsid w:val="00867C86"/>
    <w:rsid w:val="00875D23"/>
    <w:rsid w:val="00884EB3"/>
    <w:rsid w:val="008A2EE9"/>
    <w:rsid w:val="008B21F8"/>
    <w:rsid w:val="008C267E"/>
    <w:rsid w:val="008D7524"/>
    <w:rsid w:val="008E3490"/>
    <w:rsid w:val="008E6903"/>
    <w:rsid w:val="00903C35"/>
    <w:rsid w:val="0091108A"/>
    <w:rsid w:val="00913167"/>
    <w:rsid w:val="00913A78"/>
    <w:rsid w:val="00931588"/>
    <w:rsid w:val="00962D8F"/>
    <w:rsid w:val="00963F10"/>
    <w:rsid w:val="009708F2"/>
    <w:rsid w:val="00970966"/>
    <w:rsid w:val="0097644B"/>
    <w:rsid w:val="009A2D0D"/>
    <w:rsid w:val="009B6918"/>
    <w:rsid w:val="009C63DC"/>
    <w:rsid w:val="009C6A4C"/>
    <w:rsid w:val="009D70A5"/>
    <w:rsid w:val="009E4893"/>
    <w:rsid w:val="009F58E4"/>
    <w:rsid w:val="00A311D9"/>
    <w:rsid w:val="00A57CA0"/>
    <w:rsid w:val="00A60B41"/>
    <w:rsid w:val="00A901C9"/>
    <w:rsid w:val="00A922D0"/>
    <w:rsid w:val="00AA5E77"/>
    <w:rsid w:val="00AA6E95"/>
    <w:rsid w:val="00AC3661"/>
    <w:rsid w:val="00AC3B49"/>
    <w:rsid w:val="00AD2644"/>
    <w:rsid w:val="00AE56DF"/>
    <w:rsid w:val="00AE56FD"/>
    <w:rsid w:val="00B0058A"/>
    <w:rsid w:val="00B3693C"/>
    <w:rsid w:val="00B52972"/>
    <w:rsid w:val="00B53CF8"/>
    <w:rsid w:val="00B86739"/>
    <w:rsid w:val="00B90636"/>
    <w:rsid w:val="00BA0A50"/>
    <w:rsid w:val="00BA69D8"/>
    <w:rsid w:val="00BB2B61"/>
    <w:rsid w:val="00BE030E"/>
    <w:rsid w:val="00BE3A9B"/>
    <w:rsid w:val="00C16FEE"/>
    <w:rsid w:val="00C20DED"/>
    <w:rsid w:val="00C22A36"/>
    <w:rsid w:val="00C443D4"/>
    <w:rsid w:val="00C46435"/>
    <w:rsid w:val="00C529AC"/>
    <w:rsid w:val="00C57FEA"/>
    <w:rsid w:val="00C61B19"/>
    <w:rsid w:val="00C82A09"/>
    <w:rsid w:val="00C85A2C"/>
    <w:rsid w:val="00C90783"/>
    <w:rsid w:val="00CB3130"/>
    <w:rsid w:val="00CB58F8"/>
    <w:rsid w:val="00CC26E6"/>
    <w:rsid w:val="00CD5474"/>
    <w:rsid w:val="00CD6E25"/>
    <w:rsid w:val="00CE04F9"/>
    <w:rsid w:val="00CE2E49"/>
    <w:rsid w:val="00D03FCD"/>
    <w:rsid w:val="00D04F43"/>
    <w:rsid w:val="00D11918"/>
    <w:rsid w:val="00D12819"/>
    <w:rsid w:val="00D24B2F"/>
    <w:rsid w:val="00D37652"/>
    <w:rsid w:val="00D40774"/>
    <w:rsid w:val="00D40DA3"/>
    <w:rsid w:val="00D5332E"/>
    <w:rsid w:val="00D72F8A"/>
    <w:rsid w:val="00D81F01"/>
    <w:rsid w:val="00D82E2E"/>
    <w:rsid w:val="00DA0139"/>
    <w:rsid w:val="00DA1517"/>
    <w:rsid w:val="00DA2C76"/>
    <w:rsid w:val="00DA5C8B"/>
    <w:rsid w:val="00DA5E06"/>
    <w:rsid w:val="00DD353D"/>
    <w:rsid w:val="00DD4E70"/>
    <w:rsid w:val="00DD5B87"/>
    <w:rsid w:val="00DE7672"/>
    <w:rsid w:val="00DF01E8"/>
    <w:rsid w:val="00DF3ACB"/>
    <w:rsid w:val="00E1580A"/>
    <w:rsid w:val="00E21D8C"/>
    <w:rsid w:val="00E6792F"/>
    <w:rsid w:val="00E74AA3"/>
    <w:rsid w:val="00E83D11"/>
    <w:rsid w:val="00E94FE1"/>
    <w:rsid w:val="00EB7ED5"/>
    <w:rsid w:val="00EC58F1"/>
    <w:rsid w:val="00ED2240"/>
    <w:rsid w:val="00ED6893"/>
    <w:rsid w:val="00F1038B"/>
    <w:rsid w:val="00F117F5"/>
    <w:rsid w:val="00F15304"/>
    <w:rsid w:val="00F20432"/>
    <w:rsid w:val="00F34ABF"/>
    <w:rsid w:val="00F45A3C"/>
    <w:rsid w:val="00F5315E"/>
    <w:rsid w:val="00F6160A"/>
    <w:rsid w:val="00F663BA"/>
    <w:rsid w:val="00F77642"/>
    <w:rsid w:val="00F77804"/>
    <w:rsid w:val="00FC42B5"/>
    <w:rsid w:val="00FC4BFF"/>
    <w:rsid w:val="00FC5ABC"/>
    <w:rsid w:val="00FD005B"/>
    <w:rsid w:val="00FD63EE"/>
    <w:rsid w:val="00FD6C1F"/>
    <w:rsid w:val="00FD7F02"/>
    <w:rsid w:val="00FE679C"/>
    <w:rsid w:val="00FF134C"/>
    <w:rsid w:val="00FF46E2"/>
    <w:rsid w:val="00FF5743"/>
    <w:rsid w:val="00FF6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187E35"/>
  <w15:docId w15:val="{D40D179C-C26B-40A9-8CB8-A05948EBE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spacing w:after="160" w:line="259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iPriority="0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autoRedefine/>
    <w:qFormat/>
    <w:rsid w:val="001D5A12"/>
    <w:pPr>
      <w:spacing w:before="20" w:after="120" w:line="360" w:lineRule="auto"/>
      <w:ind w:firstLine="0"/>
    </w:pPr>
    <w:rPr>
      <w:rFonts w:ascii="Arial" w:hAnsi="Arial"/>
      <w:szCs w:val="20"/>
    </w:rPr>
  </w:style>
  <w:style w:type="paragraph" w:styleId="12">
    <w:name w:val="heading 1"/>
    <w:aliases w:val="Заголовок 1 ур,_Заголовок 1 уровня,Знак1,Н1,H1,1,h1,app heading 1,ITT t1,II+,I,H11,H12,H13,H14,H15,H16,H17,H18,H111,H121,H131,H141,H151,H161,H171,H19,H112,H122,H132,H142,H152,H162,H172,H181,H1111,H1211,H1311,H1411,H1511,H1611,H1711,H110,H113"/>
    <w:basedOn w:val="phbase"/>
    <w:next w:val="phnormal"/>
    <w:link w:val="13"/>
    <w:qFormat/>
    <w:rsid w:val="001D5A12"/>
    <w:pPr>
      <w:keepNext/>
      <w:keepLines/>
      <w:pageBreakBefore/>
      <w:numPr>
        <w:numId w:val="10"/>
      </w:numPr>
      <w:spacing w:before="360" w:after="360"/>
      <w:ind w:right="-1"/>
      <w:outlineLvl w:val="0"/>
    </w:pPr>
    <w:rPr>
      <w:b/>
      <w:sz w:val="28"/>
      <w:szCs w:val="28"/>
    </w:rPr>
  </w:style>
  <w:style w:type="paragraph" w:styleId="20">
    <w:name w:val="heading 2"/>
    <w:aliases w:val="Numbered text 3 Знак,H2 Знак,Раздел Знак,Заголовок 2 Знак Знак Знак,H2 Знак Знак Знак,Numbered text 3 Знак Знак Знак,h2 Знак Знак Знак,Numbered text 3 Знак1 Знак,2 headline Знак Знак,h Знак Знак,headline Знак Знак,2 headline Знак1,h Знак1,Н2"/>
    <w:basedOn w:val="phbase"/>
    <w:next w:val="phnormal"/>
    <w:link w:val="22"/>
    <w:qFormat/>
    <w:rsid w:val="001D5A12"/>
    <w:pPr>
      <w:keepNext/>
      <w:keepLines/>
      <w:numPr>
        <w:ilvl w:val="1"/>
        <w:numId w:val="10"/>
      </w:numPr>
      <w:spacing w:before="360" w:after="360"/>
      <w:ind w:right="-2"/>
      <w:outlineLvl w:val="1"/>
    </w:pPr>
    <w:rPr>
      <w:b/>
    </w:rPr>
  </w:style>
  <w:style w:type="paragraph" w:styleId="30">
    <w:name w:val="heading 3"/>
    <w:aliases w:val="H3,3,h3,heading 3,Пункт,1.Заголовок 3,Level 2,(пункт),1.1  Текст пункта в разделе,Подр,1.1  ????? ?????? ? ???????,Пункт разд.,Заг.подразд.,подразд,подразд1,подразд2,П. 2 цифры,подразд:1.1 &lt;Название&gt;,1.1 &lt;Текст&gt;,1.1. &lt;Текст&gt;,1.1 &lt;Òåêñò&gt;,Char"/>
    <w:basedOn w:val="phbase"/>
    <w:next w:val="phnormal"/>
    <w:link w:val="31"/>
    <w:qFormat/>
    <w:rsid w:val="001D5A12"/>
    <w:pPr>
      <w:keepNext/>
      <w:keepLines/>
      <w:numPr>
        <w:ilvl w:val="2"/>
        <w:numId w:val="10"/>
      </w:numPr>
      <w:spacing w:before="240" w:after="240"/>
      <w:ind w:right="-1"/>
      <w:outlineLvl w:val="2"/>
    </w:pPr>
    <w:rPr>
      <w:b/>
      <w:bCs/>
    </w:rPr>
  </w:style>
  <w:style w:type="paragraph" w:styleId="4">
    <w:name w:val="heading 4"/>
    <w:aliases w:val="(подпункт),Заголовок 4 (Приложение),Level 2 - a,H4,h4,Level 4 Topic Heading,Заголовок 4 дополнительный,Параграф,Sub-Minor,Case Sub-Header,heading4,4,I4,l4,I41,41,l41,heading41,(Shift Ctrl 4),Titre 41,t4.T4,4heading,a.,4 dash,d,4 dash1,d1,31"/>
    <w:basedOn w:val="30"/>
    <w:next w:val="phnormal"/>
    <w:link w:val="41"/>
    <w:qFormat/>
    <w:rsid w:val="001D5A12"/>
    <w:pPr>
      <w:numPr>
        <w:ilvl w:val="3"/>
      </w:numPr>
      <w:outlineLvl w:val="3"/>
    </w:pPr>
  </w:style>
  <w:style w:type="paragraph" w:styleId="5">
    <w:name w:val="heading 5"/>
    <w:basedOn w:val="a0"/>
    <w:next w:val="a0"/>
    <w:link w:val="50"/>
    <w:uiPriority w:val="9"/>
    <w:unhideWhenUsed/>
    <w:qFormat/>
    <w:rsid w:val="001D5A12"/>
    <w:pPr>
      <w:keepNext/>
      <w:numPr>
        <w:ilvl w:val="4"/>
        <w:numId w:val="10"/>
      </w:numPr>
      <w:spacing w:before="240" w:after="240"/>
      <w:outlineLvl w:val="4"/>
    </w:pPr>
    <w:rPr>
      <w:b/>
      <w:bCs/>
      <w:iCs/>
      <w:szCs w:val="26"/>
    </w:rPr>
  </w:style>
  <w:style w:type="paragraph" w:styleId="6">
    <w:name w:val="heading 6"/>
    <w:basedOn w:val="a0"/>
    <w:next w:val="a0"/>
    <w:link w:val="60"/>
    <w:uiPriority w:val="9"/>
    <w:unhideWhenUsed/>
    <w:qFormat/>
    <w:rsid w:val="001D5A12"/>
    <w:pPr>
      <w:keepNext/>
      <w:keepLines/>
      <w:numPr>
        <w:ilvl w:val="5"/>
        <w:numId w:val="10"/>
      </w:numPr>
      <w:spacing w:before="240" w:after="60"/>
      <w:outlineLvl w:val="5"/>
    </w:pPr>
    <w:rPr>
      <w:b/>
      <w:bCs/>
      <w:szCs w:val="22"/>
    </w:rPr>
  </w:style>
  <w:style w:type="paragraph" w:styleId="7">
    <w:name w:val="heading 7"/>
    <w:basedOn w:val="a0"/>
    <w:next w:val="a0"/>
    <w:link w:val="70"/>
    <w:uiPriority w:val="9"/>
    <w:unhideWhenUsed/>
    <w:qFormat/>
    <w:rsid w:val="007802CC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next w:val="a5"/>
    <w:link w:val="a6"/>
    <w:qFormat/>
    <w:rsid w:val="00E42521"/>
    <w:pPr>
      <w:keepNext/>
      <w:spacing w:before="240"/>
    </w:pPr>
    <w:rPr>
      <w:rFonts w:ascii="Liberation Sans" w:eastAsia="Microsoft YaHei" w:hAnsi="Liberation Sans" w:cs="Arial"/>
      <w:sz w:val="28"/>
      <w:szCs w:val="28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2">
    <w:name w:val="Заголовок 2 Знак"/>
    <w:aliases w:val="Numbered text 3 Знак Знак,H2 Знак Знак,Раздел Знак Знак,Заголовок 2 Знак Знак Знак Знак,H2 Знак Знак Знак Знак,Numbered text 3 Знак Знак Знак Знак,h2 Знак Знак Знак Знак,Numbered text 3 Знак1 Знак Знак,2 headline Знак Знак Знак,Н2 Знак"/>
    <w:basedOn w:val="a1"/>
    <w:link w:val="20"/>
    <w:qFormat/>
    <w:rsid w:val="002B683A"/>
    <w:rPr>
      <w:rFonts w:ascii="Arial" w:hAnsi="Arial"/>
      <w:b/>
      <w:szCs w:val="20"/>
    </w:rPr>
  </w:style>
  <w:style w:type="paragraph" w:styleId="a7">
    <w:name w:val="List Paragraph"/>
    <w:aliases w:val="Булет1,1Булет,kis_List1,Bullet List,FooterText,numbered,Paragraphe de liste1,lp1,ТЗ список,Bullet 1,Use Case List Paragraph"/>
    <w:basedOn w:val="a0"/>
    <w:link w:val="a8"/>
    <w:uiPriority w:val="34"/>
    <w:qFormat/>
    <w:rsid w:val="00E53D41"/>
    <w:pPr>
      <w:ind w:left="720"/>
      <w:contextualSpacing/>
    </w:pPr>
  </w:style>
  <w:style w:type="character" w:customStyle="1" w:styleId="13">
    <w:name w:val="Заголовок 1 Знак"/>
    <w:aliases w:val="Заголовок 1 ур Знак,_Заголовок 1 уровня Знак,Знак1 Знак,Н1 Знак,H1 Знак,1 Знак,h1 Знак,app heading 1 Знак,ITT t1 Знак,II+ Знак,I Знак,H11 Знак,H12 Знак,H13 Знак,H14 Знак,H15 Знак,H16 Знак,H17 Знак,H18 Знак,H111 Знак,H121 Знак,H131 Знак"/>
    <w:basedOn w:val="a1"/>
    <w:link w:val="12"/>
    <w:qFormat/>
    <w:rsid w:val="00E53D41"/>
    <w:rPr>
      <w:rFonts w:ascii="Arial" w:hAnsi="Arial"/>
      <w:b/>
      <w:sz w:val="28"/>
      <w:szCs w:val="28"/>
    </w:rPr>
  </w:style>
  <w:style w:type="paragraph" w:styleId="a9">
    <w:name w:val="TOC Heading"/>
    <w:basedOn w:val="12"/>
    <w:next w:val="a0"/>
    <w:uiPriority w:val="39"/>
    <w:unhideWhenUsed/>
    <w:qFormat/>
    <w:rsid w:val="00E53D41"/>
    <w:pPr>
      <w:outlineLvl w:val="9"/>
    </w:pPr>
  </w:style>
  <w:style w:type="paragraph" w:styleId="23">
    <w:name w:val="toc 2"/>
    <w:basedOn w:val="a0"/>
    <w:next w:val="a0"/>
    <w:autoRedefine/>
    <w:uiPriority w:val="39"/>
    <w:rsid w:val="001D5A12"/>
    <w:pPr>
      <w:tabs>
        <w:tab w:val="left" w:pos="993"/>
        <w:tab w:val="right" w:leader="dot" w:pos="9923"/>
      </w:tabs>
      <w:ind w:left="993" w:right="566" w:hanging="567"/>
    </w:pPr>
    <w:rPr>
      <w:szCs w:val="24"/>
    </w:rPr>
  </w:style>
  <w:style w:type="character" w:styleId="aa">
    <w:name w:val="Hyperlink"/>
    <w:uiPriority w:val="99"/>
    <w:rsid w:val="001D5A12"/>
    <w:rPr>
      <w:color w:val="0000FF"/>
      <w:u w:val="single"/>
    </w:rPr>
  </w:style>
  <w:style w:type="paragraph" w:styleId="ab">
    <w:name w:val="header"/>
    <w:basedOn w:val="a0"/>
    <w:link w:val="ac"/>
    <w:rsid w:val="001D5A12"/>
    <w:pPr>
      <w:tabs>
        <w:tab w:val="center" w:pos="4677"/>
        <w:tab w:val="right" w:pos="9355"/>
      </w:tabs>
      <w:jc w:val="center"/>
    </w:pPr>
  </w:style>
  <w:style w:type="character" w:customStyle="1" w:styleId="ac">
    <w:name w:val="Верхний колонтитул Знак"/>
    <w:basedOn w:val="a1"/>
    <w:link w:val="ab"/>
    <w:rsid w:val="00E53D41"/>
    <w:rPr>
      <w:rFonts w:ascii="Arial" w:hAnsi="Arial"/>
      <w:szCs w:val="20"/>
    </w:rPr>
  </w:style>
  <w:style w:type="paragraph" w:styleId="ad">
    <w:name w:val="footer"/>
    <w:basedOn w:val="a0"/>
    <w:link w:val="ae"/>
    <w:uiPriority w:val="99"/>
    <w:rsid w:val="001D5A12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1"/>
    <w:link w:val="ad"/>
    <w:uiPriority w:val="99"/>
    <w:rsid w:val="001D5A12"/>
    <w:rPr>
      <w:rFonts w:ascii="Arial" w:hAnsi="Arial"/>
      <w:szCs w:val="20"/>
    </w:rPr>
  </w:style>
  <w:style w:type="table" w:styleId="af">
    <w:name w:val="Table Grid"/>
    <w:basedOn w:val="a2"/>
    <w:uiPriority w:val="59"/>
    <w:rsid w:val="001D5A12"/>
    <w:pPr>
      <w:spacing w:after="0" w:line="240" w:lineRule="auto"/>
      <w:ind w:firstLine="0"/>
      <w:jc w:val="left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annotation reference"/>
    <w:basedOn w:val="a1"/>
    <w:uiPriority w:val="99"/>
    <w:semiHidden/>
    <w:unhideWhenUsed/>
    <w:rsid w:val="001D5A12"/>
    <w:rPr>
      <w:sz w:val="16"/>
      <w:szCs w:val="16"/>
    </w:rPr>
  </w:style>
  <w:style w:type="paragraph" w:styleId="af1">
    <w:name w:val="annotation text"/>
    <w:basedOn w:val="a0"/>
    <w:link w:val="af2"/>
    <w:uiPriority w:val="99"/>
    <w:semiHidden/>
    <w:unhideWhenUsed/>
    <w:rsid w:val="001D5A12"/>
    <w:pPr>
      <w:spacing w:line="240" w:lineRule="auto"/>
    </w:pPr>
    <w:rPr>
      <w:sz w:val="20"/>
    </w:rPr>
  </w:style>
  <w:style w:type="character" w:customStyle="1" w:styleId="af2">
    <w:name w:val="Текст примечания Знак"/>
    <w:basedOn w:val="a1"/>
    <w:link w:val="af1"/>
    <w:uiPriority w:val="99"/>
    <w:semiHidden/>
    <w:rsid w:val="001D5A12"/>
    <w:rPr>
      <w:rFonts w:ascii="Arial" w:hAnsi="Arial"/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1D5A12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1D5A12"/>
    <w:rPr>
      <w:rFonts w:ascii="Arial" w:hAnsi="Arial"/>
      <w:b/>
      <w:bCs/>
      <w:sz w:val="20"/>
      <w:szCs w:val="20"/>
    </w:rPr>
  </w:style>
  <w:style w:type="paragraph" w:styleId="af5">
    <w:name w:val="Balloon Text"/>
    <w:basedOn w:val="a0"/>
    <w:link w:val="af6"/>
    <w:uiPriority w:val="99"/>
    <w:semiHidden/>
    <w:unhideWhenUsed/>
    <w:rsid w:val="001D5A12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1"/>
    <w:link w:val="af5"/>
    <w:uiPriority w:val="99"/>
    <w:semiHidden/>
    <w:rsid w:val="001D5A12"/>
    <w:rPr>
      <w:rFonts w:ascii="Tahoma" w:hAnsi="Tahoma" w:cs="Tahoma"/>
      <w:sz w:val="16"/>
      <w:szCs w:val="16"/>
    </w:rPr>
  </w:style>
  <w:style w:type="paragraph" w:styleId="14">
    <w:name w:val="toc 1"/>
    <w:basedOn w:val="a0"/>
    <w:next w:val="a0"/>
    <w:autoRedefine/>
    <w:uiPriority w:val="39"/>
    <w:rsid w:val="006F525B"/>
    <w:pPr>
      <w:tabs>
        <w:tab w:val="left" w:pos="426"/>
        <w:tab w:val="right" w:leader="dot" w:pos="9923"/>
      </w:tabs>
      <w:spacing w:before="120"/>
      <w:ind w:left="425" w:right="567" w:hanging="425"/>
    </w:pPr>
    <w:rPr>
      <w:b/>
      <w:szCs w:val="24"/>
    </w:rPr>
  </w:style>
  <w:style w:type="paragraph" w:styleId="af7">
    <w:name w:val="footnote text"/>
    <w:basedOn w:val="a0"/>
    <w:link w:val="af8"/>
    <w:uiPriority w:val="99"/>
    <w:unhideWhenUsed/>
    <w:rsid w:val="003E56BC"/>
    <w:rPr>
      <w:sz w:val="20"/>
    </w:rPr>
  </w:style>
  <w:style w:type="character" w:customStyle="1" w:styleId="af8">
    <w:name w:val="Текст сноски Знак"/>
    <w:basedOn w:val="a1"/>
    <w:link w:val="af7"/>
    <w:uiPriority w:val="99"/>
    <w:rsid w:val="003E56BC"/>
    <w:rPr>
      <w:sz w:val="20"/>
      <w:szCs w:val="20"/>
    </w:rPr>
  </w:style>
  <w:style w:type="character" w:styleId="af9">
    <w:name w:val="footnote reference"/>
    <w:basedOn w:val="a1"/>
    <w:uiPriority w:val="99"/>
    <w:unhideWhenUsed/>
    <w:rsid w:val="003E56BC"/>
    <w:rPr>
      <w:vertAlign w:val="superscript"/>
    </w:rPr>
  </w:style>
  <w:style w:type="paragraph" w:styleId="afa">
    <w:name w:val="caption"/>
    <w:basedOn w:val="a0"/>
    <w:next w:val="a0"/>
    <w:uiPriority w:val="35"/>
    <w:unhideWhenUsed/>
    <w:qFormat/>
    <w:rsid w:val="001D5A12"/>
    <w:pPr>
      <w:spacing w:before="0" w:after="200" w:line="240" w:lineRule="auto"/>
    </w:pPr>
    <w:rPr>
      <w:b/>
      <w:bCs/>
      <w:color w:val="5B9BD5" w:themeColor="accent1"/>
      <w:sz w:val="18"/>
      <w:szCs w:val="18"/>
    </w:rPr>
  </w:style>
  <w:style w:type="character" w:customStyle="1" w:styleId="31">
    <w:name w:val="Заголовок 3 Знак"/>
    <w:aliases w:val="H3 Знак,3 Знак,h3 Знак,heading 3 Знак,Пункт Знак,1.Заголовок 3 Знак,Level 2 Знак,(пункт) Знак,1.1  Текст пункта в разделе Знак,Подр Знак,1.1  ????? ?????? ? ??????? Знак,Пункт разд. Знак,Заг.подразд. Знак,подразд Знак,подразд1 Знак"/>
    <w:basedOn w:val="a1"/>
    <w:link w:val="30"/>
    <w:qFormat/>
    <w:rsid w:val="006A0638"/>
    <w:rPr>
      <w:rFonts w:ascii="Arial" w:hAnsi="Arial"/>
      <w:b/>
      <w:bCs/>
      <w:szCs w:val="20"/>
    </w:rPr>
  </w:style>
  <w:style w:type="paragraph" w:styleId="32">
    <w:name w:val="toc 3"/>
    <w:basedOn w:val="a0"/>
    <w:next w:val="a0"/>
    <w:autoRedefine/>
    <w:uiPriority w:val="39"/>
    <w:rsid w:val="001D5A12"/>
    <w:pPr>
      <w:tabs>
        <w:tab w:val="left" w:pos="1843"/>
        <w:tab w:val="right" w:leader="dot" w:pos="9923"/>
      </w:tabs>
      <w:ind w:left="1843" w:right="566" w:hanging="850"/>
    </w:pPr>
    <w:rPr>
      <w:i/>
      <w:iCs/>
      <w:szCs w:val="24"/>
    </w:rPr>
  </w:style>
  <w:style w:type="paragraph" w:customStyle="1" w:styleId="afb">
    <w:name w:val="_Основной с красной строки"/>
    <w:basedOn w:val="a0"/>
    <w:link w:val="afc"/>
    <w:qFormat/>
    <w:rsid w:val="00F033A6"/>
    <w:pPr>
      <w:contextualSpacing/>
    </w:pPr>
    <w:rPr>
      <w:rFonts w:cs="Calibri (Основной текст)"/>
      <w:sz w:val="28"/>
    </w:rPr>
  </w:style>
  <w:style w:type="character" w:customStyle="1" w:styleId="afc">
    <w:name w:val="_Основной с красной строки Знак"/>
    <w:link w:val="afb"/>
    <w:qFormat/>
    <w:locked/>
    <w:rsid w:val="00F033A6"/>
    <w:rPr>
      <w:rFonts w:ascii="Times New Roman" w:hAnsi="Times New Roman" w:cs="Calibri (Основной текст)"/>
      <w:sz w:val="28"/>
      <w:szCs w:val="20"/>
    </w:rPr>
  </w:style>
  <w:style w:type="paragraph" w:customStyle="1" w:styleId="afd">
    <w:name w:val="Текст пункта"/>
    <w:link w:val="33"/>
    <w:qFormat/>
    <w:rsid w:val="00AC57BA"/>
    <w:pPr>
      <w:tabs>
        <w:tab w:val="left" w:pos="1134"/>
      </w:tabs>
      <w:spacing w:before="120" w:after="0" w:line="288" w:lineRule="auto"/>
      <w:ind w:firstLine="624"/>
    </w:pPr>
    <w:rPr>
      <w:rFonts w:ascii="Tahoma" w:hAnsi="Tahoma"/>
      <w:smallCaps/>
      <w:spacing w:val="2"/>
      <w:lang w:val="en-US"/>
    </w:rPr>
  </w:style>
  <w:style w:type="character" w:customStyle="1" w:styleId="33">
    <w:name w:val="Текст пункта Знак3"/>
    <w:link w:val="afd"/>
    <w:locked/>
    <w:rsid w:val="00AC57BA"/>
    <w:rPr>
      <w:rFonts w:ascii="Tahoma" w:eastAsia="Times New Roman" w:hAnsi="Tahoma" w:cs="Times New Roman"/>
      <w:smallCaps/>
      <w:spacing w:val="2"/>
      <w:sz w:val="24"/>
      <w:szCs w:val="24"/>
      <w:lang w:val="en-US"/>
    </w:rPr>
  </w:style>
  <w:style w:type="paragraph" w:customStyle="1" w:styleId="-">
    <w:name w:val="Список-"/>
    <w:basedOn w:val="a0"/>
    <w:qFormat/>
    <w:rsid w:val="00AC57BA"/>
    <w:pPr>
      <w:spacing w:before="120"/>
      <w:contextualSpacing/>
    </w:pPr>
    <w:rPr>
      <w:rFonts w:cs="Calibri (Основной текст)"/>
      <w:sz w:val="20"/>
    </w:rPr>
  </w:style>
  <w:style w:type="paragraph" w:customStyle="1" w:styleId="afe">
    <w:name w:val="Шапка таблицы"/>
    <w:basedOn w:val="a0"/>
    <w:qFormat/>
    <w:rsid w:val="00AC57BA"/>
    <w:pPr>
      <w:spacing w:before="60" w:after="60"/>
      <w:contextualSpacing/>
      <w:jc w:val="center"/>
    </w:pPr>
    <w:rPr>
      <w:rFonts w:cs="Calibri (Основной текст)"/>
      <w:b/>
      <w:sz w:val="20"/>
    </w:rPr>
  </w:style>
  <w:style w:type="paragraph" w:customStyle="1" w:styleId="aff">
    <w:name w:val="Текст внутри таблицы"/>
    <w:basedOn w:val="a0"/>
    <w:qFormat/>
    <w:rsid w:val="00AC57BA"/>
    <w:pPr>
      <w:spacing w:before="60" w:after="60"/>
      <w:contextualSpacing/>
    </w:pPr>
    <w:rPr>
      <w:rFonts w:cs="Calibri (Основной текст)"/>
      <w:sz w:val="20"/>
    </w:rPr>
  </w:style>
  <w:style w:type="character" w:customStyle="1" w:styleId="-0">
    <w:name w:val="Интернет-ссылка"/>
    <w:uiPriority w:val="99"/>
    <w:rsid w:val="00AC57BA"/>
    <w:rPr>
      <w:color w:val="0000FF"/>
      <w:sz w:val="24"/>
      <w:u w:val="single"/>
    </w:rPr>
  </w:style>
  <w:style w:type="paragraph" w:styleId="aff0">
    <w:name w:val="No Spacing"/>
    <w:uiPriority w:val="1"/>
    <w:qFormat/>
    <w:rsid w:val="00801680"/>
    <w:pPr>
      <w:spacing w:after="0" w:line="240" w:lineRule="auto"/>
    </w:pPr>
  </w:style>
  <w:style w:type="character" w:customStyle="1" w:styleId="41">
    <w:name w:val="Заголовок 4 Знак"/>
    <w:aliases w:val="(подпункт) Знак,Заголовок 4 (Приложение) Знак,Level 2 - a Знак,H4 Знак,h4 Знак,Level 4 Topic Heading Знак,Заголовок 4 дополнительный Знак,Параграф Знак,Sub-Minor Знак,Case Sub-Header Знак,heading4 Знак,4 Знак,I4 Знак,l4 Знак,I41 Знак"/>
    <w:basedOn w:val="a1"/>
    <w:link w:val="4"/>
    <w:qFormat/>
    <w:rsid w:val="00E42521"/>
    <w:rPr>
      <w:rFonts w:ascii="Arial" w:hAnsi="Arial"/>
      <w:b/>
      <w:bCs/>
      <w:szCs w:val="20"/>
    </w:rPr>
  </w:style>
  <w:style w:type="character" w:customStyle="1" w:styleId="50">
    <w:name w:val="Заголовок 5 Знак"/>
    <w:link w:val="5"/>
    <w:uiPriority w:val="9"/>
    <w:rsid w:val="001D5A12"/>
    <w:rPr>
      <w:rFonts w:ascii="Arial" w:hAnsi="Arial"/>
      <w:b/>
      <w:bCs/>
      <w:iCs/>
      <w:szCs w:val="26"/>
    </w:rPr>
  </w:style>
  <w:style w:type="numbering" w:customStyle="1" w:styleId="15">
    <w:name w:val="Нет списка1"/>
    <w:next w:val="a3"/>
    <w:uiPriority w:val="99"/>
    <w:semiHidden/>
    <w:unhideWhenUsed/>
    <w:rsid w:val="00E42521"/>
  </w:style>
  <w:style w:type="character" w:customStyle="1" w:styleId="-1">
    <w:name w:val="Список- Знак1"/>
    <w:qFormat/>
    <w:locked/>
    <w:rsid w:val="00E4252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6">
    <w:name w:val="Текст пункта Знак1"/>
    <w:qFormat/>
    <w:locked/>
    <w:rsid w:val="00E42521"/>
    <w:rPr>
      <w:rFonts w:ascii="Times New Roman" w:eastAsia="Times New Roman" w:hAnsi="Times New Roman" w:cs="Times New Roman"/>
      <w:sz w:val="24"/>
      <w:szCs w:val="24"/>
    </w:rPr>
  </w:style>
  <w:style w:type="character" w:customStyle="1" w:styleId="aff1">
    <w:name w:val="Название объекта Знак"/>
    <w:qFormat/>
    <w:locked/>
    <w:rsid w:val="00E4252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2">
    <w:name w:val="Текст внутри таблицы Знак"/>
    <w:qFormat/>
    <w:rsid w:val="00E42521"/>
    <w:rPr>
      <w:rFonts w:ascii="Times New Roman" w:eastAsia="Times New Roman" w:hAnsi="Times New Roman" w:cs="Times New Roman"/>
      <w:sz w:val="20"/>
      <w:szCs w:val="24"/>
      <w:lang w:eastAsia="ru-RU"/>
    </w:rPr>
  </w:style>
  <w:style w:type="character" w:customStyle="1" w:styleId="aff3">
    <w:name w:val="Таблица_название Знак"/>
    <w:basedOn w:val="a1"/>
    <w:qFormat/>
    <w:locked/>
    <w:rsid w:val="00E42521"/>
    <w:rPr>
      <w:b/>
      <w:bCs/>
    </w:rPr>
  </w:style>
  <w:style w:type="character" w:customStyle="1" w:styleId="aff4">
    <w:name w:val="Основной шрифт Знак"/>
    <w:link w:val="aff5"/>
    <w:qFormat/>
    <w:locked/>
    <w:rsid w:val="00E42521"/>
    <w:rPr>
      <w:rFonts w:ascii="Times New Roman" w:eastAsia="Times New Roman" w:hAnsi="Times New Roman" w:cs="Times New Roman"/>
      <w:sz w:val="24"/>
      <w:szCs w:val="28"/>
      <w:lang w:eastAsia="ru-RU"/>
    </w:rPr>
  </w:style>
  <w:style w:type="character" w:customStyle="1" w:styleId="aff6">
    <w:name w:val="Основной текст с отступом Знак"/>
    <w:basedOn w:val="a1"/>
    <w:uiPriority w:val="99"/>
    <w:semiHidden/>
    <w:qFormat/>
    <w:rsid w:val="00E42521"/>
  </w:style>
  <w:style w:type="character" w:customStyle="1" w:styleId="aff7">
    <w:name w:val="Исходный текст"/>
    <w:qFormat/>
    <w:rsid w:val="00E42521"/>
    <w:rPr>
      <w:rFonts w:ascii="Liberation Mono" w:eastAsia="Liberation Mono" w:hAnsi="Liberation Mono" w:cs="Liberation Mono"/>
    </w:rPr>
  </w:style>
  <w:style w:type="character" w:customStyle="1" w:styleId="aff8">
    <w:name w:val="Маркеры списка"/>
    <w:qFormat/>
    <w:rsid w:val="00E42521"/>
    <w:rPr>
      <w:rFonts w:ascii="OpenSymbol" w:eastAsia="OpenSymbol" w:hAnsi="OpenSymbol" w:cs="OpenSymbol"/>
    </w:rPr>
  </w:style>
  <w:style w:type="character" w:customStyle="1" w:styleId="aff9">
    <w:name w:val="Символ нумерации"/>
    <w:qFormat/>
    <w:rsid w:val="00E42521"/>
  </w:style>
  <w:style w:type="character" w:customStyle="1" w:styleId="a6">
    <w:name w:val="Заголовок Знак"/>
    <w:basedOn w:val="a1"/>
    <w:link w:val="a4"/>
    <w:rsid w:val="00E42521"/>
    <w:rPr>
      <w:rFonts w:ascii="Liberation Sans" w:eastAsia="Microsoft YaHei" w:hAnsi="Liberation Sans" w:cs="Arial"/>
      <w:sz w:val="28"/>
      <w:szCs w:val="28"/>
    </w:rPr>
  </w:style>
  <w:style w:type="paragraph" w:customStyle="1" w:styleId="17">
    <w:name w:val="Основной текст1"/>
    <w:basedOn w:val="a0"/>
    <w:next w:val="a5"/>
    <w:link w:val="affa"/>
    <w:rsid w:val="00E42521"/>
    <w:pPr>
      <w:spacing w:after="140" w:line="276" w:lineRule="auto"/>
    </w:pPr>
  </w:style>
  <w:style w:type="character" w:customStyle="1" w:styleId="affa">
    <w:name w:val="Основной текст Знак"/>
    <w:basedOn w:val="a1"/>
    <w:link w:val="17"/>
    <w:rsid w:val="00E42521"/>
    <w:rPr>
      <w:sz w:val="22"/>
    </w:rPr>
  </w:style>
  <w:style w:type="paragraph" w:customStyle="1" w:styleId="18">
    <w:name w:val="Список1"/>
    <w:basedOn w:val="a5"/>
    <w:next w:val="affb"/>
    <w:rsid w:val="00E42521"/>
    <w:pPr>
      <w:spacing w:after="140" w:line="276" w:lineRule="auto"/>
    </w:pPr>
    <w:rPr>
      <w:rFonts w:cs="Arial"/>
    </w:rPr>
  </w:style>
  <w:style w:type="paragraph" w:customStyle="1" w:styleId="110">
    <w:name w:val="Указатель 11"/>
    <w:basedOn w:val="a0"/>
    <w:next w:val="a0"/>
    <w:autoRedefine/>
    <w:uiPriority w:val="99"/>
    <w:semiHidden/>
    <w:unhideWhenUsed/>
    <w:rsid w:val="00E42521"/>
    <w:pPr>
      <w:ind w:left="220" w:hanging="220"/>
    </w:pPr>
  </w:style>
  <w:style w:type="paragraph" w:customStyle="1" w:styleId="19">
    <w:name w:val="Указатель1"/>
    <w:basedOn w:val="a0"/>
    <w:next w:val="affc"/>
    <w:qFormat/>
    <w:rsid w:val="00E42521"/>
    <w:pPr>
      <w:suppressLineNumbers/>
    </w:pPr>
    <w:rPr>
      <w:rFonts w:cs="Arial"/>
    </w:rPr>
  </w:style>
  <w:style w:type="paragraph" w:customStyle="1" w:styleId="affd">
    <w:name w:val="Название таблицы"/>
    <w:basedOn w:val="a0"/>
    <w:qFormat/>
    <w:rsid w:val="00E42521"/>
    <w:pPr>
      <w:keepNext/>
      <w:keepLines/>
      <w:spacing w:before="120"/>
      <w:ind w:right="284" w:firstLine="624"/>
      <w:contextualSpacing/>
    </w:pPr>
    <w:rPr>
      <w:szCs w:val="24"/>
    </w:rPr>
  </w:style>
  <w:style w:type="paragraph" w:customStyle="1" w:styleId="affe">
    <w:name w:val="Таблица_название"/>
    <w:next w:val="a0"/>
    <w:qFormat/>
    <w:rsid w:val="00E42521"/>
    <w:pPr>
      <w:keepNext/>
      <w:spacing w:before="240" w:after="120" w:line="240" w:lineRule="auto"/>
    </w:pPr>
    <w:rPr>
      <w:b/>
      <w:bCs/>
    </w:rPr>
  </w:style>
  <w:style w:type="character" w:customStyle="1" w:styleId="1a">
    <w:name w:val="Текст примечания Знак1"/>
    <w:basedOn w:val="a1"/>
    <w:uiPriority w:val="99"/>
    <w:rsid w:val="00E42521"/>
    <w:rPr>
      <w:szCs w:val="20"/>
    </w:rPr>
  </w:style>
  <w:style w:type="character" w:customStyle="1" w:styleId="1b">
    <w:name w:val="Тема примечания Знак1"/>
    <w:basedOn w:val="1a"/>
    <w:uiPriority w:val="99"/>
    <w:semiHidden/>
    <w:rsid w:val="00E42521"/>
    <w:rPr>
      <w:b/>
      <w:bCs/>
      <w:szCs w:val="20"/>
    </w:rPr>
  </w:style>
  <w:style w:type="character" w:customStyle="1" w:styleId="1c">
    <w:name w:val="Текст выноски Знак1"/>
    <w:basedOn w:val="a1"/>
    <w:uiPriority w:val="99"/>
    <w:semiHidden/>
    <w:rsid w:val="00E42521"/>
    <w:rPr>
      <w:rFonts w:ascii="Segoe UI" w:hAnsi="Segoe UI" w:cs="Segoe UI"/>
      <w:sz w:val="18"/>
      <w:szCs w:val="18"/>
    </w:rPr>
  </w:style>
  <w:style w:type="paragraph" w:customStyle="1" w:styleId="1d">
    <w:name w:val="Основной шрифт1"/>
    <w:basedOn w:val="afff"/>
    <w:uiPriority w:val="99"/>
    <w:qFormat/>
    <w:rsid w:val="00E42521"/>
    <w:pPr>
      <w:spacing w:before="120"/>
      <w:ind w:left="0"/>
      <w:contextualSpacing/>
    </w:pPr>
    <w:rPr>
      <w:szCs w:val="28"/>
    </w:rPr>
  </w:style>
  <w:style w:type="paragraph" w:customStyle="1" w:styleId="1e">
    <w:name w:val="Основной текст с отступом1"/>
    <w:basedOn w:val="a0"/>
    <w:next w:val="afff"/>
    <w:link w:val="1f"/>
    <w:uiPriority w:val="99"/>
    <w:semiHidden/>
    <w:unhideWhenUsed/>
    <w:rsid w:val="00E42521"/>
    <w:pPr>
      <w:ind w:left="283"/>
    </w:pPr>
  </w:style>
  <w:style w:type="character" w:customStyle="1" w:styleId="1f">
    <w:name w:val="Основной текст с отступом Знак1"/>
    <w:basedOn w:val="a1"/>
    <w:link w:val="1e"/>
    <w:uiPriority w:val="99"/>
    <w:semiHidden/>
    <w:rsid w:val="00E42521"/>
    <w:rPr>
      <w:sz w:val="22"/>
    </w:rPr>
  </w:style>
  <w:style w:type="paragraph" w:customStyle="1" w:styleId="1f0">
    <w:name w:val="Рецензия1"/>
    <w:next w:val="afff0"/>
    <w:uiPriority w:val="99"/>
    <w:semiHidden/>
    <w:qFormat/>
    <w:rsid w:val="00E42521"/>
    <w:pPr>
      <w:spacing w:after="0" w:line="240" w:lineRule="auto"/>
    </w:pPr>
  </w:style>
  <w:style w:type="paragraph" w:customStyle="1" w:styleId="afff1">
    <w:name w:val="Содержимое таблицы"/>
    <w:basedOn w:val="a0"/>
    <w:qFormat/>
    <w:rsid w:val="00E42521"/>
    <w:pPr>
      <w:suppressLineNumbers/>
    </w:pPr>
  </w:style>
  <w:style w:type="paragraph" w:customStyle="1" w:styleId="afff2">
    <w:name w:val="Заголовок таблицы"/>
    <w:basedOn w:val="afff1"/>
    <w:qFormat/>
    <w:rsid w:val="00E42521"/>
    <w:pPr>
      <w:jc w:val="center"/>
    </w:pPr>
    <w:rPr>
      <w:b/>
      <w:bCs/>
    </w:rPr>
  </w:style>
  <w:style w:type="table" w:customStyle="1" w:styleId="1f1">
    <w:name w:val="Сетка таблицы1"/>
    <w:basedOn w:val="a2"/>
    <w:next w:val="af"/>
    <w:uiPriority w:val="59"/>
    <w:rsid w:val="00E42521"/>
    <w:pPr>
      <w:spacing w:after="0" w:line="240" w:lineRule="auto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Таблица простая 21"/>
    <w:basedOn w:val="a2"/>
    <w:next w:val="220"/>
    <w:uiPriority w:val="42"/>
    <w:rsid w:val="00E42521"/>
    <w:pPr>
      <w:spacing w:after="0" w:line="240" w:lineRule="auto"/>
    </w:pPr>
    <w:rPr>
      <w:sz w:val="20"/>
      <w:szCs w:val="20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000000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2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</w:tcBorders>
      </w:tcPr>
    </w:tblStylePr>
  </w:style>
  <w:style w:type="character" w:styleId="HTML">
    <w:name w:val="HTML Code"/>
    <w:basedOn w:val="a1"/>
    <w:uiPriority w:val="99"/>
    <w:semiHidden/>
    <w:unhideWhenUsed/>
    <w:rsid w:val="00E42521"/>
    <w:rPr>
      <w:rFonts w:ascii="Courier New" w:eastAsia="Times New Roman" w:hAnsi="Courier New" w:cs="Courier New"/>
      <w:sz w:val="20"/>
      <w:szCs w:val="20"/>
    </w:rPr>
  </w:style>
  <w:style w:type="paragraph" w:styleId="a5">
    <w:name w:val="Body Text"/>
    <w:basedOn w:val="a0"/>
    <w:link w:val="1f2"/>
    <w:rsid w:val="001D5A12"/>
  </w:style>
  <w:style w:type="character" w:customStyle="1" w:styleId="1f2">
    <w:name w:val="Основной текст Знак1"/>
    <w:basedOn w:val="a1"/>
    <w:link w:val="a5"/>
    <w:rsid w:val="00E42521"/>
    <w:rPr>
      <w:rFonts w:ascii="Arial" w:hAnsi="Arial"/>
      <w:szCs w:val="20"/>
    </w:rPr>
  </w:style>
  <w:style w:type="paragraph" w:styleId="affb">
    <w:name w:val="List"/>
    <w:basedOn w:val="a0"/>
    <w:unhideWhenUsed/>
    <w:rsid w:val="00E42521"/>
    <w:pPr>
      <w:ind w:left="283" w:hanging="283"/>
      <w:contextualSpacing/>
    </w:pPr>
  </w:style>
  <w:style w:type="paragraph" w:styleId="1f3">
    <w:name w:val="index 1"/>
    <w:basedOn w:val="a0"/>
    <w:next w:val="a0"/>
    <w:autoRedefine/>
    <w:uiPriority w:val="99"/>
    <w:semiHidden/>
    <w:unhideWhenUsed/>
    <w:rsid w:val="00E42521"/>
    <w:pPr>
      <w:ind w:left="220" w:hanging="220"/>
    </w:pPr>
  </w:style>
  <w:style w:type="paragraph" w:styleId="affc">
    <w:name w:val="index heading"/>
    <w:basedOn w:val="a0"/>
    <w:next w:val="1f3"/>
    <w:unhideWhenUsed/>
    <w:qFormat/>
    <w:rsid w:val="00E42521"/>
    <w:rPr>
      <w:rFonts w:asciiTheme="majorHAnsi" w:eastAsiaTheme="majorEastAsia" w:hAnsiTheme="majorHAnsi" w:cstheme="majorBidi"/>
      <w:b/>
      <w:bCs/>
    </w:rPr>
  </w:style>
  <w:style w:type="paragraph" w:styleId="afff">
    <w:name w:val="Body Text Indent"/>
    <w:basedOn w:val="a0"/>
    <w:link w:val="24"/>
    <w:uiPriority w:val="99"/>
    <w:semiHidden/>
    <w:unhideWhenUsed/>
    <w:rsid w:val="00E42521"/>
    <w:pPr>
      <w:ind w:left="283"/>
    </w:pPr>
  </w:style>
  <w:style w:type="character" w:customStyle="1" w:styleId="24">
    <w:name w:val="Основной текст с отступом Знак2"/>
    <w:basedOn w:val="a1"/>
    <w:link w:val="afff"/>
    <w:uiPriority w:val="99"/>
    <w:semiHidden/>
    <w:rsid w:val="00E42521"/>
  </w:style>
  <w:style w:type="paragraph" w:styleId="afff0">
    <w:name w:val="Revision"/>
    <w:hidden/>
    <w:uiPriority w:val="99"/>
    <w:semiHidden/>
    <w:qFormat/>
    <w:rsid w:val="00E42521"/>
    <w:pPr>
      <w:spacing w:after="0" w:line="240" w:lineRule="auto"/>
    </w:pPr>
  </w:style>
  <w:style w:type="table" w:customStyle="1" w:styleId="220">
    <w:name w:val="Таблица простая 22"/>
    <w:basedOn w:val="a2"/>
    <w:uiPriority w:val="42"/>
    <w:rsid w:val="00E4252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fff3">
    <w:name w:val="Normal (Web)"/>
    <w:basedOn w:val="a0"/>
    <w:uiPriority w:val="99"/>
    <w:semiHidden/>
    <w:unhideWhenUsed/>
    <w:rsid w:val="002E511B"/>
    <w:pPr>
      <w:spacing w:before="100" w:beforeAutospacing="1" w:after="100" w:afterAutospacing="1"/>
    </w:pPr>
    <w:rPr>
      <w:szCs w:val="24"/>
    </w:rPr>
  </w:style>
  <w:style w:type="character" w:customStyle="1" w:styleId="sp-highlight-term">
    <w:name w:val="sp-highlight-term"/>
    <w:basedOn w:val="a1"/>
    <w:rsid w:val="002E511B"/>
  </w:style>
  <w:style w:type="character" w:styleId="afff4">
    <w:name w:val="FollowedHyperlink"/>
    <w:basedOn w:val="a1"/>
    <w:uiPriority w:val="99"/>
    <w:semiHidden/>
    <w:unhideWhenUsed/>
    <w:rsid w:val="00F90A88"/>
    <w:rPr>
      <w:color w:val="954F72" w:themeColor="followedHyperlink"/>
      <w:u w:val="single"/>
    </w:rPr>
  </w:style>
  <w:style w:type="character" w:customStyle="1" w:styleId="a8">
    <w:name w:val="Абзац списка Знак"/>
    <w:aliases w:val="Булет1 Знак,1Булет Знак,kis_List1 Знак,Bullet List Знак,FooterText Знак,numbered Знак,Paragraphe de liste1 Знак,lp1 Знак,ТЗ список Знак,Bullet 1 Знак,Use Case List Paragraph Знак"/>
    <w:link w:val="a7"/>
    <w:uiPriority w:val="34"/>
    <w:qFormat/>
    <w:locked/>
    <w:rsid w:val="000521C7"/>
  </w:style>
  <w:style w:type="paragraph" w:styleId="42">
    <w:name w:val="toc 4"/>
    <w:basedOn w:val="a0"/>
    <w:next w:val="a0"/>
    <w:autoRedefine/>
    <w:uiPriority w:val="39"/>
    <w:rsid w:val="001D5A12"/>
    <w:pPr>
      <w:tabs>
        <w:tab w:val="left" w:pos="2977"/>
        <w:tab w:val="right" w:leader="dot" w:pos="9923"/>
      </w:tabs>
      <w:ind w:left="2977" w:right="566" w:hanging="1134"/>
    </w:pPr>
    <w:rPr>
      <w:i/>
      <w:noProof/>
      <w:szCs w:val="21"/>
    </w:rPr>
  </w:style>
  <w:style w:type="paragraph" w:styleId="51">
    <w:name w:val="toc 5"/>
    <w:basedOn w:val="a0"/>
    <w:next w:val="a0"/>
    <w:autoRedefine/>
    <w:uiPriority w:val="39"/>
    <w:rsid w:val="001D5A12"/>
    <w:pPr>
      <w:tabs>
        <w:tab w:val="left" w:pos="4395"/>
        <w:tab w:val="right" w:leader="dot" w:pos="9923"/>
      </w:tabs>
      <w:ind w:left="4395" w:right="566" w:hanging="1418"/>
    </w:pPr>
  </w:style>
  <w:style w:type="paragraph" w:styleId="61">
    <w:name w:val="toc 6"/>
    <w:basedOn w:val="a0"/>
    <w:next w:val="a0"/>
    <w:autoRedefine/>
    <w:uiPriority w:val="39"/>
    <w:rsid w:val="001D5A12"/>
    <w:pPr>
      <w:tabs>
        <w:tab w:val="left" w:pos="4536"/>
        <w:tab w:val="right" w:leader="dot" w:pos="9923"/>
      </w:tabs>
      <w:ind w:left="4536" w:right="567" w:hanging="1559"/>
    </w:pPr>
  </w:style>
  <w:style w:type="paragraph" w:styleId="71">
    <w:name w:val="toc 7"/>
    <w:basedOn w:val="a0"/>
    <w:next w:val="a0"/>
    <w:autoRedefine/>
    <w:rsid w:val="001D5A12"/>
    <w:pPr>
      <w:ind w:left="1440"/>
    </w:pPr>
  </w:style>
  <w:style w:type="paragraph" w:styleId="8">
    <w:name w:val="toc 8"/>
    <w:basedOn w:val="a0"/>
    <w:next w:val="a0"/>
    <w:autoRedefine/>
    <w:rsid w:val="001D5A12"/>
    <w:pPr>
      <w:ind w:left="1680"/>
    </w:pPr>
  </w:style>
  <w:style w:type="paragraph" w:styleId="9">
    <w:name w:val="toc 9"/>
    <w:basedOn w:val="a0"/>
    <w:next w:val="a0"/>
    <w:autoRedefine/>
    <w:rsid w:val="001D5A12"/>
    <w:pPr>
      <w:ind w:left="1920"/>
    </w:pPr>
  </w:style>
  <w:style w:type="paragraph" w:customStyle="1" w:styleId="afff5">
    <w:name w:val="_Титул_Название документа"/>
    <w:basedOn w:val="a0"/>
    <w:link w:val="afff6"/>
    <w:rsid w:val="007358EA"/>
    <w:pPr>
      <w:spacing w:before="240" w:after="240"/>
      <w:jc w:val="center"/>
    </w:pPr>
    <w:rPr>
      <w:rFonts w:cs="Calibri (Основной текст)"/>
      <w:bCs/>
      <w:sz w:val="20"/>
    </w:rPr>
  </w:style>
  <w:style w:type="character" w:customStyle="1" w:styleId="afff6">
    <w:name w:val="_Титул_Название документа Знак"/>
    <w:link w:val="afff5"/>
    <w:rsid w:val="007358EA"/>
    <w:rPr>
      <w:rFonts w:ascii="Times New Roman" w:hAnsi="Times New Roman" w:cs="Calibri (Основной текст)"/>
      <w:bCs/>
      <w:sz w:val="20"/>
      <w:szCs w:val="20"/>
    </w:rPr>
  </w:style>
  <w:style w:type="paragraph" w:customStyle="1" w:styleId="phtitlepagesystemshort">
    <w:name w:val="ph_titlepage_system_short"/>
    <w:basedOn w:val="phtitlepage"/>
    <w:next w:val="phtitlepageother"/>
    <w:rsid w:val="001D5A12"/>
    <w:rPr>
      <w:b/>
      <w:sz w:val="32"/>
    </w:rPr>
  </w:style>
  <w:style w:type="character" w:customStyle="1" w:styleId="60">
    <w:name w:val="Заголовок 6 Знак"/>
    <w:link w:val="6"/>
    <w:uiPriority w:val="9"/>
    <w:rsid w:val="001D5A12"/>
    <w:rPr>
      <w:rFonts w:ascii="Arial" w:hAnsi="Arial"/>
      <w:b/>
      <w:bCs/>
      <w:szCs w:val="22"/>
    </w:rPr>
  </w:style>
  <w:style w:type="paragraph" w:customStyle="1" w:styleId="afff7">
    <w:name w:val="Текст_программы"/>
    <w:rsid w:val="001D5A12"/>
    <w:pPr>
      <w:spacing w:after="0" w:line="240" w:lineRule="auto"/>
      <w:ind w:firstLine="851"/>
      <w:jc w:val="left"/>
    </w:pPr>
    <w:rPr>
      <w:rFonts w:ascii="Courier New" w:hAnsi="Courier New"/>
      <w:spacing w:val="-2"/>
      <w:szCs w:val="23"/>
      <w:lang w:val="en-US" w:eastAsia="en-US"/>
    </w:rPr>
  </w:style>
  <w:style w:type="character" w:customStyle="1" w:styleId="afff8">
    <w:name w:val="Текст концевой сноски Знак"/>
    <w:basedOn w:val="a1"/>
    <w:link w:val="afff9"/>
    <w:semiHidden/>
    <w:rsid w:val="00EA1B0E"/>
    <w:rPr>
      <w:rFonts w:ascii="Tahoma" w:eastAsia="Times New Roman" w:hAnsi="Tahoma" w:cs="Times New Roman"/>
      <w:sz w:val="20"/>
      <w:szCs w:val="20"/>
      <w:lang w:val="en-US" w:eastAsia="ru-RU"/>
    </w:rPr>
  </w:style>
  <w:style w:type="paragraph" w:styleId="afff9">
    <w:name w:val="endnote text"/>
    <w:basedOn w:val="a0"/>
    <w:link w:val="afff8"/>
    <w:semiHidden/>
    <w:unhideWhenUsed/>
    <w:rsid w:val="00EA1B0E"/>
    <w:rPr>
      <w:rFonts w:ascii="Tahoma" w:hAnsi="Tahoma"/>
      <w:sz w:val="20"/>
      <w:lang w:val="en-US"/>
    </w:rPr>
  </w:style>
  <w:style w:type="character" w:customStyle="1" w:styleId="1f4">
    <w:name w:val="Текст концевой сноски Знак1"/>
    <w:basedOn w:val="a1"/>
    <w:uiPriority w:val="99"/>
    <w:semiHidden/>
    <w:rsid w:val="00EA1B0E"/>
    <w:rPr>
      <w:sz w:val="20"/>
      <w:szCs w:val="20"/>
    </w:rPr>
  </w:style>
  <w:style w:type="character" w:customStyle="1" w:styleId="afffa">
    <w:name w:val="Схема документа Знак"/>
    <w:basedOn w:val="a1"/>
    <w:link w:val="afffb"/>
    <w:rsid w:val="00EA1B0E"/>
    <w:rPr>
      <w:rFonts w:ascii="Tahoma" w:hAnsi="Tahoma" w:cs="Tahoma"/>
      <w:sz w:val="20"/>
      <w:szCs w:val="20"/>
      <w:shd w:val="clear" w:color="auto" w:fill="000080"/>
    </w:rPr>
  </w:style>
  <w:style w:type="paragraph" w:styleId="afffb">
    <w:name w:val="Document Map"/>
    <w:basedOn w:val="a0"/>
    <w:link w:val="afffa"/>
    <w:rsid w:val="001D5A12"/>
    <w:pPr>
      <w:shd w:val="clear" w:color="auto" w:fill="000080"/>
    </w:pPr>
    <w:rPr>
      <w:rFonts w:ascii="Tahoma" w:hAnsi="Tahoma" w:cs="Tahoma"/>
      <w:sz w:val="20"/>
    </w:rPr>
  </w:style>
  <w:style w:type="character" w:customStyle="1" w:styleId="1f5">
    <w:name w:val="Схема документа Знак1"/>
    <w:basedOn w:val="a1"/>
    <w:uiPriority w:val="99"/>
    <w:semiHidden/>
    <w:rsid w:val="00EA1B0E"/>
    <w:rPr>
      <w:rFonts w:ascii="Segoe UI" w:hAnsi="Segoe UI" w:cs="Segoe UI"/>
      <w:sz w:val="16"/>
      <w:szCs w:val="16"/>
    </w:rPr>
  </w:style>
  <w:style w:type="paragraph" w:customStyle="1" w:styleId="TableGraf8L">
    <w:name w:val="TableGraf 8L"/>
    <w:basedOn w:val="a0"/>
    <w:rsid w:val="00EA1B0E"/>
    <w:pPr>
      <w:spacing w:before="40" w:after="40"/>
    </w:pPr>
    <w:rPr>
      <w:rFonts w:ascii="Tahoma" w:hAnsi="Tahoma" w:cs="Calibri (Основной текст)"/>
      <w:sz w:val="16"/>
      <w:lang w:val="en-US"/>
    </w:rPr>
  </w:style>
  <w:style w:type="paragraph" w:customStyle="1" w:styleId="TableGraf10L">
    <w:name w:val="TableGraf 10L"/>
    <w:basedOn w:val="TableGraf8L"/>
    <w:rsid w:val="00EA1B0E"/>
    <w:rPr>
      <w:sz w:val="20"/>
    </w:rPr>
  </w:style>
  <w:style w:type="paragraph" w:customStyle="1" w:styleId="Head10L">
    <w:name w:val="Head 10L"/>
    <w:basedOn w:val="TableGraf10L"/>
    <w:rsid w:val="00EA1B0E"/>
    <w:rPr>
      <w:b/>
    </w:rPr>
  </w:style>
  <w:style w:type="paragraph" w:customStyle="1" w:styleId="TableGraf8M">
    <w:name w:val="TableGraf 8M"/>
    <w:basedOn w:val="TableGraf8L"/>
    <w:rsid w:val="00EA1B0E"/>
    <w:pPr>
      <w:jc w:val="center"/>
    </w:pPr>
  </w:style>
  <w:style w:type="paragraph" w:customStyle="1" w:styleId="Head8M">
    <w:name w:val="Head 8M"/>
    <w:basedOn w:val="TableGraf8M"/>
    <w:rsid w:val="00EA1B0E"/>
    <w:rPr>
      <w:b/>
    </w:rPr>
  </w:style>
  <w:style w:type="paragraph" w:customStyle="1" w:styleId="Head10M">
    <w:name w:val="Head 10M"/>
    <w:basedOn w:val="Head8M"/>
    <w:rsid w:val="00EA1B0E"/>
    <w:rPr>
      <w:sz w:val="20"/>
    </w:rPr>
  </w:style>
  <w:style w:type="paragraph" w:customStyle="1" w:styleId="Head12M">
    <w:name w:val="Head 12M"/>
    <w:rsid w:val="00EA1B0E"/>
    <w:pPr>
      <w:keepLines/>
      <w:spacing w:before="40" w:after="40" w:line="240" w:lineRule="auto"/>
      <w:jc w:val="center"/>
    </w:pPr>
    <w:rPr>
      <w:smallCaps/>
      <w:szCs w:val="20"/>
      <w:lang w:val="en-US"/>
    </w:rPr>
  </w:style>
  <w:style w:type="paragraph" w:customStyle="1" w:styleId="Head12M1">
    <w:name w:val="Head 12M1"/>
    <w:basedOn w:val="a0"/>
    <w:rsid w:val="00EA1B0E"/>
    <w:pPr>
      <w:spacing w:before="60" w:after="60"/>
      <w:ind w:left="851" w:right="851"/>
      <w:jc w:val="center"/>
    </w:pPr>
    <w:rPr>
      <w:rFonts w:ascii="Tahoma" w:hAnsi="Tahoma" w:cs="Calibri (Основной текст)"/>
      <w:b/>
      <w:caps/>
      <w:sz w:val="20"/>
      <w:lang w:val="en-US"/>
    </w:rPr>
  </w:style>
  <w:style w:type="paragraph" w:customStyle="1" w:styleId="Head12M2">
    <w:name w:val="Head 12M2"/>
    <w:basedOn w:val="Head12M1"/>
    <w:autoRedefine/>
    <w:rsid w:val="00EA1B0E"/>
    <w:pPr>
      <w:ind w:left="0" w:right="0"/>
    </w:pPr>
    <w:rPr>
      <w:caps w:val="0"/>
    </w:rPr>
  </w:style>
  <w:style w:type="paragraph" w:customStyle="1" w:styleId="Head8L">
    <w:name w:val="Head 8L"/>
    <w:basedOn w:val="TableGraf8L"/>
    <w:rsid w:val="00EA1B0E"/>
    <w:rPr>
      <w:b/>
    </w:rPr>
  </w:style>
  <w:style w:type="paragraph" w:customStyle="1" w:styleId="TablName">
    <w:name w:val="Tabl_Name"/>
    <w:basedOn w:val="a0"/>
    <w:rsid w:val="00EA1B0E"/>
    <w:pPr>
      <w:keepNext/>
      <w:keepLines/>
      <w:spacing w:before="120" w:line="288" w:lineRule="auto"/>
      <w:ind w:firstLine="624"/>
    </w:pPr>
    <w:rPr>
      <w:rFonts w:ascii="Tahoma" w:hAnsi="Tahoma" w:cs="Calibri (Основной текст)"/>
      <w:sz w:val="20"/>
      <w:lang w:val="en-US"/>
    </w:rPr>
  </w:style>
  <w:style w:type="paragraph" w:customStyle="1" w:styleId="TableGraf10M">
    <w:name w:val="TableGraf 10M"/>
    <w:basedOn w:val="TableGraf8M"/>
    <w:rsid w:val="00EA1B0E"/>
    <w:rPr>
      <w:sz w:val="20"/>
    </w:rPr>
  </w:style>
  <w:style w:type="paragraph" w:customStyle="1" w:styleId="TableGraf8R">
    <w:name w:val="TableGraf 8R"/>
    <w:basedOn w:val="TableGraf8L"/>
    <w:rsid w:val="00EA1B0E"/>
    <w:pPr>
      <w:jc w:val="right"/>
    </w:pPr>
  </w:style>
  <w:style w:type="paragraph" w:customStyle="1" w:styleId="TableGraf10R">
    <w:name w:val="TableGraf 10R"/>
    <w:basedOn w:val="TableGraf8R"/>
    <w:rsid w:val="00EA1B0E"/>
    <w:rPr>
      <w:sz w:val="20"/>
    </w:rPr>
  </w:style>
  <w:style w:type="paragraph" w:customStyle="1" w:styleId="TableGraf12L">
    <w:name w:val="TableGraf 12L"/>
    <w:basedOn w:val="TableGraf8L"/>
    <w:rsid w:val="00EA1B0E"/>
    <w:rPr>
      <w:sz w:val="24"/>
    </w:rPr>
  </w:style>
  <w:style w:type="paragraph" w:customStyle="1" w:styleId="TableGraf12M">
    <w:name w:val="TableGraf 12M"/>
    <w:basedOn w:val="TableGraf8L"/>
    <w:rsid w:val="00EA1B0E"/>
    <w:pPr>
      <w:jc w:val="center"/>
    </w:pPr>
    <w:rPr>
      <w:sz w:val="24"/>
    </w:rPr>
  </w:style>
  <w:style w:type="paragraph" w:customStyle="1" w:styleId="TableGraf12R">
    <w:name w:val="TableGraf 12R"/>
    <w:basedOn w:val="TableGraf8R"/>
    <w:rsid w:val="00EA1B0E"/>
    <w:rPr>
      <w:sz w:val="24"/>
    </w:rPr>
  </w:style>
  <w:style w:type="paragraph" w:customStyle="1" w:styleId="TablGraf8L">
    <w:name w:val="TablGraf 8L"/>
    <w:basedOn w:val="a0"/>
    <w:rsid w:val="00EA1B0E"/>
    <w:pPr>
      <w:spacing w:before="60" w:after="60" w:line="288" w:lineRule="auto"/>
    </w:pPr>
    <w:rPr>
      <w:rFonts w:ascii="Tahoma" w:hAnsi="Tahoma" w:cs="Calibri (Основной текст)"/>
      <w:sz w:val="16"/>
      <w:lang w:val="en-US"/>
    </w:rPr>
  </w:style>
  <w:style w:type="paragraph" w:customStyle="1" w:styleId="afffc">
    <w:name w:val="КМД_начало"/>
    <w:autoRedefine/>
    <w:rsid w:val="00EA1B0E"/>
    <w:pPr>
      <w:tabs>
        <w:tab w:val="left" w:pos="2041"/>
      </w:tabs>
      <w:spacing w:before="120" w:after="120" w:line="240" w:lineRule="auto"/>
      <w:ind w:left="1474" w:hanging="1474"/>
    </w:pPr>
    <w:rPr>
      <w:rFonts w:ascii="Tahoma" w:hAnsi="Tahoma"/>
      <w:smallCaps/>
      <w:noProof/>
      <w:color w:val="000000"/>
      <w:szCs w:val="20"/>
      <w:lang w:val="en-US"/>
    </w:rPr>
  </w:style>
  <w:style w:type="paragraph" w:customStyle="1" w:styleId="afffd">
    <w:name w:val="КМД_параметр"/>
    <w:autoRedefine/>
    <w:rsid w:val="00EA1B0E"/>
    <w:pPr>
      <w:tabs>
        <w:tab w:val="left" w:pos="2041"/>
      </w:tabs>
      <w:spacing w:after="240" w:line="240" w:lineRule="auto"/>
      <w:ind w:left="2041" w:hanging="1701"/>
    </w:pPr>
    <w:rPr>
      <w:rFonts w:ascii="Tahoma" w:hAnsi="Tahoma"/>
      <w:smallCaps/>
      <w:noProof/>
      <w:szCs w:val="20"/>
      <w:lang w:val="en-US"/>
    </w:rPr>
  </w:style>
  <w:style w:type="paragraph" w:customStyle="1" w:styleId="25">
    <w:name w:val="КМД_Параметр2"/>
    <w:basedOn w:val="afffd"/>
    <w:rsid w:val="00EA1B0E"/>
    <w:pPr>
      <w:tabs>
        <w:tab w:val="clear" w:pos="2041"/>
        <w:tab w:val="left" w:pos="2381"/>
      </w:tabs>
      <w:ind w:left="2381"/>
    </w:pPr>
  </w:style>
  <w:style w:type="paragraph" w:customStyle="1" w:styleId="34">
    <w:name w:val="КМД_параметр3"/>
    <w:basedOn w:val="afffd"/>
    <w:rsid w:val="00EA1B0E"/>
    <w:pPr>
      <w:tabs>
        <w:tab w:val="clear" w:pos="2041"/>
        <w:tab w:val="left" w:pos="2722"/>
      </w:tabs>
      <w:ind w:left="2722"/>
    </w:pPr>
  </w:style>
  <w:style w:type="paragraph" w:customStyle="1" w:styleId="afffe">
    <w:name w:val="КМД_формат"/>
    <w:rsid w:val="00EA1B0E"/>
    <w:pPr>
      <w:spacing w:after="120" w:line="264" w:lineRule="auto"/>
      <w:ind w:left="1474"/>
    </w:pPr>
    <w:rPr>
      <w:rFonts w:ascii="Tahoma" w:hAnsi="Tahoma"/>
      <w:i/>
      <w:smallCaps/>
      <w:noProof/>
      <w:color w:val="000000"/>
      <w:szCs w:val="20"/>
      <w:lang w:val="en-US"/>
    </w:rPr>
  </w:style>
  <w:style w:type="paragraph" w:customStyle="1" w:styleId="-10">
    <w:name w:val="Приглашение ИКС-1"/>
    <w:rsid w:val="00EA1B0E"/>
    <w:pPr>
      <w:spacing w:after="120" w:line="240" w:lineRule="auto"/>
      <w:ind w:left="624"/>
    </w:pPr>
    <w:rPr>
      <w:rFonts w:ascii="Courier New" w:hAnsi="Courier New"/>
      <w:smallCaps/>
      <w:sz w:val="20"/>
      <w:szCs w:val="20"/>
      <w:lang w:val="en-US"/>
    </w:rPr>
  </w:style>
  <w:style w:type="paragraph" w:customStyle="1" w:styleId="affff">
    <w:name w:val="Приложение"/>
    <w:basedOn w:val="12"/>
    <w:next w:val="a0"/>
    <w:rsid w:val="00EA1B0E"/>
    <w:pPr>
      <w:keepLines w:val="0"/>
      <w:suppressAutoHyphens/>
      <w:spacing w:before="120" w:after="240" w:line="288" w:lineRule="auto"/>
      <w:ind w:left="720" w:right="454"/>
      <w:jc w:val="right"/>
    </w:pPr>
    <w:rPr>
      <w:rFonts w:ascii="Tahoma" w:eastAsia="MS ????" w:hAnsi="Tahoma" w:cs="Calibri (Основной текст)"/>
      <w:b w:val="0"/>
      <w:bCs/>
      <w:color w:val="000000"/>
      <w:szCs w:val="20"/>
      <w:lang w:val="en-US" w:eastAsia="ar-SA"/>
    </w:rPr>
  </w:style>
  <w:style w:type="character" w:customStyle="1" w:styleId="affff0">
    <w:name w:val="Примечание Знак"/>
    <w:link w:val="affff1"/>
    <w:locked/>
    <w:rsid w:val="00EA1B0E"/>
    <w:rPr>
      <w:rFonts w:eastAsia="Times New Roman" w:cs="Times New Roman"/>
      <w:b/>
      <w:sz w:val="20"/>
    </w:rPr>
  </w:style>
  <w:style w:type="paragraph" w:customStyle="1" w:styleId="affff1">
    <w:name w:val="Примечание"/>
    <w:basedOn w:val="a0"/>
    <w:link w:val="affff0"/>
    <w:rsid w:val="00EA1B0E"/>
    <w:pPr>
      <w:keepNext/>
      <w:pBdr>
        <w:top w:val="dashed" w:sz="4" w:space="6" w:color="auto"/>
        <w:left w:val="dashed" w:sz="4" w:space="6" w:color="auto"/>
        <w:bottom w:val="dashed" w:sz="4" w:space="6" w:color="auto"/>
        <w:right w:val="dashed" w:sz="4" w:space="6" w:color="auto"/>
      </w:pBdr>
      <w:spacing w:before="240"/>
      <w:ind w:left="567"/>
    </w:pPr>
    <w:rPr>
      <w:b/>
      <w:sz w:val="20"/>
    </w:rPr>
  </w:style>
  <w:style w:type="paragraph" w:customStyle="1" w:styleId="affff2">
    <w:name w:val="Раздел документа"/>
    <w:basedOn w:val="a0"/>
    <w:next w:val="a0"/>
    <w:rsid w:val="00EA1B0E"/>
    <w:pPr>
      <w:keepNext/>
      <w:pageBreakBefore/>
      <w:suppressAutoHyphens/>
      <w:spacing w:after="360" w:line="288" w:lineRule="auto"/>
      <w:ind w:left="851" w:right="851"/>
      <w:jc w:val="center"/>
    </w:pPr>
    <w:rPr>
      <w:rFonts w:ascii="Tahoma" w:hAnsi="Tahoma" w:cs="Calibri (Основной текст)"/>
      <w:b/>
      <w:caps/>
      <w:sz w:val="20"/>
      <w:lang w:val="en-US"/>
    </w:rPr>
  </w:style>
  <w:style w:type="paragraph" w:customStyle="1" w:styleId="affff3">
    <w:name w:val="Рис"/>
    <w:next w:val="afd"/>
    <w:rsid w:val="00EA1B0E"/>
    <w:pPr>
      <w:keepNext/>
      <w:keepLines/>
      <w:spacing w:before="240" w:after="120" w:line="240" w:lineRule="auto"/>
      <w:jc w:val="center"/>
    </w:pPr>
    <w:rPr>
      <w:rFonts w:ascii="Tahoma" w:hAnsi="Tahoma"/>
      <w:smallCaps/>
      <w:noProof/>
      <w:szCs w:val="20"/>
      <w:lang w:val="en-US"/>
    </w:rPr>
  </w:style>
  <w:style w:type="paragraph" w:customStyle="1" w:styleId="affff4">
    <w:name w:val="Рис Имя"/>
    <w:basedOn w:val="a0"/>
    <w:next w:val="affff3"/>
    <w:rsid w:val="00EA1B0E"/>
    <w:pPr>
      <w:keepLines/>
      <w:spacing w:before="240" w:after="360" w:line="288" w:lineRule="auto"/>
      <w:jc w:val="center"/>
    </w:pPr>
    <w:rPr>
      <w:rFonts w:ascii="Tahoma" w:hAnsi="Tahoma" w:cs="Calibri (Основной текст)"/>
      <w:sz w:val="20"/>
      <w:lang w:val="en-US"/>
    </w:rPr>
  </w:style>
  <w:style w:type="paragraph" w:customStyle="1" w:styleId="affff5">
    <w:name w:val="Рис Текст"/>
    <w:basedOn w:val="a0"/>
    <w:rsid w:val="00EA1B0E"/>
    <w:pPr>
      <w:keepLines/>
      <w:tabs>
        <w:tab w:val="num" w:pos="720"/>
      </w:tabs>
      <w:spacing w:before="120"/>
      <w:ind w:left="720" w:right="851" w:hanging="720"/>
    </w:pPr>
    <w:rPr>
      <w:rFonts w:ascii="Tahoma" w:hAnsi="Tahoma" w:cs="Calibri (Основной текст)"/>
      <w:sz w:val="20"/>
      <w:lang w:val="en-US"/>
    </w:rPr>
  </w:style>
  <w:style w:type="paragraph" w:customStyle="1" w:styleId="affff6">
    <w:name w:val="Содержание"/>
    <w:basedOn w:val="a0"/>
    <w:next w:val="a0"/>
    <w:rsid w:val="00EA1B0E"/>
    <w:pPr>
      <w:keepNext/>
      <w:pageBreakBefore/>
      <w:suppressAutoHyphens/>
      <w:spacing w:before="240" w:after="240"/>
      <w:jc w:val="center"/>
    </w:pPr>
    <w:rPr>
      <w:rFonts w:ascii="Tahoma" w:hAnsi="Tahoma" w:cs="Calibri (Основной текст)"/>
      <w:b/>
      <w:caps/>
      <w:sz w:val="20"/>
      <w:lang w:val="en-US"/>
    </w:rPr>
  </w:style>
  <w:style w:type="paragraph" w:customStyle="1" w:styleId="1f6">
    <w:name w:val="Маркированный 1 уровень"/>
    <w:rsid w:val="00EA1B0E"/>
    <w:pPr>
      <w:tabs>
        <w:tab w:val="num" w:pos="720"/>
      </w:tabs>
      <w:spacing w:before="60" w:after="60" w:line="288" w:lineRule="auto"/>
      <w:ind w:left="720" w:hanging="720"/>
    </w:pPr>
    <w:rPr>
      <w:rFonts w:ascii="Tahoma" w:hAnsi="Tahoma"/>
      <w:smallCaps/>
      <w:snapToGrid w:val="0"/>
      <w:spacing w:val="2"/>
      <w:lang w:val="en-US"/>
    </w:rPr>
  </w:style>
  <w:style w:type="character" w:customStyle="1" w:styleId="1f7">
    <w:name w:val="Список_1) Знак"/>
    <w:link w:val="1"/>
    <w:locked/>
    <w:rsid w:val="00EA1B0E"/>
    <w:rPr>
      <w:rFonts w:ascii="Arial" w:hAnsi="Arial"/>
      <w:szCs w:val="20"/>
    </w:rPr>
  </w:style>
  <w:style w:type="paragraph" w:customStyle="1" w:styleId="1">
    <w:name w:val="Список_1)"/>
    <w:basedOn w:val="a0"/>
    <w:link w:val="1f7"/>
    <w:rsid w:val="001D5A12"/>
    <w:pPr>
      <w:numPr>
        <w:numId w:val="11"/>
      </w:numPr>
    </w:pPr>
  </w:style>
  <w:style w:type="paragraph" w:customStyle="1" w:styleId="1f8">
    <w:name w:val="Список_1."/>
    <w:basedOn w:val="a0"/>
    <w:rsid w:val="00EA1B0E"/>
    <w:pPr>
      <w:tabs>
        <w:tab w:val="num" w:pos="720"/>
      </w:tabs>
      <w:spacing w:line="288" w:lineRule="auto"/>
      <w:ind w:left="720"/>
    </w:pPr>
    <w:rPr>
      <w:rFonts w:ascii="Tahoma" w:hAnsi="Tahoma" w:cs="Calibri (Основной текст)"/>
      <w:sz w:val="20"/>
      <w:lang w:val="en-US"/>
    </w:rPr>
  </w:style>
  <w:style w:type="paragraph" w:customStyle="1" w:styleId="1f9">
    <w:name w:val="ТИТ1"/>
    <w:basedOn w:val="afd"/>
    <w:rsid w:val="00EA1B0E"/>
    <w:pPr>
      <w:suppressAutoHyphens/>
      <w:spacing w:before="60" w:after="60" w:line="360" w:lineRule="auto"/>
      <w:ind w:left="851" w:right="851" w:firstLine="0"/>
      <w:jc w:val="center"/>
    </w:pPr>
    <w:rPr>
      <w:b/>
      <w:caps/>
    </w:rPr>
  </w:style>
  <w:style w:type="paragraph" w:customStyle="1" w:styleId="26">
    <w:name w:val="Тит2"/>
    <w:basedOn w:val="1f9"/>
    <w:rsid w:val="00EA1B0E"/>
    <w:rPr>
      <w:caps w:val="0"/>
    </w:rPr>
  </w:style>
  <w:style w:type="paragraph" w:customStyle="1" w:styleId="35">
    <w:name w:val="Тит3"/>
    <w:basedOn w:val="26"/>
    <w:rsid w:val="00EA1B0E"/>
    <w:pPr>
      <w:spacing w:before="0" w:after="0" w:line="240" w:lineRule="auto"/>
    </w:pPr>
    <w:rPr>
      <w:b w:val="0"/>
    </w:rPr>
  </w:style>
  <w:style w:type="paragraph" w:customStyle="1" w:styleId="1fa">
    <w:name w:val="Прил_Заголовок_1"/>
    <w:basedOn w:val="12"/>
    <w:rsid w:val="00EA1B0E"/>
    <w:pPr>
      <w:keepLines w:val="0"/>
      <w:tabs>
        <w:tab w:val="num" w:pos="720"/>
      </w:tabs>
      <w:suppressAutoHyphens/>
      <w:spacing w:before="120" w:after="240" w:line="288" w:lineRule="auto"/>
      <w:ind w:left="720" w:right="454" w:hanging="720"/>
      <w:jc w:val="center"/>
    </w:pPr>
    <w:rPr>
      <w:rFonts w:ascii="Tahoma" w:eastAsia="MS ????" w:hAnsi="Tahoma" w:cs="Calibri (Основной текст)"/>
      <w:b w:val="0"/>
      <w:bCs/>
      <w:color w:val="000000"/>
      <w:szCs w:val="20"/>
      <w:lang w:val="en-US" w:eastAsia="ar-SA"/>
    </w:rPr>
  </w:style>
  <w:style w:type="paragraph" w:customStyle="1" w:styleId="Numpage8">
    <w:name w:val="Num page 8"/>
    <w:rsid w:val="00EA1B0E"/>
    <w:pPr>
      <w:widowControl w:val="0"/>
      <w:spacing w:after="0" w:line="240" w:lineRule="auto"/>
      <w:jc w:val="center"/>
    </w:pPr>
    <w:rPr>
      <w:rFonts w:ascii="Tahoma" w:hAnsi="Tahoma"/>
      <w:smallCaps/>
      <w:sz w:val="16"/>
      <w:szCs w:val="20"/>
      <w:lang w:val="en-US"/>
    </w:rPr>
  </w:style>
  <w:style w:type="paragraph" w:customStyle="1" w:styleId="Head12L">
    <w:name w:val="Head 12L"/>
    <w:basedOn w:val="Head10L"/>
    <w:rsid w:val="00EA1B0E"/>
    <w:rPr>
      <w:sz w:val="24"/>
    </w:rPr>
  </w:style>
  <w:style w:type="paragraph" w:customStyle="1" w:styleId="27">
    <w:name w:val="Маркированный 2 уровень"/>
    <w:basedOn w:val="1f6"/>
    <w:qFormat/>
    <w:rsid w:val="00EA1B0E"/>
    <w:pPr>
      <w:ind w:left="1276"/>
    </w:pPr>
  </w:style>
  <w:style w:type="paragraph" w:customStyle="1" w:styleId="36">
    <w:name w:val="Маркированный 3 уровень"/>
    <w:basedOn w:val="1f6"/>
    <w:qFormat/>
    <w:rsid w:val="00EA1B0E"/>
    <w:pPr>
      <w:ind w:left="1701"/>
    </w:pPr>
  </w:style>
  <w:style w:type="paragraph" w:customStyle="1" w:styleId="40">
    <w:name w:val="Маркированный 4 уровень"/>
    <w:basedOn w:val="36"/>
    <w:qFormat/>
    <w:rsid w:val="00EA1B0E"/>
    <w:pPr>
      <w:numPr>
        <w:numId w:val="4"/>
      </w:numPr>
      <w:ind w:left="2410"/>
    </w:pPr>
    <w:rPr>
      <w:rFonts w:ascii="Times New Roman" w:hAnsi="Times New Roman"/>
      <w:sz w:val="28"/>
      <w:lang w:val="ru-RU"/>
    </w:rPr>
  </w:style>
  <w:style w:type="paragraph" w:customStyle="1" w:styleId="28">
    <w:name w:val="Нумерованный 2 уровень"/>
    <w:basedOn w:val="a0"/>
    <w:rsid w:val="00EA1B0E"/>
    <w:pPr>
      <w:tabs>
        <w:tab w:val="num" w:pos="720"/>
      </w:tabs>
      <w:ind w:left="720" w:hanging="720"/>
    </w:pPr>
    <w:rPr>
      <w:rFonts w:ascii="Tahoma" w:hAnsi="Tahoma" w:cs="Calibri (Основной текст)"/>
      <w:sz w:val="20"/>
      <w:lang w:val="en-US"/>
    </w:rPr>
  </w:style>
  <w:style w:type="character" w:customStyle="1" w:styleId="affff7">
    <w:name w:val="Примечание (текст) Знак"/>
    <w:link w:val="affff8"/>
    <w:locked/>
    <w:rsid w:val="00EA1B0E"/>
    <w:rPr>
      <w:rFonts w:eastAsia="Times New Roman" w:cs="Times New Roman"/>
      <w:sz w:val="20"/>
    </w:rPr>
  </w:style>
  <w:style w:type="paragraph" w:customStyle="1" w:styleId="affff8">
    <w:name w:val="Примечание (текст)"/>
    <w:basedOn w:val="a0"/>
    <w:link w:val="affff7"/>
    <w:rsid w:val="00EA1B0E"/>
    <w:pPr>
      <w:pBdr>
        <w:top w:val="dashed" w:sz="4" w:space="6" w:color="auto"/>
        <w:left w:val="dashed" w:sz="4" w:space="6" w:color="auto"/>
        <w:bottom w:val="dashed" w:sz="4" w:space="6" w:color="auto"/>
        <w:right w:val="dashed" w:sz="4" w:space="6" w:color="auto"/>
      </w:pBdr>
      <w:spacing w:before="120"/>
      <w:ind w:left="567"/>
    </w:pPr>
    <w:rPr>
      <w:sz w:val="20"/>
    </w:rPr>
  </w:style>
  <w:style w:type="character" w:customStyle="1" w:styleId="affff9">
    <w:name w:val="Важно! Знак"/>
    <w:link w:val="affffa"/>
    <w:locked/>
    <w:rsid w:val="00EA1B0E"/>
    <w:rPr>
      <w:rFonts w:eastAsia="Times New Roman" w:cs="Times New Roman"/>
      <w:b/>
      <w:color w:val="E02020"/>
      <w:sz w:val="20"/>
    </w:rPr>
  </w:style>
  <w:style w:type="paragraph" w:customStyle="1" w:styleId="affffa">
    <w:name w:val="Важно!"/>
    <w:basedOn w:val="a0"/>
    <w:link w:val="affff9"/>
    <w:rsid w:val="00EA1B0E"/>
    <w:pPr>
      <w:keepNext/>
      <w:pBdr>
        <w:top w:val="dashed" w:sz="4" w:space="6" w:color="auto"/>
        <w:left w:val="dashed" w:sz="4" w:space="6" w:color="auto"/>
        <w:bottom w:val="dashed" w:sz="4" w:space="6" w:color="auto"/>
        <w:right w:val="dashed" w:sz="4" w:space="6" w:color="auto"/>
      </w:pBdr>
      <w:spacing w:before="240"/>
      <w:ind w:left="567"/>
    </w:pPr>
    <w:rPr>
      <w:b/>
      <w:color w:val="E02020"/>
      <w:sz w:val="20"/>
    </w:rPr>
  </w:style>
  <w:style w:type="paragraph" w:customStyle="1" w:styleId="affffb">
    <w:name w:val="К сведению"/>
    <w:basedOn w:val="a0"/>
    <w:next w:val="affff8"/>
    <w:rsid w:val="00EA1B0E"/>
    <w:pPr>
      <w:pBdr>
        <w:top w:val="dashed" w:sz="4" w:space="6" w:color="auto"/>
        <w:left w:val="dashed" w:sz="4" w:space="6" w:color="auto"/>
        <w:bottom w:val="dashed" w:sz="4" w:space="6" w:color="auto"/>
        <w:right w:val="dashed" w:sz="4" w:space="6" w:color="auto"/>
      </w:pBdr>
      <w:spacing w:before="240"/>
      <w:ind w:left="567" w:right="567"/>
    </w:pPr>
    <w:rPr>
      <w:rFonts w:ascii="Tahoma" w:hAnsi="Tahoma" w:cs="Calibri (Основной текст)"/>
      <w:b/>
      <w:sz w:val="20"/>
      <w:lang w:val="en-US"/>
    </w:rPr>
  </w:style>
  <w:style w:type="character" w:customStyle="1" w:styleId="affffc">
    <w:name w:val="Пример Знак"/>
    <w:link w:val="affffd"/>
    <w:locked/>
    <w:rsid w:val="00EA1B0E"/>
    <w:rPr>
      <w:rFonts w:eastAsia="Times New Roman" w:cs="Times New Roman"/>
      <w:b/>
      <w:color w:val="1E5C3D"/>
      <w:sz w:val="20"/>
      <w:szCs w:val="20"/>
    </w:rPr>
  </w:style>
  <w:style w:type="paragraph" w:customStyle="1" w:styleId="affffd">
    <w:name w:val="Пример"/>
    <w:basedOn w:val="a0"/>
    <w:link w:val="affffc"/>
    <w:rsid w:val="00EA1B0E"/>
    <w:pPr>
      <w:keepNext/>
      <w:pBdr>
        <w:top w:val="dashed" w:sz="4" w:space="6" w:color="auto"/>
        <w:left w:val="dashed" w:sz="4" w:space="6" w:color="auto"/>
        <w:bottom w:val="dashed" w:sz="4" w:space="6" w:color="auto"/>
        <w:right w:val="dashed" w:sz="4" w:space="6" w:color="auto"/>
      </w:pBdr>
      <w:spacing w:before="240"/>
      <w:ind w:left="567"/>
    </w:pPr>
    <w:rPr>
      <w:b/>
      <w:color w:val="1E5C3D"/>
      <w:sz w:val="20"/>
    </w:rPr>
  </w:style>
  <w:style w:type="paragraph" w:customStyle="1" w:styleId="111">
    <w:name w:val="Стиль_1.1)"/>
    <w:basedOn w:val="1"/>
    <w:autoRedefine/>
    <w:qFormat/>
    <w:rsid w:val="00EA1B0E"/>
  </w:style>
  <w:style w:type="paragraph" w:customStyle="1" w:styleId="affffe">
    <w:name w:val="Название приложения"/>
    <w:basedOn w:val="afa"/>
    <w:qFormat/>
    <w:rsid w:val="00EA1B0E"/>
    <w:pPr>
      <w:keepNext/>
      <w:spacing w:before="240" w:after="120"/>
      <w:jc w:val="center"/>
    </w:pPr>
    <w:rPr>
      <w:rFonts w:ascii="Tahoma" w:hAnsi="Tahoma" w:cs="Calibri (Основной текст)"/>
      <w:b w:val="0"/>
      <w:i/>
      <w:iCs/>
      <w:caps/>
      <w:color w:val="auto"/>
      <w:sz w:val="20"/>
      <w:szCs w:val="20"/>
      <w:lang w:val="en-US"/>
    </w:rPr>
  </w:style>
  <w:style w:type="paragraph" w:customStyle="1" w:styleId="afffff">
    <w:name w:val="Сноска"/>
    <w:basedOn w:val="af7"/>
    <w:qFormat/>
    <w:rsid w:val="00EA1B0E"/>
    <w:rPr>
      <w:rFonts w:ascii="Tahoma" w:hAnsi="Tahoma" w:cs="Calibri (Основной текст)"/>
      <w:lang w:val="en-US"/>
    </w:rPr>
  </w:style>
  <w:style w:type="character" w:customStyle="1" w:styleId="Bold">
    <w:name w:val="Текст_Bold"/>
    <w:rsid w:val="00EA1B0E"/>
    <w:rPr>
      <w:rFonts w:ascii="Tahoma" w:hAnsi="Tahoma"/>
      <w:b/>
    </w:rPr>
  </w:style>
  <w:style w:type="character" w:customStyle="1" w:styleId="1fb">
    <w:name w:val="Выдел_1"/>
    <w:rsid w:val="00EA1B0E"/>
    <w:rPr>
      <w:rFonts w:ascii="Tahoma" w:hAnsi="Tahoma"/>
      <w:i/>
      <w:spacing w:val="8"/>
      <w:kern w:val="0"/>
      <w:position w:val="0"/>
      <w:sz w:val="24"/>
      <w:szCs w:val="24"/>
    </w:rPr>
  </w:style>
  <w:style w:type="character" w:customStyle="1" w:styleId="29">
    <w:name w:val="Код_2"/>
    <w:rsid w:val="00EA1B0E"/>
    <w:rPr>
      <w:rFonts w:ascii="Courier New" w:hAnsi="Courier New"/>
      <w:spacing w:val="-2"/>
      <w:position w:val="0"/>
      <w:sz w:val="23"/>
      <w:szCs w:val="23"/>
      <w:lang w:val="en-US" w:eastAsia="en-US" w:bidi="ar-SA"/>
    </w:rPr>
  </w:style>
  <w:style w:type="character" w:customStyle="1" w:styleId="afffff0">
    <w:name w:val="Кмд_польз"/>
    <w:rsid w:val="00EA1B0E"/>
    <w:rPr>
      <w:rFonts w:ascii="Courier New" w:hAnsi="Courier New"/>
      <w:b/>
      <w:sz w:val="20"/>
    </w:rPr>
  </w:style>
  <w:style w:type="character" w:styleId="afffff1">
    <w:name w:val="Strong"/>
    <w:basedOn w:val="a1"/>
    <w:uiPriority w:val="22"/>
    <w:qFormat/>
    <w:rsid w:val="00EA1B0E"/>
    <w:rPr>
      <w:b/>
      <w:bCs/>
    </w:rPr>
  </w:style>
  <w:style w:type="paragraph" w:styleId="afffff2">
    <w:name w:val="Subtitle"/>
    <w:basedOn w:val="a0"/>
    <w:next w:val="a0"/>
    <w:link w:val="afffff3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fffff3">
    <w:name w:val="Подзаголовок Знак"/>
    <w:basedOn w:val="a1"/>
    <w:link w:val="afffff2"/>
    <w:rsid w:val="00EA1B0E"/>
    <w:rPr>
      <w:rFonts w:ascii="Georgia" w:eastAsia="Georgia" w:hAnsi="Georgia" w:cs="Georgia"/>
      <w:i/>
      <w:color w:val="666666"/>
      <w:sz w:val="48"/>
      <w:szCs w:val="48"/>
      <w:lang w:val="en-US"/>
    </w:rPr>
  </w:style>
  <w:style w:type="paragraph" w:customStyle="1" w:styleId="afffff4">
    <w:name w:val="Название Модуля/ Подсистемы"/>
    <w:basedOn w:val="1d"/>
    <w:next w:val="1d"/>
    <w:link w:val="afffff5"/>
    <w:rsid w:val="00EA1B0E"/>
    <w:pPr>
      <w:spacing w:before="0"/>
      <w:contextualSpacing w:val="0"/>
      <w:jc w:val="center"/>
    </w:pPr>
    <w:rPr>
      <w:rFonts w:ascii="Tahoma" w:hAnsi="Tahoma"/>
      <w:caps/>
      <w:smallCaps/>
      <w:sz w:val="52"/>
      <w:szCs w:val="48"/>
      <w:lang w:val="en-US"/>
    </w:rPr>
  </w:style>
  <w:style w:type="character" w:customStyle="1" w:styleId="afffff5">
    <w:name w:val="Название Модуля/ Подсистемы Знак Знак"/>
    <w:link w:val="afffff4"/>
    <w:rsid w:val="00EA1B0E"/>
    <w:rPr>
      <w:rFonts w:ascii="Tahoma" w:eastAsia="Times New Roman" w:hAnsi="Tahoma" w:cs="Times New Roman"/>
      <w:caps/>
      <w:smallCaps/>
      <w:sz w:val="52"/>
      <w:szCs w:val="48"/>
      <w:lang w:val="en-US" w:eastAsia="ru-RU"/>
    </w:rPr>
  </w:style>
  <w:style w:type="paragraph" w:customStyle="1" w:styleId="afffff6">
    <w:name w:val="Надпись ТЛ и ЛУ"/>
    <w:basedOn w:val="1d"/>
    <w:next w:val="1d"/>
    <w:link w:val="afffff7"/>
    <w:rsid w:val="00EA1B0E"/>
    <w:pPr>
      <w:spacing w:before="0"/>
      <w:contextualSpacing w:val="0"/>
      <w:jc w:val="center"/>
    </w:pPr>
    <w:rPr>
      <w:rFonts w:ascii="Tahoma" w:hAnsi="Tahoma"/>
      <w:smallCaps/>
      <w:sz w:val="32"/>
      <w:szCs w:val="36"/>
      <w:lang w:val="en-US"/>
    </w:rPr>
  </w:style>
  <w:style w:type="character" w:customStyle="1" w:styleId="afffff7">
    <w:name w:val="Надпись ТЛ и ЛУ Знак Знак"/>
    <w:link w:val="afffff6"/>
    <w:rsid w:val="00EA1B0E"/>
    <w:rPr>
      <w:rFonts w:ascii="Tahoma" w:eastAsia="Times New Roman" w:hAnsi="Tahoma" w:cs="Times New Roman"/>
      <w:smallCaps/>
      <w:sz w:val="32"/>
      <w:szCs w:val="36"/>
      <w:lang w:val="en-US" w:eastAsia="ru-RU"/>
    </w:rPr>
  </w:style>
  <w:style w:type="paragraph" w:customStyle="1" w:styleId="afffff8">
    <w:name w:val="Наименование документа"/>
    <w:basedOn w:val="1d"/>
    <w:next w:val="1d"/>
    <w:rsid w:val="00EA1B0E"/>
    <w:pPr>
      <w:spacing w:before="720"/>
      <w:contextualSpacing w:val="0"/>
      <w:jc w:val="center"/>
    </w:pPr>
    <w:rPr>
      <w:rFonts w:ascii="Tahoma" w:hAnsi="Tahoma"/>
      <w:caps/>
      <w:smallCaps/>
      <w:sz w:val="32"/>
      <w:szCs w:val="32"/>
      <w:lang w:val="en-US"/>
    </w:rPr>
  </w:style>
  <w:style w:type="paragraph" w:customStyle="1" w:styleId="afffff9">
    <w:name w:val="Пометка о конфиденциальности"/>
    <w:basedOn w:val="1d"/>
    <w:next w:val="1d"/>
    <w:rsid w:val="00EA1B0E"/>
    <w:pPr>
      <w:spacing w:before="0"/>
      <w:contextualSpacing w:val="0"/>
      <w:jc w:val="center"/>
    </w:pPr>
    <w:rPr>
      <w:rFonts w:ascii="Tahoma" w:hAnsi="Tahoma"/>
      <w:b/>
      <w:smallCaps/>
      <w:szCs w:val="24"/>
      <w:lang w:val="en-US"/>
    </w:rPr>
  </w:style>
  <w:style w:type="paragraph" w:customStyle="1" w:styleId="afffffa">
    <w:name w:val="Термин"/>
    <w:basedOn w:val="1d"/>
    <w:next w:val="1d"/>
    <w:link w:val="afffffb"/>
    <w:rsid w:val="00EA1B0E"/>
    <w:pPr>
      <w:spacing w:before="0"/>
      <w:contextualSpacing w:val="0"/>
    </w:pPr>
    <w:rPr>
      <w:rFonts w:ascii="Tahoma" w:hAnsi="Tahoma" w:cs="Tahoma"/>
      <w:b/>
      <w:i/>
      <w:smallCaps/>
      <w:sz w:val="20"/>
      <w:szCs w:val="24"/>
      <w:lang w:val="en-US"/>
    </w:rPr>
  </w:style>
  <w:style w:type="character" w:customStyle="1" w:styleId="afffffb">
    <w:name w:val="Термин Знак"/>
    <w:link w:val="afffffa"/>
    <w:rsid w:val="00EA1B0E"/>
    <w:rPr>
      <w:rFonts w:ascii="Tahoma" w:eastAsia="Times New Roman" w:hAnsi="Tahoma" w:cs="Tahoma"/>
      <w:b/>
      <w:i/>
      <w:smallCaps/>
      <w:sz w:val="20"/>
      <w:szCs w:val="24"/>
      <w:lang w:val="en-US" w:eastAsia="ru-RU"/>
    </w:rPr>
  </w:style>
  <w:style w:type="character" w:customStyle="1" w:styleId="UnresolvedMention1">
    <w:name w:val="Unresolved Mention1"/>
    <w:basedOn w:val="a1"/>
    <w:uiPriority w:val="99"/>
    <w:semiHidden/>
    <w:unhideWhenUsed/>
    <w:rsid w:val="00EA1B0E"/>
    <w:rPr>
      <w:color w:val="605E5C"/>
      <w:shd w:val="clear" w:color="auto" w:fill="E1DFDD"/>
    </w:rPr>
  </w:style>
  <w:style w:type="paragraph" w:customStyle="1" w:styleId="2a">
    <w:name w:val="Заголовок 2 уровня"/>
    <w:basedOn w:val="20"/>
    <w:next w:val="a0"/>
    <w:link w:val="2b"/>
    <w:qFormat/>
    <w:rsid w:val="00EA1B0E"/>
    <w:pPr>
      <w:spacing w:before="240" w:after="240" w:line="240" w:lineRule="auto"/>
      <w:ind w:left="643"/>
      <w:contextualSpacing/>
    </w:pPr>
    <w:rPr>
      <w:rFonts w:eastAsia="MS ????" w:cs="Calibri (Основной текст)"/>
      <w:b w:val="0"/>
      <w:bCs/>
      <w:sz w:val="28"/>
      <w:lang w:eastAsia="ar-SA"/>
    </w:rPr>
  </w:style>
  <w:style w:type="character" w:customStyle="1" w:styleId="2b">
    <w:name w:val="Заголовок 2 уровня Знак"/>
    <w:link w:val="2a"/>
    <w:rsid w:val="00EA1B0E"/>
    <w:rPr>
      <w:rFonts w:ascii="Arial" w:eastAsia="MS ????" w:hAnsi="Arial" w:cs="Calibri (Основной текст)"/>
      <w:bCs/>
      <w:sz w:val="28"/>
      <w:szCs w:val="20"/>
      <w:lang w:eastAsia="ar-SA"/>
    </w:rPr>
  </w:style>
  <w:style w:type="paragraph" w:customStyle="1" w:styleId="a">
    <w:name w:val="АбзацСписка"/>
    <w:basedOn w:val="a0"/>
    <w:qFormat/>
    <w:rsid w:val="00EA1B0E"/>
    <w:pPr>
      <w:numPr>
        <w:ilvl w:val="1"/>
        <w:numId w:val="2"/>
      </w:numPr>
    </w:pPr>
    <w:rPr>
      <w:rFonts w:eastAsia="Open Sans" w:cs="Open Sans"/>
      <w:sz w:val="20"/>
    </w:rPr>
  </w:style>
  <w:style w:type="paragraph" w:customStyle="1" w:styleId="afffffc">
    <w:name w:val="_Титул_Утвеждаю"/>
    <w:basedOn w:val="a0"/>
    <w:next w:val="a0"/>
    <w:rsid w:val="00EA1B0E"/>
    <w:rPr>
      <w:rFonts w:cs="Calibri (Основной текст)"/>
      <w:sz w:val="20"/>
    </w:rPr>
  </w:style>
  <w:style w:type="paragraph" w:customStyle="1" w:styleId="afffffd">
    <w:name w:val="_Титул_Название системы полное"/>
    <w:basedOn w:val="a0"/>
    <w:next w:val="a0"/>
    <w:rsid w:val="00EA1B0E"/>
    <w:pPr>
      <w:suppressAutoHyphens/>
      <w:jc w:val="center"/>
    </w:pPr>
    <w:rPr>
      <w:rFonts w:cs="Calibri (Основной текст)"/>
      <w:b/>
      <w:sz w:val="20"/>
      <w:szCs w:val="32"/>
    </w:rPr>
  </w:style>
  <w:style w:type="paragraph" w:customStyle="1" w:styleId="afffffe">
    <w:name w:val="_Заголовок без нумерации не в оглавлении"/>
    <w:basedOn w:val="a0"/>
    <w:next w:val="a0"/>
    <w:link w:val="affffff"/>
    <w:rsid w:val="00EA1B0E"/>
    <w:pPr>
      <w:pageBreakBefore/>
      <w:widowControl w:val="0"/>
      <w:autoSpaceDN w:val="0"/>
      <w:adjustRightInd w:val="0"/>
      <w:spacing w:before="480" w:after="360"/>
      <w:jc w:val="center"/>
      <w:textAlignment w:val="baseline"/>
    </w:pPr>
    <w:rPr>
      <w:rFonts w:cs="Calibri (Основной текст)"/>
      <w:b/>
      <w:caps/>
      <w:spacing w:val="20"/>
      <w:sz w:val="20"/>
    </w:rPr>
  </w:style>
  <w:style w:type="character" w:customStyle="1" w:styleId="affffff">
    <w:name w:val="_Заголовок без нумерации не в оглавлении Знак"/>
    <w:link w:val="afffffe"/>
    <w:rsid w:val="00EA1B0E"/>
    <w:rPr>
      <w:rFonts w:ascii="Times New Roman" w:hAnsi="Times New Roman" w:cs="Calibri (Основной текст)"/>
      <w:b/>
      <w:caps/>
      <w:spacing w:val="20"/>
      <w:sz w:val="20"/>
      <w:szCs w:val="20"/>
    </w:rPr>
  </w:style>
  <w:style w:type="paragraph" w:customStyle="1" w:styleId="affffff0">
    <w:name w:val="_Заголовок без нумерации в оглавлении"/>
    <w:basedOn w:val="a0"/>
    <w:next w:val="afb"/>
    <w:rsid w:val="00EA1B0E"/>
    <w:pPr>
      <w:keepNext/>
      <w:keepLines/>
      <w:pageBreakBefore/>
      <w:spacing w:before="120" w:after="360"/>
      <w:jc w:val="center"/>
      <w:outlineLvl w:val="0"/>
    </w:pPr>
    <w:rPr>
      <w:rFonts w:cs="Calibri (Основной текст)"/>
      <w:b/>
      <w:caps/>
      <w:sz w:val="20"/>
      <w:szCs w:val="32"/>
    </w:rPr>
  </w:style>
  <w:style w:type="paragraph" w:customStyle="1" w:styleId="affffff1">
    <w:name w:val="_Табл_Заголовок"/>
    <w:basedOn w:val="a0"/>
    <w:rsid w:val="00EA1B0E"/>
    <w:pPr>
      <w:keepNext/>
      <w:spacing w:before="120"/>
      <w:jc w:val="center"/>
    </w:pPr>
    <w:rPr>
      <w:rFonts w:eastAsia="Calibri" w:cs="Calibri (Основной текст)"/>
      <w:b/>
      <w:sz w:val="20"/>
    </w:rPr>
  </w:style>
  <w:style w:type="paragraph" w:customStyle="1" w:styleId="affffff2">
    <w:name w:val="_Табл_Текст_лев"/>
    <w:basedOn w:val="a0"/>
    <w:rsid w:val="00EA1B0E"/>
    <w:rPr>
      <w:rFonts w:cs="Calibri (Основной текст)"/>
      <w:sz w:val="20"/>
    </w:rPr>
  </w:style>
  <w:style w:type="paragraph" w:customStyle="1" w:styleId="11">
    <w:name w:val="Маркированный 1 ур"/>
    <w:basedOn w:val="a0"/>
    <w:qFormat/>
    <w:rsid w:val="00EA1B0E"/>
    <w:pPr>
      <w:numPr>
        <w:numId w:val="1"/>
      </w:numPr>
      <w:contextualSpacing/>
    </w:pPr>
    <w:rPr>
      <w:rFonts w:eastAsia="Calibri" w:cs="Calibri (Основной текст)"/>
      <w:sz w:val="20"/>
    </w:rPr>
  </w:style>
  <w:style w:type="paragraph" w:customStyle="1" w:styleId="affffff3">
    <w:name w:val="_Рисунок_название"/>
    <w:basedOn w:val="a0"/>
    <w:next w:val="afb"/>
    <w:qFormat/>
    <w:rsid w:val="00EA1B0E"/>
    <w:pPr>
      <w:spacing w:after="40"/>
      <w:jc w:val="center"/>
    </w:pPr>
    <w:rPr>
      <w:rFonts w:eastAsia="Calibri" w:cs="Calibri (Основной текст)"/>
      <w:sz w:val="20"/>
    </w:rPr>
  </w:style>
  <w:style w:type="paragraph" w:customStyle="1" w:styleId="affffff4">
    <w:name w:val="_Табл_Название"/>
    <w:basedOn w:val="a0"/>
    <w:rsid w:val="00EA1B0E"/>
    <w:pPr>
      <w:keepNext/>
      <w:keepLines/>
      <w:suppressAutoHyphens/>
      <w:autoSpaceDN w:val="0"/>
      <w:adjustRightInd w:val="0"/>
      <w:spacing w:before="240" w:after="240"/>
      <w:textAlignment w:val="baseline"/>
    </w:pPr>
    <w:rPr>
      <w:rFonts w:cs="Calibri (Основной текст)"/>
      <w:sz w:val="20"/>
    </w:rPr>
  </w:style>
  <w:style w:type="paragraph" w:customStyle="1" w:styleId="2">
    <w:name w:val="Маркированный 2 ур"/>
    <w:basedOn w:val="a0"/>
    <w:qFormat/>
    <w:rsid w:val="00EA1B0E"/>
    <w:pPr>
      <w:numPr>
        <w:numId w:val="3"/>
      </w:numPr>
      <w:autoSpaceDN w:val="0"/>
      <w:adjustRightInd w:val="0"/>
      <w:textAlignment w:val="baseline"/>
    </w:pPr>
    <w:rPr>
      <w:rFonts w:cs="Calibri (Основной текст)"/>
      <w:sz w:val="20"/>
      <w:szCs w:val="26"/>
    </w:rPr>
  </w:style>
  <w:style w:type="paragraph" w:customStyle="1" w:styleId="3">
    <w:name w:val="Маркированный 3 ур"/>
    <w:basedOn w:val="a0"/>
    <w:rsid w:val="00EA1B0E"/>
    <w:pPr>
      <w:numPr>
        <w:numId w:val="5"/>
      </w:numPr>
      <w:autoSpaceDN w:val="0"/>
      <w:adjustRightInd w:val="0"/>
      <w:textAlignment w:val="baseline"/>
    </w:pPr>
    <w:rPr>
      <w:rFonts w:cs="Calibri (Основной текст)"/>
      <w:sz w:val="20"/>
    </w:rPr>
  </w:style>
  <w:style w:type="paragraph" w:customStyle="1" w:styleId="52">
    <w:name w:val="Маркированный 5 уровень"/>
    <w:basedOn w:val="40"/>
    <w:rsid w:val="00EA1B0E"/>
    <w:pPr>
      <w:ind w:left="3119"/>
    </w:pPr>
  </w:style>
  <w:style w:type="paragraph" w:customStyle="1" w:styleId="10">
    <w:name w:val="_Маркированный список уровня 1"/>
    <w:basedOn w:val="a0"/>
    <w:link w:val="1fc"/>
    <w:qFormat/>
    <w:rsid w:val="00EA1B0E"/>
    <w:pPr>
      <w:numPr>
        <w:numId w:val="6"/>
      </w:numPr>
      <w:autoSpaceDN w:val="0"/>
      <w:adjustRightInd w:val="0"/>
      <w:textAlignment w:val="baseline"/>
    </w:pPr>
    <w:rPr>
      <w:rFonts w:cs="Calibri (Основной текст)"/>
      <w:sz w:val="20"/>
      <w:lang w:eastAsia="x-none"/>
    </w:rPr>
  </w:style>
  <w:style w:type="character" w:customStyle="1" w:styleId="1fc">
    <w:name w:val="_Маркированный список уровня 1 Знак"/>
    <w:link w:val="10"/>
    <w:rsid w:val="00EA1B0E"/>
    <w:rPr>
      <w:rFonts w:ascii="Arial" w:hAnsi="Arial" w:cs="Calibri (Основной текст)"/>
      <w:sz w:val="20"/>
      <w:szCs w:val="20"/>
      <w:lang w:eastAsia="x-none"/>
    </w:rPr>
  </w:style>
  <w:style w:type="paragraph" w:customStyle="1" w:styleId="affffff5">
    <w:name w:val="_ТЛ_Утв_Согл"/>
    <w:basedOn w:val="a0"/>
    <w:qFormat/>
    <w:rsid w:val="00EA1B0E"/>
    <w:pPr>
      <w:widowControl w:val="0"/>
      <w:suppressAutoHyphens/>
      <w:jc w:val="center"/>
    </w:pPr>
    <w:rPr>
      <w:rFonts w:eastAsia="Calibri" w:cs="Calibri (Основной текст)"/>
      <w:b/>
      <w:color w:val="000000"/>
      <w:sz w:val="20"/>
      <w:lang w:eastAsia="ar-SA"/>
    </w:rPr>
  </w:style>
  <w:style w:type="paragraph" w:customStyle="1" w:styleId="affffff6">
    <w:name w:val="_ТЛ_Долж"/>
    <w:basedOn w:val="a0"/>
    <w:qFormat/>
    <w:rsid w:val="00EA1B0E"/>
    <w:pPr>
      <w:widowControl w:val="0"/>
      <w:suppressAutoHyphens/>
    </w:pPr>
    <w:rPr>
      <w:rFonts w:eastAsia="Calibri" w:cs="Calibri (Основной текст)"/>
      <w:color w:val="000000"/>
      <w:sz w:val="20"/>
      <w:lang w:eastAsia="ar-SA"/>
    </w:rPr>
  </w:style>
  <w:style w:type="paragraph" w:customStyle="1" w:styleId="ConsPlusNormal">
    <w:name w:val="ConsPlusNormal"/>
    <w:rsid w:val="00EA1B0E"/>
    <w:pPr>
      <w:widowControl w:val="0"/>
      <w:autoSpaceDE w:val="0"/>
      <w:autoSpaceDN w:val="0"/>
      <w:adjustRightInd w:val="0"/>
      <w:spacing w:after="0" w:line="240" w:lineRule="auto"/>
    </w:pPr>
    <w:rPr>
      <w:rFonts w:eastAsiaTheme="minorEastAsia"/>
      <w:smallCaps/>
    </w:rPr>
  </w:style>
  <w:style w:type="paragraph" w:customStyle="1" w:styleId="Default">
    <w:name w:val="Default"/>
    <w:rsid w:val="00EA1B0E"/>
    <w:pPr>
      <w:autoSpaceDE w:val="0"/>
      <w:autoSpaceDN w:val="0"/>
      <w:adjustRightInd w:val="0"/>
      <w:spacing w:after="0" w:line="240" w:lineRule="auto"/>
    </w:pPr>
    <w:rPr>
      <w:smallCaps/>
      <w:color w:val="000000"/>
    </w:rPr>
  </w:style>
  <w:style w:type="paragraph" w:customStyle="1" w:styleId="phnormal">
    <w:name w:val="ph_normal"/>
    <w:basedOn w:val="phbase"/>
    <w:link w:val="phnormal0"/>
    <w:rsid w:val="001D5A12"/>
    <w:pPr>
      <w:ind w:right="-1" w:firstLine="851"/>
    </w:pPr>
  </w:style>
  <w:style w:type="paragraph" w:customStyle="1" w:styleId="phlistitemized1">
    <w:name w:val="ph_list_itemized_1"/>
    <w:basedOn w:val="phnormal"/>
    <w:link w:val="phlistitemized10"/>
    <w:rsid w:val="001D5A12"/>
    <w:pPr>
      <w:numPr>
        <w:numId w:val="15"/>
      </w:numPr>
      <w:ind w:right="-2"/>
    </w:pPr>
    <w:rPr>
      <w:rFonts w:cs="Arial"/>
      <w:lang w:eastAsia="en-US"/>
    </w:rPr>
  </w:style>
  <w:style w:type="paragraph" w:customStyle="1" w:styleId="affffff7">
    <w:name w:val="Стиль Абзац ТЗ СИМИ"/>
    <w:basedOn w:val="a0"/>
    <w:rsid w:val="00EA1B0E"/>
    <w:pPr>
      <w:suppressAutoHyphens/>
      <w:contextualSpacing/>
    </w:pPr>
    <w:rPr>
      <w:rFonts w:eastAsia="Calibri" w:cs="Calibri (Основной текст)"/>
      <w:sz w:val="20"/>
      <w:lang w:eastAsia="zh-CN"/>
    </w:rPr>
  </w:style>
  <w:style w:type="character" w:customStyle="1" w:styleId="WW8Num21z8">
    <w:name w:val="WW8Num21z8"/>
    <w:rsid w:val="00EA1B0E"/>
  </w:style>
  <w:style w:type="paragraph" w:customStyle="1" w:styleId="21">
    <w:name w:val="_Маркированный список уровня 2"/>
    <w:basedOn w:val="a0"/>
    <w:qFormat/>
    <w:rsid w:val="00EA1B0E"/>
    <w:pPr>
      <w:numPr>
        <w:numId w:val="7"/>
      </w:numPr>
      <w:tabs>
        <w:tab w:val="num" w:pos="1559"/>
      </w:tabs>
      <w:autoSpaceDN w:val="0"/>
      <w:adjustRightInd w:val="0"/>
      <w:contextualSpacing/>
      <w:textAlignment w:val="baseline"/>
    </w:pPr>
    <w:rPr>
      <w:sz w:val="20"/>
      <w:lang w:val="x-none" w:eastAsia="x-none"/>
    </w:rPr>
  </w:style>
  <w:style w:type="character" w:customStyle="1" w:styleId="fontstyle01">
    <w:name w:val="fontstyle01"/>
    <w:basedOn w:val="a1"/>
    <w:rsid w:val="00EA1B0E"/>
    <w:rPr>
      <w:rFonts w:ascii="TimesNewRomanPSMT" w:hAnsi="TimesNewRomanPSMT" w:hint="default"/>
      <w:b w:val="0"/>
      <w:bCs w:val="0"/>
      <w:i w:val="0"/>
      <w:iCs w:val="0"/>
      <w:color w:val="242021"/>
      <w:sz w:val="24"/>
      <w:szCs w:val="24"/>
    </w:rPr>
  </w:style>
  <w:style w:type="paragraph" w:styleId="HTML0">
    <w:name w:val="HTML Preformatted"/>
    <w:basedOn w:val="a0"/>
    <w:link w:val="HTML1"/>
    <w:uiPriority w:val="99"/>
    <w:unhideWhenUsed/>
    <w:rsid w:val="00EA1B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1">
    <w:name w:val="Стандартный HTML Знак"/>
    <w:basedOn w:val="a1"/>
    <w:link w:val="HTML0"/>
    <w:uiPriority w:val="99"/>
    <w:rsid w:val="00EA1B0E"/>
    <w:rPr>
      <w:rFonts w:ascii="Courier New" w:hAnsi="Courier New" w:cs="Courier New"/>
      <w:sz w:val="20"/>
      <w:szCs w:val="20"/>
    </w:rPr>
  </w:style>
  <w:style w:type="paragraph" w:customStyle="1" w:styleId="headertext">
    <w:name w:val="headertext"/>
    <w:basedOn w:val="a0"/>
    <w:rsid w:val="00EA1B0E"/>
    <w:pPr>
      <w:spacing w:before="100" w:beforeAutospacing="1" w:after="100" w:afterAutospacing="1"/>
    </w:pPr>
    <w:rPr>
      <w:rFonts w:cs="Calibri (Основной текст)"/>
      <w:sz w:val="20"/>
    </w:rPr>
  </w:style>
  <w:style w:type="paragraph" w:customStyle="1" w:styleId="font5">
    <w:name w:val="font5"/>
    <w:basedOn w:val="a0"/>
    <w:rsid w:val="00EA1B0E"/>
    <w:pPr>
      <w:spacing w:before="100" w:beforeAutospacing="1" w:after="100" w:afterAutospacing="1"/>
    </w:pPr>
    <w:rPr>
      <w:rFonts w:cs="Calibri (Основной текст)"/>
      <w:color w:val="000000"/>
      <w:sz w:val="20"/>
    </w:rPr>
  </w:style>
  <w:style w:type="paragraph" w:customStyle="1" w:styleId="font6">
    <w:name w:val="font6"/>
    <w:basedOn w:val="a0"/>
    <w:rsid w:val="00EA1B0E"/>
    <w:pPr>
      <w:spacing w:before="100" w:beforeAutospacing="1" w:after="100" w:afterAutospacing="1"/>
    </w:pPr>
    <w:rPr>
      <w:rFonts w:cs="Calibri (Основной текст)"/>
      <w:color w:val="FF0000"/>
      <w:sz w:val="20"/>
    </w:rPr>
  </w:style>
  <w:style w:type="paragraph" w:customStyle="1" w:styleId="xl65">
    <w:name w:val="xl65"/>
    <w:basedOn w:val="a0"/>
    <w:rsid w:val="00EA1B0E"/>
    <w:pPr>
      <w:spacing w:before="100" w:beforeAutospacing="1" w:after="100" w:afterAutospacing="1"/>
    </w:pPr>
    <w:rPr>
      <w:rFonts w:cs="Calibri (Основной текст)"/>
      <w:sz w:val="20"/>
    </w:rPr>
  </w:style>
  <w:style w:type="paragraph" w:customStyle="1" w:styleId="xl66">
    <w:name w:val="xl66"/>
    <w:basedOn w:val="a0"/>
    <w:rsid w:val="00EA1B0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cs="Calibri (Основной текст)"/>
      <w:sz w:val="20"/>
    </w:rPr>
  </w:style>
  <w:style w:type="paragraph" w:customStyle="1" w:styleId="xl67">
    <w:name w:val="xl67"/>
    <w:basedOn w:val="a0"/>
    <w:rsid w:val="00EA1B0E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cs="Calibri (Основной текст)"/>
      <w:sz w:val="20"/>
    </w:rPr>
  </w:style>
  <w:style w:type="paragraph" w:customStyle="1" w:styleId="xl68">
    <w:name w:val="xl68"/>
    <w:basedOn w:val="a0"/>
    <w:rsid w:val="00EA1B0E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cs="Calibri (Основной текст)"/>
      <w:b/>
      <w:bCs/>
      <w:sz w:val="20"/>
    </w:rPr>
  </w:style>
  <w:style w:type="paragraph" w:customStyle="1" w:styleId="xl69">
    <w:name w:val="xl69"/>
    <w:basedOn w:val="a0"/>
    <w:rsid w:val="00EA1B0E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cs="Calibri (Основной текст)"/>
      <w:b/>
      <w:bCs/>
      <w:sz w:val="20"/>
    </w:rPr>
  </w:style>
  <w:style w:type="paragraph" w:customStyle="1" w:styleId="xl70">
    <w:name w:val="xl70"/>
    <w:basedOn w:val="a0"/>
    <w:rsid w:val="00EA1B0E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2EFDA"/>
      <w:spacing w:before="100" w:beforeAutospacing="1" w:after="100" w:afterAutospacing="1"/>
    </w:pPr>
    <w:rPr>
      <w:rFonts w:cs="Calibri (Основной текст)"/>
      <w:sz w:val="20"/>
    </w:rPr>
  </w:style>
  <w:style w:type="paragraph" w:customStyle="1" w:styleId="xl71">
    <w:name w:val="xl71"/>
    <w:basedOn w:val="a0"/>
    <w:rsid w:val="00EA1B0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E4D6"/>
      <w:spacing w:before="100" w:beforeAutospacing="1" w:after="100" w:afterAutospacing="1"/>
    </w:pPr>
    <w:rPr>
      <w:rFonts w:cs="Calibri (Основной текст)"/>
      <w:sz w:val="20"/>
    </w:rPr>
  </w:style>
  <w:style w:type="paragraph" w:customStyle="1" w:styleId="xl72">
    <w:name w:val="xl72"/>
    <w:basedOn w:val="a0"/>
    <w:rsid w:val="00EA1B0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/>
    </w:pPr>
    <w:rPr>
      <w:rFonts w:cs="Calibri (Основной текст)"/>
      <w:sz w:val="20"/>
    </w:rPr>
  </w:style>
  <w:style w:type="paragraph" w:customStyle="1" w:styleId="xl73">
    <w:name w:val="xl73"/>
    <w:basedOn w:val="a0"/>
    <w:rsid w:val="00EA1B0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D966"/>
      <w:spacing w:before="100" w:beforeAutospacing="1" w:after="100" w:afterAutospacing="1"/>
    </w:pPr>
    <w:rPr>
      <w:rFonts w:cs="Calibri (Основной текст)"/>
      <w:sz w:val="20"/>
    </w:rPr>
  </w:style>
  <w:style w:type="paragraph" w:customStyle="1" w:styleId="xl74">
    <w:name w:val="xl74"/>
    <w:basedOn w:val="a0"/>
    <w:rsid w:val="00EA1B0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497B0"/>
      <w:spacing w:before="100" w:beforeAutospacing="1" w:after="100" w:afterAutospacing="1"/>
    </w:pPr>
    <w:rPr>
      <w:rFonts w:cs="Calibri (Основной текст)"/>
      <w:sz w:val="20"/>
    </w:rPr>
  </w:style>
  <w:style w:type="paragraph" w:customStyle="1" w:styleId="xl75">
    <w:name w:val="xl75"/>
    <w:basedOn w:val="a0"/>
    <w:rsid w:val="00EA1B0E"/>
    <w:pPr>
      <w:pBdr>
        <w:top w:val="single" w:sz="8" w:space="0" w:color="auto"/>
        <w:left w:val="single" w:sz="4" w:space="0" w:color="auto"/>
        <w:bottom w:val="single" w:sz="8" w:space="0" w:color="auto"/>
      </w:pBdr>
      <w:spacing w:before="100" w:beforeAutospacing="1" w:after="100" w:afterAutospacing="1"/>
    </w:pPr>
    <w:rPr>
      <w:rFonts w:cs="Calibri (Основной текст)"/>
      <w:b/>
      <w:bCs/>
      <w:sz w:val="20"/>
    </w:rPr>
  </w:style>
  <w:style w:type="paragraph" w:customStyle="1" w:styleId="xl76">
    <w:name w:val="xl76"/>
    <w:basedOn w:val="a0"/>
    <w:rsid w:val="00EA1B0E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cs="Calibri (Основной текст)"/>
      <w:sz w:val="20"/>
    </w:rPr>
  </w:style>
  <w:style w:type="paragraph" w:customStyle="1" w:styleId="xl77">
    <w:name w:val="xl77"/>
    <w:basedOn w:val="a0"/>
    <w:rsid w:val="00EA1B0E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cs="Calibri (Основной текст)"/>
      <w:sz w:val="20"/>
    </w:rPr>
  </w:style>
  <w:style w:type="paragraph" w:customStyle="1" w:styleId="xl78">
    <w:name w:val="xl78"/>
    <w:basedOn w:val="a0"/>
    <w:rsid w:val="00EA1B0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cs="Calibri (Основной текст)"/>
      <w:b/>
      <w:bCs/>
      <w:sz w:val="20"/>
    </w:rPr>
  </w:style>
  <w:style w:type="paragraph" w:customStyle="1" w:styleId="xl79">
    <w:name w:val="xl79"/>
    <w:basedOn w:val="a0"/>
    <w:rsid w:val="00EA1B0E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</w:pPr>
    <w:rPr>
      <w:rFonts w:cs="Calibri (Основной текст)"/>
      <w:sz w:val="20"/>
    </w:rPr>
  </w:style>
  <w:style w:type="paragraph" w:customStyle="1" w:styleId="xl80">
    <w:name w:val="xl80"/>
    <w:basedOn w:val="a0"/>
    <w:rsid w:val="00EA1B0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000000"/>
      </w:pBdr>
      <w:spacing w:before="100" w:beforeAutospacing="1" w:after="100" w:afterAutospacing="1"/>
    </w:pPr>
    <w:rPr>
      <w:rFonts w:cs="Calibri (Основной текст)"/>
      <w:sz w:val="20"/>
    </w:rPr>
  </w:style>
  <w:style w:type="paragraph" w:customStyle="1" w:styleId="xl81">
    <w:name w:val="xl81"/>
    <w:basedOn w:val="a0"/>
    <w:rsid w:val="00EA1B0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0000"/>
      <w:spacing w:before="100" w:beforeAutospacing="1" w:after="100" w:afterAutospacing="1"/>
    </w:pPr>
    <w:rPr>
      <w:rFonts w:cs="Calibri (Основной текст)"/>
      <w:sz w:val="20"/>
    </w:rPr>
  </w:style>
  <w:style w:type="paragraph" w:customStyle="1" w:styleId="xl82">
    <w:name w:val="xl82"/>
    <w:basedOn w:val="a0"/>
    <w:rsid w:val="00EA1B0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cs="Calibri (Основной текст)"/>
      <w:color w:val="FF0000"/>
      <w:sz w:val="20"/>
    </w:rPr>
  </w:style>
  <w:style w:type="paragraph" w:customStyle="1" w:styleId="xl83">
    <w:name w:val="xl83"/>
    <w:basedOn w:val="a0"/>
    <w:rsid w:val="00EA1B0E"/>
    <w:pPr>
      <w:pBdr>
        <w:top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cs="Calibri (Основной текст)"/>
      <w:b/>
      <w:bCs/>
      <w:sz w:val="20"/>
    </w:rPr>
  </w:style>
  <w:style w:type="character" w:customStyle="1" w:styleId="extended-textshort">
    <w:name w:val="extended-text__short"/>
    <w:basedOn w:val="a1"/>
    <w:rsid w:val="00EA1B0E"/>
  </w:style>
  <w:style w:type="paragraph" w:customStyle="1" w:styleId="affffff8">
    <w:name w:val="Основной абзац текста"/>
    <w:basedOn w:val="afff3"/>
    <w:qFormat/>
    <w:rsid w:val="00EA1B0E"/>
    <w:pPr>
      <w:spacing w:before="120" w:beforeAutospacing="0" w:after="0" w:afterAutospacing="0"/>
    </w:pPr>
    <w:rPr>
      <w:rFonts w:eastAsiaTheme="minorHAnsi" w:cs="Calibri (Основной текст)"/>
      <w:sz w:val="20"/>
      <w:szCs w:val="20"/>
      <w:lang w:eastAsia="en-US"/>
    </w:rPr>
  </w:style>
  <w:style w:type="paragraph" w:customStyle="1" w:styleId="1fd">
    <w:name w:val="Абзац списка1"/>
    <w:basedOn w:val="a0"/>
    <w:uiPriority w:val="34"/>
    <w:qFormat/>
    <w:rsid w:val="00EA1B0E"/>
    <w:pPr>
      <w:spacing w:after="200" w:line="276" w:lineRule="auto"/>
      <w:ind w:left="720"/>
      <w:contextualSpacing/>
    </w:pPr>
    <w:rPr>
      <w:rFonts w:ascii="Calibri" w:eastAsia="Calibri" w:hAnsi="Calibri" w:cs="Calibri (Основной текст)"/>
    </w:rPr>
  </w:style>
  <w:style w:type="paragraph" w:customStyle="1" w:styleId="affffff9">
    <w:name w:val="Стиль"/>
    <w:rsid w:val="00EA1B0E"/>
    <w:pPr>
      <w:widowControl w:val="0"/>
      <w:autoSpaceDE w:val="0"/>
      <w:autoSpaceDN w:val="0"/>
      <w:adjustRightInd w:val="0"/>
      <w:spacing w:after="0" w:line="240" w:lineRule="auto"/>
    </w:pPr>
    <w:rPr>
      <w:smallCaps/>
    </w:rPr>
  </w:style>
  <w:style w:type="paragraph" w:customStyle="1" w:styleId="s1">
    <w:name w:val="s_1"/>
    <w:basedOn w:val="a0"/>
    <w:rsid w:val="00EA1B0E"/>
    <w:pPr>
      <w:spacing w:before="100" w:beforeAutospacing="1" w:after="100" w:afterAutospacing="1"/>
    </w:pPr>
    <w:rPr>
      <w:rFonts w:cs="Calibri (Основной текст)"/>
      <w:sz w:val="20"/>
    </w:rPr>
  </w:style>
  <w:style w:type="character" w:customStyle="1" w:styleId="1fe">
    <w:name w:val="Неразрешенное упоминание1"/>
    <w:basedOn w:val="a1"/>
    <w:uiPriority w:val="99"/>
    <w:semiHidden/>
    <w:unhideWhenUsed/>
    <w:rsid w:val="00EA1B0E"/>
    <w:rPr>
      <w:color w:val="605E5C"/>
      <w:shd w:val="clear" w:color="auto" w:fill="E1DFDD"/>
    </w:rPr>
  </w:style>
  <w:style w:type="paragraph" w:customStyle="1" w:styleId="formattext">
    <w:name w:val="formattext"/>
    <w:basedOn w:val="a0"/>
    <w:rsid w:val="00EA1B0E"/>
    <w:pPr>
      <w:spacing w:before="100" w:beforeAutospacing="1" w:after="100" w:afterAutospacing="1"/>
    </w:pPr>
    <w:rPr>
      <w:rFonts w:cs="Calibri (Основной текст)"/>
      <w:sz w:val="20"/>
    </w:rPr>
  </w:style>
  <w:style w:type="paragraph" w:styleId="affffffa">
    <w:name w:val="table of figures"/>
    <w:basedOn w:val="a0"/>
    <w:next w:val="a0"/>
    <w:uiPriority w:val="99"/>
    <w:unhideWhenUsed/>
    <w:rsid w:val="00EA1B0E"/>
    <w:rPr>
      <w:rFonts w:cs="Calibri (Основной текст)"/>
      <w:sz w:val="20"/>
    </w:rPr>
  </w:style>
  <w:style w:type="character" w:customStyle="1" w:styleId="2c">
    <w:name w:val="Неразрешенное упоминание2"/>
    <w:basedOn w:val="a1"/>
    <w:uiPriority w:val="99"/>
    <w:semiHidden/>
    <w:unhideWhenUsed/>
    <w:rsid w:val="00EA1B0E"/>
    <w:rPr>
      <w:color w:val="605E5C"/>
      <w:shd w:val="clear" w:color="auto" w:fill="E1DFDD"/>
    </w:rPr>
  </w:style>
  <w:style w:type="paragraph" w:customStyle="1" w:styleId="2d">
    <w:name w:val="Основной шрифт2"/>
    <w:qFormat/>
    <w:rsid w:val="00EA1B0E"/>
    <w:pPr>
      <w:spacing w:after="0" w:line="240" w:lineRule="auto"/>
      <w:ind w:firstLine="340"/>
    </w:pPr>
    <w:rPr>
      <w:rFonts w:ascii="Tahoma" w:hAnsi="Tahoma"/>
      <w:smallCaps/>
      <w:lang w:val="en-US"/>
    </w:rPr>
  </w:style>
  <w:style w:type="character" w:styleId="affffffb">
    <w:name w:val="page number"/>
    <w:basedOn w:val="a1"/>
    <w:uiPriority w:val="99"/>
    <w:semiHidden/>
    <w:unhideWhenUsed/>
    <w:rsid w:val="00EA1B0E"/>
  </w:style>
  <w:style w:type="character" w:customStyle="1" w:styleId="37">
    <w:name w:val="Неразрешенное упоминание3"/>
    <w:basedOn w:val="a1"/>
    <w:uiPriority w:val="99"/>
    <w:semiHidden/>
    <w:unhideWhenUsed/>
    <w:rsid w:val="00EA1B0E"/>
    <w:rPr>
      <w:color w:val="605E5C"/>
      <w:shd w:val="clear" w:color="auto" w:fill="E1DFDD"/>
    </w:rPr>
  </w:style>
  <w:style w:type="paragraph" w:customStyle="1" w:styleId="phinset">
    <w:name w:val="ph_inset"/>
    <w:basedOn w:val="phnormal"/>
    <w:next w:val="phnormal"/>
    <w:rsid w:val="001D5A12"/>
  </w:style>
  <w:style w:type="character" w:customStyle="1" w:styleId="43">
    <w:name w:val="Неразрешенное упоминание4"/>
    <w:basedOn w:val="a1"/>
    <w:uiPriority w:val="99"/>
    <w:semiHidden/>
    <w:unhideWhenUsed/>
    <w:rsid w:val="00EA1B0E"/>
    <w:rPr>
      <w:color w:val="605E5C"/>
      <w:shd w:val="clear" w:color="auto" w:fill="E1DFDD"/>
    </w:rPr>
  </w:style>
  <w:style w:type="character" w:customStyle="1" w:styleId="blk">
    <w:name w:val="blk"/>
    <w:basedOn w:val="a1"/>
    <w:rsid w:val="00EA1B0E"/>
  </w:style>
  <w:style w:type="character" w:customStyle="1" w:styleId="53">
    <w:name w:val="Неразрешенное упоминание5"/>
    <w:basedOn w:val="a1"/>
    <w:uiPriority w:val="99"/>
    <w:semiHidden/>
    <w:unhideWhenUsed/>
    <w:rsid w:val="00EA1B0E"/>
    <w:rPr>
      <w:color w:val="605E5C"/>
      <w:shd w:val="clear" w:color="auto" w:fill="E1DFDD"/>
    </w:rPr>
  </w:style>
  <w:style w:type="paragraph" w:customStyle="1" w:styleId="msonormal0">
    <w:name w:val="msonormal"/>
    <w:basedOn w:val="a0"/>
    <w:rsid w:val="00EA1B0E"/>
    <w:pPr>
      <w:spacing w:before="100" w:beforeAutospacing="1" w:after="100" w:afterAutospacing="1"/>
    </w:pPr>
    <w:rPr>
      <w:rFonts w:cs="Calibri (Основной текст)"/>
      <w:sz w:val="20"/>
    </w:rPr>
  </w:style>
  <w:style w:type="character" w:customStyle="1" w:styleId="62">
    <w:name w:val="Неразрешенное упоминание6"/>
    <w:basedOn w:val="a1"/>
    <w:uiPriority w:val="99"/>
    <w:semiHidden/>
    <w:unhideWhenUsed/>
    <w:rsid w:val="00EA1B0E"/>
    <w:rPr>
      <w:color w:val="605E5C"/>
      <w:shd w:val="clear" w:color="auto" w:fill="E1DFDD"/>
    </w:rPr>
  </w:style>
  <w:style w:type="paragraph" w:customStyle="1" w:styleId="xl63">
    <w:name w:val="xl63"/>
    <w:basedOn w:val="a0"/>
    <w:rsid w:val="00EA1B0E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b/>
      <w:bCs/>
      <w:color w:val="000000"/>
      <w:sz w:val="20"/>
    </w:rPr>
  </w:style>
  <w:style w:type="paragraph" w:customStyle="1" w:styleId="xl64">
    <w:name w:val="xl64"/>
    <w:basedOn w:val="a0"/>
    <w:rsid w:val="00EA1B0E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b/>
      <w:bCs/>
      <w:color w:val="000000"/>
      <w:sz w:val="20"/>
    </w:rPr>
  </w:style>
  <w:style w:type="character" w:customStyle="1" w:styleId="72">
    <w:name w:val="Неразрешенное упоминание7"/>
    <w:basedOn w:val="a1"/>
    <w:uiPriority w:val="99"/>
    <w:semiHidden/>
    <w:unhideWhenUsed/>
    <w:rsid w:val="00EA1B0E"/>
    <w:rPr>
      <w:color w:val="605E5C"/>
      <w:shd w:val="clear" w:color="auto" w:fill="E1DFDD"/>
    </w:rPr>
  </w:style>
  <w:style w:type="character" w:customStyle="1" w:styleId="80">
    <w:name w:val="Неразрешенное упоминание8"/>
    <w:basedOn w:val="a1"/>
    <w:uiPriority w:val="99"/>
    <w:semiHidden/>
    <w:unhideWhenUsed/>
    <w:rsid w:val="00EA1B0E"/>
    <w:rPr>
      <w:color w:val="605E5C"/>
      <w:shd w:val="clear" w:color="auto" w:fill="E1DFDD"/>
    </w:rPr>
  </w:style>
  <w:style w:type="character" w:customStyle="1" w:styleId="WW8Num23z2">
    <w:name w:val="WW8Num23z2"/>
    <w:rsid w:val="00EA1B0E"/>
    <w:rPr>
      <w:rFonts w:ascii="Wingdings" w:hAnsi="Wingdings" w:cs="Wingdings" w:hint="default"/>
      <w:sz w:val="20"/>
    </w:rPr>
  </w:style>
  <w:style w:type="paragraph" w:customStyle="1" w:styleId="affffffc">
    <w:name w:val="Текст таблицы"/>
    <w:basedOn w:val="a0"/>
    <w:qFormat/>
    <w:rsid w:val="00EA1B0E"/>
    <w:pPr>
      <w:spacing w:line="276" w:lineRule="auto"/>
    </w:pPr>
    <w:rPr>
      <w:sz w:val="20"/>
    </w:rPr>
  </w:style>
  <w:style w:type="numbering" w:customStyle="1" w:styleId="affffffd">
    <w:name w:val="Нумерация в таблице"/>
    <w:uiPriority w:val="99"/>
    <w:rsid w:val="00EA1B0E"/>
  </w:style>
  <w:style w:type="character" w:customStyle="1" w:styleId="sentence">
    <w:name w:val="sentence"/>
    <w:basedOn w:val="a1"/>
    <w:rsid w:val="00EA1B0E"/>
  </w:style>
  <w:style w:type="character" w:customStyle="1" w:styleId="70">
    <w:name w:val="Заголовок 7 Знак"/>
    <w:basedOn w:val="a1"/>
    <w:link w:val="7"/>
    <w:uiPriority w:val="9"/>
    <w:rsid w:val="007802C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customStyle="1" w:styleId="phbase">
    <w:name w:val="ph_base"/>
    <w:link w:val="phbase0"/>
    <w:rsid w:val="001D5A12"/>
    <w:pPr>
      <w:spacing w:after="0" w:line="360" w:lineRule="auto"/>
      <w:ind w:firstLine="0"/>
    </w:pPr>
    <w:rPr>
      <w:rFonts w:ascii="Arial" w:hAnsi="Arial"/>
      <w:szCs w:val="20"/>
    </w:rPr>
  </w:style>
  <w:style w:type="paragraph" w:customStyle="1" w:styleId="phadditiontitle1">
    <w:name w:val="ph_addition_title_1"/>
    <w:basedOn w:val="phbase"/>
    <w:next w:val="phnormal"/>
    <w:rsid w:val="001D5A12"/>
    <w:pPr>
      <w:keepNext/>
      <w:keepLines/>
      <w:pageBreakBefore/>
      <w:numPr>
        <w:numId w:val="18"/>
      </w:numPr>
      <w:spacing w:before="360"/>
      <w:jc w:val="center"/>
      <w:outlineLvl w:val="0"/>
    </w:pPr>
    <w:rPr>
      <w:b/>
      <w:sz w:val="28"/>
      <w:szCs w:val="28"/>
    </w:rPr>
  </w:style>
  <w:style w:type="paragraph" w:customStyle="1" w:styleId="phadditiontitle2">
    <w:name w:val="ph_addition_title_2"/>
    <w:basedOn w:val="phbase"/>
    <w:next w:val="phnormal"/>
    <w:rsid w:val="001D5A12"/>
    <w:pPr>
      <w:keepNext/>
      <w:keepLines/>
      <w:numPr>
        <w:ilvl w:val="1"/>
        <w:numId w:val="18"/>
      </w:numPr>
      <w:tabs>
        <w:tab w:val="clear" w:pos="720"/>
        <w:tab w:val="num" w:pos="1560"/>
      </w:tabs>
      <w:spacing w:before="360" w:after="360"/>
      <w:ind w:left="851"/>
      <w:outlineLvl w:val="1"/>
    </w:pPr>
    <w:rPr>
      <w:b/>
      <w:szCs w:val="24"/>
    </w:rPr>
  </w:style>
  <w:style w:type="paragraph" w:customStyle="1" w:styleId="phadditiontitle3">
    <w:name w:val="ph_addition_title_3"/>
    <w:basedOn w:val="phbase"/>
    <w:next w:val="phnormal"/>
    <w:rsid w:val="001D5A12"/>
    <w:pPr>
      <w:keepNext/>
      <w:keepLines/>
      <w:numPr>
        <w:ilvl w:val="2"/>
        <w:numId w:val="18"/>
      </w:numPr>
      <w:tabs>
        <w:tab w:val="clear" w:pos="720"/>
        <w:tab w:val="num" w:pos="1701"/>
      </w:tabs>
      <w:spacing w:before="240" w:after="240"/>
      <w:ind w:left="851"/>
      <w:outlineLvl w:val="2"/>
    </w:pPr>
    <w:rPr>
      <w:b/>
      <w:sz w:val="22"/>
      <w:szCs w:val="22"/>
    </w:rPr>
  </w:style>
  <w:style w:type="numbering" w:customStyle="1" w:styleId="phadditiontitle">
    <w:name w:val="ph_additiontitle"/>
    <w:basedOn w:val="a3"/>
    <w:rsid w:val="001D5A12"/>
    <w:pPr>
      <w:numPr>
        <w:numId w:val="14"/>
      </w:numPr>
    </w:pPr>
  </w:style>
  <w:style w:type="paragraph" w:customStyle="1" w:styleId="phbibliography">
    <w:name w:val="ph_bibliography"/>
    <w:basedOn w:val="phbase"/>
    <w:rsid w:val="001D5A12"/>
    <w:pPr>
      <w:numPr>
        <w:numId w:val="8"/>
      </w:numPr>
      <w:spacing w:before="60" w:after="60" w:line="240" w:lineRule="auto"/>
    </w:pPr>
    <w:rPr>
      <w:rFonts w:cs="Arial"/>
      <w:bCs/>
      <w:szCs w:val="28"/>
    </w:rPr>
  </w:style>
  <w:style w:type="paragraph" w:customStyle="1" w:styleId="phcolontituldown">
    <w:name w:val="ph_colontituldown"/>
    <w:basedOn w:val="phbase"/>
    <w:rsid w:val="001D5A12"/>
    <w:pPr>
      <w:pBdr>
        <w:top w:val="single" w:sz="4" w:space="1" w:color="auto"/>
      </w:pBdr>
      <w:tabs>
        <w:tab w:val="right" w:pos="9497"/>
        <w:tab w:val="right" w:pos="14459"/>
      </w:tabs>
      <w:spacing w:before="20" w:after="120"/>
      <w:jc w:val="center"/>
    </w:pPr>
    <w:rPr>
      <w:sz w:val="20"/>
    </w:rPr>
  </w:style>
  <w:style w:type="paragraph" w:customStyle="1" w:styleId="phcolontitulup">
    <w:name w:val="ph_colontitulup"/>
    <w:basedOn w:val="phbase"/>
    <w:rsid w:val="001D5A12"/>
    <w:pPr>
      <w:pBdr>
        <w:bottom w:val="single" w:sz="4" w:space="1" w:color="auto"/>
      </w:pBdr>
      <w:tabs>
        <w:tab w:val="right" w:pos="14600"/>
      </w:tabs>
      <w:spacing w:before="20" w:after="120"/>
      <w:jc w:val="center"/>
    </w:pPr>
    <w:rPr>
      <w:sz w:val="20"/>
    </w:rPr>
  </w:style>
  <w:style w:type="paragraph" w:customStyle="1" w:styleId="phcomment">
    <w:name w:val="ph_comment"/>
    <w:basedOn w:val="phbase"/>
    <w:rsid w:val="001D5A12"/>
    <w:pPr>
      <w:ind w:firstLine="720"/>
    </w:pPr>
    <w:rPr>
      <w:rFonts w:ascii="Arial Narrow" w:hAnsi="Arial Narrow"/>
      <w:vanish/>
      <w:color w:val="0000FF"/>
    </w:rPr>
  </w:style>
  <w:style w:type="paragraph" w:customStyle="1" w:styleId="phconfirmlist">
    <w:name w:val="ph_confirmlist"/>
    <w:basedOn w:val="phbase"/>
    <w:rsid w:val="001D5A12"/>
    <w:pPr>
      <w:spacing w:before="20" w:after="120"/>
      <w:jc w:val="center"/>
    </w:pPr>
    <w:rPr>
      <w:b/>
      <w:caps/>
      <w:sz w:val="28"/>
      <w:szCs w:val="28"/>
    </w:rPr>
  </w:style>
  <w:style w:type="paragraph" w:customStyle="1" w:styleId="phconfirmstamp">
    <w:name w:val="ph_confirmstamp"/>
    <w:basedOn w:val="phbase"/>
    <w:rsid w:val="001D5A12"/>
    <w:pPr>
      <w:spacing w:before="20" w:after="120" w:line="240" w:lineRule="auto"/>
      <w:jc w:val="left"/>
    </w:pPr>
  </w:style>
  <w:style w:type="paragraph" w:customStyle="1" w:styleId="phconfirmstampstamp">
    <w:name w:val="ph_confirmstamp_stamp"/>
    <w:basedOn w:val="phconfirmstamp"/>
    <w:rsid w:val="001D5A12"/>
  </w:style>
  <w:style w:type="paragraph" w:customStyle="1" w:styleId="phconfirmstamptitle">
    <w:name w:val="ph_confirmstamp_title"/>
    <w:basedOn w:val="phconfirmstamp"/>
    <w:next w:val="phconfirmstampstamp"/>
    <w:rsid w:val="001D5A12"/>
    <w:rPr>
      <w:b/>
      <w:caps/>
      <w:szCs w:val="24"/>
    </w:rPr>
  </w:style>
  <w:style w:type="paragraph" w:customStyle="1" w:styleId="phcontent">
    <w:name w:val="ph_content"/>
    <w:basedOn w:val="phbase"/>
    <w:next w:val="14"/>
    <w:rsid w:val="001D5A12"/>
    <w:pPr>
      <w:keepNext/>
      <w:keepLines/>
      <w:pageBreakBefore/>
      <w:tabs>
        <w:tab w:val="left" w:pos="1134"/>
        <w:tab w:val="left" w:pos="1440"/>
        <w:tab w:val="left" w:pos="1797"/>
      </w:tabs>
      <w:spacing w:before="360" w:after="360"/>
      <w:jc w:val="center"/>
    </w:pPr>
    <w:rPr>
      <w:rFonts w:cs="Arial"/>
      <w:b/>
      <w:bCs/>
      <w:sz w:val="28"/>
      <w:szCs w:val="28"/>
    </w:rPr>
  </w:style>
  <w:style w:type="paragraph" w:customStyle="1" w:styleId="phexample">
    <w:name w:val="ph_example"/>
    <w:basedOn w:val="phbase"/>
    <w:rsid w:val="001D5A12"/>
    <w:pPr>
      <w:spacing w:before="20" w:after="120"/>
    </w:pPr>
    <w:rPr>
      <w:b/>
      <w:i/>
      <w:sz w:val="20"/>
    </w:rPr>
  </w:style>
  <w:style w:type="paragraph" w:customStyle="1" w:styleId="phfigure">
    <w:name w:val="ph_figure"/>
    <w:basedOn w:val="phbase"/>
    <w:rsid w:val="001D5A12"/>
    <w:pPr>
      <w:keepNext/>
      <w:spacing w:before="20" w:after="120"/>
      <w:jc w:val="center"/>
    </w:pPr>
  </w:style>
  <w:style w:type="paragraph" w:customStyle="1" w:styleId="phfiguregraphic">
    <w:name w:val="ph_figure_graphic"/>
    <w:basedOn w:val="phfigure"/>
    <w:next w:val="phfiguretitle"/>
    <w:rsid w:val="001D5A12"/>
    <w:pPr>
      <w:spacing w:before="120"/>
    </w:pPr>
  </w:style>
  <w:style w:type="paragraph" w:customStyle="1" w:styleId="phfiguretitle">
    <w:name w:val="ph_figure_title"/>
    <w:basedOn w:val="phfigure"/>
    <w:next w:val="phnormal"/>
    <w:rsid w:val="001D5A12"/>
    <w:pPr>
      <w:keepNext w:val="0"/>
      <w:keepLines/>
      <w:spacing w:before="120"/>
    </w:pPr>
    <w:rPr>
      <w:rFonts w:cs="Arial"/>
    </w:rPr>
  </w:style>
  <w:style w:type="paragraph" w:customStyle="1" w:styleId="phfootnote">
    <w:name w:val="ph_footnote"/>
    <w:basedOn w:val="phbase"/>
    <w:rsid w:val="001D5A12"/>
    <w:pPr>
      <w:widowControl w:val="0"/>
    </w:pPr>
    <w:rPr>
      <w:sz w:val="18"/>
    </w:rPr>
  </w:style>
  <w:style w:type="character" w:customStyle="1" w:styleId="phinline">
    <w:name w:val="ph_inline"/>
    <w:basedOn w:val="a1"/>
    <w:rsid w:val="001D5A12"/>
  </w:style>
  <w:style w:type="character" w:customStyle="1" w:styleId="phinline8">
    <w:name w:val="ph_inline_8"/>
    <w:rsid w:val="001D5A12"/>
    <w:rPr>
      <w:sz w:val="16"/>
    </w:rPr>
  </w:style>
  <w:style w:type="character" w:customStyle="1" w:styleId="phinlinebolditalic">
    <w:name w:val="ph_inline_bolditalic"/>
    <w:rsid w:val="001D5A12"/>
    <w:rPr>
      <w:rFonts w:ascii="Arial" w:hAnsi="Arial"/>
      <w:b/>
      <w:bCs/>
      <w:i/>
      <w:noProof/>
      <w:lang w:val="ru-RU" w:eastAsia="ru-RU" w:bidi="ar-SA"/>
    </w:rPr>
  </w:style>
  <w:style w:type="character" w:customStyle="1" w:styleId="phinlinecomputer">
    <w:name w:val="ph_inline_computer"/>
    <w:rsid w:val="001D5A12"/>
    <w:rPr>
      <w:rFonts w:ascii="Courier New" w:hAnsi="Courier New"/>
      <w:sz w:val="24"/>
    </w:rPr>
  </w:style>
  <w:style w:type="character" w:customStyle="1" w:styleId="phinlinefirstterm">
    <w:name w:val="ph_inline_firstterm"/>
    <w:rsid w:val="001D5A12"/>
    <w:rPr>
      <w:i/>
      <w:sz w:val="24"/>
    </w:rPr>
  </w:style>
  <w:style w:type="character" w:customStyle="1" w:styleId="phinlineguiitem">
    <w:name w:val="ph_inline_guiitem"/>
    <w:rsid w:val="001D5A12"/>
    <w:rPr>
      <w:rFonts w:ascii="Arial" w:hAnsi="Arial"/>
      <w:b/>
      <w:bCs/>
      <w:noProof/>
      <w:lang w:val="ru-RU" w:eastAsia="ru-RU" w:bidi="ar-SA"/>
    </w:rPr>
  </w:style>
  <w:style w:type="character" w:customStyle="1" w:styleId="phinlinekeycap">
    <w:name w:val="ph_inline_keycap"/>
    <w:rsid w:val="001D5A12"/>
    <w:rPr>
      <w:b/>
      <w:smallCaps/>
      <w:sz w:val="24"/>
    </w:rPr>
  </w:style>
  <w:style w:type="character" w:customStyle="1" w:styleId="phinlinespace">
    <w:name w:val="ph_inline_space"/>
    <w:rsid w:val="001D5A12"/>
    <w:rPr>
      <w:spacing w:val="60"/>
    </w:rPr>
  </w:style>
  <w:style w:type="character" w:customStyle="1" w:styleId="phinlinesuperline">
    <w:name w:val="ph_inline_superline"/>
    <w:rsid w:val="001D5A12"/>
    <w:rPr>
      <w:vertAlign w:val="superscript"/>
    </w:rPr>
  </w:style>
  <w:style w:type="character" w:customStyle="1" w:styleId="phinlineunderline">
    <w:name w:val="ph_inline_underline"/>
    <w:rsid w:val="001D5A12"/>
    <w:rPr>
      <w:u w:val="single"/>
      <w:lang w:val="ru-RU"/>
    </w:rPr>
  </w:style>
  <w:style w:type="character" w:customStyle="1" w:styleId="phinlineunderlineitalic">
    <w:name w:val="ph_inline_underlineitalic"/>
    <w:rsid w:val="001D5A12"/>
    <w:rPr>
      <w:i/>
      <w:u w:val="single"/>
      <w:lang w:val="ru-RU"/>
    </w:rPr>
  </w:style>
  <w:style w:type="character" w:customStyle="1" w:styleId="phinlineuppercase">
    <w:name w:val="ph_inline_uppercase"/>
    <w:rsid w:val="001D5A12"/>
    <w:rPr>
      <w:caps/>
      <w:lang w:val="ru-RU"/>
    </w:rPr>
  </w:style>
  <w:style w:type="paragraph" w:customStyle="1" w:styleId="phinsetcaution">
    <w:name w:val="ph_inset_caution"/>
    <w:basedOn w:val="phinset"/>
    <w:rsid w:val="001D5A12"/>
    <w:pPr>
      <w:keepLines/>
    </w:pPr>
  </w:style>
  <w:style w:type="paragraph" w:customStyle="1" w:styleId="phinsetnote">
    <w:name w:val="ph_inset_note"/>
    <w:basedOn w:val="phinset"/>
    <w:rsid w:val="001D5A12"/>
    <w:pPr>
      <w:keepLines/>
    </w:pPr>
  </w:style>
  <w:style w:type="paragraph" w:customStyle="1" w:styleId="phinsettitle">
    <w:name w:val="ph_inset_title"/>
    <w:basedOn w:val="phinset"/>
    <w:next w:val="phinsetnote"/>
    <w:rsid w:val="001D5A12"/>
    <w:pPr>
      <w:keepNext/>
    </w:pPr>
    <w:rPr>
      <w:caps/>
      <w:szCs w:val="24"/>
    </w:rPr>
  </w:style>
  <w:style w:type="paragraph" w:customStyle="1" w:styleId="phinsetwarning">
    <w:name w:val="ph_inset_warning"/>
    <w:basedOn w:val="phinset"/>
    <w:rsid w:val="001D5A12"/>
    <w:pPr>
      <w:keepLines/>
    </w:pPr>
  </w:style>
  <w:style w:type="paragraph" w:customStyle="1" w:styleId="phlistitemized2">
    <w:name w:val="ph_list_itemized_2"/>
    <w:basedOn w:val="phnormal"/>
    <w:link w:val="phlistitemized20"/>
    <w:rsid w:val="001D5A12"/>
    <w:pPr>
      <w:numPr>
        <w:ilvl w:val="1"/>
        <w:numId w:val="15"/>
      </w:numPr>
    </w:pPr>
  </w:style>
  <w:style w:type="paragraph" w:customStyle="1" w:styleId="phlistitemizedtitle">
    <w:name w:val="ph_list_itemized_title"/>
    <w:basedOn w:val="phnormal"/>
    <w:next w:val="phlistitemized1"/>
    <w:rsid w:val="001D5A12"/>
    <w:pPr>
      <w:keepNext/>
    </w:pPr>
  </w:style>
  <w:style w:type="paragraph" w:customStyle="1" w:styleId="phlistordered1">
    <w:name w:val="ph_list_ordered_1"/>
    <w:basedOn w:val="phnormal"/>
    <w:rsid w:val="001D5A12"/>
    <w:pPr>
      <w:numPr>
        <w:ilvl w:val="1"/>
        <w:numId w:val="9"/>
      </w:numPr>
      <w:ind w:right="-2"/>
    </w:pPr>
  </w:style>
  <w:style w:type="paragraph" w:customStyle="1" w:styleId="phlistordereda">
    <w:name w:val="ph_list_ordered_aбв"/>
    <w:basedOn w:val="phnormal"/>
    <w:rsid w:val="001D5A12"/>
    <w:pPr>
      <w:numPr>
        <w:numId w:val="9"/>
      </w:numPr>
      <w:ind w:right="-2"/>
    </w:pPr>
  </w:style>
  <w:style w:type="paragraph" w:customStyle="1" w:styleId="phlistorderedtitle">
    <w:name w:val="ph_list_ordered_title"/>
    <w:basedOn w:val="phnormal"/>
    <w:next w:val="phlistordered1"/>
    <w:rsid w:val="001D5A12"/>
    <w:pPr>
      <w:keepNext/>
    </w:pPr>
  </w:style>
  <w:style w:type="paragraph" w:customStyle="1" w:styleId="phstamp">
    <w:name w:val="ph_stamp"/>
    <w:basedOn w:val="phbase"/>
    <w:rsid w:val="001D5A12"/>
    <w:pPr>
      <w:spacing w:before="20" w:after="20"/>
    </w:pPr>
    <w:rPr>
      <w:sz w:val="16"/>
    </w:rPr>
  </w:style>
  <w:style w:type="paragraph" w:customStyle="1" w:styleId="phstampcenter">
    <w:name w:val="ph_stamp_center"/>
    <w:basedOn w:val="phstamp"/>
    <w:locked/>
    <w:rsid w:val="001D5A12"/>
    <w:pPr>
      <w:tabs>
        <w:tab w:val="left" w:pos="284"/>
      </w:tabs>
      <w:spacing w:before="0" w:after="0"/>
      <w:jc w:val="center"/>
    </w:pPr>
    <w:rPr>
      <w:sz w:val="18"/>
      <w:szCs w:val="18"/>
    </w:rPr>
  </w:style>
  <w:style w:type="paragraph" w:customStyle="1" w:styleId="phstampcenteritalic">
    <w:name w:val="ph_stamp_center_italic"/>
    <w:basedOn w:val="phstamp"/>
    <w:rsid w:val="001D5A12"/>
    <w:pPr>
      <w:jc w:val="center"/>
    </w:pPr>
    <w:rPr>
      <w:bCs/>
      <w:i/>
    </w:rPr>
  </w:style>
  <w:style w:type="paragraph" w:customStyle="1" w:styleId="phstampitalic">
    <w:name w:val="ph_stamp_italic"/>
    <w:basedOn w:val="phstamp"/>
    <w:rsid w:val="001D5A12"/>
    <w:pPr>
      <w:ind w:left="57"/>
    </w:pPr>
    <w:rPr>
      <w:i/>
    </w:rPr>
  </w:style>
  <w:style w:type="paragraph" w:customStyle="1" w:styleId="phtablecell">
    <w:name w:val="ph_table_cell"/>
    <w:basedOn w:val="phbase"/>
    <w:rsid w:val="001D5A12"/>
    <w:pPr>
      <w:spacing w:before="20" w:line="240" w:lineRule="auto"/>
    </w:pPr>
    <w:rPr>
      <w:rFonts w:cs="Arial"/>
      <w:bCs/>
      <w:sz w:val="20"/>
    </w:rPr>
  </w:style>
  <w:style w:type="paragraph" w:customStyle="1" w:styleId="phtablecellcenter">
    <w:name w:val="ph_table_cellcenter"/>
    <w:basedOn w:val="phtablecell"/>
    <w:rsid w:val="001D5A12"/>
    <w:pPr>
      <w:jc w:val="center"/>
    </w:pPr>
  </w:style>
  <w:style w:type="paragraph" w:customStyle="1" w:styleId="phtablecellleft">
    <w:name w:val="ph_table_cellleft"/>
    <w:basedOn w:val="phtablecell"/>
    <w:rsid w:val="001D5A12"/>
    <w:pPr>
      <w:spacing w:after="160"/>
    </w:pPr>
  </w:style>
  <w:style w:type="paragraph" w:customStyle="1" w:styleId="phtablecolcaption">
    <w:name w:val="ph_table_colcaption"/>
    <w:basedOn w:val="phtablecell"/>
    <w:next w:val="phtablecell"/>
    <w:rsid w:val="001D5A12"/>
    <w:pPr>
      <w:keepNext/>
      <w:keepLines/>
      <w:spacing w:before="120" w:after="120"/>
      <w:jc w:val="center"/>
    </w:pPr>
    <w:rPr>
      <w:b/>
    </w:rPr>
  </w:style>
  <w:style w:type="paragraph" w:customStyle="1" w:styleId="phtabletitle">
    <w:name w:val="ph_table_title"/>
    <w:basedOn w:val="phbase"/>
    <w:next w:val="phtablecolcaption"/>
    <w:rsid w:val="001D5A12"/>
    <w:pPr>
      <w:keepNext/>
      <w:spacing w:before="20" w:after="120"/>
    </w:pPr>
    <w:rPr>
      <w:szCs w:val="24"/>
    </w:rPr>
  </w:style>
  <w:style w:type="paragraph" w:customStyle="1" w:styleId="phtitlevoid">
    <w:name w:val="ph_title_void"/>
    <w:basedOn w:val="phbase"/>
    <w:next w:val="phnormal"/>
    <w:link w:val="phtitlevoid0"/>
    <w:rsid w:val="001D5A12"/>
    <w:pPr>
      <w:keepNext/>
      <w:keepLines/>
      <w:pageBreakBefore/>
      <w:spacing w:before="360" w:after="360"/>
      <w:jc w:val="center"/>
    </w:pPr>
    <w:rPr>
      <w:rFonts w:cs="Arial"/>
      <w:b/>
      <w:bCs/>
      <w:sz w:val="28"/>
      <w:szCs w:val="28"/>
    </w:rPr>
  </w:style>
  <w:style w:type="paragraph" w:customStyle="1" w:styleId="phtitlepage">
    <w:name w:val="ph_titlepage"/>
    <w:basedOn w:val="phbase"/>
    <w:rsid w:val="001D5A12"/>
    <w:pPr>
      <w:spacing w:after="120"/>
      <w:jc w:val="center"/>
    </w:pPr>
    <w:rPr>
      <w:rFonts w:cs="Arial"/>
      <w:szCs w:val="28"/>
      <w:lang w:eastAsia="en-US"/>
    </w:rPr>
  </w:style>
  <w:style w:type="paragraph" w:customStyle="1" w:styleId="phtitlepagecode">
    <w:name w:val="ph_titlepage_code"/>
    <w:basedOn w:val="phtitlepage"/>
    <w:rsid w:val="001D5A12"/>
    <w:pPr>
      <w:spacing w:after="240"/>
    </w:pPr>
    <w:rPr>
      <w:b/>
      <w:sz w:val="26"/>
    </w:rPr>
  </w:style>
  <w:style w:type="paragraph" w:customStyle="1" w:styleId="phtitlepageconfirmstamp">
    <w:name w:val="ph_titlepage_confirmstamp"/>
    <w:basedOn w:val="phbase"/>
    <w:autoRedefine/>
    <w:rsid w:val="001D5A12"/>
    <w:pPr>
      <w:suppressAutoHyphens/>
      <w:spacing w:before="60" w:after="60"/>
    </w:pPr>
    <w:rPr>
      <w:color w:val="000000"/>
      <w:szCs w:val="24"/>
    </w:rPr>
  </w:style>
  <w:style w:type="paragraph" w:customStyle="1" w:styleId="phtitlepagecustomer">
    <w:name w:val="ph_titlepage_customer"/>
    <w:basedOn w:val="phtitlepage"/>
    <w:next w:val="phtitlepageconfirmstamp"/>
    <w:rsid w:val="001D5A12"/>
    <w:pPr>
      <w:spacing w:before="240"/>
    </w:pPr>
    <w:rPr>
      <w:b/>
      <w:sz w:val="26"/>
    </w:rPr>
  </w:style>
  <w:style w:type="paragraph" w:customStyle="1" w:styleId="phtitlepagedocpart">
    <w:name w:val="ph_titlepage_docpart"/>
    <w:basedOn w:val="phtitlepage"/>
    <w:next w:val="phtitlepagecode"/>
    <w:rsid w:val="001D5A12"/>
    <w:pPr>
      <w:spacing w:line="240" w:lineRule="auto"/>
    </w:pPr>
    <w:rPr>
      <w:b/>
    </w:rPr>
  </w:style>
  <w:style w:type="paragraph" w:customStyle="1" w:styleId="phtitlepagedocument">
    <w:name w:val="ph_titlepage_document"/>
    <w:basedOn w:val="phtitlepage"/>
    <w:autoRedefine/>
    <w:rsid w:val="001D5A12"/>
    <w:pPr>
      <w:spacing w:before="240"/>
    </w:pPr>
    <w:rPr>
      <w:b/>
      <w:sz w:val="26"/>
    </w:rPr>
  </w:style>
  <w:style w:type="paragraph" w:customStyle="1" w:styleId="phtitlepageother">
    <w:name w:val="ph_titlepage_other"/>
    <w:basedOn w:val="phtitlepage"/>
    <w:rsid w:val="001D5A12"/>
  </w:style>
  <w:style w:type="paragraph" w:customStyle="1" w:styleId="phtitlepagesystemfull">
    <w:name w:val="ph_titlepage_system_full"/>
    <w:basedOn w:val="phtitlepage"/>
    <w:next w:val="phtitlepagesystemshort"/>
    <w:rsid w:val="001D5A12"/>
    <w:rPr>
      <w:b/>
      <w:bCs/>
      <w:sz w:val="32"/>
      <w:szCs w:val="32"/>
    </w:rPr>
  </w:style>
  <w:style w:type="paragraph" w:styleId="HTML2">
    <w:name w:val="HTML Address"/>
    <w:basedOn w:val="a0"/>
    <w:link w:val="HTML3"/>
    <w:semiHidden/>
    <w:rsid w:val="001D5A12"/>
    <w:rPr>
      <w:i/>
      <w:iCs/>
    </w:rPr>
  </w:style>
  <w:style w:type="character" w:customStyle="1" w:styleId="HTML3">
    <w:name w:val="Адрес HTML Знак"/>
    <w:basedOn w:val="a1"/>
    <w:link w:val="HTML2"/>
    <w:semiHidden/>
    <w:rsid w:val="00B61313"/>
    <w:rPr>
      <w:rFonts w:ascii="Arial" w:hAnsi="Arial"/>
      <w:i/>
      <w:iCs/>
      <w:szCs w:val="20"/>
    </w:rPr>
  </w:style>
  <w:style w:type="paragraph" w:customStyle="1" w:styleId="phheader1withoutnum">
    <w:name w:val="ph_header_1_without_num"/>
    <w:basedOn w:val="12"/>
    <w:next w:val="phnormal"/>
    <w:rsid w:val="001D5A12"/>
    <w:pPr>
      <w:numPr>
        <w:numId w:val="0"/>
      </w:numPr>
      <w:ind w:left="720"/>
    </w:pPr>
  </w:style>
  <w:style w:type="paragraph" w:customStyle="1" w:styleId="phadditontype">
    <w:name w:val="ph_additon_type"/>
    <w:basedOn w:val="phbase"/>
    <w:next w:val="phnormal"/>
    <w:rsid w:val="001D5A12"/>
    <w:pPr>
      <w:jc w:val="center"/>
    </w:pPr>
    <w:rPr>
      <w:i/>
    </w:rPr>
  </w:style>
  <w:style w:type="paragraph" w:customStyle="1" w:styleId="phtablecolcaptionunderline">
    <w:name w:val="ph_table_colcaption_underline"/>
    <w:basedOn w:val="phtablecolcaption"/>
    <w:next w:val="phtablecell"/>
    <w:rsid w:val="001D5A12"/>
    <w:rPr>
      <w:u w:val="single"/>
    </w:rPr>
  </w:style>
  <w:style w:type="paragraph" w:customStyle="1" w:styleId="phstampleft">
    <w:name w:val="ph_stamp_left"/>
    <w:basedOn w:val="phstamp"/>
    <w:rsid w:val="001D5A12"/>
    <w:pPr>
      <w:jc w:val="left"/>
    </w:pPr>
    <w:rPr>
      <w:sz w:val="18"/>
    </w:rPr>
  </w:style>
  <w:style w:type="paragraph" w:customStyle="1" w:styleId="phlistitemized3">
    <w:name w:val="ph_list_itemized_3"/>
    <w:basedOn w:val="phlistitemized2"/>
    <w:link w:val="phlistitemized30"/>
    <w:autoRedefine/>
    <w:qFormat/>
    <w:rsid w:val="001D5A12"/>
    <w:pPr>
      <w:numPr>
        <w:ilvl w:val="2"/>
      </w:numPr>
      <w:tabs>
        <w:tab w:val="left" w:pos="2127"/>
      </w:tabs>
    </w:pPr>
  </w:style>
  <w:style w:type="paragraph" w:customStyle="1" w:styleId="phlistitemized4">
    <w:name w:val="ph_list_itemized_4"/>
    <w:basedOn w:val="phlistitemized3"/>
    <w:autoRedefine/>
    <w:qFormat/>
    <w:rsid w:val="001D5A12"/>
    <w:pPr>
      <w:numPr>
        <w:ilvl w:val="3"/>
      </w:numPr>
      <w:tabs>
        <w:tab w:val="clear" w:pos="2127"/>
      </w:tabs>
      <w:ind w:right="0"/>
    </w:pPr>
    <w:rPr>
      <w:lang w:val="en-US"/>
    </w:rPr>
  </w:style>
  <w:style w:type="character" w:customStyle="1" w:styleId="phbase0">
    <w:name w:val="ph_base Знак"/>
    <w:basedOn w:val="a1"/>
    <w:link w:val="phbase"/>
    <w:rsid w:val="001D5A12"/>
    <w:rPr>
      <w:rFonts w:ascii="Arial" w:hAnsi="Arial"/>
      <w:szCs w:val="20"/>
    </w:rPr>
  </w:style>
  <w:style w:type="character" w:customStyle="1" w:styleId="phnormal0">
    <w:name w:val="ph_normal Знак"/>
    <w:basedOn w:val="phbase0"/>
    <w:link w:val="phnormal"/>
    <w:rsid w:val="001D5A12"/>
    <w:rPr>
      <w:rFonts w:ascii="Arial" w:hAnsi="Arial"/>
      <w:szCs w:val="20"/>
    </w:rPr>
  </w:style>
  <w:style w:type="character" w:customStyle="1" w:styleId="phlistitemized20">
    <w:name w:val="ph_list_itemized_2 Знак"/>
    <w:basedOn w:val="phnormal0"/>
    <w:link w:val="phlistitemized2"/>
    <w:rsid w:val="001D5A12"/>
    <w:rPr>
      <w:rFonts w:ascii="Arial" w:hAnsi="Arial"/>
      <w:szCs w:val="20"/>
    </w:rPr>
  </w:style>
  <w:style w:type="character" w:customStyle="1" w:styleId="phlistitemized30">
    <w:name w:val="ph_list_itemized_3 Знак"/>
    <w:basedOn w:val="phlistitemized20"/>
    <w:link w:val="phlistitemized3"/>
    <w:rsid w:val="001D5A12"/>
    <w:rPr>
      <w:rFonts w:ascii="Arial" w:hAnsi="Arial"/>
      <w:szCs w:val="20"/>
    </w:rPr>
  </w:style>
  <w:style w:type="paragraph" w:customStyle="1" w:styleId="phpagenumber">
    <w:name w:val="ph_pagenumber"/>
    <w:basedOn w:val="ad"/>
    <w:link w:val="phpagenumber0"/>
    <w:autoRedefine/>
    <w:qFormat/>
    <w:rsid w:val="001D5A12"/>
    <w:pPr>
      <w:jc w:val="center"/>
    </w:pPr>
  </w:style>
  <w:style w:type="character" w:customStyle="1" w:styleId="phpagenumber0">
    <w:name w:val="ph_pagenumber Знак"/>
    <w:basedOn w:val="ae"/>
    <w:link w:val="phpagenumber"/>
    <w:rsid w:val="001D5A12"/>
    <w:rPr>
      <w:rFonts w:ascii="Arial" w:hAnsi="Arial"/>
      <w:szCs w:val="20"/>
    </w:rPr>
  </w:style>
  <w:style w:type="paragraph" w:customStyle="1" w:styleId="phtableitemizedlist1">
    <w:name w:val="ph_table_itemizedlist_1"/>
    <w:basedOn w:val="phtablecellleft"/>
    <w:autoRedefine/>
    <w:qFormat/>
    <w:rsid w:val="001D5A12"/>
    <w:pPr>
      <w:numPr>
        <w:numId w:val="16"/>
      </w:numPr>
      <w:spacing w:after="120"/>
    </w:pPr>
  </w:style>
  <w:style w:type="paragraph" w:customStyle="1" w:styleId="phtableitemizedlist2">
    <w:name w:val="ph_table_itemizedlist_2"/>
    <w:basedOn w:val="phtableitemizedlist1"/>
    <w:autoRedefine/>
    <w:qFormat/>
    <w:rsid w:val="001D5A12"/>
    <w:pPr>
      <w:ind w:left="632" w:hanging="284"/>
    </w:pPr>
  </w:style>
  <w:style w:type="paragraph" w:customStyle="1" w:styleId="phtableorderedlist1">
    <w:name w:val="ph_table_orderedlist_1)"/>
    <w:basedOn w:val="phtablecellleft"/>
    <w:autoRedefine/>
    <w:qFormat/>
    <w:rsid w:val="001D5A12"/>
    <w:pPr>
      <w:numPr>
        <w:numId w:val="17"/>
      </w:numPr>
      <w:spacing w:after="120"/>
    </w:pPr>
  </w:style>
  <w:style w:type="paragraph" w:customStyle="1" w:styleId="ph">
    <w:name w:val="ph_Рамка боковик"/>
    <w:basedOn w:val="a0"/>
    <w:autoRedefine/>
    <w:qFormat/>
    <w:rsid w:val="001D5A12"/>
    <w:pPr>
      <w:spacing w:after="0" w:line="240" w:lineRule="auto"/>
      <w:jc w:val="center"/>
    </w:pPr>
    <w:rPr>
      <w:rFonts w:cs="Arial"/>
      <w:i/>
      <w:sz w:val="16"/>
      <w:szCs w:val="16"/>
    </w:rPr>
  </w:style>
  <w:style w:type="paragraph" w:customStyle="1" w:styleId="ph0">
    <w:name w:val="ph_Рамка_гориз_слева_мал"/>
    <w:basedOn w:val="a0"/>
    <w:autoRedefine/>
    <w:qFormat/>
    <w:rsid w:val="001D5A12"/>
    <w:pPr>
      <w:spacing w:after="20" w:line="240" w:lineRule="auto"/>
      <w:ind w:left="57"/>
      <w:jc w:val="left"/>
    </w:pPr>
    <w:rPr>
      <w:rFonts w:cs="Arial"/>
      <w:i/>
      <w:sz w:val="16"/>
      <w:szCs w:val="16"/>
    </w:rPr>
  </w:style>
  <w:style w:type="paragraph" w:customStyle="1" w:styleId="phtableorderlist">
    <w:name w:val="ph_table_orderlist_абв"/>
    <w:basedOn w:val="phtablecellleft"/>
    <w:autoRedefine/>
    <w:qFormat/>
    <w:rsid w:val="001D5A12"/>
    <w:pPr>
      <w:numPr>
        <w:numId w:val="12"/>
      </w:numPr>
    </w:pPr>
  </w:style>
  <w:style w:type="paragraph" w:customStyle="1" w:styleId="phtableorderlist1">
    <w:name w:val="ph_table_orderlist_1_бок"/>
    <w:basedOn w:val="phtablecellleft"/>
    <w:autoRedefine/>
    <w:qFormat/>
    <w:rsid w:val="001D5A12"/>
    <w:pPr>
      <w:numPr>
        <w:numId w:val="13"/>
      </w:numPr>
      <w:ind w:left="284" w:hanging="284"/>
    </w:pPr>
  </w:style>
  <w:style w:type="paragraph" w:customStyle="1" w:styleId="ph1">
    <w:name w:val="ph_Рамка_гориз_цент_мал"/>
    <w:basedOn w:val="ph0"/>
    <w:autoRedefine/>
    <w:qFormat/>
    <w:rsid w:val="001D5A12"/>
    <w:pPr>
      <w:ind w:left="0"/>
      <w:jc w:val="center"/>
    </w:pPr>
  </w:style>
  <w:style w:type="paragraph" w:customStyle="1" w:styleId="ph2">
    <w:name w:val="ph_Рамка_гориз_круп"/>
    <w:basedOn w:val="a0"/>
    <w:autoRedefine/>
    <w:qFormat/>
    <w:rsid w:val="001D5A12"/>
    <w:pPr>
      <w:spacing w:after="20" w:line="240" w:lineRule="auto"/>
      <w:jc w:val="center"/>
    </w:pPr>
    <w:rPr>
      <w:i/>
    </w:rPr>
  </w:style>
  <w:style w:type="character" w:customStyle="1" w:styleId="phlistitemized10">
    <w:name w:val="ph_list_itemized_1 Знак"/>
    <w:link w:val="phlistitemized1"/>
    <w:rsid w:val="001D5A12"/>
    <w:rPr>
      <w:rFonts w:ascii="Arial" w:hAnsi="Arial" w:cs="Arial"/>
      <w:szCs w:val="20"/>
      <w:lang w:eastAsia="en-US"/>
    </w:rPr>
  </w:style>
  <w:style w:type="character" w:customStyle="1" w:styleId="phnormal1">
    <w:name w:val="ph_normal Знак Знак"/>
    <w:rsid w:val="001D5A12"/>
    <w:rPr>
      <w:rFonts w:ascii="Arial" w:hAnsi="Arial"/>
      <w:sz w:val="24"/>
    </w:rPr>
  </w:style>
  <w:style w:type="character" w:customStyle="1" w:styleId="phtitlevoid0">
    <w:name w:val="ph_title_void Знак"/>
    <w:link w:val="phtitlevoid"/>
    <w:rsid w:val="001D5A12"/>
    <w:rPr>
      <w:rFonts w:ascii="Arial" w:hAnsi="Arial" w:cs="Arial"/>
      <w:b/>
      <w:bCs/>
      <w:sz w:val="28"/>
      <w:szCs w:val="28"/>
    </w:rPr>
  </w:style>
  <w:style w:type="paragraph" w:customStyle="1" w:styleId="affffffe">
    <w:name w:val="_Табл_Текст"/>
    <w:basedOn w:val="a0"/>
    <w:rsid w:val="001D5A12"/>
  </w:style>
  <w:style w:type="paragraph" w:customStyle="1" w:styleId="aff5">
    <w:name w:val="Основной шрифт"/>
    <w:link w:val="aff4"/>
    <w:qFormat/>
    <w:rsid w:val="00FA03EC"/>
    <w:pPr>
      <w:spacing w:after="0" w:line="240" w:lineRule="auto"/>
      <w:ind w:firstLine="340"/>
    </w:pPr>
    <w:rPr>
      <w:szCs w:val="28"/>
    </w:rPr>
  </w:style>
  <w:style w:type="character" w:styleId="afffffff">
    <w:name w:val="endnote reference"/>
    <w:basedOn w:val="a1"/>
    <w:uiPriority w:val="99"/>
    <w:semiHidden/>
    <w:unhideWhenUsed/>
    <w:rsid w:val="009F442C"/>
    <w:rPr>
      <w:vertAlign w:val="superscript"/>
    </w:rPr>
  </w:style>
  <w:style w:type="paragraph" w:customStyle="1" w:styleId="phlistordereda2">
    <w:name w:val="ph_list_ordered_aбв_2"/>
    <w:basedOn w:val="phlistordereda"/>
    <w:autoRedefine/>
    <w:rsid w:val="00C12B8A"/>
    <w:pPr>
      <w:ind w:left="2268"/>
    </w:pPr>
  </w:style>
  <w:style w:type="paragraph" w:customStyle="1" w:styleId="phlistordereda2ca">
    <w:name w:val="ph_list_ordered_aбв_2(c a)"/>
    <w:basedOn w:val="phlistordereda2"/>
    <w:autoRedefine/>
    <w:rsid w:val="00185486"/>
    <w:pPr>
      <w:numPr>
        <w:numId w:val="0"/>
      </w:numPr>
      <w:tabs>
        <w:tab w:val="num" w:pos="720"/>
      </w:tabs>
      <w:ind w:left="2268" w:hanging="501"/>
    </w:pPr>
  </w:style>
  <w:style w:type="paragraph" w:customStyle="1" w:styleId="phlistordereda2level">
    <w:name w:val="ph_list_ordered_aбв_2_level"/>
    <w:basedOn w:val="phlistordereda"/>
    <w:autoRedefine/>
    <w:qFormat/>
    <w:rsid w:val="00C12B8A"/>
    <w:pPr>
      <w:ind w:left="2591"/>
    </w:pPr>
  </w:style>
  <w:style w:type="table" w:customStyle="1" w:styleId="afffffff0">
    <w:basedOn w:val="TableNormal0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1">
    <w:basedOn w:val="TableNormal0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3">
    <w:basedOn w:val="TableNormal0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4">
    <w:basedOn w:val="TableNormal0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5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7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9">
    <w:basedOn w:val="TableNormal0"/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fffffffffffa">
    <w:basedOn w:val="TableNormal0"/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fffffffffffb">
    <w:basedOn w:val="TableNormal0"/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fffffffffffc">
    <w:basedOn w:val="TableNormal0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ffffffffffd">
    <w:basedOn w:val="TableNormal0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ffffffffffe">
    <w:basedOn w:val="TableNormal0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fffffffffff">
    <w:basedOn w:val="TableNormal0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fffffffffff0">
    <w:basedOn w:val="TableNormal0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fffffffffff1">
    <w:basedOn w:val="TableNormal0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fffffffffff2">
    <w:basedOn w:val="TableNormal0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fffffffffff3">
    <w:basedOn w:val="TableNormal0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2e">
    <w:name w:val="Тема примечания Знак2"/>
    <w:basedOn w:val="2f"/>
    <w:uiPriority w:val="99"/>
    <w:semiHidden/>
    <w:rPr>
      <w:b/>
      <w:bCs/>
      <w:sz w:val="20"/>
      <w:szCs w:val="20"/>
    </w:rPr>
  </w:style>
  <w:style w:type="character" w:customStyle="1" w:styleId="2f">
    <w:name w:val="Текст примечания Знак2"/>
    <w:uiPriority w:val="99"/>
    <w:semiHidden/>
    <w:rPr>
      <w:sz w:val="20"/>
      <w:szCs w:val="20"/>
    </w:rPr>
  </w:style>
  <w:style w:type="table" w:customStyle="1" w:styleId="affffffffffff4">
    <w:basedOn w:val="TableNormal0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ffff5">
    <w:basedOn w:val="TableNormal0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ffff6">
    <w:basedOn w:val="TableNormal0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ffff7">
    <w:basedOn w:val="TableNormal0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ffff8">
    <w:basedOn w:val="TableNormal0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ffff9">
    <w:basedOn w:val="TableNormal0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ffffa">
    <w:basedOn w:val="TableNormal0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ffffb">
    <w:basedOn w:val="TableNormal0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ffffc">
    <w:basedOn w:val="TableNormal0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ffffd">
    <w:basedOn w:val="TableNormal0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ffffe">
    <w:basedOn w:val="TableNormal0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fffff">
    <w:basedOn w:val="TableNormal0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fffff0">
    <w:basedOn w:val="TableNormal0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fffff1">
    <w:basedOn w:val="TableNormal0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fffff2">
    <w:basedOn w:val="TableNormal0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fffff3">
    <w:basedOn w:val="TableNormal0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fffff4">
    <w:basedOn w:val="TableNormal0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fffff5">
    <w:basedOn w:val="TableNormal0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fffff6">
    <w:basedOn w:val="TableNormal0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fffff7">
    <w:basedOn w:val="TableNormal0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fffff8">
    <w:basedOn w:val="TableNormal0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fffff9">
    <w:basedOn w:val="TableNormal0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fffffa">
    <w:basedOn w:val="TableNormal0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fffffb">
    <w:basedOn w:val="TableNormal0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fffffc">
    <w:basedOn w:val="TableNormal0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fffffd">
    <w:basedOn w:val="TableNormal0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fffffe">
    <w:basedOn w:val="TableNormal0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ffffff">
    <w:basedOn w:val="TableNormal0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ffffff0">
    <w:basedOn w:val="TableNormal0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ffffff1">
    <w:basedOn w:val="TableNormal0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ffffff2">
    <w:basedOn w:val="TableNormal0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ffffff3">
    <w:basedOn w:val="TableNormal0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ffffff4">
    <w:basedOn w:val="TableNormal0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ffffff5">
    <w:basedOn w:val="TableNormal0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ffffff6">
    <w:basedOn w:val="TableNormal0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ffffff7">
    <w:basedOn w:val="TableNormal0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ffffff8">
    <w:basedOn w:val="TableNormal0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ffffff9">
    <w:basedOn w:val="TableNormal0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ffffffa">
    <w:basedOn w:val="TableNormal0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ffffffb">
    <w:basedOn w:val="TableNormal0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ffffffc">
    <w:basedOn w:val="TableNormal0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ffffffd">
    <w:basedOn w:val="TableNormal0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ffffffe">
    <w:basedOn w:val="TableNormal0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fffffff">
    <w:basedOn w:val="TableNormal0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fffffff0">
    <w:basedOn w:val="TableNormal0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fffffff1">
    <w:basedOn w:val="TableNormal0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fffffff2">
    <w:basedOn w:val="TableNormal0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fffffff3">
    <w:basedOn w:val="TableNormal0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fffffff4">
    <w:basedOn w:val="TableNormal0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fffffff5">
    <w:basedOn w:val="TableNormal0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fffffff6">
    <w:basedOn w:val="TableNormal0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fffffff7">
    <w:basedOn w:val="TableNormal0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fffffff8">
    <w:basedOn w:val="TableNormal0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fffffff9">
    <w:basedOn w:val="TableNormal0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fffffffa">
    <w:basedOn w:val="TableNormal0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fffffffb">
    <w:basedOn w:val="TableNormal0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fffffffc">
    <w:basedOn w:val="TableNormal0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fffffffd">
    <w:basedOn w:val="TableNormal0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fffffffe">
    <w:basedOn w:val="TableNormal0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ffffffff">
    <w:basedOn w:val="TableNormal0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ffffffff0">
    <w:basedOn w:val="TableNormal0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ffffffff1">
    <w:basedOn w:val="TableNormal0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ffffffff2">
    <w:basedOn w:val="TableNormal0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ffffffff3">
    <w:basedOn w:val="TableNormal0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ffffffff4">
    <w:basedOn w:val="TableNormal0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ffffffff5">
    <w:basedOn w:val="TableNormal0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ffffffff6">
    <w:basedOn w:val="TableNormal0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ffffffff7">
    <w:basedOn w:val="TableNormal0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ffffffff8">
    <w:basedOn w:val="TableNormal0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ffffffff9">
    <w:basedOn w:val="TableNormal0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ffffffffa">
    <w:basedOn w:val="TableNormal0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ffffffffb">
    <w:basedOn w:val="TableNormal0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ffffffffc">
    <w:basedOn w:val="TableNormal0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ffffffffd">
    <w:basedOn w:val="TableNormal0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ffffffffe">
    <w:basedOn w:val="TableNormal0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fffffffff">
    <w:basedOn w:val="TableNormal0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fffffffff0">
    <w:basedOn w:val="TableNormal0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fffffffff1">
    <w:basedOn w:val="TableNormal0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fffffffff2">
    <w:basedOn w:val="TableNormal0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fffffffff3">
    <w:basedOn w:val="TableNormal0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fffffffff4">
    <w:basedOn w:val="TableNormal0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fffffffff5">
    <w:basedOn w:val="TableNormal0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fffffffff6">
    <w:basedOn w:val="TableNormal0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fffffffff7">
    <w:basedOn w:val="TableNormal0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-111">
    <w:name w:val="Таблица-сетка 1 светлая — акцент 11"/>
    <w:basedOn w:val="a2"/>
    <w:uiPriority w:val="46"/>
    <w:rsid w:val="00CD6E25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nsi.rosminzdrav.ru/" TargetMode="External"/><Relationship Id="rId18" Type="http://schemas.openxmlformats.org/officeDocument/2006/relationships/image" Target="media/image4.png"/><Relationship Id="rId3" Type="http://schemas.openxmlformats.org/officeDocument/2006/relationships/numbering" Target="numbering.xml"/><Relationship Id="rId21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hyperlink" Target="http://nsi.rosminzdrav.ru/" TargetMode="Externa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nsi.rosminzdrav.ru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23" Type="http://schemas.openxmlformats.org/officeDocument/2006/relationships/theme" Target="theme/theme1.xml"/><Relationship Id="rId10" Type="http://schemas.openxmlformats.org/officeDocument/2006/relationships/hyperlink" Target="http://portal.egisz.rosminzdrav.ru/materials/11" TargetMode="External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https://portal.egisz.rosminzdrav.ru/" TargetMode="External"/><Relationship Id="rId14" Type="http://schemas.openxmlformats.org/officeDocument/2006/relationships/hyperlink" Target="https://ips-test.rosminzdrav.ru/510ed05515ba2" TargetMode="Externa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.shkolnaya\AppData\Roaming\Microsoft\&#1064;&#1072;&#1073;&#1083;&#1086;&#1085;&#1099;\&#1043;&#1054;&#1057;&#1058;_2.105_&#1096;&#1072;&#1073;&#1083;&#1086;&#1085;_ARIAL%205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+RsqvOkpcphBrzKL8qQlZIHZEw==">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880B683-69B3-40C9-A9C0-52A43CC7DA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ГОСТ_2.105_шаблон_ARIAL 5</Template>
  <TotalTime>10</TotalTime>
  <Pages>66</Pages>
  <Words>15547</Words>
  <Characters>88618</Characters>
  <DocSecurity>0</DocSecurity>
  <Lines>738</Lines>
  <Paragraphs>207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2021-07-21T12:41:00Z</dcterms:created>
  <dcterms:modified xsi:type="dcterms:W3CDTF">2021-07-23T14:20:00Z</dcterms:modified>
</cp:coreProperties>
</file>