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AA331" w14:textId="77777777" w:rsidR="00F26F1F" w:rsidRPr="00E22094" w:rsidRDefault="00F26F1F" w:rsidP="0007017D">
      <w:pPr>
        <w:rPr>
          <w:lang w:val="en-US"/>
        </w:rPr>
      </w:pPr>
    </w:p>
    <w:p w14:paraId="37D379CD" w14:textId="77777777" w:rsidR="00F26F1F" w:rsidRDefault="00F26F1F" w:rsidP="0007017D"/>
    <w:p w14:paraId="46F46FA2" w14:textId="77777777" w:rsidR="00F26F1F" w:rsidRDefault="00F26F1F" w:rsidP="0007017D"/>
    <w:p w14:paraId="2A6B829A" w14:textId="77777777" w:rsidR="00F26F1F" w:rsidRDefault="00F26F1F" w:rsidP="0007017D"/>
    <w:p w14:paraId="797E253C" w14:textId="77777777" w:rsidR="00F26F1F" w:rsidRDefault="00F26F1F" w:rsidP="0007017D"/>
    <w:p w14:paraId="53DE1E68" w14:textId="5E7DBC18" w:rsidR="00F26F1F" w:rsidRPr="00D54D8F" w:rsidRDefault="00A02730" w:rsidP="000C081D">
      <w:pPr>
        <w:pStyle w:val="phtitlepagesystemfull"/>
      </w:pPr>
      <w:r w:rsidRPr="00D54D8F">
        <w:t>В</w:t>
      </w:r>
      <w:r w:rsidR="000C081D" w:rsidRPr="000C081D">
        <w:t>ертикально-интегрированн</w:t>
      </w:r>
      <w:r w:rsidR="000C081D">
        <w:t>ая</w:t>
      </w:r>
      <w:r w:rsidR="000C081D" w:rsidRPr="000C081D">
        <w:t xml:space="preserve"> медицинск</w:t>
      </w:r>
      <w:r w:rsidR="000C081D">
        <w:t>ая</w:t>
      </w:r>
      <w:r w:rsidR="000C081D" w:rsidRPr="000C081D">
        <w:t xml:space="preserve"> информационн</w:t>
      </w:r>
      <w:r w:rsidR="000C081D">
        <w:t>ая</w:t>
      </w:r>
      <w:r w:rsidR="000C081D" w:rsidRPr="000C081D">
        <w:t xml:space="preserve"> систем</w:t>
      </w:r>
      <w:r w:rsidR="000C081D">
        <w:t xml:space="preserve">а </w:t>
      </w:r>
      <w:r w:rsidR="000C081D" w:rsidRPr="000C081D">
        <w:t>«Акушерство и гинекология» и «Неонатология»</w:t>
      </w:r>
      <w:r w:rsidR="000C081D">
        <w:t xml:space="preserve"> </w:t>
      </w:r>
      <w:r w:rsidR="000C081D" w:rsidRPr="000C081D">
        <w:t xml:space="preserve">(ВИМИС </w:t>
      </w:r>
      <w:r w:rsidR="00541A95" w:rsidRPr="00541A95">
        <w:t>«</w:t>
      </w:r>
      <w:r w:rsidR="00541A95">
        <w:t>АКиНЕО</w:t>
      </w:r>
      <w:r w:rsidR="00541A95" w:rsidRPr="00541A95">
        <w:t>»</w:t>
      </w:r>
      <w:r w:rsidR="000C081D" w:rsidRPr="000C081D">
        <w:t>)</w:t>
      </w:r>
    </w:p>
    <w:p w14:paraId="1EC19F42" w14:textId="77777777" w:rsidR="00D22FBA" w:rsidRDefault="00D22FBA" w:rsidP="00D54D8F">
      <w:pPr>
        <w:pStyle w:val="phtitlepagedocument"/>
      </w:pPr>
    </w:p>
    <w:p w14:paraId="0B4163B6" w14:textId="0507780E" w:rsidR="00F26F1F" w:rsidRDefault="00A02730" w:rsidP="00D54D8F">
      <w:pPr>
        <w:pStyle w:val="phtitlepagedocument"/>
      </w:pPr>
      <w:r w:rsidRPr="00D54D8F">
        <w:t>Протокол информационного взаимодействия ВИМИС «</w:t>
      </w:r>
      <w:r w:rsidR="00541A95">
        <w:t>АКиНЕО</w:t>
      </w:r>
      <w:r w:rsidRPr="00D54D8F">
        <w:t>» с внешними информационными системами</w:t>
      </w:r>
    </w:p>
    <w:p w14:paraId="0A9552BB" w14:textId="77777777" w:rsidR="00D22FBA" w:rsidRPr="00D54D8F" w:rsidRDefault="00D22FBA" w:rsidP="00D54D8F">
      <w:pPr>
        <w:pStyle w:val="phtitlepagedocument"/>
      </w:pPr>
    </w:p>
    <w:p w14:paraId="669AEE1E" w14:textId="4CA9997A" w:rsidR="00F26F1F" w:rsidRPr="00D54D8F" w:rsidRDefault="00862C48" w:rsidP="00D54D8F">
      <w:pPr>
        <w:pStyle w:val="phtitlepageother"/>
      </w:pPr>
      <w:r w:rsidRPr="00D54D8F">
        <w:t>Версия 1</w:t>
      </w:r>
      <w:r w:rsidR="0037237B" w:rsidRPr="00D54D8F">
        <w:t>.1</w:t>
      </w:r>
    </w:p>
    <w:p w14:paraId="60ADED28" w14:textId="77777777" w:rsidR="00F26F1F" w:rsidRPr="00D54D8F" w:rsidRDefault="00A02730" w:rsidP="00D54D8F">
      <w:pPr>
        <w:pStyle w:val="phcontent"/>
      </w:pPr>
      <w:r w:rsidRPr="00D54D8F">
        <w:lastRenderedPageBreak/>
        <w:t>Аннотация</w:t>
      </w:r>
    </w:p>
    <w:p w14:paraId="0B7005D4" w14:textId="79BCED16" w:rsidR="00F26F1F" w:rsidRDefault="00A02730" w:rsidP="00D54D8F">
      <w:pPr>
        <w:pStyle w:val="phnormal"/>
      </w:pPr>
      <w:r w:rsidRPr="00D54D8F">
        <w:t xml:space="preserve">Настоящий документ описывает возможности по интеграции, предоставляемые Вертикально-интегрированной медицинской информационной системой по профилю «Акушерство, гинекология и неонатология» (ВИМИС «Акушерство, гинекология и неонатология», ВИМИС </w:t>
      </w:r>
      <w:r w:rsidR="008A7817" w:rsidRPr="00D54D8F">
        <w:t>«АКиНЕО»</w:t>
      </w:r>
      <w:r w:rsidRPr="00D54D8F">
        <w:t xml:space="preserve">), для: </w:t>
      </w:r>
      <w:r w:rsidR="007802B6" w:rsidRPr="00D54D8F">
        <w:t xml:space="preserve">государственных информационных </w:t>
      </w:r>
      <w:r w:rsidRPr="00D54D8F">
        <w:t>систем в сфере здравоохранения субъекта Российской Федерации (ГИС СЗ)</w:t>
      </w:r>
      <w:r w:rsidR="007802B6" w:rsidRPr="00D54D8F">
        <w:t xml:space="preserve">, медицинских информационных </w:t>
      </w:r>
      <w:r w:rsidRPr="00D54D8F">
        <w:t>систем медицинских организаций (МИС МО)</w:t>
      </w:r>
      <w:r w:rsidR="00836FE4" w:rsidRPr="00D54D8F">
        <w:t xml:space="preserve"> и </w:t>
      </w:r>
      <w:r w:rsidR="007802B6" w:rsidRPr="00D54D8F">
        <w:t>И</w:t>
      </w:r>
      <w:r w:rsidR="00836FE4" w:rsidRPr="00D54D8F">
        <w:t>ны</w:t>
      </w:r>
      <w:r w:rsidR="007802B6" w:rsidRPr="00D54D8F">
        <w:t>х</w:t>
      </w:r>
      <w:r w:rsidR="00836FE4" w:rsidRPr="00D54D8F">
        <w:t xml:space="preserve"> </w:t>
      </w:r>
      <w:r w:rsidR="007802B6" w:rsidRPr="00D54D8F">
        <w:t xml:space="preserve">ИС </w:t>
      </w:r>
      <w:r w:rsidRPr="00D54D8F">
        <w:t xml:space="preserve">в части передачи медицинских сведений по пациентам, а также получения из </w:t>
      </w:r>
      <w:r w:rsidR="005B10F1" w:rsidRPr="00D54D8F">
        <w:t>ВИМИС «АКиНЕО»</w:t>
      </w:r>
      <w:r w:rsidR="00896897" w:rsidRPr="00D54D8F">
        <w:t xml:space="preserve"> сведений о порядк</w:t>
      </w:r>
      <w:r w:rsidR="004D7C22" w:rsidRPr="00D54D8F">
        <w:t>ах</w:t>
      </w:r>
      <w:r w:rsidRPr="00D54D8F">
        <w:t xml:space="preserve"> оказания медицинской помощи и клинических рекомендациях по акушерству, гинекологии и неонатологии.</w:t>
      </w:r>
    </w:p>
    <w:p w14:paraId="62FAA93D" w14:textId="483A1B3A" w:rsidR="00164014" w:rsidRPr="00E924F1" w:rsidRDefault="00164014" w:rsidP="00164014">
      <w:pPr>
        <w:pStyle w:val="phnormal"/>
      </w:pPr>
      <w:r w:rsidRPr="00C26294">
        <w:t xml:space="preserve">Прием СЭМД и СЭМД </w:t>
      </w:r>
      <w:r w:rsidRPr="00C26294">
        <w:rPr>
          <w:lang w:val="en-US"/>
        </w:rPr>
        <w:t>beta</w:t>
      </w:r>
      <w:r w:rsidRPr="00C26294">
        <w:t xml:space="preserve">-версии в соответствии с протоколом информационного взаимодействия ВИМИС «АКиНЕО» с внешними информационными системами версии 1.0 производится в течение 60 календарных дней с даты публикации данного Протокола на портале оперативного взаимодействия участников ЕГИСЗ: </w:t>
      </w:r>
      <w:hyperlink r:id="rId8" w:history="1">
        <w:r w:rsidRPr="00C26294">
          <w:rPr>
            <w:rStyle w:val="affe"/>
          </w:rPr>
          <w:t>https://portal.egisz.rosminzdrav.ru/materials</w:t>
        </w:r>
      </w:hyperlink>
      <w:r w:rsidRPr="00C26294">
        <w:t xml:space="preserve">. По истечению этого срока будет осуществляться прием СЭМД и СЭМД </w:t>
      </w:r>
      <w:r w:rsidRPr="00C26294">
        <w:rPr>
          <w:lang w:val="en-US"/>
        </w:rPr>
        <w:t>beta</w:t>
      </w:r>
      <w:r w:rsidRPr="00C26294">
        <w:t xml:space="preserve">-версии в соответствии с версией </w:t>
      </w:r>
      <w:r w:rsidR="00345B9B" w:rsidRPr="00C26294">
        <w:t>1</w:t>
      </w:r>
      <w:r w:rsidRPr="00C26294">
        <w:t>.</w:t>
      </w:r>
      <w:r w:rsidR="00345B9B" w:rsidRPr="00C26294">
        <w:t>1</w:t>
      </w:r>
      <w:r w:rsidRPr="00C26294">
        <w:t xml:space="preserve"> протокола информационного взаимодействия ВИМИС «</w:t>
      </w:r>
      <w:r w:rsidR="00555090" w:rsidRPr="00C26294">
        <w:t>АКиНЕО</w:t>
      </w:r>
      <w:r w:rsidRPr="00C26294">
        <w:t>» с внешними информационными системами.</w:t>
      </w:r>
    </w:p>
    <w:p w14:paraId="639C57E0" w14:textId="77777777" w:rsidR="00F26F1F" w:rsidRPr="00D54D8F" w:rsidRDefault="00A02730" w:rsidP="00D54D8F">
      <w:pPr>
        <w:pStyle w:val="phnormal"/>
      </w:pPr>
      <w:r w:rsidRPr="00D54D8F">
        <w:t xml:space="preserve">Изменения настоящего документа фиксируются в листе </w:t>
      </w:r>
      <w:r w:rsidR="00862C48" w:rsidRPr="00D54D8F">
        <w:t xml:space="preserve">регистрации </w:t>
      </w:r>
      <w:r w:rsidRPr="00D54D8F">
        <w:t>изменений.</w:t>
      </w:r>
    </w:p>
    <w:p w14:paraId="7FE41F9C" w14:textId="77777777" w:rsidR="00F26F1F" w:rsidRPr="00D54D8F" w:rsidRDefault="00A02730" w:rsidP="00D54D8F">
      <w:pPr>
        <w:pStyle w:val="phcontent"/>
      </w:pPr>
      <w:r w:rsidRPr="00D54D8F">
        <w:lastRenderedPageBreak/>
        <w:t>Содержание</w:t>
      </w:r>
    </w:p>
    <w:p w14:paraId="294CA2CC" w14:textId="7594BAF9" w:rsidR="00E80813" w:rsidRDefault="00862C48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54D8F">
        <w:fldChar w:fldCharType="begin"/>
      </w:r>
      <w:r w:rsidRPr="00D54D8F">
        <w:instrText xml:space="preserve"> TOC \o "1-4" \h \z \u </w:instrText>
      </w:r>
      <w:r w:rsidRPr="00D54D8F">
        <w:fldChar w:fldCharType="separate"/>
      </w:r>
      <w:hyperlink w:anchor="_Toc81925574" w:history="1">
        <w:r w:rsidR="00E80813" w:rsidRPr="00984C7A">
          <w:rPr>
            <w:rStyle w:val="affe"/>
            <w:noProof/>
          </w:rPr>
          <w:t>Перечень терминов, определений и сокращений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_Toc81925574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6</w:t>
        </w:r>
        <w:r w:rsidR="00E80813">
          <w:rPr>
            <w:noProof/>
            <w:webHidden/>
          </w:rPr>
          <w:fldChar w:fldCharType="end"/>
        </w:r>
      </w:hyperlink>
    </w:p>
    <w:p w14:paraId="7C0E2A26" w14:textId="69222358" w:rsidR="00E80813" w:rsidRDefault="006A333E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1925575" w:history="1">
        <w:r w:rsidR="00E80813" w:rsidRPr="00984C7A">
          <w:rPr>
            <w:rStyle w:val="affe"/>
            <w:noProof/>
          </w:rPr>
          <w:t>1</w:t>
        </w:r>
        <w:r w:rsidR="00E808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Общие положения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_Toc81925575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9</w:t>
        </w:r>
        <w:r w:rsidR="00E80813">
          <w:rPr>
            <w:noProof/>
            <w:webHidden/>
          </w:rPr>
          <w:fldChar w:fldCharType="end"/>
        </w:r>
      </w:hyperlink>
    </w:p>
    <w:p w14:paraId="4673DCEE" w14:textId="1D4E6F1E" w:rsidR="00E80813" w:rsidRDefault="006A333E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1925576" w:history="1">
        <w:r w:rsidR="00E80813" w:rsidRPr="00984C7A">
          <w:rPr>
            <w:rStyle w:val="affe"/>
            <w:noProof/>
          </w:rPr>
          <w:t>2</w:t>
        </w:r>
        <w:r w:rsidR="00E808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Принципы организации взаимодействия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_Toc81925576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10</w:t>
        </w:r>
        <w:r w:rsidR="00E80813">
          <w:rPr>
            <w:noProof/>
            <w:webHidden/>
          </w:rPr>
          <w:fldChar w:fldCharType="end"/>
        </w:r>
      </w:hyperlink>
    </w:p>
    <w:p w14:paraId="65EF6A4E" w14:textId="42922753" w:rsidR="00E80813" w:rsidRDefault="006A333E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1925577" w:history="1">
        <w:r w:rsidR="00E80813" w:rsidRPr="00984C7A">
          <w:rPr>
            <w:rStyle w:val="affe"/>
            <w:noProof/>
          </w:rPr>
          <w:t>3</w:t>
        </w:r>
        <w:r w:rsidR="00E808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Источники справочной информации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_Toc81925577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18</w:t>
        </w:r>
        <w:r w:rsidR="00E80813">
          <w:rPr>
            <w:noProof/>
            <w:webHidden/>
          </w:rPr>
          <w:fldChar w:fldCharType="end"/>
        </w:r>
      </w:hyperlink>
    </w:p>
    <w:p w14:paraId="2CCE15FE" w14:textId="5D108E83" w:rsidR="00E80813" w:rsidRDefault="006A333E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1925578" w:history="1">
        <w:r w:rsidR="00E80813" w:rsidRPr="00984C7A">
          <w:rPr>
            <w:rStyle w:val="affe"/>
            <w:noProof/>
          </w:rPr>
          <w:t>4</w:t>
        </w:r>
        <w:r w:rsidR="00E808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Рамки взаимодействия информационных систем и условия определения триггерных точек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_Toc81925578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28</w:t>
        </w:r>
        <w:r w:rsidR="00E80813">
          <w:rPr>
            <w:noProof/>
            <w:webHidden/>
          </w:rPr>
          <w:fldChar w:fldCharType="end"/>
        </w:r>
      </w:hyperlink>
    </w:p>
    <w:p w14:paraId="792E7B13" w14:textId="336EE2BA" w:rsidR="00E80813" w:rsidRDefault="006A333E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1925579" w:history="1">
        <w:r w:rsidR="00E80813" w:rsidRPr="00984C7A">
          <w:rPr>
            <w:rStyle w:val="affe"/>
            <w:noProof/>
          </w:rPr>
          <w:t>4.1</w:t>
        </w:r>
        <w:r w:rsidR="00E808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Выявление осмотра (консультации) пациента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_Toc81925579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32</w:t>
        </w:r>
        <w:r w:rsidR="00E80813">
          <w:rPr>
            <w:noProof/>
            <w:webHidden/>
          </w:rPr>
          <w:fldChar w:fldCharType="end"/>
        </w:r>
      </w:hyperlink>
    </w:p>
    <w:p w14:paraId="073484E3" w14:textId="051686A8" w:rsidR="00E80813" w:rsidRDefault="006A333E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1925580" w:history="1">
        <w:r w:rsidR="00E80813" w:rsidRPr="00984C7A">
          <w:rPr>
            <w:rStyle w:val="affe"/>
            <w:noProof/>
          </w:rPr>
          <w:t>4.2</w:t>
        </w:r>
        <w:r w:rsidR="00E808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Выявление факта постановки на учет по беременности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_Toc81925580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34</w:t>
        </w:r>
        <w:r w:rsidR="00E80813">
          <w:rPr>
            <w:noProof/>
            <w:webHidden/>
          </w:rPr>
          <w:fldChar w:fldCharType="end"/>
        </w:r>
      </w:hyperlink>
    </w:p>
    <w:p w14:paraId="04DAAB0C" w14:textId="5605520F" w:rsidR="00E80813" w:rsidRDefault="006A333E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1925581" w:history="1">
        <w:r w:rsidR="00E80813" w:rsidRPr="00984C7A">
          <w:rPr>
            <w:rStyle w:val="affe"/>
            <w:noProof/>
          </w:rPr>
          <w:t>4.3</w:t>
        </w:r>
        <w:r w:rsidR="00E808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Выявление диагностических исследований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_Toc81925581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36</w:t>
        </w:r>
        <w:r w:rsidR="00E80813">
          <w:rPr>
            <w:noProof/>
            <w:webHidden/>
          </w:rPr>
          <w:fldChar w:fldCharType="end"/>
        </w:r>
      </w:hyperlink>
    </w:p>
    <w:p w14:paraId="53E08FC6" w14:textId="29C6FA1B" w:rsidR="00E80813" w:rsidRDefault="006A333E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1925582" w:history="1">
        <w:r w:rsidR="00E80813" w:rsidRPr="00984C7A">
          <w:rPr>
            <w:rStyle w:val="affe"/>
            <w:noProof/>
          </w:rPr>
          <w:t>4.4</w:t>
        </w:r>
        <w:r w:rsidR="00E808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Выявление направления на оказания медицинских услуг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_Toc81925582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38</w:t>
        </w:r>
        <w:r w:rsidR="00E80813">
          <w:rPr>
            <w:noProof/>
            <w:webHidden/>
          </w:rPr>
          <w:fldChar w:fldCharType="end"/>
        </w:r>
      </w:hyperlink>
    </w:p>
    <w:p w14:paraId="68F88368" w14:textId="70726FAD" w:rsidR="00E80813" w:rsidRDefault="006A333E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1925583" w:history="1">
        <w:r w:rsidR="00E80813" w:rsidRPr="00984C7A">
          <w:rPr>
            <w:rStyle w:val="affe"/>
            <w:noProof/>
          </w:rPr>
          <w:t>4.5</w:t>
        </w:r>
        <w:r w:rsidR="00E808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Выявление госпитализации (получение пациентом медицинской помощи в условиях стационара (дневного стационара))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_Toc81925583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39</w:t>
        </w:r>
        <w:r w:rsidR="00E80813">
          <w:rPr>
            <w:noProof/>
            <w:webHidden/>
          </w:rPr>
          <w:fldChar w:fldCharType="end"/>
        </w:r>
      </w:hyperlink>
    </w:p>
    <w:p w14:paraId="20D61CE0" w14:textId="28F9ADD3" w:rsidR="00E80813" w:rsidRDefault="006A333E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1925584" w:history="1">
        <w:r w:rsidR="00E80813" w:rsidRPr="00984C7A">
          <w:rPr>
            <w:rStyle w:val="affe"/>
            <w:noProof/>
          </w:rPr>
          <w:t>4.6</w:t>
        </w:r>
        <w:r w:rsidR="00E808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Выявление факта завершения беременности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_Toc81925584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41</w:t>
        </w:r>
        <w:r w:rsidR="00E80813">
          <w:rPr>
            <w:noProof/>
            <w:webHidden/>
          </w:rPr>
          <w:fldChar w:fldCharType="end"/>
        </w:r>
      </w:hyperlink>
    </w:p>
    <w:p w14:paraId="511E8D06" w14:textId="0437D996" w:rsidR="00E80813" w:rsidRDefault="006A333E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1925585" w:history="1">
        <w:r w:rsidR="00E80813" w:rsidRPr="00984C7A">
          <w:rPr>
            <w:rStyle w:val="affe"/>
            <w:noProof/>
          </w:rPr>
          <w:t>4.7</w:t>
        </w:r>
        <w:r w:rsidR="00E808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Выявление факта смерти пациента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_Toc81925585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46</w:t>
        </w:r>
        <w:r w:rsidR="00E80813">
          <w:rPr>
            <w:noProof/>
            <w:webHidden/>
          </w:rPr>
          <w:fldChar w:fldCharType="end"/>
        </w:r>
      </w:hyperlink>
    </w:p>
    <w:p w14:paraId="1C14FC3E" w14:textId="5F1A044C" w:rsidR="00E80813" w:rsidRDefault="006A333E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1925586" w:history="1">
        <w:r w:rsidR="00E80813" w:rsidRPr="00984C7A">
          <w:rPr>
            <w:rStyle w:val="affe"/>
            <w:noProof/>
          </w:rPr>
          <w:t>4.8</w:t>
        </w:r>
        <w:r w:rsidR="00E808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Выявление случая критического акушерского состояния.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_Toc81925586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48</w:t>
        </w:r>
        <w:r w:rsidR="00E80813">
          <w:rPr>
            <w:noProof/>
            <w:webHidden/>
          </w:rPr>
          <w:fldChar w:fldCharType="end"/>
        </w:r>
      </w:hyperlink>
    </w:p>
    <w:p w14:paraId="6C1DA0ED" w14:textId="624929CB" w:rsidR="00E80813" w:rsidRDefault="006A333E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1925587" w:history="1">
        <w:r w:rsidR="00E80813" w:rsidRPr="00984C7A">
          <w:rPr>
            <w:rStyle w:val="affe"/>
            <w:noProof/>
          </w:rPr>
          <w:t>5</w:t>
        </w:r>
        <w:r w:rsidR="00E808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Описание взаимодействия с интеграционными сервисами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_Toc81925587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53</w:t>
        </w:r>
        <w:r w:rsidR="00E80813">
          <w:rPr>
            <w:noProof/>
            <w:webHidden/>
          </w:rPr>
          <w:fldChar w:fldCharType="end"/>
        </w:r>
      </w:hyperlink>
    </w:p>
    <w:p w14:paraId="47B38C19" w14:textId="515F249D" w:rsidR="00E80813" w:rsidRDefault="006A333E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1925588" w:history="1">
        <w:r w:rsidR="00E80813" w:rsidRPr="00984C7A">
          <w:rPr>
            <w:rStyle w:val="affe"/>
            <w:noProof/>
          </w:rPr>
          <w:t>5.1</w:t>
        </w:r>
        <w:r w:rsidR="00E808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Взаимодействие с сервисом приема структурированных медицинских сведений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_Toc81925588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53</w:t>
        </w:r>
        <w:r w:rsidR="00E80813">
          <w:rPr>
            <w:noProof/>
            <w:webHidden/>
          </w:rPr>
          <w:fldChar w:fldCharType="end"/>
        </w:r>
      </w:hyperlink>
    </w:p>
    <w:p w14:paraId="4E12796B" w14:textId="3FCC64A8" w:rsidR="00E80813" w:rsidRDefault="006A333E">
      <w:pPr>
        <w:pStyle w:val="31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81925589" w:history="1">
        <w:r w:rsidR="00E80813" w:rsidRPr="00984C7A">
          <w:rPr>
            <w:rStyle w:val="affe"/>
            <w:noProof/>
          </w:rPr>
          <w:t>5.1.1</w:t>
        </w:r>
        <w:r w:rsidR="00E8081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WSDL-схема сервиса приема медицинских сведений ВИМИС «Акушерство, гинекология и неонатология»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_Toc81925589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56</w:t>
        </w:r>
        <w:r w:rsidR="00E80813">
          <w:rPr>
            <w:noProof/>
            <w:webHidden/>
          </w:rPr>
          <w:fldChar w:fldCharType="end"/>
        </w:r>
      </w:hyperlink>
    </w:p>
    <w:p w14:paraId="35C8CBA6" w14:textId="57D8E63F" w:rsidR="00E80813" w:rsidRDefault="006A333E">
      <w:pPr>
        <w:pStyle w:val="31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81925590" w:history="1">
        <w:r w:rsidR="00E80813" w:rsidRPr="00984C7A">
          <w:rPr>
            <w:rStyle w:val="affe"/>
            <w:noProof/>
          </w:rPr>
          <w:t>5.1.2</w:t>
        </w:r>
        <w:r w:rsidR="00E8081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WSDL-схема сервиса обратного вызова ГИС СЗ/МИС МО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_Toc81925590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59</w:t>
        </w:r>
        <w:r w:rsidR="00E80813">
          <w:rPr>
            <w:noProof/>
            <w:webHidden/>
          </w:rPr>
          <w:fldChar w:fldCharType="end"/>
        </w:r>
      </w:hyperlink>
    </w:p>
    <w:p w14:paraId="7339679C" w14:textId="1FFD4283" w:rsidR="00E80813" w:rsidRDefault="006A333E">
      <w:pPr>
        <w:pStyle w:val="31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81925591" w:history="1">
        <w:r w:rsidR="00E80813" w:rsidRPr="00984C7A">
          <w:rPr>
            <w:rStyle w:val="affe"/>
            <w:noProof/>
          </w:rPr>
          <w:t>5.1.3</w:t>
        </w:r>
        <w:r w:rsidR="00E8081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Формат запроса к сервису приема медицинских сведений ВИМИС «АКиНЕО»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_Toc81925591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60</w:t>
        </w:r>
        <w:r w:rsidR="00E80813">
          <w:rPr>
            <w:noProof/>
            <w:webHidden/>
          </w:rPr>
          <w:fldChar w:fldCharType="end"/>
        </w:r>
      </w:hyperlink>
    </w:p>
    <w:p w14:paraId="7C48B05F" w14:textId="6F1FFBDC" w:rsidR="00E80813" w:rsidRDefault="006A333E">
      <w:pPr>
        <w:pStyle w:val="31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81925592" w:history="1">
        <w:r w:rsidR="00E80813" w:rsidRPr="00984C7A">
          <w:rPr>
            <w:rStyle w:val="affe"/>
            <w:noProof/>
          </w:rPr>
          <w:t>5.1.4</w:t>
        </w:r>
        <w:r w:rsidR="00E8081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Формат синхронного ответа ВИМИС «АКиНЕО»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_Toc81925592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61</w:t>
        </w:r>
        <w:r w:rsidR="00E80813">
          <w:rPr>
            <w:noProof/>
            <w:webHidden/>
          </w:rPr>
          <w:fldChar w:fldCharType="end"/>
        </w:r>
      </w:hyperlink>
    </w:p>
    <w:p w14:paraId="0BA33183" w14:textId="22F2293E" w:rsidR="00E80813" w:rsidRDefault="006A333E">
      <w:pPr>
        <w:pStyle w:val="31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81925593" w:history="1">
        <w:r w:rsidR="00E80813" w:rsidRPr="00984C7A">
          <w:rPr>
            <w:rStyle w:val="affe"/>
            <w:noProof/>
          </w:rPr>
          <w:t>5.1.5</w:t>
        </w:r>
        <w:r w:rsidR="00E8081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Формат асинхронного запроса ВИМИС «АКиНЕО» к сервису обратного вызова ГИС СЗ/МИС МО с результатами обработки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_Toc81925593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62</w:t>
        </w:r>
        <w:r w:rsidR="00E80813">
          <w:rPr>
            <w:noProof/>
            <w:webHidden/>
          </w:rPr>
          <w:fldChar w:fldCharType="end"/>
        </w:r>
      </w:hyperlink>
    </w:p>
    <w:p w14:paraId="0EAF31F4" w14:textId="3D0195A2" w:rsidR="00E80813" w:rsidRDefault="006A333E">
      <w:pPr>
        <w:pStyle w:val="31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81925594" w:history="1">
        <w:r w:rsidR="00E80813" w:rsidRPr="00984C7A">
          <w:rPr>
            <w:rStyle w:val="affe"/>
            <w:noProof/>
          </w:rPr>
          <w:t>5.1.6</w:t>
        </w:r>
        <w:r w:rsidR="00E8081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Метод checkStatus сервиса приема медицинских сведений ВИМИС «АКиНЕО»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_Toc81925594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63</w:t>
        </w:r>
        <w:r w:rsidR="00E80813">
          <w:rPr>
            <w:noProof/>
            <w:webHidden/>
          </w:rPr>
          <w:fldChar w:fldCharType="end"/>
        </w:r>
      </w:hyperlink>
    </w:p>
    <w:p w14:paraId="721C1C6E" w14:textId="2646B2DA" w:rsidR="00E80813" w:rsidRDefault="006A333E">
      <w:pPr>
        <w:pStyle w:val="40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81925595" w:history="1">
        <w:r w:rsidR="00E80813" w:rsidRPr="00984C7A">
          <w:rPr>
            <w:rStyle w:val="affe"/>
          </w:rPr>
          <w:t>5.1.6.1</w:t>
        </w:r>
        <w:r w:rsidR="00E80813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E80813" w:rsidRPr="00984C7A">
          <w:rPr>
            <w:rStyle w:val="affe"/>
          </w:rPr>
          <w:t>Формат запроса к сервису приема медицинских сведений ВИМИС (метод checkStatus)</w:t>
        </w:r>
        <w:r w:rsidR="00E80813">
          <w:rPr>
            <w:webHidden/>
          </w:rPr>
          <w:tab/>
        </w:r>
        <w:r w:rsidR="00E80813">
          <w:rPr>
            <w:webHidden/>
          </w:rPr>
          <w:fldChar w:fldCharType="begin"/>
        </w:r>
        <w:r w:rsidR="00E80813">
          <w:rPr>
            <w:webHidden/>
          </w:rPr>
          <w:instrText xml:space="preserve"> PAGEREF _Toc81925595 \h </w:instrText>
        </w:r>
        <w:r w:rsidR="00E80813">
          <w:rPr>
            <w:webHidden/>
          </w:rPr>
        </w:r>
        <w:r w:rsidR="00E80813">
          <w:rPr>
            <w:webHidden/>
          </w:rPr>
          <w:fldChar w:fldCharType="separate"/>
        </w:r>
        <w:r w:rsidR="00E80813">
          <w:rPr>
            <w:webHidden/>
          </w:rPr>
          <w:t>64</w:t>
        </w:r>
        <w:r w:rsidR="00E80813">
          <w:rPr>
            <w:webHidden/>
          </w:rPr>
          <w:fldChar w:fldCharType="end"/>
        </w:r>
      </w:hyperlink>
    </w:p>
    <w:p w14:paraId="3B7B8A0B" w14:textId="7AF3FE9E" w:rsidR="00E80813" w:rsidRDefault="006A333E">
      <w:pPr>
        <w:pStyle w:val="40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81925596" w:history="1">
        <w:r w:rsidR="00E80813" w:rsidRPr="00984C7A">
          <w:rPr>
            <w:rStyle w:val="affe"/>
          </w:rPr>
          <w:t>5.1.6.2</w:t>
        </w:r>
        <w:r w:rsidR="00E80813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E80813" w:rsidRPr="00984C7A">
          <w:rPr>
            <w:rStyle w:val="affe"/>
          </w:rPr>
          <w:t>Формат синхронного ответа ВИМИС</w:t>
        </w:r>
        <w:r w:rsidR="00E80813">
          <w:rPr>
            <w:webHidden/>
          </w:rPr>
          <w:tab/>
        </w:r>
        <w:r w:rsidR="00E80813">
          <w:rPr>
            <w:webHidden/>
          </w:rPr>
          <w:fldChar w:fldCharType="begin"/>
        </w:r>
        <w:r w:rsidR="00E80813">
          <w:rPr>
            <w:webHidden/>
          </w:rPr>
          <w:instrText xml:space="preserve"> PAGEREF _Toc81925596 \h </w:instrText>
        </w:r>
        <w:r w:rsidR="00E80813">
          <w:rPr>
            <w:webHidden/>
          </w:rPr>
        </w:r>
        <w:r w:rsidR="00E80813">
          <w:rPr>
            <w:webHidden/>
          </w:rPr>
          <w:fldChar w:fldCharType="separate"/>
        </w:r>
        <w:r w:rsidR="00E80813">
          <w:rPr>
            <w:webHidden/>
          </w:rPr>
          <w:t>65</w:t>
        </w:r>
        <w:r w:rsidR="00E80813">
          <w:rPr>
            <w:webHidden/>
          </w:rPr>
          <w:fldChar w:fldCharType="end"/>
        </w:r>
      </w:hyperlink>
    </w:p>
    <w:p w14:paraId="0D6B98FF" w14:textId="0091B09C" w:rsidR="00E80813" w:rsidRDefault="006A333E">
      <w:pPr>
        <w:pStyle w:val="40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81925597" w:history="1">
        <w:r w:rsidR="00E80813" w:rsidRPr="00984C7A">
          <w:rPr>
            <w:rStyle w:val="affe"/>
            <w:lang w:val="en-US"/>
          </w:rPr>
          <w:t>&lt;/soap:Envelope&gt;</w:t>
        </w:r>
        <w:r w:rsidR="00E80813">
          <w:rPr>
            <w:webHidden/>
          </w:rPr>
          <w:tab/>
        </w:r>
        <w:r w:rsidR="00E80813">
          <w:rPr>
            <w:webHidden/>
          </w:rPr>
          <w:fldChar w:fldCharType="begin"/>
        </w:r>
        <w:r w:rsidR="00E80813">
          <w:rPr>
            <w:webHidden/>
          </w:rPr>
          <w:instrText xml:space="preserve"> PAGEREF _Toc81925597 \h </w:instrText>
        </w:r>
        <w:r w:rsidR="00E80813">
          <w:rPr>
            <w:webHidden/>
          </w:rPr>
        </w:r>
        <w:r w:rsidR="00E80813">
          <w:rPr>
            <w:webHidden/>
          </w:rPr>
          <w:fldChar w:fldCharType="separate"/>
        </w:r>
        <w:r w:rsidR="00E80813">
          <w:rPr>
            <w:webHidden/>
          </w:rPr>
          <w:t>65</w:t>
        </w:r>
        <w:r w:rsidR="00E80813">
          <w:rPr>
            <w:webHidden/>
          </w:rPr>
          <w:fldChar w:fldCharType="end"/>
        </w:r>
      </w:hyperlink>
    </w:p>
    <w:p w14:paraId="73D92FAC" w14:textId="37404526" w:rsidR="00E80813" w:rsidRDefault="006A333E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1925598" w:history="1">
        <w:r w:rsidR="00E80813" w:rsidRPr="00984C7A">
          <w:rPr>
            <w:rStyle w:val="affe"/>
            <w:noProof/>
          </w:rPr>
          <w:t>5.2</w:t>
        </w:r>
        <w:r w:rsidR="00E808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Взаимодействие с сервисом передачи структурированных данных клинических рекомендаций и порядка оказания медицинской помощи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_Toc81925598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66</w:t>
        </w:r>
        <w:r w:rsidR="00E80813">
          <w:rPr>
            <w:noProof/>
            <w:webHidden/>
          </w:rPr>
          <w:fldChar w:fldCharType="end"/>
        </w:r>
      </w:hyperlink>
    </w:p>
    <w:p w14:paraId="6E06CCCC" w14:textId="29840A18" w:rsidR="00E80813" w:rsidRDefault="006A333E">
      <w:pPr>
        <w:pStyle w:val="31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81925599" w:history="1">
        <w:r w:rsidR="00E80813" w:rsidRPr="00984C7A">
          <w:rPr>
            <w:rStyle w:val="affe"/>
            <w:noProof/>
          </w:rPr>
          <w:t>5.2.1</w:t>
        </w:r>
        <w:r w:rsidR="00E8081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Метод запроса списка документов клинических рекомендаций clinrecList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_Toc81925599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67</w:t>
        </w:r>
        <w:r w:rsidR="00E80813">
          <w:rPr>
            <w:noProof/>
            <w:webHidden/>
          </w:rPr>
          <w:fldChar w:fldCharType="end"/>
        </w:r>
      </w:hyperlink>
    </w:p>
    <w:p w14:paraId="15EB9CEE" w14:textId="7318E8BD" w:rsidR="00E80813" w:rsidRDefault="006A333E">
      <w:pPr>
        <w:pStyle w:val="40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81925600" w:history="1">
        <w:r w:rsidR="00E80813" w:rsidRPr="00984C7A">
          <w:rPr>
            <w:rStyle w:val="affe"/>
          </w:rPr>
          <w:t>5.2.1.1</w:t>
        </w:r>
        <w:r w:rsidR="00E80813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E80813" w:rsidRPr="00984C7A">
          <w:rPr>
            <w:rStyle w:val="affe"/>
          </w:rPr>
          <w:t>Формат запроса на получение списка клинических рекомендаций методом getClinrecList</w:t>
        </w:r>
        <w:r w:rsidR="00E80813">
          <w:rPr>
            <w:webHidden/>
          </w:rPr>
          <w:tab/>
        </w:r>
        <w:r w:rsidR="00E80813">
          <w:rPr>
            <w:webHidden/>
          </w:rPr>
          <w:fldChar w:fldCharType="begin"/>
        </w:r>
        <w:r w:rsidR="00E80813">
          <w:rPr>
            <w:webHidden/>
          </w:rPr>
          <w:instrText xml:space="preserve"> PAGEREF _Toc81925600 \h </w:instrText>
        </w:r>
        <w:r w:rsidR="00E80813">
          <w:rPr>
            <w:webHidden/>
          </w:rPr>
        </w:r>
        <w:r w:rsidR="00E80813">
          <w:rPr>
            <w:webHidden/>
          </w:rPr>
          <w:fldChar w:fldCharType="separate"/>
        </w:r>
        <w:r w:rsidR="00E80813">
          <w:rPr>
            <w:webHidden/>
          </w:rPr>
          <w:t>68</w:t>
        </w:r>
        <w:r w:rsidR="00E80813">
          <w:rPr>
            <w:webHidden/>
          </w:rPr>
          <w:fldChar w:fldCharType="end"/>
        </w:r>
      </w:hyperlink>
    </w:p>
    <w:p w14:paraId="0AF022D1" w14:textId="69602008" w:rsidR="00E80813" w:rsidRDefault="006A333E">
      <w:pPr>
        <w:pStyle w:val="40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81925601" w:history="1">
        <w:r w:rsidR="00E80813" w:rsidRPr="00984C7A">
          <w:rPr>
            <w:rStyle w:val="affe"/>
          </w:rPr>
          <w:t>5.2.1.2</w:t>
        </w:r>
        <w:r w:rsidR="00E80813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E80813" w:rsidRPr="00984C7A">
          <w:rPr>
            <w:rStyle w:val="affe"/>
          </w:rPr>
          <w:t>Формат синхронного ответа на метод getClinrecList</w:t>
        </w:r>
        <w:r w:rsidR="00E80813">
          <w:rPr>
            <w:webHidden/>
          </w:rPr>
          <w:tab/>
        </w:r>
        <w:r w:rsidR="00E80813">
          <w:rPr>
            <w:webHidden/>
          </w:rPr>
          <w:fldChar w:fldCharType="begin"/>
        </w:r>
        <w:r w:rsidR="00E80813">
          <w:rPr>
            <w:webHidden/>
          </w:rPr>
          <w:instrText xml:space="preserve"> PAGEREF _Toc81925601 \h </w:instrText>
        </w:r>
        <w:r w:rsidR="00E80813">
          <w:rPr>
            <w:webHidden/>
          </w:rPr>
        </w:r>
        <w:r w:rsidR="00E80813">
          <w:rPr>
            <w:webHidden/>
          </w:rPr>
          <w:fldChar w:fldCharType="separate"/>
        </w:r>
        <w:r w:rsidR="00E80813">
          <w:rPr>
            <w:webHidden/>
          </w:rPr>
          <w:t>69</w:t>
        </w:r>
        <w:r w:rsidR="00E80813">
          <w:rPr>
            <w:webHidden/>
          </w:rPr>
          <w:fldChar w:fldCharType="end"/>
        </w:r>
      </w:hyperlink>
    </w:p>
    <w:p w14:paraId="397462ED" w14:textId="227E5940" w:rsidR="00E80813" w:rsidRDefault="006A333E">
      <w:pPr>
        <w:pStyle w:val="31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81925602" w:history="1">
        <w:r w:rsidR="00E80813" w:rsidRPr="00984C7A">
          <w:rPr>
            <w:rStyle w:val="affe"/>
            <w:noProof/>
          </w:rPr>
          <w:t>5.2.2</w:t>
        </w:r>
        <w:r w:rsidR="00E8081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Метод запроса структурированной информации по документу клинической рекомендации clinrecInfo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_Toc81925602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70</w:t>
        </w:r>
        <w:r w:rsidR="00E80813">
          <w:rPr>
            <w:noProof/>
            <w:webHidden/>
          </w:rPr>
          <w:fldChar w:fldCharType="end"/>
        </w:r>
      </w:hyperlink>
    </w:p>
    <w:p w14:paraId="4103DE03" w14:textId="7D4F9169" w:rsidR="00E80813" w:rsidRDefault="006A333E">
      <w:pPr>
        <w:pStyle w:val="40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81925603" w:history="1">
        <w:r w:rsidR="00E80813" w:rsidRPr="00984C7A">
          <w:rPr>
            <w:rStyle w:val="affe"/>
          </w:rPr>
          <w:t>5.2.2.1</w:t>
        </w:r>
        <w:r w:rsidR="00E80813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E80813" w:rsidRPr="00984C7A">
          <w:rPr>
            <w:rStyle w:val="affe"/>
          </w:rPr>
          <w:t>Формат запроса на получение структурированной информации по документу клинической рекомендации</w:t>
        </w:r>
        <w:r w:rsidR="00E80813">
          <w:rPr>
            <w:webHidden/>
          </w:rPr>
          <w:tab/>
        </w:r>
        <w:r w:rsidR="00E80813">
          <w:rPr>
            <w:webHidden/>
          </w:rPr>
          <w:fldChar w:fldCharType="begin"/>
        </w:r>
        <w:r w:rsidR="00E80813">
          <w:rPr>
            <w:webHidden/>
          </w:rPr>
          <w:instrText xml:space="preserve"> PAGEREF _Toc81925603 \h </w:instrText>
        </w:r>
        <w:r w:rsidR="00E80813">
          <w:rPr>
            <w:webHidden/>
          </w:rPr>
        </w:r>
        <w:r w:rsidR="00E80813">
          <w:rPr>
            <w:webHidden/>
          </w:rPr>
          <w:fldChar w:fldCharType="separate"/>
        </w:r>
        <w:r w:rsidR="00E80813">
          <w:rPr>
            <w:webHidden/>
          </w:rPr>
          <w:t>72</w:t>
        </w:r>
        <w:r w:rsidR="00E80813">
          <w:rPr>
            <w:webHidden/>
          </w:rPr>
          <w:fldChar w:fldCharType="end"/>
        </w:r>
      </w:hyperlink>
    </w:p>
    <w:p w14:paraId="4C68F09B" w14:textId="5E29633A" w:rsidR="00E80813" w:rsidRDefault="006A333E">
      <w:pPr>
        <w:pStyle w:val="40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81925604" w:history="1">
        <w:r w:rsidR="00E80813" w:rsidRPr="00984C7A">
          <w:rPr>
            <w:rStyle w:val="affe"/>
          </w:rPr>
          <w:t>5.2.2.2</w:t>
        </w:r>
        <w:r w:rsidR="00E80813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E80813" w:rsidRPr="00984C7A">
          <w:rPr>
            <w:rStyle w:val="affe"/>
          </w:rPr>
          <w:t>Формат синхронного ответа</w:t>
        </w:r>
        <w:r w:rsidR="00E80813">
          <w:rPr>
            <w:webHidden/>
          </w:rPr>
          <w:tab/>
        </w:r>
        <w:r w:rsidR="00E80813">
          <w:rPr>
            <w:webHidden/>
          </w:rPr>
          <w:fldChar w:fldCharType="begin"/>
        </w:r>
        <w:r w:rsidR="00E80813">
          <w:rPr>
            <w:webHidden/>
          </w:rPr>
          <w:instrText xml:space="preserve"> PAGEREF _Toc81925604 \h </w:instrText>
        </w:r>
        <w:r w:rsidR="00E80813">
          <w:rPr>
            <w:webHidden/>
          </w:rPr>
        </w:r>
        <w:r w:rsidR="00E80813">
          <w:rPr>
            <w:webHidden/>
          </w:rPr>
          <w:fldChar w:fldCharType="separate"/>
        </w:r>
        <w:r w:rsidR="00E80813">
          <w:rPr>
            <w:webHidden/>
          </w:rPr>
          <w:t>72</w:t>
        </w:r>
        <w:r w:rsidR="00E80813">
          <w:rPr>
            <w:webHidden/>
          </w:rPr>
          <w:fldChar w:fldCharType="end"/>
        </w:r>
      </w:hyperlink>
    </w:p>
    <w:p w14:paraId="70E34A24" w14:textId="18245235" w:rsidR="00E80813" w:rsidRDefault="006A333E">
      <w:pPr>
        <w:pStyle w:val="40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81925605" w:history="1">
        <w:r w:rsidR="00E80813" w:rsidRPr="00984C7A">
          <w:rPr>
            <w:rStyle w:val="affe"/>
          </w:rPr>
          <w:t>5.2.2.3</w:t>
        </w:r>
        <w:r w:rsidR="00E80813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E80813" w:rsidRPr="00984C7A">
          <w:rPr>
            <w:rStyle w:val="affe"/>
          </w:rPr>
          <w:t>Формат содержимого параметра document</w:t>
        </w:r>
        <w:r w:rsidR="00E80813">
          <w:rPr>
            <w:webHidden/>
          </w:rPr>
          <w:tab/>
        </w:r>
        <w:r w:rsidR="00E80813">
          <w:rPr>
            <w:webHidden/>
          </w:rPr>
          <w:fldChar w:fldCharType="begin"/>
        </w:r>
        <w:r w:rsidR="00E80813">
          <w:rPr>
            <w:webHidden/>
          </w:rPr>
          <w:instrText xml:space="preserve"> PAGEREF _Toc81925605 \h </w:instrText>
        </w:r>
        <w:r w:rsidR="00E80813">
          <w:rPr>
            <w:webHidden/>
          </w:rPr>
        </w:r>
        <w:r w:rsidR="00E80813">
          <w:rPr>
            <w:webHidden/>
          </w:rPr>
          <w:fldChar w:fldCharType="separate"/>
        </w:r>
        <w:r w:rsidR="00E80813">
          <w:rPr>
            <w:webHidden/>
          </w:rPr>
          <w:t>73</w:t>
        </w:r>
        <w:r w:rsidR="00E80813">
          <w:rPr>
            <w:webHidden/>
          </w:rPr>
          <w:fldChar w:fldCharType="end"/>
        </w:r>
      </w:hyperlink>
    </w:p>
    <w:p w14:paraId="5AA02D21" w14:textId="3BEF2393" w:rsidR="00E80813" w:rsidRDefault="006A333E">
      <w:pPr>
        <w:pStyle w:val="31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81925606" w:history="1">
        <w:r w:rsidR="00E80813" w:rsidRPr="00984C7A">
          <w:rPr>
            <w:rStyle w:val="affe"/>
            <w:noProof/>
          </w:rPr>
          <w:t>5.2.3</w:t>
        </w:r>
        <w:r w:rsidR="00E8081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Метод запроса списка документов порядков ОМП procPMCList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_Toc81925606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74</w:t>
        </w:r>
        <w:r w:rsidR="00E80813">
          <w:rPr>
            <w:noProof/>
            <w:webHidden/>
          </w:rPr>
          <w:fldChar w:fldCharType="end"/>
        </w:r>
      </w:hyperlink>
    </w:p>
    <w:p w14:paraId="4DF0341D" w14:textId="78C9D817" w:rsidR="00E80813" w:rsidRDefault="006A333E">
      <w:pPr>
        <w:pStyle w:val="40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81925607" w:history="1">
        <w:r w:rsidR="00E80813" w:rsidRPr="00984C7A">
          <w:rPr>
            <w:rStyle w:val="affe"/>
          </w:rPr>
          <w:t>5.2.3.1</w:t>
        </w:r>
        <w:r w:rsidR="00E80813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E80813" w:rsidRPr="00984C7A">
          <w:rPr>
            <w:rStyle w:val="affe"/>
          </w:rPr>
          <w:t>Формат запроса на получение списка документов порядков ОМП</w:t>
        </w:r>
        <w:r w:rsidR="00E80813">
          <w:rPr>
            <w:webHidden/>
          </w:rPr>
          <w:tab/>
        </w:r>
        <w:r w:rsidR="00E80813">
          <w:rPr>
            <w:webHidden/>
          </w:rPr>
          <w:fldChar w:fldCharType="begin"/>
        </w:r>
        <w:r w:rsidR="00E80813">
          <w:rPr>
            <w:webHidden/>
          </w:rPr>
          <w:instrText xml:space="preserve"> PAGEREF _Toc81925607 \h </w:instrText>
        </w:r>
        <w:r w:rsidR="00E80813">
          <w:rPr>
            <w:webHidden/>
          </w:rPr>
        </w:r>
        <w:r w:rsidR="00E80813">
          <w:rPr>
            <w:webHidden/>
          </w:rPr>
          <w:fldChar w:fldCharType="separate"/>
        </w:r>
        <w:r w:rsidR="00E80813">
          <w:rPr>
            <w:webHidden/>
          </w:rPr>
          <w:t>75</w:t>
        </w:r>
        <w:r w:rsidR="00E80813">
          <w:rPr>
            <w:webHidden/>
          </w:rPr>
          <w:fldChar w:fldCharType="end"/>
        </w:r>
      </w:hyperlink>
    </w:p>
    <w:p w14:paraId="130C104F" w14:textId="1658253A" w:rsidR="00E80813" w:rsidRDefault="006A333E">
      <w:pPr>
        <w:pStyle w:val="40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81925608" w:history="1">
        <w:r w:rsidR="00E80813" w:rsidRPr="00984C7A">
          <w:rPr>
            <w:rStyle w:val="affe"/>
          </w:rPr>
          <w:t>5.2.3.2</w:t>
        </w:r>
        <w:r w:rsidR="00E80813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E80813" w:rsidRPr="00984C7A">
          <w:rPr>
            <w:rStyle w:val="affe"/>
          </w:rPr>
          <w:t>Формат синхронного ответа</w:t>
        </w:r>
        <w:r w:rsidR="00E80813">
          <w:rPr>
            <w:webHidden/>
          </w:rPr>
          <w:tab/>
        </w:r>
        <w:r w:rsidR="00E80813">
          <w:rPr>
            <w:webHidden/>
          </w:rPr>
          <w:fldChar w:fldCharType="begin"/>
        </w:r>
        <w:r w:rsidR="00E80813">
          <w:rPr>
            <w:webHidden/>
          </w:rPr>
          <w:instrText xml:space="preserve"> PAGEREF _Toc81925608 \h </w:instrText>
        </w:r>
        <w:r w:rsidR="00E80813">
          <w:rPr>
            <w:webHidden/>
          </w:rPr>
        </w:r>
        <w:r w:rsidR="00E80813">
          <w:rPr>
            <w:webHidden/>
          </w:rPr>
          <w:fldChar w:fldCharType="separate"/>
        </w:r>
        <w:r w:rsidR="00E80813">
          <w:rPr>
            <w:webHidden/>
          </w:rPr>
          <w:t>76</w:t>
        </w:r>
        <w:r w:rsidR="00E80813">
          <w:rPr>
            <w:webHidden/>
          </w:rPr>
          <w:fldChar w:fldCharType="end"/>
        </w:r>
      </w:hyperlink>
    </w:p>
    <w:p w14:paraId="50DA5D06" w14:textId="48836BE9" w:rsidR="00E80813" w:rsidRDefault="006A333E">
      <w:pPr>
        <w:pStyle w:val="31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81925609" w:history="1">
        <w:r w:rsidR="00E80813" w:rsidRPr="00984C7A">
          <w:rPr>
            <w:rStyle w:val="affe"/>
            <w:noProof/>
          </w:rPr>
          <w:t>5.2.4</w:t>
        </w:r>
        <w:r w:rsidR="00E8081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Метод запроса структурированной информации по документу порядка ОМП procPMCInfo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_Toc81925609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77</w:t>
        </w:r>
        <w:r w:rsidR="00E80813">
          <w:rPr>
            <w:noProof/>
            <w:webHidden/>
          </w:rPr>
          <w:fldChar w:fldCharType="end"/>
        </w:r>
      </w:hyperlink>
    </w:p>
    <w:p w14:paraId="642F7D1A" w14:textId="369AAED3" w:rsidR="00E80813" w:rsidRDefault="006A333E">
      <w:pPr>
        <w:pStyle w:val="40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81925610" w:history="1">
        <w:r w:rsidR="00E80813" w:rsidRPr="00984C7A">
          <w:rPr>
            <w:rStyle w:val="affe"/>
          </w:rPr>
          <w:t>5.2.4.1</w:t>
        </w:r>
        <w:r w:rsidR="00E80813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E80813" w:rsidRPr="00984C7A">
          <w:rPr>
            <w:rStyle w:val="affe"/>
          </w:rPr>
          <w:t>Формат запроса на получение структурированной информации по документу порядка ОМП</w:t>
        </w:r>
        <w:r w:rsidR="00E80813">
          <w:rPr>
            <w:webHidden/>
          </w:rPr>
          <w:tab/>
        </w:r>
        <w:r w:rsidR="00E80813">
          <w:rPr>
            <w:webHidden/>
          </w:rPr>
          <w:fldChar w:fldCharType="begin"/>
        </w:r>
        <w:r w:rsidR="00E80813">
          <w:rPr>
            <w:webHidden/>
          </w:rPr>
          <w:instrText xml:space="preserve"> PAGEREF _Toc81925610 \h </w:instrText>
        </w:r>
        <w:r w:rsidR="00E80813">
          <w:rPr>
            <w:webHidden/>
          </w:rPr>
        </w:r>
        <w:r w:rsidR="00E80813">
          <w:rPr>
            <w:webHidden/>
          </w:rPr>
          <w:fldChar w:fldCharType="separate"/>
        </w:r>
        <w:r w:rsidR="00E80813">
          <w:rPr>
            <w:webHidden/>
          </w:rPr>
          <w:t>79</w:t>
        </w:r>
        <w:r w:rsidR="00E80813">
          <w:rPr>
            <w:webHidden/>
          </w:rPr>
          <w:fldChar w:fldCharType="end"/>
        </w:r>
      </w:hyperlink>
    </w:p>
    <w:p w14:paraId="0CDF4B0E" w14:textId="544BCF0D" w:rsidR="00E80813" w:rsidRDefault="006A333E">
      <w:pPr>
        <w:pStyle w:val="40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81925611" w:history="1">
        <w:r w:rsidR="00E80813" w:rsidRPr="00984C7A">
          <w:rPr>
            <w:rStyle w:val="affe"/>
          </w:rPr>
          <w:t>5.2.4.2</w:t>
        </w:r>
        <w:r w:rsidR="00E80813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E80813" w:rsidRPr="00984C7A">
          <w:rPr>
            <w:rStyle w:val="affe"/>
          </w:rPr>
          <w:t>Формат синхронного ответа</w:t>
        </w:r>
        <w:r w:rsidR="00E80813">
          <w:rPr>
            <w:webHidden/>
          </w:rPr>
          <w:tab/>
        </w:r>
        <w:r w:rsidR="00E80813">
          <w:rPr>
            <w:webHidden/>
          </w:rPr>
          <w:fldChar w:fldCharType="begin"/>
        </w:r>
        <w:r w:rsidR="00E80813">
          <w:rPr>
            <w:webHidden/>
          </w:rPr>
          <w:instrText xml:space="preserve"> PAGEREF _Toc81925611 \h </w:instrText>
        </w:r>
        <w:r w:rsidR="00E80813">
          <w:rPr>
            <w:webHidden/>
          </w:rPr>
        </w:r>
        <w:r w:rsidR="00E80813">
          <w:rPr>
            <w:webHidden/>
          </w:rPr>
          <w:fldChar w:fldCharType="separate"/>
        </w:r>
        <w:r w:rsidR="00E80813">
          <w:rPr>
            <w:webHidden/>
          </w:rPr>
          <w:t>80</w:t>
        </w:r>
        <w:r w:rsidR="00E80813">
          <w:rPr>
            <w:webHidden/>
          </w:rPr>
          <w:fldChar w:fldCharType="end"/>
        </w:r>
      </w:hyperlink>
    </w:p>
    <w:p w14:paraId="6D4F0E2F" w14:textId="35A4B722" w:rsidR="00E80813" w:rsidRDefault="006A333E">
      <w:pPr>
        <w:pStyle w:val="40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81925612" w:history="1">
        <w:r w:rsidR="00E80813" w:rsidRPr="00984C7A">
          <w:rPr>
            <w:rStyle w:val="affe"/>
          </w:rPr>
          <w:t>5.2.4.3</w:t>
        </w:r>
        <w:r w:rsidR="00E80813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E80813" w:rsidRPr="00984C7A">
          <w:rPr>
            <w:rStyle w:val="affe"/>
          </w:rPr>
          <w:t>Формат содержимого параметра document</w:t>
        </w:r>
        <w:r w:rsidR="00E80813">
          <w:rPr>
            <w:webHidden/>
          </w:rPr>
          <w:tab/>
        </w:r>
        <w:r w:rsidR="00E80813">
          <w:rPr>
            <w:webHidden/>
          </w:rPr>
          <w:fldChar w:fldCharType="begin"/>
        </w:r>
        <w:r w:rsidR="00E80813">
          <w:rPr>
            <w:webHidden/>
          </w:rPr>
          <w:instrText xml:space="preserve"> PAGEREF _Toc81925612 \h </w:instrText>
        </w:r>
        <w:r w:rsidR="00E80813">
          <w:rPr>
            <w:webHidden/>
          </w:rPr>
        </w:r>
        <w:r w:rsidR="00E80813">
          <w:rPr>
            <w:webHidden/>
          </w:rPr>
          <w:fldChar w:fldCharType="separate"/>
        </w:r>
        <w:r w:rsidR="00E80813">
          <w:rPr>
            <w:webHidden/>
          </w:rPr>
          <w:t>81</w:t>
        </w:r>
        <w:r w:rsidR="00E80813">
          <w:rPr>
            <w:webHidden/>
          </w:rPr>
          <w:fldChar w:fldCharType="end"/>
        </w:r>
      </w:hyperlink>
    </w:p>
    <w:p w14:paraId="0CE00076" w14:textId="57ED3B66" w:rsidR="00E80813" w:rsidRDefault="006A333E">
      <w:pPr>
        <w:pStyle w:val="40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81925613" w:history="1">
        <w:r w:rsidR="00E80813" w:rsidRPr="00984C7A">
          <w:rPr>
            <w:rStyle w:val="affe"/>
          </w:rPr>
          <w:t>5.2.4.4</w:t>
        </w:r>
        <w:r w:rsidR="00E80813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E80813" w:rsidRPr="00984C7A">
          <w:rPr>
            <w:rStyle w:val="affe"/>
          </w:rPr>
          <w:t>XSD-схема документа</w:t>
        </w:r>
        <w:r w:rsidR="00E80813">
          <w:rPr>
            <w:webHidden/>
          </w:rPr>
          <w:tab/>
        </w:r>
        <w:r w:rsidR="00E80813">
          <w:rPr>
            <w:webHidden/>
          </w:rPr>
          <w:fldChar w:fldCharType="begin"/>
        </w:r>
        <w:r w:rsidR="00E80813">
          <w:rPr>
            <w:webHidden/>
          </w:rPr>
          <w:instrText xml:space="preserve"> PAGEREF _Toc81925613 \h </w:instrText>
        </w:r>
        <w:r w:rsidR="00E80813">
          <w:rPr>
            <w:webHidden/>
          </w:rPr>
        </w:r>
        <w:r w:rsidR="00E80813">
          <w:rPr>
            <w:webHidden/>
          </w:rPr>
          <w:fldChar w:fldCharType="separate"/>
        </w:r>
        <w:r w:rsidR="00E80813">
          <w:rPr>
            <w:webHidden/>
          </w:rPr>
          <w:t>82</w:t>
        </w:r>
        <w:r w:rsidR="00E80813">
          <w:rPr>
            <w:webHidden/>
          </w:rPr>
          <w:fldChar w:fldCharType="end"/>
        </w:r>
      </w:hyperlink>
    </w:p>
    <w:p w14:paraId="087E6B30" w14:textId="59D2FF52" w:rsidR="00E80813" w:rsidRDefault="006A333E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1925614" w:history="1">
        <w:r w:rsidR="00E80813" w:rsidRPr="00984C7A">
          <w:rPr>
            <w:rStyle w:val="affe"/>
            <w:noProof/>
          </w:rPr>
          <w:t>5.3</w:t>
        </w:r>
        <w:r w:rsidR="00E808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Взаимодействие с сервисом генерации уникального идентификатора случая КАС в ВИМИС «АКиНЕО»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_Toc81925614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87</w:t>
        </w:r>
        <w:r w:rsidR="00E80813">
          <w:rPr>
            <w:noProof/>
            <w:webHidden/>
          </w:rPr>
          <w:fldChar w:fldCharType="end"/>
        </w:r>
      </w:hyperlink>
    </w:p>
    <w:p w14:paraId="74E2CC61" w14:textId="236E2C2F" w:rsidR="00E80813" w:rsidRDefault="006A333E">
      <w:pPr>
        <w:pStyle w:val="31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81925615" w:history="1">
        <w:r w:rsidR="00E80813" w:rsidRPr="00984C7A">
          <w:rPr>
            <w:rStyle w:val="affe"/>
            <w:noProof/>
          </w:rPr>
          <w:t>5.3.1</w:t>
        </w:r>
        <w:r w:rsidR="00E8081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Порядок взаимодействия с сервисом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_Toc81925615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87</w:t>
        </w:r>
        <w:r w:rsidR="00E80813">
          <w:rPr>
            <w:noProof/>
            <w:webHidden/>
          </w:rPr>
          <w:fldChar w:fldCharType="end"/>
        </w:r>
      </w:hyperlink>
    </w:p>
    <w:p w14:paraId="3BC78B11" w14:textId="1FFEC0FF" w:rsidR="00E80813" w:rsidRDefault="006A333E">
      <w:pPr>
        <w:pStyle w:val="31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81925616" w:history="1">
        <w:r w:rsidR="00E80813" w:rsidRPr="00984C7A">
          <w:rPr>
            <w:rStyle w:val="affe"/>
            <w:noProof/>
          </w:rPr>
          <w:t>5.3.2</w:t>
        </w:r>
        <w:r w:rsidR="00E8081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Пример тела запроса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_Toc81925616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88</w:t>
        </w:r>
        <w:r w:rsidR="00E80813">
          <w:rPr>
            <w:noProof/>
            <w:webHidden/>
          </w:rPr>
          <w:fldChar w:fldCharType="end"/>
        </w:r>
      </w:hyperlink>
    </w:p>
    <w:p w14:paraId="712EDF51" w14:textId="6E0EA703" w:rsidR="00E80813" w:rsidRDefault="006A333E">
      <w:pPr>
        <w:pStyle w:val="31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81925617" w:history="1">
        <w:r w:rsidR="00E80813" w:rsidRPr="00984C7A">
          <w:rPr>
            <w:rStyle w:val="affe"/>
            <w:noProof/>
            <w:lang w:val="en-US"/>
          </w:rPr>
          <w:t>5.3.3</w:t>
        </w:r>
        <w:r w:rsidR="00E8081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Пример ответа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_Toc81925617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88</w:t>
        </w:r>
        <w:r w:rsidR="00E80813">
          <w:rPr>
            <w:noProof/>
            <w:webHidden/>
          </w:rPr>
          <w:fldChar w:fldCharType="end"/>
        </w:r>
      </w:hyperlink>
    </w:p>
    <w:p w14:paraId="2E3A25F5" w14:textId="1824BA54" w:rsidR="00E80813" w:rsidRDefault="006A333E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1925618" w:history="1">
        <w:r w:rsidR="00E80813" w:rsidRPr="00984C7A">
          <w:rPr>
            <w:rStyle w:val="affe"/>
            <w:noProof/>
          </w:rPr>
          <w:t>6</w:t>
        </w:r>
        <w:r w:rsidR="00E808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Форматно-логический контроль принимаемых медицинских сведений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_Toc81925618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90</w:t>
        </w:r>
        <w:r w:rsidR="00E80813">
          <w:rPr>
            <w:noProof/>
            <w:webHidden/>
          </w:rPr>
          <w:fldChar w:fldCharType="end"/>
        </w:r>
      </w:hyperlink>
    </w:p>
    <w:p w14:paraId="07CEE17A" w14:textId="028F90BA" w:rsidR="00E80813" w:rsidRDefault="006A333E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1925619" w:history="1">
        <w:r w:rsidR="00E80813" w:rsidRPr="00984C7A">
          <w:rPr>
            <w:rStyle w:val="affe"/>
            <w:noProof/>
          </w:rPr>
          <w:t>6.1</w:t>
        </w:r>
        <w:r w:rsidR="00E808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Проверка корректности данных пациента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_Toc81925619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90</w:t>
        </w:r>
        <w:r w:rsidR="00E80813">
          <w:rPr>
            <w:noProof/>
            <w:webHidden/>
          </w:rPr>
          <w:fldChar w:fldCharType="end"/>
        </w:r>
      </w:hyperlink>
    </w:p>
    <w:p w14:paraId="26ACC503" w14:textId="048501CB" w:rsidR="00E80813" w:rsidRDefault="006A333E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1925620" w:history="1">
        <w:r w:rsidR="00E80813" w:rsidRPr="00984C7A">
          <w:rPr>
            <w:rStyle w:val="affe"/>
            <w:noProof/>
          </w:rPr>
          <w:t>6.2</w:t>
        </w:r>
        <w:r w:rsidR="00E808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Проверка корректности указанных справочников ФРНСИ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_Toc81925620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90</w:t>
        </w:r>
        <w:r w:rsidR="00E80813">
          <w:rPr>
            <w:noProof/>
            <w:webHidden/>
          </w:rPr>
          <w:fldChar w:fldCharType="end"/>
        </w:r>
      </w:hyperlink>
    </w:p>
    <w:p w14:paraId="4D0EC6B3" w14:textId="276A4713" w:rsidR="00E80813" w:rsidRDefault="006A333E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1925621" w:history="1">
        <w:r w:rsidR="00E80813" w:rsidRPr="00984C7A">
          <w:rPr>
            <w:rStyle w:val="affe"/>
            <w:noProof/>
          </w:rPr>
          <w:t>6.3</w:t>
        </w:r>
        <w:r w:rsidR="00E808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Проверка корректности указанных медицинских организаций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_Toc81925621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91</w:t>
        </w:r>
        <w:r w:rsidR="00E80813">
          <w:rPr>
            <w:noProof/>
            <w:webHidden/>
          </w:rPr>
          <w:fldChar w:fldCharType="end"/>
        </w:r>
      </w:hyperlink>
    </w:p>
    <w:p w14:paraId="4AE9AD39" w14:textId="52F363D7" w:rsidR="00E80813" w:rsidRDefault="006A333E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1925622" w:history="1">
        <w:r w:rsidR="00E80813" w:rsidRPr="00984C7A">
          <w:rPr>
            <w:rStyle w:val="affe"/>
            <w:noProof/>
          </w:rPr>
          <w:t>6.4</w:t>
        </w:r>
        <w:r w:rsidR="00E808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Проверка соответствия указанных медицинских работников занимаемой должности в указанной медицинской организации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_Toc81925622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91</w:t>
        </w:r>
        <w:r w:rsidR="00E80813">
          <w:rPr>
            <w:noProof/>
            <w:webHidden/>
          </w:rPr>
          <w:fldChar w:fldCharType="end"/>
        </w:r>
      </w:hyperlink>
    </w:p>
    <w:p w14:paraId="01A748A4" w14:textId="52826FAE" w:rsidR="00E80813" w:rsidRDefault="006A333E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1925623" w:history="1">
        <w:r w:rsidR="00E80813" w:rsidRPr="00984C7A">
          <w:rPr>
            <w:rStyle w:val="affe"/>
            <w:noProof/>
          </w:rPr>
          <w:t>7</w:t>
        </w:r>
        <w:r w:rsidR="00E808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Требования к электронной подписи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_Toc81925623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92</w:t>
        </w:r>
        <w:r w:rsidR="00E80813">
          <w:rPr>
            <w:noProof/>
            <w:webHidden/>
          </w:rPr>
          <w:fldChar w:fldCharType="end"/>
        </w:r>
      </w:hyperlink>
    </w:p>
    <w:p w14:paraId="099A6265" w14:textId="2D4EF070" w:rsidR="00E80813" w:rsidRDefault="006A333E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1925624" w:history="1">
        <w:r w:rsidR="00E80813" w:rsidRPr="00984C7A">
          <w:rPr>
            <w:rStyle w:val="affe"/>
            <w:noProof/>
          </w:rPr>
          <w:t>8</w:t>
        </w:r>
        <w:r w:rsidR="00E808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80813" w:rsidRPr="00984C7A">
          <w:rPr>
            <w:rStyle w:val="affe"/>
            <w:noProof/>
          </w:rPr>
          <w:t>Общие правила заполнения секций и полей СЭМД и СЭМД бета-версии.</w:t>
        </w:r>
        <w:r w:rsidR="00E80813">
          <w:rPr>
            <w:noProof/>
            <w:webHidden/>
          </w:rPr>
          <w:tab/>
        </w:r>
        <w:r w:rsidR="00E80813">
          <w:rPr>
            <w:noProof/>
            <w:webHidden/>
          </w:rPr>
          <w:fldChar w:fldCharType="begin"/>
        </w:r>
        <w:r w:rsidR="00E80813">
          <w:rPr>
            <w:noProof/>
            <w:webHidden/>
          </w:rPr>
          <w:instrText xml:space="preserve"> PAGEREF _Toc81925624 \h </w:instrText>
        </w:r>
        <w:r w:rsidR="00E80813">
          <w:rPr>
            <w:noProof/>
            <w:webHidden/>
          </w:rPr>
        </w:r>
        <w:r w:rsidR="00E80813">
          <w:rPr>
            <w:noProof/>
            <w:webHidden/>
          </w:rPr>
          <w:fldChar w:fldCharType="separate"/>
        </w:r>
        <w:r w:rsidR="00E80813">
          <w:rPr>
            <w:noProof/>
            <w:webHidden/>
          </w:rPr>
          <w:t>93</w:t>
        </w:r>
        <w:r w:rsidR="00E80813">
          <w:rPr>
            <w:noProof/>
            <w:webHidden/>
          </w:rPr>
          <w:fldChar w:fldCharType="end"/>
        </w:r>
      </w:hyperlink>
    </w:p>
    <w:p w14:paraId="34D8DEA1" w14:textId="44EF3EE5" w:rsidR="00F26F1F" w:rsidRPr="00D54D8F" w:rsidRDefault="00862C48" w:rsidP="00D54D8F">
      <w:pPr>
        <w:pStyle w:val="10"/>
        <w:numPr>
          <w:ilvl w:val="0"/>
          <w:numId w:val="0"/>
        </w:numPr>
        <w:ind w:left="851"/>
      </w:pPr>
      <w:r w:rsidRPr="00D54D8F">
        <w:lastRenderedPageBreak/>
        <w:fldChar w:fldCharType="end"/>
      </w:r>
      <w:bookmarkStart w:id="0" w:name="_4rs9tvhxheau" w:colFirst="0" w:colLast="0"/>
      <w:bookmarkStart w:id="1" w:name="_Toc81925574"/>
      <w:bookmarkEnd w:id="0"/>
      <w:r w:rsidR="00A02730" w:rsidRPr="00D54D8F">
        <w:t>Перечень терминов</w:t>
      </w:r>
      <w:r w:rsidR="00E27AB5" w:rsidRPr="00D54D8F">
        <w:t>, определений</w:t>
      </w:r>
      <w:r w:rsidR="00A02730" w:rsidRPr="00D54D8F">
        <w:t xml:space="preserve"> и сокращений</w:t>
      </w:r>
      <w:bookmarkEnd w:id="1"/>
    </w:p>
    <w:tbl>
      <w:tblPr>
        <w:tblStyle w:val="a6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3151"/>
        <w:gridCol w:w="7047"/>
      </w:tblGrid>
      <w:tr w:rsidR="005B10F1" w:rsidRPr="00D54D8F" w14:paraId="0DC0ABE5" w14:textId="77777777" w:rsidTr="005F461A">
        <w:trPr>
          <w:trHeight w:val="316"/>
          <w:tblHeader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A93E" w14:textId="77777777" w:rsidR="005B10F1" w:rsidRPr="00D54D8F" w:rsidRDefault="005B10F1" w:rsidP="00D54D8F">
            <w:pPr>
              <w:pStyle w:val="phtablecolcaption"/>
            </w:pPr>
            <w:r w:rsidRPr="00D54D8F">
              <w:t>Термин, сокращение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98CD" w14:textId="77777777" w:rsidR="005B10F1" w:rsidRPr="00D54D8F" w:rsidRDefault="005B10F1" w:rsidP="00D54D8F">
            <w:pPr>
              <w:pStyle w:val="phtablecolcaption"/>
            </w:pPr>
            <w:r w:rsidRPr="00D54D8F">
              <w:t>Определение</w:t>
            </w:r>
          </w:p>
        </w:tc>
      </w:tr>
      <w:tr w:rsidR="005B10F1" w:rsidRPr="00D54D8F" w14:paraId="7DE87CD6" w14:textId="77777777" w:rsidTr="005F461A">
        <w:trPr>
          <w:trHeight w:val="254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253E" w14:textId="77777777" w:rsidR="005B10F1" w:rsidRPr="00D54D8F" w:rsidRDefault="005B10F1" w:rsidP="00D54D8F">
            <w:pPr>
              <w:pStyle w:val="phtablecellleft"/>
            </w:pPr>
            <w:r w:rsidRPr="00D54D8F">
              <w:t>CDA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48614" w14:textId="77777777" w:rsidR="005B10F1" w:rsidRPr="00D54D8F" w:rsidRDefault="005B10F1" w:rsidP="00D54D8F">
            <w:pPr>
              <w:pStyle w:val="phtablecellleft"/>
            </w:pPr>
            <w:r w:rsidRPr="00D54D8F">
              <w:t>Clinical Document Architecture – одна из спецификаций стандарт HL7</w:t>
            </w:r>
          </w:p>
        </w:tc>
      </w:tr>
      <w:tr w:rsidR="005B10F1" w:rsidRPr="00D54D8F" w14:paraId="50B1EB38" w14:textId="77777777" w:rsidTr="005F461A">
        <w:trPr>
          <w:trHeight w:val="311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A1A32" w14:textId="77777777" w:rsidR="005B10F1" w:rsidRPr="00D54D8F" w:rsidRDefault="005B10F1" w:rsidP="00D54D8F">
            <w:pPr>
              <w:pStyle w:val="phtablecellleft"/>
            </w:pPr>
            <w:r w:rsidRPr="00D54D8F">
              <w:t>HL7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E521" w14:textId="77777777" w:rsidR="005B10F1" w:rsidRPr="00D54D8F" w:rsidRDefault="005B10F1" w:rsidP="00D54D8F">
            <w:pPr>
              <w:pStyle w:val="phtablecellleft"/>
            </w:pPr>
            <w:r w:rsidRPr="00D54D8F">
              <w:t>Международный стандарт обмена, управления и интеграции электронной медицинской информации</w:t>
            </w:r>
          </w:p>
        </w:tc>
      </w:tr>
      <w:tr w:rsidR="005B10F1" w:rsidRPr="00D54D8F" w14:paraId="42DB2C17" w14:textId="77777777" w:rsidTr="005F461A">
        <w:trPr>
          <w:trHeight w:val="182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9A114" w14:textId="77777777" w:rsidR="005B10F1" w:rsidRPr="00D54D8F" w:rsidRDefault="005B10F1" w:rsidP="00D54D8F">
            <w:pPr>
              <w:pStyle w:val="phtablecellleft"/>
            </w:pPr>
            <w:r w:rsidRPr="00D54D8F">
              <w:t>OID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5F06" w14:textId="77777777" w:rsidR="005B10F1" w:rsidRPr="00D54D8F" w:rsidRDefault="005B10F1" w:rsidP="00D54D8F">
            <w:pPr>
              <w:pStyle w:val="phtablecellleft"/>
            </w:pPr>
            <w:r w:rsidRPr="00D54D8F">
              <w:t>Object Identifier – идентификатор объекта</w:t>
            </w:r>
          </w:p>
        </w:tc>
      </w:tr>
      <w:tr w:rsidR="005B10F1" w:rsidRPr="00D54D8F" w14:paraId="78B894B9" w14:textId="77777777" w:rsidTr="005F461A">
        <w:trPr>
          <w:trHeight w:val="417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500F" w14:textId="77777777" w:rsidR="005B10F1" w:rsidRPr="00D54D8F" w:rsidRDefault="005B10F1" w:rsidP="00D54D8F">
            <w:pPr>
              <w:pStyle w:val="phtablecellleft"/>
            </w:pPr>
            <w:r w:rsidRPr="00D54D8F">
              <w:t>SOAP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74A41" w14:textId="77777777" w:rsidR="005B10F1" w:rsidRPr="00D54D8F" w:rsidRDefault="005B10F1" w:rsidP="00D54D8F">
            <w:pPr>
              <w:pStyle w:val="phtablecellleft"/>
            </w:pPr>
            <w:r w:rsidRPr="00D54D8F">
              <w:t>Simple Object Access Protocol – протокол обмена структурированными сообщениями</w:t>
            </w:r>
          </w:p>
        </w:tc>
      </w:tr>
      <w:tr w:rsidR="005B10F1" w:rsidRPr="00D54D8F" w14:paraId="7A118E6E" w14:textId="77777777" w:rsidTr="005F461A">
        <w:trPr>
          <w:trHeight w:val="287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E79D0" w14:textId="77777777" w:rsidR="005B10F1" w:rsidRPr="00D54D8F" w:rsidRDefault="005B10F1" w:rsidP="00D54D8F">
            <w:pPr>
              <w:pStyle w:val="phtablecellleft"/>
            </w:pPr>
            <w:r w:rsidRPr="00D54D8F">
              <w:t>WSDL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3FD18" w14:textId="77777777" w:rsidR="005B10F1" w:rsidRPr="00D54D8F" w:rsidRDefault="005B10F1" w:rsidP="00D54D8F">
            <w:pPr>
              <w:pStyle w:val="phtablecellleft"/>
            </w:pPr>
            <w:r w:rsidRPr="00D54D8F">
              <w:t>Язык описания веб-сервисов и доступа к ним, основанный на XML</w:t>
            </w:r>
          </w:p>
        </w:tc>
      </w:tr>
      <w:tr w:rsidR="005B10F1" w:rsidRPr="00D54D8F" w14:paraId="0EE12ABA" w14:textId="77777777" w:rsidTr="005F461A">
        <w:trPr>
          <w:trHeight w:val="97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16F6" w14:textId="77777777" w:rsidR="005B10F1" w:rsidRPr="00D54D8F" w:rsidRDefault="005B10F1" w:rsidP="00D54D8F">
            <w:pPr>
              <w:pStyle w:val="phtablecellleft"/>
            </w:pPr>
            <w:r w:rsidRPr="00D54D8F">
              <w:t>XML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9EBB" w14:textId="77777777" w:rsidR="005B10F1" w:rsidRPr="00D54D8F" w:rsidRDefault="005B10F1" w:rsidP="00D54D8F">
            <w:pPr>
              <w:pStyle w:val="phtablecellleft"/>
            </w:pPr>
            <w:r w:rsidRPr="00D54D8F">
              <w:t>Расширяемый язык разметки</w:t>
            </w:r>
          </w:p>
        </w:tc>
      </w:tr>
      <w:tr w:rsidR="0090387B" w:rsidRPr="00D54D8F" w14:paraId="4B8B5755" w14:textId="77777777" w:rsidTr="005F461A">
        <w:trPr>
          <w:trHeight w:val="772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046F" w14:textId="67E481DE" w:rsidR="0090387B" w:rsidRPr="00D54D8F" w:rsidRDefault="0090387B" w:rsidP="00D54D8F">
            <w:pPr>
              <w:pStyle w:val="phtablecellleft"/>
            </w:pPr>
            <w:r w:rsidRPr="0090387B">
              <w:t>АДКЦ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5FCAE" w14:textId="2FC43BEB" w:rsidR="0090387B" w:rsidRPr="00D54D8F" w:rsidRDefault="00540D3A" w:rsidP="00540D3A">
            <w:pPr>
              <w:pStyle w:val="phtablecellleft"/>
            </w:pPr>
            <w:r>
              <w:t>Акушерский дистанционный консультативный центр – является структурным подразделением акушерского стационара третьей группы (уровня)), организуется с целью оказания дистанционных видов консультативной помощи; обеспечения взаимосвязи и координации деятельности медицинских организаций субъектов Российской Федерации, а также оказания экстренной и неотложной консультативной медицинской помощи женщинам в период беременности, родов, в послеродовый (послеабортный) период</w:t>
            </w:r>
            <w:r>
              <w:rPr>
                <w:rStyle w:val="affff"/>
              </w:rPr>
              <w:footnoteReference w:id="1"/>
            </w:r>
          </w:p>
        </w:tc>
      </w:tr>
      <w:tr w:rsidR="005B10F1" w:rsidRPr="00D54D8F" w14:paraId="42AB2F45" w14:textId="77777777" w:rsidTr="005F461A">
        <w:trPr>
          <w:trHeight w:val="772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DD49" w14:textId="77777777" w:rsidR="005B10F1" w:rsidRPr="00D54D8F" w:rsidRDefault="005B10F1" w:rsidP="00D54D8F">
            <w:pPr>
              <w:pStyle w:val="phtablecellleft"/>
            </w:pPr>
            <w:r w:rsidRPr="00D54D8F">
              <w:t>ВИМИС «Акушерство, гинекология и неонатология», ВИМИС «АКиНЕО»</w:t>
            </w:r>
            <w:r w:rsidR="00C6718B" w:rsidRPr="00D54D8F">
              <w:t>, Система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630CE" w14:textId="77777777" w:rsidR="005B10F1" w:rsidRPr="00D54D8F" w:rsidRDefault="005B10F1" w:rsidP="00D54D8F">
            <w:pPr>
              <w:pStyle w:val="phtablecellleft"/>
            </w:pPr>
            <w:r w:rsidRPr="00D54D8F">
              <w:t>Вертикально-интегрированная медицинская информационная система по профилю «Акушерство, гинекология и неонатология»</w:t>
            </w:r>
          </w:p>
        </w:tc>
      </w:tr>
      <w:tr w:rsidR="005B10F1" w:rsidRPr="00D54D8F" w14:paraId="201EC0D3" w14:textId="77777777" w:rsidTr="005F461A">
        <w:trPr>
          <w:trHeight w:val="215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13B24" w14:textId="77777777" w:rsidR="005B10F1" w:rsidRPr="00D54D8F" w:rsidRDefault="005B10F1" w:rsidP="00D54D8F">
            <w:pPr>
              <w:pStyle w:val="phtablecellleft"/>
            </w:pPr>
            <w:r w:rsidRPr="00D54D8F">
              <w:t>ГИС СЗ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69C16" w14:textId="77777777" w:rsidR="005B10F1" w:rsidRPr="00D54D8F" w:rsidRDefault="005B10F1" w:rsidP="00D54D8F">
            <w:pPr>
              <w:pStyle w:val="phtablecellleft"/>
            </w:pPr>
            <w:r w:rsidRPr="00D54D8F">
              <w:t>Государственная информационная система в сфере здравоохранения</w:t>
            </w:r>
          </w:p>
        </w:tc>
      </w:tr>
      <w:tr w:rsidR="005B10F1" w:rsidRPr="00D54D8F" w14:paraId="0C999EBC" w14:textId="77777777" w:rsidTr="005F461A">
        <w:trPr>
          <w:trHeight w:val="182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2768" w14:textId="77777777" w:rsidR="005B10F1" w:rsidRPr="00D54D8F" w:rsidRDefault="005B10F1" w:rsidP="00D54D8F">
            <w:pPr>
              <w:pStyle w:val="phtablecellleft"/>
            </w:pPr>
            <w:r w:rsidRPr="00D54D8F">
              <w:t>ДТП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CA8EF" w14:textId="77777777" w:rsidR="005B10F1" w:rsidRPr="00D54D8F" w:rsidRDefault="005B10F1" w:rsidP="00D54D8F">
            <w:pPr>
              <w:pStyle w:val="phtablecellleft"/>
            </w:pPr>
            <w:r w:rsidRPr="00D54D8F">
              <w:t>Дорожно-транспортное происшествие</w:t>
            </w:r>
          </w:p>
        </w:tc>
      </w:tr>
      <w:tr w:rsidR="005B10F1" w:rsidRPr="00D54D8F" w14:paraId="7595330E" w14:textId="77777777" w:rsidTr="005F461A">
        <w:trPr>
          <w:trHeight w:val="276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B57D4" w14:textId="77777777" w:rsidR="005B10F1" w:rsidRPr="00D54D8F" w:rsidRDefault="005B10F1" w:rsidP="00D54D8F">
            <w:pPr>
              <w:pStyle w:val="phtablecellleft"/>
            </w:pPr>
            <w:r w:rsidRPr="00D54D8F">
              <w:t>ЕГИСЗ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4F6F" w14:textId="77777777" w:rsidR="005B10F1" w:rsidRPr="00D54D8F" w:rsidRDefault="005B10F1" w:rsidP="00D54D8F">
            <w:pPr>
              <w:pStyle w:val="phtablecellleft"/>
            </w:pPr>
            <w:r w:rsidRPr="00D54D8F">
              <w:t>Единая государственная информационная система в сфере здравоохранения</w:t>
            </w:r>
          </w:p>
        </w:tc>
      </w:tr>
      <w:tr w:rsidR="005B10F1" w:rsidRPr="00D54D8F" w14:paraId="321401C8" w14:textId="77777777" w:rsidTr="005F461A">
        <w:trPr>
          <w:trHeight w:val="145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4A934" w14:textId="77777777" w:rsidR="005B10F1" w:rsidRPr="00D54D8F" w:rsidRDefault="005B10F1" w:rsidP="00D54D8F">
            <w:pPr>
              <w:pStyle w:val="phtablecellleft"/>
            </w:pPr>
            <w:r w:rsidRPr="00D54D8F">
              <w:t>ЕСКЛП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C1951" w14:textId="77777777" w:rsidR="005B10F1" w:rsidRPr="00D54D8F" w:rsidRDefault="005B10F1" w:rsidP="00D54D8F">
            <w:pPr>
              <w:pStyle w:val="phtablecellleft"/>
            </w:pPr>
            <w:r w:rsidRPr="00D54D8F">
              <w:t>Единый справочник-каталог лекарственных препаратов</w:t>
            </w:r>
          </w:p>
        </w:tc>
      </w:tr>
      <w:tr w:rsidR="007802B6" w:rsidRPr="00D54D8F" w14:paraId="66C6D329" w14:textId="77777777" w:rsidTr="005F461A">
        <w:trPr>
          <w:trHeight w:val="145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ED0D" w14:textId="5E3AFE1C" w:rsidR="007802B6" w:rsidRPr="00D54D8F" w:rsidRDefault="007802B6" w:rsidP="00D54D8F">
            <w:pPr>
              <w:pStyle w:val="phtablecellleft"/>
            </w:pPr>
            <w:r w:rsidRPr="00D54D8F">
              <w:lastRenderedPageBreak/>
              <w:t>Ины</w:t>
            </w:r>
            <w:r w:rsidR="00F61DBA" w:rsidRPr="00D54D8F">
              <w:t>е</w:t>
            </w:r>
            <w:r w:rsidRPr="00D54D8F">
              <w:t xml:space="preserve"> ИС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FA52" w14:textId="3EF21390" w:rsidR="007802B6" w:rsidRPr="00D54D8F" w:rsidRDefault="007802B6" w:rsidP="00D54D8F">
            <w:pPr>
              <w:pStyle w:val="phtablecellleft"/>
            </w:pPr>
            <w:r w:rsidRPr="00D54D8F">
              <w:t>Информационная система, предназначенная для сбора, хранения, обработки и предоставления информации, касающейся деятельности медицинских организаций и предоставляемых ими услуг, участвующая в информационном взаимодействии с ЕГИСЗ, информационными системами в сфере здравоохранения и медицинскими организациями в соответствии с правилами, утвержденными Постановлением Правительства Российской Федерации от 12 апреля 2018 г. № 447.</w:t>
            </w:r>
          </w:p>
        </w:tc>
      </w:tr>
      <w:tr w:rsidR="005B10F1" w:rsidRPr="00D54D8F" w14:paraId="674DCA51" w14:textId="77777777" w:rsidTr="005F461A">
        <w:trPr>
          <w:trHeight w:val="239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28D4" w14:textId="77777777" w:rsidR="005B10F1" w:rsidRPr="00D54D8F" w:rsidRDefault="005B10F1" w:rsidP="00D54D8F">
            <w:pPr>
              <w:pStyle w:val="phtablecellleft"/>
            </w:pPr>
            <w:r w:rsidRPr="00D54D8F">
              <w:t>ИПС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1852" w14:textId="77777777" w:rsidR="005B10F1" w:rsidRPr="00D54D8F" w:rsidRDefault="005B10F1" w:rsidP="00D54D8F">
            <w:pPr>
              <w:pStyle w:val="phtablecellleft"/>
            </w:pPr>
            <w:r w:rsidRPr="00D54D8F">
              <w:t>Подсистема интеграции прикладных систем ЕГИСЗ</w:t>
            </w:r>
          </w:p>
        </w:tc>
      </w:tr>
      <w:tr w:rsidR="005B10F1" w:rsidRPr="00D54D8F" w14:paraId="461EEEE8" w14:textId="77777777" w:rsidTr="005F461A">
        <w:trPr>
          <w:trHeight w:val="205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7F09" w14:textId="77777777" w:rsidR="005B10F1" w:rsidRPr="00D54D8F" w:rsidRDefault="005B10F1" w:rsidP="00D54D8F">
            <w:pPr>
              <w:pStyle w:val="phtablecellleft"/>
            </w:pPr>
            <w:r w:rsidRPr="00D54D8F">
              <w:t>ИС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4E8A" w14:textId="77777777" w:rsidR="005B10F1" w:rsidRPr="00D54D8F" w:rsidRDefault="005B10F1" w:rsidP="00D54D8F">
            <w:pPr>
              <w:pStyle w:val="phtablecellleft"/>
            </w:pPr>
            <w:r w:rsidRPr="00D54D8F">
              <w:t>Информационная система</w:t>
            </w:r>
          </w:p>
        </w:tc>
      </w:tr>
      <w:tr w:rsidR="00A9062B" w:rsidRPr="00D54D8F" w14:paraId="1667D326" w14:textId="77777777" w:rsidTr="005F461A">
        <w:trPr>
          <w:trHeight w:val="205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4759B" w14:textId="1C984C8A" w:rsidR="00A9062B" w:rsidRPr="00D54D8F" w:rsidRDefault="00A9062B" w:rsidP="00D54D8F">
            <w:pPr>
              <w:pStyle w:val="phtablecellleft"/>
            </w:pPr>
            <w:r>
              <w:t>КАС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9F30" w14:textId="025AE195" w:rsidR="00A9062B" w:rsidRPr="0090030A" w:rsidRDefault="00A9062B" w:rsidP="0090030A">
            <w:pPr>
              <w:pStyle w:val="phtablecellleft"/>
              <w:rPr>
                <w:lang w:val="ru"/>
              </w:rPr>
            </w:pPr>
            <w:r>
              <w:t xml:space="preserve">Критическое акушерское состояние – </w:t>
            </w:r>
            <w:r w:rsidR="0090030A">
              <w:t>з</w:t>
            </w:r>
            <w:r w:rsidR="0090030A" w:rsidRPr="0090030A">
              <w:t xml:space="preserve">аболевания, синдромы и симптомы, требующие проведения мероприятий по реанимации и интенсивной терапии женщин в период беременности </w:t>
            </w:r>
            <w:r w:rsidR="0090030A">
              <w:t xml:space="preserve">и </w:t>
            </w:r>
            <w:r w:rsidR="0090030A" w:rsidRPr="0090030A">
              <w:t>в течение 42 дней после ее окончания</w:t>
            </w:r>
          </w:p>
        </w:tc>
      </w:tr>
      <w:tr w:rsidR="005B10F1" w:rsidRPr="00D54D8F" w14:paraId="4A12512E" w14:textId="77777777" w:rsidTr="005F461A">
        <w:trPr>
          <w:trHeight w:val="24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00DFA" w14:textId="77777777" w:rsidR="005B10F1" w:rsidRPr="00D54D8F" w:rsidRDefault="005B10F1" w:rsidP="00D54D8F">
            <w:pPr>
              <w:pStyle w:val="phtablecellleft"/>
            </w:pPr>
            <w:r w:rsidRPr="00D54D8F">
              <w:t>КР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058B" w14:textId="77777777" w:rsidR="005B10F1" w:rsidRPr="00D54D8F" w:rsidRDefault="005B10F1" w:rsidP="00D54D8F">
            <w:pPr>
              <w:pStyle w:val="phtablecellleft"/>
            </w:pPr>
            <w:r w:rsidRPr="00D54D8F">
              <w:t>Клинические рекомендации</w:t>
            </w:r>
          </w:p>
        </w:tc>
      </w:tr>
      <w:tr w:rsidR="005B10F1" w:rsidRPr="00D54D8F" w14:paraId="4BB863AC" w14:textId="77777777" w:rsidTr="005F461A">
        <w:trPr>
          <w:trHeight w:val="24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2795" w14:textId="77777777" w:rsidR="005B10F1" w:rsidRPr="00D54D8F" w:rsidRDefault="005B10F1" w:rsidP="00D54D8F">
            <w:pPr>
              <w:pStyle w:val="phtablecellleft"/>
            </w:pPr>
            <w:r w:rsidRPr="00D54D8F">
              <w:t>КТРУ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84FC0" w14:textId="77777777" w:rsidR="005B10F1" w:rsidRPr="00D54D8F" w:rsidRDefault="005B10F1" w:rsidP="00D54D8F">
            <w:pPr>
              <w:pStyle w:val="phtablecellleft"/>
            </w:pPr>
            <w:r w:rsidRPr="00D54D8F">
              <w:t>Каталог товаров, работ и услуг</w:t>
            </w:r>
          </w:p>
        </w:tc>
      </w:tr>
      <w:tr w:rsidR="005B10F1" w:rsidRPr="00D54D8F" w14:paraId="55FFA8D2" w14:textId="77777777" w:rsidTr="005F461A">
        <w:trPr>
          <w:trHeight w:val="24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9F1D" w14:textId="77777777" w:rsidR="005B10F1" w:rsidRPr="00D54D8F" w:rsidRDefault="005B10F1" w:rsidP="00D54D8F">
            <w:pPr>
              <w:pStyle w:val="phtablecellleft"/>
            </w:pPr>
            <w:r w:rsidRPr="00D54D8F">
              <w:t>МИС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0F60" w14:textId="77777777" w:rsidR="005B10F1" w:rsidRPr="00D54D8F" w:rsidRDefault="005B10F1" w:rsidP="00D54D8F">
            <w:pPr>
              <w:pStyle w:val="phtablecellleft"/>
            </w:pPr>
            <w:r w:rsidRPr="00D54D8F">
              <w:t>Медицинская информационная система</w:t>
            </w:r>
          </w:p>
        </w:tc>
      </w:tr>
      <w:tr w:rsidR="005B10F1" w:rsidRPr="00D54D8F" w14:paraId="7DDACF84" w14:textId="77777777" w:rsidTr="005F461A">
        <w:trPr>
          <w:trHeight w:val="24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5D0D" w14:textId="77777777" w:rsidR="005B10F1" w:rsidRPr="00D54D8F" w:rsidRDefault="005B10F1" w:rsidP="00D54D8F">
            <w:pPr>
              <w:pStyle w:val="phtablecellleft"/>
            </w:pPr>
            <w:r w:rsidRPr="00D54D8F">
              <w:t>МКБ-10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909E" w14:textId="77777777" w:rsidR="005B10F1" w:rsidRPr="00D54D8F" w:rsidRDefault="005B10F1" w:rsidP="00D54D8F">
            <w:pPr>
              <w:pStyle w:val="phtablecellleft"/>
            </w:pPr>
            <w:r w:rsidRPr="00D54D8F">
              <w:t>Международная классификация болезней 10-го пересмотра</w:t>
            </w:r>
          </w:p>
        </w:tc>
      </w:tr>
      <w:tr w:rsidR="005B10F1" w:rsidRPr="00D54D8F" w14:paraId="3330B2C7" w14:textId="77777777" w:rsidTr="005F461A">
        <w:trPr>
          <w:trHeight w:val="197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7FE27" w14:textId="77777777" w:rsidR="005B10F1" w:rsidRPr="00D54D8F" w:rsidRDefault="005B10F1" w:rsidP="00D54D8F">
            <w:pPr>
              <w:pStyle w:val="phtablecellleft"/>
            </w:pPr>
            <w:r w:rsidRPr="00D54D8F">
              <w:t>МО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FA1B" w14:textId="77777777" w:rsidR="005B10F1" w:rsidRPr="00D54D8F" w:rsidRDefault="005B10F1" w:rsidP="00D54D8F">
            <w:pPr>
              <w:pStyle w:val="phtablecellleft"/>
            </w:pPr>
            <w:r w:rsidRPr="00D54D8F">
              <w:t>Медицинская организация</w:t>
            </w:r>
          </w:p>
        </w:tc>
      </w:tr>
      <w:tr w:rsidR="005B10F1" w:rsidRPr="00D54D8F" w14:paraId="350C24AA" w14:textId="77777777" w:rsidTr="005F461A">
        <w:trPr>
          <w:trHeight w:val="86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561" w14:textId="77777777" w:rsidR="005B10F1" w:rsidRPr="00D54D8F" w:rsidRDefault="005B10F1" w:rsidP="00D54D8F">
            <w:pPr>
              <w:pStyle w:val="phtablecellleft"/>
            </w:pPr>
            <w:r w:rsidRPr="00D54D8F">
              <w:t>МТП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36951" w14:textId="77777777" w:rsidR="005B10F1" w:rsidRPr="00D54D8F" w:rsidRDefault="005B10F1" w:rsidP="00D54D8F">
            <w:pPr>
              <w:pStyle w:val="phtablecellleft"/>
            </w:pPr>
            <w:r w:rsidRPr="00D54D8F">
              <w:t>Медицинские технологические процессы</w:t>
            </w:r>
          </w:p>
        </w:tc>
      </w:tr>
      <w:tr w:rsidR="005B10F1" w:rsidRPr="00D54D8F" w14:paraId="31C50D6B" w14:textId="77777777" w:rsidTr="005F461A">
        <w:trPr>
          <w:trHeight w:val="24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583D" w14:textId="77777777" w:rsidR="005B10F1" w:rsidRPr="00D54D8F" w:rsidRDefault="005B10F1" w:rsidP="00D54D8F">
            <w:pPr>
              <w:pStyle w:val="phtablecellleft"/>
            </w:pPr>
            <w:r w:rsidRPr="00D54D8F">
              <w:t>НСИ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0E4C5" w14:textId="77777777" w:rsidR="005B10F1" w:rsidRPr="00D54D8F" w:rsidRDefault="005B10F1" w:rsidP="00D54D8F">
            <w:pPr>
              <w:pStyle w:val="phtablecellleft"/>
            </w:pPr>
            <w:r w:rsidRPr="00D54D8F">
              <w:t>Нормативно-справочная информация</w:t>
            </w:r>
          </w:p>
        </w:tc>
      </w:tr>
      <w:tr w:rsidR="005B10F1" w:rsidRPr="00D54D8F" w14:paraId="15C5A5FB" w14:textId="77777777" w:rsidTr="005F461A">
        <w:trPr>
          <w:trHeight w:val="24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9005" w14:textId="77777777" w:rsidR="005B10F1" w:rsidRPr="00D54D8F" w:rsidRDefault="005B10F1" w:rsidP="00D54D8F">
            <w:pPr>
              <w:pStyle w:val="phtablecellleft"/>
            </w:pPr>
            <w:r w:rsidRPr="00D54D8F">
              <w:t>ОМП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FAF6" w14:textId="77777777" w:rsidR="005B10F1" w:rsidRPr="00D54D8F" w:rsidRDefault="005B10F1" w:rsidP="00D54D8F">
            <w:pPr>
              <w:pStyle w:val="phtablecellleft"/>
            </w:pPr>
            <w:r w:rsidRPr="00D54D8F">
              <w:t>Оказание медицинской помощи</w:t>
            </w:r>
          </w:p>
        </w:tc>
      </w:tr>
      <w:tr w:rsidR="005B10F1" w:rsidRPr="00D54D8F" w14:paraId="09A80964" w14:textId="77777777" w:rsidTr="005F461A">
        <w:trPr>
          <w:trHeight w:val="24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5657" w14:textId="77777777" w:rsidR="005B10F1" w:rsidRPr="00D54D8F" w:rsidRDefault="005B10F1" w:rsidP="00D54D8F">
            <w:pPr>
              <w:pStyle w:val="phtablecellleft"/>
            </w:pPr>
            <w:r w:rsidRPr="00D54D8F">
              <w:t>ОМС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1E60" w14:textId="77777777" w:rsidR="005B10F1" w:rsidRPr="00D54D8F" w:rsidRDefault="005B10F1" w:rsidP="00D54D8F">
            <w:pPr>
              <w:pStyle w:val="phtablecellleft"/>
            </w:pPr>
            <w:r w:rsidRPr="00D54D8F">
              <w:t>Обязательное медицинское страхование</w:t>
            </w:r>
          </w:p>
        </w:tc>
      </w:tr>
      <w:tr w:rsidR="002C543B" w:rsidRPr="00D54D8F" w14:paraId="7C02311F" w14:textId="77777777" w:rsidTr="005F461A">
        <w:trPr>
          <w:trHeight w:val="24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E555" w14:textId="1ECCB33D" w:rsidR="002C543B" w:rsidRPr="00D54D8F" w:rsidRDefault="002C543B" w:rsidP="00D54D8F">
            <w:pPr>
              <w:pStyle w:val="phtablecellleft"/>
            </w:pPr>
            <w:r>
              <w:t>ПИВ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D953" w14:textId="69984836" w:rsidR="002C543B" w:rsidRPr="00D54D8F" w:rsidRDefault="002C543B" w:rsidP="002C543B">
            <w:pPr>
              <w:pStyle w:val="phtablecellleft"/>
            </w:pPr>
            <w:r w:rsidRPr="002C543B">
              <w:t>Протокол инфор</w:t>
            </w:r>
            <w:r>
              <w:t>мационного взаимодействия ВИМИС</w:t>
            </w:r>
            <w:r w:rsidRPr="002C543B">
              <w:t xml:space="preserve"> с внешними информационными системами</w:t>
            </w:r>
          </w:p>
        </w:tc>
      </w:tr>
      <w:tr w:rsidR="005B10F1" w:rsidRPr="00D54D8F" w14:paraId="37A7FCA4" w14:textId="77777777" w:rsidTr="005F461A">
        <w:trPr>
          <w:trHeight w:val="24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03DE" w14:textId="77777777" w:rsidR="005B10F1" w:rsidRPr="00D54D8F" w:rsidRDefault="005B10F1" w:rsidP="00D54D8F">
            <w:pPr>
              <w:pStyle w:val="phtablecellleft"/>
            </w:pPr>
            <w:r w:rsidRPr="00D54D8F">
              <w:t>СНИЛС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A1A83" w14:textId="77777777" w:rsidR="005B10F1" w:rsidRPr="00D54D8F" w:rsidRDefault="005B10F1" w:rsidP="00D54D8F">
            <w:pPr>
              <w:pStyle w:val="phtablecellleft"/>
            </w:pPr>
            <w:r w:rsidRPr="00D54D8F">
              <w:t>Страховой номер индивидуального лицевого счёта. Уникальный номер индивидуального лицевого счёта застрахованного лица в системе обязательного пенсионного страхования</w:t>
            </w:r>
          </w:p>
        </w:tc>
      </w:tr>
      <w:tr w:rsidR="005B10F1" w:rsidRPr="00D54D8F" w14:paraId="71AD3BB0" w14:textId="77777777" w:rsidTr="005F461A">
        <w:trPr>
          <w:trHeight w:val="205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3EC88" w14:textId="77777777" w:rsidR="005B10F1" w:rsidRPr="00D54D8F" w:rsidRDefault="005B10F1" w:rsidP="00D54D8F">
            <w:pPr>
              <w:pStyle w:val="phtablecellleft"/>
            </w:pPr>
            <w:r w:rsidRPr="00D54D8F">
              <w:t>СЭМД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E5CA" w14:textId="77777777" w:rsidR="005B10F1" w:rsidRPr="00D54D8F" w:rsidRDefault="005B10F1" w:rsidP="00D54D8F">
            <w:pPr>
              <w:pStyle w:val="phtablecellleft"/>
            </w:pPr>
            <w:r w:rsidRPr="00D54D8F">
              <w:t>Структурированный медицинский электронный документ. Формат обмена медицинскими документами на основе стандарта HL7 CDA R2, утвержденного ЕГИСЗ</w:t>
            </w:r>
          </w:p>
        </w:tc>
      </w:tr>
      <w:tr w:rsidR="005B10F1" w:rsidRPr="00D54D8F" w14:paraId="38897D28" w14:textId="77777777" w:rsidTr="005F461A">
        <w:trPr>
          <w:trHeight w:val="172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7CFD1" w14:textId="2AAECFD2" w:rsidR="005B10F1" w:rsidRPr="00D54D8F" w:rsidRDefault="005B10F1" w:rsidP="00D54D8F">
            <w:pPr>
              <w:pStyle w:val="phtablecellleft"/>
            </w:pPr>
            <w:r w:rsidRPr="00D54D8F">
              <w:lastRenderedPageBreak/>
              <w:t xml:space="preserve">СЭМД </w:t>
            </w:r>
            <w:r w:rsidR="00000CAA" w:rsidRPr="00D54D8F">
              <w:t>бета</w:t>
            </w:r>
            <w:r w:rsidRPr="00D54D8F">
              <w:t>-версии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C4895" w14:textId="0F677552" w:rsidR="005B10F1" w:rsidRPr="00D54D8F" w:rsidRDefault="005B10F1" w:rsidP="00D54D8F">
            <w:pPr>
              <w:pStyle w:val="phtablecellleft"/>
            </w:pPr>
            <w:r w:rsidRPr="00D54D8F">
              <w:t>Структурированный электронный медицинский документ, формат обмена медицинскими документами на основе стандарта HL7 CDA R2 (</w:t>
            </w:r>
            <w:r w:rsidR="00000CAA" w:rsidRPr="00D54D8F">
              <w:t>бета</w:t>
            </w:r>
            <w:r w:rsidRPr="00D54D8F">
              <w:t>-версия СЭМД включает расширение перечня передаваемых сведений для использования в ВИМИС «АКиНЕО»)</w:t>
            </w:r>
          </w:p>
        </w:tc>
      </w:tr>
      <w:tr w:rsidR="00E27AB5" w:rsidRPr="00D54D8F" w14:paraId="4E3993BC" w14:textId="77777777" w:rsidTr="005F461A">
        <w:trPr>
          <w:trHeight w:val="172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93B3" w14:textId="1B585D7F" w:rsidR="00E27AB5" w:rsidRPr="00D54D8F" w:rsidRDefault="00E27AB5" w:rsidP="00D54D8F">
            <w:pPr>
              <w:pStyle w:val="phtablecellleft"/>
            </w:pPr>
            <w:r w:rsidRPr="00D54D8F">
              <w:t>ТТ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3E80" w14:textId="0F0C8FF4" w:rsidR="00E27AB5" w:rsidRPr="00D54D8F" w:rsidRDefault="00E27AB5" w:rsidP="00D54D8F">
            <w:pPr>
              <w:pStyle w:val="phtablecellleft"/>
            </w:pPr>
            <w:r w:rsidRPr="00D54D8F">
              <w:t>Триггерная точка</w:t>
            </w:r>
            <w:r w:rsidR="00A62DD1" w:rsidRPr="00D54D8F">
              <w:t xml:space="preserve"> – </w:t>
            </w:r>
            <w:r w:rsidRPr="00D54D8F">
              <w:t>совокупность событий, зафиксированных в ГИС СЗ/МИС МО, которые приводят к необходимости передачи данных из ГИС СЗ/МИС МО в ВИМИС.</w:t>
            </w:r>
          </w:p>
        </w:tc>
      </w:tr>
      <w:tr w:rsidR="005B10F1" w:rsidRPr="00D54D8F" w14:paraId="50E25745" w14:textId="77777777" w:rsidTr="005F461A">
        <w:trPr>
          <w:trHeight w:val="39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3948" w14:textId="77777777" w:rsidR="005B10F1" w:rsidRPr="00D54D8F" w:rsidRDefault="005B10F1" w:rsidP="00D54D8F">
            <w:pPr>
              <w:pStyle w:val="phtablecellleft"/>
            </w:pPr>
            <w:r w:rsidRPr="00D54D8F">
              <w:t>ФРМО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93926" w14:textId="77777777" w:rsidR="005B10F1" w:rsidRPr="00D54D8F" w:rsidRDefault="005B10F1" w:rsidP="00D54D8F">
            <w:pPr>
              <w:pStyle w:val="phtablecellleft"/>
            </w:pPr>
            <w:r w:rsidRPr="00D54D8F">
              <w:t>Федеральный реестр медицинских организаций ЕГИСЗ</w:t>
            </w:r>
          </w:p>
        </w:tc>
      </w:tr>
      <w:tr w:rsidR="005B10F1" w:rsidRPr="00D54D8F" w14:paraId="151F0410" w14:textId="77777777" w:rsidTr="005F461A">
        <w:trPr>
          <w:trHeight w:val="24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E48F" w14:textId="77777777" w:rsidR="005B10F1" w:rsidRPr="00D54D8F" w:rsidRDefault="005B10F1" w:rsidP="00D54D8F">
            <w:pPr>
              <w:pStyle w:val="phtablecellleft"/>
            </w:pPr>
            <w:r w:rsidRPr="00D54D8F">
              <w:t>ФРМР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F0A67" w14:textId="77777777" w:rsidR="005B10F1" w:rsidRPr="00D54D8F" w:rsidRDefault="005B10F1" w:rsidP="00D54D8F">
            <w:pPr>
              <w:pStyle w:val="phtablecellleft"/>
            </w:pPr>
            <w:r w:rsidRPr="00D54D8F">
              <w:t>Федеральный регистр медицинских работников ЕГИСЗ</w:t>
            </w:r>
          </w:p>
        </w:tc>
      </w:tr>
      <w:tr w:rsidR="005B10F1" w:rsidRPr="00D54D8F" w14:paraId="0731EACA" w14:textId="77777777" w:rsidTr="005F461A">
        <w:trPr>
          <w:trHeight w:val="24"/>
        </w:trPr>
        <w:tc>
          <w:tcPr>
            <w:tcW w:w="154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89FD" w14:textId="77777777" w:rsidR="005B10F1" w:rsidRPr="00D54D8F" w:rsidRDefault="005B10F1" w:rsidP="00D54D8F">
            <w:pPr>
              <w:pStyle w:val="phtablecellleft"/>
            </w:pPr>
            <w:r w:rsidRPr="00D54D8F">
              <w:t>ФРНСИ</w:t>
            </w:r>
          </w:p>
        </w:tc>
        <w:tc>
          <w:tcPr>
            <w:tcW w:w="34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A73F" w14:textId="77777777" w:rsidR="005B10F1" w:rsidRPr="00D54D8F" w:rsidRDefault="005B10F1" w:rsidP="00D54D8F">
            <w:pPr>
              <w:pStyle w:val="phtablecellleft"/>
            </w:pPr>
            <w:r w:rsidRPr="00D54D8F">
              <w:t>Федеральный регистр нормативно-справочной информации ЕГИСЗ</w:t>
            </w:r>
          </w:p>
        </w:tc>
      </w:tr>
    </w:tbl>
    <w:p w14:paraId="21090520" w14:textId="77777777" w:rsidR="00F26F1F" w:rsidRPr="00D54D8F" w:rsidRDefault="00F26F1F" w:rsidP="00D54D8F">
      <w:pPr>
        <w:pStyle w:val="phnormal"/>
      </w:pPr>
    </w:p>
    <w:p w14:paraId="721669E0" w14:textId="77777777" w:rsidR="00F26F1F" w:rsidRPr="00D54D8F" w:rsidRDefault="00A02730" w:rsidP="00D54D8F">
      <w:pPr>
        <w:pStyle w:val="10"/>
      </w:pPr>
      <w:bookmarkStart w:id="2" w:name="_y0i2wxanfjvc" w:colFirst="0" w:colLast="0"/>
      <w:bookmarkStart w:id="3" w:name="_Toc81925575"/>
      <w:bookmarkEnd w:id="2"/>
      <w:r w:rsidRPr="00D54D8F">
        <w:lastRenderedPageBreak/>
        <w:t>Общие положения</w:t>
      </w:r>
      <w:bookmarkEnd w:id="3"/>
    </w:p>
    <w:p w14:paraId="60E89AA1" w14:textId="26FB34AD" w:rsidR="00F26F1F" w:rsidRPr="00D54D8F" w:rsidRDefault="00A02730" w:rsidP="00D54D8F">
      <w:pPr>
        <w:pStyle w:val="phnormal"/>
      </w:pPr>
      <w:r w:rsidRPr="00D54D8F">
        <w:t xml:space="preserve">Вертикально-интегрированная медицинская информационная система по профилю «Акушерство, гинекология и неонатология» (далее – ВИМИС </w:t>
      </w:r>
      <w:r w:rsidR="008A7817" w:rsidRPr="00D54D8F">
        <w:t>«</w:t>
      </w:r>
      <w:r w:rsidRPr="00D54D8F">
        <w:t>АКиНЕО</w:t>
      </w:r>
      <w:r w:rsidR="008A7817" w:rsidRPr="00D54D8F">
        <w:t>»</w:t>
      </w:r>
      <w:r w:rsidRPr="00D54D8F">
        <w:t xml:space="preserve">, Система) предназначена для применения в качестве основного инструмента информационного сопровождения процессов управления </w:t>
      </w:r>
      <w:r w:rsidR="007C58E6">
        <w:t xml:space="preserve">медицинскими организациями </w:t>
      </w:r>
      <w:r w:rsidRPr="00D54D8F">
        <w:t>в рамках системы оказания акушерско-гинекологической и неонатологической помощи, в том числе для решения основных задач:</w:t>
      </w:r>
    </w:p>
    <w:p w14:paraId="5680EDD3" w14:textId="77777777" w:rsidR="00F26F1F" w:rsidRPr="00D54D8F" w:rsidRDefault="00A02730" w:rsidP="00D25855">
      <w:pPr>
        <w:pStyle w:val="phlistitemized1"/>
        <w:numPr>
          <w:ilvl w:val="0"/>
          <w:numId w:val="14"/>
        </w:numPr>
      </w:pPr>
      <w:r w:rsidRPr="00D54D8F">
        <w:t>обеспечение единого информационного пространства всех медицинских организаций в рамках профилей «Акушерство и гинекология» и «Неонатология»;</w:t>
      </w:r>
    </w:p>
    <w:p w14:paraId="2B30A19A" w14:textId="77777777" w:rsidR="00F26F1F" w:rsidRPr="00D54D8F" w:rsidRDefault="00A02730" w:rsidP="00D25855">
      <w:pPr>
        <w:pStyle w:val="phlistitemized1"/>
        <w:numPr>
          <w:ilvl w:val="0"/>
          <w:numId w:val="14"/>
        </w:numPr>
      </w:pPr>
      <w:r w:rsidRPr="00D54D8F">
        <w:t>обеспечение контроля и оптимизации маршрутизации пациента;</w:t>
      </w:r>
    </w:p>
    <w:p w14:paraId="03B464A5" w14:textId="77777777" w:rsidR="00F26F1F" w:rsidRPr="00D54D8F" w:rsidRDefault="00A02730" w:rsidP="00D25855">
      <w:pPr>
        <w:pStyle w:val="phlistitemized1"/>
        <w:numPr>
          <w:ilvl w:val="0"/>
          <w:numId w:val="14"/>
        </w:numPr>
      </w:pPr>
      <w:r w:rsidRPr="00D54D8F">
        <w:t>обеспечение мониторинга соблюдения порядков оказания медицинской помощи и клинических рекомендаций на всем маршруте оказания медицинской помощи беременным и новорожденным.</w:t>
      </w:r>
    </w:p>
    <w:p w14:paraId="3A85BD4C" w14:textId="77777777" w:rsidR="00F26F1F" w:rsidRPr="00D54D8F" w:rsidRDefault="00A02730" w:rsidP="00D54D8F">
      <w:pPr>
        <w:pStyle w:val="phnormal"/>
      </w:pPr>
      <w:r w:rsidRPr="00D54D8F">
        <w:t>Для организации интеграции и взаимодействия информационных систем создается инфраструктура взаимодействия, которая представляет собой единый комплекс информационно-технологических и телекоммуникационных элементов, интегрирующий информационные системы и информационные ресурсы заинтересованных сторон для обеспечения:</w:t>
      </w:r>
    </w:p>
    <w:p w14:paraId="37BBDEA8" w14:textId="77777777" w:rsidR="00F26F1F" w:rsidRPr="00D54D8F" w:rsidRDefault="00A02730" w:rsidP="00D25855">
      <w:pPr>
        <w:pStyle w:val="phlistitemized1"/>
        <w:numPr>
          <w:ilvl w:val="0"/>
          <w:numId w:val="15"/>
        </w:numPr>
      </w:pPr>
      <w:r w:rsidRPr="00D54D8F">
        <w:t>совместимости технологий, используемых в информационных системах;</w:t>
      </w:r>
    </w:p>
    <w:p w14:paraId="3D59A8E6" w14:textId="77777777" w:rsidR="00F26F1F" w:rsidRPr="00D54D8F" w:rsidRDefault="00A02730" w:rsidP="00D25855">
      <w:pPr>
        <w:pStyle w:val="phlistitemized1"/>
        <w:numPr>
          <w:ilvl w:val="0"/>
          <w:numId w:val="15"/>
        </w:numPr>
      </w:pPr>
      <w:r w:rsidRPr="00D54D8F">
        <w:t>однократного ввода и многократного использования информации за счет использования единых классификаторов, справочников и иной нормативно-справочной информации в сфере здравоохранения.</w:t>
      </w:r>
    </w:p>
    <w:p w14:paraId="33B15F8A" w14:textId="77777777" w:rsidR="00F26F1F" w:rsidRPr="00D54D8F" w:rsidRDefault="00A02730" w:rsidP="00D54D8F">
      <w:pPr>
        <w:pStyle w:val="phnormal"/>
      </w:pPr>
      <w:r w:rsidRPr="00D54D8F">
        <w:t>Настоящий документ описывает возможности по интеграции</w:t>
      </w:r>
      <w:r w:rsidR="008A7817" w:rsidRPr="00D54D8F">
        <w:t xml:space="preserve"> информационных систем с ВИМИС «</w:t>
      </w:r>
      <w:r w:rsidRPr="00D54D8F">
        <w:t>АКиНЕО</w:t>
      </w:r>
      <w:r w:rsidR="008A7817" w:rsidRPr="00D54D8F">
        <w:t>»</w:t>
      </w:r>
      <w:r w:rsidRPr="00D54D8F">
        <w:t>, порядок прохождения проверок в Системе.</w:t>
      </w:r>
    </w:p>
    <w:p w14:paraId="36AAFEC2" w14:textId="77777777" w:rsidR="00F26F1F" w:rsidRPr="00D54D8F" w:rsidRDefault="00A02730" w:rsidP="00D54D8F">
      <w:pPr>
        <w:pStyle w:val="10"/>
      </w:pPr>
      <w:bookmarkStart w:id="4" w:name="_nn0fes53na1z" w:colFirst="0" w:colLast="0"/>
      <w:bookmarkStart w:id="5" w:name="_Toc81925576"/>
      <w:bookmarkEnd w:id="4"/>
      <w:r w:rsidRPr="00D54D8F">
        <w:lastRenderedPageBreak/>
        <w:t>Принципы организации взаимодействия</w:t>
      </w:r>
      <w:bookmarkEnd w:id="5"/>
    </w:p>
    <w:p w14:paraId="58FC3935" w14:textId="77777777" w:rsidR="00F26F1F" w:rsidRPr="00D54D8F" w:rsidRDefault="00A02730" w:rsidP="00D54D8F">
      <w:pPr>
        <w:pStyle w:val="phnormal"/>
      </w:pPr>
      <w:r w:rsidRPr="00D54D8F">
        <w:t>Системы-участники взаимодействия:</w:t>
      </w:r>
    </w:p>
    <w:p w14:paraId="5F2B9333" w14:textId="77777777" w:rsidR="00F26F1F" w:rsidRPr="00D54D8F" w:rsidRDefault="00A02730" w:rsidP="00D25855">
      <w:pPr>
        <w:pStyle w:val="phlistitemized1"/>
        <w:numPr>
          <w:ilvl w:val="0"/>
          <w:numId w:val="47"/>
        </w:numPr>
      </w:pPr>
      <w:r w:rsidRPr="00D54D8F">
        <w:t xml:space="preserve">ВИМИС </w:t>
      </w:r>
      <w:r w:rsidR="008A7817" w:rsidRPr="00D54D8F">
        <w:t>«АКиНЕО»</w:t>
      </w:r>
      <w:r w:rsidRPr="00D54D8F">
        <w:t xml:space="preserve"> – вертикально-интегрированная медицинская информационная система;</w:t>
      </w:r>
    </w:p>
    <w:p w14:paraId="25BAE96A" w14:textId="69AABBDA" w:rsidR="00F26F1F" w:rsidRPr="00D54D8F" w:rsidRDefault="00A02730" w:rsidP="00D25855">
      <w:pPr>
        <w:pStyle w:val="phlistitemized1"/>
        <w:numPr>
          <w:ilvl w:val="0"/>
          <w:numId w:val="47"/>
        </w:numPr>
      </w:pPr>
      <w:r w:rsidRPr="00D54D8F">
        <w:t>ГИС СЗ/МИС МО – информационные системы, являющиеся поставщиками медицинских сведений</w:t>
      </w:r>
      <w:r w:rsidR="007802B6" w:rsidRPr="00D54D8F">
        <w:t>;</w:t>
      </w:r>
    </w:p>
    <w:p w14:paraId="23CB6A01" w14:textId="37D8BA12" w:rsidR="007802B6" w:rsidRPr="00D54D8F" w:rsidRDefault="007802B6" w:rsidP="00D25855">
      <w:pPr>
        <w:pStyle w:val="phlistitemized1"/>
        <w:numPr>
          <w:ilvl w:val="0"/>
          <w:numId w:val="47"/>
        </w:numPr>
      </w:pPr>
      <w:r w:rsidRPr="00D54D8F">
        <w:t>Иные ИС.</w:t>
      </w:r>
    </w:p>
    <w:p w14:paraId="0E9951D7" w14:textId="77777777" w:rsidR="00F26F1F" w:rsidRPr="00D54D8F" w:rsidRDefault="00A02730" w:rsidP="00D54D8F">
      <w:pPr>
        <w:pStyle w:val="phnormal"/>
      </w:pPr>
      <w:r w:rsidRPr="00D54D8F">
        <w:t xml:space="preserve">Взаимодействие информационных систем с ВИМИС </w:t>
      </w:r>
      <w:r w:rsidR="008A7817" w:rsidRPr="00D54D8F">
        <w:t>«АКиНЕО»</w:t>
      </w:r>
      <w:r w:rsidRPr="00D54D8F">
        <w:t xml:space="preserve"> организуется на основании следующих принципов и требований:</w:t>
      </w:r>
    </w:p>
    <w:p w14:paraId="2AE55FC7" w14:textId="77777777" w:rsidR="00F26F1F" w:rsidRPr="00D54D8F" w:rsidRDefault="00A02730" w:rsidP="00D54D8F">
      <w:pPr>
        <w:pStyle w:val="phlistordered1"/>
      </w:pPr>
      <w:r w:rsidRPr="00D54D8F">
        <w:t>в ходе лечения (ведения) пациента все лечебные и диагностические мероприятия в отношении него осуществляются в соответствии с порядками оказания медицинской помощи и клиническими рекомендациями, представляющими собой совокупность взаимосвязанных медицинских технологических процессов (МТП);</w:t>
      </w:r>
    </w:p>
    <w:p w14:paraId="3C981163" w14:textId="1B0B86B3" w:rsidR="00F26F1F" w:rsidRPr="00D54D8F" w:rsidRDefault="00A02730" w:rsidP="00D54D8F">
      <w:pPr>
        <w:pStyle w:val="phnormal"/>
      </w:pPr>
      <w:r w:rsidRPr="00D54D8F">
        <w:rPr>
          <w:b/>
        </w:rPr>
        <w:t>Примечание</w:t>
      </w:r>
      <w:r w:rsidRPr="00D54D8F">
        <w:t xml:space="preserve"> – В ВИМИС </w:t>
      </w:r>
      <w:r w:rsidR="008A7817" w:rsidRPr="00D54D8F">
        <w:t>«</w:t>
      </w:r>
      <w:r w:rsidRPr="00D54D8F">
        <w:t>АКиНЕО</w:t>
      </w:r>
      <w:r w:rsidR="008A7817" w:rsidRPr="00D54D8F">
        <w:t>»</w:t>
      </w:r>
      <w:r w:rsidRPr="00D54D8F">
        <w:t xml:space="preserve"> подлежат </w:t>
      </w:r>
      <w:r w:rsidR="008A7817" w:rsidRPr="00D54D8F">
        <w:t>передаче медицинские данные по к</w:t>
      </w:r>
      <w:r w:rsidRPr="00D54D8F">
        <w:t>атегориям пациентов, оказание медицинской помощи которым подлежит мониторингу и контролю средствам</w:t>
      </w:r>
      <w:r w:rsidR="00C96093">
        <w:t>и</w:t>
      </w:r>
      <w:r w:rsidRPr="00D54D8F">
        <w:t xml:space="preserve"> ВИМИС </w:t>
      </w:r>
      <w:r w:rsidR="008A7817" w:rsidRPr="00D54D8F">
        <w:t>«</w:t>
      </w:r>
      <w:r w:rsidRPr="00D54D8F">
        <w:t>АКиНЕО</w:t>
      </w:r>
      <w:r w:rsidR="008A7817" w:rsidRPr="00D54D8F">
        <w:t>»</w:t>
      </w:r>
      <w:r w:rsidRPr="00D54D8F">
        <w:t xml:space="preserve"> (</w:t>
      </w:r>
      <w:r w:rsidR="00235FAF" w:rsidRPr="00D54D8F">
        <w:fldChar w:fldCharType="begin"/>
      </w:r>
      <w:r w:rsidR="00235FAF" w:rsidRPr="00D54D8F">
        <w:instrText xml:space="preserve"> REF _Ref54201842 \h </w:instrText>
      </w:r>
      <w:r w:rsidR="00491298" w:rsidRPr="00D54D8F">
        <w:instrText xml:space="preserve"> \* MERGEFORMAT </w:instrText>
      </w:r>
      <w:r w:rsidR="00235FAF" w:rsidRPr="00D54D8F">
        <w:fldChar w:fldCharType="separate"/>
      </w:r>
      <w:r w:rsidR="005D4FE5" w:rsidRPr="00D54D8F">
        <w:t>Таблица </w:t>
      </w:r>
      <w:r w:rsidR="005D4FE5" w:rsidRPr="00D54D8F">
        <w:rPr>
          <w:noProof/>
        </w:rPr>
        <w:t>1</w:t>
      </w:r>
      <w:r w:rsidR="00235FAF" w:rsidRPr="00D54D8F">
        <w:fldChar w:fldCharType="end"/>
      </w:r>
      <w:r w:rsidRPr="00D54D8F">
        <w:t>).</w:t>
      </w:r>
    </w:p>
    <w:p w14:paraId="30DFD05E" w14:textId="4C8F241B" w:rsidR="00F26F1F" w:rsidRPr="00D54D8F" w:rsidRDefault="00A02730" w:rsidP="00D54D8F">
      <w:pPr>
        <w:pStyle w:val="phlistordered1"/>
      </w:pPr>
      <w:r w:rsidRPr="00D54D8F">
        <w:t>в рамках МТП присутствую</w:t>
      </w:r>
      <w:r w:rsidR="008A7817" w:rsidRPr="00D54D8F">
        <w:t>т триггерные точки (</w:t>
      </w:r>
      <w:r w:rsidR="00235FAF" w:rsidRPr="00D54D8F">
        <w:fldChar w:fldCharType="begin"/>
      </w:r>
      <w:r w:rsidR="00235FAF" w:rsidRPr="00D54D8F">
        <w:instrText xml:space="preserve"> REF _Ref54201850 \h </w:instrText>
      </w:r>
      <w:r w:rsidR="00491298" w:rsidRPr="00D54D8F">
        <w:instrText xml:space="preserve"> \* MERGEFORMAT </w:instrText>
      </w:r>
      <w:r w:rsidR="00235FAF" w:rsidRPr="00D54D8F">
        <w:fldChar w:fldCharType="separate"/>
      </w:r>
      <w:r w:rsidR="005D4FE5" w:rsidRPr="00D54D8F">
        <w:t>Таблица </w:t>
      </w:r>
      <w:r w:rsidR="005D4FE5" w:rsidRPr="00D54D8F">
        <w:rPr>
          <w:noProof/>
        </w:rPr>
        <w:t>2</w:t>
      </w:r>
      <w:r w:rsidR="00235FAF" w:rsidRPr="00D54D8F">
        <w:fldChar w:fldCharType="end"/>
      </w:r>
      <w:r w:rsidR="008A7817" w:rsidRPr="00D54D8F">
        <w:t>).</w:t>
      </w:r>
    </w:p>
    <w:p w14:paraId="154971FB" w14:textId="55F57801" w:rsidR="00F26F1F" w:rsidRPr="00D54D8F" w:rsidRDefault="00A02730" w:rsidP="00D54D8F">
      <w:pPr>
        <w:pStyle w:val="phnormal"/>
      </w:pPr>
      <w:r w:rsidRPr="00D54D8F">
        <w:t>Триггерные точки</w:t>
      </w:r>
      <w:r w:rsidR="008A7817" w:rsidRPr="00D54D8F">
        <w:t xml:space="preserve"> </w:t>
      </w:r>
      <w:r w:rsidR="00884501" w:rsidRPr="00D54D8F">
        <w:t>–</w:t>
      </w:r>
      <w:r w:rsidRPr="00D54D8F">
        <w:t xml:space="preserve"> условия, при наступлении которых возникает необходимость передачи информации в ВИМИС </w:t>
      </w:r>
      <w:r w:rsidR="008A7817" w:rsidRPr="00D54D8F">
        <w:t xml:space="preserve">«АКиНЕО» в виде СЭМД/СЭМД </w:t>
      </w:r>
      <w:r w:rsidR="00000CAA" w:rsidRPr="00D54D8F">
        <w:t>бета</w:t>
      </w:r>
      <w:r w:rsidR="008A7817" w:rsidRPr="00D54D8F">
        <w:t>-версии.</w:t>
      </w:r>
    </w:p>
    <w:p w14:paraId="3DA656C4" w14:textId="77777777" w:rsidR="00F26F1F" w:rsidRPr="00D54D8F" w:rsidRDefault="00A02730" w:rsidP="00D54D8F">
      <w:pPr>
        <w:pStyle w:val="phnormal"/>
      </w:pPr>
      <w:r w:rsidRPr="00D54D8F">
        <w:t>Триггерные точки контролируются в ГИС СЗ/МИС МО при фиксировании информации об оказании медиц</w:t>
      </w:r>
      <w:r w:rsidR="008A7817" w:rsidRPr="00D54D8F">
        <w:t>инской помощи (услуг) пациенту.</w:t>
      </w:r>
    </w:p>
    <w:p w14:paraId="315B79F7" w14:textId="77777777" w:rsidR="00F26F1F" w:rsidRPr="00D54D8F" w:rsidRDefault="00A02730" w:rsidP="00D54D8F">
      <w:pPr>
        <w:pStyle w:val="phnormal"/>
      </w:pPr>
      <w:r w:rsidRPr="00D54D8F">
        <w:t>Триггерные точки связаны с возникновением событий в отношении пациента, следствием которых является появление соответствующей событию медицинской информации и сведений, подлежащи</w:t>
      </w:r>
      <w:r w:rsidR="008A7817" w:rsidRPr="00D54D8F">
        <w:t>х</w:t>
      </w:r>
      <w:r w:rsidRPr="00D54D8F">
        <w:t xml:space="preserve"> передаче в ВИМИС </w:t>
      </w:r>
      <w:r w:rsidR="008A7817" w:rsidRPr="00D54D8F">
        <w:t>«АКиНЕО»</w:t>
      </w:r>
      <w:r w:rsidRPr="00D54D8F">
        <w:t>;</w:t>
      </w:r>
    </w:p>
    <w:p w14:paraId="1D62CDA0" w14:textId="77777777" w:rsidR="00F26F1F" w:rsidRPr="00D54D8F" w:rsidRDefault="00A02730" w:rsidP="00D54D8F">
      <w:pPr>
        <w:pStyle w:val="phlistordered1"/>
      </w:pPr>
      <w:r w:rsidRPr="00D54D8F">
        <w:t>периодичность возникновения, состав сведений и регламент их передачи определяется перечнем событий по пациенту, который в свою очередь определяется соответствующим порядком оказания медицинской помощи.</w:t>
      </w:r>
    </w:p>
    <w:p w14:paraId="7277453E" w14:textId="4509A816" w:rsidR="00F26F1F" w:rsidRPr="00D54D8F" w:rsidRDefault="00A02730" w:rsidP="00D54D8F">
      <w:pPr>
        <w:pStyle w:val="phnormal"/>
      </w:pPr>
      <w:r w:rsidRPr="00D54D8F">
        <w:t xml:space="preserve">Совокупность медицинской информации в отношении пациента передается в ВИМИС </w:t>
      </w:r>
      <w:r w:rsidR="008A7817" w:rsidRPr="00D54D8F">
        <w:t>«</w:t>
      </w:r>
      <w:r w:rsidRPr="00D54D8F">
        <w:t>АКиНЕO</w:t>
      </w:r>
      <w:r w:rsidR="008A7817" w:rsidRPr="00D54D8F">
        <w:t>»</w:t>
      </w:r>
      <w:r w:rsidRPr="00D54D8F">
        <w:t xml:space="preserve"> в формате </w:t>
      </w:r>
      <w:r w:rsidR="008A7817" w:rsidRPr="00D54D8F">
        <w:t xml:space="preserve">СЭМД </w:t>
      </w:r>
      <w:r w:rsidR="00000CAA" w:rsidRPr="00D54D8F">
        <w:t>бета</w:t>
      </w:r>
      <w:r w:rsidR="008A7817" w:rsidRPr="00D54D8F">
        <w:t>-версии</w:t>
      </w:r>
      <w:r w:rsidRPr="00D54D8F">
        <w:t xml:space="preserve"> (</w:t>
      </w:r>
      <w:r w:rsidR="00235FAF" w:rsidRPr="00D54D8F">
        <w:fldChar w:fldCharType="begin"/>
      </w:r>
      <w:r w:rsidR="00235FAF" w:rsidRPr="00D54D8F">
        <w:instrText xml:space="preserve"> REF _Ref54201711 \h </w:instrText>
      </w:r>
      <w:r w:rsidR="00491298" w:rsidRPr="00D54D8F">
        <w:instrText xml:space="preserve"> \* MERGEFORMAT </w:instrText>
      </w:r>
      <w:r w:rsidR="00235FAF" w:rsidRPr="00D54D8F">
        <w:fldChar w:fldCharType="separate"/>
      </w:r>
      <w:r w:rsidR="005D4FE5" w:rsidRPr="00D54D8F">
        <w:t>Таблица </w:t>
      </w:r>
      <w:r w:rsidR="005D4FE5" w:rsidRPr="00D54D8F">
        <w:rPr>
          <w:noProof/>
        </w:rPr>
        <w:t>3</w:t>
      </w:r>
      <w:r w:rsidR="00235FAF" w:rsidRPr="00D54D8F">
        <w:fldChar w:fldCharType="end"/>
      </w:r>
      <w:r w:rsidRPr="00D54D8F">
        <w:t xml:space="preserve">) и в виде </w:t>
      </w:r>
      <w:r w:rsidR="008A7817" w:rsidRPr="00D54D8F">
        <w:t>СЭМД</w:t>
      </w:r>
      <w:r w:rsidRPr="00D54D8F">
        <w:t xml:space="preserve"> (</w:t>
      </w:r>
      <w:r w:rsidR="00235FAF" w:rsidRPr="00D54D8F">
        <w:fldChar w:fldCharType="begin"/>
      </w:r>
      <w:r w:rsidR="00235FAF" w:rsidRPr="00D54D8F">
        <w:instrText xml:space="preserve"> REF _Ref54201717 \h </w:instrText>
      </w:r>
      <w:r w:rsidR="00491298" w:rsidRPr="00D54D8F">
        <w:instrText xml:space="preserve"> \* MERGEFORMAT </w:instrText>
      </w:r>
      <w:r w:rsidR="00235FAF" w:rsidRPr="00D54D8F">
        <w:fldChar w:fldCharType="separate"/>
      </w:r>
      <w:r w:rsidR="005D4FE5" w:rsidRPr="00D54D8F">
        <w:t>Таблица </w:t>
      </w:r>
      <w:r w:rsidR="005D4FE5" w:rsidRPr="00D54D8F">
        <w:rPr>
          <w:noProof/>
        </w:rPr>
        <w:t>4</w:t>
      </w:r>
      <w:r w:rsidR="00235FAF" w:rsidRPr="00D54D8F">
        <w:fldChar w:fldCharType="end"/>
      </w:r>
      <w:r w:rsidRPr="00D54D8F">
        <w:t>).</w:t>
      </w:r>
    </w:p>
    <w:p w14:paraId="64A85EB9" w14:textId="1E823926" w:rsidR="00F26F1F" w:rsidRPr="00D54D8F" w:rsidRDefault="00A02730" w:rsidP="00D54D8F">
      <w:pPr>
        <w:pStyle w:val="phnormal"/>
      </w:pPr>
      <w:r w:rsidRPr="00D54D8F">
        <w:t xml:space="preserve">В основе </w:t>
      </w:r>
      <w:r w:rsidR="008A7817" w:rsidRPr="00D54D8F">
        <w:t xml:space="preserve">СЭМД </w:t>
      </w:r>
      <w:r w:rsidR="00000CAA" w:rsidRPr="00D54D8F">
        <w:t>бета</w:t>
      </w:r>
      <w:r w:rsidR="008A7817" w:rsidRPr="00D54D8F">
        <w:t>-версии</w:t>
      </w:r>
      <w:r w:rsidRPr="00D54D8F">
        <w:t xml:space="preserve"> лежат подходы и принципы формирования медицинских документов на основе стандарта HL7 CDA R2, унаследованные из СЭМД.</w:t>
      </w:r>
    </w:p>
    <w:p w14:paraId="2A46BB25" w14:textId="4C543F9A" w:rsidR="00F26F1F" w:rsidRPr="00D54D8F" w:rsidRDefault="00A02730" w:rsidP="00D54D8F">
      <w:pPr>
        <w:pStyle w:val="phnormal"/>
      </w:pPr>
      <w:r w:rsidRPr="00D54D8F">
        <w:lastRenderedPageBreak/>
        <w:t xml:space="preserve">Общая структура документа СЭМД </w:t>
      </w:r>
      <w:r w:rsidR="00000CAA" w:rsidRPr="00D54D8F">
        <w:t>бета</w:t>
      </w:r>
      <w:r w:rsidRPr="00D54D8F">
        <w:t xml:space="preserve">-версии, структура корневых секций информации, а также принципы кодирования информации описаны в руководствах по реализации соответствующих СЭМД. СЭМД </w:t>
      </w:r>
      <w:r w:rsidR="00000CAA" w:rsidRPr="00D54D8F">
        <w:t>бета</w:t>
      </w:r>
      <w:r w:rsidRPr="00D54D8F">
        <w:t xml:space="preserve">-версии фактически вводит расширения передаваемых в СЭМД данных, необходимых для целей ВИМИС </w:t>
      </w:r>
      <w:r w:rsidR="008A7817" w:rsidRPr="00D54D8F">
        <w:t>«</w:t>
      </w:r>
      <w:r w:rsidRPr="00D54D8F">
        <w:t>АКиНЕО</w:t>
      </w:r>
      <w:r w:rsidR="008A7817" w:rsidRPr="00D54D8F">
        <w:t>»</w:t>
      </w:r>
      <w:r w:rsidRPr="00D54D8F">
        <w:t>.</w:t>
      </w:r>
    </w:p>
    <w:p w14:paraId="76864F68" w14:textId="6F0B754F" w:rsidR="00F26F1F" w:rsidRPr="00D54D8F" w:rsidRDefault="00A02730" w:rsidP="00D54D8F">
      <w:pPr>
        <w:pStyle w:val="phnormal"/>
      </w:pPr>
      <w:r w:rsidRPr="00D54D8F">
        <w:t xml:space="preserve">Общая структура СЭМД </w:t>
      </w:r>
      <w:r w:rsidR="00000CAA" w:rsidRPr="00D54D8F">
        <w:t>бета</w:t>
      </w:r>
      <w:r w:rsidRPr="00D54D8F">
        <w:t xml:space="preserve">-версии приведена в файле «Приложение 1. Описание структуры СЭМД </w:t>
      </w:r>
      <w:r w:rsidR="00000CAA" w:rsidRPr="00D54D8F">
        <w:t>бета</w:t>
      </w:r>
      <w:r w:rsidRPr="00D54D8F">
        <w:t>-версии.xlsx», поставляемом вместе с настоящим документом.</w:t>
      </w:r>
    </w:p>
    <w:p w14:paraId="19A1483D" w14:textId="10ACE973" w:rsidR="00F26F1F" w:rsidRPr="00D54D8F" w:rsidRDefault="00A02730" w:rsidP="00D54D8F">
      <w:pPr>
        <w:pStyle w:val="phnormal"/>
      </w:pPr>
      <w:r w:rsidRPr="00D54D8F">
        <w:t xml:space="preserve">Описание структурированного тела документа (structuredBody) каждого СЭМД </w:t>
      </w:r>
      <w:r w:rsidR="00000CAA" w:rsidRPr="00D54D8F">
        <w:t>бета</w:t>
      </w:r>
      <w:r w:rsidRPr="00D54D8F">
        <w:t xml:space="preserve">-версии приведено на отдельных листах в файле «Приложение 1. Описание структуры СЭМД </w:t>
      </w:r>
      <w:r w:rsidR="00000CAA" w:rsidRPr="00D54D8F">
        <w:t>бета</w:t>
      </w:r>
      <w:r w:rsidRPr="00D54D8F">
        <w:t>-версии.xlsx», поставляемом вместе с настоящим документом.</w:t>
      </w:r>
    </w:p>
    <w:p w14:paraId="5B5CFE96" w14:textId="54848A23" w:rsidR="00F26F1F" w:rsidRPr="00D54D8F" w:rsidRDefault="00A02730" w:rsidP="00D54D8F">
      <w:pPr>
        <w:pStyle w:val="phnormal"/>
      </w:pPr>
      <w:r w:rsidRPr="00D54D8F">
        <w:t xml:space="preserve">Для удобства работы данный протокол сопровождается примерами XML «Приложение 2. шаблоны СЭМД </w:t>
      </w:r>
      <w:r w:rsidR="00000CAA" w:rsidRPr="00D54D8F">
        <w:t>бета</w:t>
      </w:r>
      <w:r w:rsidRPr="00D54D8F">
        <w:t>-версии», основанными на применении стандарта HL7 CDA R2.</w:t>
      </w:r>
    </w:p>
    <w:p w14:paraId="1C93D1F7" w14:textId="07B5FE0C" w:rsidR="00D0461B" w:rsidRPr="00D54D8F" w:rsidRDefault="00A02730" w:rsidP="00D54D8F">
      <w:pPr>
        <w:pStyle w:val="phnormal"/>
      </w:pPr>
      <w:r w:rsidRPr="00D54D8F">
        <w:t xml:space="preserve">Передача данных осуществляется в оперативном режиме при возникновении триггерных событий по мере прохождения этапов диагностики и лечения пациента. </w:t>
      </w:r>
      <w:r w:rsidR="00D0461B" w:rsidRPr="00D54D8F">
        <w:t>Следует обратить внимание, что при формировании нескольких СЭМД и</w:t>
      </w:r>
      <w:r w:rsidR="007802B6" w:rsidRPr="00D54D8F">
        <w:t>/или</w:t>
      </w:r>
      <w:r w:rsidR="00D0461B" w:rsidRPr="00D54D8F">
        <w:t xml:space="preserve"> СЭМД бета-версии, соответствующих одной триггерной точке, в них должны быть указаны идентичные номера медицинской карты. При этом указывается номер амбулаторной или стационарной карта в зависимости от условий оказания медицинской помощи.</w:t>
      </w:r>
    </w:p>
    <w:p w14:paraId="199FA3B3" w14:textId="505FBEBF" w:rsidR="00F26F1F" w:rsidRPr="00D54D8F" w:rsidRDefault="00A02730" w:rsidP="00D54D8F">
      <w:pPr>
        <w:pStyle w:val="phnormal"/>
      </w:pPr>
      <w:r w:rsidRPr="00D54D8F">
        <w:t xml:space="preserve">Условия выявления триггерных событий описаны в </w:t>
      </w:r>
      <w:r w:rsidR="008A7817" w:rsidRPr="00D54D8F">
        <w:t xml:space="preserve">п. </w:t>
      </w:r>
      <w:r w:rsidR="008A7817" w:rsidRPr="00D54D8F">
        <w:fldChar w:fldCharType="begin"/>
      </w:r>
      <w:r w:rsidR="008A7817" w:rsidRPr="00D54D8F">
        <w:instrText xml:space="preserve"> REF _Ref54198082 \n \h </w:instrText>
      </w:r>
      <w:r w:rsidR="00491298" w:rsidRPr="00D54D8F">
        <w:instrText xml:space="preserve"> \* MERGEFORMAT </w:instrText>
      </w:r>
      <w:r w:rsidR="008A7817" w:rsidRPr="00D54D8F">
        <w:fldChar w:fldCharType="separate"/>
      </w:r>
      <w:r w:rsidR="005D4FE5" w:rsidRPr="00D54D8F">
        <w:t>4</w:t>
      </w:r>
      <w:r w:rsidR="008A7817" w:rsidRPr="00D54D8F">
        <w:fldChar w:fldCharType="end"/>
      </w:r>
      <w:r w:rsidRPr="00D54D8F">
        <w:t>.</w:t>
      </w:r>
    </w:p>
    <w:p w14:paraId="1C57D063" w14:textId="77777777" w:rsidR="00F26F1F" w:rsidRPr="00D54D8F" w:rsidRDefault="00A02730" w:rsidP="00D54D8F">
      <w:pPr>
        <w:pStyle w:val="phnormal"/>
      </w:pPr>
      <w:r w:rsidRPr="00D54D8F">
        <w:t>Требования по составу, объему передаваемых данных, условиям передачи данных не зависят от формы собственности и ведомственной принадлежности медицинской организации.</w:t>
      </w:r>
    </w:p>
    <w:p w14:paraId="6FE22EF1" w14:textId="77777777" w:rsidR="008A7817" w:rsidRPr="00D54D8F" w:rsidRDefault="008A7817" w:rsidP="00D54D8F">
      <w:pPr>
        <w:pStyle w:val="phtabletitle"/>
      </w:pPr>
      <w:bookmarkStart w:id="6" w:name="_Ref54201842"/>
      <w:r w:rsidRPr="00D54D8F">
        <w:t>Таблица</w:t>
      </w:r>
      <w:r w:rsidR="00235FAF" w:rsidRPr="00D54D8F">
        <w:t> 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 w:rsidR="005D4FE5" w:rsidRPr="00D54D8F">
        <w:rPr>
          <w:noProof/>
        </w:rPr>
        <w:t>1</w:t>
      </w:r>
      <w:r w:rsidRPr="00D54D8F">
        <w:fldChar w:fldCharType="end"/>
      </w:r>
      <w:bookmarkEnd w:id="6"/>
      <w:r w:rsidRPr="00D54D8F">
        <w:t xml:space="preserve"> – Категории пациентов, оказание медицинской помощи которым подлежит мониторингу и контролю в ВИМИС «АКиНЕО»</w:t>
      </w:r>
    </w:p>
    <w:tbl>
      <w:tblPr>
        <w:tblStyle w:val="a7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19"/>
        <w:gridCol w:w="3457"/>
        <w:gridCol w:w="4322"/>
      </w:tblGrid>
      <w:tr w:rsidR="00F26F1F" w:rsidRPr="00D54D8F" w14:paraId="4B5F67BE" w14:textId="77777777" w:rsidTr="008D49F4">
        <w:trPr>
          <w:trHeight w:val="649"/>
          <w:tblHeader/>
        </w:trPr>
        <w:tc>
          <w:tcPr>
            <w:tcW w:w="118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D09B" w14:textId="77777777" w:rsidR="00F26F1F" w:rsidRPr="00D54D8F" w:rsidRDefault="00A02730" w:rsidP="00D54D8F">
            <w:pPr>
              <w:pStyle w:val="phtablecolcaption"/>
            </w:pPr>
            <w:r w:rsidRPr="00D54D8F">
              <w:t>Наименование группы</w:t>
            </w:r>
          </w:p>
        </w:tc>
        <w:tc>
          <w:tcPr>
            <w:tcW w:w="169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AA4A" w14:textId="77777777" w:rsidR="00F26F1F" w:rsidRPr="00D54D8F" w:rsidRDefault="00A02730" w:rsidP="00D54D8F">
            <w:pPr>
              <w:pStyle w:val="phtablecolcaption"/>
            </w:pPr>
            <w:r w:rsidRPr="00D54D8F">
              <w:t>Код заболевания (состояния) в соответствии с МКБ-10</w:t>
            </w:r>
          </w:p>
        </w:tc>
        <w:tc>
          <w:tcPr>
            <w:tcW w:w="21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CCE0" w14:textId="77777777" w:rsidR="00F26F1F" w:rsidRPr="00D54D8F" w:rsidRDefault="00A02730" w:rsidP="00D54D8F">
            <w:pPr>
              <w:pStyle w:val="phtablecolcaption"/>
            </w:pPr>
            <w:r w:rsidRPr="00D54D8F">
              <w:t>Примечание</w:t>
            </w:r>
          </w:p>
        </w:tc>
      </w:tr>
      <w:tr w:rsidR="00F26F1F" w:rsidRPr="00D54D8F" w14:paraId="63377C9F" w14:textId="77777777" w:rsidTr="00884501">
        <w:trPr>
          <w:trHeight w:val="70"/>
        </w:trPr>
        <w:tc>
          <w:tcPr>
            <w:tcW w:w="118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D0F9" w14:textId="77777777" w:rsidR="00F26F1F" w:rsidRPr="00D54D8F" w:rsidRDefault="00A02730" w:rsidP="00D54D8F">
            <w:pPr>
              <w:pStyle w:val="phtablecellleft"/>
              <w:jc w:val="center"/>
            </w:pPr>
            <w:r w:rsidRPr="00D54D8F">
              <w:t>I</w:t>
            </w:r>
          </w:p>
        </w:tc>
        <w:tc>
          <w:tcPr>
            <w:tcW w:w="169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97FB" w14:textId="77777777" w:rsidR="00F26F1F" w:rsidRPr="00D54D8F" w:rsidRDefault="00A02730" w:rsidP="00D54D8F">
            <w:pPr>
              <w:pStyle w:val="phtablecellleft"/>
              <w:jc w:val="center"/>
            </w:pPr>
            <w:r w:rsidRPr="00D54D8F">
              <w:t>II</w:t>
            </w:r>
          </w:p>
        </w:tc>
        <w:tc>
          <w:tcPr>
            <w:tcW w:w="21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4284" w14:textId="77777777" w:rsidR="00F26F1F" w:rsidRPr="00D54D8F" w:rsidRDefault="00A02730" w:rsidP="00D54D8F">
            <w:pPr>
              <w:pStyle w:val="phtablecellleft"/>
              <w:jc w:val="center"/>
            </w:pPr>
            <w:r w:rsidRPr="00D54D8F">
              <w:t>III</w:t>
            </w:r>
          </w:p>
        </w:tc>
      </w:tr>
      <w:tr w:rsidR="006B06D2" w:rsidRPr="00D54D8F" w14:paraId="21EB32EE" w14:textId="77777777" w:rsidTr="008D49F4">
        <w:trPr>
          <w:trHeight w:val="208"/>
        </w:trPr>
        <w:tc>
          <w:tcPr>
            <w:tcW w:w="118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4C237" w14:textId="77777777" w:rsidR="006B06D2" w:rsidRPr="00D54D8F" w:rsidRDefault="006B06D2" w:rsidP="00D54D8F">
            <w:pPr>
              <w:pStyle w:val="phtablecellleft"/>
            </w:pPr>
            <w:r w:rsidRPr="00D54D8F">
              <w:t>«Беременные, роженицы и родильницы»</w:t>
            </w:r>
          </w:p>
        </w:tc>
        <w:tc>
          <w:tcPr>
            <w:tcW w:w="169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ABBF" w14:textId="7CCF8499" w:rsidR="006B06D2" w:rsidRPr="00D54D8F" w:rsidRDefault="00FC7B02" w:rsidP="00D54D8F">
            <w:pPr>
              <w:pStyle w:val="phtablecellleft"/>
              <w:rPr>
                <w:rFonts w:eastAsia="Calibri"/>
              </w:rPr>
            </w:pPr>
            <w:r w:rsidRPr="00D54D8F">
              <w:rPr>
                <w:rFonts w:eastAsia="Calibri"/>
              </w:rPr>
              <w:t xml:space="preserve">O00; O00.0; O00.1; O00.2; O00.8; O00.9; O01; O01.0; O01.1; O01.9; O02; O02.0; O02.1; O02.8; O02.9; O03; O03.0; O03.1; O03.2; O03.3; O03.4; O03.5; O03.6; O03.7; O03.8; O03.9; O04; O04.0; O04.1; O04.2; O04.3; O04.4; O04.5; O04.6; O04.7; O04.8; O04.9; O05; O05.0; O05.1; </w:t>
            </w:r>
            <w:r w:rsidRPr="00D54D8F">
              <w:rPr>
                <w:rFonts w:eastAsia="Calibri"/>
              </w:rPr>
              <w:lastRenderedPageBreak/>
              <w:t>O05.2; O05.3; O05.4; O05.5; O05.6; O05.7; O05.8; O05.9; O06; O06.0; O06.1; O06.2; O06.3; O06.4; O06.5; O06.6; O06.7; O06.8; O06.9; O07; O07.0; O07.1; O07.2; O07.3; O07.4; O07.5; O07.6; O07.7; O07.8; O07.9; O08; O08.0; O08.1; O08.2; O08.3; O08.4; O08.5; O08.6; O08.7; O08.8; O08.9; O10; O10.0; O10.1; O10.2; O10.3; O10.4; O10.9; O11; O12; O12.0; O12.1; O12.2; O13; O14; O14.0; O14.1; O14.2; O14.9; O15; O15.0; O15.1; O15.2; O15.9; O16; O20; O20.0; O20.8; O20.9; O21; O21.0; O21.1; O21.2; O21.8; O21.9; O22; O22.0; O22.1; O22.2; O22.3; O22.4; O22.5; O22.8; O22.9; O23; O23.0; O23.1; O23.2; O23.3; O23.4; O23.5; O23.9; O24; O24.0; O24.1; O24.2; O24.3; O24.4; O24.9; O25; O26; O26.0; O26.1; O26.2; O26.3; O26.4; O26.5; O26.6; O26.7; O26.8; O26.9; O28; O28.0; O28.1; O28.2; O28.3; O28.4; O28.5;</w:t>
            </w:r>
            <w:r w:rsidR="00611647" w:rsidRPr="00D54D8F">
              <w:rPr>
                <w:rFonts w:eastAsia="Calibri"/>
              </w:rPr>
              <w:t xml:space="preserve"> </w:t>
            </w:r>
            <w:r w:rsidRPr="00D54D8F">
              <w:rPr>
                <w:rFonts w:eastAsia="Calibri"/>
              </w:rPr>
              <w:t xml:space="preserve">O28.8; O28.9; O29; O29.0; O29.1; O29.2; O29.3; O29.4; O29.5; O29.6; O29.8; O29.9; O30; O30.0; O30.1; O30.2; O30.8; O30.9; O31; O31.0; O31.1; O31.2; O31.8; O32; O32.0; O32.1; O32.2; O32.3; O32.4; O32.5; O32.6; O32.8; O32.9; O33; O33.0; O33.1; O33.2; O33.3; O33.4; O33.5; O33.6; O33.7; O33.8; O33.9; O34; O34.0; O34.1; O34.2; O34.3; O34.4; O34.5; O34.6; O34.7; O34.8; O34.9; O35; O35.0; O35.1; O35.2; O35.3; O35.4; O35.5; O35.6; O35.7; O35.8; O35.9; O36; O36.0; O36.1; O36.2; O36.3; O36.4; O36.5; O36.6; O36.7; O36.8; O36.9; O40; O41; O41.0; O41.1; O41.8; O41.9; O42; O42.0; O42.1; O42.2; O42.9; O43; O43.0; O43.1; O43.2; O43.8; O43.9; O44; O44.0; O44.1; O45; O45.0; O45.8; O45.9; O46; O46.0; O46.8; O46.9; O47; O47.0; O47.1; O47.9; O48; O60; O60.0; O60.1; O60.2; O60.3; O61; O61.0; O61.1; O61.8; O61.9; O62; O62.0; O62.1; O62.2; O62.3; O62.4; O62.8; O62.9; O63; O63.0; O63.1; O63.2; O63.9; O64; O64.0; O64.1; O64.2; O64.3; O64.4; O64.5; O64.8; O64.9; O65; O65.0; O65.1; O65.2; O65.3; O65.4; O65.5; O65.8; O65.9; O66; O66.0; O66.1; O66.2; O66.3; O66.4; </w:t>
            </w:r>
            <w:r w:rsidRPr="00D54D8F">
              <w:rPr>
                <w:rFonts w:eastAsia="Calibri"/>
              </w:rPr>
              <w:lastRenderedPageBreak/>
              <w:t>O66.5; O66.8; O66.9; O67; 67.0; O67.8; O67.9; O68; 68.0; O68.1; O68.2; O68.3; O68.8; O68.9; O69; O69.0; O69.1; O69.2; O69.3; O69.4; O69.5; O69.8; O69.9; O70; O70.0; O70.1; O70.2; O70.3; O70.9; O71; O71.0; O71.1; O71.2; O71.3; O71.4; O71.5; O71.6; O71.7; O71.8; O71.9; O72; O72.0; O72.1; O72.2; O72.3; O73; O73.0; O73.1; O74; O74.0; O74.1; O74.2; O74.3; O74.4; O74.5; O74.6; O74.7; O74.8; O74.9; O75; O75.0; O75.1; O75.2; O75.3; O75.4; O75.5; O75.6; O75.7; O75.8; O75.9; O80; O80.0; O80.1; O80.8; O80.9; O81; O81.0; O81.1; O81.2; O81.3; O81.4; O81.5; O82; O82.0; O82.1; O82.2; O82.8; O82.9; O83; O83.0; O83.1; O83.2; O83.3; O83.4; O83.8; O83.9; O84; O84.0; O84.1; O84.2; O84.8; O84.9; O85; O86; O86.0; O86.1; O86.2; O86.3; O86.4; O86.8; O87; O87.0; O87.1; O87.2; O87.3; O87.8; O87.9; O88; O88.0; O88.1; O88.2; O88.3; O88.8; O89; O89.0; O89.1; O89.2; O89.3; O89.4; O89.5; O89.6; O89.8; O89.9; O90; O90.0; O90.1; O90.2; O90.3; O90.4; O90.5; O90.8; O90.9; O91; O91.0; O91.1; O91.2; O92; O92.0; O92.1; O92.2; O92.3; O92.4; O92.5; O92.6; O92.7; O94; O95; O96; O96.0; O96.1; O96.9; O97; O97.0; O97.1; O97.9; O98; O98.0; O98.1; O98.2; O98.3; O98.4; O98.5; O98.6; O98.7; O98.8; O98.9; O99; O99.0; O99.1; O99.2; O99.3; O99.4; O99.5; O99.6; O99.7; O99.8; Z32; Z32.1; Z33; Z34; Z34.0; Z34.8; Z34.9; Z35; Z35.0; Z35.1; Z35.2; Z35.3; Z35.4; Z35.5; Z35.6; Z35.7; Z35.8; Z35.9; Z36; Z36.0; Z36.1; Z36.2; Z36.3; Z36.4; Z36.5; Z36.8; Z36.9; Z37; Z37.0; Z37.1; Z37.2; Z37.3; Z37.4; Z37.5; Z37.6; Z37.7; Z37.9; Z38; Z38.0; Z38.1; Z38.2; Z38.3; Z38.4; Z38.5; Z38.6; Z38.7; Z38.8; Z39; Z39.0; Z39.1; Z39.2.</w:t>
            </w:r>
          </w:p>
        </w:tc>
        <w:tc>
          <w:tcPr>
            <w:tcW w:w="21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8A37" w14:textId="401EE289" w:rsidR="006B06D2" w:rsidRPr="00D54D8F" w:rsidRDefault="006B06D2" w:rsidP="00D54D8F">
            <w:pPr>
              <w:pStyle w:val="phtablecellleft"/>
            </w:pPr>
            <w:r w:rsidRPr="00D54D8F">
              <w:lastRenderedPageBreak/>
              <w:t xml:space="preserve">Для пациентов из данной группы передаются в ВИМИС «АКиНЕО» в полном объеме все медицинские документы  в формате СЭМД </w:t>
            </w:r>
            <w:r w:rsidR="00000CAA" w:rsidRPr="00D54D8F">
              <w:t>бета</w:t>
            </w:r>
            <w:r w:rsidRPr="00D54D8F">
              <w:t xml:space="preserve">-версии и СЭМД, подтверждающие оказание пациенту медицинской помощи в медицинской организации любой формы собственности и ведомственной принадлежности, у которых </w:t>
            </w:r>
            <w:r w:rsidRPr="00D54D8F">
              <w:lastRenderedPageBreak/>
              <w:t>установлен диагноз, относящийся к беременности, родам и послеродовым состояниям (из графы II данной таблицы) после даты начала передачи данных на промышленную площадку ВИМИС «АКиНЕО»</w:t>
            </w:r>
          </w:p>
        </w:tc>
      </w:tr>
      <w:tr w:rsidR="00F93BCF" w:rsidRPr="00D54D8F" w14:paraId="56CA0610" w14:textId="77777777" w:rsidTr="008D49F4">
        <w:trPr>
          <w:trHeight w:val="208"/>
        </w:trPr>
        <w:tc>
          <w:tcPr>
            <w:tcW w:w="118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E8B5D" w14:textId="64A06FFF" w:rsidR="00F93BCF" w:rsidRPr="00E8638C" w:rsidRDefault="00F93BCF" w:rsidP="00F93BCF">
            <w:pPr>
              <w:pStyle w:val="phtablecellleft"/>
            </w:pPr>
            <w:r w:rsidRPr="00E8638C">
              <w:lastRenderedPageBreak/>
              <w:t>Пациентки с КАС</w:t>
            </w:r>
          </w:p>
        </w:tc>
        <w:tc>
          <w:tcPr>
            <w:tcW w:w="169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51D2C" w14:textId="3E764370" w:rsidR="00F93BCF" w:rsidRPr="00E8638C" w:rsidRDefault="00F93BCF" w:rsidP="00E0675D">
            <w:pPr>
              <w:pStyle w:val="phtablecellleft"/>
              <w:rPr>
                <w:rFonts w:eastAsia="Calibri"/>
              </w:rPr>
            </w:pPr>
            <w:r w:rsidRPr="00E8638C">
              <w:rPr>
                <w:rFonts w:eastAsia="Calibri"/>
              </w:rPr>
              <w:t xml:space="preserve">Вне зависимости от установленного диагноза, если </w:t>
            </w:r>
            <w:r w:rsidRPr="00E8638C">
              <w:t>состояние пациентки соответствует хотя бы одному из критериев КАС</w:t>
            </w:r>
          </w:p>
        </w:tc>
        <w:tc>
          <w:tcPr>
            <w:tcW w:w="211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CCA4E" w14:textId="481D6F08" w:rsidR="00F93BCF" w:rsidRPr="00E8638C" w:rsidRDefault="00F93BCF" w:rsidP="00E0675D">
            <w:pPr>
              <w:pStyle w:val="phtablecellleft"/>
            </w:pPr>
            <w:r w:rsidRPr="00E8638C">
              <w:t xml:space="preserve">Для пациентов из данной группы передаются в ВИМИС «АКиНЕО» </w:t>
            </w:r>
            <w:r w:rsidR="00DE2A87" w:rsidRPr="00E8638C">
              <w:t xml:space="preserve">все сведения, согласно форме «Извещение о критическом акушерском состоянии / случае материнской смерти», в </w:t>
            </w:r>
            <w:r w:rsidRPr="00E8638C">
              <w:t xml:space="preserve">формате СЭМД </w:t>
            </w:r>
            <w:r w:rsidRPr="00E8638C">
              <w:lastRenderedPageBreak/>
              <w:t xml:space="preserve">бета-версии </w:t>
            </w:r>
            <w:r w:rsidR="00187C0A" w:rsidRPr="00E8638C">
              <w:t xml:space="preserve">«Извещение о критическом акушерском состоянии», </w:t>
            </w:r>
            <w:r w:rsidRPr="00E8638C">
              <w:t>после даты начала передачи данных на промышленную площадку ВИМИС «АКиНЕО»</w:t>
            </w:r>
            <w:r w:rsidR="00E0675D">
              <w:t xml:space="preserve"> (согласно требованиям п. </w:t>
            </w:r>
            <w:r w:rsidR="00E0675D">
              <w:fldChar w:fldCharType="begin"/>
            </w:r>
            <w:r w:rsidR="00E0675D">
              <w:instrText xml:space="preserve"> REF _Ref81906920 \n \h </w:instrText>
            </w:r>
            <w:r w:rsidR="00E0675D">
              <w:fldChar w:fldCharType="separate"/>
            </w:r>
            <w:r w:rsidR="00E0675D">
              <w:t>4.8</w:t>
            </w:r>
            <w:r w:rsidR="00E0675D">
              <w:fldChar w:fldCharType="end"/>
            </w:r>
            <w:r w:rsidR="00E0675D">
              <w:t xml:space="preserve"> настоящего документа)</w:t>
            </w:r>
          </w:p>
        </w:tc>
      </w:tr>
    </w:tbl>
    <w:p w14:paraId="570D8ADC" w14:textId="77777777" w:rsidR="006B06D2" w:rsidRPr="00D54D8F" w:rsidRDefault="006B06D2" w:rsidP="00D54D8F">
      <w:pPr>
        <w:pStyle w:val="phnormal"/>
      </w:pPr>
    </w:p>
    <w:p w14:paraId="3D94EED1" w14:textId="77777777" w:rsidR="006B06D2" w:rsidRPr="00D54D8F" w:rsidRDefault="006B06D2" w:rsidP="00D54D8F">
      <w:pPr>
        <w:pStyle w:val="phtabletitle"/>
      </w:pPr>
      <w:bookmarkStart w:id="7" w:name="_Ref54201850"/>
      <w:bookmarkStart w:id="8" w:name="_Ref81408152"/>
      <w:r w:rsidRPr="00D54D8F">
        <w:t>Таблица</w:t>
      </w:r>
      <w:r w:rsidR="00235FAF" w:rsidRPr="00D54D8F">
        <w:t> 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 w:rsidR="005D4FE5" w:rsidRPr="00D54D8F">
        <w:rPr>
          <w:noProof/>
        </w:rPr>
        <w:t>2</w:t>
      </w:r>
      <w:r w:rsidRPr="00D54D8F">
        <w:fldChar w:fldCharType="end"/>
      </w:r>
      <w:bookmarkEnd w:id="7"/>
      <w:r w:rsidRPr="00D54D8F">
        <w:t xml:space="preserve"> </w:t>
      </w:r>
      <w:bookmarkStart w:id="9" w:name="_Ref81408175"/>
      <w:r w:rsidRPr="00D54D8F">
        <w:t>– Триггерные точки</w:t>
      </w:r>
      <w:bookmarkEnd w:id="8"/>
      <w:bookmarkEnd w:id="9"/>
    </w:p>
    <w:tbl>
      <w:tblPr>
        <w:tblStyle w:val="a8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835"/>
        <w:gridCol w:w="7363"/>
      </w:tblGrid>
      <w:tr w:rsidR="00F26F1F" w:rsidRPr="00AE7879" w14:paraId="1C92A907" w14:textId="77777777" w:rsidTr="008D49F4">
        <w:trPr>
          <w:trHeight w:val="397"/>
          <w:tblHeader/>
        </w:trPr>
        <w:tc>
          <w:tcPr>
            <w:tcW w:w="139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9A0D" w14:textId="77777777" w:rsidR="00F26F1F" w:rsidRPr="00AE7879" w:rsidRDefault="00A02730" w:rsidP="00D54D8F">
            <w:pPr>
              <w:pStyle w:val="phtablecolcaption"/>
            </w:pPr>
            <w:r w:rsidRPr="00AE7879">
              <w:t>Код триггерной точки</w:t>
            </w:r>
          </w:p>
        </w:tc>
        <w:tc>
          <w:tcPr>
            <w:tcW w:w="3610" w:type="pct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7149B32" w14:textId="771017E0" w:rsidR="00F26F1F" w:rsidRPr="00AE7879" w:rsidRDefault="009D4E2E" w:rsidP="009D4E2E">
            <w:pPr>
              <w:pStyle w:val="phtablecolcaption"/>
            </w:pPr>
            <w:r w:rsidRPr="00AE7879">
              <w:t>Наименование триггерной точки</w:t>
            </w:r>
          </w:p>
        </w:tc>
      </w:tr>
      <w:tr w:rsidR="00F26F1F" w:rsidRPr="00AE7879" w14:paraId="0262BC19" w14:textId="77777777" w:rsidTr="008D49F4">
        <w:trPr>
          <w:trHeight w:val="158"/>
        </w:trPr>
        <w:tc>
          <w:tcPr>
            <w:tcW w:w="139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B3F8B" w14:textId="77777777" w:rsidR="00F26F1F" w:rsidRPr="00AE7879" w:rsidRDefault="00A02730" w:rsidP="00D54D8F">
            <w:pPr>
              <w:pStyle w:val="phtablecellleft"/>
            </w:pPr>
            <w:r w:rsidRPr="00AE7879">
              <w:t>1</w:t>
            </w:r>
          </w:p>
        </w:tc>
        <w:tc>
          <w:tcPr>
            <w:tcW w:w="3610" w:type="pct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A7194B5" w14:textId="77777777" w:rsidR="00F26F1F" w:rsidRPr="00AE7879" w:rsidRDefault="00A02730" w:rsidP="00D54D8F">
            <w:pPr>
              <w:pStyle w:val="phtablecellleft"/>
            </w:pPr>
            <w:r w:rsidRPr="00AE7879">
              <w:t>Выявление осмотра (консультации) пациента</w:t>
            </w:r>
          </w:p>
        </w:tc>
      </w:tr>
      <w:tr w:rsidR="00F26F1F" w:rsidRPr="00AE7879" w14:paraId="288B8285" w14:textId="77777777" w:rsidTr="008D49F4">
        <w:trPr>
          <w:trHeight w:val="251"/>
        </w:trPr>
        <w:tc>
          <w:tcPr>
            <w:tcW w:w="139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C47B" w14:textId="77777777" w:rsidR="00F26F1F" w:rsidRPr="00AE7879" w:rsidRDefault="00A02730" w:rsidP="00D54D8F">
            <w:pPr>
              <w:pStyle w:val="phtablecellleft"/>
            </w:pPr>
            <w:r w:rsidRPr="00AE7879">
              <w:t>2</w:t>
            </w:r>
          </w:p>
        </w:tc>
        <w:tc>
          <w:tcPr>
            <w:tcW w:w="3610" w:type="pct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A3C5B68" w14:textId="77777777" w:rsidR="00F26F1F" w:rsidRPr="00AE7879" w:rsidRDefault="00A02730" w:rsidP="00D54D8F">
            <w:pPr>
              <w:pStyle w:val="phtablecellleft"/>
            </w:pPr>
            <w:r w:rsidRPr="00AE7879">
              <w:t>Выявление диагностических исследований</w:t>
            </w:r>
          </w:p>
        </w:tc>
      </w:tr>
      <w:tr w:rsidR="00F26F1F" w:rsidRPr="00AE7879" w14:paraId="18603741" w14:textId="77777777" w:rsidTr="008D49F4">
        <w:trPr>
          <w:trHeight w:val="75"/>
        </w:trPr>
        <w:tc>
          <w:tcPr>
            <w:tcW w:w="139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E4B6" w14:textId="77777777" w:rsidR="00F26F1F" w:rsidRPr="00AE7879" w:rsidRDefault="00A02730" w:rsidP="00D54D8F">
            <w:pPr>
              <w:pStyle w:val="phtablecellleft"/>
            </w:pPr>
            <w:r w:rsidRPr="00AE7879">
              <w:t>3</w:t>
            </w:r>
          </w:p>
        </w:tc>
        <w:tc>
          <w:tcPr>
            <w:tcW w:w="3610" w:type="pct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1C4DD08" w14:textId="77777777" w:rsidR="00F26F1F" w:rsidRPr="00AE7879" w:rsidRDefault="00A02730" w:rsidP="00D54D8F">
            <w:pPr>
              <w:pStyle w:val="phtablecellleft"/>
            </w:pPr>
            <w:r w:rsidRPr="00AE7879">
              <w:t>Выявление направления на оказания медицинских услуг</w:t>
            </w:r>
          </w:p>
        </w:tc>
      </w:tr>
      <w:tr w:rsidR="00F26F1F" w:rsidRPr="00AE7879" w14:paraId="75259DCD" w14:textId="77777777" w:rsidTr="008D49F4">
        <w:trPr>
          <w:trHeight w:val="453"/>
        </w:trPr>
        <w:tc>
          <w:tcPr>
            <w:tcW w:w="139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66B2" w14:textId="77777777" w:rsidR="00F26F1F" w:rsidRPr="00AE7879" w:rsidRDefault="00A02730" w:rsidP="00D54D8F">
            <w:pPr>
              <w:pStyle w:val="phtablecellleft"/>
            </w:pPr>
            <w:r w:rsidRPr="00AE7879">
              <w:t>5</w:t>
            </w:r>
          </w:p>
        </w:tc>
        <w:tc>
          <w:tcPr>
            <w:tcW w:w="3610" w:type="pct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B548956" w14:textId="77777777" w:rsidR="00F26F1F" w:rsidRPr="00AE7879" w:rsidRDefault="00A02730" w:rsidP="00D54D8F">
            <w:pPr>
              <w:pStyle w:val="phtablecellleft"/>
            </w:pPr>
            <w:r w:rsidRPr="00AE7879">
              <w:t>Выявление госпитализации (получение пациентом медицинской помощи в условиях стационара (дневного стационара)</w:t>
            </w:r>
            <w:r w:rsidR="00896897" w:rsidRPr="00AE7879">
              <w:t>)</w:t>
            </w:r>
          </w:p>
        </w:tc>
      </w:tr>
      <w:tr w:rsidR="00F26F1F" w:rsidRPr="00AE7879" w14:paraId="536D62CB" w14:textId="77777777" w:rsidTr="008D49F4">
        <w:trPr>
          <w:trHeight w:val="182"/>
        </w:trPr>
        <w:tc>
          <w:tcPr>
            <w:tcW w:w="139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C187" w14:textId="77777777" w:rsidR="00F26F1F" w:rsidRPr="00AE7879" w:rsidRDefault="00A02730" w:rsidP="00D54D8F">
            <w:pPr>
              <w:pStyle w:val="phtablecellleft"/>
            </w:pPr>
            <w:r w:rsidRPr="00AE7879">
              <w:t>8</w:t>
            </w:r>
          </w:p>
        </w:tc>
        <w:tc>
          <w:tcPr>
            <w:tcW w:w="3610" w:type="pct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9C41BDA" w14:textId="77777777" w:rsidR="00F26F1F" w:rsidRPr="00AE7879" w:rsidRDefault="00A02730" w:rsidP="00D54D8F">
            <w:pPr>
              <w:pStyle w:val="phtablecellleft"/>
            </w:pPr>
            <w:r w:rsidRPr="00AE7879">
              <w:t>Выявление факта завершения беременности</w:t>
            </w:r>
          </w:p>
        </w:tc>
      </w:tr>
      <w:tr w:rsidR="00C873D4" w:rsidRPr="00AE7879" w14:paraId="18DD16B0" w14:textId="77777777" w:rsidTr="00730025">
        <w:trPr>
          <w:trHeight w:val="182"/>
        </w:trPr>
        <w:tc>
          <w:tcPr>
            <w:tcW w:w="13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8367" w14:textId="32AEDC6C" w:rsidR="00C873D4" w:rsidRPr="00657BBF" w:rsidRDefault="00C873D4" w:rsidP="00D54D8F">
            <w:pPr>
              <w:pStyle w:val="phtablecellleft"/>
            </w:pPr>
            <w:r w:rsidRPr="00657BBF">
              <w:t>15</w:t>
            </w:r>
          </w:p>
        </w:tc>
        <w:tc>
          <w:tcPr>
            <w:tcW w:w="3610" w:type="pc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0BCDFA8" w14:textId="377305DF" w:rsidR="00C873D4" w:rsidRPr="00657BBF" w:rsidRDefault="00C873D4" w:rsidP="00D54D8F">
            <w:pPr>
              <w:pStyle w:val="phtablecellleft"/>
            </w:pPr>
            <w:r w:rsidRPr="00657BBF">
              <w:t>Выявление факта смерти пациента</w:t>
            </w:r>
          </w:p>
        </w:tc>
      </w:tr>
      <w:tr w:rsidR="00335C68" w:rsidRPr="00AE7879" w14:paraId="40664410" w14:textId="77777777" w:rsidTr="00730025">
        <w:trPr>
          <w:trHeight w:val="182"/>
        </w:trPr>
        <w:tc>
          <w:tcPr>
            <w:tcW w:w="13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1853" w14:textId="0E20A392" w:rsidR="00335C68" w:rsidRPr="00657BBF" w:rsidRDefault="006D0058" w:rsidP="00C873D4">
            <w:pPr>
              <w:pStyle w:val="phtablecellleft"/>
            </w:pPr>
            <w:r w:rsidRPr="00657BBF">
              <w:t>19</w:t>
            </w:r>
          </w:p>
        </w:tc>
        <w:tc>
          <w:tcPr>
            <w:tcW w:w="3610" w:type="pc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8FDEC7C" w14:textId="152FDFE6" w:rsidR="00335C68" w:rsidRPr="00657BBF" w:rsidRDefault="00330FB3" w:rsidP="00C873D4">
            <w:pPr>
              <w:pStyle w:val="phtablecellleft"/>
            </w:pPr>
            <w:r w:rsidRPr="00657BBF">
              <w:t>Выявление факта постановки на учет по беременности </w:t>
            </w:r>
          </w:p>
        </w:tc>
      </w:tr>
      <w:tr w:rsidR="006D0058" w:rsidRPr="00AE7879" w14:paraId="3322F036" w14:textId="77777777" w:rsidTr="00730025">
        <w:trPr>
          <w:trHeight w:val="182"/>
        </w:trPr>
        <w:tc>
          <w:tcPr>
            <w:tcW w:w="13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64B31" w14:textId="58D84A27" w:rsidR="006D0058" w:rsidRPr="00657BBF" w:rsidRDefault="006D0058" w:rsidP="00335C68">
            <w:pPr>
              <w:pStyle w:val="phtablecellleft"/>
            </w:pPr>
            <w:r w:rsidRPr="00657BBF">
              <w:t>20</w:t>
            </w:r>
          </w:p>
        </w:tc>
        <w:tc>
          <w:tcPr>
            <w:tcW w:w="3610" w:type="pc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CCF98BA" w14:textId="60177C75" w:rsidR="006D0058" w:rsidRPr="00657BBF" w:rsidRDefault="006D0058" w:rsidP="00335C68">
            <w:pPr>
              <w:pStyle w:val="phtablecellleft"/>
            </w:pPr>
            <w:r w:rsidRPr="00657BBF">
              <w:t>Выявление случая критического акушерского состояния</w:t>
            </w:r>
          </w:p>
        </w:tc>
      </w:tr>
    </w:tbl>
    <w:p w14:paraId="0429AB36" w14:textId="77777777" w:rsidR="003614F0" w:rsidRDefault="003614F0" w:rsidP="00D54D8F">
      <w:pPr>
        <w:pStyle w:val="phtabletitle"/>
      </w:pPr>
      <w:bookmarkStart w:id="10" w:name="_Ref54201711"/>
    </w:p>
    <w:p w14:paraId="2673F577" w14:textId="297838D9" w:rsidR="006B06D2" w:rsidRPr="00D54D8F" w:rsidRDefault="006B06D2" w:rsidP="00D54D8F">
      <w:pPr>
        <w:pStyle w:val="phtabletitle"/>
      </w:pPr>
      <w:r w:rsidRPr="00D54D8F">
        <w:t>Таблица</w:t>
      </w:r>
      <w:r w:rsidR="00235FAF" w:rsidRPr="00D54D8F">
        <w:t> 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 w:rsidR="005D4FE5" w:rsidRPr="00D54D8F">
        <w:rPr>
          <w:noProof/>
        </w:rPr>
        <w:t>3</w:t>
      </w:r>
      <w:r w:rsidRPr="00D54D8F">
        <w:fldChar w:fldCharType="end"/>
      </w:r>
      <w:bookmarkEnd w:id="10"/>
      <w:r w:rsidRPr="00D54D8F">
        <w:t xml:space="preserve"> – Типы СЭМД </w:t>
      </w:r>
      <w:r w:rsidR="00000CAA" w:rsidRPr="00D54D8F">
        <w:t>бета</w:t>
      </w:r>
      <w:r w:rsidRPr="00D54D8F">
        <w:t>-версии</w:t>
      </w:r>
    </w:p>
    <w:tbl>
      <w:tblPr>
        <w:tblStyle w:val="a9"/>
        <w:tblpPr w:leftFromText="180" w:rightFromText="180" w:vertAnchor="text" w:tblpY="1"/>
        <w:tblOverlap w:val="never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1269"/>
        <w:gridCol w:w="1285"/>
        <w:gridCol w:w="1699"/>
        <w:gridCol w:w="1987"/>
        <w:gridCol w:w="2545"/>
      </w:tblGrid>
      <w:tr w:rsidR="004944E6" w:rsidRPr="00AE7879" w14:paraId="316C6B8E" w14:textId="77777777" w:rsidTr="002E58E4">
        <w:trPr>
          <w:trHeight w:val="1010"/>
          <w:tblHeader/>
        </w:trPr>
        <w:tc>
          <w:tcPr>
            <w:tcW w:w="69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A967" w14:textId="6BBBDACF" w:rsidR="004944E6" w:rsidRPr="00AE7879" w:rsidRDefault="004944E6" w:rsidP="00D54D8F">
            <w:pPr>
              <w:pStyle w:val="phtablecolcaption"/>
              <w:rPr>
                <w:rFonts w:ascii="Times New Roman" w:hAnsi="Times New Roman"/>
              </w:rPr>
            </w:pPr>
            <w:r w:rsidRPr="00AE7879">
              <w:t>Тип СЭМД бета-версии (тег docType в теле SOAP пакета)</w:t>
            </w:r>
          </w:p>
        </w:tc>
        <w:tc>
          <w:tcPr>
            <w:tcW w:w="6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9FB9" w14:textId="1E400C14" w:rsidR="004944E6" w:rsidRPr="00AE7879" w:rsidRDefault="004944E6" w:rsidP="00D54D8F">
            <w:pPr>
              <w:pStyle w:val="phtablecolcaption"/>
            </w:pPr>
            <w:r w:rsidRPr="00AE7879">
              <w:t>Код СЭМД бета-версии по справочнику  1.2.643.5.1.13.13.99.2.592</w:t>
            </w:r>
          </w:p>
        </w:tc>
        <w:tc>
          <w:tcPr>
            <w:tcW w:w="630" w:type="pct"/>
          </w:tcPr>
          <w:p w14:paraId="5C094055" w14:textId="162A058E" w:rsidR="004944E6" w:rsidRPr="00AE7879" w:rsidRDefault="004D30AD" w:rsidP="004D30AD">
            <w:pPr>
              <w:pStyle w:val="phtablecolcaption"/>
            </w:pPr>
            <w:r>
              <w:t xml:space="preserve">Версия типа СЭМД </w:t>
            </w:r>
            <w:r w:rsidR="004944E6" w:rsidRPr="00AE7879">
              <w:t>(тег docTypeVersion в теле SOAP-пакета)</w:t>
            </w:r>
            <w:r w:rsidRPr="00AE7879">
              <w:t xml:space="preserve"> </w:t>
            </w:r>
          </w:p>
        </w:tc>
        <w:tc>
          <w:tcPr>
            <w:tcW w:w="833" w:type="pct"/>
          </w:tcPr>
          <w:p w14:paraId="325FC112" w14:textId="656A0B69" w:rsidR="004944E6" w:rsidRPr="00AE7879" w:rsidRDefault="002F176F" w:rsidP="00D54D8F">
            <w:pPr>
              <w:pStyle w:val="phtablecolcaption"/>
              <w:jc w:val="left"/>
            </w:pPr>
            <w:r>
              <w:t>Код Вида</w:t>
            </w:r>
            <w:r w:rsidRPr="002F176F">
              <w:t xml:space="preserve"> медицинской документации</w:t>
            </w:r>
            <w:r>
              <w:t>, соответствующего СЭМД</w:t>
            </w:r>
            <w:r w:rsidR="002E58E4">
              <w:t>,</w:t>
            </w:r>
            <w:r>
              <w:t xml:space="preserve"> по справочнику  </w:t>
            </w:r>
            <w:r w:rsidRPr="002F176F">
              <w:t>1.2.643.5.1.13.13.11.1522</w:t>
            </w:r>
          </w:p>
        </w:tc>
        <w:tc>
          <w:tcPr>
            <w:tcW w:w="974" w:type="pct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0CB44BD" w14:textId="6187D0BD" w:rsidR="004944E6" w:rsidRPr="00AE7879" w:rsidRDefault="004944E6" w:rsidP="00D54D8F">
            <w:pPr>
              <w:pStyle w:val="phtablecolcaption"/>
              <w:jc w:val="left"/>
            </w:pPr>
            <w:r w:rsidRPr="00AE7879">
              <w:t>Наименование СЭМД бета-версии</w:t>
            </w:r>
          </w:p>
        </w:tc>
        <w:tc>
          <w:tcPr>
            <w:tcW w:w="124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D9E9" w14:textId="6AA7F172" w:rsidR="004944E6" w:rsidRPr="00AE7879" w:rsidRDefault="004944E6" w:rsidP="00D54D8F">
            <w:pPr>
              <w:pStyle w:val="phtablecolcaption"/>
            </w:pPr>
            <w:r w:rsidRPr="00AE7879">
              <w:t>Исходный СЭМД, использованный для разработки СЭМД бета-версии</w:t>
            </w:r>
          </w:p>
        </w:tc>
      </w:tr>
      <w:tr w:rsidR="002F176F" w:rsidRPr="00AE7879" w14:paraId="0B48FE48" w14:textId="77777777" w:rsidTr="002E58E4">
        <w:trPr>
          <w:trHeight w:val="878"/>
        </w:trPr>
        <w:tc>
          <w:tcPr>
            <w:tcW w:w="69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EB00" w14:textId="77777777" w:rsidR="002F176F" w:rsidRPr="00AE7879" w:rsidRDefault="002F176F" w:rsidP="002F176F">
            <w:pPr>
              <w:pStyle w:val="phtablecellleft"/>
            </w:pPr>
            <w:r w:rsidRPr="00AE7879">
              <w:t>1</w:t>
            </w:r>
          </w:p>
        </w:tc>
        <w:tc>
          <w:tcPr>
            <w:tcW w:w="6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217C2" w14:textId="77777777" w:rsidR="002F176F" w:rsidRPr="00AE7879" w:rsidRDefault="002F176F" w:rsidP="002F176F">
            <w:pPr>
              <w:pStyle w:val="phtablecellleft"/>
            </w:pPr>
            <w:r w:rsidRPr="00AE7879">
              <w:t>SMSV1</w:t>
            </w:r>
          </w:p>
        </w:tc>
        <w:tc>
          <w:tcPr>
            <w:tcW w:w="630" w:type="pct"/>
          </w:tcPr>
          <w:p w14:paraId="19CA8508" w14:textId="2C99AD51" w:rsidR="002F176F" w:rsidRPr="00AE7879" w:rsidRDefault="002F176F" w:rsidP="002F176F">
            <w:pPr>
              <w:pStyle w:val="phtablecellleft"/>
            </w:pPr>
            <w:r w:rsidRPr="00AE7879">
              <w:t>2</w:t>
            </w:r>
          </w:p>
        </w:tc>
        <w:tc>
          <w:tcPr>
            <w:tcW w:w="833" w:type="pct"/>
          </w:tcPr>
          <w:p w14:paraId="7B7148B3" w14:textId="65993671" w:rsidR="002F176F" w:rsidRPr="00AE7879" w:rsidRDefault="002F176F" w:rsidP="002F176F">
            <w:pPr>
              <w:pStyle w:val="phtablecellleft"/>
              <w:jc w:val="center"/>
            </w:pPr>
            <w:r w:rsidRPr="004944E6">
              <w:t>–</w:t>
            </w:r>
          </w:p>
        </w:tc>
        <w:tc>
          <w:tcPr>
            <w:tcW w:w="974" w:type="pct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2664AE1" w14:textId="1E7EA449" w:rsidR="002F176F" w:rsidRPr="00AE7879" w:rsidRDefault="002F176F" w:rsidP="002F176F">
            <w:pPr>
              <w:pStyle w:val="phtablecellleft"/>
              <w:jc w:val="left"/>
            </w:pPr>
            <w:r w:rsidRPr="00AE7879">
              <w:t>Направление на оказание медицинских услуг</w:t>
            </w:r>
          </w:p>
        </w:tc>
        <w:tc>
          <w:tcPr>
            <w:tcW w:w="124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49F4" w14:textId="77777777" w:rsidR="002F176F" w:rsidRPr="00AE7879" w:rsidRDefault="002F176F" w:rsidP="002F176F">
            <w:pPr>
              <w:pStyle w:val="phtablecellleft"/>
            </w:pPr>
            <w:r w:rsidRPr="00AE7879">
              <w:t xml:space="preserve">СЭМД: Направление на госпитализацию, восстановительное лечение, обследование, </w:t>
            </w:r>
            <w:r w:rsidRPr="00AE7879">
              <w:lastRenderedPageBreak/>
              <w:t>консультацию https://portal.egisz.rosminzdrav.ru/materials/2933</w:t>
            </w:r>
          </w:p>
        </w:tc>
      </w:tr>
      <w:tr w:rsidR="002F176F" w:rsidRPr="00AE7879" w14:paraId="452FDEF4" w14:textId="77777777" w:rsidTr="002E58E4">
        <w:trPr>
          <w:trHeight w:val="713"/>
        </w:trPr>
        <w:tc>
          <w:tcPr>
            <w:tcW w:w="69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C9EE" w14:textId="77777777" w:rsidR="002F176F" w:rsidRPr="00AE7879" w:rsidRDefault="002F176F" w:rsidP="002F176F">
            <w:pPr>
              <w:pStyle w:val="phtablecellleft"/>
            </w:pPr>
            <w:r w:rsidRPr="00AE7879">
              <w:lastRenderedPageBreak/>
              <w:t>2</w:t>
            </w:r>
          </w:p>
        </w:tc>
        <w:tc>
          <w:tcPr>
            <w:tcW w:w="6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64A9" w14:textId="77777777" w:rsidR="002F176F" w:rsidRPr="00AE7879" w:rsidRDefault="002F176F" w:rsidP="002F176F">
            <w:pPr>
              <w:pStyle w:val="phtablecellleft"/>
            </w:pPr>
            <w:r w:rsidRPr="00AE7879">
              <w:t>SMSV2</w:t>
            </w:r>
          </w:p>
        </w:tc>
        <w:tc>
          <w:tcPr>
            <w:tcW w:w="630" w:type="pct"/>
          </w:tcPr>
          <w:p w14:paraId="01599B6E" w14:textId="0405555F" w:rsidR="002F176F" w:rsidRPr="00AE7879" w:rsidRDefault="002F176F" w:rsidP="002F176F">
            <w:pPr>
              <w:pStyle w:val="phtablecellleft"/>
            </w:pPr>
            <w:r w:rsidRPr="00AE7879">
              <w:t>2</w:t>
            </w:r>
          </w:p>
        </w:tc>
        <w:tc>
          <w:tcPr>
            <w:tcW w:w="833" w:type="pct"/>
          </w:tcPr>
          <w:p w14:paraId="29A804C8" w14:textId="09908B27" w:rsidR="002F176F" w:rsidRPr="00AE7879" w:rsidRDefault="002F176F" w:rsidP="002F176F">
            <w:pPr>
              <w:pStyle w:val="phtablecellleft"/>
              <w:jc w:val="center"/>
            </w:pPr>
            <w:r w:rsidRPr="004944E6">
              <w:t>–</w:t>
            </w:r>
          </w:p>
        </w:tc>
        <w:tc>
          <w:tcPr>
            <w:tcW w:w="974" w:type="pct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0DC7FE3" w14:textId="43FF0678" w:rsidR="002F176F" w:rsidRPr="00AE7879" w:rsidRDefault="002F176F" w:rsidP="002F176F">
            <w:pPr>
              <w:pStyle w:val="phtablecellleft"/>
              <w:jc w:val="left"/>
              <w:rPr>
                <w:lang w:val="en-US"/>
              </w:rPr>
            </w:pPr>
            <w:r w:rsidRPr="00AE7879">
              <w:t>Протокол инструментального исследования</w:t>
            </w:r>
          </w:p>
        </w:tc>
        <w:tc>
          <w:tcPr>
            <w:tcW w:w="124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2EECC" w14:textId="77777777" w:rsidR="002F176F" w:rsidRPr="00AE7879" w:rsidRDefault="002F176F" w:rsidP="002F176F">
            <w:pPr>
              <w:pStyle w:val="phtablecellleft"/>
            </w:pPr>
            <w:r w:rsidRPr="00AE7879">
              <w:t>СЭМД: Протокол инструментального исследования https://portal.egisz.rosminzdrav.ru/materials/3291</w:t>
            </w:r>
          </w:p>
        </w:tc>
      </w:tr>
      <w:tr w:rsidR="002F176F" w:rsidRPr="00AE7879" w14:paraId="0ACE22B7" w14:textId="5390C1F4" w:rsidTr="002C372A">
        <w:trPr>
          <w:trHeight w:val="533"/>
        </w:trPr>
        <w:tc>
          <w:tcPr>
            <w:tcW w:w="69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FE1F" w14:textId="7AE83A5E" w:rsidR="002F176F" w:rsidRPr="002C372A" w:rsidRDefault="002F176F" w:rsidP="002F176F">
            <w:pPr>
              <w:pStyle w:val="phtablecellleft"/>
            </w:pPr>
            <w:r w:rsidRPr="002C372A">
              <w:t>3</w:t>
            </w: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D00B" w14:textId="34036382" w:rsidR="002F176F" w:rsidRPr="002C372A" w:rsidRDefault="002F176F" w:rsidP="002F176F">
            <w:pPr>
              <w:pStyle w:val="phtablecellleft"/>
            </w:pPr>
            <w:r w:rsidRPr="002C372A">
              <w:t>SMSV3</w:t>
            </w:r>
          </w:p>
        </w:tc>
        <w:tc>
          <w:tcPr>
            <w:tcW w:w="630" w:type="pct"/>
            <w:shd w:val="clear" w:color="auto" w:fill="auto"/>
          </w:tcPr>
          <w:p w14:paraId="23C67405" w14:textId="02E9CF96" w:rsidR="002F176F" w:rsidRPr="002C372A" w:rsidRDefault="002F176F" w:rsidP="002F176F">
            <w:pPr>
              <w:pStyle w:val="phtablecellleft"/>
            </w:pPr>
            <w:r w:rsidRPr="002C372A">
              <w:t>2</w:t>
            </w:r>
          </w:p>
        </w:tc>
        <w:tc>
          <w:tcPr>
            <w:tcW w:w="833" w:type="pct"/>
            <w:shd w:val="clear" w:color="auto" w:fill="auto"/>
          </w:tcPr>
          <w:p w14:paraId="110CA410" w14:textId="753C7B97" w:rsidR="002F176F" w:rsidRPr="002C372A" w:rsidRDefault="002F176F" w:rsidP="002F176F">
            <w:pPr>
              <w:pStyle w:val="phtablecellleft"/>
              <w:jc w:val="center"/>
            </w:pPr>
            <w:r w:rsidRPr="002C372A">
              <w:t>–</w:t>
            </w:r>
          </w:p>
        </w:tc>
        <w:tc>
          <w:tcPr>
            <w:tcW w:w="974" w:type="pc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3FEF53D" w14:textId="24AC3D83" w:rsidR="002F176F" w:rsidRPr="002C372A" w:rsidRDefault="002F176F" w:rsidP="00015665">
            <w:pPr>
              <w:pStyle w:val="phtablecellleft"/>
              <w:jc w:val="left"/>
            </w:pPr>
            <w:r w:rsidRPr="002C372A">
              <w:t>Протокол лабораторного исследования</w:t>
            </w:r>
            <w:r w:rsidR="00FE69BD">
              <w:rPr>
                <w:rStyle w:val="affff"/>
              </w:rPr>
              <w:footnoteReference w:id="2"/>
            </w:r>
            <w:r w:rsidR="00D65466" w:rsidRPr="00D65466">
              <w:rPr>
                <w:vertAlign w:val="superscript"/>
              </w:rPr>
              <w:t xml:space="preserve">, </w:t>
            </w:r>
            <w:r w:rsidR="00D65466">
              <w:rPr>
                <w:rStyle w:val="affff"/>
              </w:rPr>
              <w:footnoteReference w:id="3"/>
            </w:r>
          </w:p>
        </w:tc>
        <w:tc>
          <w:tcPr>
            <w:tcW w:w="124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E453" w14:textId="26C7A1A3" w:rsidR="002F176F" w:rsidRPr="002C372A" w:rsidRDefault="002F176F" w:rsidP="002F176F">
            <w:pPr>
              <w:pStyle w:val="phtablecellleft"/>
            </w:pPr>
            <w:r w:rsidRPr="002C372A">
              <w:t>СЭМД: Протокол лабораторного исследования https://portal.egisz.rosminzdrav.ru/materials/2939</w:t>
            </w:r>
          </w:p>
        </w:tc>
      </w:tr>
      <w:tr w:rsidR="002F176F" w:rsidRPr="00AE7879" w14:paraId="6E059821" w14:textId="77777777" w:rsidTr="002E58E4">
        <w:trPr>
          <w:trHeight w:val="650"/>
        </w:trPr>
        <w:tc>
          <w:tcPr>
            <w:tcW w:w="69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82CD" w14:textId="77777777" w:rsidR="002F176F" w:rsidRPr="00AE7879" w:rsidRDefault="002F176F" w:rsidP="002F176F">
            <w:pPr>
              <w:pStyle w:val="phtablecellleft"/>
            </w:pPr>
            <w:r w:rsidRPr="00AE7879">
              <w:t>5</w:t>
            </w:r>
          </w:p>
        </w:tc>
        <w:tc>
          <w:tcPr>
            <w:tcW w:w="6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AE6A" w14:textId="77777777" w:rsidR="002F176F" w:rsidRPr="00AE7879" w:rsidRDefault="002F176F" w:rsidP="002F176F">
            <w:pPr>
              <w:pStyle w:val="phtablecellleft"/>
            </w:pPr>
            <w:r w:rsidRPr="00AE7879">
              <w:t>SMSV5</w:t>
            </w:r>
          </w:p>
        </w:tc>
        <w:tc>
          <w:tcPr>
            <w:tcW w:w="630" w:type="pct"/>
          </w:tcPr>
          <w:p w14:paraId="180B612F" w14:textId="25A6B88C" w:rsidR="002F176F" w:rsidRPr="00AE7879" w:rsidRDefault="002F176F" w:rsidP="002F176F">
            <w:pPr>
              <w:pStyle w:val="phtablecellleft"/>
            </w:pPr>
            <w:r w:rsidRPr="00AE7879">
              <w:t>2</w:t>
            </w:r>
          </w:p>
        </w:tc>
        <w:tc>
          <w:tcPr>
            <w:tcW w:w="833" w:type="pct"/>
          </w:tcPr>
          <w:p w14:paraId="408FE9F6" w14:textId="6E124872" w:rsidR="002F176F" w:rsidRPr="00AE7879" w:rsidRDefault="002F176F" w:rsidP="002F176F">
            <w:pPr>
              <w:pStyle w:val="phtablecellleft"/>
              <w:jc w:val="center"/>
            </w:pPr>
            <w:r w:rsidRPr="004944E6">
              <w:t>–</w:t>
            </w:r>
          </w:p>
        </w:tc>
        <w:tc>
          <w:tcPr>
            <w:tcW w:w="974" w:type="pct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3C3FE57" w14:textId="2CFEA86B" w:rsidR="002F176F" w:rsidRPr="00AE7879" w:rsidRDefault="002F176F" w:rsidP="002F176F">
            <w:pPr>
              <w:pStyle w:val="phtablecellleft"/>
              <w:jc w:val="left"/>
            </w:pPr>
            <w:r w:rsidRPr="00AE7879">
              <w:t>Осмотр (консультация) пациента</w:t>
            </w:r>
          </w:p>
        </w:tc>
        <w:tc>
          <w:tcPr>
            <w:tcW w:w="124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FD64" w14:textId="77777777" w:rsidR="002F176F" w:rsidRPr="00AE7879" w:rsidRDefault="002F176F" w:rsidP="002F176F">
            <w:pPr>
              <w:pStyle w:val="phtablecellleft"/>
            </w:pPr>
            <w:r w:rsidRPr="00AE7879">
              <w:t>СЭМД: Протокол консультации https://portal.egisz.rosminzdrav.ru/materials/2937</w:t>
            </w:r>
          </w:p>
        </w:tc>
      </w:tr>
      <w:tr w:rsidR="002F176F" w:rsidRPr="00AE7879" w14:paraId="7679B539" w14:textId="77777777" w:rsidTr="002E58E4">
        <w:trPr>
          <w:trHeight w:val="626"/>
        </w:trPr>
        <w:tc>
          <w:tcPr>
            <w:tcW w:w="69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A09AB" w14:textId="77777777" w:rsidR="002F176F" w:rsidRPr="00AE7879" w:rsidRDefault="002F176F" w:rsidP="002F176F">
            <w:pPr>
              <w:pStyle w:val="phtablecellleft"/>
            </w:pPr>
            <w:r w:rsidRPr="00AE7879">
              <w:t>8</w:t>
            </w:r>
          </w:p>
        </w:tc>
        <w:tc>
          <w:tcPr>
            <w:tcW w:w="6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E3AE" w14:textId="77777777" w:rsidR="002F176F" w:rsidRPr="00AE7879" w:rsidRDefault="002F176F" w:rsidP="002F176F">
            <w:pPr>
              <w:pStyle w:val="phtablecellleft"/>
            </w:pPr>
            <w:r w:rsidRPr="00AE7879">
              <w:t>SMSV8</w:t>
            </w:r>
          </w:p>
        </w:tc>
        <w:tc>
          <w:tcPr>
            <w:tcW w:w="630" w:type="pct"/>
          </w:tcPr>
          <w:p w14:paraId="06EB77F1" w14:textId="779E857A" w:rsidR="002F176F" w:rsidRPr="00AE7879" w:rsidRDefault="002F176F" w:rsidP="002F176F">
            <w:pPr>
              <w:pStyle w:val="phtablecellleft"/>
            </w:pPr>
            <w:r w:rsidRPr="00AE7879">
              <w:t>2</w:t>
            </w:r>
          </w:p>
        </w:tc>
        <w:tc>
          <w:tcPr>
            <w:tcW w:w="833" w:type="pct"/>
          </w:tcPr>
          <w:p w14:paraId="242610DE" w14:textId="0BFA3E21" w:rsidR="002F176F" w:rsidRPr="00AE7879" w:rsidRDefault="002F176F" w:rsidP="002F176F">
            <w:pPr>
              <w:pStyle w:val="phtablecellleft"/>
              <w:jc w:val="center"/>
            </w:pPr>
            <w:r w:rsidRPr="004944E6">
              <w:t>–</w:t>
            </w:r>
          </w:p>
        </w:tc>
        <w:tc>
          <w:tcPr>
            <w:tcW w:w="974" w:type="pct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7C835AB" w14:textId="6C0F5B14" w:rsidR="002F176F" w:rsidRPr="00AE7879" w:rsidRDefault="002F176F" w:rsidP="002F176F">
            <w:pPr>
              <w:pStyle w:val="phtablecellleft"/>
              <w:jc w:val="left"/>
            </w:pPr>
            <w:r w:rsidRPr="00AE7879">
              <w:t>Лечение в условиях стационара (дневного стационара)</w:t>
            </w:r>
          </w:p>
        </w:tc>
        <w:tc>
          <w:tcPr>
            <w:tcW w:w="124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C873" w14:textId="77777777" w:rsidR="002F176F" w:rsidRPr="00AE7879" w:rsidRDefault="002F176F" w:rsidP="002F176F">
            <w:pPr>
              <w:pStyle w:val="phtablecellleft"/>
            </w:pPr>
            <w:r w:rsidRPr="00AE7879">
              <w:t>СЭМД: Эпикриз в стационаре выписной https://portal.egisz.rosminzdrav.ru/materials/2943</w:t>
            </w:r>
          </w:p>
        </w:tc>
      </w:tr>
      <w:tr w:rsidR="002F176F" w:rsidRPr="00AE7879" w14:paraId="470AA11E" w14:textId="77777777" w:rsidTr="002E58E4">
        <w:trPr>
          <w:trHeight w:val="461"/>
        </w:trPr>
        <w:tc>
          <w:tcPr>
            <w:tcW w:w="69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368E" w14:textId="77777777" w:rsidR="002F176F" w:rsidRPr="00AE7879" w:rsidRDefault="002F176F" w:rsidP="002F176F">
            <w:pPr>
              <w:pStyle w:val="phtablecellleft"/>
            </w:pPr>
            <w:r w:rsidRPr="00AE7879">
              <w:t>17</w:t>
            </w:r>
          </w:p>
        </w:tc>
        <w:tc>
          <w:tcPr>
            <w:tcW w:w="6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C054" w14:textId="77777777" w:rsidR="002F176F" w:rsidRPr="00AE7879" w:rsidRDefault="002F176F" w:rsidP="002F176F">
            <w:pPr>
              <w:pStyle w:val="phtablecellleft"/>
            </w:pPr>
            <w:r w:rsidRPr="00AE7879">
              <w:t>SMSV17</w:t>
            </w:r>
          </w:p>
        </w:tc>
        <w:tc>
          <w:tcPr>
            <w:tcW w:w="630" w:type="pct"/>
          </w:tcPr>
          <w:p w14:paraId="47EA6CF8" w14:textId="5B61251D" w:rsidR="002F176F" w:rsidRPr="00AE7879" w:rsidRDefault="002F176F" w:rsidP="002F176F">
            <w:pPr>
              <w:pStyle w:val="phtablecellleft"/>
            </w:pPr>
            <w:r w:rsidRPr="00AE7879">
              <w:t>2</w:t>
            </w:r>
          </w:p>
        </w:tc>
        <w:tc>
          <w:tcPr>
            <w:tcW w:w="833" w:type="pct"/>
          </w:tcPr>
          <w:p w14:paraId="3CBC9D77" w14:textId="58638332" w:rsidR="002F176F" w:rsidRPr="00AE7879" w:rsidRDefault="002F176F" w:rsidP="002F176F">
            <w:pPr>
              <w:pStyle w:val="phtablecellleft"/>
              <w:jc w:val="center"/>
            </w:pPr>
            <w:r w:rsidRPr="004944E6">
              <w:t>–</w:t>
            </w:r>
          </w:p>
        </w:tc>
        <w:tc>
          <w:tcPr>
            <w:tcW w:w="974" w:type="pct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28E08B9" w14:textId="5E7B85E1" w:rsidR="002F176F" w:rsidRPr="00AE7879" w:rsidRDefault="002F176F" w:rsidP="005B33FE">
            <w:pPr>
              <w:pStyle w:val="phtablecellleft"/>
              <w:jc w:val="left"/>
            </w:pPr>
            <w:r w:rsidRPr="00AE7879">
              <w:t>Выписной эпикриз родильного дома</w:t>
            </w:r>
          </w:p>
        </w:tc>
        <w:tc>
          <w:tcPr>
            <w:tcW w:w="124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14925" w14:textId="77777777" w:rsidR="002F176F" w:rsidRPr="00AE7879" w:rsidRDefault="002F176F" w:rsidP="002F176F">
            <w:pPr>
              <w:pStyle w:val="phtablecellleft"/>
            </w:pPr>
            <w:r w:rsidRPr="00AE7879">
              <w:t>СЭМД: Выписной эпикриз из родильного дома</w:t>
            </w:r>
          </w:p>
          <w:p w14:paraId="4C8FE32A" w14:textId="77777777" w:rsidR="002F176F" w:rsidRPr="00AE7879" w:rsidRDefault="002F176F" w:rsidP="002F176F">
            <w:pPr>
              <w:pStyle w:val="phtablecellleft"/>
            </w:pPr>
            <w:r w:rsidRPr="00AE7879">
              <w:t>https://portal.egisz.rosminzdrav.ru/materials/2925</w:t>
            </w:r>
          </w:p>
        </w:tc>
      </w:tr>
      <w:tr w:rsidR="00836784" w:rsidRPr="00AE7879" w14:paraId="7D5E4DC3" w14:textId="77777777" w:rsidTr="001756CF">
        <w:trPr>
          <w:trHeight w:val="461"/>
        </w:trPr>
        <w:tc>
          <w:tcPr>
            <w:tcW w:w="69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2150" w14:textId="6702EB8F" w:rsidR="00836784" w:rsidRPr="005D37DB" w:rsidRDefault="00836784" w:rsidP="005D37DB">
            <w:pPr>
              <w:pStyle w:val="phtablecellleft"/>
            </w:pPr>
            <w:r w:rsidRPr="00AE7879">
              <w:rPr>
                <w:lang w:val="en-US"/>
              </w:rPr>
              <w:lastRenderedPageBreak/>
              <w:t>2</w:t>
            </w:r>
            <w:r w:rsidR="005D37DB">
              <w:t>2</w:t>
            </w:r>
          </w:p>
        </w:tc>
        <w:tc>
          <w:tcPr>
            <w:tcW w:w="6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B1E2" w14:textId="4C3D97B4" w:rsidR="00836784" w:rsidRPr="00AE7879" w:rsidRDefault="00836784" w:rsidP="00836784">
            <w:pPr>
              <w:pStyle w:val="phtablecellleft"/>
              <w:jc w:val="center"/>
              <w:rPr>
                <w:lang w:val="en-US"/>
              </w:rPr>
            </w:pPr>
            <w:r w:rsidRPr="004944E6">
              <w:t>–</w:t>
            </w:r>
          </w:p>
        </w:tc>
        <w:tc>
          <w:tcPr>
            <w:tcW w:w="630" w:type="pct"/>
            <w:shd w:val="clear" w:color="auto" w:fill="auto"/>
          </w:tcPr>
          <w:p w14:paraId="441A114E" w14:textId="41C31280" w:rsidR="00836784" w:rsidRPr="00AE7879" w:rsidRDefault="005D37DB" w:rsidP="00836784">
            <w:pPr>
              <w:pStyle w:val="phtablecellleft"/>
            </w:pPr>
            <w:r>
              <w:t>3</w:t>
            </w:r>
          </w:p>
        </w:tc>
        <w:tc>
          <w:tcPr>
            <w:tcW w:w="833" w:type="pct"/>
            <w:shd w:val="clear" w:color="auto" w:fill="auto"/>
          </w:tcPr>
          <w:p w14:paraId="159FA2AE" w14:textId="2C42DF71" w:rsidR="00836784" w:rsidRPr="00AE7879" w:rsidRDefault="002E58E4" w:rsidP="00836784">
            <w:pPr>
              <w:pStyle w:val="phtablecellleft"/>
              <w:jc w:val="left"/>
            </w:pPr>
            <w:r w:rsidRPr="002E58E4">
              <w:t>339</w:t>
            </w:r>
          </w:p>
        </w:tc>
        <w:tc>
          <w:tcPr>
            <w:tcW w:w="974" w:type="pc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716ADE2" w14:textId="2AF1B453" w:rsidR="00836784" w:rsidRPr="00AE7879" w:rsidRDefault="00836784" w:rsidP="00836784">
            <w:pPr>
              <w:pStyle w:val="phtablecellleft"/>
              <w:jc w:val="left"/>
            </w:pPr>
            <w:r w:rsidRPr="00AE7879">
              <w:t>Извещение о критическом акушерском состоянии</w:t>
            </w:r>
          </w:p>
        </w:tc>
        <w:tc>
          <w:tcPr>
            <w:tcW w:w="124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9B0D" w14:textId="23DEC887" w:rsidR="00836784" w:rsidRPr="00AE7879" w:rsidRDefault="00836784" w:rsidP="00836784">
            <w:pPr>
              <w:pStyle w:val="phtablecellleft"/>
              <w:jc w:val="center"/>
            </w:pPr>
            <w:r w:rsidRPr="004944E6">
              <w:t>–</w:t>
            </w:r>
          </w:p>
        </w:tc>
      </w:tr>
    </w:tbl>
    <w:p w14:paraId="175B6DB1" w14:textId="77777777" w:rsidR="00F7750E" w:rsidRDefault="00F7750E" w:rsidP="00D54D8F">
      <w:pPr>
        <w:pStyle w:val="phtabletitle"/>
      </w:pPr>
      <w:bookmarkStart w:id="11" w:name="_Ref54201717"/>
    </w:p>
    <w:p w14:paraId="427C482D" w14:textId="533AF1CF" w:rsidR="00304E57" w:rsidRPr="00D54D8F" w:rsidRDefault="00304E57" w:rsidP="00D54D8F">
      <w:pPr>
        <w:pStyle w:val="phtabletitle"/>
      </w:pPr>
      <w:r w:rsidRPr="00D54D8F">
        <w:t>Таблица</w:t>
      </w:r>
      <w:r w:rsidR="00235FAF" w:rsidRPr="00D54D8F">
        <w:t> 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 w:rsidR="005D4FE5" w:rsidRPr="00D54D8F">
        <w:rPr>
          <w:noProof/>
        </w:rPr>
        <w:t>4</w:t>
      </w:r>
      <w:r w:rsidRPr="00D54D8F">
        <w:fldChar w:fldCharType="end"/>
      </w:r>
      <w:bookmarkEnd w:id="11"/>
      <w:r w:rsidRPr="00D54D8F">
        <w:t xml:space="preserve"> – Типы СЭМД</w:t>
      </w:r>
      <w:r w:rsidR="00F7750E">
        <w:rPr>
          <w:rStyle w:val="affff"/>
        </w:rPr>
        <w:footnoteReference w:id="4"/>
      </w:r>
    </w:p>
    <w:tbl>
      <w:tblPr>
        <w:tblStyle w:val="aa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18"/>
        <w:gridCol w:w="1418"/>
        <w:gridCol w:w="1420"/>
        <w:gridCol w:w="1844"/>
        <w:gridCol w:w="2125"/>
        <w:gridCol w:w="1273"/>
      </w:tblGrid>
      <w:tr w:rsidR="00885454" w:rsidRPr="00D54D8F" w14:paraId="2694F44E" w14:textId="77777777" w:rsidTr="00AE56E0">
        <w:trPr>
          <w:trHeight w:val="1080"/>
          <w:tblHeader/>
        </w:trPr>
        <w:tc>
          <w:tcPr>
            <w:tcW w:w="103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CDAD" w14:textId="4983364D" w:rsidR="00885454" w:rsidRPr="00D54D8F" w:rsidRDefault="00885454" w:rsidP="00885454">
            <w:pPr>
              <w:pStyle w:val="phtablecolcaption"/>
            </w:pPr>
            <w:r>
              <w:t>Код Вида</w:t>
            </w:r>
            <w:r w:rsidRPr="002F176F">
              <w:t xml:space="preserve"> медицинской документации</w:t>
            </w:r>
            <w:r>
              <w:t xml:space="preserve">, соответствующего СЭМД, по справочнику  </w:t>
            </w:r>
            <w:r w:rsidRPr="002F176F">
              <w:t>1.2.643.5.1.13.13.11.1522</w:t>
            </w:r>
          </w:p>
        </w:tc>
        <w:tc>
          <w:tcPr>
            <w:tcW w:w="69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2BD6" w14:textId="2FD62027" w:rsidR="00885454" w:rsidRPr="00D54D8F" w:rsidRDefault="00885454" w:rsidP="004D30AD">
            <w:pPr>
              <w:pStyle w:val="phtablecolcaption"/>
            </w:pPr>
            <w:r w:rsidRPr="00850963">
              <w:t>Тип СЭМД (тег docType в теле SOAP пакета)</w:t>
            </w:r>
          </w:p>
        </w:tc>
        <w:tc>
          <w:tcPr>
            <w:tcW w:w="696" w:type="pct"/>
          </w:tcPr>
          <w:p w14:paraId="49A6248B" w14:textId="05F6D4DC" w:rsidR="00885454" w:rsidRPr="00D54D8F" w:rsidRDefault="00885454" w:rsidP="004D30AD">
            <w:pPr>
              <w:pStyle w:val="phtablecolcaption"/>
            </w:pPr>
            <w:r w:rsidRPr="00491298">
              <w:t xml:space="preserve">Версия </w:t>
            </w:r>
            <w:r>
              <w:t>типа СЭМД (тег</w:t>
            </w:r>
            <w:r w:rsidRPr="00851421">
              <w:t xml:space="preserve"> </w:t>
            </w:r>
            <w:r>
              <w:rPr>
                <w:lang w:val="en-US"/>
              </w:rPr>
              <w:t>docTypeVersion</w:t>
            </w:r>
            <w:r w:rsidRPr="00851421">
              <w:t xml:space="preserve"> </w:t>
            </w:r>
            <w:r>
              <w:t>в</w:t>
            </w:r>
            <w:r w:rsidRPr="00851421">
              <w:t xml:space="preserve"> </w:t>
            </w:r>
            <w:r>
              <w:t>теле</w:t>
            </w:r>
            <w:r w:rsidRPr="00851421">
              <w:t xml:space="preserve"> </w:t>
            </w:r>
            <w:r>
              <w:rPr>
                <w:lang w:val="en-US"/>
              </w:rPr>
              <w:t>SOAP</w:t>
            </w:r>
            <w:r w:rsidRPr="00851421">
              <w:t>-</w:t>
            </w:r>
            <w:r>
              <w:t>пакета)</w:t>
            </w:r>
          </w:p>
        </w:tc>
        <w:tc>
          <w:tcPr>
            <w:tcW w:w="904" w:type="pct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19256E1" w14:textId="581FB779" w:rsidR="00885454" w:rsidRPr="00D54D8F" w:rsidRDefault="00885454" w:rsidP="00885454">
            <w:pPr>
              <w:pStyle w:val="phtablecolcaption"/>
            </w:pPr>
            <w:r w:rsidRPr="00D54D8F">
              <w:t>Наименование СЭМД</w:t>
            </w:r>
          </w:p>
        </w:tc>
        <w:tc>
          <w:tcPr>
            <w:tcW w:w="1042" w:type="pct"/>
          </w:tcPr>
          <w:p w14:paraId="345D76C2" w14:textId="68558F6F" w:rsidR="00885454" w:rsidRPr="00D54D8F" w:rsidRDefault="00885454" w:rsidP="00885454">
            <w:pPr>
              <w:pStyle w:val="phtablecolcaption"/>
            </w:pPr>
            <w:r w:rsidRPr="00D54D8F">
              <w:t>Ссылка на руководство по реализации СЭМД</w:t>
            </w:r>
          </w:p>
        </w:tc>
        <w:tc>
          <w:tcPr>
            <w:tcW w:w="624" w:type="pct"/>
          </w:tcPr>
          <w:p w14:paraId="53F1A6D6" w14:textId="79A544D1" w:rsidR="00885454" w:rsidRPr="00D54D8F" w:rsidRDefault="00885454" w:rsidP="00885454">
            <w:pPr>
              <w:pStyle w:val="phtablecolcaption"/>
            </w:pPr>
            <w:r w:rsidRPr="00D54D8F">
              <w:t>Редакции СЭМД на портале</w:t>
            </w:r>
            <w:r w:rsidRPr="00D54D8F">
              <w:rPr>
                <w:rStyle w:val="affff"/>
              </w:rPr>
              <w:footnoteReference w:id="5"/>
            </w:r>
          </w:p>
        </w:tc>
      </w:tr>
      <w:tr w:rsidR="007C11D8" w:rsidRPr="00D54D8F" w14:paraId="44EEDB4A" w14:textId="77777777" w:rsidTr="00AE56E0">
        <w:trPr>
          <w:trHeight w:val="427"/>
        </w:trPr>
        <w:tc>
          <w:tcPr>
            <w:tcW w:w="103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2DAA" w14:textId="30150ACE" w:rsidR="004819EE" w:rsidRPr="00D54D8F" w:rsidRDefault="00854BD0" w:rsidP="00D54D8F">
            <w:pPr>
              <w:pStyle w:val="phtablecellleft"/>
            </w:pPr>
            <w:r w:rsidRPr="00854BD0">
              <w:t>7</w:t>
            </w:r>
          </w:p>
        </w:tc>
        <w:tc>
          <w:tcPr>
            <w:tcW w:w="69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923A" w14:textId="460C2460" w:rsidR="004819EE" w:rsidRPr="00D54D8F" w:rsidRDefault="004819EE" w:rsidP="00D54D8F">
            <w:pPr>
              <w:pStyle w:val="phtablecellleft"/>
            </w:pPr>
            <w:r w:rsidRPr="00D54D8F">
              <w:t>3</w:t>
            </w:r>
          </w:p>
        </w:tc>
        <w:tc>
          <w:tcPr>
            <w:tcW w:w="696" w:type="pct"/>
          </w:tcPr>
          <w:p w14:paraId="4F38A304" w14:textId="39B96162" w:rsidR="004819EE" w:rsidRPr="00D54D8F" w:rsidRDefault="004819EE" w:rsidP="00D54D8F">
            <w:pPr>
              <w:pStyle w:val="phtablecellleft"/>
            </w:pPr>
            <w:r w:rsidRPr="00D54D8F">
              <w:t>3</w:t>
            </w:r>
          </w:p>
        </w:tc>
        <w:tc>
          <w:tcPr>
            <w:tcW w:w="904" w:type="pct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2E068C6" w14:textId="62274698" w:rsidR="004819EE" w:rsidRPr="00D54D8F" w:rsidRDefault="004819EE" w:rsidP="00D54D8F">
            <w:pPr>
              <w:pStyle w:val="phtablecellleft"/>
            </w:pPr>
            <w:r w:rsidRPr="00D54D8F">
              <w:t>Протокол лабораторного исследования (</w:t>
            </w:r>
            <w:r w:rsidRPr="00D54D8F">
              <w:rPr>
                <w:lang w:val="en-US"/>
              </w:rPr>
              <w:t>CDA)</w:t>
            </w:r>
          </w:p>
        </w:tc>
        <w:tc>
          <w:tcPr>
            <w:tcW w:w="1042" w:type="pct"/>
          </w:tcPr>
          <w:p w14:paraId="59AD592A" w14:textId="356C8618" w:rsidR="004819EE" w:rsidRPr="00D54D8F" w:rsidRDefault="004819EE" w:rsidP="00D54D8F">
            <w:pPr>
              <w:pStyle w:val="phtablecellleft"/>
            </w:pPr>
            <w:r w:rsidRPr="00D54D8F">
              <w:t>https://portal.egisz.rosminzdrav.ru/materials/3835</w:t>
            </w:r>
          </w:p>
        </w:tc>
        <w:tc>
          <w:tcPr>
            <w:tcW w:w="624" w:type="pct"/>
          </w:tcPr>
          <w:p w14:paraId="5337B16A" w14:textId="5059C91A" w:rsidR="004819EE" w:rsidRPr="00D54D8F" w:rsidRDefault="004819EE" w:rsidP="00D54D8F">
            <w:pPr>
              <w:pStyle w:val="phtablecellleft"/>
            </w:pPr>
            <w:r w:rsidRPr="00D54D8F">
              <w:t>4</w:t>
            </w:r>
          </w:p>
        </w:tc>
      </w:tr>
      <w:tr w:rsidR="00731D7C" w:rsidRPr="00D54D8F" w14:paraId="432BBFA3" w14:textId="77777777" w:rsidTr="00AE56E0">
        <w:trPr>
          <w:trHeight w:val="427"/>
        </w:trPr>
        <w:tc>
          <w:tcPr>
            <w:tcW w:w="103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E008" w14:textId="69D93D5F" w:rsidR="00731D7C" w:rsidRPr="00D54D8F" w:rsidRDefault="00731D7C" w:rsidP="00731D7C">
            <w:pPr>
              <w:pStyle w:val="phtablecellleft"/>
            </w:pPr>
            <w:r w:rsidRPr="00491298">
              <w:t>13</w:t>
            </w:r>
          </w:p>
        </w:tc>
        <w:tc>
          <w:tcPr>
            <w:tcW w:w="69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2774F" w14:textId="4E145933" w:rsidR="00731D7C" w:rsidRPr="00D54D8F" w:rsidRDefault="00731D7C" w:rsidP="00731D7C">
            <w:pPr>
              <w:pStyle w:val="phtablecellleft"/>
            </w:pPr>
            <w:r w:rsidRPr="00491298">
              <w:t>13</w:t>
            </w:r>
          </w:p>
        </w:tc>
        <w:tc>
          <w:tcPr>
            <w:tcW w:w="696" w:type="pct"/>
          </w:tcPr>
          <w:p w14:paraId="5737FAD3" w14:textId="7DAEE4BF" w:rsidR="00731D7C" w:rsidRPr="00D54D8F" w:rsidRDefault="00731D7C" w:rsidP="00731D7C">
            <w:pPr>
              <w:pStyle w:val="phtablecellleft"/>
            </w:pPr>
            <w:r>
              <w:t>2</w:t>
            </w:r>
          </w:p>
        </w:tc>
        <w:tc>
          <w:tcPr>
            <w:tcW w:w="904" w:type="pct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99E446D" w14:textId="398A70D1" w:rsidR="00731D7C" w:rsidRPr="00D54D8F" w:rsidRDefault="00731D7C" w:rsidP="00731D7C">
            <w:pPr>
              <w:pStyle w:val="phtablecellleft"/>
            </w:pPr>
            <w:r w:rsidRPr="00491298">
              <w:t>Медицинское свидетельство о смерти (CDA)</w:t>
            </w:r>
          </w:p>
        </w:tc>
        <w:tc>
          <w:tcPr>
            <w:tcW w:w="1042" w:type="pct"/>
          </w:tcPr>
          <w:p w14:paraId="67B3BFEB" w14:textId="0F16DE77" w:rsidR="00731D7C" w:rsidRPr="00D54D8F" w:rsidRDefault="00731D7C" w:rsidP="00731D7C">
            <w:pPr>
              <w:pStyle w:val="phtablecellleft"/>
            </w:pPr>
            <w:r w:rsidRPr="00491298">
              <w:t>https://portal.egisz.rosminzdrav.ru/materials/2931</w:t>
            </w:r>
          </w:p>
        </w:tc>
        <w:tc>
          <w:tcPr>
            <w:tcW w:w="624" w:type="pct"/>
          </w:tcPr>
          <w:p w14:paraId="75D68EA8" w14:textId="5C29B1D4" w:rsidR="00731D7C" w:rsidRPr="00D54D8F" w:rsidRDefault="00731D7C" w:rsidP="00731D7C">
            <w:pPr>
              <w:pStyle w:val="phtablecellleft"/>
            </w:pPr>
            <w:r w:rsidRPr="00491298">
              <w:t>2</w:t>
            </w:r>
          </w:p>
        </w:tc>
      </w:tr>
      <w:tr w:rsidR="00731D7C" w:rsidRPr="00D54D8F" w14:paraId="4BC04545" w14:textId="77777777" w:rsidTr="00AE56E0">
        <w:trPr>
          <w:trHeight w:val="427"/>
        </w:trPr>
        <w:tc>
          <w:tcPr>
            <w:tcW w:w="103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B99E1" w14:textId="5EC92BFB" w:rsidR="00731D7C" w:rsidRPr="00D54D8F" w:rsidRDefault="00731D7C" w:rsidP="00731D7C">
            <w:pPr>
              <w:pStyle w:val="phtablecellleft"/>
            </w:pPr>
            <w:r w:rsidRPr="00491298">
              <w:t>13</w:t>
            </w:r>
          </w:p>
        </w:tc>
        <w:tc>
          <w:tcPr>
            <w:tcW w:w="69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108D" w14:textId="66A91426" w:rsidR="00731D7C" w:rsidRPr="00D54D8F" w:rsidRDefault="00731D7C" w:rsidP="00731D7C">
            <w:pPr>
              <w:pStyle w:val="phtablecellleft"/>
            </w:pPr>
            <w:r w:rsidRPr="00491298">
              <w:t>13</w:t>
            </w:r>
          </w:p>
        </w:tc>
        <w:tc>
          <w:tcPr>
            <w:tcW w:w="696" w:type="pct"/>
          </w:tcPr>
          <w:p w14:paraId="3B16B376" w14:textId="7F76D915" w:rsidR="00731D7C" w:rsidRPr="00D54D8F" w:rsidRDefault="00731D7C" w:rsidP="00731D7C">
            <w:pPr>
              <w:pStyle w:val="phtablecellleft"/>
            </w:pPr>
            <w:r>
              <w:t>2</w:t>
            </w:r>
          </w:p>
        </w:tc>
        <w:tc>
          <w:tcPr>
            <w:tcW w:w="904" w:type="pct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0EF7F38" w14:textId="0D72EE52" w:rsidR="00731D7C" w:rsidRPr="00D54D8F" w:rsidRDefault="00731D7C" w:rsidP="00731D7C">
            <w:pPr>
              <w:pStyle w:val="phtablecellleft"/>
            </w:pPr>
            <w:r w:rsidRPr="00491298">
              <w:t>Медицинское свидетельство о смерти (CDA)</w:t>
            </w:r>
          </w:p>
        </w:tc>
        <w:tc>
          <w:tcPr>
            <w:tcW w:w="1042" w:type="pct"/>
          </w:tcPr>
          <w:p w14:paraId="2EF080E1" w14:textId="0D2D84A7" w:rsidR="00731D7C" w:rsidRPr="00D54D8F" w:rsidRDefault="00731D7C" w:rsidP="00731D7C">
            <w:pPr>
              <w:pStyle w:val="phtablecellleft"/>
            </w:pPr>
            <w:r w:rsidRPr="0043519D">
              <w:t>https://portal.egisz.rosminzdrav.ru/materials/3753</w:t>
            </w:r>
          </w:p>
        </w:tc>
        <w:tc>
          <w:tcPr>
            <w:tcW w:w="624" w:type="pct"/>
          </w:tcPr>
          <w:p w14:paraId="5B8D0331" w14:textId="2646AB60" w:rsidR="00731D7C" w:rsidRPr="00D54D8F" w:rsidRDefault="00731D7C" w:rsidP="00731D7C">
            <w:pPr>
              <w:pStyle w:val="phtablecellleft"/>
            </w:pPr>
            <w:r w:rsidRPr="00491298">
              <w:t>4</w:t>
            </w:r>
          </w:p>
        </w:tc>
      </w:tr>
      <w:tr w:rsidR="00715ACE" w:rsidRPr="00D54D8F" w14:paraId="3C0BCCE9" w14:textId="77777777" w:rsidTr="008B78AE">
        <w:trPr>
          <w:trHeight w:val="427"/>
        </w:trPr>
        <w:tc>
          <w:tcPr>
            <w:tcW w:w="1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28C0E" w14:textId="4C165976" w:rsidR="00715ACE" w:rsidRPr="008B78AE" w:rsidRDefault="00715ACE" w:rsidP="00715ACE">
            <w:pPr>
              <w:pStyle w:val="phtablecellleft"/>
            </w:pPr>
            <w:r w:rsidRPr="008B78AE">
              <w:t>13</w:t>
            </w:r>
          </w:p>
        </w:tc>
        <w:tc>
          <w:tcPr>
            <w:tcW w:w="69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C26A" w14:textId="1072D46B" w:rsidR="00715ACE" w:rsidRPr="008B78AE" w:rsidRDefault="00715ACE" w:rsidP="00715ACE">
            <w:pPr>
              <w:pStyle w:val="phtablecellleft"/>
            </w:pPr>
            <w:r w:rsidRPr="008B78AE">
              <w:t>13</w:t>
            </w:r>
          </w:p>
        </w:tc>
        <w:tc>
          <w:tcPr>
            <w:tcW w:w="696" w:type="pct"/>
            <w:shd w:val="clear" w:color="auto" w:fill="auto"/>
          </w:tcPr>
          <w:p w14:paraId="6A16215D" w14:textId="204BCA77" w:rsidR="00715ACE" w:rsidRPr="008B78AE" w:rsidRDefault="00715ACE" w:rsidP="00715ACE">
            <w:pPr>
              <w:pStyle w:val="phtablecellleft"/>
            </w:pPr>
            <w:r w:rsidRPr="008B78AE">
              <w:t>2</w:t>
            </w:r>
          </w:p>
        </w:tc>
        <w:tc>
          <w:tcPr>
            <w:tcW w:w="904" w:type="pc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E0AEA36" w14:textId="16A2F68C" w:rsidR="00715ACE" w:rsidRPr="008B78AE" w:rsidRDefault="00715ACE" w:rsidP="00715ACE">
            <w:pPr>
              <w:pStyle w:val="phtablecellleft"/>
            </w:pPr>
            <w:r w:rsidRPr="008B78AE">
              <w:t>Медицинское свидетельство о смерти (CDA)</w:t>
            </w:r>
          </w:p>
        </w:tc>
        <w:tc>
          <w:tcPr>
            <w:tcW w:w="1042" w:type="pct"/>
            <w:shd w:val="clear" w:color="auto" w:fill="auto"/>
          </w:tcPr>
          <w:p w14:paraId="33C81C5E" w14:textId="35B0ED7F" w:rsidR="00715ACE" w:rsidRPr="008B78AE" w:rsidRDefault="00715ACE" w:rsidP="00715ACE">
            <w:pPr>
              <w:pStyle w:val="phtablecellleft"/>
            </w:pPr>
            <w:r w:rsidRPr="008B78AE">
              <w:t>https://portal.egisz.rosminzdrav.ru/materials/3815</w:t>
            </w:r>
          </w:p>
        </w:tc>
        <w:tc>
          <w:tcPr>
            <w:tcW w:w="624" w:type="pct"/>
            <w:shd w:val="clear" w:color="auto" w:fill="auto"/>
          </w:tcPr>
          <w:p w14:paraId="1EF51AA4" w14:textId="6D9DB892" w:rsidR="00715ACE" w:rsidRPr="008B78AE" w:rsidRDefault="00715ACE" w:rsidP="00715ACE">
            <w:pPr>
              <w:pStyle w:val="phtablecellleft"/>
            </w:pPr>
            <w:r w:rsidRPr="008B78AE">
              <w:t>5</w:t>
            </w:r>
          </w:p>
        </w:tc>
      </w:tr>
      <w:tr w:rsidR="00715ACE" w:rsidRPr="00D54D8F" w14:paraId="5B5B9F24" w14:textId="77777777" w:rsidTr="008B78AE">
        <w:trPr>
          <w:trHeight w:val="90"/>
        </w:trPr>
        <w:tc>
          <w:tcPr>
            <w:tcW w:w="1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18689" w14:textId="77777777" w:rsidR="00715ACE" w:rsidRPr="008B78AE" w:rsidRDefault="00715ACE" w:rsidP="00715ACE">
            <w:pPr>
              <w:pStyle w:val="phtablecellleft"/>
            </w:pPr>
            <w:r w:rsidRPr="008B78AE">
              <w:t>14</w:t>
            </w:r>
          </w:p>
        </w:tc>
        <w:tc>
          <w:tcPr>
            <w:tcW w:w="69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3178C" w14:textId="77777777" w:rsidR="00715ACE" w:rsidRPr="008B78AE" w:rsidRDefault="00715ACE" w:rsidP="00715ACE">
            <w:pPr>
              <w:pStyle w:val="phtablecellleft"/>
            </w:pPr>
            <w:r w:rsidRPr="008B78AE">
              <w:t>19</w:t>
            </w:r>
          </w:p>
        </w:tc>
        <w:tc>
          <w:tcPr>
            <w:tcW w:w="696" w:type="pct"/>
            <w:shd w:val="clear" w:color="auto" w:fill="auto"/>
          </w:tcPr>
          <w:p w14:paraId="733F1203" w14:textId="44CD9E05" w:rsidR="00715ACE" w:rsidRPr="008B78AE" w:rsidRDefault="00715ACE" w:rsidP="00715ACE">
            <w:pPr>
              <w:pStyle w:val="phtablecellleft"/>
            </w:pPr>
            <w:r w:rsidRPr="008B78AE">
              <w:t>3</w:t>
            </w:r>
          </w:p>
        </w:tc>
        <w:tc>
          <w:tcPr>
            <w:tcW w:w="904" w:type="pct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96B57A2" w14:textId="1802C69C" w:rsidR="00715ACE" w:rsidRPr="008B78AE" w:rsidRDefault="00715ACE" w:rsidP="00715ACE">
            <w:pPr>
              <w:pStyle w:val="phtablecellleft"/>
            </w:pPr>
            <w:r w:rsidRPr="008B78AE">
              <w:t>Медицинское свидетельство о перинатальной смерти (CDA)</w:t>
            </w:r>
          </w:p>
        </w:tc>
        <w:tc>
          <w:tcPr>
            <w:tcW w:w="1042" w:type="pct"/>
            <w:shd w:val="clear" w:color="auto" w:fill="auto"/>
          </w:tcPr>
          <w:p w14:paraId="3976D8C3" w14:textId="688A6964" w:rsidR="00715ACE" w:rsidRPr="008B78AE" w:rsidRDefault="00715ACE" w:rsidP="00715ACE">
            <w:pPr>
              <w:pStyle w:val="phtablecellleft"/>
            </w:pPr>
            <w:r w:rsidRPr="008B78AE">
              <w:t>https://portal.egisz.rosminzdrav.ru/materials/3605</w:t>
            </w:r>
          </w:p>
        </w:tc>
        <w:tc>
          <w:tcPr>
            <w:tcW w:w="624" w:type="pct"/>
            <w:shd w:val="clear" w:color="auto" w:fill="auto"/>
          </w:tcPr>
          <w:p w14:paraId="451EF26A" w14:textId="24F0E2E1" w:rsidR="00715ACE" w:rsidRPr="008B78AE" w:rsidRDefault="00715ACE" w:rsidP="00715ACE">
            <w:pPr>
              <w:pStyle w:val="phtablecellleft"/>
            </w:pPr>
            <w:r w:rsidRPr="008B78AE">
              <w:t>1</w:t>
            </w:r>
          </w:p>
        </w:tc>
      </w:tr>
    </w:tbl>
    <w:p w14:paraId="64F4FE2B" w14:textId="77777777" w:rsidR="00304E57" w:rsidRPr="00D54D8F" w:rsidRDefault="00304E57" w:rsidP="00D54D8F">
      <w:pPr>
        <w:pStyle w:val="phnormal"/>
      </w:pPr>
    </w:p>
    <w:p w14:paraId="25C7AC83" w14:textId="77777777" w:rsidR="00F26F1F" w:rsidRPr="00D54D8F" w:rsidRDefault="00A02730" w:rsidP="00D54D8F">
      <w:pPr>
        <w:pStyle w:val="phnormal"/>
      </w:pPr>
      <w:r w:rsidRPr="00D54D8F">
        <w:t>ВИМИС «Акушерство, гинекология и неонатология» использует механизмы интеграции, основанные на применении протокола SOAP версии 1.1.</w:t>
      </w:r>
    </w:p>
    <w:p w14:paraId="7831DED9" w14:textId="77777777" w:rsidR="00F26F1F" w:rsidRPr="00D54D8F" w:rsidRDefault="00A02730" w:rsidP="00D54D8F">
      <w:pPr>
        <w:pStyle w:val="phnormal"/>
      </w:pPr>
      <w:r w:rsidRPr="00D54D8F">
        <w:lastRenderedPageBreak/>
        <w:t>Взаимодействие с интеграционными сервисами ВИМИС «Акушерство, гинекология и неонатология» производится через подсистему интеграции прикладных подсистем ЕГИСЗ (далее – ИПС).</w:t>
      </w:r>
    </w:p>
    <w:p w14:paraId="2C3F330E" w14:textId="77777777" w:rsidR="00F26F1F" w:rsidRPr="00D54D8F" w:rsidRDefault="00A02730" w:rsidP="00D54D8F">
      <w:pPr>
        <w:pStyle w:val="phnormal"/>
      </w:pPr>
      <w:r w:rsidRPr="00D54D8F">
        <w:t>Для взаимодействия с интеграционными сервисами ВИМИС «Акушерство, гинекология и неонатология» необходимо выполнение следующих условий:</w:t>
      </w:r>
    </w:p>
    <w:p w14:paraId="0F965C42" w14:textId="150BAFCF" w:rsidR="00F26F1F" w:rsidRPr="00D54D8F" w:rsidRDefault="00A02730" w:rsidP="00D25855">
      <w:pPr>
        <w:pStyle w:val="phlistitemized1"/>
        <w:numPr>
          <w:ilvl w:val="0"/>
          <w:numId w:val="32"/>
        </w:numPr>
      </w:pPr>
      <w:r w:rsidRPr="00D54D8F">
        <w:t>система-клиент должна быть зарегистрирована в ИПС в соответствии с методическими рекомендациями ИПС (</w:t>
      </w:r>
      <w:hyperlink r:id="rId9" w:history="1">
        <w:r w:rsidR="00FB74AD" w:rsidRPr="006B241D">
          <w:rPr>
            <w:rStyle w:val="affe"/>
          </w:rPr>
          <w:t>http</w:t>
        </w:r>
        <w:r w:rsidR="00FB74AD" w:rsidRPr="00FB74AD">
          <w:rPr>
            <w:rStyle w:val="affe"/>
            <w:lang w:val="en-US"/>
          </w:rPr>
          <w:t>s</w:t>
        </w:r>
        <w:r w:rsidR="00FB74AD" w:rsidRPr="006B241D">
          <w:rPr>
            <w:rStyle w:val="affe"/>
          </w:rPr>
          <w:t>://portal.egisz.rosminzdrav.ru/materials/11</w:t>
        </w:r>
      </w:hyperlink>
      <w:r w:rsidR="00FB74AD">
        <w:t xml:space="preserve">, </w:t>
      </w:r>
      <w:hyperlink r:id="rId10" w:history="1">
        <w:r w:rsidR="00FB74AD" w:rsidRPr="006B241D">
          <w:rPr>
            <w:rStyle w:val="affe"/>
          </w:rPr>
          <w:t>https://portal.egisz.rosminzdrav.ru/materials/3625</w:t>
        </w:r>
      </w:hyperlink>
      <w:r w:rsidRPr="00D54D8F">
        <w:t>);</w:t>
      </w:r>
    </w:p>
    <w:p w14:paraId="165DFDFC" w14:textId="04258FF0" w:rsidR="00F26F1F" w:rsidRPr="00D54D8F" w:rsidRDefault="00A02730" w:rsidP="00D25855">
      <w:pPr>
        <w:pStyle w:val="phlistitemized1"/>
        <w:numPr>
          <w:ilvl w:val="0"/>
          <w:numId w:val="32"/>
        </w:numPr>
      </w:pPr>
      <w:r w:rsidRPr="00D54D8F">
        <w:t xml:space="preserve">в системе-клиенте должна быть реализована возможность формирования запросов к сервису приема медицинских сведений </w:t>
      </w:r>
      <w:r w:rsidR="005B10F1" w:rsidRPr="00D54D8F">
        <w:t>ВИМИС «АКиНЕО»</w:t>
      </w:r>
      <w:r w:rsidRPr="00D54D8F">
        <w:t>, опубликованному в ИПС, в соответствии с</w:t>
      </w:r>
      <w:r w:rsidR="00304E57" w:rsidRPr="00D54D8F">
        <w:t xml:space="preserve"> п. </w:t>
      </w:r>
      <w:r w:rsidR="00304E57" w:rsidRPr="00D54D8F">
        <w:fldChar w:fldCharType="begin"/>
      </w:r>
      <w:r w:rsidR="00304E57" w:rsidRPr="00D54D8F">
        <w:instrText xml:space="preserve"> REF _Ref54199099 \n \h </w:instrText>
      </w:r>
      <w:r w:rsidR="00491298" w:rsidRPr="00D54D8F">
        <w:instrText xml:space="preserve"> \* MERGEFORMAT </w:instrText>
      </w:r>
      <w:r w:rsidR="00304E57" w:rsidRPr="00D54D8F">
        <w:fldChar w:fldCharType="separate"/>
      </w:r>
      <w:r w:rsidR="005D4FE5" w:rsidRPr="00D54D8F">
        <w:t>5.1</w:t>
      </w:r>
      <w:r w:rsidR="00304E57" w:rsidRPr="00D54D8F">
        <w:fldChar w:fldCharType="end"/>
      </w:r>
      <w:r w:rsidRPr="00D54D8F">
        <w:t>, а также в соответствии с методическими рекомендациями ИПС, в том числе в части подписи запросов электронной цифровой подписью;</w:t>
      </w:r>
    </w:p>
    <w:p w14:paraId="2EE57441" w14:textId="55280D5C" w:rsidR="00F26F1F" w:rsidRPr="00D54D8F" w:rsidRDefault="00A02730" w:rsidP="00D25855">
      <w:pPr>
        <w:pStyle w:val="phlistitemized1"/>
        <w:numPr>
          <w:ilvl w:val="0"/>
          <w:numId w:val="32"/>
        </w:numPr>
      </w:pPr>
      <w:r w:rsidRPr="00D54D8F">
        <w:t>в ИПС должен быть опубликован сервис обратного вызова системы-клиента ВИМИС «Акушерство, гинекология и неонатология», реализованный в соответствии с WSDL-описанием приведенным в</w:t>
      </w:r>
      <w:r w:rsidR="00304E57" w:rsidRPr="00D54D8F">
        <w:t xml:space="preserve"> п. </w:t>
      </w:r>
      <w:r w:rsidR="00304E57" w:rsidRPr="00D54D8F">
        <w:fldChar w:fldCharType="begin"/>
      </w:r>
      <w:r w:rsidR="00304E57" w:rsidRPr="00D54D8F">
        <w:instrText xml:space="preserve"> REF _Ref54199141 \n \h </w:instrText>
      </w:r>
      <w:r w:rsidR="00491298" w:rsidRPr="00D54D8F">
        <w:instrText xml:space="preserve"> \* MERGEFORMAT </w:instrText>
      </w:r>
      <w:r w:rsidR="00304E57" w:rsidRPr="00D54D8F">
        <w:fldChar w:fldCharType="separate"/>
      </w:r>
      <w:r w:rsidR="005D4FE5" w:rsidRPr="00D54D8F">
        <w:t>5.1.2</w:t>
      </w:r>
      <w:r w:rsidR="00304E57" w:rsidRPr="00D54D8F">
        <w:fldChar w:fldCharType="end"/>
      </w:r>
      <w:r w:rsidRPr="00D54D8F">
        <w:t xml:space="preserve">, для организации приема результатов обработки медицинских сведений в </w:t>
      </w:r>
      <w:r w:rsidR="005B10F1" w:rsidRPr="00D54D8F">
        <w:t>ВИМИС «АКиНЕО»</w:t>
      </w:r>
      <w:r w:rsidRPr="00D54D8F">
        <w:t xml:space="preserve"> в асинхронном режиме</w:t>
      </w:r>
      <w:r w:rsidR="005D0FCB">
        <w:t>.</w:t>
      </w:r>
    </w:p>
    <w:p w14:paraId="108F0E11" w14:textId="77777777" w:rsidR="00F26F1F" w:rsidRPr="00D54D8F" w:rsidRDefault="00A02730" w:rsidP="00D54D8F">
      <w:pPr>
        <w:pStyle w:val="phnormal"/>
      </w:pPr>
      <w:r w:rsidRPr="00D54D8F">
        <w:t>Программными средствами системы-клиента должны протоколироваться факты приема и отправки каждого информационного сообщения в рамках взаимодействия информационных систем с указанием уникального идентификатора сообщения в рамках электронного сервиса, направления сообщения, даты, времени и адресата.</w:t>
      </w:r>
    </w:p>
    <w:p w14:paraId="5B1B6277" w14:textId="63CF8107" w:rsidR="00F26F1F" w:rsidRPr="00D54D8F" w:rsidRDefault="00A02730" w:rsidP="00D54D8F">
      <w:pPr>
        <w:pStyle w:val="phnormal"/>
      </w:pPr>
      <w:r w:rsidRPr="00D54D8F">
        <w:t>Взаимодействие с сервисом приема сведений ВИМИС «Акушерство, гинекология и неонатология» подробно описано в</w:t>
      </w:r>
      <w:r w:rsidR="00304E57" w:rsidRPr="00D54D8F">
        <w:t xml:space="preserve"> п. </w:t>
      </w:r>
      <w:r w:rsidR="00304E57" w:rsidRPr="00D54D8F">
        <w:fldChar w:fldCharType="begin"/>
      </w:r>
      <w:r w:rsidR="00304E57" w:rsidRPr="00D54D8F">
        <w:instrText xml:space="preserve"> REF _Ref54199099 \n \h </w:instrText>
      </w:r>
      <w:r w:rsidR="00491298" w:rsidRPr="00D54D8F">
        <w:instrText xml:space="preserve"> \* MERGEFORMAT </w:instrText>
      </w:r>
      <w:r w:rsidR="00304E57" w:rsidRPr="00D54D8F">
        <w:fldChar w:fldCharType="separate"/>
      </w:r>
      <w:r w:rsidR="005D4FE5" w:rsidRPr="00D54D8F">
        <w:t>5.1</w:t>
      </w:r>
      <w:r w:rsidR="00304E57" w:rsidRPr="00D54D8F">
        <w:fldChar w:fldCharType="end"/>
      </w:r>
      <w:r w:rsidRPr="00D54D8F">
        <w:t>.</w:t>
      </w:r>
    </w:p>
    <w:p w14:paraId="449D433A" w14:textId="77777777" w:rsidR="00F26F1F" w:rsidRPr="00D54D8F" w:rsidRDefault="00A02730" w:rsidP="00D54D8F">
      <w:pPr>
        <w:pStyle w:val="10"/>
      </w:pPr>
      <w:bookmarkStart w:id="12" w:name="_4r3r9xrhk64l" w:colFirst="0" w:colLast="0"/>
      <w:bookmarkStart w:id="13" w:name="_Toc81925577"/>
      <w:bookmarkEnd w:id="12"/>
      <w:r w:rsidRPr="00D54D8F">
        <w:lastRenderedPageBreak/>
        <w:t>Источники справочной информации</w:t>
      </w:r>
      <w:bookmarkEnd w:id="13"/>
    </w:p>
    <w:p w14:paraId="6028D34C" w14:textId="77777777" w:rsidR="00F26F1F" w:rsidRPr="00D54D8F" w:rsidRDefault="00A02730" w:rsidP="00D54D8F">
      <w:pPr>
        <w:pStyle w:val="phnormal"/>
      </w:pPr>
      <w:r w:rsidRPr="00D54D8F">
        <w:t>Для организации информационного взаимодействия с ВИМИС «Акушерство, гинекология и неонатология» используются объекты следующих регистров и реестров справочной информации:</w:t>
      </w:r>
    </w:p>
    <w:p w14:paraId="193EF28A" w14:textId="77777777" w:rsidR="00F26F1F" w:rsidRPr="00D54D8F" w:rsidRDefault="00A02730" w:rsidP="00D25855">
      <w:pPr>
        <w:pStyle w:val="phlistitemized1"/>
        <w:numPr>
          <w:ilvl w:val="0"/>
          <w:numId w:val="33"/>
        </w:numPr>
      </w:pPr>
      <w:r w:rsidRPr="00D54D8F">
        <w:t>Федеральный реестр нормативно-справочной информации в сфере здравоохранения ЕГИСЗ (ФРНСИ,</w:t>
      </w:r>
      <w:hyperlink r:id="rId11">
        <w:r w:rsidRPr="00D54D8F">
          <w:t xml:space="preserve"> </w:t>
        </w:r>
      </w:hyperlink>
      <w:r w:rsidRPr="00D54D8F">
        <w:t>http://nsi.rosminzdrav.ru);</w:t>
      </w:r>
    </w:p>
    <w:p w14:paraId="1EEB4923" w14:textId="77777777" w:rsidR="00F26F1F" w:rsidRPr="00D54D8F" w:rsidRDefault="00A02730" w:rsidP="00D25855">
      <w:pPr>
        <w:pStyle w:val="phlistitemized1"/>
        <w:numPr>
          <w:ilvl w:val="0"/>
          <w:numId w:val="33"/>
        </w:numPr>
      </w:pPr>
      <w:r w:rsidRPr="00D54D8F">
        <w:t>Федеральный реестр медицинских организаций ЕГИСЗ (ФРМО);</w:t>
      </w:r>
    </w:p>
    <w:p w14:paraId="4361959D" w14:textId="77777777" w:rsidR="00F26F1F" w:rsidRPr="00D54D8F" w:rsidRDefault="00A02730" w:rsidP="00D25855">
      <w:pPr>
        <w:pStyle w:val="phlistitemized1"/>
        <w:numPr>
          <w:ilvl w:val="0"/>
          <w:numId w:val="33"/>
        </w:numPr>
      </w:pPr>
      <w:r w:rsidRPr="00D54D8F">
        <w:t>Федеральный регистр медицинских работников ЕГИСЗ (ФРМР);</w:t>
      </w:r>
    </w:p>
    <w:p w14:paraId="11B56FF8" w14:textId="77777777" w:rsidR="00F26F1F" w:rsidRPr="00D54D8F" w:rsidRDefault="00A02730" w:rsidP="00D25855">
      <w:pPr>
        <w:pStyle w:val="phlistitemized1"/>
        <w:numPr>
          <w:ilvl w:val="0"/>
          <w:numId w:val="33"/>
        </w:numPr>
      </w:pPr>
      <w:r w:rsidRPr="00D54D8F">
        <w:t xml:space="preserve">внутренние справочники </w:t>
      </w:r>
      <w:r w:rsidR="005B10F1" w:rsidRPr="00D54D8F">
        <w:t>ВИМИС «АКиНЕО»</w:t>
      </w:r>
      <w:r w:rsidRPr="00D54D8F">
        <w:t>.</w:t>
      </w:r>
    </w:p>
    <w:p w14:paraId="78953EF4" w14:textId="7B5DADE3" w:rsidR="005E1D44" w:rsidRPr="00D54D8F" w:rsidRDefault="005E1D44" w:rsidP="00D54D8F">
      <w:pPr>
        <w:pStyle w:val="phtabletitle"/>
      </w:pPr>
      <w:r w:rsidRPr="00D54D8F">
        <w:t xml:space="preserve">Таблица 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 w:rsidR="005D4FE5" w:rsidRPr="00D54D8F">
        <w:rPr>
          <w:noProof/>
        </w:rPr>
        <w:t>5</w:t>
      </w:r>
      <w:r w:rsidRPr="00D54D8F">
        <w:fldChar w:fldCharType="end"/>
      </w:r>
      <w:r w:rsidRPr="00D54D8F">
        <w:t xml:space="preserve"> – Перечень объектов ФРНСИ, используемых в интеграционном взаимодействии с </w:t>
      </w:r>
      <w:r w:rsidR="005B10F1" w:rsidRPr="00D54D8F">
        <w:t>ВИМИС «АКиНЕО»</w:t>
      </w:r>
      <w:r w:rsidR="00A03DB2" w:rsidRPr="00D54D8F">
        <w:rPr>
          <w:rStyle w:val="affff"/>
        </w:rPr>
        <w:footnoteReference w:id="6"/>
      </w:r>
      <w:r w:rsidR="003B23AB" w:rsidRPr="00D54D8F">
        <w:t xml:space="preserve">. Использовать в интеграционном взаимодействии </w:t>
      </w:r>
      <w:r w:rsidR="00066CA2" w:rsidRPr="00D54D8F">
        <w:t>возможно,</w:t>
      </w:r>
      <w:r w:rsidR="003B23AB" w:rsidRPr="00D54D8F">
        <w:t xml:space="preserve"> как предыдущие версии объектов ФРНСИ, так и версии, актуальные на момент публикации данного Протокола.</w:t>
      </w:r>
    </w:p>
    <w:tbl>
      <w:tblPr>
        <w:tblStyle w:val="ab"/>
        <w:tblW w:w="5069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89"/>
        <w:gridCol w:w="3898"/>
        <w:gridCol w:w="4152"/>
      </w:tblGrid>
      <w:tr w:rsidR="00F26F1F" w:rsidRPr="00D54D8F" w14:paraId="791A0EAB" w14:textId="77777777" w:rsidTr="00811A2B">
        <w:trPr>
          <w:trHeight w:val="668"/>
          <w:tblHeader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D09E2" w14:textId="77777777" w:rsidR="00F26F1F" w:rsidRPr="00D54D8F" w:rsidRDefault="00A02730" w:rsidP="00D54D8F">
            <w:pPr>
              <w:pStyle w:val="phtablecolcaption"/>
            </w:pPr>
            <w:r w:rsidRPr="00D54D8F">
              <w:t>№ п/п</w:t>
            </w: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0E4A9" w14:textId="77777777" w:rsidR="00F26F1F" w:rsidRPr="00D54D8F" w:rsidRDefault="00A02730" w:rsidP="00D54D8F">
            <w:pPr>
              <w:pStyle w:val="phtablecolcaption"/>
            </w:pPr>
            <w:r w:rsidRPr="00D54D8F">
              <w:t>Наименование объекта нормативной справочной информации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2520" w14:textId="77777777" w:rsidR="00F26F1F" w:rsidRPr="00D54D8F" w:rsidRDefault="006A333E" w:rsidP="00D54D8F">
            <w:pPr>
              <w:pStyle w:val="phtablecolcaption"/>
            </w:pPr>
            <w:hyperlink r:id="rId12">
              <w:r w:rsidR="00A02730" w:rsidRPr="00D54D8F">
                <w:t xml:space="preserve">Идентификатор OID </w:t>
              </w:r>
            </w:hyperlink>
            <w:r w:rsidR="00A02730" w:rsidRPr="00D54D8F">
              <w:t xml:space="preserve">объекта нормативной справочной информации </w:t>
            </w:r>
            <w:hyperlink r:id="rId13">
              <w:r w:rsidR="00A02730" w:rsidRPr="00D54D8F">
                <w:t>(http://nsi.rosminzdrav.ru)</w:t>
              </w:r>
            </w:hyperlink>
          </w:p>
        </w:tc>
      </w:tr>
      <w:tr w:rsidR="00F26F1F" w:rsidRPr="00D54D8F" w14:paraId="5B42BC33" w14:textId="77777777" w:rsidTr="00811A2B">
        <w:trPr>
          <w:trHeight w:val="511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1B259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1406D3" w14:textId="77777777" w:rsidR="00F26F1F" w:rsidRPr="00D54D8F" w:rsidRDefault="00A02730" w:rsidP="00D54D8F">
            <w:pPr>
              <w:pStyle w:val="phtablecellleft"/>
            </w:pPr>
            <w:r w:rsidRPr="00D54D8F">
              <w:t>Уровень конфиденциальности медицинского документа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CEA7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1.2.643.5.1.13.13.99.2.285</w:t>
            </w:r>
          </w:p>
        </w:tc>
      </w:tr>
      <w:tr w:rsidR="00F26F1F" w:rsidRPr="00D54D8F" w14:paraId="32398CE0" w14:textId="77777777" w:rsidTr="00811A2B">
        <w:trPr>
          <w:trHeight w:val="225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AE112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D942A3" w14:textId="77777777" w:rsidR="00F26F1F" w:rsidRPr="00D54D8F" w:rsidRDefault="00A02730" w:rsidP="00D54D8F">
            <w:pPr>
              <w:pStyle w:val="phtablecellleft"/>
            </w:pPr>
            <w:r w:rsidRPr="00D54D8F">
              <w:t>Пол пациента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E2B8D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1.2.643.5.1.13.13.11.1040</w:t>
            </w:r>
          </w:p>
        </w:tc>
      </w:tr>
      <w:tr w:rsidR="00F26F1F" w:rsidRPr="00D54D8F" w14:paraId="09C374D2" w14:textId="77777777" w:rsidTr="00811A2B">
        <w:trPr>
          <w:trHeight w:val="163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403E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5386AE" w14:textId="40618AEB" w:rsidR="00F26F1F" w:rsidRPr="00D54D8F" w:rsidRDefault="00FC7B02" w:rsidP="00D54D8F">
            <w:pPr>
              <w:pStyle w:val="phtablecellleft"/>
            </w:pPr>
            <w:r w:rsidRPr="00D54D8F">
              <w:t>Должности медицинских и фармацевтических работников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9A3A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1.2.643.5.1.13.13.11.1002</w:t>
            </w:r>
          </w:p>
        </w:tc>
      </w:tr>
      <w:tr w:rsidR="00F26F1F" w:rsidRPr="00D54D8F" w14:paraId="5DF42C11" w14:textId="77777777" w:rsidTr="00811A2B">
        <w:trPr>
          <w:trHeight w:val="145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5649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ABF8A1" w14:textId="77777777" w:rsidR="00F26F1F" w:rsidRPr="00D54D8F" w:rsidRDefault="00A02730" w:rsidP="00D54D8F">
            <w:pPr>
              <w:pStyle w:val="phtablecellleft"/>
            </w:pPr>
            <w:r w:rsidRPr="00D54D8F">
              <w:t>Секции электронных медицинских документов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DE41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1.2.643.5.1.13.13.99.2.197</w:t>
            </w:r>
          </w:p>
        </w:tc>
      </w:tr>
      <w:tr w:rsidR="00F26F1F" w:rsidRPr="00D54D8F" w14:paraId="6033D8AA" w14:textId="77777777" w:rsidTr="00811A2B">
        <w:trPr>
          <w:trHeight w:val="211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7AD0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B37A52" w14:textId="77777777" w:rsidR="00F26F1F" w:rsidRPr="00D54D8F" w:rsidRDefault="00A02730" w:rsidP="00D54D8F">
            <w:pPr>
              <w:pStyle w:val="phtablecellleft"/>
            </w:pPr>
            <w:r w:rsidRPr="00D54D8F">
              <w:t>Виды медицинских направлений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5FE7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1.2.643.5.1.13.13.11.1009</w:t>
            </w:r>
          </w:p>
        </w:tc>
      </w:tr>
      <w:tr w:rsidR="00F26F1F" w:rsidRPr="00D54D8F" w14:paraId="36094C30" w14:textId="77777777" w:rsidTr="00811A2B">
        <w:trPr>
          <w:trHeight w:val="149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BD0FE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5D74F2" w14:textId="77777777" w:rsidR="00F26F1F" w:rsidRPr="00D54D8F" w:rsidRDefault="00A02730" w:rsidP="00D54D8F">
            <w:pPr>
              <w:pStyle w:val="phtablecellleft"/>
            </w:pPr>
            <w:r w:rsidRPr="00D54D8F">
              <w:t>Типы консультаций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2522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1.2.643.5.1.13.13.11.1463</w:t>
            </w:r>
          </w:p>
        </w:tc>
      </w:tr>
      <w:tr w:rsidR="00F26F1F" w:rsidRPr="00D54D8F" w14:paraId="28A4BA6C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A82E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8C9EE9" w14:textId="77777777" w:rsidR="00F26F1F" w:rsidRPr="00D54D8F" w:rsidRDefault="00A02730" w:rsidP="00D54D8F">
            <w:pPr>
              <w:pStyle w:val="phtablecellleft"/>
            </w:pPr>
            <w:r w:rsidRPr="00D54D8F">
              <w:t>Типы лабораторных исследований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454F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1.2.643.5.1.13.13.99.2.13</w:t>
            </w:r>
          </w:p>
        </w:tc>
      </w:tr>
      <w:tr w:rsidR="00F26F1F" w:rsidRPr="00D54D8F" w14:paraId="0944EA50" w14:textId="77777777" w:rsidTr="00811A2B">
        <w:trPr>
          <w:trHeight w:val="168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8917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E8189E" w14:textId="77777777" w:rsidR="00F26F1F" w:rsidRPr="00D54D8F" w:rsidRDefault="00A02730" w:rsidP="00D54D8F">
            <w:pPr>
              <w:pStyle w:val="phtablecellleft"/>
            </w:pPr>
            <w:r w:rsidRPr="00D54D8F">
              <w:t>Федеральный справочник инструментальных диагностических исследований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1009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1.2.643.5.1.13.13.11.1471</w:t>
            </w:r>
          </w:p>
        </w:tc>
      </w:tr>
      <w:tr w:rsidR="00F26F1F" w:rsidRPr="00D54D8F" w14:paraId="7575A56B" w14:textId="77777777" w:rsidTr="00811A2B">
        <w:trPr>
          <w:trHeight w:val="152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A5A7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28C00C" w14:textId="77777777" w:rsidR="00F26F1F" w:rsidRPr="00D54D8F" w:rsidRDefault="00A02730" w:rsidP="00D54D8F">
            <w:pPr>
              <w:pStyle w:val="phtablecellleft"/>
            </w:pPr>
            <w:r w:rsidRPr="00D54D8F">
              <w:t>Номенклатура медицинских услуг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C7809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1.2.643.5.1.13.13.11.1070</w:t>
            </w:r>
          </w:p>
        </w:tc>
      </w:tr>
      <w:tr w:rsidR="00F26F1F" w:rsidRPr="00D54D8F" w14:paraId="63F6A3FE" w14:textId="77777777" w:rsidTr="00811A2B">
        <w:trPr>
          <w:trHeight w:val="103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E3E5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CEA2ED" w14:textId="20BF905D" w:rsidR="00F26F1F" w:rsidRPr="00D54D8F" w:rsidRDefault="00FC7B02" w:rsidP="00D54D8F">
            <w:pPr>
              <w:pStyle w:val="phtablecellleft"/>
            </w:pPr>
            <w:r w:rsidRPr="00D54D8F">
              <w:t>Льготные категории населения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5D06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1.2.643.5.1.13.13.99.2.43</w:t>
            </w:r>
          </w:p>
        </w:tc>
      </w:tr>
      <w:tr w:rsidR="00F26F1F" w:rsidRPr="00D54D8F" w14:paraId="5B0A0B9E" w14:textId="77777777" w:rsidTr="00811A2B">
        <w:trPr>
          <w:trHeight w:val="27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27EF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4EBB70" w14:textId="77777777" w:rsidR="00F26F1F" w:rsidRPr="00D54D8F" w:rsidRDefault="00A02730" w:rsidP="00D54D8F">
            <w:pPr>
              <w:pStyle w:val="phtablecellleft"/>
            </w:pPr>
            <w:r w:rsidRPr="00D54D8F">
              <w:t>Степень обоснованности диагноза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99B2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1.2.643.5.1.13.13.11.1076</w:t>
            </w:r>
          </w:p>
        </w:tc>
      </w:tr>
      <w:tr w:rsidR="00F26F1F" w:rsidRPr="00D54D8F" w14:paraId="50134FC9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C90F4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01B156" w14:textId="77777777" w:rsidR="00F26F1F" w:rsidRPr="00D54D8F" w:rsidRDefault="00A02730" w:rsidP="00D54D8F">
            <w:pPr>
              <w:pStyle w:val="phtablecellleft"/>
            </w:pPr>
            <w:r w:rsidRPr="00D54D8F">
              <w:t>Виды нозологических единиц диагноза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2221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1.2.643.5.1.13.13.11.1077</w:t>
            </w:r>
          </w:p>
        </w:tc>
      </w:tr>
      <w:tr w:rsidR="00F26F1F" w:rsidRPr="00D54D8F" w14:paraId="3BD1EBB1" w14:textId="77777777" w:rsidTr="00811A2B">
        <w:trPr>
          <w:trHeight w:val="230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8BF58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0146F7" w14:textId="77777777" w:rsidR="00F26F1F" w:rsidRPr="00D54D8F" w:rsidRDefault="00A02730" w:rsidP="00D54D8F">
            <w:pPr>
              <w:pStyle w:val="phtablecellleft"/>
            </w:pPr>
            <w:r w:rsidRPr="00D54D8F">
              <w:t>Международная статистическая классификация болезней и проблем, связанных со здоровьем (10-й пересмотр)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C742F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1.2.643.5.1.13.13.11.1005</w:t>
            </w:r>
          </w:p>
        </w:tc>
      </w:tr>
      <w:tr w:rsidR="00F26F1F" w:rsidRPr="00D54D8F" w14:paraId="619E81B3" w14:textId="77777777" w:rsidTr="00811A2B">
        <w:trPr>
          <w:trHeight w:val="132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BD1D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A2FD3F" w14:textId="77777777" w:rsidR="00F26F1F" w:rsidRPr="00D54D8F" w:rsidRDefault="00A02730" w:rsidP="00D54D8F">
            <w:pPr>
              <w:pStyle w:val="phtablecellleft"/>
            </w:pPr>
            <w:r w:rsidRPr="00D54D8F">
              <w:t>Характер заболевания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092A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1.2.643.5.1.13.13.11.1049</w:t>
            </w:r>
          </w:p>
        </w:tc>
      </w:tr>
      <w:tr w:rsidR="00F26F1F" w:rsidRPr="00D54D8F" w14:paraId="5EE1FD57" w14:textId="77777777" w:rsidTr="00811A2B">
        <w:trPr>
          <w:trHeight w:val="56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8A05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D59B10" w14:textId="77777777" w:rsidR="00F26F1F" w:rsidRPr="00D54D8F" w:rsidRDefault="00A02730" w:rsidP="00D54D8F">
            <w:pPr>
              <w:pStyle w:val="phtablecellleft"/>
            </w:pPr>
            <w:r w:rsidRPr="00D54D8F">
              <w:t>Кодируемые поля CDA документов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A85F6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1.2.643.5.1.13.13.99.2.166</w:t>
            </w:r>
          </w:p>
        </w:tc>
      </w:tr>
      <w:tr w:rsidR="00F26F1F" w:rsidRPr="00D54D8F" w14:paraId="60305876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DDAE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052557" w14:textId="77777777" w:rsidR="00F26F1F" w:rsidRPr="00D54D8F" w:rsidRDefault="00A02730" w:rsidP="00D54D8F">
            <w:pPr>
              <w:pStyle w:val="phtablecellleft"/>
            </w:pPr>
            <w:r w:rsidRPr="00D54D8F">
              <w:t>Тип зачатия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5F3C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1.2.643.5.1.13.13.99.2.404</w:t>
            </w:r>
          </w:p>
        </w:tc>
      </w:tr>
      <w:tr w:rsidR="00F26F1F" w:rsidRPr="00D54D8F" w14:paraId="49ED7D12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94A3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590F06" w14:textId="77777777" w:rsidR="00F26F1F" w:rsidRPr="00D54D8F" w:rsidRDefault="00A02730" w:rsidP="00D54D8F">
            <w:pPr>
              <w:pStyle w:val="phtablecellleft"/>
            </w:pPr>
            <w:r w:rsidRPr="00D54D8F">
              <w:t>Положение плода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242E7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1.2.643.5.1.13.13.99.2.552</w:t>
            </w:r>
          </w:p>
        </w:tc>
      </w:tr>
      <w:tr w:rsidR="00F26F1F" w:rsidRPr="00D54D8F" w14:paraId="3CAAE534" w14:textId="77777777" w:rsidTr="00811A2B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FDC5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8B4D6C" w14:textId="70120B89" w:rsidR="00F26F1F" w:rsidRPr="00D54D8F" w:rsidRDefault="00FC7B02" w:rsidP="00D54D8F">
            <w:pPr>
              <w:pStyle w:val="phtablecellleft"/>
            </w:pPr>
            <w:r w:rsidRPr="00D54D8F">
              <w:t>Вид медицинской карты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26C9" w14:textId="7F51791B" w:rsidR="00F26F1F" w:rsidRPr="00D54D8F" w:rsidRDefault="00FC7B02" w:rsidP="00D54D8F">
            <w:pPr>
              <w:pStyle w:val="phtablecellleft"/>
              <w:jc w:val="left"/>
            </w:pPr>
            <w:r w:rsidRPr="00D54D8F">
              <w:t>1.2.643.5.1.13.13.99.2.682</w:t>
            </w:r>
          </w:p>
        </w:tc>
      </w:tr>
      <w:tr w:rsidR="00F26F1F" w:rsidRPr="00D54D8F" w14:paraId="43B7FBC1" w14:textId="77777777" w:rsidTr="00811A2B">
        <w:trPr>
          <w:trHeight w:val="233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E339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44A154" w14:textId="77777777" w:rsidR="00F26F1F" w:rsidRPr="00D54D8F" w:rsidRDefault="00A02730" w:rsidP="00D54D8F">
            <w:pPr>
              <w:pStyle w:val="phtablecellleft"/>
            </w:pPr>
            <w:r w:rsidRPr="00D54D8F">
              <w:t>Федеральный справочник инструментальных диагностических исследований. Методы инструментальных исследований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DE005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1.2.643.5.1.13.13.11.1472</w:t>
            </w:r>
          </w:p>
        </w:tc>
      </w:tr>
      <w:tr w:rsidR="00F26F1F" w:rsidRPr="00D54D8F" w14:paraId="7191472F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1F016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A42EB7" w14:textId="77777777" w:rsidR="00F26F1F" w:rsidRPr="00D54D8F" w:rsidRDefault="00A02730" w:rsidP="00D54D8F">
            <w:pPr>
              <w:pStyle w:val="phtablecellleft"/>
            </w:pPr>
            <w:r w:rsidRPr="00D54D8F">
              <w:t>Вид случая госпитализации или обращения (первичный, повторный)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218F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1.2.643.5.1.13.13.11.1007</w:t>
            </w:r>
          </w:p>
        </w:tc>
      </w:tr>
      <w:tr w:rsidR="00F26F1F" w:rsidRPr="00D54D8F" w14:paraId="69855D12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C6EA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2FEE20" w14:textId="77777777" w:rsidR="00F26F1F" w:rsidRPr="00D54D8F" w:rsidRDefault="00A02730" w:rsidP="00D54D8F">
            <w:pPr>
              <w:pStyle w:val="phtablecellleft"/>
            </w:pPr>
            <w:r w:rsidRPr="00D54D8F">
              <w:t>Место оказания медицинской помощи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9DA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1.2.643.5.1.13.13.11.1008</w:t>
            </w:r>
          </w:p>
        </w:tc>
      </w:tr>
      <w:tr w:rsidR="00F26F1F" w:rsidRPr="00D54D8F" w14:paraId="16D7F449" w14:textId="77777777" w:rsidTr="00811A2B">
        <w:trPr>
          <w:trHeight w:val="21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06351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FEE3DA" w14:textId="77777777" w:rsidR="00F26F1F" w:rsidRPr="00D54D8F" w:rsidRDefault="00A02730" w:rsidP="00D54D8F">
            <w:pPr>
              <w:pStyle w:val="phtablecellleft"/>
            </w:pPr>
            <w:r w:rsidRPr="00D54D8F">
              <w:t>Лекарственные препараты. Товарные позиции. ЕСКЛП с кодами КТРУ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22B3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1.2.643.5.1.13.13.99.2.540</w:t>
            </w:r>
          </w:p>
        </w:tc>
      </w:tr>
      <w:tr w:rsidR="00F26F1F" w:rsidRPr="00D54D8F" w14:paraId="6067784C" w14:textId="77777777" w:rsidTr="00811A2B">
        <w:trPr>
          <w:trHeight w:val="55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6464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EF424B" w14:textId="77777777" w:rsidR="00F26F1F" w:rsidRPr="00D54D8F" w:rsidRDefault="00A02730" w:rsidP="00D54D8F">
            <w:pPr>
              <w:pStyle w:val="phtablecellleft"/>
            </w:pPr>
            <w:r w:rsidRPr="00D54D8F">
              <w:t>Перечень аппаратов и оборудования отделений (кабинетов) медицинской организации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1BB9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1.2.643.5.1.13.13.11.1071</w:t>
            </w:r>
          </w:p>
        </w:tc>
      </w:tr>
      <w:tr w:rsidR="00F26F1F" w:rsidRPr="00D54D8F" w14:paraId="054DCAD5" w14:textId="77777777" w:rsidTr="00811A2B">
        <w:trPr>
          <w:trHeight w:val="196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F19E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083DD3" w14:textId="77777777" w:rsidR="00F26F1F" w:rsidRPr="00D54D8F" w:rsidRDefault="00A02730" w:rsidP="00D54D8F">
            <w:pPr>
              <w:pStyle w:val="phtablecellleft"/>
            </w:pPr>
            <w:r w:rsidRPr="00D54D8F">
              <w:t>Выявленные патологии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9235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1.2.643.5.1.13.13.11.1473</w:t>
            </w:r>
          </w:p>
        </w:tc>
      </w:tr>
      <w:tr w:rsidR="00F26F1F" w:rsidRPr="00D54D8F" w14:paraId="2888ADBE" w14:textId="77777777" w:rsidTr="00811A2B">
        <w:trPr>
          <w:trHeight w:val="13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FD1C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7CE9B2" w14:textId="77777777" w:rsidR="00F26F1F" w:rsidRPr="00D54D8F" w:rsidRDefault="00A02730" w:rsidP="00D54D8F">
            <w:pPr>
              <w:pStyle w:val="phtablecellleft"/>
            </w:pPr>
            <w:r w:rsidRPr="00D54D8F">
              <w:t>Условия оказания медицинской помощи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E394A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1.2.643.5.1.13.13.99.2.322</w:t>
            </w:r>
          </w:p>
        </w:tc>
      </w:tr>
      <w:tr w:rsidR="00F26F1F" w:rsidRPr="00D54D8F" w14:paraId="6AF42223" w14:textId="77777777" w:rsidTr="00811A2B">
        <w:trPr>
          <w:trHeight w:val="151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3444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9AD7D7" w14:textId="77777777" w:rsidR="00F26F1F" w:rsidRPr="00D54D8F" w:rsidRDefault="00A02730" w:rsidP="00D54D8F">
            <w:pPr>
              <w:pStyle w:val="phtablecellleft"/>
            </w:pPr>
            <w:r w:rsidRPr="00D54D8F">
              <w:t>Номенклатура специальностей специалистов, имеющих медицинское и фармацевтическое образование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7235B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1.2.643.5.1.13.13.11.1066</w:t>
            </w:r>
          </w:p>
        </w:tc>
      </w:tr>
      <w:tr w:rsidR="00F26F1F" w:rsidRPr="00D54D8F" w14:paraId="6C004DEC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484F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BFEC9E" w14:textId="77777777" w:rsidR="00F26F1F" w:rsidRPr="00D54D8F" w:rsidRDefault="00A02730" w:rsidP="00D54D8F">
            <w:pPr>
              <w:pStyle w:val="phtablecellleft"/>
            </w:pPr>
            <w:r w:rsidRPr="00D54D8F">
              <w:t>Группы инвалидности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5526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1.2.643.5.1.13.13.11.1053</w:t>
            </w:r>
          </w:p>
        </w:tc>
      </w:tr>
      <w:tr w:rsidR="00F26F1F" w:rsidRPr="00D54D8F" w14:paraId="39EA771E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A3CA3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B51441" w14:textId="77777777" w:rsidR="00F26F1F" w:rsidRPr="00D54D8F" w:rsidRDefault="00A02730" w:rsidP="00D54D8F">
            <w:pPr>
              <w:pStyle w:val="phtablecellleft"/>
            </w:pPr>
            <w:r w:rsidRPr="00D54D8F">
              <w:t>Тип установления инвалидности (впервые, повторно)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6CFB0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1.2.643.5.1.13.13.11.1041</w:t>
            </w:r>
          </w:p>
        </w:tc>
      </w:tr>
      <w:tr w:rsidR="00F26F1F" w:rsidRPr="00D54D8F" w14:paraId="719226F4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8E1D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A0F508" w14:textId="77777777" w:rsidR="00F26F1F" w:rsidRPr="00D54D8F" w:rsidRDefault="00A02730" w:rsidP="00D54D8F">
            <w:pPr>
              <w:pStyle w:val="phtablecellleft"/>
            </w:pPr>
            <w:r w:rsidRPr="00D54D8F">
              <w:t>Потенциально-опасные для здоровья социальные факторы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0F8B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1.2.643.5.1.13.13.11.1059</w:t>
            </w:r>
          </w:p>
        </w:tc>
      </w:tr>
      <w:tr w:rsidR="00F26F1F" w:rsidRPr="00D54D8F" w14:paraId="6930A279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4838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F83D46" w14:textId="77777777" w:rsidR="00F26F1F" w:rsidRPr="00D54D8F" w:rsidRDefault="00A02730" w:rsidP="00D54D8F">
            <w:pPr>
              <w:pStyle w:val="phtablecellleft"/>
            </w:pPr>
            <w:r w:rsidRPr="00D54D8F">
              <w:t>Перечень вредных и (или) опасных производственных факторов и работ, при выполнении которых проводятся обязательные предварительные и периодические медицинские осмотры (обследования)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715C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1.2.643.5.1.13.13.11.1060</w:t>
            </w:r>
          </w:p>
        </w:tc>
      </w:tr>
      <w:tr w:rsidR="00F26F1F" w:rsidRPr="00D54D8F" w14:paraId="46445E80" w14:textId="77777777" w:rsidTr="00811A2B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5E3D0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914C98" w14:textId="73A00834" w:rsidR="00F26F1F" w:rsidRPr="00D54D8F" w:rsidRDefault="00FC7B02" w:rsidP="00D54D8F">
            <w:pPr>
              <w:pStyle w:val="phtablecellleft"/>
            </w:pPr>
            <w:r w:rsidRPr="00D54D8F">
              <w:t>Вид места жительства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5F99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1.2.643.5.1.13.13.11.1042</w:t>
            </w:r>
          </w:p>
        </w:tc>
      </w:tr>
      <w:tr w:rsidR="00F26F1F" w:rsidRPr="00D54D8F" w14:paraId="0F344BF8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A4052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B2723E" w14:textId="77777777" w:rsidR="00F26F1F" w:rsidRPr="00D54D8F" w:rsidRDefault="00A02730" w:rsidP="00D54D8F">
            <w:pPr>
              <w:pStyle w:val="phtablecellleft"/>
            </w:pPr>
            <w:r w:rsidRPr="00D54D8F">
              <w:t>Социальные группы населения в учетной медицинской документации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6FF1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1.2.643.5.1.13.13.11.1038</w:t>
            </w:r>
          </w:p>
        </w:tc>
      </w:tr>
      <w:tr w:rsidR="00F26F1F" w:rsidRPr="00D54D8F" w14:paraId="7640E01C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18BF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E9454E" w14:textId="77777777" w:rsidR="00F26F1F" w:rsidRPr="00D54D8F" w:rsidRDefault="00A02730" w:rsidP="00D54D8F">
            <w:pPr>
              <w:pStyle w:val="phtablecellleft"/>
            </w:pPr>
            <w:r w:rsidRPr="00D54D8F">
              <w:t>Привычки и зависимости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AD16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1.2.643.5.1.13.13.11.1058</w:t>
            </w:r>
          </w:p>
        </w:tc>
      </w:tr>
      <w:tr w:rsidR="00F26F1F" w:rsidRPr="00D54D8F" w14:paraId="7173204D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7813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254BF0" w14:textId="77777777" w:rsidR="00F26F1F" w:rsidRPr="00D54D8F" w:rsidRDefault="00A02730" w:rsidP="00D54D8F">
            <w:pPr>
              <w:pStyle w:val="phtablecellleft"/>
            </w:pPr>
            <w:r w:rsidRPr="00D54D8F">
              <w:t>Справочник витальных параметров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F2AA1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1.2.643.5.1.13.13.99.2.262</w:t>
            </w:r>
          </w:p>
        </w:tc>
      </w:tr>
      <w:tr w:rsidR="00F26F1F" w:rsidRPr="00D54D8F" w14:paraId="0233B747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B248E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A63BB9" w14:textId="77777777" w:rsidR="00F26F1F" w:rsidRPr="00D54D8F" w:rsidRDefault="00A02730" w:rsidP="00D54D8F">
            <w:pPr>
              <w:pStyle w:val="phtablecellleft"/>
            </w:pPr>
            <w:r w:rsidRPr="00D54D8F">
              <w:t>Обстоятельства посещения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DD67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1.2.643.5.1.13.13.11.1052</w:t>
            </w:r>
          </w:p>
        </w:tc>
      </w:tr>
      <w:tr w:rsidR="00F26F1F" w:rsidRPr="00D54D8F" w14:paraId="16A5A55E" w14:textId="77777777" w:rsidTr="00811A2B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ABFD7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6E528E" w14:textId="77777777" w:rsidR="00F26F1F" w:rsidRPr="00D54D8F" w:rsidRDefault="00A02730" w:rsidP="00D54D8F">
            <w:pPr>
              <w:pStyle w:val="phtablecellleft"/>
            </w:pPr>
            <w:r w:rsidRPr="00D54D8F">
              <w:t>Классификатор групп состояния здоровья взрослого населения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EBF4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1.2.643.5.1.13.13.99.2.447</w:t>
            </w:r>
          </w:p>
        </w:tc>
      </w:tr>
      <w:tr w:rsidR="00F26F1F" w:rsidRPr="00D54D8F" w14:paraId="4BCBA921" w14:textId="77777777" w:rsidTr="00811A2B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C3B0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F12E27" w14:textId="5D67956B" w:rsidR="00F26F1F" w:rsidRPr="00D54D8F" w:rsidRDefault="00F91499" w:rsidP="00D54D8F">
            <w:pPr>
              <w:pStyle w:val="phtablecellleft"/>
            </w:pPr>
            <w:r w:rsidRPr="00D54D8F">
              <w:t>Сроки постановки на учет по поводу беременности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4157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1.2.643.5.1.13.13.99.2.425</w:t>
            </w:r>
          </w:p>
        </w:tc>
      </w:tr>
      <w:tr w:rsidR="00F26F1F" w:rsidRPr="00D54D8F" w14:paraId="6F277B89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4103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DEEAC2" w14:textId="77777777" w:rsidR="00F26F1F" w:rsidRPr="00D54D8F" w:rsidRDefault="00A02730" w:rsidP="00D54D8F">
            <w:pPr>
              <w:pStyle w:val="phtablecellleft"/>
            </w:pPr>
            <w:r w:rsidRPr="00D54D8F">
              <w:t>Группы крови для учета сигнальной информации о пациенте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BFB5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1.2.643.5.1.13.13.11.1061</w:t>
            </w:r>
          </w:p>
        </w:tc>
      </w:tr>
      <w:tr w:rsidR="00F26F1F" w:rsidRPr="00D54D8F" w14:paraId="7479EC13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2F7A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194D23" w14:textId="77777777" w:rsidR="00F26F1F" w:rsidRPr="00D54D8F" w:rsidRDefault="00A02730" w:rsidP="00D54D8F">
            <w:pPr>
              <w:pStyle w:val="phtablecellleft"/>
            </w:pPr>
            <w:r w:rsidRPr="00D54D8F">
              <w:t>Исходы беременности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0E30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1.2.643.5.1.13.13.99.2.279</w:t>
            </w:r>
          </w:p>
        </w:tc>
      </w:tr>
      <w:tr w:rsidR="00F26F1F" w:rsidRPr="00D54D8F" w14:paraId="6DB7BAAC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8E4A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F96A40" w14:textId="144E1904" w:rsidR="00F26F1F" w:rsidRPr="00D54D8F" w:rsidRDefault="00B70E5B" w:rsidP="00D54D8F">
            <w:pPr>
              <w:pStyle w:val="phtablecellleft"/>
            </w:pPr>
            <w:r w:rsidRPr="00B70E5B">
              <w:t>ФРМО. Справочник специализированных признаков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EA06" w14:textId="51F85421" w:rsidR="00F26F1F" w:rsidRPr="00D54D8F" w:rsidRDefault="00B70E5B" w:rsidP="00D54D8F">
            <w:pPr>
              <w:pStyle w:val="phtablecellleft"/>
              <w:jc w:val="left"/>
            </w:pPr>
            <w:r w:rsidRPr="00B70E5B">
              <w:t>1.2.643.5.1.13.13.99.2.332</w:t>
            </w:r>
          </w:p>
        </w:tc>
      </w:tr>
      <w:tr w:rsidR="00F26F1F" w:rsidRPr="00D54D8F" w14:paraId="53F7459E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1582A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200A84" w14:textId="77777777" w:rsidR="00F26F1F" w:rsidRPr="00D54D8F" w:rsidRDefault="00A02730" w:rsidP="00D54D8F">
            <w:pPr>
              <w:pStyle w:val="phtablecellleft"/>
            </w:pPr>
            <w:r w:rsidRPr="00D54D8F">
              <w:t>Срочность госпитализации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39D3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1.2.643.5.1.13.13.99.2.256</w:t>
            </w:r>
          </w:p>
        </w:tc>
      </w:tr>
      <w:tr w:rsidR="00F26F1F" w:rsidRPr="00D54D8F" w14:paraId="4D97687D" w14:textId="77777777" w:rsidTr="00811A2B">
        <w:trPr>
          <w:trHeight w:val="99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99E6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E2CE31" w14:textId="77777777" w:rsidR="00F26F1F" w:rsidRPr="00D54D8F" w:rsidRDefault="00A02730" w:rsidP="00D54D8F">
            <w:pPr>
              <w:pStyle w:val="phtablecellleft"/>
            </w:pPr>
            <w:r w:rsidRPr="00D54D8F">
              <w:t>Иммунобиологические лекарственные препараты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0C22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1.2.643.5.1.13.13.11.1078</w:t>
            </w:r>
          </w:p>
        </w:tc>
      </w:tr>
      <w:tr w:rsidR="00F26F1F" w:rsidRPr="00D54D8F" w14:paraId="6678264B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7214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754DF7" w14:textId="77777777" w:rsidR="00F26F1F" w:rsidRPr="00D54D8F" w:rsidRDefault="00A02730" w:rsidP="00D54D8F">
            <w:pPr>
              <w:pStyle w:val="phtablecellleft"/>
            </w:pPr>
            <w:r w:rsidRPr="00D54D8F">
              <w:t>Степень тяжести состояния пациента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01BA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1.2.643.5.1.13.13.11.1006</w:t>
            </w:r>
          </w:p>
        </w:tc>
      </w:tr>
      <w:tr w:rsidR="00F26F1F" w:rsidRPr="00D54D8F" w14:paraId="703533A5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F067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505B24" w14:textId="77777777" w:rsidR="00F26F1F" w:rsidRPr="00D54D8F" w:rsidRDefault="00A02730" w:rsidP="00D54D8F">
            <w:pPr>
              <w:pStyle w:val="phtablecellleft"/>
            </w:pPr>
            <w:r w:rsidRPr="00D54D8F">
              <w:t>Исходы случаев госпитализации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1EA3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1.2.643.5.1.13.13.99.2.307</w:t>
            </w:r>
          </w:p>
        </w:tc>
      </w:tr>
      <w:tr w:rsidR="00F26F1F" w:rsidRPr="00D54D8F" w14:paraId="3D759588" w14:textId="77777777" w:rsidTr="00811A2B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B3861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7EA964" w14:textId="69DC24AD" w:rsidR="00F26F1F" w:rsidRPr="00D54D8F" w:rsidRDefault="00976498" w:rsidP="00D54D8F">
            <w:pPr>
              <w:pStyle w:val="phtablecellleft"/>
            </w:pPr>
            <w:r w:rsidRPr="00D54D8F">
              <w:t>Результаты обращения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55E74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1.2.643.5.1.13.13.11.1046</w:t>
            </w:r>
          </w:p>
        </w:tc>
      </w:tr>
      <w:tr w:rsidR="00F26F1F" w:rsidRPr="00D54D8F" w14:paraId="200467B1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52F4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D93E99" w14:textId="77777777" w:rsidR="00F26F1F" w:rsidRPr="00D54D8F" w:rsidRDefault="00A02730" w:rsidP="00D54D8F">
            <w:pPr>
              <w:pStyle w:val="phtablecellleft"/>
            </w:pPr>
            <w:r w:rsidRPr="00D54D8F">
              <w:t>Тип патологической реакции для сбора аллергоанамнеза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32E6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1.2.643.5.1.13.13.11.1064</w:t>
            </w:r>
          </w:p>
        </w:tc>
      </w:tr>
      <w:tr w:rsidR="00F26F1F" w:rsidRPr="00D54D8F" w14:paraId="59856D1C" w14:textId="77777777" w:rsidTr="00811A2B">
        <w:trPr>
          <w:trHeight w:val="656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A560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7736EF" w14:textId="77777777" w:rsidR="00F26F1F" w:rsidRPr="00D54D8F" w:rsidRDefault="00A02730" w:rsidP="00D54D8F">
            <w:pPr>
              <w:pStyle w:val="phtablecellleft"/>
            </w:pPr>
            <w:r w:rsidRPr="00D54D8F">
              <w:t>Действующие вещества лекарственных препаратов для медицинского применения, в том числе необходимых для льготного обеспечения граждан лекарственными средствами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2740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1.2.643.5.1.13.13.11.1367</w:t>
            </w:r>
          </w:p>
        </w:tc>
      </w:tr>
      <w:tr w:rsidR="00F26F1F" w:rsidRPr="00D54D8F" w14:paraId="72AC41DA" w14:textId="77777777" w:rsidTr="00811A2B">
        <w:trPr>
          <w:trHeight w:val="239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7A11D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ACBC7D" w14:textId="77777777" w:rsidR="00F26F1F" w:rsidRPr="00D54D8F" w:rsidRDefault="00A02730" w:rsidP="00D54D8F">
            <w:pPr>
              <w:pStyle w:val="phtablecellleft"/>
            </w:pPr>
            <w:r w:rsidRPr="00D54D8F">
              <w:t>Основные клинические проявления патологических реакций для сбора аллергоанамнеза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D111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1.2.643.5.1.13.13.11.1063</w:t>
            </w:r>
          </w:p>
        </w:tc>
      </w:tr>
      <w:tr w:rsidR="00F26F1F" w:rsidRPr="00D54D8F" w14:paraId="5750735A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4FBD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6AF620" w14:textId="77777777" w:rsidR="00F26F1F" w:rsidRPr="00D54D8F" w:rsidRDefault="00A02730" w:rsidP="00D54D8F">
            <w:pPr>
              <w:pStyle w:val="phtablecellleft"/>
            </w:pPr>
            <w:r w:rsidRPr="00D54D8F">
              <w:t>Справочник приоритетов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C1D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1.2.643.5.1.13.13.99.2.258</w:t>
            </w:r>
          </w:p>
        </w:tc>
      </w:tr>
      <w:tr w:rsidR="00F26F1F" w:rsidRPr="00D54D8F" w14:paraId="7AD58A63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3656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3F57A3" w14:textId="77777777" w:rsidR="00F26F1F" w:rsidRPr="00D54D8F" w:rsidRDefault="00A02730" w:rsidP="00D54D8F">
            <w:pPr>
              <w:pStyle w:val="phtablecellleft"/>
            </w:pPr>
            <w:r w:rsidRPr="00D54D8F">
              <w:t>Федеральный справочник лабораторных исследований. Справочник лабораторных тестов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1CC40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1.2.643.5.1.13.13.11.1080</w:t>
            </w:r>
          </w:p>
        </w:tc>
      </w:tr>
      <w:tr w:rsidR="00F26F1F" w:rsidRPr="00D54D8F" w14:paraId="18C229D9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01AE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EC6B05" w14:textId="77777777" w:rsidR="00F26F1F" w:rsidRPr="00D54D8F" w:rsidRDefault="00A02730" w:rsidP="00D54D8F">
            <w:pPr>
              <w:pStyle w:val="phtablecellleft"/>
            </w:pPr>
            <w:r w:rsidRPr="00D54D8F">
              <w:t xml:space="preserve">Федеральный справочник лабораторных исследований. </w:t>
            </w:r>
            <w:r w:rsidRPr="00D54D8F">
              <w:lastRenderedPageBreak/>
              <w:t>Справочник лабораторных материалов и образцов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D90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lastRenderedPageBreak/>
              <w:t>1.2.643.5.1.13.13.11.1081</w:t>
            </w:r>
          </w:p>
        </w:tc>
      </w:tr>
      <w:tr w:rsidR="00F26F1F" w:rsidRPr="00D54D8F" w14:paraId="60A025CC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C579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ABB14A" w14:textId="77777777" w:rsidR="00F26F1F" w:rsidRPr="00D54D8F" w:rsidRDefault="00A02730" w:rsidP="00D54D8F">
            <w:pPr>
              <w:pStyle w:val="phtablecellleft"/>
            </w:pPr>
            <w:r w:rsidRPr="00D54D8F">
              <w:t>Учетные группы аппаратуры, используемой при операциях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20CD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1.2.643.5.1.13.13.11.1048</w:t>
            </w:r>
          </w:p>
        </w:tc>
      </w:tr>
      <w:tr w:rsidR="00F26F1F" w:rsidRPr="00D54D8F" w14:paraId="1674D322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EE54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8209F3" w14:textId="77777777" w:rsidR="00F26F1F" w:rsidRPr="00D54D8F" w:rsidRDefault="00A02730" w:rsidP="00D54D8F">
            <w:pPr>
              <w:pStyle w:val="phtablecellleft"/>
            </w:pPr>
            <w:r w:rsidRPr="00D54D8F">
              <w:t>Виды медицинских изделий, имплантируемых в организм человека, и иных устройств для пациентов с ограниченными возможностями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6573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1.2.643.5.1.13.13.11.1079</w:t>
            </w:r>
          </w:p>
        </w:tc>
      </w:tr>
      <w:tr w:rsidR="00F26F1F" w:rsidRPr="00D54D8F" w14:paraId="3DD926B8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477A0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FDF869" w14:textId="77777777" w:rsidR="00F26F1F" w:rsidRPr="00D54D8F" w:rsidRDefault="00A02730" w:rsidP="00D54D8F">
            <w:pPr>
              <w:pStyle w:val="phtablecellleft"/>
            </w:pPr>
            <w:r w:rsidRPr="00D54D8F">
              <w:t>Предлежание плода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B255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1.2.643.5.1.13.13.99.2.553</w:t>
            </w:r>
          </w:p>
        </w:tc>
      </w:tr>
      <w:tr w:rsidR="00F26F1F" w:rsidRPr="00D54D8F" w14:paraId="3EB83FE0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3164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06AD49" w14:textId="77777777" w:rsidR="00F26F1F" w:rsidRPr="00D54D8F" w:rsidRDefault="00A02730" w:rsidP="00D54D8F">
            <w:pPr>
              <w:pStyle w:val="phtablecellleft"/>
            </w:pPr>
            <w:r w:rsidRPr="00D54D8F">
              <w:t>Виды анестезии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88D5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1.2.643.5.1.13.13.11.1033</w:t>
            </w:r>
          </w:p>
        </w:tc>
      </w:tr>
      <w:tr w:rsidR="00F26F1F" w:rsidRPr="00D54D8F" w14:paraId="64543C4B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4ED0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17649F" w14:textId="77777777" w:rsidR="00F26F1F" w:rsidRPr="00D54D8F" w:rsidRDefault="00A02730" w:rsidP="00D54D8F">
            <w:pPr>
              <w:pStyle w:val="phtablecellleft"/>
            </w:pPr>
            <w:r w:rsidRPr="00D54D8F">
              <w:t>Виды медицинской помощи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BE030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1.2.643.5.1.13.13.11.1034</w:t>
            </w:r>
          </w:p>
        </w:tc>
      </w:tr>
      <w:tr w:rsidR="00F26F1F" w:rsidRPr="00D54D8F" w14:paraId="78D9F84D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A058E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D3D92D" w14:textId="77777777" w:rsidR="00F26F1F" w:rsidRPr="00D54D8F" w:rsidRDefault="00A02730" w:rsidP="00D54D8F">
            <w:pPr>
              <w:pStyle w:val="phtablecellleft"/>
            </w:pPr>
            <w:r w:rsidRPr="00D54D8F">
              <w:t>Профили медицинской помощи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F5CDA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1.2.643.5.1.13.13.11.1119</w:t>
            </w:r>
          </w:p>
        </w:tc>
      </w:tr>
      <w:tr w:rsidR="00F26F1F" w:rsidRPr="00D54D8F" w14:paraId="6914BAE0" w14:textId="77777777" w:rsidTr="00811A2B">
        <w:trPr>
          <w:trHeight w:val="26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8B65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4B9168" w14:textId="77777777" w:rsidR="00F26F1F" w:rsidRPr="00D54D8F" w:rsidRDefault="00A02730" w:rsidP="00D54D8F">
            <w:pPr>
              <w:pStyle w:val="phtablecellleft"/>
            </w:pPr>
            <w:r w:rsidRPr="00D54D8F">
              <w:t>Номенклатура коечного фонда медицинской организации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3C51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1.2.643.5.1.13.13.11.1069</w:t>
            </w:r>
          </w:p>
        </w:tc>
      </w:tr>
      <w:tr w:rsidR="00F26F1F" w:rsidRPr="00D54D8F" w14:paraId="7925745D" w14:textId="77777777" w:rsidTr="00811A2B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2034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AA5C41" w14:textId="77777777" w:rsidR="00F26F1F" w:rsidRPr="00D54D8F" w:rsidRDefault="00A02730" w:rsidP="00D54D8F">
            <w:pPr>
              <w:pStyle w:val="phtablecellleft"/>
            </w:pPr>
            <w:r w:rsidRPr="00D54D8F">
              <w:t>Виды медицинских документов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22FF" w14:textId="3D77F5E3" w:rsidR="00F26F1F" w:rsidRPr="00D54D8F" w:rsidRDefault="00976498" w:rsidP="00D54D8F">
            <w:pPr>
              <w:pStyle w:val="phtablecellleft"/>
              <w:jc w:val="left"/>
            </w:pPr>
            <w:r w:rsidRPr="00D54D8F">
              <w:t>1.2.643.5.1.13.13.11.1522</w:t>
            </w:r>
          </w:p>
        </w:tc>
      </w:tr>
      <w:tr w:rsidR="00F26F1F" w:rsidRPr="00D54D8F" w14:paraId="00E3A8ED" w14:textId="77777777" w:rsidTr="00811A2B">
        <w:trPr>
          <w:trHeight w:val="88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04002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545148" w14:textId="77777777" w:rsidR="00F26F1F" w:rsidRPr="00D54D8F" w:rsidRDefault="00A02730" w:rsidP="00D54D8F">
            <w:pPr>
              <w:pStyle w:val="phtablecellleft"/>
            </w:pPr>
            <w:r w:rsidRPr="00D54D8F">
              <w:t>Вид медицинского свидетельства о смерти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3F13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1.2.643.5.1.13.13.99.2.19</w:t>
            </w:r>
          </w:p>
        </w:tc>
      </w:tr>
      <w:tr w:rsidR="00F26F1F" w:rsidRPr="00D54D8F" w14:paraId="74B02B7D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4A97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3E4911" w14:textId="77777777" w:rsidR="00F26F1F" w:rsidRPr="00D54D8F" w:rsidRDefault="00A02730" w:rsidP="00D54D8F">
            <w:pPr>
              <w:pStyle w:val="phtablecellleft"/>
            </w:pPr>
            <w:r w:rsidRPr="00D54D8F">
              <w:t>Типы мест наступления смерти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D7AF" w14:textId="77777777" w:rsidR="00F26F1F" w:rsidRPr="00D54D8F" w:rsidRDefault="00A02730" w:rsidP="00D54D8F">
            <w:pPr>
              <w:pStyle w:val="phtablecellleft"/>
              <w:jc w:val="left"/>
            </w:pPr>
            <w:r w:rsidRPr="00D54D8F">
              <w:t>1.2.643.5.1.13.13.99.2.20</w:t>
            </w:r>
          </w:p>
        </w:tc>
      </w:tr>
      <w:tr w:rsidR="00811A2B" w:rsidRPr="00D54D8F" w14:paraId="33E14853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D96E" w14:textId="77777777" w:rsidR="00811A2B" w:rsidRPr="00D54D8F" w:rsidRDefault="00811A2B" w:rsidP="00811A2B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563967" w14:textId="77777777" w:rsidR="00811A2B" w:rsidRPr="00D54D8F" w:rsidRDefault="00811A2B" w:rsidP="00811A2B">
            <w:pPr>
              <w:pStyle w:val="phtablecellleft"/>
            </w:pPr>
            <w:r w:rsidRPr="00D54D8F">
              <w:t>Род причины смерти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F6EA" w14:textId="77777777" w:rsidR="00811A2B" w:rsidRPr="00D54D8F" w:rsidRDefault="00811A2B" w:rsidP="00811A2B">
            <w:pPr>
              <w:pStyle w:val="phtablecellleft"/>
              <w:jc w:val="left"/>
            </w:pPr>
            <w:r w:rsidRPr="00D54D8F">
              <w:t>1.2.643.5.1.13.13.99.2.21</w:t>
            </w:r>
          </w:p>
        </w:tc>
      </w:tr>
      <w:tr w:rsidR="00811A2B" w:rsidRPr="00D54D8F" w14:paraId="50CA3359" w14:textId="77777777" w:rsidTr="00811A2B">
        <w:trPr>
          <w:trHeight w:val="46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5F68" w14:textId="77777777" w:rsidR="00811A2B" w:rsidRPr="00D54D8F" w:rsidRDefault="00811A2B" w:rsidP="00811A2B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790F04" w14:textId="77777777" w:rsidR="00811A2B" w:rsidRPr="00D54D8F" w:rsidRDefault="00811A2B" w:rsidP="00811A2B">
            <w:pPr>
              <w:pStyle w:val="phtablecellleft"/>
            </w:pPr>
            <w:r w:rsidRPr="00D54D8F">
              <w:t>Тип медицинского работника, установившего причины смерти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FE6A" w14:textId="77777777" w:rsidR="00811A2B" w:rsidRPr="00D54D8F" w:rsidRDefault="00811A2B" w:rsidP="00811A2B">
            <w:pPr>
              <w:pStyle w:val="phtablecellleft"/>
              <w:jc w:val="left"/>
            </w:pPr>
            <w:r w:rsidRPr="00D54D8F">
              <w:t>1.2.643.5.1.13.13.99.2.22</w:t>
            </w:r>
          </w:p>
        </w:tc>
      </w:tr>
      <w:tr w:rsidR="00811A2B" w:rsidRPr="00D54D8F" w14:paraId="1E048BE3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0CD7F" w14:textId="77777777" w:rsidR="00811A2B" w:rsidRPr="00D54D8F" w:rsidRDefault="00811A2B" w:rsidP="00811A2B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787E1F" w14:textId="77777777" w:rsidR="00811A2B" w:rsidRPr="00D54D8F" w:rsidRDefault="00811A2B" w:rsidP="00811A2B">
            <w:pPr>
              <w:pStyle w:val="phtablecellleft"/>
            </w:pPr>
            <w:r w:rsidRPr="00D54D8F">
              <w:t>Основания для установления причины смерти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B1DD7" w14:textId="77777777" w:rsidR="00811A2B" w:rsidRPr="00D54D8F" w:rsidRDefault="00811A2B" w:rsidP="00811A2B">
            <w:pPr>
              <w:pStyle w:val="phtablecellleft"/>
              <w:jc w:val="left"/>
            </w:pPr>
            <w:r w:rsidRPr="00D54D8F">
              <w:t>1.2.643.5.1.13.13.99.2.23</w:t>
            </w:r>
          </w:p>
        </w:tc>
      </w:tr>
      <w:tr w:rsidR="00811A2B" w:rsidRPr="00D54D8F" w14:paraId="4F651319" w14:textId="77777777" w:rsidTr="00811A2B">
        <w:trPr>
          <w:trHeight w:val="560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74195" w14:textId="77777777" w:rsidR="00811A2B" w:rsidRPr="00D54D8F" w:rsidRDefault="00811A2B" w:rsidP="00811A2B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1BBADD" w14:textId="77777777" w:rsidR="00811A2B" w:rsidRPr="00D54D8F" w:rsidRDefault="00811A2B" w:rsidP="00811A2B">
            <w:pPr>
              <w:pStyle w:val="phtablecellleft"/>
            </w:pPr>
            <w:r w:rsidRPr="00D54D8F">
              <w:t>Связь смерти с ДТП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5991" w14:textId="77777777" w:rsidR="00811A2B" w:rsidRPr="00D54D8F" w:rsidRDefault="00811A2B" w:rsidP="00811A2B">
            <w:pPr>
              <w:pStyle w:val="phtablecellleft"/>
              <w:jc w:val="left"/>
            </w:pPr>
            <w:r w:rsidRPr="00D54D8F">
              <w:t>1.2.643.5.1.13.13.99.2.24</w:t>
            </w:r>
          </w:p>
        </w:tc>
      </w:tr>
      <w:tr w:rsidR="00811A2B" w:rsidRPr="00D54D8F" w14:paraId="437C5967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96FF" w14:textId="77777777" w:rsidR="00811A2B" w:rsidRPr="00D54D8F" w:rsidRDefault="00811A2B" w:rsidP="00811A2B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9FAA94" w14:textId="77777777" w:rsidR="00811A2B" w:rsidRPr="00D54D8F" w:rsidRDefault="00811A2B" w:rsidP="00811A2B">
            <w:pPr>
              <w:pStyle w:val="phtablecellleft"/>
            </w:pPr>
            <w:r w:rsidRPr="00D54D8F">
              <w:t>Связь смерти с беременностью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9FA5" w14:textId="77777777" w:rsidR="00811A2B" w:rsidRPr="00D54D8F" w:rsidRDefault="00811A2B" w:rsidP="00811A2B">
            <w:pPr>
              <w:pStyle w:val="phtablecellleft"/>
              <w:jc w:val="left"/>
            </w:pPr>
            <w:r w:rsidRPr="00D54D8F">
              <w:t>1.2.643.5.1.13.13.99.2.25</w:t>
            </w:r>
          </w:p>
        </w:tc>
      </w:tr>
      <w:tr w:rsidR="00811A2B" w:rsidRPr="00D54D8F" w14:paraId="24BF11E5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A3CE" w14:textId="77777777" w:rsidR="00811A2B" w:rsidRPr="00D54D8F" w:rsidRDefault="00811A2B" w:rsidP="00811A2B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5ED214" w14:textId="77777777" w:rsidR="00811A2B" w:rsidRPr="00D54D8F" w:rsidRDefault="00811A2B" w:rsidP="00811A2B">
            <w:pPr>
              <w:pStyle w:val="phtablecellleft"/>
            </w:pPr>
            <w:r w:rsidRPr="00D54D8F">
              <w:t>Документы, удостоверяющие личность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249B" w14:textId="77777777" w:rsidR="00811A2B" w:rsidRPr="00D54D8F" w:rsidRDefault="00811A2B" w:rsidP="00811A2B">
            <w:pPr>
              <w:pStyle w:val="phtablecellleft"/>
              <w:jc w:val="left"/>
            </w:pPr>
            <w:r w:rsidRPr="00D54D8F">
              <w:t>1.2.643.5.1.13.13.99.2.48</w:t>
            </w:r>
          </w:p>
        </w:tc>
      </w:tr>
      <w:tr w:rsidR="00811A2B" w:rsidRPr="00D54D8F" w14:paraId="7F09FD38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38BB" w14:textId="77777777" w:rsidR="00811A2B" w:rsidRPr="00D54D8F" w:rsidRDefault="00811A2B" w:rsidP="00811A2B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092E42" w14:textId="77777777" w:rsidR="00811A2B" w:rsidRPr="00D54D8F" w:rsidRDefault="00811A2B" w:rsidP="00811A2B">
            <w:pPr>
              <w:pStyle w:val="phtablecellleft"/>
            </w:pPr>
            <w:r w:rsidRPr="00D54D8F">
              <w:t>Тип места рождения ребёнка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406906" w14:textId="77777777" w:rsidR="00811A2B" w:rsidRPr="00D54D8F" w:rsidRDefault="00811A2B" w:rsidP="00811A2B">
            <w:pPr>
              <w:pStyle w:val="phtablecellleft"/>
            </w:pPr>
            <w:r w:rsidRPr="00D54D8F">
              <w:t>1.2.643.5.1.13.13.99.2.30</w:t>
            </w:r>
          </w:p>
        </w:tc>
      </w:tr>
      <w:tr w:rsidR="00811A2B" w:rsidRPr="00D54D8F" w14:paraId="38E370DB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38B7" w14:textId="77777777" w:rsidR="00811A2B" w:rsidRPr="00D54D8F" w:rsidRDefault="00811A2B" w:rsidP="00811A2B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40A98E" w14:textId="77777777" w:rsidR="00811A2B" w:rsidRPr="00D54D8F" w:rsidRDefault="00811A2B" w:rsidP="00811A2B">
            <w:pPr>
              <w:pStyle w:val="phtablecellleft"/>
            </w:pPr>
            <w:r w:rsidRPr="00D54D8F">
              <w:t>Исход родов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B5AE10" w14:textId="77777777" w:rsidR="00811A2B" w:rsidRPr="00D54D8F" w:rsidRDefault="00811A2B" w:rsidP="00811A2B">
            <w:pPr>
              <w:pStyle w:val="phtablecellleft"/>
            </w:pPr>
            <w:r w:rsidRPr="00D54D8F">
              <w:t>1.2.643.5.1.13.13.99.2.590</w:t>
            </w:r>
          </w:p>
        </w:tc>
      </w:tr>
      <w:tr w:rsidR="00811A2B" w:rsidRPr="00D54D8F" w14:paraId="1E87B56D" w14:textId="77777777" w:rsidTr="00811A2B">
        <w:trPr>
          <w:trHeight w:val="24"/>
        </w:trPr>
        <w:tc>
          <w:tcPr>
            <w:tcW w:w="110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D619F" w14:textId="77777777" w:rsidR="00811A2B" w:rsidRPr="00D54D8F" w:rsidRDefault="00811A2B" w:rsidP="00811A2B">
            <w:pPr>
              <w:pStyle w:val="phtableorderlist1"/>
            </w:pPr>
          </w:p>
        </w:tc>
        <w:tc>
          <w:tcPr>
            <w:tcW w:w="18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46BEFE" w14:textId="77777777" w:rsidR="00811A2B" w:rsidRPr="00D54D8F" w:rsidRDefault="00811A2B" w:rsidP="00811A2B">
            <w:pPr>
              <w:pStyle w:val="phtablecellleft"/>
            </w:pPr>
            <w:r w:rsidRPr="00D54D8F">
              <w:t>Наступление летального исхода относительно времени родов</w:t>
            </w:r>
          </w:p>
        </w:tc>
        <w:tc>
          <w:tcPr>
            <w:tcW w:w="200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19F2E3" w14:textId="77777777" w:rsidR="00811A2B" w:rsidRPr="00D54D8F" w:rsidRDefault="00811A2B" w:rsidP="00811A2B">
            <w:pPr>
              <w:pStyle w:val="phtablecellleft"/>
            </w:pPr>
            <w:r w:rsidRPr="00D54D8F">
              <w:t>1.2.643.5.1.13.13.99.2.589</w:t>
            </w:r>
          </w:p>
        </w:tc>
      </w:tr>
      <w:tr w:rsidR="00811A2B" w:rsidRPr="00D54D8F" w14:paraId="29323764" w14:textId="77777777" w:rsidTr="00811A2B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CA99" w14:textId="77777777" w:rsidR="00811A2B" w:rsidRPr="00D54D8F" w:rsidRDefault="00811A2B" w:rsidP="00811A2B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342BAA" w14:textId="0C8B5760" w:rsidR="00811A2B" w:rsidRPr="00D54D8F" w:rsidRDefault="00811A2B" w:rsidP="00811A2B">
            <w:pPr>
              <w:pStyle w:val="phtablecellleft"/>
              <w:rPr>
                <w:szCs w:val="24"/>
              </w:rPr>
            </w:pPr>
            <w:r w:rsidRPr="00D54D8F">
              <w:rPr>
                <w:szCs w:val="24"/>
              </w:rPr>
              <w:t>ВИМИС. Место наблюдения беременной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2208" w14:textId="1C3C0B55" w:rsidR="00811A2B" w:rsidRPr="00D54D8F" w:rsidRDefault="00811A2B" w:rsidP="00811A2B">
            <w:pPr>
              <w:pStyle w:val="phtablecellleft"/>
              <w:rPr>
                <w:szCs w:val="24"/>
                <w:vertAlign w:val="superscript"/>
              </w:rPr>
            </w:pPr>
            <w:r w:rsidRPr="00D54D8F">
              <w:rPr>
                <w:szCs w:val="24"/>
              </w:rPr>
              <w:t>1.2.643.5.1.13.13.99.2.663</w:t>
            </w:r>
          </w:p>
        </w:tc>
      </w:tr>
      <w:tr w:rsidR="00811A2B" w:rsidRPr="00D54D8F" w14:paraId="4C1D586D" w14:textId="77777777" w:rsidTr="00811A2B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0CC" w14:textId="77777777" w:rsidR="00811A2B" w:rsidRPr="00D54D8F" w:rsidRDefault="00811A2B" w:rsidP="00811A2B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EDD0F1" w14:textId="468B88FB" w:rsidR="00811A2B" w:rsidRPr="00D54D8F" w:rsidRDefault="00811A2B" w:rsidP="00811A2B">
            <w:pPr>
              <w:pStyle w:val="phtablecellleft"/>
              <w:rPr>
                <w:szCs w:val="24"/>
              </w:rPr>
            </w:pPr>
            <w:r w:rsidRPr="00D54D8F">
              <w:rPr>
                <w:szCs w:val="24"/>
              </w:rPr>
              <w:t>ВИМИС. Степень риска у беременной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7530" w14:textId="7212DB80" w:rsidR="00811A2B" w:rsidRPr="00D54D8F" w:rsidRDefault="00811A2B" w:rsidP="00811A2B">
            <w:pPr>
              <w:pStyle w:val="phtablecellleft"/>
              <w:rPr>
                <w:szCs w:val="24"/>
              </w:rPr>
            </w:pPr>
            <w:r w:rsidRPr="00D54D8F">
              <w:rPr>
                <w:szCs w:val="24"/>
              </w:rPr>
              <w:t>1.2.643.5.1.13.13.99.2.675</w:t>
            </w:r>
          </w:p>
        </w:tc>
      </w:tr>
      <w:tr w:rsidR="00811A2B" w:rsidRPr="00D54D8F" w14:paraId="117E3A52" w14:textId="77777777" w:rsidTr="00811A2B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AF6" w14:textId="77777777" w:rsidR="00811A2B" w:rsidRPr="00D54D8F" w:rsidRDefault="00811A2B" w:rsidP="00811A2B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3ADF48" w14:textId="587BA0EE" w:rsidR="00811A2B" w:rsidRPr="00D54D8F" w:rsidRDefault="00811A2B" w:rsidP="00811A2B">
            <w:pPr>
              <w:pStyle w:val="phtablecellleft"/>
              <w:rPr>
                <w:szCs w:val="24"/>
              </w:rPr>
            </w:pPr>
            <w:r w:rsidRPr="00D54D8F">
              <w:rPr>
                <w:szCs w:val="24"/>
              </w:rPr>
              <w:t>ВИМИС. Расположение плаценты по отношению к шейке матки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A4AB" w14:textId="19D9A5CD" w:rsidR="00811A2B" w:rsidRPr="00D54D8F" w:rsidRDefault="00811A2B" w:rsidP="00811A2B">
            <w:pPr>
              <w:pStyle w:val="phtablecellleft"/>
              <w:rPr>
                <w:szCs w:val="24"/>
              </w:rPr>
            </w:pPr>
            <w:r w:rsidRPr="00D54D8F">
              <w:rPr>
                <w:szCs w:val="24"/>
              </w:rPr>
              <w:t>1.2.643.5.1.13.13.99.2.668</w:t>
            </w:r>
          </w:p>
        </w:tc>
      </w:tr>
      <w:tr w:rsidR="00811A2B" w:rsidRPr="00D54D8F" w14:paraId="40DA092F" w14:textId="77777777" w:rsidTr="00811A2B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1B8E" w14:textId="77777777" w:rsidR="00811A2B" w:rsidRPr="00D54D8F" w:rsidRDefault="00811A2B" w:rsidP="00811A2B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7DE02A" w14:textId="4DBA6D0F" w:rsidR="00811A2B" w:rsidRPr="00D54D8F" w:rsidRDefault="00811A2B" w:rsidP="00811A2B">
            <w:pPr>
              <w:pStyle w:val="phtablecellleft"/>
              <w:rPr>
                <w:szCs w:val="24"/>
              </w:rPr>
            </w:pPr>
            <w:r w:rsidRPr="00D54D8F">
              <w:rPr>
                <w:szCs w:val="24"/>
              </w:rPr>
              <w:t>ВИМИС. Степень миопии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D9355" w14:textId="03F6AC26" w:rsidR="00811A2B" w:rsidRPr="00D54D8F" w:rsidRDefault="00811A2B" w:rsidP="00811A2B">
            <w:pPr>
              <w:pStyle w:val="phtablecellleft"/>
              <w:rPr>
                <w:szCs w:val="24"/>
              </w:rPr>
            </w:pPr>
            <w:r w:rsidRPr="00D54D8F">
              <w:rPr>
                <w:szCs w:val="24"/>
              </w:rPr>
              <w:t>1.2.643.5.1.13.13.99.2.674</w:t>
            </w:r>
          </w:p>
        </w:tc>
      </w:tr>
      <w:tr w:rsidR="00811A2B" w:rsidRPr="00D54D8F" w14:paraId="10823173" w14:textId="77777777" w:rsidTr="00811A2B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F19BC" w14:textId="77777777" w:rsidR="00811A2B" w:rsidRPr="00D54D8F" w:rsidRDefault="00811A2B" w:rsidP="00811A2B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AAE39C" w14:textId="2936DD29" w:rsidR="00811A2B" w:rsidRPr="00D54D8F" w:rsidRDefault="00811A2B" w:rsidP="00811A2B">
            <w:pPr>
              <w:pStyle w:val="phtablecellleft"/>
              <w:rPr>
                <w:szCs w:val="24"/>
              </w:rPr>
            </w:pPr>
            <w:r w:rsidRPr="00D54D8F">
              <w:rPr>
                <w:szCs w:val="24"/>
              </w:rPr>
              <w:t>ВИМИС. Степень сужения таза у беременной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DF38" w14:textId="38CF3FF1" w:rsidR="00811A2B" w:rsidRPr="00D54D8F" w:rsidRDefault="00811A2B" w:rsidP="00811A2B">
            <w:pPr>
              <w:pStyle w:val="phtablecellleft"/>
              <w:rPr>
                <w:szCs w:val="24"/>
              </w:rPr>
            </w:pPr>
            <w:r w:rsidRPr="00D54D8F">
              <w:rPr>
                <w:szCs w:val="24"/>
              </w:rPr>
              <w:t>1.2.643.5.1.13.13.99.2.676</w:t>
            </w:r>
          </w:p>
        </w:tc>
      </w:tr>
      <w:tr w:rsidR="00811A2B" w:rsidRPr="00D54D8F" w14:paraId="173CD245" w14:textId="77777777" w:rsidTr="00811A2B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08BDB" w14:textId="77777777" w:rsidR="00811A2B" w:rsidRPr="00D54D8F" w:rsidRDefault="00811A2B" w:rsidP="00811A2B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9240CD" w14:textId="05CDC66C" w:rsidR="00811A2B" w:rsidRPr="00D54D8F" w:rsidRDefault="00811A2B" w:rsidP="00811A2B">
            <w:pPr>
              <w:pStyle w:val="phtablecellleft"/>
              <w:rPr>
                <w:szCs w:val="24"/>
              </w:rPr>
            </w:pPr>
            <w:r w:rsidRPr="00355DAC">
              <w:rPr>
                <w:szCs w:val="24"/>
              </w:rPr>
              <w:t>ВИМИС. Степени задержки внутриутробного роста плода (ЗВРП)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D60F" w14:textId="5854EEA7" w:rsidR="00811A2B" w:rsidRPr="00D54D8F" w:rsidRDefault="00811A2B" w:rsidP="00811A2B">
            <w:pPr>
              <w:pStyle w:val="phtablecellleft"/>
              <w:rPr>
                <w:szCs w:val="24"/>
              </w:rPr>
            </w:pPr>
            <w:r w:rsidRPr="00355DAC">
              <w:rPr>
                <w:szCs w:val="24"/>
              </w:rPr>
              <w:t>1.2.643.5.1.13.13.99.2.673</w:t>
            </w:r>
          </w:p>
        </w:tc>
      </w:tr>
      <w:tr w:rsidR="00811A2B" w:rsidRPr="00D54D8F" w14:paraId="3857A374" w14:textId="77777777" w:rsidTr="00811A2B">
        <w:trPr>
          <w:trHeight w:val="485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D4E7" w14:textId="77777777" w:rsidR="00811A2B" w:rsidRPr="00D54D8F" w:rsidRDefault="00811A2B" w:rsidP="00811A2B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8790BE" w14:textId="5D32A6DA" w:rsidR="00811A2B" w:rsidRPr="00D54D8F" w:rsidRDefault="00811A2B" w:rsidP="00811A2B">
            <w:pPr>
              <w:pStyle w:val="phtablecellleft"/>
              <w:rPr>
                <w:szCs w:val="24"/>
              </w:rPr>
            </w:pPr>
            <w:r w:rsidRPr="00D54D8F">
              <w:rPr>
                <w:szCs w:val="24"/>
              </w:rPr>
              <w:t>ВИМИС. Количество околоплодных вод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6F04" w14:textId="7B37ED2F" w:rsidR="00811A2B" w:rsidRPr="00D54D8F" w:rsidRDefault="00811A2B" w:rsidP="00811A2B">
            <w:pPr>
              <w:pStyle w:val="phtablecellleft"/>
              <w:rPr>
                <w:szCs w:val="24"/>
              </w:rPr>
            </w:pPr>
            <w:r w:rsidRPr="00D54D8F">
              <w:rPr>
                <w:szCs w:val="24"/>
              </w:rPr>
              <w:t>1.2.643.5.1.13.13.99.2.662</w:t>
            </w:r>
          </w:p>
        </w:tc>
      </w:tr>
      <w:tr w:rsidR="00811A2B" w:rsidRPr="00D54D8F" w14:paraId="1F4CF692" w14:textId="77777777" w:rsidTr="00811A2B">
        <w:trPr>
          <w:trHeight w:val="485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A43B2" w14:textId="77777777" w:rsidR="00811A2B" w:rsidRPr="00D54D8F" w:rsidRDefault="00811A2B" w:rsidP="00811A2B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43C48E" w14:textId="55CB2CA7" w:rsidR="00811A2B" w:rsidRPr="00D54D8F" w:rsidRDefault="00811A2B" w:rsidP="00811A2B">
            <w:pPr>
              <w:pStyle w:val="phtablecellleft"/>
              <w:rPr>
                <w:szCs w:val="24"/>
              </w:rPr>
            </w:pPr>
            <w:r w:rsidRPr="00355DAC">
              <w:rPr>
                <w:szCs w:val="24"/>
              </w:rPr>
              <w:t>ВИМИС. Форма таза у беременной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83A9A" w14:textId="063125A8" w:rsidR="00811A2B" w:rsidRPr="00D54D8F" w:rsidRDefault="00811A2B" w:rsidP="00811A2B">
            <w:pPr>
              <w:pStyle w:val="phtablecellleft"/>
              <w:rPr>
                <w:szCs w:val="24"/>
              </w:rPr>
            </w:pPr>
            <w:r w:rsidRPr="00355DAC">
              <w:rPr>
                <w:szCs w:val="24"/>
              </w:rPr>
              <w:t>1.2.643.5.1.13.13.99.2.680</w:t>
            </w:r>
          </w:p>
        </w:tc>
      </w:tr>
      <w:tr w:rsidR="00811A2B" w:rsidRPr="00D54D8F" w14:paraId="5D7E2C6B" w14:textId="77777777" w:rsidTr="00811A2B">
        <w:trPr>
          <w:trHeight w:val="98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590F" w14:textId="77777777" w:rsidR="00811A2B" w:rsidRPr="00D54D8F" w:rsidRDefault="00811A2B" w:rsidP="00811A2B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334599" w14:textId="2B931BD0" w:rsidR="00811A2B" w:rsidRPr="00D54D8F" w:rsidRDefault="00811A2B" w:rsidP="00811A2B">
            <w:pPr>
              <w:pStyle w:val="phtablecellleft"/>
              <w:rPr>
                <w:szCs w:val="24"/>
              </w:rPr>
            </w:pPr>
            <w:r w:rsidRPr="00D54D8F">
              <w:rPr>
                <w:szCs w:val="24"/>
              </w:rPr>
              <w:t>Характер течения заболевания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204C7" w14:textId="459EB83A" w:rsidR="00811A2B" w:rsidRPr="00D54D8F" w:rsidRDefault="00811A2B" w:rsidP="00811A2B">
            <w:pPr>
              <w:pStyle w:val="phtablecellleft"/>
              <w:rPr>
                <w:szCs w:val="24"/>
              </w:rPr>
            </w:pPr>
            <w:r w:rsidRPr="00D54D8F">
              <w:rPr>
                <w:szCs w:val="24"/>
              </w:rPr>
              <w:t>1.2.643.5.1.13.13.11.1062</w:t>
            </w:r>
          </w:p>
        </w:tc>
      </w:tr>
      <w:tr w:rsidR="00811A2B" w:rsidRPr="00D54D8F" w14:paraId="3AD0812D" w14:textId="77777777" w:rsidTr="00811A2B">
        <w:trPr>
          <w:trHeight w:val="485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F4E3" w14:textId="77777777" w:rsidR="00811A2B" w:rsidRPr="00D54D8F" w:rsidRDefault="00811A2B" w:rsidP="00811A2B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19783" w14:textId="750E75B7" w:rsidR="00811A2B" w:rsidRPr="00D54D8F" w:rsidRDefault="00811A2B" w:rsidP="00811A2B">
            <w:pPr>
              <w:pStyle w:val="phtablecellleft"/>
              <w:rPr>
                <w:szCs w:val="24"/>
              </w:rPr>
            </w:pPr>
            <w:r w:rsidRPr="00D54D8F">
              <w:rPr>
                <w:szCs w:val="24"/>
              </w:rPr>
              <w:t>ВИМИС. Степень тяжести анемии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3768" w14:textId="46C6D5DB" w:rsidR="00811A2B" w:rsidRPr="00D54D8F" w:rsidRDefault="00811A2B" w:rsidP="00811A2B">
            <w:pPr>
              <w:pStyle w:val="phtablecellleft"/>
              <w:rPr>
                <w:szCs w:val="24"/>
              </w:rPr>
            </w:pPr>
            <w:r w:rsidRPr="00D54D8F">
              <w:rPr>
                <w:szCs w:val="24"/>
              </w:rPr>
              <w:t>1.2.643.5.1.13.13.99.2.677</w:t>
            </w:r>
          </w:p>
        </w:tc>
      </w:tr>
      <w:tr w:rsidR="00811A2B" w:rsidRPr="00D54D8F" w14:paraId="55E44D50" w14:textId="77777777" w:rsidTr="00811A2B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6081" w14:textId="77777777" w:rsidR="00811A2B" w:rsidRPr="00D54D8F" w:rsidRDefault="00811A2B" w:rsidP="00811A2B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9B27CE" w14:textId="55070D72" w:rsidR="00811A2B" w:rsidRPr="00D54D8F" w:rsidRDefault="00811A2B" w:rsidP="00811A2B">
            <w:pPr>
              <w:pStyle w:val="phtablecellleft"/>
              <w:rPr>
                <w:szCs w:val="24"/>
              </w:rPr>
            </w:pPr>
            <w:r w:rsidRPr="00D54D8F">
              <w:rPr>
                <w:szCs w:val="24"/>
              </w:rPr>
              <w:t>ВИМИС. Резус-фактор плода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D5E4" w14:textId="0A9BB4EB" w:rsidR="00811A2B" w:rsidRPr="00D54D8F" w:rsidRDefault="00811A2B" w:rsidP="00811A2B">
            <w:pPr>
              <w:pStyle w:val="phtablecellleft"/>
              <w:rPr>
                <w:szCs w:val="24"/>
              </w:rPr>
            </w:pPr>
            <w:r w:rsidRPr="00D54D8F">
              <w:rPr>
                <w:szCs w:val="24"/>
              </w:rPr>
              <w:t>1.2.643.5.1.13.13.99.2.670</w:t>
            </w:r>
          </w:p>
        </w:tc>
      </w:tr>
      <w:tr w:rsidR="00811A2B" w:rsidRPr="00D54D8F" w14:paraId="4D61B161" w14:textId="6D4CA636" w:rsidTr="00811A2B">
        <w:trPr>
          <w:trHeight w:val="225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ECD3" w14:textId="6220B182" w:rsidR="00811A2B" w:rsidRPr="00D54D8F" w:rsidRDefault="00811A2B" w:rsidP="00811A2B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6830AC" w14:textId="1278616F" w:rsidR="00811A2B" w:rsidRPr="00D54D8F" w:rsidRDefault="00811A2B" w:rsidP="00811A2B">
            <w:pPr>
              <w:pStyle w:val="phtablecellleft"/>
              <w:rPr>
                <w:szCs w:val="24"/>
              </w:rPr>
            </w:pPr>
            <w:r w:rsidRPr="00D54D8F">
              <w:rPr>
                <w:szCs w:val="24"/>
              </w:rPr>
              <w:t>Статус выполнения медицинской услуги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FE0B" w14:textId="2F3E8C6F" w:rsidR="00811A2B" w:rsidRPr="00D54D8F" w:rsidRDefault="00811A2B" w:rsidP="00811A2B">
            <w:pPr>
              <w:pStyle w:val="phtablecellleft"/>
              <w:rPr>
                <w:szCs w:val="24"/>
              </w:rPr>
            </w:pPr>
            <w:r w:rsidRPr="00D54D8F">
              <w:rPr>
                <w:szCs w:val="24"/>
              </w:rPr>
              <w:t>1.2.643.5.1.13.13.99.2.350</w:t>
            </w:r>
          </w:p>
        </w:tc>
      </w:tr>
      <w:tr w:rsidR="00811A2B" w:rsidRPr="00D54D8F" w14:paraId="47FA40BF" w14:textId="77777777" w:rsidTr="00811A2B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EB7B9" w14:textId="77777777" w:rsidR="00811A2B" w:rsidRPr="00D54D8F" w:rsidRDefault="00811A2B" w:rsidP="00811A2B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3AF3BE" w14:textId="0D9E3F24" w:rsidR="00811A2B" w:rsidRPr="00D54D8F" w:rsidRDefault="00811A2B" w:rsidP="00811A2B">
            <w:pPr>
              <w:pStyle w:val="phtablecellleft"/>
              <w:rPr>
                <w:szCs w:val="24"/>
              </w:rPr>
            </w:pPr>
            <w:r w:rsidRPr="00D54D8F">
              <w:rPr>
                <w:szCs w:val="24"/>
              </w:rPr>
              <w:t>ВИМИС. Вид вскармливания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C16D" w14:textId="0AE90021" w:rsidR="00811A2B" w:rsidRPr="00D54D8F" w:rsidRDefault="00811A2B" w:rsidP="00811A2B">
            <w:pPr>
              <w:pStyle w:val="phtablecellleft"/>
              <w:rPr>
                <w:szCs w:val="24"/>
              </w:rPr>
            </w:pPr>
            <w:r w:rsidRPr="00D54D8F">
              <w:rPr>
                <w:szCs w:val="24"/>
              </w:rPr>
              <w:t>1.2.643.5.1.13.13.99.2.681</w:t>
            </w:r>
          </w:p>
        </w:tc>
      </w:tr>
      <w:tr w:rsidR="00811A2B" w:rsidRPr="00D54D8F" w14:paraId="0BCA08F5" w14:textId="77777777" w:rsidTr="00811A2B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31E7" w14:textId="77777777" w:rsidR="00811A2B" w:rsidRPr="00D54D8F" w:rsidRDefault="00811A2B" w:rsidP="00811A2B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E356BE" w14:textId="5CEBA331" w:rsidR="00811A2B" w:rsidRPr="00D54D8F" w:rsidRDefault="00811A2B" w:rsidP="00811A2B">
            <w:pPr>
              <w:pStyle w:val="phtablecellleft"/>
              <w:rPr>
                <w:szCs w:val="24"/>
              </w:rPr>
            </w:pPr>
            <w:r w:rsidRPr="007C32ED">
              <w:rPr>
                <w:szCs w:val="24"/>
              </w:rPr>
              <w:t>ДС. Прививки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791C" w14:textId="3B801530" w:rsidR="00811A2B" w:rsidRPr="00D54D8F" w:rsidRDefault="00811A2B" w:rsidP="00811A2B">
            <w:pPr>
              <w:pStyle w:val="phtablecellleft"/>
              <w:rPr>
                <w:szCs w:val="24"/>
              </w:rPr>
            </w:pPr>
            <w:r w:rsidRPr="007C32ED">
              <w:rPr>
                <w:szCs w:val="24"/>
              </w:rPr>
              <w:t>1.2.643.5.1.13.13.99.2.393</w:t>
            </w:r>
          </w:p>
        </w:tc>
      </w:tr>
      <w:tr w:rsidR="00811A2B" w:rsidRPr="00D54D8F" w14:paraId="15E07F71" w14:textId="77777777" w:rsidTr="00811A2B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D42F" w14:textId="77777777" w:rsidR="00811A2B" w:rsidRPr="00D54D8F" w:rsidRDefault="00811A2B" w:rsidP="00811A2B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BCA87" w14:textId="73680FE9" w:rsidR="00811A2B" w:rsidRPr="007C32ED" w:rsidRDefault="00811A2B" w:rsidP="00811A2B">
            <w:pPr>
              <w:pStyle w:val="phtablecellleft"/>
              <w:rPr>
                <w:szCs w:val="24"/>
              </w:rPr>
            </w:pPr>
            <w:r w:rsidRPr="0059153A">
              <w:t>Виды медицинских изделий, имплантируемых в организм человека, и иных устройств для пациентов с ограниченными возможностями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8F1F" w14:textId="7A376470" w:rsidR="00811A2B" w:rsidRPr="007C32ED" w:rsidRDefault="00811A2B" w:rsidP="00811A2B">
            <w:pPr>
              <w:pStyle w:val="phtablecellleft"/>
              <w:rPr>
                <w:szCs w:val="24"/>
              </w:rPr>
            </w:pPr>
            <w:r w:rsidRPr="0059153A">
              <w:t>1.2.643.5.1.13.13.11.1079</w:t>
            </w:r>
          </w:p>
        </w:tc>
      </w:tr>
      <w:tr w:rsidR="00811A2B" w:rsidRPr="00D54D8F" w14:paraId="3E25E0E7" w14:textId="77777777" w:rsidTr="00811A2B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B8B8" w14:textId="77777777" w:rsidR="00811A2B" w:rsidRPr="00D54D8F" w:rsidRDefault="00811A2B" w:rsidP="00811A2B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4D14" w14:textId="6939F095" w:rsidR="00811A2B" w:rsidRPr="007C32ED" w:rsidRDefault="00811A2B" w:rsidP="00811A2B">
            <w:pPr>
              <w:pStyle w:val="phtablecellleft"/>
              <w:rPr>
                <w:szCs w:val="24"/>
              </w:rPr>
            </w:pPr>
            <w:r w:rsidRPr="004B12BE">
              <w:t>Выявленные патологии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B0D6" w14:textId="6ECF7BDD" w:rsidR="00811A2B" w:rsidRPr="007C32ED" w:rsidRDefault="00811A2B" w:rsidP="00811A2B">
            <w:pPr>
              <w:pStyle w:val="phtablecellleft"/>
              <w:rPr>
                <w:szCs w:val="24"/>
              </w:rPr>
            </w:pPr>
            <w:r w:rsidRPr="004B12BE">
              <w:t>1.2.643.5.1.13.13.11.1473</w:t>
            </w:r>
          </w:p>
        </w:tc>
      </w:tr>
      <w:tr w:rsidR="006B7B1B" w:rsidRPr="00D54D8F" w14:paraId="20858AFC" w14:textId="77777777" w:rsidTr="005C1D37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C321" w14:textId="77777777" w:rsidR="006B7B1B" w:rsidRPr="00D54D8F" w:rsidRDefault="006B7B1B" w:rsidP="006B7B1B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BE7A" w14:textId="22B2E5C5" w:rsidR="006B7B1B" w:rsidRPr="007C32ED" w:rsidRDefault="006B7B1B" w:rsidP="006B7B1B">
            <w:pPr>
              <w:pStyle w:val="phtablecellleft"/>
              <w:rPr>
                <w:szCs w:val="24"/>
              </w:rPr>
            </w:pPr>
            <w:r w:rsidRPr="0091110E">
              <w:t>Тип родственной связи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20F7" w14:textId="442571E9" w:rsidR="006B7B1B" w:rsidRPr="007C32ED" w:rsidRDefault="006B7B1B" w:rsidP="006B7B1B">
            <w:pPr>
              <w:pStyle w:val="phtablecellleft"/>
              <w:rPr>
                <w:szCs w:val="24"/>
              </w:rPr>
            </w:pPr>
            <w:r w:rsidRPr="0091110E">
              <w:t>1.2.643.5.1.13.13.11.1021</w:t>
            </w:r>
          </w:p>
        </w:tc>
      </w:tr>
      <w:tr w:rsidR="00095636" w:rsidRPr="00D54D8F" w14:paraId="57638FAA" w14:textId="77777777" w:rsidTr="005C1D37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864AB" w14:textId="77777777" w:rsidR="00095636" w:rsidRPr="00D54D8F" w:rsidRDefault="00095636" w:rsidP="00095636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B0BD" w14:textId="7AA6B94A" w:rsidR="00095636" w:rsidRPr="007C32ED" w:rsidRDefault="00095636" w:rsidP="00095636">
            <w:pPr>
              <w:pStyle w:val="phtablecellleft"/>
              <w:rPr>
                <w:szCs w:val="24"/>
              </w:rPr>
            </w:pPr>
            <w:r w:rsidRPr="00873E18">
              <w:t>Виды полиса ОМС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1A79" w14:textId="691F518D" w:rsidR="00095636" w:rsidRPr="007C32ED" w:rsidRDefault="00095636" w:rsidP="00095636">
            <w:pPr>
              <w:pStyle w:val="phtablecellleft"/>
              <w:rPr>
                <w:szCs w:val="24"/>
              </w:rPr>
            </w:pPr>
            <w:r w:rsidRPr="00873E18">
              <w:t>Виды полиса ОМС</w:t>
            </w:r>
          </w:p>
        </w:tc>
      </w:tr>
      <w:tr w:rsidR="00095636" w:rsidRPr="00D54D8F" w14:paraId="1108BF3D" w14:textId="77777777" w:rsidTr="005C1D37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7D93" w14:textId="77777777" w:rsidR="00095636" w:rsidRPr="00D54D8F" w:rsidRDefault="00095636" w:rsidP="00095636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5DA7" w14:textId="538C891D" w:rsidR="00095636" w:rsidRPr="007C32ED" w:rsidRDefault="00095636" w:rsidP="00095636">
            <w:pPr>
              <w:pStyle w:val="phtablecellleft"/>
              <w:rPr>
                <w:szCs w:val="24"/>
              </w:rPr>
            </w:pPr>
            <w:r w:rsidRPr="006922F7">
              <w:t>Источники оплаты медицинской помощи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7CB4" w14:textId="5175071C" w:rsidR="00095636" w:rsidRPr="007C32ED" w:rsidRDefault="00095636" w:rsidP="00095636">
            <w:pPr>
              <w:pStyle w:val="phtablecellleft"/>
              <w:rPr>
                <w:szCs w:val="24"/>
              </w:rPr>
            </w:pPr>
            <w:r w:rsidRPr="006922F7">
              <w:t>1.2.643.5.1.13.13.11.1039</w:t>
            </w:r>
          </w:p>
        </w:tc>
      </w:tr>
      <w:tr w:rsidR="00095636" w:rsidRPr="00D54D8F" w14:paraId="1C557E50" w14:textId="77777777" w:rsidTr="005C1D37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3FCF" w14:textId="77777777" w:rsidR="00095636" w:rsidRPr="00D54D8F" w:rsidRDefault="00095636" w:rsidP="00095636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B081" w14:textId="71B7719A" w:rsidR="00095636" w:rsidRPr="007C32ED" w:rsidRDefault="00095636" w:rsidP="00095636">
            <w:pPr>
              <w:pStyle w:val="phtablecellleft"/>
              <w:rPr>
                <w:szCs w:val="24"/>
              </w:rPr>
            </w:pPr>
            <w:r w:rsidRPr="00AA12BD">
              <w:t>Единицы измерения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62991" w14:textId="258E032E" w:rsidR="00095636" w:rsidRPr="007C32ED" w:rsidRDefault="00095636" w:rsidP="00095636">
            <w:pPr>
              <w:pStyle w:val="phtablecellleft"/>
              <w:rPr>
                <w:szCs w:val="24"/>
              </w:rPr>
            </w:pPr>
            <w:r w:rsidRPr="00AA12BD">
              <w:t>1.2.643.5.1.13.13.11.1358</w:t>
            </w:r>
          </w:p>
        </w:tc>
      </w:tr>
      <w:tr w:rsidR="00095636" w:rsidRPr="00D54D8F" w14:paraId="6D5E8FE2" w14:textId="77777777" w:rsidTr="005C1D37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1204A" w14:textId="77777777" w:rsidR="00095636" w:rsidRPr="00D54D8F" w:rsidRDefault="00095636" w:rsidP="00095636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9DE9" w14:textId="4FA64FEB" w:rsidR="00095636" w:rsidRPr="007C32ED" w:rsidRDefault="00095636" w:rsidP="00095636">
            <w:pPr>
              <w:pStyle w:val="phtablecellleft"/>
              <w:rPr>
                <w:szCs w:val="24"/>
              </w:rPr>
            </w:pPr>
            <w:r w:rsidRPr="009029FD">
              <w:t xml:space="preserve"> Группы хирургических операций, проводимых в стационаре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C41F" w14:textId="3A54BF91" w:rsidR="00095636" w:rsidRPr="007C32ED" w:rsidRDefault="00095636" w:rsidP="00095636">
            <w:pPr>
              <w:pStyle w:val="phtablecellleft"/>
              <w:rPr>
                <w:szCs w:val="24"/>
              </w:rPr>
            </w:pPr>
            <w:r w:rsidRPr="009029FD">
              <w:t>1.2.643.5.1.13.13.11.1359</w:t>
            </w:r>
          </w:p>
        </w:tc>
      </w:tr>
      <w:tr w:rsidR="00095636" w:rsidRPr="00D54D8F" w14:paraId="13E4FDB8" w14:textId="77777777" w:rsidTr="005C1D37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021C" w14:textId="77777777" w:rsidR="00095636" w:rsidRPr="00D54D8F" w:rsidRDefault="00095636" w:rsidP="00095636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4EE06" w14:textId="4F1D53A5" w:rsidR="00095636" w:rsidRPr="007C32ED" w:rsidRDefault="00095636" w:rsidP="00095636">
            <w:pPr>
              <w:pStyle w:val="phtablecellleft"/>
              <w:rPr>
                <w:szCs w:val="24"/>
              </w:rPr>
            </w:pPr>
            <w:r w:rsidRPr="004E2E18">
              <w:t>Исходы госпитализации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2DC7" w14:textId="331EB72F" w:rsidR="00095636" w:rsidRPr="007C32ED" w:rsidRDefault="00095636" w:rsidP="00095636">
            <w:pPr>
              <w:pStyle w:val="phtablecellleft"/>
              <w:rPr>
                <w:szCs w:val="24"/>
              </w:rPr>
            </w:pPr>
            <w:r w:rsidRPr="004E2E18">
              <w:t>1.2.643.5.1.13.13.11.1470</w:t>
            </w:r>
          </w:p>
        </w:tc>
      </w:tr>
      <w:tr w:rsidR="00305218" w:rsidRPr="00D54D8F" w14:paraId="416CD40F" w14:textId="77777777" w:rsidTr="005C1D37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4E26" w14:textId="77777777" w:rsidR="00305218" w:rsidRPr="00D54D8F" w:rsidRDefault="00305218" w:rsidP="00305218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89F93E" w14:textId="27221CB8" w:rsidR="00305218" w:rsidRPr="007C32ED" w:rsidRDefault="00305218" w:rsidP="00305218">
            <w:pPr>
              <w:pStyle w:val="phtablecellleft"/>
              <w:rPr>
                <w:szCs w:val="2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Алфавитный указатель к Международной статистической классификации болезней и проблем, связанных со здоровьем (10-й пересмотр, том 3)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2BBFDF" w14:textId="62B49349" w:rsidR="00305218" w:rsidRPr="007C32ED" w:rsidRDefault="00305218" w:rsidP="00305218">
            <w:pPr>
              <w:pStyle w:val="phtablecellleft"/>
              <w:rPr>
                <w:szCs w:val="2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1.2.643.5.1.13.13.11.1489</w:t>
            </w:r>
          </w:p>
        </w:tc>
      </w:tr>
      <w:tr w:rsidR="003D79F0" w:rsidRPr="00D54D8F" w14:paraId="470EB4DF" w14:textId="77777777" w:rsidTr="005C1D37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12BB" w14:textId="77777777" w:rsidR="003D79F0" w:rsidRPr="00D54D8F" w:rsidRDefault="003D79F0" w:rsidP="003D79F0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3A1E" w14:textId="5047BCC4" w:rsidR="003D79F0" w:rsidRPr="007C32ED" w:rsidRDefault="003D79F0" w:rsidP="003D79F0">
            <w:pPr>
              <w:pStyle w:val="phtablecellleft"/>
              <w:rPr>
                <w:szCs w:val="24"/>
              </w:rPr>
            </w:pPr>
            <w:r w:rsidRPr="0030413B">
              <w:t>Тип адреса пациента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74D9" w14:textId="6B218AA9" w:rsidR="003D79F0" w:rsidRPr="007C32ED" w:rsidRDefault="003D79F0" w:rsidP="003D79F0">
            <w:pPr>
              <w:pStyle w:val="phtablecellleft"/>
              <w:rPr>
                <w:szCs w:val="24"/>
              </w:rPr>
            </w:pPr>
            <w:r w:rsidRPr="0030413B">
              <w:t>1.2.643.5.1.13.13.11.1504</w:t>
            </w:r>
          </w:p>
        </w:tc>
      </w:tr>
      <w:tr w:rsidR="005E1F3D" w:rsidRPr="00D54D8F" w14:paraId="7B50FEE0" w14:textId="77777777" w:rsidTr="005C1D37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318CF" w14:textId="77777777" w:rsidR="005E1F3D" w:rsidRPr="00D54D8F" w:rsidRDefault="005E1F3D" w:rsidP="005E1F3D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B9BD5" w14:textId="32811FD7" w:rsidR="005E1F3D" w:rsidRPr="007C32ED" w:rsidRDefault="005E1F3D" w:rsidP="005E1F3D">
            <w:pPr>
              <w:pStyle w:val="phtablecellleft"/>
              <w:rPr>
                <w:szCs w:val="24"/>
              </w:rPr>
            </w:pPr>
            <w:r w:rsidRPr="00546115">
              <w:t>Перечень клинических шкал и опросников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2408" w14:textId="1EAF52B3" w:rsidR="005E1F3D" w:rsidRPr="007C32ED" w:rsidRDefault="005E1F3D" w:rsidP="005E1F3D">
            <w:pPr>
              <w:pStyle w:val="phtablecellleft"/>
              <w:rPr>
                <w:szCs w:val="24"/>
              </w:rPr>
            </w:pPr>
            <w:r w:rsidRPr="00546115">
              <w:t>1.2.643.5.1.13.13.11.1514</w:t>
            </w:r>
          </w:p>
        </w:tc>
      </w:tr>
      <w:tr w:rsidR="006B3154" w:rsidRPr="00D54D8F" w14:paraId="65B9CD5C" w14:textId="77777777" w:rsidTr="005C1D37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204D" w14:textId="77777777" w:rsidR="006B3154" w:rsidRPr="00D54D8F" w:rsidRDefault="006B3154" w:rsidP="006B3154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1F08D" w14:textId="646BFD73" w:rsidR="006B3154" w:rsidRPr="007C32ED" w:rsidRDefault="006B3154" w:rsidP="006B3154">
            <w:pPr>
              <w:pStyle w:val="phtablecellleft"/>
              <w:rPr>
                <w:szCs w:val="24"/>
              </w:rPr>
            </w:pPr>
            <w:r w:rsidRPr="008A5750">
              <w:t>Параметры клинических шкал и опросников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5578" w14:textId="1DE72402" w:rsidR="006B3154" w:rsidRPr="007C32ED" w:rsidRDefault="006B3154" w:rsidP="006B3154">
            <w:pPr>
              <w:pStyle w:val="phtablecellleft"/>
              <w:rPr>
                <w:szCs w:val="24"/>
              </w:rPr>
            </w:pPr>
            <w:r w:rsidRPr="008A5750">
              <w:t>1.2.643.5.1.13.13.11.1515</w:t>
            </w:r>
          </w:p>
        </w:tc>
      </w:tr>
      <w:tr w:rsidR="006B3154" w:rsidRPr="00D54D8F" w14:paraId="190C32AF" w14:textId="77777777" w:rsidTr="005C1D37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EA92F" w14:textId="77777777" w:rsidR="006B3154" w:rsidRPr="00D54D8F" w:rsidRDefault="006B3154" w:rsidP="006B3154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D7393" w14:textId="475D2489" w:rsidR="006B3154" w:rsidRPr="007C32ED" w:rsidRDefault="006B3154" w:rsidP="006B3154">
            <w:pPr>
              <w:pStyle w:val="phtablecellleft"/>
              <w:rPr>
                <w:szCs w:val="24"/>
              </w:rPr>
            </w:pPr>
            <w:r w:rsidRPr="008A5750">
              <w:t>Интерпретация результатов оценки по клиническим шкалам и опросникам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9FDA" w14:textId="5B4F845E" w:rsidR="006B3154" w:rsidRPr="007C32ED" w:rsidRDefault="006B3154" w:rsidP="006B3154">
            <w:pPr>
              <w:pStyle w:val="phtablecellleft"/>
              <w:rPr>
                <w:szCs w:val="24"/>
              </w:rPr>
            </w:pPr>
            <w:r w:rsidRPr="008A5750">
              <w:t>1.2.643.5.1.13.13.11.1516</w:t>
            </w:r>
          </w:p>
        </w:tc>
      </w:tr>
      <w:tr w:rsidR="000A624D" w:rsidRPr="00D54D8F" w14:paraId="3F619F4A" w14:textId="77777777" w:rsidTr="005C1D37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4253" w14:textId="77777777" w:rsidR="000A624D" w:rsidRPr="00D54D8F" w:rsidRDefault="000A624D" w:rsidP="000A624D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22738" w14:textId="3CB318BD" w:rsidR="000A624D" w:rsidRPr="007C32ED" w:rsidRDefault="000A624D" w:rsidP="000A624D">
            <w:pPr>
              <w:pStyle w:val="phtablecellleft"/>
              <w:rPr>
                <w:szCs w:val="24"/>
              </w:rPr>
            </w:pPr>
            <w:r w:rsidRPr="00FF354F">
              <w:t>Формы оказания медицинской помощи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6A9C" w14:textId="3DC8E001" w:rsidR="000A624D" w:rsidRPr="007C32ED" w:rsidRDefault="000A624D" w:rsidP="000A624D">
            <w:pPr>
              <w:pStyle w:val="phtablecellleft"/>
              <w:rPr>
                <w:szCs w:val="24"/>
              </w:rPr>
            </w:pPr>
            <w:r w:rsidRPr="00FF354F">
              <w:t>1.2.643.5.1.13.13.11.1551</w:t>
            </w:r>
          </w:p>
        </w:tc>
      </w:tr>
      <w:tr w:rsidR="000A624D" w:rsidRPr="00D54D8F" w14:paraId="7EDEF173" w14:textId="77777777" w:rsidTr="005C1D37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24EB" w14:textId="77777777" w:rsidR="000A624D" w:rsidRPr="00D54D8F" w:rsidRDefault="000A624D" w:rsidP="000A624D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1553" w14:textId="00123CC5" w:rsidR="000A624D" w:rsidRPr="007C32ED" w:rsidRDefault="000A624D" w:rsidP="000A624D">
            <w:pPr>
              <w:pStyle w:val="phtablecellleft"/>
              <w:rPr>
                <w:szCs w:val="24"/>
              </w:rPr>
            </w:pPr>
            <w:r w:rsidRPr="00B465BC">
              <w:t xml:space="preserve"> Субъекты Российской Федерации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0F5B5" w14:textId="56B20318" w:rsidR="000A624D" w:rsidRPr="007C32ED" w:rsidRDefault="000A624D" w:rsidP="000A624D">
            <w:pPr>
              <w:pStyle w:val="phtablecellleft"/>
              <w:rPr>
                <w:szCs w:val="24"/>
              </w:rPr>
            </w:pPr>
            <w:r w:rsidRPr="00B465BC">
              <w:t>1.2.643.5.1.13.13.99.2.206</w:t>
            </w:r>
          </w:p>
        </w:tc>
      </w:tr>
      <w:tr w:rsidR="000A624D" w:rsidRPr="00D54D8F" w14:paraId="3CAD4B1C" w14:textId="77777777" w:rsidTr="005C1D37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929F" w14:textId="77777777" w:rsidR="000A624D" w:rsidRPr="00D54D8F" w:rsidRDefault="000A624D" w:rsidP="000A624D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9954" w14:textId="53F5E7BD" w:rsidR="000A624D" w:rsidRPr="007C32ED" w:rsidRDefault="000A624D" w:rsidP="000A624D">
            <w:pPr>
              <w:pStyle w:val="phtablecellleft"/>
              <w:rPr>
                <w:szCs w:val="24"/>
              </w:rPr>
            </w:pPr>
            <w:r w:rsidRPr="0010201C">
              <w:t xml:space="preserve">Роли сотрудников при подписании медицинских документов, в том числе в электронном виде 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014DE" w14:textId="1BC81388" w:rsidR="000A624D" w:rsidRPr="007C32ED" w:rsidRDefault="000A624D" w:rsidP="000A624D">
            <w:pPr>
              <w:pStyle w:val="phtablecellleft"/>
              <w:rPr>
                <w:szCs w:val="24"/>
              </w:rPr>
            </w:pPr>
            <w:r w:rsidRPr="0010201C">
              <w:t>1.2.643.5.1.13.13.99.2.368</w:t>
            </w:r>
          </w:p>
        </w:tc>
      </w:tr>
      <w:tr w:rsidR="000A624D" w:rsidRPr="00D54D8F" w14:paraId="53393D04" w14:textId="77777777" w:rsidTr="005C1D37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CBCE" w14:textId="77777777" w:rsidR="000A624D" w:rsidRPr="00D54D8F" w:rsidRDefault="000A624D" w:rsidP="000A624D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4638" w14:textId="011C36EA" w:rsidR="000A624D" w:rsidRPr="0010201C" w:rsidRDefault="000A624D" w:rsidP="000A624D">
            <w:pPr>
              <w:pStyle w:val="phtablecellleft"/>
            </w:pPr>
            <w:r w:rsidRPr="00F84AD9">
              <w:t>Статусы выполнения программы вакцинации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CCEE1" w14:textId="32736BA0" w:rsidR="000A624D" w:rsidRPr="0010201C" w:rsidRDefault="000A624D" w:rsidP="000A624D">
            <w:pPr>
              <w:pStyle w:val="phtablecellleft"/>
            </w:pPr>
            <w:r w:rsidRPr="00F84AD9">
              <w:t>1.2.643.5.1.13.13.99.2.531</w:t>
            </w:r>
          </w:p>
        </w:tc>
      </w:tr>
      <w:tr w:rsidR="008B3B63" w:rsidRPr="00D54D8F" w14:paraId="09055874" w14:textId="77777777" w:rsidTr="005C1D37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D25D" w14:textId="77777777" w:rsidR="008B3B63" w:rsidRPr="00D54D8F" w:rsidRDefault="008B3B63" w:rsidP="008B3B63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1CC4" w14:textId="468FC4D6" w:rsidR="008B3B63" w:rsidRPr="0010201C" w:rsidRDefault="008B3B63" w:rsidP="008B3B63">
            <w:pPr>
              <w:pStyle w:val="phtablecellleft"/>
            </w:pPr>
            <w:r w:rsidRPr="00817D6F">
              <w:t>Тип телемедицинской консультации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6E7B" w14:textId="147F1D09" w:rsidR="008B3B63" w:rsidRPr="0010201C" w:rsidRDefault="008B3B63" w:rsidP="008B3B63">
            <w:pPr>
              <w:pStyle w:val="phtablecellleft"/>
            </w:pPr>
            <w:r w:rsidRPr="00817D6F">
              <w:t>1.2.643.5.1.13.13.99.2.555</w:t>
            </w:r>
          </w:p>
        </w:tc>
      </w:tr>
      <w:tr w:rsidR="008B3B63" w:rsidRPr="00D54D8F" w14:paraId="3B665DE0" w14:textId="77777777" w:rsidTr="005C1D37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BAB31" w14:textId="77777777" w:rsidR="008B3B63" w:rsidRPr="00D54D8F" w:rsidRDefault="008B3B63" w:rsidP="008B3B63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4C5F" w14:textId="10EBE93D" w:rsidR="008B3B63" w:rsidRPr="0010201C" w:rsidRDefault="008B3B63" w:rsidP="008B3B63">
            <w:pPr>
              <w:pStyle w:val="phtablecellleft"/>
            </w:pPr>
            <w:r w:rsidRPr="00645ACB">
              <w:t>ВИМИС. Дополнительные методы обследования пациента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9C9F" w14:textId="455F7358" w:rsidR="008B3B63" w:rsidRPr="0010201C" w:rsidRDefault="008B3B63" w:rsidP="008B3B63">
            <w:pPr>
              <w:pStyle w:val="phtablecellleft"/>
            </w:pPr>
            <w:r w:rsidRPr="00645ACB">
              <w:t>1.2.643.5.1.13.13.99.2.575</w:t>
            </w:r>
          </w:p>
        </w:tc>
      </w:tr>
      <w:tr w:rsidR="008B3B63" w:rsidRPr="00D54D8F" w14:paraId="3E877B0D" w14:textId="77777777" w:rsidTr="005C1D37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507A2" w14:textId="77777777" w:rsidR="008B3B63" w:rsidRPr="00D54D8F" w:rsidRDefault="008B3B63" w:rsidP="008B3B63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2AADD" w14:textId="064362F2" w:rsidR="008B3B63" w:rsidRPr="0010201C" w:rsidRDefault="008B3B63" w:rsidP="008B3B63">
            <w:pPr>
              <w:pStyle w:val="phtablecellleft"/>
            </w:pPr>
            <w:r w:rsidRPr="00FB42DE">
              <w:t>ВИМИС. Типы структурированных медицинских сведений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D866" w14:textId="623784A6" w:rsidR="008B3B63" w:rsidRPr="0010201C" w:rsidRDefault="008B3B63" w:rsidP="008B3B63">
            <w:pPr>
              <w:pStyle w:val="phtablecellleft"/>
            </w:pPr>
            <w:r w:rsidRPr="00FB42DE">
              <w:t>1.2.643.5.1.13.13.99.2.592</w:t>
            </w:r>
          </w:p>
        </w:tc>
      </w:tr>
      <w:tr w:rsidR="008B3B63" w:rsidRPr="00D54D8F" w14:paraId="537E38F9" w14:textId="77777777" w:rsidTr="005C1D37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957D" w14:textId="77777777" w:rsidR="008B3B63" w:rsidRPr="00D54D8F" w:rsidRDefault="008B3B63" w:rsidP="008B3B63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CF1F" w14:textId="68D32F41" w:rsidR="008B3B63" w:rsidRPr="0010201C" w:rsidRDefault="008B3B63" w:rsidP="008B3B63">
            <w:pPr>
              <w:pStyle w:val="phtablecellleft"/>
            </w:pPr>
            <w:r w:rsidRPr="00544FDF">
              <w:t>ВИМИС. Соответствие размеров плода сроку беременности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DBFC" w14:textId="08C8AD28" w:rsidR="008B3B63" w:rsidRPr="0010201C" w:rsidRDefault="008B3B63" w:rsidP="008B3B63">
            <w:pPr>
              <w:pStyle w:val="phtablecellleft"/>
            </w:pPr>
            <w:r w:rsidRPr="00544FDF">
              <w:t>1.2.643.5.1.13.13.99.2.671</w:t>
            </w:r>
          </w:p>
        </w:tc>
      </w:tr>
      <w:tr w:rsidR="008B3B63" w:rsidRPr="00D54D8F" w14:paraId="2D529748" w14:textId="77777777" w:rsidTr="005C1D37">
        <w:trPr>
          <w:trHeight w:val="24"/>
        </w:trPr>
        <w:tc>
          <w:tcPr>
            <w:tcW w:w="110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32297" w14:textId="77777777" w:rsidR="008B3B63" w:rsidRPr="00D54D8F" w:rsidRDefault="008B3B63" w:rsidP="008B3B63">
            <w:pPr>
              <w:pStyle w:val="phtableorderlist1"/>
            </w:pPr>
          </w:p>
        </w:tc>
        <w:tc>
          <w:tcPr>
            <w:tcW w:w="18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C110" w14:textId="6EFBB37D" w:rsidR="008B3B63" w:rsidRPr="0010201C" w:rsidRDefault="008B3B63" w:rsidP="008B3B63">
            <w:pPr>
              <w:pStyle w:val="phtablecellleft"/>
            </w:pPr>
            <w:r w:rsidRPr="00070513">
              <w:t>Типы документированных событий</w:t>
            </w:r>
          </w:p>
        </w:tc>
        <w:tc>
          <w:tcPr>
            <w:tcW w:w="20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6438" w14:textId="4921BA85" w:rsidR="008B3B63" w:rsidRPr="0010201C" w:rsidRDefault="008B3B63" w:rsidP="008B3B63">
            <w:pPr>
              <w:pStyle w:val="phtablecellleft"/>
            </w:pPr>
            <w:r w:rsidRPr="00070513">
              <w:t>1.2.643.5.1.13.13.99.2.726</w:t>
            </w:r>
          </w:p>
        </w:tc>
      </w:tr>
    </w:tbl>
    <w:p w14:paraId="1606334A" w14:textId="77777777" w:rsidR="00B71E82" w:rsidRPr="00D54D8F" w:rsidRDefault="00B71E82" w:rsidP="00D54D8F">
      <w:pPr>
        <w:pStyle w:val="phnormal"/>
      </w:pPr>
    </w:p>
    <w:p w14:paraId="06EA6717" w14:textId="27B6A05F" w:rsidR="00B71E82" w:rsidRPr="00D54D8F" w:rsidRDefault="00B71E82" w:rsidP="00D54D8F">
      <w:pPr>
        <w:pStyle w:val="phtabletitle"/>
      </w:pPr>
      <w:r w:rsidRPr="00D54D8F">
        <w:t xml:space="preserve">Таблица 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 w:rsidR="005D4FE5" w:rsidRPr="00D54D8F">
        <w:rPr>
          <w:noProof/>
        </w:rPr>
        <w:t>6</w:t>
      </w:r>
      <w:r w:rsidRPr="00D54D8F">
        <w:fldChar w:fldCharType="end"/>
      </w:r>
      <w:r w:rsidRPr="00D54D8F">
        <w:t xml:space="preserve"> – Справочник «Секции СЭМД </w:t>
      </w:r>
      <w:r w:rsidR="00000CAA" w:rsidRPr="00D54D8F">
        <w:t>бета</w:t>
      </w:r>
      <w:r w:rsidRPr="00D54D8F">
        <w:t>-версии» (код – «vimis1»</w:t>
      </w:r>
      <w:r w:rsidRPr="00D54D8F">
        <w:rPr>
          <w:vertAlign w:val="superscript"/>
        </w:rPr>
        <w:footnoteReference w:id="7"/>
      </w:r>
      <w:r w:rsidRPr="00D54D8F">
        <w:t>)</w:t>
      </w:r>
    </w:p>
    <w:tbl>
      <w:tblPr>
        <w:tblStyle w:val="ac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34"/>
        <w:gridCol w:w="4791"/>
        <w:gridCol w:w="4573"/>
      </w:tblGrid>
      <w:tr w:rsidR="00F26F1F" w:rsidRPr="00D54D8F" w14:paraId="0810B7D2" w14:textId="77777777" w:rsidTr="00B71E82">
        <w:trPr>
          <w:trHeight w:val="304"/>
          <w:tblHeader/>
        </w:trPr>
        <w:tc>
          <w:tcPr>
            <w:tcW w:w="40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1A296" w14:textId="77777777" w:rsidR="00F26F1F" w:rsidRPr="00D54D8F" w:rsidRDefault="00A02730" w:rsidP="00D54D8F">
            <w:pPr>
              <w:pStyle w:val="phtablecolcaption"/>
            </w:pPr>
            <w:r w:rsidRPr="00D54D8F">
              <w:t>№ п/п</w:t>
            </w:r>
          </w:p>
        </w:tc>
        <w:tc>
          <w:tcPr>
            <w:tcW w:w="234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4E67" w14:textId="77777777" w:rsidR="00F26F1F" w:rsidRPr="00D54D8F" w:rsidRDefault="00A02730" w:rsidP="00D54D8F">
            <w:pPr>
              <w:pStyle w:val="phtablecolcaption"/>
            </w:pPr>
            <w:r w:rsidRPr="00D54D8F">
              <w:t>Код записи справочника</w:t>
            </w:r>
          </w:p>
        </w:tc>
        <w:tc>
          <w:tcPr>
            <w:tcW w:w="224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8D34" w14:textId="77777777" w:rsidR="00F26F1F" w:rsidRPr="00D54D8F" w:rsidRDefault="00A02730" w:rsidP="00D54D8F">
            <w:pPr>
              <w:pStyle w:val="phtablecolcaption"/>
            </w:pPr>
            <w:r w:rsidRPr="00D54D8F">
              <w:t>Значение записи справочника</w:t>
            </w:r>
          </w:p>
        </w:tc>
      </w:tr>
      <w:tr w:rsidR="00F26F1F" w:rsidRPr="00D54D8F" w14:paraId="0245E0A8" w14:textId="77777777" w:rsidTr="00B71E82">
        <w:trPr>
          <w:trHeight w:val="84"/>
        </w:trPr>
        <w:tc>
          <w:tcPr>
            <w:tcW w:w="40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A20C" w14:textId="77777777" w:rsidR="00F26F1F" w:rsidRPr="00D54D8F" w:rsidRDefault="00F26F1F" w:rsidP="00737906">
            <w:pPr>
              <w:pStyle w:val="phtableorderlist1"/>
              <w:numPr>
                <w:ilvl w:val="0"/>
                <w:numId w:val="10"/>
              </w:numPr>
            </w:pPr>
          </w:p>
        </w:tc>
        <w:tc>
          <w:tcPr>
            <w:tcW w:w="234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D6706" w14:textId="77777777" w:rsidR="00F26F1F" w:rsidRPr="00D54D8F" w:rsidRDefault="00A02730" w:rsidP="00D54D8F">
            <w:pPr>
              <w:pStyle w:val="phtablecellleft"/>
            </w:pPr>
            <w:r w:rsidRPr="00D54D8F">
              <w:t>additionalData</w:t>
            </w:r>
          </w:p>
        </w:tc>
        <w:tc>
          <w:tcPr>
            <w:tcW w:w="224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21A7" w14:textId="77777777" w:rsidR="00F26F1F" w:rsidRPr="00D54D8F" w:rsidRDefault="00A02730" w:rsidP="00D54D8F">
            <w:pPr>
              <w:pStyle w:val="phtablecellleft"/>
            </w:pPr>
            <w:r w:rsidRPr="00D54D8F">
              <w:t>Уточнение направления</w:t>
            </w:r>
          </w:p>
        </w:tc>
      </w:tr>
      <w:tr w:rsidR="00F26F1F" w:rsidRPr="00D54D8F" w14:paraId="529341A0" w14:textId="77777777" w:rsidTr="00B71E82">
        <w:trPr>
          <w:trHeight w:val="16"/>
        </w:trPr>
        <w:tc>
          <w:tcPr>
            <w:tcW w:w="40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85077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234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D15B" w14:textId="77777777" w:rsidR="00F26F1F" w:rsidRPr="00D54D8F" w:rsidRDefault="00A02730" w:rsidP="00D54D8F">
            <w:pPr>
              <w:pStyle w:val="phtablecellleft"/>
            </w:pPr>
            <w:r w:rsidRPr="00D54D8F">
              <w:t>vimisReferenceDocs</w:t>
            </w:r>
          </w:p>
        </w:tc>
        <w:tc>
          <w:tcPr>
            <w:tcW w:w="224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35EA9" w14:textId="77777777" w:rsidR="00F26F1F" w:rsidRPr="00D54D8F" w:rsidRDefault="00A02730" w:rsidP="00D54D8F">
            <w:pPr>
              <w:pStyle w:val="phtablecellleft"/>
            </w:pPr>
            <w:r w:rsidRPr="00D54D8F">
              <w:t>Связанные документы</w:t>
            </w:r>
          </w:p>
        </w:tc>
      </w:tr>
      <w:tr w:rsidR="00F26F1F" w:rsidRPr="00D54D8F" w14:paraId="60F872C8" w14:textId="77777777" w:rsidTr="00B71E82">
        <w:trPr>
          <w:trHeight w:val="16"/>
        </w:trPr>
        <w:tc>
          <w:tcPr>
            <w:tcW w:w="40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74DB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234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FEAD" w14:textId="77777777" w:rsidR="00F26F1F" w:rsidRPr="00D54D8F" w:rsidRDefault="00A02730" w:rsidP="00D54D8F">
            <w:pPr>
              <w:pStyle w:val="phtablecellleft"/>
            </w:pPr>
            <w:r w:rsidRPr="00D54D8F">
              <w:t>vimisMedicalCard</w:t>
            </w:r>
          </w:p>
        </w:tc>
        <w:tc>
          <w:tcPr>
            <w:tcW w:w="224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B1C45" w14:textId="77777777" w:rsidR="00F26F1F" w:rsidRPr="00D54D8F" w:rsidRDefault="00A02730" w:rsidP="00D54D8F">
            <w:pPr>
              <w:pStyle w:val="phtablecellleft"/>
            </w:pPr>
            <w:r w:rsidRPr="00D54D8F">
              <w:t>Медицинские карты пациента</w:t>
            </w:r>
          </w:p>
        </w:tc>
      </w:tr>
      <w:tr w:rsidR="00F26F1F" w:rsidRPr="00D54D8F" w14:paraId="1C3B7822" w14:textId="77777777" w:rsidTr="00B71E82">
        <w:trPr>
          <w:trHeight w:val="38"/>
        </w:trPr>
        <w:tc>
          <w:tcPr>
            <w:tcW w:w="40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5C44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234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86EF9" w14:textId="77777777" w:rsidR="00F26F1F" w:rsidRPr="00D54D8F" w:rsidRDefault="00A02730" w:rsidP="00D54D8F">
            <w:pPr>
              <w:pStyle w:val="phtablecellleft"/>
            </w:pPr>
            <w:r w:rsidRPr="00D54D8F">
              <w:t>vimisInformation</w:t>
            </w:r>
          </w:p>
        </w:tc>
        <w:tc>
          <w:tcPr>
            <w:tcW w:w="224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313A" w14:textId="77777777" w:rsidR="00F26F1F" w:rsidRPr="00D54D8F" w:rsidRDefault="00A02730" w:rsidP="00D54D8F">
            <w:pPr>
              <w:pStyle w:val="phtablecellleft"/>
            </w:pPr>
            <w:r w:rsidRPr="00D54D8F">
              <w:t>Дополнительные данные протокола инструментального исследования</w:t>
            </w:r>
          </w:p>
        </w:tc>
      </w:tr>
      <w:tr w:rsidR="00F26F1F" w:rsidRPr="00D54D8F" w14:paraId="78EF9396" w14:textId="77777777" w:rsidTr="00B71E82">
        <w:trPr>
          <w:trHeight w:val="49"/>
        </w:trPr>
        <w:tc>
          <w:tcPr>
            <w:tcW w:w="40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C5FB5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234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74CD" w14:textId="77777777" w:rsidR="00F26F1F" w:rsidRPr="00D54D8F" w:rsidRDefault="00A02730" w:rsidP="00D54D8F">
            <w:pPr>
              <w:pStyle w:val="phtablecellleft"/>
            </w:pPr>
            <w:r w:rsidRPr="00D54D8F">
              <w:t>vimisConsultationPurpose</w:t>
            </w:r>
          </w:p>
        </w:tc>
        <w:tc>
          <w:tcPr>
            <w:tcW w:w="224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DB258" w14:textId="77777777" w:rsidR="00F26F1F" w:rsidRPr="00D54D8F" w:rsidRDefault="00A02730" w:rsidP="00D54D8F">
            <w:pPr>
              <w:pStyle w:val="phtablecellleft"/>
            </w:pPr>
            <w:r w:rsidRPr="00D54D8F">
              <w:t>Дополнительные данные приема (осмотра, консультации)</w:t>
            </w:r>
          </w:p>
        </w:tc>
      </w:tr>
      <w:tr w:rsidR="00F26F1F" w:rsidRPr="00D54D8F" w14:paraId="7494A306" w14:textId="77777777" w:rsidTr="00B71E82">
        <w:trPr>
          <w:trHeight w:val="331"/>
        </w:trPr>
        <w:tc>
          <w:tcPr>
            <w:tcW w:w="40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D57C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234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B06B" w14:textId="77777777" w:rsidR="00F26F1F" w:rsidRPr="00D54D8F" w:rsidRDefault="00A02730" w:rsidP="00D54D8F">
            <w:pPr>
              <w:pStyle w:val="phtablecellleft"/>
            </w:pPr>
            <w:r w:rsidRPr="00D54D8F">
              <w:t>vimisEpicrisisDepartments</w:t>
            </w:r>
          </w:p>
        </w:tc>
        <w:tc>
          <w:tcPr>
            <w:tcW w:w="224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BF74" w14:textId="77777777" w:rsidR="00F26F1F" w:rsidRPr="00D54D8F" w:rsidRDefault="00A02730" w:rsidP="00D54D8F">
            <w:pPr>
              <w:pStyle w:val="phtablecellleft"/>
            </w:pPr>
            <w:r w:rsidRPr="00D54D8F">
              <w:t>Перемещения пациента в медицинской организации в рамках текущей госпитализации</w:t>
            </w:r>
          </w:p>
        </w:tc>
      </w:tr>
      <w:tr w:rsidR="00F26F1F" w:rsidRPr="00D54D8F" w14:paraId="646E848A" w14:textId="77777777" w:rsidTr="00B71E82">
        <w:trPr>
          <w:trHeight w:val="45"/>
        </w:trPr>
        <w:tc>
          <w:tcPr>
            <w:tcW w:w="40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0DE0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2349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04050B" w14:textId="77777777" w:rsidR="00F26F1F" w:rsidRPr="00D54D8F" w:rsidRDefault="00A02730" w:rsidP="00D54D8F">
            <w:pPr>
              <w:pStyle w:val="phtablecellleft"/>
            </w:pPr>
            <w:r w:rsidRPr="00D54D8F">
              <w:t>DiagnosisAKINEO</w:t>
            </w:r>
          </w:p>
        </w:tc>
        <w:tc>
          <w:tcPr>
            <w:tcW w:w="224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425974" w14:textId="77777777" w:rsidR="00F26F1F" w:rsidRPr="00D54D8F" w:rsidRDefault="00A02730" w:rsidP="00D54D8F">
            <w:pPr>
              <w:pStyle w:val="phtablecellleft"/>
            </w:pPr>
            <w:r w:rsidRPr="00D54D8F">
              <w:t>Уточнение диагноза состояния беременности</w:t>
            </w:r>
          </w:p>
        </w:tc>
      </w:tr>
      <w:tr w:rsidR="00F26F1F" w:rsidRPr="00D54D8F" w14:paraId="7384E13B" w14:textId="77777777" w:rsidTr="00B71E82">
        <w:trPr>
          <w:trHeight w:val="16"/>
        </w:trPr>
        <w:tc>
          <w:tcPr>
            <w:tcW w:w="40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F9452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2349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4A0719" w14:textId="77777777" w:rsidR="00F26F1F" w:rsidRPr="00D54D8F" w:rsidRDefault="00A02730" w:rsidP="00D54D8F">
            <w:pPr>
              <w:pStyle w:val="phtablecellleft"/>
            </w:pPr>
            <w:r w:rsidRPr="00D54D8F">
              <w:t>ConsultDocGynaecol</w:t>
            </w:r>
          </w:p>
        </w:tc>
        <w:tc>
          <w:tcPr>
            <w:tcW w:w="224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F26EB" w14:textId="77777777" w:rsidR="00F26F1F" w:rsidRPr="00D54D8F" w:rsidRDefault="00A02730" w:rsidP="00D54D8F">
            <w:pPr>
              <w:pStyle w:val="phtablecellleft"/>
            </w:pPr>
            <w:r w:rsidRPr="00D54D8F">
              <w:t>Прием (осмотр, консультация) врача-акушера-гинеколога</w:t>
            </w:r>
          </w:p>
        </w:tc>
      </w:tr>
    </w:tbl>
    <w:p w14:paraId="4BC188CC" w14:textId="77777777" w:rsidR="00F26F1F" w:rsidRPr="00D54D8F" w:rsidRDefault="00F26F1F" w:rsidP="00D54D8F">
      <w:pPr>
        <w:pStyle w:val="phnormal"/>
      </w:pPr>
    </w:p>
    <w:p w14:paraId="5AA9D765" w14:textId="243320B3" w:rsidR="00B71E82" w:rsidRPr="00D54D8F" w:rsidRDefault="00B71E82" w:rsidP="00D54D8F">
      <w:pPr>
        <w:pStyle w:val="phtabletitle"/>
      </w:pPr>
      <w:r w:rsidRPr="00D54D8F">
        <w:t xml:space="preserve">Таблица 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 w:rsidR="005D4FE5" w:rsidRPr="00D54D8F">
        <w:rPr>
          <w:noProof/>
        </w:rPr>
        <w:t>7</w:t>
      </w:r>
      <w:r w:rsidRPr="00D54D8F">
        <w:fldChar w:fldCharType="end"/>
      </w:r>
      <w:r w:rsidRPr="00D54D8F">
        <w:t xml:space="preserve"> – Справочник «Поля СЭМД </w:t>
      </w:r>
      <w:r w:rsidR="00000CAA" w:rsidRPr="00D54D8F">
        <w:t>бета</w:t>
      </w:r>
      <w:r w:rsidRPr="00D54D8F">
        <w:t>-версии» (код - «vimis5»</w:t>
      </w:r>
      <w:r w:rsidRPr="00D54D8F">
        <w:rPr>
          <w:vertAlign w:val="superscript"/>
        </w:rPr>
        <w:footnoteReference w:id="8"/>
      </w:r>
      <w:r w:rsidRPr="00D54D8F">
        <w:t>)</w:t>
      </w:r>
    </w:p>
    <w:tbl>
      <w:tblPr>
        <w:tblStyle w:val="a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985"/>
        <w:gridCol w:w="1018"/>
        <w:gridCol w:w="8195"/>
      </w:tblGrid>
      <w:tr w:rsidR="00F26F1F" w:rsidRPr="00D54D8F" w14:paraId="6A07D00E" w14:textId="77777777" w:rsidTr="00B71E82">
        <w:trPr>
          <w:tblHeader/>
        </w:trPr>
        <w:tc>
          <w:tcPr>
            <w:tcW w:w="4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1D00" w14:textId="77777777" w:rsidR="00F26F1F" w:rsidRPr="00D54D8F" w:rsidRDefault="00A02730" w:rsidP="00D54D8F">
            <w:pPr>
              <w:pStyle w:val="phtablecolcaption"/>
            </w:pPr>
            <w:r w:rsidRPr="00D54D8F">
              <w:t>№ п/п</w:t>
            </w:r>
          </w:p>
        </w:tc>
        <w:tc>
          <w:tcPr>
            <w:tcW w:w="49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64A4" w14:textId="77777777" w:rsidR="00F26F1F" w:rsidRPr="00D54D8F" w:rsidRDefault="00A02730" w:rsidP="00D54D8F">
            <w:pPr>
              <w:pStyle w:val="phtablecolcaption"/>
            </w:pPr>
            <w:r w:rsidRPr="00D54D8F">
              <w:t>Код</w:t>
            </w:r>
          </w:p>
        </w:tc>
        <w:tc>
          <w:tcPr>
            <w:tcW w:w="40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A0AC" w14:textId="77777777" w:rsidR="00F26F1F" w:rsidRPr="00D54D8F" w:rsidRDefault="00A02730" w:rsidP="00D54D8F">
            <w:pPr>
              <w:pStyle w:val="phtablecolcaption"/>
            </w:pPr>
            <w:r w:rsidRPr="00D54D8F">
              <w:t>Наименование</w:t>
            </w:r>
          </w:p>
        </w:tc>
      </w:tr>
      <w:tr w:rsidR="00F26F1F" w:rsidRPr="00D54D8F" w14:paraId="3E26B327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C5A6BE" w14:textId="77777777" w:rsidR="00F26F1F" w:rsidRPr="00D54D8F" w:rsidRDefault="00F26F1F" w:rsidP="00737906">
            <w:pPr>
              <w:pStyle w:val="phtableorderlist1"/>
              <w:numPr>
                <w:ilvl w:val="0"/>
                <w:numId w:val="11"/>
              </w:numPr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9A91F3" w14:textId="77777777" w:rsidR="00F26F1F" w:rsidRPr="00D54D8F" w:rsidRDefault="00A02730" w:rsidP="00D54D8F">
            <w:pPr>
              <w:pStyle w:val="phtablecellleft"/>
            </w:pPr>
            <w:r w:rsidRPr="00D54D8F">
              <w:t>101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DE09B2" w14:textId="77777777" w:rsidR="00F26F1F" w:rsidRPr="00D54D8F" w:rsidRDefault="00A02730" w:rsidP="00D54D8F">
            <w:pPr>
              <w:pStyle w:val="phtablecellleft"/>
            </w:pPr>
            <w:r w:rsidRPr="00D54D8F">
              <w:t>Аудиологический скрининг</w:t>
            </w:r>
          </w:p>
        </w:tc>
      </w:tr>
      <w:tr w:rsidR="00F26F1F" w:rsidRPr="00D54D8F" w14:paraId="16C3CB66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3AF91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633AB3" w14:textId="77777777" w:rsidR="00F26F1F" w:rsidRPr="00D54D8F" w:rsidRDefault="00A02730" w:rsidP="00D54D8F">
            <w:pPr>
              <w:pStyle w:val="phtablecellleft"/>
            </w:pPr>
            <w:r w:rsidRPr="00D54D8F">
              <w:t>102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CFA397" w14:textId="77777777" w:rsidR="00F26F1F" w:rsidRPr="00D54D8F" w:rsidRDefault="00A02730" w:rsidP="00D54D8F">
            <w:pPr>
              <w:pStyle w:val="phtablecellleft"/>
            </w:pPr>
            <w:r w:rsidRPr="00D54D8F">
              <w:t>Кардиологический скрининг</w:t>
            </w:r>
          </w:p>
        </w:tc>
      </w:tr>
      <w:tr w:rsidR="00F26F1F" w:rsidRPr="00D54D8F" w14:paraId="19F5EECF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5EBF20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D71BDE" w14:textId="77777777" w:rsidR="00F26F1F" w:rsidRPr="00D54D8F" w:rsidRDefault="00A02730" w:rsidP="00D54D8F">
            <w:pPr>
              <w:pStyle w:val="phtablecellleft"/>
            </w:pPr>
            <w:r w:rsidRPr="00D54D8F">
              <w:t>103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550D8F" w14:textId="77777777" w:rsidR="00F26F1F" w:rsidRPr="00D54D8F" w:rsidRDefault="00A02730" w:rsidP="00D54D8F">
            <w:pPr>
              <w:pStyle w:val="phtablecellleft"/>
            </w:pPr>
            <w:r w:rsidRPr="00D54D8F">
              <w:t>Масса при выписке</w:t>
            </w:r>
          </w:p>
        </w:tc>
      </w:tr>
      <w:tr w:rsidR="00F26F1F" w:rsidRPr="00D54D8F" w14:paraId="03F2510F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D73619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4307B6" w14:textId="77777777" w:rsidR="00F26F1F" w:rsidRPr="00D54D8F" w:rsidRDefault="00A02730" w:rsidP="00D54D8F">
            <w:pPr>
              <w:pStyle w:val="phtablecellleft"/>
            </w:pPr>
            <w:r w:rsidRPr="00D54D8F">
              <w:t>104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8BDEE3" w14:textId="77777777" w:rsidR="00F26F1F" w:rsidRPr="00D54D8F" w:rsidRDefault="00A02730" w:rsidP="00D54D8F">
            <w:pPr>
              <w:pStyle w:val="phtablecellleft"/>
            </w:pPr>
            <w:r w:rsidRPr="00D54D8F">
              <w:t>Неонатальный скрининг</w:t>
            </w:r>
          </w:p>
        </w:tc>
      </w:tr>
      <w:tr w:rsidR="00F26F1F" w:rsidRPr="00D54D8F" w14:paraId="54FC120B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56D81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86E6A5" w14:textId="77777777" w:rsidR="00F26F1F" w:rsidRPr="00D54D8F" w:rsidRDefault="00A02730" w:rsidP="00D54D8F">
            <w:pPr>
              <w:pStyle w:val="phtablecellleft"/>
            </w:pPr>
            <w:r w:rsidRPr="00D54D8F">
              <w:t>106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4B40A7" w14:textId="77777777" w:rsidR="00F26F1F" w:rsidRPr="00D54D8F" w:rsidRDefault="00A02730" w:rsidP="00D54D8F">
            <w:pPr>
              <w:pStyle w:val="phtablecellleft"/>
            </w:pPr>
            <w:r w:rsidRPr="00D54D8F">
              <w:t>Состояние новорожденного</w:t>
            </w:r>
          </w:p>
        </w:tc>
      </w:tr>
      <w:tr w:rsidR="00F26F1F" w:rsidRPr="00D54D8F" w14:paraId="37781118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E9146A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C0F736" w14:textId="77777777" w:rsidR="00F26F1F" w:rsidRPr="00D54D8F" w:rsidRDefault="00A02730" w:rsidP="00D54D8F">
            <w:pPr>
              <w:pStyle w:val="phtablecellleft"/>
            </w:pPr>
            <w:r w:rsidRPr="00D54D8F">
              <w:t>108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D877C9" w14:textId="77777777" w:rsidR="00F26F1F" w:rsidRPr="00D54D8F" w:rsidRDefault="00A02730" w:rsidP="00D54D8F">
            <w:pPr>
              <w:pStyle w:val="phtablecellleft"/>
            </w:pPr>
            <w:r w:rsidRPr="00D54D8F">
              <w:t>Белок в моче</w:t>
            </w:r>
          </w:p>
        </w:tc>
      </w:tr>
      <w:tr w:rsidR="00F26F1F" w:rsidRPr="00D54D8F" w14:paraId="2D69F2C0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ABAA82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B91139" w14:textId="77777777" w:rsidR="00F26F1F" w:rsidRPr="00D54D8F" w:rsidRDefault="00A02730" w:rsidP="00D54D8F">
            <w:pPr>
              <w:pStyle w:val="phtablecellleft"/>
            </w:pPr>
            <w:r w:rsidRPr="00D54D8F">
              <w:t>111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D682EF" w14:textId="77777777" w:rsidR="00F26F1F" w:rsidRPr="00D54D8F" w:rsidRDefault="00A02730" w:rsidP="00D54D8F">
            <w:pPr>
              <w:pStyle w:val="phtablecellleft"/>
            </w:pPr>
            <w:r w:rsidRPr="00D54D8F">
              <w:t>Длительность периода бесплодия</w:t>
            </w:r>
          </w:p>
        </w:tc>
      </w:tr>
      <w:tr w:rsidR="00F26F1F" w:rsidRPr="00D54D8F" w14:paraId="07268CDD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92871E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565BCC" w14:textId="77777777" w:rsidR="00F26F1F" w:rsidRPr="00D54D8F" w:rsidRDefault="00A02730" w:rsidP="00D54D8F">
            <w:pPr>
              <w:pStyle w:val="phtablecellleft"/>
            </w:pPr>
            <w:r w:rsidRPr="00D54D8F">
              <w:t>112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0C690A" w14:textId="77777777" w:rsidR="00F26F1F" w:rsidRPr="00D54D8F" w:rsidRDefault="00A02730" w:rsidP="00D54D8F">
            <w:pPr>
              <w:pStyle w:val="phtablecellleft"/>
            </w:pPr>
            <w:r w:rsidRPr="00D54D8F">
              <w:t>Количество предыдущих беременностей</w:t>
            </w:r>
          </w:p>
        </w:tc>
      </w:tr>
      <w:tr w:rsidR="00F26F1F" w:rsidRPr="00D54D8F" w14:paraId="151A029D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167EF4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11FEC" w14:textId="77777777" w:rsidR="00F26F1F" w:rsidRPr="00D54D8F" w:rsidRDefault="00A02730" w:rsidP="00D54D8F">
            <w:pPr>
              <w:pStyle w:val="phtablecellleft"/>
            </w:pPr>
            <w:r w:rsidRPr="00D54D8F">
              <w:t>114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026CF0" w14:textId="77777777" w:rsidR="00F26F1F" w:rsidRPr="00D54D8F" w:rsidRDefault="00A02730" w:rsidP="00D54D8F">
            <w:pPr>
              <w:pStyle w:val="phtablecellleft"/>
            </w:pPr>
            <w:r w:rsidRPr="00D54D8F">
              <w:t>Масса тела беременной до беременности</w:t>
            </w:r>
          </w:p>
        </w:tc>
      </w:tr>
      <w:tr w:rsidR="00F26F1F" w:rsidRPr="00D54D8F" w14:paraId="08E1D220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30931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E47392" w14:textId="77777777" w:rsidR="00F26F1F" w:rsidRPr="00D54D8F" w:rsidRDefault="00A02730" w:rsidP="00D54D8F">
            <w:pPr>
              <w:pStyle w:val="phtablecellleft"/>
            </w:pPr>
            <w:r w:rsidRPr="00D54D8F">
              <w:t>115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32688D" w14:textId="77777777" w:rsidR="00F26F1F" w:rsidRPr="00D54D8F" w:rsidRDefault="00A02730" w:rsidP="00D54D8F">
            <w:pPr>
              <w:pStyle w:val="phtablecellleft"/>
            </w:pPr>
            <w:r w:rsidRPr="00D54D8F">
              <w:t>Наличие акушерской патологии при предыдущих беременностях</w:t>
            </w:r>
          </w:p>
        </w:tc>
      </w:tr>
      <w:tr w:rsidR="00F26F1F" w:rsidRPr="00D54D8F" w14:paraId="546917ED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46D47D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52A875" w14:textId="77777777" w:rsidR="00F26F1F" w:rsidRPr="00D54D8F" w:rsidRDefault="00A02730" w:rsidP="00D54D8F">
            <w:pPr>
              <w:pStyle w:val="phtablecellleft"/>
            </w:pPr>
            <w:r w:rsidRPr="00D54D8F">
              <w:t>116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1583AC" w14:textId="77777777" w:rsidR="00F26F1F" w:rsidRPr="00D54D8F" w:rsidRDefault="00A02730" w:rsidP="00D54D8F">
            <w:pPr>
              <w:pStyle w:val="phtablecellleft"/>
            </w:pPr>
            <w:r w:rsidRPr="00D54D8F">
              <w:t>Наличие перенесенных ранее заболеваний экстрагенитальных</w:t>
            </w:r>
          </w:p>
        </w:tc>
      </w:tr>
      <w:tr w:rsidR="00F26F1F" w:rsidRPr="00D54D8F" w14:paraId="482BA6F3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C7D303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F7017E" w14:textId="77777777" w:rsidR="00F26F1F" w:rsidRPr="00D54D8F" w:rsidRDefault="00A02730" w:rsidP="00D54D8F">
            <w:pPr>
              <w:pStyle w:val="phtablecellleft"/>
            </w:pPr>
            <w:r w:rsidRPr="00D54D8F">
              <w:t>117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010BB9" w14:textId="77777777" w:rsidR="00F26F1F" w:rsidRPr="00D54D8F" w:rsidRDefault="00A02730" w:rsidP="00D54D8F">
            <w:pPr>
              <w:pStyle w:val="phtablecellleft"/>
            </w:pPr>
            <w:r w:rsidRPr="00D54D8F">
              <w:t>Наличие противопоказаний к транспортировке</w:t>
            </w:r>
          </w:p>
        </w:tc>
      </w:tr>
      <w:tr w:rsidR="00F26F1F" w:rsidRPr="00D54D8F" w14:paraId="5C162F90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8DE502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977683" w14:textId="77777777" w:rsidR="00F26F1F" w:rsidRPr="00D54D8F" w:rsidRDefault="00A02730" w:rsidP="00D54D8F">
            <w:pPr>
              <w:pStyle w:val="phtablecellleft"/>
            </w:pPr>
            <w:r w:rsidRPr="00D54D8F">
              <w:t>119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A51EF" w14:textId="77777777" w:rsidR="00F26F1F" w:rsidRPr="00D54D8F" w:rsidRDefault="00A02730" w:rsidP="00D54D8F">
            <w:pPr>
              <w:pStyle w:val="phtablecellleft"/>
            </w:pPr>
            <w:r w:rsidRPr="00D54D8F">
              <w:t>Отказ от госпитализации</w:t>
            </w:r>
          </w:p>
        </w:tc>
      </w:tr>
      <w:tr w:rsidR="00F26F1F" w:rsidRPr="00D54D8F" w14:paraId="3528059A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B9D53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3F5636" w14:textId="77777777" w:rsidR="00F26F1F" w:rsidRPr="00D54D8F" w:rsidRDefault="00A02730" w:rsidP="00D54D8F">
            <w:pPr>
              <w:pStyle w:val="phtablecellleft"/>
            </w:pPr>
            <w:r w:rsidRPr="00D54D8F">
              <w:t>120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DB4662" w14:textId="77777777" w:rsidR="00F26F1F" w:rsidRPr="00D54D8F" w:rsidRDefault="00A02730" w:rsidP="00D54D8F">
            <w:pPr>
              <w:pStyle w:val="phtablecellleft"/>
            </w:pPr>
            <w:r w:rsidRPr="00D54D8F">
              <w:t>Первый день последней менструации</w:t>
            </w:r>
          </w:p>
        </w:tc>
      </w:tr>
      <w:tr w:rsidR="00F26F1F" w:rsidRPr="00D54D8F" w14:paraId="3DE2C9B1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BC347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F6EEE" w14:textId="77777777" w:rsidR="00F26F1F" w:rsidRPr="00D54D8F" w:rsidRDefault="00A02730" w:rsidP="00D54D8F">
            <w:pPr>
              <w:pStyle w:val="phtablecellleft"/>
            </w:pPr>
            <w:r w:rsidRPr="00D54D8F">
              <w:t>121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BF8F21" w14:textId="77777777" w:rsidR="00F26F1F" w:rsidRPr="00D54D8F" w:rsidRDefault="00A02730" w:rsidP="00D54D8F">
            <w:pPr>
              <w:pStyle w:val="phtablecellleft"/>
            </w:pPr>
            <w:r w:rsidRPr="00D54D8F">
              <w:t>Перенесенные гинекологические заболевания</w:t>
            </w:r>
          </w:p>
        </w:tc>
      </w:tr>
      <w:tr w:rsidR="00F26F1F" w:rsidRPr="00D54D8F" w14:paraId="46D36248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6069EF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CCDF79" w14:textId="77777777" w:rsidR="00F26F1F" w:rsidRPr="00D54D8F" w:rsidRDefault="00A02730" w:rsidP="00D54D8F">
            <w:pPr>
              <w:pStyle w:val="phtablecellleft"/>
            </w:pPr>
            <w:r w:rsidRPr="00D54D8F">
              <w:t>122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A60324" w14:textId="77777777" w:rsidR="00F26F1F" w:rsidRPr="00D54D8F" w:rsidRDefault="00A02730" w:rsidP="00D54D8F">
            <w:pPr>
              <w:pStyle w:val="phtablecellleft"/>
            </w:pPr>
            <w:r w:rsidRPr="00D54D8F">
              <w:t>Перенесенные ранее заболевания экстрагенитальные</w:t>
            </w:r>
          </w:p>
        </w:tc>
      </w:tr>
      <w:tr w:rsidR="00F26F1F" w:rsidRPr="00D54D8F" w14:paraId="7AF9D06F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6E34B4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E8C158" w14:textId="77777777" w:rsidR="00F26F1F" w:rsidRPr="00D54D8F" w:rsidRDefault="00A02730" w:rsidP="00D54D8F">
            <w:pPr>
              <w:pStyle w:val="phtablecellleft"/>
            </w:pPr>
            <w:r w:rsidRPr="00D54D8F">
              <w:t>123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E32A5" w14:textId="77777777" w:rsidR="00F26F1F" w:rsidRPr="00D54D8F" w:rsidRDefault="00A02730" w:rsidP="00D54D8F">
            <w:pPr>
              <w:pStyle w:val="phtablecellleft"/>
            </w:pPr>
            <w:r w:rsidRPr="00D54D8F">
              <w:t>Показания к госпитализации беременной</w:t>
            </w:r>
          </w:p>
        </w:tc>
      </w:tr>
      <w:tr w:rsidR="00F26F1F" w:rsidRPr="00D54D8F" w14:paraId="3F4B9BC0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BE3320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BC35C2" w14:textId="77777777" w:rsidR="00F26F1F" w:rsidRPr="00D54D8F" w:rsidRDefault="00A02730" w:rsidP="00D54D8F">
            <w:pPr>
              <w:pStyle w:val="phtablecellleft"/>
            </w:pPr>
            <w:r w:rsidRPr="00D54D8F">
              <w:t>124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6712DD" w14:textId="77777777" w:rsidR="00F26F1F" w:rsidRPr="00D54D8F" w:rsidRDefault="00A02730" w:rsidP="00D54D8F">
            <w:pPr>
              <w:pStyle w:val="phtablecellleft"/>
            </w:pPr>
            <w:r w:rsidRPr="00D54D8F">
              <w:t>Состояния, угрожающие жизни</w:t>
            </w:r>
          </w:p>
        </w:tc>
      </w:tr>
      <w:tr w:rsidR="00F26F1F" w:rsidRPr="00D54D8F" w14:paraId="5D342305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A2EB11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20CE9B" w14:textId="77777777" w:rsidR="00F26F1F" w:rsidRPr="00D54D8F" w:rsidRDefault="00A02730" w:rsidP="00D54D8F">
            <w:pPr>
              <w:pStyle w:val="phtablecellleft"/>
            </w:pPr>
            <w:r w:rsidRPr="00D54D8F">
              <w:t>125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2EB92" w14:textId="77777777" w:rsidR="00F26F1F" w:rsidRPr="00D54D8F" w:rsidRDefault="00A02730" w:rsidP="00D54D8F">
            <w:pPr>
              <w:pStyle w:val="phtablecellleft"/>
            </w:pPr>
            <w:r w:rsidRPr="00D54D8F">
              <w:t>Суррогатное материнство</w:t>
            </w:r>
          </w:p>
        </w:tc>
      </w:tr>
      <w:tr w:rsidR="00F26F1F" w:rsidRPr="00D54D8F" w14:paraId="1B8D9969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304EA2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457232" w14:textId="77777777" w:rsidR="00F26F1F" w:rsidRPr="00D54D8F" w:rsidRDefault="00A02730" w:rsidP="00D54D8F">
            <w:pPr>
              <w:pStyle w:val="phtablecellleft"/>
            </w:pPr>
            <w:r w:rsidRPr="00D54D8F">
              <w:t>126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3ABDBB" w14:textId="77777777" w:rsidR="00F26F1F" w:rsidRPr="00D54D8F" w:rsidRDefault="00A02730" w:rsidP="00D54D8F">
            <w:pPr>
              <w:pStyle w:val="phtablecellleft"/>
            </w:pPr>
            <w:r w:rsidRPr="00D54D8F">
              <w:t>Текущая беременность по счёту</w:t>
            </w:r>
          </w:p>
        </w:tc>
      </w:tr>
      <w:tr w:rsidR="00F26F1F" w:rsidRPr="00D54D8F" w14:paraId="5D1AE705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309639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FFEBFC" w14:textId="77777777" w:rsidR="00F26F1F" w:rsidRPr="00D54D8F" w:rsidRDefault="00A02730" w:rsidP="00D54D8F">
            <w:pPr>
              <w:pStyle w:val="phtablecellleft"/>
            </w:pPr>
            <w:r w:rsidRPr="00D54D8F">
              <w:t>129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0D163D" w14:textId="77777777" w:rsidR="00F26F1F" w:rsidRPr="00D54D8F" w:rsidRDefault="00A02730" w:rsidP="00D54D8F">
            <w:pPr>
              <w:pStyle w:val="phtablecellleft"/>
            </w:pPr>
            <w:r w:rsidRPr="00D54D8F">
              <w:t>Шевеления плода</w:t>
            </w:r>
          </w:p>
        </w:tc>
      </w:tr>
      <w:tr w:rsidR="00F26F1F" w:rsidRPr="00D54D8F" w14:paraId="3ED75B40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1D81E1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0C977D" w14:textId="77777777" w:rsidR="00F26F1F" w:rsidRPr="00D54D8F" w:rsidRDefault="00A02730" w:rsidP="00D54D8F">
            <w:pPr>
              <w:pStyle w:val="phtablecellleft"/>
            </w:pPr>
            <w:r w:rsidRPr="00D54D8F">
              <w:t>130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1C6EE6" w14:textId="77777777" w:rsidR="00F26F1F" w:rsidRPr="00D54D8F" w:rsidRDefault="00A02730" w:rsidP="00D54D8F">
            <w:pPr>
              <w:pStyle w:val="phtablecellleft"/>
            </w:pPr>
            <w:r w:rsidRPr="00D54D8F">
              <w:t>Группа крови и резус принадлежность (мать)</w:t>
            </w:r>
          </w:p>
        </w:tc>
      </w:tr>
      <w:tr w:rsidR="00F26F1F" w:rsidRPr="00D54D8F" w14:paraId="7F6E2BF0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47D17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CFC934" w14:textId="77777777" w:rsidR="00F26F1F" w:rsidRPr="00D54D8F" w:rsidRDefault="00A02730" w:rsidP="00D54D8F">
            <w:pPr>
              <w:pStyle w:val="phtablecellleft"/>
            </w:pPr>
            <w:r w:rsidRPr="00D54D8F">
              <w:t>131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668E4E" w14:textId="77777777" w:rsidR="00F26F1F" w:rsidRPr="00D54D8F" w:rsidRDefault="00A02730" w:rsidP="00D54D8F">
            <w:pPr>
              <w:pStyle w:val="phtablecellleft"/>
            </w:pPr>
            <w:r w:rsidRPr="00D54D8F">
              <w:t>Группа крови и резус принадлежность (отец)</w:t>
            </w:r>
          </w:p>
        </w:tc>
      </w:tr>
      <w:tr w:rsidR="00F26F1F" w:rsidRPr="00D54D8F" w14:paraId="70BB907E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5E8A81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F47172" w14:textId="77777777" w:rsidR="00F26F1F" w:rsidRPr="00D54D8F" w:rsidRDefault="00A02730" w:rsidP="00D54D8F">
            <w:pPr>
              <w:pStyle w:val="phtablecellleft"/>
            </w:pPr>
            <w:r w:rsidRPr="00D54D8F">
              <w:t>133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1028D" w14:textId="77777777" w:rsidR="00F26F1F" w:rsidRPr="00D54D8F" w:rsidRDefault="00A02730" w:rsidP="00D54D8F">
            <w:pPr>
              <w:pStyle w:val="phtablecellleft"/>
            </w:pPr>
            <w:r w:rsidRPr="00D54D8F">
              <w:t>Пренатальный скрининг</w:t>
            </w:r>
            <w:r w:rsidR="00896897" w:rsidRPr="00D54D8F">
              <w:t xml:space="preserve"> –</w:t>
            </w:r>
            <w:r w:rsidRPr="00D54D8F">
              <w:t xml:space="preserve"> высокий риск</w:t>
            </w:r>
          </w:p>
        </w:tc>
      </w:tr>
      <w:tr w:rsidR="00F26F1F" w:rsidRPr="00D54D8F" w14:paraId="135ED87A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A33798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8ABF2" w14:textId="77777777" w:rsidR="00F26F1F" w:rsidRPr="00D54D8F" w:rsidRDefault="00A02730" w:rsidP="00D54D8F">
            <w:pPr>
              <w:pStyle w:val="phtablecellleft"/>
            </w:pPr>
            <w:r w:rsidRPr="00D54D8F">
              <w:t>134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0921B4" w14:textId="77777777" w:rsidR="00F26F1F" w:rsidRPr="00D54D8F" w:rsidRDefault="00A02730" w:rsidP="00D54D8F">
            <w:pPr>
              <w:pStyle w:val="phtablecellleft"/>
            </w:pPr>
            <w:r w:rsidRPr="00D54D8F">
              <w:t>Совместное пребывание родильницы и новорожденного</w:t>
            </w:r>
          </w:p>
        </w:tc>
      </w:tr>
      <w:tr w:rsidR="00F26F1F" w:rsidRPr="00D54D8F" w14:paraId="1C80969C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36AE1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81A2B" w14:textId="77777777" w:rsidR="00F26F1F" w:rsidRPr="00D54D8F" w:rsidRDefault="00A02730" w:rsidP="00D54D8F">
            <w:pPr>
              <w:pStyle w:val="phtablecellleft"/>
            </w:pPr>
            <w:r w:rsidRPr="00D54D8F">
              <w:t>135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20DB0F" w14:textId="77777777" w:rsidR="00F26F1F" w:rsidRPr="00D54D8F" w:rsidRDefault="00A02730" w:rsidP="00D54D8F">
            <w:pPr>
              <w:pStyle w:val="phtablecellleft"/>
            </w:pPr>
            <w:r w:rsidRPr="00D54D8F">
              <w:t>Раннее прикладывание новорожденного к груди</w:t>
            </w:r>
          </w:p>
        </w:tc>
      </w:tr>
      <w:tr w:rsidR="00F26F1F" w:rsidRPr="00D54D8F" w14:paraId="2B0CEE08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E8F14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3B2C8" w14:textId="77777777" w:rsidR="00F26F1F" w:rsidRPr="00D54D8F" w:rsidRDefault="00A02730" w:rsidP="00D54D8F">
            <w:pPr>
              <w:pStyle w:val="phtablecellleft"/>
            </w:pPr>
            <w:r w:rsidRPr="00D54D8F">
              <w:t>136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CE6532" w14:textId="77777777" w:rsidR="00F26F1F" w:rsidRPr="00D54D8F" w:rsidRDefault="00A02730" w:rsidP="00D54D8F">
            <w:pPr>
              <w:pStyle w:val="phtablecellleft"/>
            </w:pPr>
            <w:r w:rsidRPr="00D54D8F">
              <w:t>Длина цервикального канала (цервикометрия)</w:t>
            </w:r>
          </w:p>
        </w:tc>
      </w:tr>
      <w:tr w:rsidR="00F26F1F" w:rsidRPr="00D54D8F" w14:paraId="6B0932AC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146B98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707305" w14:textId="77777777" w:rsidR="00F26F1F" w:rsidRPr="00D54D8F" w:rsidRDefault="00A02730" w:rsidP="00D54D8F">
            <w:pPr>
              <w:pStyle w:val="phtablecellleft"/>
            </w:pPr>
            <w:r w:rsidRPr="00D54D8F">
              <w:t>137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F967A0" w14:textId="77777777" w:rsidR="00F26F1F" w:rsidRPr="00D54D8F" w:rsidRDefault="00A02730" w:rsidP="00D54D8F">
            <w:pPr>
              <w:pStyle w:val="phtablecellleft"/>
            </w:pPr>
            <w:r w:rsidRPr="00D54D8F">
              <w:t>Наличие противопоказаний к вынашиванию беременности</w:t>
            </w:r>
          </w:p>
        </w:tc>
      </w:tr>
      <w:tr w:rsidR="00F26F1F" w:rsidRPr="00D54D8F" w14:paraId="5B18F29D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E9F09C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C081E3" w14:textId="77777777" w:rsidR="00F26F1F" w:rsidRPr="00D54D8F" w:rsidRDefault="00A02730" w:rsidP="00D54D8F">
            <w:pPr>
              <w:pStyle w:val="phtablecellleft"/>
            </w:pPr>
            <w:r w:rsidRPr="00D54D8F">
              <w:t>138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3CCEB" w14:textId="77777777" w:rsidR="00F26F1F" w:rsidRPr="00D54D8F" w:rsidRDefault="00A02730" w:rsidP="00D54D8F">
            <w:pPr>
              <w:pStyle w:val="phtablecellleft"/>
            </w:pPr>
            <w:r w:rsidRPr="00D54D8F">
              <w:t>Сердцебиение плода</w:t>
            </w:r>
          </w:p>
        </w:tc>
      </w:tr>
      <w:tr w:rsidR="00F26F1F" w:rsidRPr="00D54D8F" w14:paraId="71F20BA9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0676C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C8AC6" w14:textId="77777777" w:rsidR="00F26F1F" w:rsidRPr="00D54D8F" w:rsidRDefault="00A02730" w:rsidP="00D54D8F">
            <w:pPr>
              <w:pStyle w:val="phtablecellleft"/>
            </w:pPr>
            <w:r w:rsidRPr="00D54D8F">
              <w:t>139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D4C764" w14:textId="77777777" w:rsidR="00F26F1F" w:rsidRPr="00D54D8F" w:rsidRDefault="00A02730" w:rsidP="00D54D8F">
            <w:pPr>
              <w:pStyle w:val="phtablecellleft"/>
            </w:pPr>
            <w:r w:rsidRPr="00D54D8F">
              <w:t>Наличие врожденных пороков развития</w:t>
            </w:r>
          </w:p>
        </w:tc>
      </w:tr>
      <w:tr w:rsidR="00F26F1F" w:rsidRPr="00D54D8F" w14:paraId="553186A9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64568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1A018" w14:textId="77777777" w:rsidR="00F26F1F" w:rsidRPr="00D54D8F" w:rsidRDefault="00A02730" w:rsidP="00D54D8F">
            <w:pPr>
              <w:pStyle w:val="phtablecellleft"/>
            </w:pPr>
            <w:r w:rsidRPr="00D54D8F">
              <w:t>140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76F31" w14:textId="77777777" w:rsidR="00F26F1F" w:rsidRPr="00D54D8F" w:rsidRDefault="00A02730" w:rsidP="00D54D8F">
            <w:pPr>
              <w:pStyle w:val="phtablecellleft"/>
            </w:pPr>
            <w:r w:rsidRPr="00D54D8F">
              <w:t>Наличие подозрения на хромосомные аберрации</w:t>
            </w:r>
          </w:p>
        </w:tc>
      </w:tr>
      <w:tr w:rsidR="00F26F1F" w:rsidRPr="00D54D8F" w14:paraId="13964B8E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07F5C2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6BF0B1" w14:textId="77777777" w:rsidR="00F26F1F" w:rsidRPr="00D54D8F" w:rsidRDefault="00A02730" w:rsidP="00D54D8F">
            <w:pPr>
              <w:pStyle w:val="phtablecellleft"/>
            </w:pPr>
            <w:r w:rsidRPr="00D54D8F">
              <w:t>141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FD6848" w14:textId="77777777" w:rsidR="00F26F1F" w:rsidRPr="00D54D8F" w:rsidRDefault="00A02730" w:rsidP="00D54D8F">
            <w:pPr>
              <w:pStyle w:val="phtablecellleft"/>
            </w:pPr>
            <w:r w:rsidRPr="00D54D8F">
              <w:t>Характер вскармливания</w:t>
            </w:r>
          </w:p>
        </w:tc>
      </w:tr>
      <w:tr w:rsidR="00F26F1F" w:rsidRPr="00D54D8F" w14:paraId="54E9CC1B" w14:textId="77777777" w:rsidTr="00B71E82">
        <w:tc>
          <w:tcPr>
            <w:tcW w:w="483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DD3F4F" w14:textId="77777777" w:rsidR="00F26F1F" w:rsidRPr="00D54D8F" w:rsidRDefault="00F26F1F" w:rsidP="001440A8">
            <w:pPr>
              <w:pStyle w:val="phtableorderlist1"/>
            </w:pPr>
          </w:p>
        </w:tc>
        <w:tc>
          <w:tcPr>
            <w:tcW w:w="499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D2806E" w14:textId="77777777" w:rsidR="00F26F1F" w:rsidRPr="00D54D8F" w:rsidRDefault="00A02730" w:rsidP="00D54D8F">
            <w:pPr>
              <w:pStyle w:val="phtablecellleft"/>
            </w:pPr>
            <w:r w:rsidRPr="00D54D8F">
              <w:t>142</w:t>
            </w:r>
          </w:p>
        </w:tc>
        <w:tc>
          <w:tcPr>
            <w:tcW w:w="40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5E7C9" w14:textId="77777777" w:rsidR="00F26F1F" w:rsidRPr="00D54D8F" w:rsidRDefault="00A02730" w:rsidP="00D54D8F">
            <w:pPr>
              <w:pStyle w:val="phtablecellleft"/>
            </w:pPr>
            <w:r w:rsidRPr="00D54D8F">
              <w:t>Наличие перенесенных ранее заболеваний гинекологических</w:t>
            </w:r>
          </w:p>
        </w:tc>
      </w:tr>
    </w:tbl>
    <w:p w14:paraId="28480997" w14:textId="77777777" w:rsidR="00B71E82" w:rsidRPr="00D54D8F" w:rsidRDefault="00B71E82" w:rsidP="00D54D8F">
      <w:pPr>
        <w:pStyle w:val="phnormal"/>
      </w:pPr>
    </w:p>
    <w:p w14:paraId="0B4A7F6F" w14:textId="58FB752A" w:rsidR="00F26F1F" w:rsidRPr="00D54D8F" w:rsidRDefault="00A02730" w:rsidP="00D54D8F">
      <w:pPr>
        <w:pStyle w:val="10"/>
      </w:pPr>
      <w:bookmarkStart w:id="14" w:name="_Toc72759139"/>
      <w:bookmarkStart w:id="15" w:name="_Toc72759156"/>
      <w:bookmarkStart w:id="16" w:name="_Toc72759182"/>
      <w:bookmarkStart w:id="17" w:name="_Toc72759183"/>
      <w:bookmarkStart w:id="18" w:name="_Toc72759196"/>
      <w:bookmarkStart w:id="19" w:name="_Toc72759197"/>
      <w:bookmarkStart w:id="20" w:name="_Toc72759213"/>
      <w:bookmarkStart w:id="21" w:name="_Toc72759214"/>
      <w:bookmarkStart w:id="22" w:name="_Toc72759233"/>
      <w:bookmarkStart w:id="23" w:name="_Toc72759234"/>
      <w:bookmarkStart w:id="24" w:name="_Toc72759247"/>
      <w:bookmarkStart w:id="25" w:name="_Toc72759248"/>
      <w:bookmarkStart w:id="26" w:name="_Toc72759289"/>
      <w:bookmarkStart w:id="27" w:name="_Toc72759290"/>
      <w:bookmarkStart w:id="28" w:name="_Toc72759303"/>
      <w:bookmarkStart w:id="29" w:name="_Toc72759304"/>
      <w:bookmarkStart w:id="30" w:name="_Toc72759317"/>
      <w:bookmarkStart w:id="31" w:name="_Toc72759318"/>
      <w:bookmarkStart w:id="32" w:name="_Toc72759331"/>
      <w:bookmarkStart w:id="33" w:name="_Toc72759332"/>
      <w:bookmarkStart w:id="34" w:name="_Toc72759342"/>
      <w:bookmarkStart w:id="35" w:name="_Toc72759343"/>
      <w:bookmarkStart w:id="36" w:name="_Toc72759368"/>
      <w:bookmarkStart w:id="37" w:name="_Toc72759369"/>
      <w:bookmarkStart w:id="38" w:name="_Toc72759385"/>
      <w:bookmarkStart w:id="39" w:name="_Toc72759386"/>
      <w:bookmarkStart w:id="40" w:name="_Toc72759437"/>
      <w:bookmarkStart w:id="41" w:name="_Toc72759438"/>
      <w:bookmarkStart w:id="42" w:name="_uddlpl6d3qff" w:colFirst="0" w:colLast="0"/>
      <w:bookmarkStart w:id="43" w:name="_Ref54198082"/>
      <w:bookmarkStart w:id="44" w:name="_Toc8192557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Pr="00D54D8F">
        <w:lastRenderedPageBreak/>
        <w:t>Рамки взаимодействия информационных систем и условия определения триггерных точек</w:t>
      </w:r>
      <w:bookmarkEnd w:id="43"/>
      <w:bookmarkEnd w:id="44"/>
    </w:p>
    <w:p w14:paraId="44077A73" w14:textId="0252CF81" w:rsidR="00F26F1F" w:rsidRDefault="00A02730" w:rsidP="00D54D8F">
      <w:pPr>
        <w:pStyle w:val="phnormal"/>
      </w:pPr>
      <w:r w:rsidRPr="00D54D8F">
        <w:t xml:space="preserve">Информационное взаимодействие ГИС СЗ/МИС МО </w:t>
      </w:r>
      <w:r w:rsidR="008875B0">
        <w:t>с</w:t>
      </w:r>
      <w:r w:rsidRPr="00D54D8F">
        <w:t xml:space="preserve"> ВИМИС </w:t>
      </w:r>
      <w:r w:rsidR="008A7817" w:rsidRPr="00D54D8F">
        <w:t>«АКиНЕО»</w:t>
      </w:r>
      <w:r w:rsidRPr="00D54D8F">
        <w:t xml:space="preserve"> начинается с фиксации факта события, соответствующего критериям возникновения необходимости передачи информации в ВИМИС </w:t>
      </w:r>
      <w:r w:rsidR="008A7817" w:rsidRPr="00D54D8F">
        <w:t>«АКиНЕО»</w:t>
      </w:r>
      <w:r w:rsidR="00363976" w:rsidRPr="00D54D8F">
        <w:t xml:space="preserve"> – </w:t>
      </w:r>
      <w:r w:rsidR="00363976">
        <w:t>триггерной точки (</w:t>
      </w:r>
      <w:r w:rsidR="00363976">
        <w:fldChar w:fldCharType="begin"/>
      </w:r>
      <w:r w:rsidR="00363976">
        <w:instrText xml:space="preserve"> REF _Ref54201850 \h </w:instrText>
      </w:r>
      <w:r w:rsidR="00363976">
        <w:fldChar w:fldCharType="separate"/>
      </w:r>
      <w:r w:rsidR="00363976" w:rsidRPr="00D54D8F">
        <w:t>Таблица </w:t>
      </w:r>
      <w:r w:rsidR="00363976" w:rsidRPr="00D54D8F">
        <w:rPr>
          <w:noProof/>
        </w:rPr>
        <w:t>2</w:t>
      </w:r>
      <w:r w:rsidR="00363976">
        <w:fldChar w:fldCharType="end"/>
      </w:r>
      <w:r w:rsidR="00363976">
        <w:t>)</w:t>
      </w:r>
      <w:r w:rsidRPr="00D54D8F">
        <w:t>.</w:t>
      </w:r>
      <w:r w:rsidR="00C840FA">
        <w:t xml:space="preserve"> </w:t>
      </w:r>
      <w:r w:rsidR="00320250">
        <w:t>Подробное описание триггерных точек, условий передачи СЭМД/</w:t>
      </w:r>
      <w:r w:rsidR="00320250" w:rsidRPr="00320250">
        <w:t>СЭМД бета-версии</w:t>
      </w:r>
      <w:r w:rsidR="00320250">
        <w:t>, а также перечень передаваемых СЭМД/</w:t>
      </w:r>
      <w:r w:rsidR="00320250" w:rsidRPr="00320250">
        <w:t>СЭМД бета-версии</w:t>
      </w:r>
      <w:r w:rsidR="00320250">
        <w:t xml:space="preserve"> представлены в пп. </w:t>
      </w:r>
      <w:r w:rsidR="00320250">
        <w:fldChar w:fldCharType="begin"/>
      </w:r>
      <w:r w:rsidR="00320250">
        <w:instrText xml:space="preserve"> REF _Ref54201779 \n \h </w:instrText>
      </w:r>
      <w:r w:rsidR="00320250">
        <w:fldChar w:fldCharType="separate"/>
      </w:r>
      <w:r w:rsidR="00320250">
        <w:t>4.1</w:t>
      </w:r>
      <w:r w:rsidR="00320250">
        <w:fldChar w:fldCharType="end"/>
      </w:r>
      <w:r w:rsidR="00320250">
        <w:t xml:space="preserve"> </w:t>
      </w:r>
      <w:r w:rsidR="00320250" w:rsidRPr="00D54D8F">
        <w:t>–</w:t>
      </w:r>
      <w:r w:rsidR="00320250">
        <w:t xml:space="preserve"> </w:t>
      </w:r>
      <w:r w:rsidR="00320250">
        <w:fldChar w:fldCharType="begin"/>
      </w:r>
      <w:r w:rsidR="00320250">
        <w:instrText xml:space="preserve"> REF _Ref81408442 \n \h </w:instrText>
      </w:r>
      <w:r w:rsidR="00320250">
        <w:fldChar w:fldCharType="separate"/>
      </w:r>
      <w:r w:rsidR="00320250">
        <w:t>4.8</w:t>
      </w:r>
      <w:r w:rsidR="00320250">
        <w:fldChar w:fldCharType="end"/>
      </w:r>
      <w:r w:rsidR="00320250">
        <w:t>.</w:t>
      </w:r>
    </w:p>
    <w:p w14:paraId="3DEF48D4" w14:textId="38BC0E32" w:rsidR="00320250" w:rsidRDefault="00320250" w:rsidP="00D54D8F">
      <w:pPr>
        <w:pStyle w:val="phnormal"/>
      </w:pPr>
      <w:r w:rsidRPr="00320250">
        <w:t>В целях</w:t>
      </w:r>
      <w:r>
        <w:t xml:space="preserve"> </w:t>
      </w:r>
      <w:r w:rsidR="00F76D37">
        <w:t xml:space="preserve">упрощения </w:t>
      </w:r>
      <w:r>
        <w:t xml:space="preserve">выявления всех </w:t>
      </w:r>
      <w:r w:rsidRPr="00320250">
        <w:t xml:space="preserve">триггерных точек </w:t>
      </w:r>
      <w:r>
        <w:t xml:space="preserve">и </w:t>
      </w:r>
      <w:r w:rsidR="00F76D37">
        <w:t xml:space="preserve">ускорения </w:t>
      </w:r>
      <w:r w:rsidRPr="00320250">
        <w:t xml:space="preserve">передачи информации в ВИМИС «АКиНЕО», </w:t>
      </w:r>
      <w:r>
        <w:t>при первичном выявлении некоторых триггерных точек</w:t>
      </w:r>
      <w:r w:rsidR="00F76D37" w:rsidRPr="00F76D37">
        <w:t xml:space="preserve"> </w:t>
      </w:r>
      <w:r w:rsidR="00F76D37">
        <w:t>по пациенту</w:t>
      </w:r>
      <w:r>
        <w:t xml:space="preserve"> и соблюдении</w:t>
      </w:r>
      <w:r w:rsidR="00F76D37">
        <w:t xml:space="preserve"> дополнительных </w:t>
      </w:r>
      <w:r w:rsidRPr="00320250">
        <w:t>услови</w:t>
      </w:r>
      <w:r>
        <w:t>й</w:t>
      </w:r>
      <w:r w:rsidR="00F76D37">
        <w:t xml:space="preserve">, </w:t>
      </w:r>
      <w:r w:rsidRPr="00320250">
        <w:t xml:space="preserve">для </w:t>
      </w:r>
      <w:r w:rsidR="00F76D37" w:rsidRPr="00320250">
        <w:t>указанного пациента</w:t>
      </w:r>
      <w:r w:rsidR="00F76D37">
        <w:t xml:space="preserve"> </w:t>
      </w:r>
      <w:r w:rsidRPr="00320250">
        <w:t xml:space="preserve">в ГИС СЗ/МИС МО должен быть </w:t>
      </w:r>
      <w:r w:rsidR="00F76D37">
        <w:t>установлен</w:t>
      </w:r>
      <w:r w:rsidRPr="00320250">
        <w:t xml:space="preserve"> статус – «Контроль ВИМИС «АКиНЕО»</w:t>
      </w:r>
    </w:p>
    <w:p w14:paraId="3C7BEDE1" w14:textId="4A8604EA" w:rsidR="00BB27D6" w:rsidRDefault="00BB27D6" w:rsidP="00D54D8F">
      <w:pPr>
        <w:pStyle w:val="phnormal"/>
      </w:pPr>
      <w:r>
        <w:t xml:space="preserve">Перечень триггерных точек и условий при выявлении которых </w:t>
      </w:r>
      <w:r w:rsidR="00557DFB">
        <w:t>должен</w:t>
      </w:r>
      <w:r w:rsidR="00F76D37">
        <w:t xml:space="preserve"> быть</w:t>
      </w:r>
      <w:r>
        <w:t xml:space="preserve"> установлен статус </w:t>
      </w:r>
      <w:r w:rsidRPr="00D54D8F">
        <w:t>«Контроль ВИМИС «АКиНЕО»</w:t>
      </w:r>
      <w:r>
        <w:t>, а также его длительность представлены в таблице</w:t>
      </w:r>
      <w:r w:rsidR="009F0AE9">
        <w:t xml:space="preserve"> (</w:t>
      </w:r>
      <w:r w:rsidR="009F0AE9">
        <w:fldChar w:fldCharType="begin"/>
      </w:r>
      <w:r w:rsidR="009F0AE9">
        <w:instrText xml:space="preserve"> REF _Ref81413142 \h </w:instrText>
      </w:r>
      <w:r w:rsidR="009F0AE9">
        <w:fldChar w:fldCharType="separate"/>
      </w:r>
      <w:r w:rsidR="009F0AE9" w:rsidRPr="00D54D8F">
        <w:t xml:space="preserve">Таблица </w:t>
      </w:r>
      <w:r w:rsidR="009F0AE9">
        <w:rPr>
          <w:noProof/>
        </w:rPr>
        <w:t>8</w:t>
      </w:r>
      <w:r w:rsidR="009F0AE9">
        <w:fldChar w:fldCharType="end"/>
      </w:r>
      <w:r w:rsidR="009F0AE9">
        <w:t>)</w:t>
      </w:r>
      <w:r>
        <w:t>.</w:t>
      </w:r>
    </w:p>
    <w:p w14:paraId="12776598" w14:textId="77777777" w:rsidR="0099479B" w:rsidRDefault="0099479B" w:rsidP="00D54D8F">
      <w:pPr>
        <w:pStyle w:val="phnormal"/>
      </w:pPr>
    </w:p>
    <w:p w14:paraId="733BAC0C" w14:textId="30CD68D3" w:rsidR="00BE39E8" w:rsidRPr="00D54D8F" w:rsidRDefault="00BE39E8" w:rsidP="00BE39E8">
      <w:pPr>
        <w:pStyle w:val="phtabletitle"/>
      </w:pPr>
      <w:bookmarkStart w:id="45" w:name="_Ref81413142"/>
      <w:r w:rsidRPr="00D54D8F">
        <w:t xml:space="preserve">Таблица 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>
        <w:rPr>
          <w:noProof/>
        </w:rPr>
        <w:t>8</w:t>
      </w:r>
      <w:r w:rsidRPr="00D54D8F">
        <w:fldChar w:fldCharType="end"/>
      </w:r>
      <w:bookmarkEnd w:id="45"/>
      <w:r w:rsidRPr="00D54D8F">
        <w:t xml:space="preserve"> – </w:t>
      </w:r>
      <w:r>
        <w:t>У</w:t>
      </w:r>
      <w:r w:rsidRPr="00BE39E8">
        <w:t>слови</w:t>
      </w:r>
      <w:r>
        <w:t>я</w:t>
      </w:r>
      <w:r w:rsidRPr="00BE39E8">
        <w:t xml:space="preserve"> установление статуса «Контроль ВИМИС «АКиНЕО»</w:t>
      </w:r>
      <w:r>
        <w:t xml:space="preserve"> </w:t>
      </w:r>
      <w:r w:rsidRPr="00320250">
        <w:t>в ГИС СЗ/МИС МО</w:t>
      </w:r>
    </w:p>
    <w:tbl>
      <w:tblPr>
        <w:tblStyle w:val="ac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310"/>
        <w:gridCol w:w="2857"/>
        <w:gridCol w:w="1499"/>
        <w:gridCol w:w="2176"/>
        <w:gridCol w:w="2356"/>
      </w:tblGrid>
      <w:tr w:rsidR="009D4E2E" w:rsidRPr="00226B2B" w14:paraId="1544C874" w14:textId="77777777" w:rsidTr="0099479B">
        <w:trPr>
          <w:cantSplit/>
          <w:trHeight w:val="304"/>
          <w:tblHeader/>
        </w:trPr>
        <w:tc>
          <w:tcPr>
            <w:tcW w:w="64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8C9D" w14:textId="10A359C2" w:rsidR="009D4E2E" w:rsidRPr="00226B2B" w:rsidRDefault="009D4E2E" w:rsidP="00E22094">
            <w:pPr>
              <w:pStyle w:val="phtablecolcaption"/>
            </w:pPr>
            <w:r w:rsidRPr="00226B2B">
              <w:t>Код триггерной точки</w:t>
            </w:r>
          </w:p>
        </w:tc>
        <w:tc>
          <w:tcPr>
            <w:tcW w:w="140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6A98" w14:textId="6B4CF951" w:rsidR="009D4E2E" w:rsidRPr="00226B2B" w:rsidRDefault="009D4E2E" w:rsidP="00E22094">
            <w:pPr>
              <w:pStyle w:val="phtablecolcaption"/>
            </w:pPr>
            <w:r w:rsidRPr="00226B2B">
              <w:t>Наименование триггерной точки</w:t>
            </w:r>
          </w:p>
        </w:tc>
        <w:tc>
          <w:tcPr>
            <w:tcW w:w="735" w:type="pct"/>
          </w:tcPr>
          <w:p w14:paraId="2B972D79" w14:textId="42CFB6D5" w:rsidR="009D4E2E" w:rsidRPr="00226B2B" w:rsidRDefault="00B47E33" w:rsidP="009D4E2E">
            <w:pPr>
              <w:pStyle w:val="phtablecolcaption"/>
            </w:pPr>
            <w:r w:rsidRPr="00226B2B">
              <w:t>Условия передачи СЭМД</w:t>
            </w:r>
          </w:p>
        </w:tc>
        <w:tc>
          <w:tcPr>
            <w:tcW w:w="1067" w:type="pct"/>
          </w:tcPr>
          <w:p w14:paraId="61B85625" w14:textId="208D32E3" w:rsidR="009D4E2E" w:rsidRPr="00226B2B" w:rsidRDefault="009D4E2E" w:rsidP="009D4E2E">
            <w:pPr>
              <w:pStyle w:val="phtablecolcaption"/>
            </w:pPr>
            <w:r w:rsidRPr="00226B2B">
              <w:t>Необходимость установления статуса «Контроль ВИМИС «АКиНЕО»</w:t>
            </w:r>
          </w:p>
        </w:tc>
        <w:tc>
          <w:tcPr>
            <w:tcW w:w="1155" w:type="pct"/>
          </w:tcPr>
          <w:p w14:paraId="5E3E40B2" w14:textId="4666719C" w:rsidR="009D4E2E" w:rsidRPr="00226B2B" w:rsidRDefault="009D4E2E" w:rsidP="00B47E33">
            <w:pPr>
              <w:pStyle w:val="phtablecolcaption"/>
            </w:pPr>
            <w:r w:rsidRPr="00226B2B">
              <w:t>Длительность</w:t>
            </w:r>
            <w:r w:rsidR="00B47E33" w:rsidRPr="00226B2B">
              <w:t xml:space="preserve"> </w:t>
            </w:r>
            <w:r w:rsidRPr="00226B2B">
              <w:t>статуса «Контроль ВИМИС «АКиНЕО»</w:t>
            </w:r>
          </w:p>
        </w:tc>
      </w:tr>
      <w:tr w:rsidR="00002BB0" w:rsidRPr="00226B2B" w14:paraId="7E4E249B" w14:textId="77777777" w:rsidTr="0099479B">
        <w:trPr>
          <w:cantSplit/>
          <w:trHeight w:val="457"/>
        </w:trPr>
        <w:tc>
          <w:tcPr>
            <w:tcW w:w="642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76652" w14:textId="457AAEB0" w:rsidR="00002BB0" w:rsidRPr="00226B2B" w:rsidRDefault="00002BB0" w:rsidP="00002BB0">
            <w:pPr>
              <w:pStyle w:val="phtablecellleft"/>
              <w:jc w:val="left"/>
            </w:pPr>
            <w:r w:rsidRPr="00226B2B">
              <w:t>1</w:t>
            </w:r>
          </w:p>
        </w:tc>
        <w:tc>
          <w:tcPr>
            <w:tcW w:w="1401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97A1" w14:textId="15D1E46F" w:rsidR="00002BB0" w:rsidRPr="00226B2B" w:rsidRDefault="00002BB0" w:rsidP="00002BB0">
            <w:pPr>
              <w:pStyle w:val="phtablecellleft"/>
              <w:jc w:val="left"/>
            </w:pPr>
            <w:r w:rsidRPr="00226B2B">
              <w:t>Выявление осмотра (консультации) пациента</w:t>
            </w:r>
          </w:p>
        </w:tc>
        <w:tc>
          <w:tcPr>
            <w:tcW w:w="735" w:type="pct"/>
          </w:tcPr>
          <w:p w14:paraId="2DF9E0DE" w14:textId="17C16E74" w:rsidR="00002BB0" w:rsidRPr="00226B2B" w:rsidRDefault="00002BB0" w:rsidP="00002BB0">
            <w:pPr>
              <w:pStyle w:val="phtablecellleft"/>
              <w:jc w:val="left"/>
            </w:pPr>
            <w:r w:rsidRPr="00226B2B">
              <w:t>Условие 1</w:t>
            </w:r>
          </w:p>
        </w:tc>
        <w:tc>
          <w:tcPr>
            <w:tcW w:w="1067" w:type="pct"/>
          </w:tcPr>
          <w:p w14:paraId="66347545" w14:textId="410E5A7A" w:rsidR="00002BB0" w:rsidRPr="00226B2B" w:rsidRDefault="00002BB0" w:rsidP="00002BB0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1155" w:type="pct"/>
          </w:tcPr>
          <w:p w14:paraId="79AD0963" w14:textId="183587F3" w:rsidR="00002BB0" w:rsidRPr="00226B2B" w:rsidRDefault="00002BB0" w:rsidP="00002BB0">
            <w:pPr>
              <w:pStyle w:val="phtablecellleft"/>
              <w:jc w:val="left"/>
            </w:pPr>
            <w:r w:rsidRPr="00226B2B">
              <w:t>до 350 дня расчетного срока беременности</w:t>
            </w:r>
            <w:r w:rsidR="002A34E3" w:rsidRPr="00226B2B">
              <w:rPr>
                <w:rStyle w:val="affff"/>
              </w:rPr>
              <w:footnoteReference w:id="9"/>
            </w:r>
          </w:p>
        </w:tc>
      </w:tr>
      <w:tr w:rsidR="00002BB0" w:rsidRPr="00226B2B" w14:paraId="0DD4EB6F" w14:textId="77777777" w:rsidTr="0099479B">
        <w:trPr>
          <w:cantSplit/>
          <w:trHeight w:val="457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DBD7" w14:textId="77777777" w:rsidR="00002BB0" w:rsidRPr="00226B2B" w:rsidRDefault="00002BB0" w:rsidP="00E22094">
            <w:pPr>
              <w:pStyle w:val="phtablecellleft"/>
              <w:jc w:val="left"/>
            </w:pPr>
          </w:p>
        </w:tc>
        <w:tc>
          <w:tcPr>
            <w:tcW w:w="1401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E82D3" w14:textId="77777777" w:rsidR="00002BB0" w:rsidRPr="00226B2B" w:rsidRDefault="00002BB0" w:rsidP="00E22094">
            <w:pPr>
              <w:pStyle w:val="phtablecellleft"/>
              <w:jc w:val="left"/>
            </w:pPr>
          </w:p>
        </w:tc>
        <w:tc>
          <w:tcPr>
            <w:tcW w:w="735" w:type="pct"/>
          </w:tcPr>
          <w:p w14:paraId="015DA994" w14:textId="42E50350" w:rsidR="00002BB0" w:rsidRPr="00226B2B" w:rsidRDefault="00002BB0" w:rsidP="00E22094">
            <w:pPr>
              <w:pStyle w:val="phtablecellleft"/>
              <w:jc w:val="left"/>
            </w:pPr>
            <w:r w:rsidRPr="00226B2B">
              <w:t>Условие 2</w:t>
            </w:r>
          </w:p>
        </w:tc>
        <w:tc>
          <w:tcPr>
            <w:tcW w:w="1067" w:type="pct"/>
          </w:tcPr>
          <w:p w14:paraId="013F4CD7" w14:textId="0F71DE1E" w:rsidR="00002BB0" w:rsidRPr="00226B2B" w:rsidRDefault="00002BB0" w:rsidP="00E22094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1155" w:type="pct"/>
          </w:tcPr>
          <w:p w14:paraId="74737ED0" w14:textId="4E61F6D8" w:rsidR="00002BB0" w:rsidRPr="00226B2B" w:rsidRDefault="00002BB0" w:rsidP="00E22094">
            <w:pPr>
              <w:pStyle w:val="phtablecellleft"/>
              <w:jc w:val="left"/>
            </w:pPr>
            <w:r w:rsidRPr="00226B2B">
              <w:t>до 350 дня расчетного срока беременности</w:t>
            </w:r>
          </w:p>
        </w:tc>
      </w:tr>
      <w:tr w:rsidR="003C565F" w:rsidRPr="00226B2B" w14:paraId="3BCC1A25" w14:textId="77777777" w:rsidTr="0099479B">
        <w:trPr>
          <w:cantSplit/>
          <w:trHeight w:val="457"/>
        </w:trPr>
        <w:tc>
          <w:tcPr>
            <w:tcW w:w="64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6AA2" w14:textId="32A59D66" w:rsidR="003C565F" w:rsidRPr="00226B2B" w:rsidRDefault="003C565F" w:rsidP="003C565F">
            <w:pPr>
              <w:pStyle w:val="phtablecellleft"/>
              <w:jc w:val="left"/>
            </w:pPr>
            <w:r w:rsidRPr="00226B2B">
              <w:lastRenderedPageBreak/>
              <w:t>19</w:t>
            </w:r>
          </w:p>
        </w:tc>
        <w:tc>
          <w:tcPr>
            <w:tcW w:w="140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8D8F" w14:textId="359353E7" w:rsidR="003C565F" w:rsidRPr="00226B2B" w:rsidRDefault="003C565F" w:rsidP="003C565F">
            <w:pPr>
              <w:pStyle w:val="phtablecellleft"/>
              <w:jc w:val="left"/>
            </w:pPr>
            <w:r w:rsidRPr="00226B2B">
              <w:t>Выявление факта постановки на учет по беременности</w:t>
            </w:r>
          </w:p>
        </w:tc>
        <w:tc>
          <w:tcPr>
            <w:tcW w:w="735" w:type="pct"/>
          </w:tcPr>
          <w:p w14:paraId="05129672" w14:textId="37A632B2" w:rsidR="003C565F" w:rsidRPr="00226B2B" w:rsidRDefault="003C565F" w:rsidP="003C565F">
            <w:pPr>
              <w:pStyle w:val="phtablecellleft"/>
              <w:jc w:val="left"/>
            </w:pPr>
            <w:r w:rsidRPr="00226B2B">
              <w:t>Условие 1 и Условие 2</w:t>
            </w:r>
          </w:p>
        </w:tc>
        <w:tc>
          <w:tcPr>
            <w:tcW w:w="1067" w:type="pct"/>
          </w:tcPr>
          <w:p w14:paraId="352251AE" w14:textId="643D2CE1" w:rsidR="003C565F" w:rsidRPr="00226B2B" w:rsidRDefault="003C565F" w:rsidP="003C565F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1155" w:type="pct"/>
          </w:tcPr>
          <w:p w14:paraId="00A457E2" w14:textId="690F1212" w:rsidR="003C565F" w:rsidRPr="00226B2B" w:rsidRDefault="003C565F" w:rsidP="003C565F">
            <w:pPr>
              <w:pStyle w:val="phtablecellleft"/>
              <w:jc w:val="left"/>
            </w:pPr>
            <w:r w:rsidRPr="00226B2B">
              <w:t>до 350 дня расчетного срока беременности</w:t>
            </w:r>
          </w:p>
        </w:tc>
      </w:tr>
      <w:tr w:rsidR="003C565F" w:rsidRPr="00226B2B" w14:paraId="62A38463" w14:textId="77777777" w:rsidTr="0099479B">
        <w:trPr>
          <w:cantSplit/>
          <w:trHeight w:val="655"/>
        </w:trPr>
        <w:tc>
          <w:tcPr>
            <w:tcW w:w="642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9ECF" w14:textId="0BDC0D67" w:rsidR="003C565F" w:rsidRPr="00226B2B" w:rsidRDefault="003C565F" w:rsidP="003C565F">
            <w:pPr>
              <w:pStyle w:val="phtablecellleft"/>
              <w:jc w:val="left"/>
            </w:pPr>
            <w:r w:rsidRPr="00226B2B">
              <w:t>2</w:t>
            </w:r>
          </w:p>
        </w:tc>
        <w:tc>
          <w:tcPr>
            <w:tcW w:w="1401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37BA" w14:textId="1442D727" w:rsidR="003C565F" w:rsidRPr="00226B2B" w:rsidRDefault="003C565F" w:rsidP="003C565F">
            <w:pPr>
              <w:pStyle w:val="phtablecellleft"/>
              <w:jc w:val="left"/>
            </w:pPr>
            <w:r w:rsidRPr="00226B2B">
              <w:t>Выявление диагностических исследований</w:t>
            </w:r>
          </w:p>
        </w:tc>
        <w:tc>
          <w:tcPr>
            <w:tcW w:w="735" w:type="pct"/>
          </w:tcPr>
          <w:p w14:paraId="1C639970" w14:textId="2CC94A57" w:rsidR="003C565F" w:rsidRPr="00226B2B" w:rsidRDefault="003C565F" w:rsidP="003C565F">
            <w:pPr>
              <w:pStyle w:val="phtablecellleft"/>
              <w:jc w:val="left"/>
            </w:pPr>
            <w:r w:rsidRPr="00226B2B">
              <w:t>Условие 1</w:t>
            </w:r>
          </w:p>
        </w:tc>
        <w:tc>
          <w:tcPr>
            <w:tcW w:w="1067" w:type="pct"/>
          </w:tcPr>
          <w:p w14:paraId="34022060" w14:textId="0DCC82F0" w:rsidR="003C565F" w:rsidRPr="00226B2B" w:rsidRDefault="003C565F" w:rsidP="003C565F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1155" w:type="pct"/>
          </w:tcPr>
          <w:p w14:paraId="49371EC0" w14:textId="3607523E" w:rsidR="003C565F" w:rsidRPr="00226B2B" w:rsidRDefault="003C565F" w:rsidP="003C565F">
            <w:pPr>
              <w:pStyle w:val="phtablecellleft"/>
              <w:jc w:val="left"/>
            </w:pPr>
            <w:r w:rsidRPr="00226B2B">
              <w:t>до 350 дня расчетного срока беременности</w:t>
            </w:r>
          </w:p>
        </w:tc>
      </w:tr>
      <w:tr w:rsidR="003C565F" w:rsidRPr="00226B2B" w14:paraId="3D67BF6C" w14:textId="77777777" w:rsidTr="0099479B">
        <w:trPr>
          <w:cantSplit/>
          <w:trHeight w:val="363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DA502" w14:textId="77777777" w:rsidR="003C565F" w:rsidRPr="00226B2B" w:rsidRDefault="003C565F" w:rsidP="003C565F">
            <w:pPr>
              <w:pStyle w:val="phtablecellleft"/>
              <w:jc w:val="left"/>
            </w:pPr>
          </w:p>
        </w:tc>
        <w:tc>
          <w:tcPr>
            <w:tcW w:w="1401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2919" w14:textId="77777777" w:rsidR="003C565F" w:rsidRPr="00226B2B" w:rsidRDefault="003C565F" w:rsidP="003C565F">
            <w:pPr>
              <w:pStyle w:val="phtablecellleft"/>
              <w:jc w:val="left"/>
            </w:pPr>
          </w:p>
        </w:tc>
        <w:tc>
          <w:tcPr>
            <w:tcW w:w="735" w:type="pct"/>
          </w:tcPr>
          <w:p w14:paraId="11958917" w14:textId="4135ACA5" w:rsidR="003C565F" w:rsidRPr="00226B2B" w:rsidRDefault="003C565F" w:rsidP="003C565F">
            <w:pPr>
              <w:pStyle w:val="phtablecellleft"/>
              <w:jc w:val="left"/>
            </w:pPr>
            <w:r w:rsidRPr="00226B2B">
              <w:t>Условие 2</w:t>
            </w:r>
          </w:p>
        </w:tc>
        <w:tc>
          <w:tcPr>
            <w:tcW w:w="1067" w:type="pct"/>
          </w:tcPr>
          <w:p w14:paraId="30B8E523" w14:textId="0B073B01" w:rsidR="003C565F" w:rsidRPr="00226B2B" w:rsidRDefault="003C565F" w:rsidP="003C565F">
            <w:pPr>
              <w:pStyle w:val="phtablecellleft"/>
              <w:jc w:val="left"/>
            </w:pPr>
            <w:r w:rsidRPr="00226B2B">
              <w:t>Нет</w:t>
            </w:r>
          </w:p>
        </w:tc>
        <w:tc>
          <w:tcPr>
            <w:tcW w:w="1155" w:type="pct"/>
          </w:tcPr>
          <w:p w14:paraId="403B48E1" w14:textId="69D8CB98" w:rsidR="003C565F" w:rsidRPr="00226B2B" w:rsidRDefault="003C565F" w:rsidP="003C565F">
            <w:pPr>
              <w:pStyle w:val="phtablecellleft"/>
              <w:jc w:val="center"/>
            </w:pPr>
            <w:r w:rsidRPr="00226B2B">
              <w:t>–</w:t>
            </w:r>
          </w:p>
        </w:tc>
      </w:tr>
      <w:tr w:rsidR="00A11B6B" w:rsidRPr="00226B2B" w14:paraId="56A06AD6" w14:textId="77777777" w:rsidTr="0099479B">
        <w:trPr>
          <w:cantSplit/>
          <w:trHeight w:val="557"/>
        </w:trPr>
        <w:tc>
          <w:tcPr>
            <w:tcW w:w="642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061A" w14:textId="46910547" w:rsidR="00A11B6B" w:rsidRPr="00226B2B" w:rsidRDefault="00A11B6B" w:rsidP="00A11B6B">
            <w:pPr>
              <w:pStyle w:val="phtablecellleft"/>
              <w:jc w:val="left"/>
            </w:pPr>
            <w:r w:rsidRPr="00226B2B">
              <w:t>3</w:t>
            </w:r>
          </w:p>
        </w:tc>
        <w:tc>
          <w:tcPr>
            <w:tcW w:w="1401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E7F6" w14:textId="563033CE" w:rsidR="00A11B6B" w:rsidRPr="00226B2B" w:rsidRDefault="00A11B6B" w:rsidP="00A11B6B">
            <w:pPr>
              <w:pStyle w:val="phtablecellleft"/>
              <w:jc w:val="left"/>
            </w:pPr>
            <w:r w:rsidRPr="00226B2B">
              <w:t>Выявление направления на оказания медицинских услуг</w:t>
            </w:r>
          </w:p>
        </w:tc>
        <w:tc>
          <w:tcPr>
            <w:tcW w:w="735" w:type="pct"/>
          </w:tcPr>
          <w:p w14:paraId="7F37C45F" w14:textId="79E03830" w:rsidR="00A11B6B" w:rsidRPr="00226B2B" w:rsidRDefault="00A11B6B" w:rsidP="00A11B6B">
            <w:pPr>
              <w:pStyle w:val="phtablecellleft"/>
              <w:jc w:val="left"/>
            </w:pPr>
            <w:r w:rsidRPr="00226B2B">
              <w:t>Условие 1</w:t>
            </w:r>
          </w:p>
        </w:tc>
        <w:tc>
          <w:tcPr>
            <w:tcW w:w="1067" w:type="pct"/>
          </w:tcPr>
          <w:p w14:paraId="197561F5" w14:textId="29D87DCE" w:rsidR="00A11B6B" w:rsidRPr="00226B2B" w:rsidRDefault="00A11B6B" w:rsidP="00A11B6B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1155" w:type="pct"/>
          </w:tcPr>
          <w:p w14:paraId="473BA7C7" w14:textId="715EFEC1" w:rsidR="00A11B6B" w:rsidRPr="00226B2B" w:rsidRDefault="00A11B6B" w:rsidP="00A11B6B">
            <w:pPr>
              <w:pStyle w:val="phtablecellleft"/>
              <w:jc w:val="left"/>
            </w:pPr>
            <w:r w:rsidRPr="00226B2B">
              <w:t>до 350 дня расчетного срока беременности</w:t>
            </w:r>
          </w:p>
        </w:tc>
      </w:tr>
      <w:tr w:rsidR="00A11B6B" w:rsidRPr="00226B2B" w14:paraId="688D2910" w14:textId="77777777" w:rsidTr="0099479B">
        <w:trPr>
          <w:cantSplit/>
          <w:trHeight w:val="557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E5217" w14:textId="77777777" w:rsidR="00A11B6B" w:rsidRPr="00226B2B" w:rsidRDefault="00A11B6B" w:rsidP="00A11B6B">
            <w:pPr>
              <w:pStyle w:val="phtablecellleft"/>
              <w:jc w:val="left"/>
            </w:pPr>
          </w:p>
        </w:tc>
        <w:tc>
          <w:tcPr>
            <w:tcW w:w="1401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0470" w14:textId="77777777" w:rsidR="00A11B6B" w:rsidRPr="00226B2B" w:rsidRDefault="00A11B6B" w:rsidP="00A11B6B">
            <w:pPr>
              <w:pStyle w:val="phtablecellleft"/>
              <w:jc w:val="left"/>
            </w:pPr>
          </w:p>
        </w:tc>
        <w:tc>
          <w:tcPr>
            <w:tcW w:w="735" w:type="pct"/>
          </w:tcPr>
          <w:p w14:paraId="79170C7C" w14:textId="646037C9" w:rsidR="00A11B6B" w:rsidRPr="00226B2B" w:rsidRDefault="00A11B6B" w:rsidP="00A11B6B">
            <w:pPr>
              <w:pStyle w:val="phtablecellleft"/>
              <w:jc w:val="left"/>
            </w:pPr>
            <w:r w:rsidRPr="00226B2B">
              <w:t>Условие 2</w:t>
            </w:r>
          </w:p>
        </w:tc>
        <w:tc>
          <w:tcPr>
            <w:tcW w:w="1067" w:type="pct"/>
          </w:tcPr>
          <w:p w14:paraId="0446DC0C" w14:textId="5A48F5A8" w:rsidR="00A11B6B" w:rsidRPr="00226B2B" w:rsidRDefault="00A11B6B" w:rsidP="00A11B6B">
            <w:pPr>
              <w:pStyle w:val="phtablecellleft"/>
              <w:jc w:val="left"/>
            </w:pPr>
            <w:r w:rsidRPr="00226B2B">
              <w:t>Нет</w:t>
            </w:r>
          </w:p>
        </w:tc>
        <w:tc>
          <w:tcPr>
            <w:tcW w:w="1155" w:type="pct"/>
          </w:tcPr>
          <w:p w14:paraId="2D747A86" w14:textId="3C050D7E" w:rsidR="00A11B6B" w:rsidRPr="00226B2B" w:rsidRDefault="00A11B6B" w:rsidP="004745A2">
            <w:pPr>
              <w:pStyle w:val="phtablecellleft"/>
              <w:jc w:val="center"/>
            </w:pPr>
            <w:r w:rsidRPr="00226B2B">
              <w:t>–</w:t>
            </w:r>
          </w:p>
        </w:tc>
      </w:tr>
      <w:tr w:rsidR="00650162" w:rsidRPr="00226B2B" w14:paraId="4F5F19A3" w14:textId="77777777" w:rsidTr="0099479B">
        <w:trPr>
          <w:cantSplit/>
          <w:trHeight w:val="557"/>
        </w:trPr>
        <w:tc>
          <w:tcPr>
            <w:tcW w:w="642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663CF" w14:textId="67A214DD" w:rsidR="00650162" w:rsidRPr="00226B2B" w:rsidRDefault="00650162" w:rsidP="00650162">
            <w:pPr>
              <w:pStyle w:val="phtablecellleft"/>
              <w:jc w:val="left"/>
            </w:pPr>
            <w:r w:rsidRPr="00226B2B">
              <w:t>5</w:t>
            </w:r>
          </w:p>
        </w:tc>
        <w:tc>
          <w:tcPr>
            <w:tcW w:w="1401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B4EC" w14:textId="773086D4" w:rsidR="00650162" w:rsidRPr="00226B2B" w:rsidRDefault="00650162" w:rsidP="00650162">
            <w:pPr>
              <w:pStyle w:val="phtablecellleft"/>
              <w:jc w:val="left"/>
            </w:pPr>
            <w:r w:rsidRPr="00226B2B">
              <w:t>Выявление госпитализации (получение пациентом медицинской помощи в условиях стационара (дневного стационара))</w:t>
            </w:r>
          </w:p>
        </w:tc>
        <w:tc>
          <w:tcPr>
            <w:tcW w:w="735" w:type="pct"/>
          </w:tcPr>
          <w:p w14:paraId="754C8877" w14:textId="008DD409" w:rsidR="00650162" w:rsidRPr="00226B2B" w:rsidRDefault="00650162" w:rsidP="00650162">
            <w:pPr>
              <w:pStyle w:val="phtablecellleft"/>
              <w:jc w:val="left"/>
            </w:pPr>
            <w:r w:rsidRPr="00226B2B">
              <w:t>Условие 1</w:t>
            </w:r>
          </w:p>
        </w:tc>
        <w:tc>
          <w:tcPr>
            <w:tcW w:w="1067" w:type="pct"/>
          </w:tcPr>
          <w:p w14:paraId="141C290E" w14:textId="5C0C14DD" w:rsidR="00650162" w:rsidRPr="00226B2B" w:rsidRDefault="00650162" w:rsidP="00650162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1155" w:type="pct"/>
          </w:tcPr>
          <w:p w14:paraId="175FC040" w14:textId="568959F2" w:rsidR="00650162" w:rsidRPr="00226B2B" w:rsidRDefault="00650162" w:rsidP="00650162">
            <w:pPr>
              <w:pStyle w:val="phtablecellleft"/>
              <w:jc w:val="left"/>
            </w:pPr>
            <w:r w:rsidRPr="00226B2B">
              <w:t>до 350 дня расчетного срока беременности</w:t>
            </w:r>
          </w:p>
        </w:tc>
      </w:tr>
      <w:tr w:rsidR="00650162" w:rsidRPr="00226B2B" w14:paraId="53A4F205" w14:textId="77777777" w:rsidTr="0099479B">
        <w:trPr>
          <w:cantSplit/>
          <w:trHeight w:val="557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D1EFC" w14:textId="77777777" w:rsidR="00650162" w:rsidRPr="00226B2B" w:rsidRDefault="00650162" w:rsidP="00650162">
            <w:pPr>
              <w:pStyle w:val="phtablecellleft"/>
              <w:jc w:val="left"/>
            </w:pPr>
          </w:p>
        </w:tc>
        <w:tc>
          <w:tcPr>
            <w:tcW w:w="1401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A80B0" w14:textId="77777777" w:rsidR="00650162" w:rsidRPr="00226B2B" w:rsidRDefault="00650162" w:rsidP="00650162">
            <w:pPr>
              <w:pStyle w:val="phtablecellleft"/>
              <w:jc w:val="left"/>
            </w:pPr>
          </w:p>
        </w:tc>
        <w:tc>
          <w:tcPr>
            <w:tcW w:w="735" w:type="pct"/>
          </w:tcPr>
          <w:p w14:paraId="66C7C34A" w14:textId="6E4C8149" w:rsidR="00650162" w:rsidRPr="00226B2B" w:rsidRDefault="00650162" w:rsidP="00650162">
            <w:pPr>
              <w:pStyle w:val="phtablecellleft"/>
              <w:jc w:val="left"/>
            </w:pPr>
            <w:r w:rsidRPr="00226B2B">
              <w:t>Условие 2</w:t>
            </w:r>
          </w:p>
        </w:tc>
        <w:tc>
          <w:tcPr>
            <w:tcW w:w="1067" w:type="pct"/>
          </w:tcPr>
          <w:p w14:paraId="189BE8B1" w14:textId="0808CEB3" w:rsidR="00650162" w:rsidRPr="00226B2B" w:rsidRDefault="00650162" w:rsidP="00650162">
            <w:pPr>
              <w:pStyle w:val="phtablecellleft"/>
              <w:jc w:val="left"/>
            </w:pPr>
            <w:r w:rsidRPr="00226B2B">
              <w:t>Нет</w:t>
            </w:r>
          </w:p>
        </w:tc>
        <w:tc>
          <w:tcPr>
            <w:tcW w:w="1155" w:type="pct"/>
          </w:tcPr>
          <w:p w14:paraId="303A9CFA" w14:textId="54EE6232" w:rsidR="00650162" w:rsidRPr="00226B2B" w:rsidRDefault="00650162" w:rsidP="004745A2">
            <w:pPr>
              <w:pStyle w:val="phtablecellleft"/>
              <w:jc w:val="center"/>
            </w:pPr>
            <w:r w:rsidRPr="00226B2B">
              <w:t>–</w:t>
            </w:r>
          </w:p>
        </w:tc>
      </w:tr>
      <w:tr w:rsidR="00A73C9A" w:rsidRPr="00226B2B" w14:paraId="7177646E" w14:textId="77777777" w:rsidTr="0099479B">
        <w:trPr>
          <w:cantSplit/>
          <w:trHeight w:val="557"/>
        </w:trPr>
        <w:tc>
          <w:tcPr>
            <w:tcW w:w="642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113F" w14:textId="78FA46B7" w:rsidR="00A73C9A" w:rsidRPr="00226B2B" w:rsidRDefault="00A73C9A" w:rsidP="00A73C9A">
            <w:pPr>
              <w:pStyle w:val="phtablecellleft"/>
              <w:jc w:val="left"/>
            </w:pPr>
            <w:r w:rsidRPr="00226B2B">
              <w:t>8</w:t>
            </w:r>
          </w:p>
        </w:tc>
        <w:tc>
          <w:tcPr>
            <w:tcW w:w="1401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61C6" w14:textId="46C7E991" w:rsidR="00A73C9A" w:rsidRPr="00226B2B" w:rsidRDefault="00A73C9A" w:rsidP="00A73C9A">
            <w:pPr>
              <w:pStyle w:val="phtablecellleft"/>
              <w:jc w:val="left"/>
            </w:pPr>
            <w:r w:rsidRPr="00226B2B">
              <w:t>Выявление факта завершения беременности</w:t>
            </w:r>
          </w:p>
        </w:tc>
        <w:tc>
          <w:tcPr>
            <w:tcW w:w="735" w:type="pct"/>
          </w:tcPr>
          <w:p w14:paraId="7A2FB222" w14:textId="45226809" w:rsidR="00A73C9A" w:rsidRPr="00226B2B" w:rsidRDefault="00A73C9A" w:rsidP="00A73C9A">
            <w:pPr>
              <w:pStyle w:val="phtablecellleft"/>
              <w:jc w:val="left"/>
            </w:pPr>
            <w:r w:rsidRPr="00226B2B">
              <w:t>Условие 1</w:t>
            </w:r>
          </w:p>
        </w:tc>
        <w:tc>
          <w:tcPr>
            <w:tcW w:w="1067" w:type="pct"/>
          </w:tcPr>
          <w:p w14:paraId="12D1ADF4" w14:textId="7196180E" w:rsidR="00A73C9A" w:rsidRPr="00226B2B" w:rsidRDefault="00A73C9A" w:rsidP="00A73C9A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1155" w:type="pct"/>
          </w:tcPr>
          <w:p w14:paraId="110B16D3" w14:textId="3D927E21" w:rsidR="00A73C9A" w:rsidRPr="00226B2B" w:rsidRDefault="00A73C9A" w:rsidP="00A73C9A">
            <w:pPr>
              <w:pStyle w:val="phtablecellleft"/>
              <w:jc w:val="left"/>
            </w:pPr>
            <w:r w:rsidRPr="00226B2B">
              <w:t>42 дня с даты рождения ребенка</w:t>
            </w:r>
            <w:bookmarkStart w:id="46" w:name="_Ref81411658"/>
            <w:r w:rsidRPr="00226B2B">
              <w:rPr>
                <w:rStyle w:val="affff"/>
              </w:rPr>
              <w:footnoteReference w:id="10"/>
            </w:r>
            <w:bookmarkEnd w:id="46"/>
          </w:p>
        </w:tc>
      </w:tr>
      <w:tr w:rsidR="00A73C9A" w:rsidRPr="00226B2B" w14:paraId="7FABC7E8" w14:textId="77777777" w:rsidTr="0099479B">
        <w:trPr>
          <w:cantSplit/>
          <w:trHeight w:val="557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B36E" w14:textId="580EF99E" w:rsidR="00A73C9A" w:rsidRPr="00226B2B" w:rsidRDefault="00A73C9A" w:rsidP="00A73C9A">
            <w:pPr>
              <w:pStyle w:val="phtablecellleft"/>
              <w:jc w:val="left"/>
            </w:pPr>
          </w:p>
        </w:tc>
        <w:tc>
          <w:tcPr>
            <w:tcW w:w="1401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93490" w14:textId="054F8E33" w:rsidR="00A73C9A" w:rsidRPr="00226B2B" w:rsidRDefault="00A73C9A" w:rsidP="00A73C9A">
            <w:pPr>
              <w:pStyle w:val="phtablecellleft"/>
              <w:jc w:val="left"/>
            </w:pPr>
          </w:p>
        </w:tc>
        <w:tc>
          <w:tcPr>
            <w:tcW w:w="735" w:type="pct"/>
          </w:tcPr>
          <w:p w14:paraId="56525B97" w14:textId="1DB8BBD4" w:rsidR="00A73C9A" w:rsidRPr="00226B2B" w:rsidRDefault="00A73C9A" w:rsidP="00A73C9A">
            <w:pPr>
              <w:pStyle w:val="phtablecellleft"/>
              <w:jc w:val="left"/>
            </w:pPr>
            <w:r w:rsidRPr="00226B2B">
              <w:t>Условие 2</w:t>
            </w:r>
          </w:p>
        </w:tc>
        <w:tc>
          <w:tcPr>
            <w:tcW w:w="1067" w:type="pct"/>
          </w:tcPr>
          <w:p w14:paraId="3090A38C" w14:textId="412AF4F6" w:rsidR="00A73C9A" w:rsidRPr="00226B2B" w:rsidRDefault="00A73C9A" w:rsidP="00A73C9A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1155" w:type="pct"/>
          </w:tcPr>
          <w:p w14:paraId="37DEF6B8" w14:textId="4A6F580A" w:rsidR="00A73C9A" w:rsidRPr="00226B2B" w:rsidRDefault="00A73C9A" w:rsidP="00A73C9A">
            <w:pPr>
              <w:pStyle w:val="phtablecellleft"/>
              <w:jc w:val="left"/>
            </w:pPr>
            <w:r w:rsidRPr="00226B2B">
              <w:t>42 дня с даты прерывания беременности</w:t>
            </w:r>
          </w:p>
        </w:tc>
      </w:tr>
      <w:tr w:rsidR="00A73C9A" w:rsidRPr="00226B2B" w14:paraId="166C2A40" w14:textId="77777777" w:rsidTr="0099479B">
        <w:trPr>
          <w:cantSplit/>
          <w:trHeight w:val="557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9D8D1" w14:textId="5BA545B6" w:rsidR="00A73C9A" w:rsidRPr="00226B2B" w:rsidRDefault="00A73C9A" w:rsidP="00A73C9A">
            <w:pPr>
              <w:pStyle w:val="phtablecellleft"/>
              <w:jc w:val="left"/>
            </w:pPr>
          </w:p>
        </w:tc>
        <w:tc>
          <w:tcPr>
            <w:tcW w:w="1401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F96E0" w14:textId="518AF9FD" w:rsidR="00A73C9A" w:rsidRPr="00226B2B" w:rsidRDefault="00A73C9A" w:rsidP="00A73C9A">
            <w:pPr>
              <w:pStyle w:val="phtablecellleft"/>
              <w:jc w:val="left"/>
            </w:pPr>
          </w:p>
        </w:tc>
        <w:tc>
          <w:tcPr>
            <w:tcW w:w="735" w:type="pct"/>
          </w:tcPr>
          <w:p w14:paraId="691BFE1E" w14:textId="785E5E5B" w:rsidR="00A73C9A" w:rsidRPr="00226B2B" w:rsidRDefault="00A73C9A" w:rsidP="00A73C9A">
            <w:pPr>
              <w:pStyle w:val="phtablecellleft"/>
              <w:jc w:val="left"/>
            </w:pPr>
            <w:r w:rsidRPr="00226B2B">
              <w:t>Условие 3</w:t>
            </w:r>
          </w:p>
        </w:tc>
        <w:tc>
          <w:tcPr>
            <w:tcW w:w="1067" w:type="pct"/>
          </w:tcPr>
          <w:p w14:paraId="71F0B091" w14:textId="1E4DBF36" w:rsidR="00A73C9A" w:rsidRPr="00226B2B" w:rsidRDefault="00A73C9A" w:rsidP="00A73C9A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1155" w:type="pct"/>
          </w:tcPr>
          <w:p w14:paraId="39B2AB8E" w14:textId="29873A00" w:rsidR="00A73C9A" w:rsidRPr="00226B2B" w:rsidRDefault="00A73C9A" w:rsidP="00C0027B">
            <w:pPr>
              <w:pStyle w:val="phtablecellleft"/>
              <w:jc w:val="left"/>
            </w:pPr>
            <w:r w:rsidRPr="00226B2B">
              <w:t>42 дня с даты рождения ребенка</w:t>
            </w:r>
          </w:p>
        </w:tc>
      </w:tr>
      <w:tr w:rsidR="00A73C9A" w:rsidRPr="00226B2B" w14:paraId="5C398C64" w14:textId="77777777" w:rsidTr="0099479B">
        <w:trPr>
          <w:cantSplit/>
          <w:trHeight w:val="557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1A43" w14:textId="77777777" w:rsidR="00A73C9A" w:rsidRPr="00226B2B" w:rsidRDefault="00A73C9A" w:rsidP="00A73C9A">
            <w:pPr>
              <w:pStyle w:val="phtablecellleft"/>
              <w:jc w:val="left"/>
            </w:pPr>
          </w:p>
        </w:tc>
        <w:tc>
          <w:tcPr>
            <w:tcW w:w="1401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3282" w14:textId="77777777" w:rsidR="00A73C9A" w:rsidRPr="00226B2B" w:rsidRDefault="00A73C9A" w:rsidP="00A73C9A">
            <w:pPr>
              <w:pStyle w:val="phtablecellleft"/>
              <w:jc w:val="left"/>
            </w:pPr>
          </w:p>
        </w:tc>
        <w:tc>
          <w:tcPr>
            <w:tcW w:w="735" w:type="pct"/>
          </w:tcPr>
          <w:p w14:paraId="065CB1F2" w14:textId="5F3B45B7" w:rsidR="00A73C9A" w:rsidRPr="00226B2B" w:rsidRDefault="00A73C9A" w:rsidP="00A73C9A">
            <w:pPr>
              <w:pStyle w:val="phtablecellleft"/>
              <w:jc w:val="left"/>
            </w:pPr>
            <w:r w:rsidRPr="00226B2B">
              <w:t>Условие 4</w:t>
            </w:r>
          </w:p>
        </w:tc>
        <w:tc>
          <w:tcPr>
            <w:tcW w:w="1067" w:type="pct"/>
          </w:tcPr>
          <w:p w14:paraId="2D234930" w14:textId="26BAAF37" w:rsidR="00A73C9A" w:rsidRPr="00226B2B" w:rsidRDefault="00A73C9A" w:rsidP="00A73C9A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1155" w:type="pct"/>
          </w:tcPr>
          <w:p w14:paraId="3DBB79B9" w14:textId="111E6966" w:rsidR="00A73C9A" w:rsidRPr="00226B2B" w:rsidRDefault="00A73C9A" w:rsidP="00A73C9A">
            <w:pPr>
              <w:pStyle w:val="phtablecellleft"/>
              <w:jc w:val="left"/>
            </w:pPr>
            <w:r w:rsidRPr="00226B2B">
              <w:t>42 дня с даты прерывания беременности</w:t>
            </w:r>
          </w:p>
        </w:tc>
      </w:tr>
      <w:tr w:rsidR="00FF75F8" w:rsidRPr="00226B2B" w14:paraId="6AA2717D" w14:textId="77777777" w:rsidTr="0099479B">
        <w:trPr>
          <w:cantSplit/>
          <w:trHeight w:val="557"/>
        </w:trPr>
        <w:tc>
          <w:tcPr>
            <w:tcW w:w="642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D4AA" w14:textId="3D428A04" w:rsidR="00FF75F8" w:rsidRPr="00226B2B" w:rsidRDefault="00FF75F8" w:rsidP="00FF75F8">
            <w:pPr>
              <w:pStyle w:val="phtablecellleft"/>
              <w:jc w:val="left"/>
            </w:pPr>
            <w:r w:rsidRPr="00226B2B">
              <w:lastRenderedPageBreak/>
              <w:t>15</w:t>
            </w:r>
          </w:p>
        </w:tc>
        <w:tc>
          <w:tcPr>
            <w:tcW w:w="1401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64EF" w14:textId="387E9A7A" w:rsidR="00FF75F8" w:rsidRPr="00226B2B" w:rsidRDefault="00FF75F8" w:rsidP="00FF75F8">
            <w:pPr>
              <w:pStyle w:val="phtablecellleft"/>
              <w:jc w:val="left"/>
            </w:pPr>
            <w:r w:rsidRPr="00226B2B">
              <w:t>Выявление факта смерти пациента</w:t>
            </w:r>
          </w:p>
        </w:tc>
        <w:tc>
          <w:tcPr>
            <w:tcW w:w="735" w:type="pct"/>
          </w:tcPr>
          <w:p w14:paraId="76FB034E" w14:textId="2039121C" w:rsidR="00FF75F8" w:rsidRPr="00226B2B" w:rsidRDefault="00FF75F8" w:rsidP="00FF75F8">
            <w:pPr>
              <w:pStyle w:val="phtablecellleft"/>
              <w:jc w:val="left"/>
            </w:pPr>
            <w:r w:rsidRPr="00226B2B">
              <w:t>Условие 1</w:t>
            </w:r>
          </w:p>
        </w:tc>
        <w:tc>
          <w:tcPr>
            <w:tcW w:w="1067" w:type="pct"/>
          </w:tcPr>
          <w:p w14:paraId="16BAC96A" w14:textId="3971E68A" w:rsidR="00FF75F8" w:rsidRPr="00226B2B" w:rsidRDefault="00FF75F8" w:rsidP="00FF75F8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1155" w:type="pct"/>
          </w:tcPr>
          <w:p w14:paraId="16CDA793" w14:textId="5B4C7E96" w:rsidR="00FF75F8" w:rsidRPr="00226B2B" w:rsidRDefault="00FF75F8" w:rsidP="00FF75F8">
            <w:pPr>
              <w:pStyle w:val="phtablecellleft"/>
              <w:jc w:val="left"/>
            </w:pPr>
            <w:r w:rsidRPr="00226B2B">
              <w:t>Снятие статуса «Контроль ВИМИС «АКиНЕО», при наличии, после отправки СЭМД</w:t>
            </w:r>
          </w:p>
        </w:tc>
      </w:tr>
      <w:tr w:rsidR="00FF75F8" w:rsidRPr="00226B2B" w14:paraId="7D1907B7" w14:textId="77777777" w:rsidTr="0099479B">
        <w:trPr>
          <w:cantSplit/>
          <w:trHeight w:val="557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5DDC" w14:textId="38498EDB" w:rsidR="00FF75F8" w:rsidRPr="00226B2B" w:rsidRDefault="00FF75F8" w:rsidP="00FF75F8">
            <w:pPr>
              <w:pStyle w:val="phtablecellleft"/>
              <w:jc w:val="left"/>
            </w:pPr>
          </w:p>
        </w:tc>
        <w:tc>
          <w:tcPr>
            <w:tcW w:w="1401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8A47" w14:textId="1E1FD8AB" w:rsidR="00FF75F8" w:rsidRPr="00226B2B" w:rsidRDefault="00FF75F8" w:rsidP="00FF75F8">
            <w:pPr>
              <w:pStyle w:val="phtablecellleft"/>
              <w:jc w:val="left"/>
            </w:pPr>
          </w:p>
        </w:tc>
        <w:tc>
          <w:tcPr>
            <w:tcW w:w="735" w:type="pct"/>
          </w:tcPr>
          <w:p w14:paraId="1AA498F7" w14:textId="48788AEC" w:rsidR="00FF75F8" w:rsidRPr="00226B2B" w:rsidRDefault="00FF75F8" w:rsidP="00FF75F8">
            <w:pPr>
              <w:pStyle w:val="phtablecellleft"/>
              <w:jc w:val="left"/>
            </w:pPr>
            <w:r w:rsidRPr="00226B2B">
              <w:t>Условие 2</w:t>
            </w:r>
          </w:p>
        </w:tc>
        <w:tc>
          <w:tcPr>
            <w:tcW w:w="1067" w:type="pct"/>
          </w:tcPr>
          <w:p w14:paraId="378D0709" w14:textId="753BD2A7" w:rsidR="00FF75F8" w:rsidRPr="00226B2B" w:rsidRDefault="00FF75F8" w:rsidP="00FF75F8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1155" w:type="pct"/>
          </w:tcPr>
          <w:p w14:paraId="3853ACCD" w14:textId="60967732" w:rsidR="00FF75F8" w:rsidRPr="00226B2B" w:rsidRDefault="00FF75F8" w:rsidP="00FF75F8">
            <w:pPr>
              <w:pStyle w:val="phtablecellleft"/>
              <w:jc w:val="left"/>
            </w:pPr>
            <w:r w:rsidRPr="00226B2B">
              <w:t>Снятие статуса «Контроль ВИМИС «АКиНЕО», при наличии, после отправки СЭМД</w:t>
            </w:r>
          </w:p>
        </w:tc>
      </w:tr>
      <w:tr w:rsidR="00295DE4" w:rsidRPr="00226B2B" w14:paraId="54D36D9B" w14:textId="77777777" w:rsidTr="0099479B">
        <w:trPr>
          <w:cantSplit/>
          <w:trHeight w:val="557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8576B" w14:textId="0B3A7040" w:rsidR="00295DE4" w:rsidRPr="00226B2B" w:rsidRDefault="00295DE4" w:rsidP="00295DE4">
            <w:pPr>
              <w:pStyle w:val="phtablecellleft"/>
              <w:jc w:val="left"/>
            </w:pPr>
          </w:p>
        </w:tc>
        <w:tc>
          <w:tcPr>
            <w:tcW w:w="1401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E5C11" w14:textId="1ACFF651" w:rsidR="00295DE4" w:rsidRPr="00226B2B" w:rsidRDefault="00295DE4" w:rsidP="00295DE4">
            <w:pPr>
              <w:pStyle w:val="phtablecellleft"/>
              <w:jc w:val="left"/>
            </w:pPr>
          </w:p>
        </w:tc>
        <w:tc>
          <w:tcPr>
            <w:tcW w:w="735" w:type="pct"/>
          </w:tcPr>
          <w:p w14:paraId="059EDADC" w14:textId="537655E7" w:rsidR="00295DE4" w:rsidRPr="00226B2B" w:rsidRDefault="00295DE4" w:rsidP="00295DE4">
            <w:pPr>
              <w:pStyle w:val="phtablecellleft"/>
              <w:jc w:val="left"/>
            </w:pPr>
            <w:r w:rsidRPr="00226B2B">
              <w:t>Условие 3</w:t>
            </w:r>
          </w:p>
        </w:tc>
        <w:tc>
          <w:tcPr>
            <w:tcW w:w="1067" w:type="pct"/>
          </w:tcPr>
          <w:p w14:paraId="3A3EE5DD" w14:textId="485B1232" w:rsidR="00295DE4" w:rsidRPr="00226B2B" w:rsidRDefault="00295DE4" w:rsidP="00295DE4">
            <w:pPr>
              <w:pStyle w:val="phtablecellleft"/>
              <w:jc w:val="left"/>
            </w:pPr>
            <w:r w:rsidRPr="00226B2B">
              <w:t>Нет</w:t>
            </w:r>
          </w:p>
        </w:tc>
        <w:tc>
          <w:tcPr>
            <w:tcW w:w="1155" w:type="pct"/>
          </w:tcPr>
          <w:p w14:paraId="1A05351E" w14:textId="6EC8037E" w:rsidR="00295DE4" w:rsidRPr="00226B2B" w:rsidRDefault="00295DE4" w:rsidP="004745A2">
            <w:pPr>
              <w:pStyle w:val="phtablecellleft"/>
              <w:jc w:val="center"/>
            </w:pPr>
            <w:r w:rsidRPr="00226B2B">
              <w:t>–</w:t>
            </w:r>
          </w:p>
        </w:tc>
      </w:tr>
      <w:tr w:rsidR="00295DE4" w:rsidRPr="00226B2B" w14:paraId="279623D4" w14:textId="77777777" w:rsidTr="0099479B">
        <w:trPr>
          <w:cantSplit/>
          <w:trHeight w:val="38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FA164" w14:textId="3B38F4BD" w:rsidR="00295DE4" w:rsidRPr="00226B2B" w:rsidRDefault="00295DE4" w:rsidP="00295DE4">
            <w:pPr>
              <w:pStyle w:val="phtablecellleft"/>
              <w:jc w:val="left"/>
            </w:pPr>
          </w:p>
        </w:tc>
        <w:tc>
          <w:tcPr>
            <w:tcW w:w="1401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A023" w14:textId="6152A962" w:rsidR="00295DE4" w:rsidRPr="00226B2B" w:rsidRDefault="00295DE4" w:rsidP="00295DE4">
            <w:pPr>
              <w:pStyle w:val="phtablecellleft"/>
              <w:jc w:val="left"/>
            </w:pPr>
          </w:p>
        </w:tc>
        <w:tc>
          <w:tcPr>
            <w:tcW w:w="735" w:type="pct"/>
          </w:tcPr>
          <w:p w14:paraId="4CAB4BE3" w14:textId="7DCA5468" w:rsidR="00295DE4" w:rsidRPr="00226B2B" w:rsidRDefault="00295DE4" w:rsidP="00295DE4">
            <w:pPr>
              <w:pStyle w:val="phtablecellleft"/>
              <w:jc w:val="left"/>
            </w:pPr>
            <w:r w:rsidRPr="00226B2B">
              <w:t>Условие 4</w:t>
            </w:r>
          </w:p>
        </w:tc>
        <w:tc>
          <w:tcPr>
            <w:tcW w:w="1067" w:type="pct"/>
          </w:tcPr>
          <w:p w14:paraId="628B0FE4" w14:textId="32528CAC" w:rsidR="00295DE4" w:rsidRPr="00226B2B" w:rsidRDefault="00295DE4" w:rsidP="00295DE4">
            <w:pPr>
              <w:pStyle w:val="phtablecellleft"/>
              <w:jc w:val="left"/>
            </w:pPr>
            <w:r w:rsidRPr="00226B2B">
              <w:t>Нет</w:t>
            </w:r>
          </w:p>
        </w:tc>
        <w:tc>
          <w:tcPr>
            <w:tcW w:w="1155" w:type="pct"/>
          </w:tcPr>
          <w:p w14:paraId="1F5F56EA" w14:textId="23EB822B" w:rsidR="00295DE4" w:rsidRPr="00226B2B" w:rsidRDefault="00295DE4" w:rsidP="004745A2">
            <w:pPr>
              <w:pStyle w:val="phtablecellleft"/>
              <w:jc w:val="center"/>
            </w:pPr>
            <w:r w:rsidRPr="00226B2B">
              <w:t>–</w:t>
            </w:r>
          </w:p>
        </w:tc>
      </w:tr>
      <w:tr w:rsidR="00955E22" w:rsidRPr="00226B2B" w14:paraId="7FE29922" w14:textId="77777777" w:rsidTr="0099479B">
        <w:trPr>
          <w:cantSplit/>
          <w:trHeight w:val="49"/>
        </w:trPr>
        <w:tc>
          <w:tcPr>
            <w:tcW w:w="642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C1D95" w14:textId="78ABDE13" w:rsidR="00955E22" w:rsidRPr="00226B2B" w:rsidRDefault="00955E22" w:rsidP="00955E22">
            <w:pPr>
              <w:pStyle w:val="phtablecellleft"/>
              <w:jc w:val="left"/>
            </w:pPr>
            <w:r w:rsidRPr="00226B2B">
              <w:t>20</w:t>
            </w:r>
          </w:p>
        </w:tc>
        <w:tc>
          <w:tcPr>
            <w:tcW w:w="1401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48E6" w14:textId="22FBFE0F" w:rsidR="00955E22" w:rsidRPr="00226B2B" w:rsidRDefault="00955E22" w:rsidP="00955E22">
            <w:pPr>
              <w:pStyle w:val="phtablecellleft"/>
              <w:jc w:val="left"/>
            </w:pPr>
            <w:r w:rsidRPr="00226B2B">
              <w:t>Выявление извещения о критическом акушерском состоянии</w:t>
            </w:r>
          </w:p>
        </w:tc>
        <w:tc>
          <w:tcPr>
            <w:tcW w:w="735" w:type="pct"/>
          </w:tcPr>
          <w:p w14:paraId="777C6BAE" w14:textId="0D3A60CC" w:rsidR="00955E22" w:rsidRPr="00226B2B" w:rsidRDefault="00955E22" w:rsidP="00955E22">
            <w:pPr>
              <w:pStyle w:val="phtablecellleft"/>
              <w:jc w:val="left"/>
            </w:pPr>
            <w:r w:rsidRPr="00226B2B">
              <w:t>Условие 1</w:t>
            </w:r>
          </w:p>
        </w:tc>
        <w:tc>
          <w:tcPr>
            <w:tcW w:w="1067" w:type="pct"/>
          </w:tcPr>
          <w:p w14:paraId="7B3BE107" w14:textId="566EED0B" w:rsidR="00955E22" w:rsidRPr="00226B2B" w:rsidRDefault="00955E22" w:rsidP="00955E22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1155" w:type="pct"/>
          </w:tcPr>
          <w:p w14:paraId="65E79240" w14:textId="7EF1D4D2" w:rsidR="00955E22" w:rsidRPr="00226B2B" w:rsidRDefault="00955E22" w:rsidP="00955E22">
            <w:pPr>
              <w:pStyle w:val="phtablecellleft"/>
              <w:jc w:val="left"/>
            </w:pPr>
            <w:r w:rsidRPr="00226B2B">
              <w:t>До завершения случая КАС</w:t>
            </w:r>
          </w:p>
        </w:tc>
      </w:tr>
      <w:tr w:rsidR="00955E22" w:rsidRPr="00226B2B" w14:paraId="0E58D27C" w14:textId="77777777" w:rsidTr="0099479B">
        <w:trPr>
          <w:cantSplit/>
          <w:trHeight w:val="331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0B29" w14:textId="45C1B757" w:rsidR="00955E22" w:rsidRPr="00226B2B" w:rsidRDefault="00955E22" w:rsidP="00955E22">
            <w:pPr>
              <w:pStyle w:val="phtablecellleft"/>
              <w:jc w:val="left"/>
            </w:pPr>
          </w:p>
        </w:tc>
        <w:tc>
          <w:tcPr>
            <w:tcW w:w="1401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520E" w14:textId="59C1E512" w:rsidR="00955E22" w:rsidRPr="00226B2B" w:rsidRDefault="00955E22" w:rsidP="00955E22">
            <w:pPr>
              <w:pStyle w:val="phtablecellleft"/>
              <w:jc w:val="left"/>
            </w:pPr>
          </w:p>
        </w:tc>
        <w:tc>
          <w:tcPr>
            <w:tcW w:w="735" w:type="pct"/>
          </w:tcPr>
          <w:p w14:paraId="0FE1B955" w14:textId="13A0200B" w:rsidR="00955E22" w:rsidRPr="00226B2B" w:rsidRDefault="00955E22" w:rsidP="00955E22">
            <w:pPr>
              <w:pStyle w:val="phtablecellleft"/>
              <w:jc w:val="left"/>
            </w:pPr>
            <w:r w:rsidRPr="00226B2B">
              <w:t>Условие 2</w:t>
            </w:r>
          </w:p>
        </w:tc>
        <w:tc>
          <w:tcPr>
            <w:tcW w:w="1067" w:type="pct"/>
          </w:tcPr>
          <w:p w14:paraId="618FA7FA" w14:textId="7888A293" w:rsidR="00955E22" w:rsidRPr="00226B2B" w:rsidRDefault="00955E22" w:rsidP="00955E22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1155" w:type="pct"/>
          </w:tcPr>
          <w:p w14:paraId="78451C3A" w14:textId="04421DD2" w:rsidR="00955E22" w:rsidRPr="00226B2B" w:rsidRDefault="00955E22" w:rsidP="00955E22">
            <w:pPr>
              <w:pStyle w:val="phtablecellleft"/>
              <w:jc w:val="left"/>
            </w:pPr>
            <w:r w:rsidRPr="00226B2B">
              <w:t>До завершения случая КАС</w:t>
            </w:r>
          </w:p>
        </w:tc>
      </w:tr>
      <w:tr w:rsidR="00955E22" w:rsidRPr="00226B2B" w14:paraId="3C7B556A" w14:textId="77777777" w:rsidTr="0099479B">
        <w:trPr>
          <w:cantSplit/>
          <w:trHeight w:val="45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4674" w14:textId="05AB6DB5" w:rsidR="00955E22" w:rsidRPr="00226B2B" w:rsidRDefault="00955E22" w:rsidP="00955E22">
            <w:pPr>
              <w:pStyle w:val="phtablecellleft"/>
              <w:jc w:val="left"/>
            </w:pPr>
          </w:p>
        </w:tc>
        <w:tc>
          <w:tcPr>
            <w:tcW w:w="1401" w:type="pct"/>
            <w:vMerge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26C71" w14:textId="70B5B346" w:rsidR="00955E22" w:rsidRPr="00226B2B" w:rsidRDefault="00955E22" w:rsidP="00955E22">
            <w:pPr>
              <w:pStyle w:val="phtablecellleft"/>
              <w:jc w:val="left"/>
            </w:pPr>
          </w:p>
        </w:tc>
        <w:tc>
          <w:tcPr>
            <w:tcW w:w="735" w:type="pct"/>
          </w:tcPr>
          <w:p w14:paraId="19570E2F" w14:textId="00FA06BD" w:rsidR="00955E22" w:rsidRPr="00226B2B" w:rsidRDefault="00955E22" w:rsidP="00955E22">
            <w:pPr>
              <w:pStyle w:val="phtablecellleft"/>
              <w:jc w:val="left"/>
            </w:pPr>
            <w:r w:rsidRPr="00226B2B">
              <w:t>Условие 3</w:t>
            </w:r>
          </w:p>
        </w:tc>
        <w:tc>
          <w:tcPr>
            <w:tcW w:w="1067" w:type="pct"/>
          </w:tcPr>
          <w:p w14:paraId="3BC7E08A" w14:textId="77AF1A43" w:rsidR="00955E22" w:rsidRPr="00226B2B" w:rsidRDefault="00955E22" w:rsidP="00955E22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1155" w:type="pct"/>
          </w:tcPr>
          <w:p w14:paraId="46D38AA9" w14:textId="1AF3A425" w:rsidR="00955E22" w:rsidRPr="00226B2B" w:rsidRDefault="00955E22" w:rsidP="00955E22">
            <w:pPr>
              <w:pStyle w:val="phtablecellleft"/>
              <w:jc w:val="left"/>
            </w:pPr>
            <w:r w:rsidRPr="00226B2B">
              <w:t>Снятие статуса «Контроль ВИМИС «АКиНЕО», при наличии, после отправки СЭМД</w:t>
            </w:r>
          </w:p>
        </w:tc>
      </w:tr>
      <w:tr w:rsidR="00955E22" w:rsidRPr="00226B2B" w14:paraId="24906286" w14:textId="77777777" w:rsidTr="0099479B">
        <w:trPr>
          <w:cantSplit/>
          <w:trHeight w:val="16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BF07" w14:textId="476459FF" w:rsidR="00955E22" w:rsidRPr="00226B2B" w:rsidRDefault="00955E22" w:rsidP="00955E22">
            <w:pPr>
              <w:pStyle w:val="phtablecellleft"/>
              <w:jc w:val="left"/>
            </w:pPr>
          </w:p>
        </w:tc>
        <w:tc>
          <w:tcPr>
            <w:tcW w:w="1401" w:type="pct"/>
            <w:vMerge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8A4B3B" w14:textId="77777777" w:rsidR="00955E22" w:rsidRPr="00226B2B" w:rsidRDefault="00955E22" w:rsidP="00955E22">
            <w:pPr>
              <w:pStyle w:val="phtablecellleft"/>
              <w:jc w:val="left"/>
            </w:pPr>
          </w:p>
        </w:tc>
        <w:tc>
          <w:tcPr>
            <w:tcW w:w="735" w:type="pct"/>
          </w:tcPr>
          <w:p w14:paraId="0674EF87" w14:textId="12E131BE" w:rsidR="00955E22" w:rsidRPr="00226B2B" w:rsidRDefault="00955E22" w:rsidP="00955E22">
            <w:pPr>
              <w:pStyle w:val="phtablecellleft"/>
              <w:jc w:val="left"/>
            </w:pPr>
            <w:r w:rsidRPr="00226B2B">
              <w:t>Условие 4</w:t>
            </w:r>
          </w:p>
        </w:tc>
        <w:tc>
          <w:tcPr>
            <w:tcW w:w="1067" w:type="pct"/>
          </w:tcPr>
          <w:p w14:paraId="4F15C065" w14:textId="6D751BF7" w:rsidR="00955E22" w:rsidRPr="00226B2B" w:rsidRDefault="00955E22" w:rsidP="00955E22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1155" w:type="pct"/>
          </w:tcPr>
          <w:p w14:paraId="11E54B8F" w14:textId="74437E0F" w:rsidR="00955E22" w:rsidRPr="00226B2B" w:rsidRDefault="00955E22" w:rsidP="00955E22">
            <w:pPr>
              <w:pStyle w:val="phtablecellleft"/>
              <w:jc w:val="left"/>
            </w:pPr>
            <w:r w:rsidRPr="00226B2B">
              <w:t>Снятие статуса «Контроль ВИМИС «АКиНЕО», при наличии, после отправки СЭМД</w:t>
            </w:r>
          </w:p>
        </w:tc>
      </w:tr>
      <w:tr w:rsidR="00955E22" w:rsidRPr="00226B2B" w14:paraId="6DBAC8CF" w14:textId="77777777" w:rsidTr="0099479B">
        <w:trPr>
          <w:cantSplit/>
          <w:trHeight w:val="16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5810" w14:textId="77777777" w:rsidR="00955E22" w:rsidRPr="00226B2B" w:rsidRDefault="00955E22" w:rsidP="00955E22">
            <w:pPr>
              <w:pStyle w:val="phtablecellleft"/>
              <w:jc w:val="left"/>
            </w:pPr>
          </w:p>
        </w:tc>
        <w:tc>
          <w:tcPr>
            <w:tcW w:w="1401" w:type="pct"/>
            <w:vMerge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985552" w14:textId="77777777" w:rsidR="00955E22" w:rsidRPr="00226B2B" w:rsidRDefault="00955E22" w:rsidP="00955E22">
            <w:pPr>
              <w:pStyle w:val="phtablecellleft"/>
              <w:jc w:val="left"/>
            </w:pPr>
          </w:p>
        </w:tc>
        <w:tc>
          <w:tcPr>
            <w:tcW w:w="735" w:type="pct"/>
          </w:tcPr>
          <w:p w14:paraId="700E2020" w14:textId="11009ED6" w:rsidR="00955E22" w:rsidRPr="00226B2B" w:rsidRDefault="00955E22" w:rsidP="00955E22">
            <w:pPr>
              <w:pStyle w:val="phtablecellleft"/>
              <w:jc w:val="left"/>
            </w:pPr>
            <w:r w:rsidRPr="00226B2B">
              <w:t>Условие 5</w:t>
            </w:r>
          </w:p>
        </w:tc>
        <w:tc>
          <w:tcPr>
            <w:tcW w:w="1067" w:type="pct"/>
          </w:tcPr>
          <w:p w14:paraId="68F356D8" w14:textId="708730FC" w:rsidR="00955E22" w:rsidRPr="00226B2B" w:rsidRDefault="00955E22" w:rsidP="00955E22">
            <w:pPr>
              <w:pStyle w:val="phtablecellleft"/>
              <w:jc w:val="left"/>
            </w:pPr>
            <w:r w:rsidRPr="00226B2B">
              <w:t>Да</w:t>
            </w:r>
          </w:p>
        </w:tc>
        <w:tc>
          <w:tcPr>
            <w:tcW w:w="1155" w:type="pct"/>
          </w:tcPr>
          <w:p w14:paraId="5A5799F9" w14:textId="5DC30750" w:rsidR="00955E22" w:rsidRPr="00226B2B" w:rsidRDefault="00955E22" w:rsidP="00955E22">
            <w:pPr>
              <w:pStyle w:val="phtablecellleft"/>
              <w:jc w:val="left"/>
            </w:pPr>
            <w:r w:rsidRPr="00226B2B">
              <w:t>Снятие статуса «Контроль ВИМИС «АКиНЕО», при наличии, после отправки СЭМД</w:t>
            </w:r>
          </w:p>
        </w:tc>
      </w:tr>
      <w:tr w:rsidR="00955E22" w:rsidRPr="00226B2B" w14:paraId="766ED419" w14:textId="77777777" w:rsidTr="0099479B">
        <w:trPr>
          <w:cantSplit/>
          <w:trHeight w:val="16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B6CA" w14:textId="77777777" w:rsidR="00955E22" w:rsidRPr="00226B2B" w:rsidRDefault="00955E22" w:rsidP="00955E22">
            <w:pPr>
              <w:pStyle w:val="phtablecellleft"/>
              <w:jc w:val="left"/>
            </w:pPr>
          </w:p>
        </w:tc>
        <w:tc>
          <w:tcPr>
            <w:tcW w:w="1401" w:type="pct"/>
            <w:vMerge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A5447E" w14:textId="77777777" w:rsidR="00955E22" w:rsidRPr="00226B2B" w:rsidRDefault="00955E22" w:rsidP="00955E22">
            <w:pPr>
              <w:pStyle w:val="phtablecellleft"/>
              <w:jc w:val="left"/>
            </w:pPr>
          </w:p>
        </w:tc>
        <w:tc>
          <w:tcPr>
            <w:tcW w:w="735" w:type="pct"/>
          </w:tcPr>
          <w:p w14:paraId="504158D5" w14:textId="64E45245" w:rsidR="00955E22" w:rsidRPr="00226B2B" w:rsidRDefault="00955E22" w:rsidP="00955E22">
            <w:pPr>
              <w:pStyle w:val="phtablecellleft"/>
              <w:jc w:val="left"/>
            </w:pPr>
            <w:r w:rsidRPr="00226B2B">
              <w:t>Условие 6</w:t>
            </w:r>
          </w:p>
        </w:tc>
        <w:tc>
          <w:tcPr>
            <w:tcW w:w="1067" w:type="pct"/>
          </w:tcPr>
          <w:p w14:paraId="75F9D305" w14:textId="2265BA50" w:rsidR="00955E22" w:rsidRPr="00226B2B" w:rsidRDefault="00955E22" w:rsidP="00955E22">
            <w:pPr>
              <w:pStyle w:val="phtablecellleft"/>
              <w:jc w:val="left"/>
            </w:pPr>
            <w:r w:rsidRPr="00226B2B">
              <w:t>Нет</w:t>
            </w:r>
          </w:p>
        </w:tc>
        <w:tc>
          <w:tcPr>
            <w:tcW w:w="1155" w:type="pct"/>
          </w:tcPr>
          <w:p w14:paraId="0C215963" w14:textId="0424A35D" w:rsidR="00955E22" w:rsidRPr="00226B2B" w:rsidRDefault="00955E22" w:rsidP="00955E22">
            <w:pPr>
              <w:pStyle w:val="phtablecellleft"/>
              <w:jc w:val="left"/>
            </w:pPr>
            <w:r w:rsidRPr="00226B2B">
              <w:t>–</w:t>
            </w:r>
          </w:p>
        </w:tc>
      </w:tr>
      <w:tr w:rsidR="00955E22" w:rsidRPr="00226B2B" w14:paraId="011EFF3D" w14:textId="77777777" w:rsidTr="0099479B">
        <w:trPr>
          <w:cantSplit/>
          <w:trHeight w:val="16"/>
        </w:trPr>
        <w:tc>
          <w:tcPr>
            <w:tcW w:w="64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B8BE6" w14:textId="77777777" w:rsidR="00955E22" w:rsidRPr="00226B2B" w:rsidRDefault="00955E22" w:rsidP="00955E22">
            <w:pPr>
              <w:pStyle w:val="phtablecellleft"/>
              <w:jc w:val="left"/>
            </w:pPr>
          </w:p>
        </w:tc>
        <w:tc>
          <w:tcPr>
            <w:tcW w:w="1401" w:type="pct"/>
            <w:vMerge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2B305" w14:textId="77777777" w:rsidR="00955E22" w:rsidRPr="00226B2B" w:rsidRDefault="00955E22" w:rsidP="00955E22">
            <w:pPr>
              <w:pStyle w:val="phtablecellleft"/>
              <w:jc w:val="left"/>
            </w:pPr>
          </w:p>
        </w:tc>
        <w:tc>
          <w:tcPr>
            <w:tcW w:w="735" w:type="pct"/>
          </w:tcPr>
          <w:p w14:paraId="78DAB70E" w14:textId="7F20A0B4" w:rsidR="00955E22" w:rsidRPr="00226B2B" w:rsidRDefault="00955E22" w:rsidP="00955E22">
            <w:pPr>
              <w:pStyle w:val="phtablecellleft"/>
              <w:jc w:val="left"/>
            </w:pPr>
            <w:r w:rsidRPr="00226B2B">
              <w:t>Условие 7</w:t>
            </w:r>
          </w:p>
        </w:tc>
        <w:tc>
          <w:tcPr>
            <w:tcW w:w="1067" w:type="pct"/>
          </w:tcPr>
          <w:p w14:paraId="79AD982E" w14:textId="0C9BD133" w:rsidR="00955E22" w:rsidRPr="00226B2B" w:rsidRDefault="00955E22" w:rsidP="00955E22">
            <w:pPr>
              <w:pStyle w:val="phtablecellleft"/>
              <w:jc w:val="left"/>
            </w:pPr>
            <w:r w:rsidRPr="00226B2B">
              <w:t>Нет</w:t>
            </w:r>
          </w:p>
        </w:tc>
        <w:tc>
          <w:tcPr>
            <w:tcW w:w="1155" w:type="pct"/>
          </w:tcPr>
          <w:p w14:paraId="13B425E8" w14:textId="50B53DA9" w:rsidR="00955E22" w:rsidRPr="00226B2B" w:rsidRDefault="00955E22" w:rsidP="00955E22">
            <w:pPr>
              <w:pStyle w:val="phtablecellleft"/>
              <w:jc w:val="left"/>
            </w:pPr>
            <w:r w:rsidRPr="00226B2B">
              <w:t>–</w:t>
            </w:r>
          </w:p>
        </w:tc>
      </w:tr>
    </w:tbl>
    <w:p w14:paraId="5FE1D86D" w14:textId="58CB41A2" w:rsidR="00F26F1F" w:rsidRPr="00D54D8F" w:rsidRDefault="00F26F1F" w:rsidP="00D54D8F">
      <w:pPr>
        <w:pStyle w:val="phnormal"/>
      </w:pPr>
    </w:p>
    <w:p w14:paraId="7638A423" w14:textId="3C94C368" w:rsidR="00F26F1F" w:rsidRPr="00D54D8F" w:rsidRDefault="00A02730" w:rsidP="00D54D8F">
      <w:pPr>
        <w:pStyle w:val="phnormal"/>
      </w:pPr>
      <w:r w:rsidRPr="00D54D8F">
        <w:lastRenderedPageBreak/>
        <w:t xml:space="preserve">После установки для пациента в ГИС СЗ/МИС МО статуса «Контроль ВИМИС </w:t>
      </w:r>
      <w:r w:rsidR="008A7817" w:rsidRPr="00D54D8F">
        <w:t>«АКиНЕО</w:t>
      </w:r>
      <w:r w:rsidRPr="00D54D8F">
        <w:t xml:space="preserve">» все электронные медицинские документы при соблюдении условий определения триггерных точек должны передаваться из ГИС СЗ/МИС МО в ВИМИС «АКиНЕО» в виде СЭМД </w:t>
      </w:r>
      <w:r w:rsidR="00000CAA" w:rsidRPr="00D54D8F">
        <w:t>бета</w:t>
      </w:r>
      <w:r w:rsidRPr="00D54D8F">
        <w:t>-версии (</w:t>
      </w:r>
      <w:r w:rsidR="00235FAF" w:rsidRPr="00D54D8F">
        <w:fldChar w:fldCharType="begin"/>
      </w:r>
      <w:r w:rsidR="00235FAF" w:rsidRPr="00D54D8F">
        <w:instrText xml:space="preserve"> REF _Ref54201711 \h </w:instrText>
      </w:r>
      <w:r w:rsidR="00491298" w:rsidRPr="00D54D8F">
        <w:instrText xml:space="preserve"> \* MERGEFORMAT </w:instrText>
      </w:r>
      <w:r w:rsidR="00235FAF" w:rsidRPr="00D54D8F">
        <w:fldChar w:fldCharType="separate"/>
      </w:r>
      <w:r w:rsidR="005D4FE5" w:rsidRPr="00D54D8F">
        <w:t>Таблица </w:t>
      </w:r>
      <w:r w:rsidR="005D4FE5" w:rsidRPr="00D54D8F">
        <w:rPr>
          <w:noProof/>
        </w:rPr>
        <w:t>3</w:t>
      </w:r>
      <w:r w:rsidR="00235FAF" w:rsidRPr="00D54D8F">
        <w:fldChar w:fldCharType="end"/>
      </w:r>
      <w:r w:rsidRPr="00D54D8F">
        <w:t>) и СЭМД (</w:t>
      </w:r>
      <w:r w:rsidR="00235FAF" w:rsidRPr="00D54D8F">
        <w:fldChar w:fldCharType="begin"/>
      </w:r>
      <w:r w:rsidR="00235FAF" w:rsidRPr="00D54D8F">
        <w:instrText xml:space="preserve"> REF _Ref54201717 \h </w:instrText>
      </w:r>
      <w:r w:rsidR="00491298" w:rsidRPr="00D54D8F">
        <w:instrText xml:space="preserve"> \* MERGEFORMAT </w:instrText>
      </w:r>
      <w:r w:rsidR="00235FAF" w:rsidRPr="00D54D8F">
        <w:fldChar w:fldCharType="separate"/>
      </w:r>
      <w:r w:rsidR="005D4FE5" w:rsidRPr="00D54D8F">
        <w:t>Таблица </w:t>
      </w:r>
      <w:r w:rsidR="005D4FE5" w:rsidRPr="00D54D8F">
        <w:rPr>
          <w:noProof/>
        </w:rPr>
        <w:t>4</w:t>
      </w:r>
      <w:r w:rsidR="00235FAF" w:rsidRPr="00D54D8F">
        <w:fldChar w:fldCharType="end"/>
      </w:r>
      <w:r w:rsidRPr="00D54D8F">
        <w:t>).</w:t>
      </w:r>
    </w:p>
    <w:p w14:paraId="75FDCB0C" w14:textId="771A7192" w:rsidR="00F26F1F" w:rsidRPr="00D54D8F" w:rsidRDefault="00A02730" w:rsidP="00D54D8F">
      <w:pPr>
        <w:pStyle w:val="phnormal"/>
      </w:pPr>
      <w:r w:rsidRPr="00D54D8F">
        <w:t xml:space="preserve">После передачи из ГИС СЗ/МИС МО результирующей информации о течении и завершении беременности, родов и состоянии новорожденного или по истечении расчетного срока действия отметки «Контроль ВИМИС </w:t>
      </w:r>
      <w:r w:rsidR="008A7817" w:rsidRPr="00D54D8F">
        <w:t>«АКиНЕО</w:t>
      </w:r>
      <w:r w:rsidRPr="00D54D8F">
        <w:t xml:space="preserve">» информационное взаимодействие ГИС СЗ/МИС МО – ВИМИС «АКиНЕО» завершается, и статус пациента </w:t>
      </w:r>
      <w:r w:rsidR="008464B0" w:rsidRPr="00D54D8F">
        <w:t>«Контроль ВИМИС «АКиНЕО»</w:t>
      </w:r>
      <w:r w:rsidR="008464B0">
        <w:t xml:space="preserve"> </w:t>
      </w:r>
      <w:r w:rsidRPr="00D54D8F">
        <w:t xml:space="preserve">в ГИС СЗ/МИС </w:t>
      </w:r>
      <w:r w:rsidR="004E7DB9" w:rsidRPr="00D54D8F">
        <w:t>МО снимается</w:t>
      </w:r>
      <w:r w:rsidRPr="00D54D8F">
        <w:t>.</w:t>
      </w:r>
    </w:p>
    <w:p w14:paraId="246380C6" w14:textId="3A7F1950" w:rsidR="00F26F1F" w:rsidRDefault="00A02730" w:rsidP="00D54D8F">
      <w:pPr>
        <w:pStyle w:val="phnormal"/>
      </w:pPr>
      <w:r w:rsidRPr="00D54D8F">
        <w:t xml:space="preserve">При повторном выявлении в ГИС СЗ/МИС МО любого из </w:t>
      </w:r>
      <w:r w:rsidR="00BE39E8">
        <w:t>условий установлени</w:t>
      </w:r>
      <w:r w:rsidR="005F1D33">
        <w:t>я</w:t>
      </w:r>
      <w:r w:rsidR="00BE39E8">
        <w:t xml:space="preserve"> статуса </w:t>
      </w:r>
      <w:r w:rsidR="00BE39E8" w:rsidRPr="00D54D8F">
        <w:t>«Контроль ВИМИС «АКиНЕО»</w:t>
      </w:r>
      <w:r w:rsidRPr="00D54D8F">
        <w:t xml:space="preserve"> </w:t>
      </w:r>
      <w:r w:rsidR="00BE39E8">
        <w:t>(</w:t>
      </w:r>
      <w:r w:rsidR="004C19D7">
        <w:fldChar w:fldCharType="begin"/>
      </w:r>
      <w:r w:rsidR="004C19D7">
        <w:instrText xml:space="preserve"> REF _Ref81413142 \h </w:instrText>
      </w:r>
      <w:r w:rsidR="004C19D7">
        <w:fldChar w:fldCharType="separate"/>
      </w:r>
      <w:r w:rsidR="004C19D7" w:rsidRPr="00D54D8F">
        <w:t xml:space="preserve">Таблица </w:t>
      </w:r>
      <w:r w:rsidR="004C19D7">
        <w:rPr>
          <w:noProof/>
        </w:rPr>
        <w:t>8</w:t>
      </w:r>
      <w:r w:rsidR="004C19D7">
        <w:fldChar w:fldCharType="end"/>
      </w:r>
      <w:r w:rsidR="00BE39E8">
        <w:t>)</w:t>
      </w:r>
      <w:r w:rsidRPr="00D54D8F">
        <w:t xml:space="preserve">, относящегося к новому случаю беременности, в карте пациентки вновь должен быть отмечен статус – «Контроль ВИМИС </w:t>
      </w:r>
      <w:r w:rsidR="008A7817" w:rsidRPr="00D54D8F">
        <w:t>«АКиНЕО</w:t>
      </w:r>
      <w:r w:rsidRPr="00D54D8F">
        <w:t>».</w:t>
      </w:r>
    </w:p>
    <w:p w14:paraId="5E18AFF6" w14:textId="77777777" w:rsidR="00672905" w:rsidRDefault="00672905" w:rsidP="00672905">
      <w:pPr>
        <w:pStyle w:val="phnormal"/>
      </w:pPr>
      <w:r>
        <w:t>В тех случаях, когда после формирования и передачи информации в ВИМИС «АКиНЕО» в исходных данных были внесены изменения или дополнения, ГИС СЗ/МИС МО формирует и передает ВИМИС «АКиНЕО» обновленную версию СЭМД бета-версии с указанием:</w:t>
      </w:r>
    </w:p>
    <w:p w14:paraId="7423579E" w14:textId="77777777" w:rsidR="00672905" w:rsidRPr="00672905" w:rsidRDefault="00672905" w:rsidP="00D25855">
      <w:pPr>
        <w:pStyle w:val="affff0"/>
        <w:numPr>
          <w:ilvl w:val="0"/>
          <w:numId w:val="26"/>
        </w:numPr>
      </w:pPr>
      <w:r w:rsidRPr="00672905">
        <w:t>уникального идентификатора набора версий первого документа;</w:t>
      </w:r>
    </w:p>
    <w:p w14:paraId="0AE52DC8" w14:textId="77777777" w:rsidR="00672905" w:rsidRPr="00672905" w:rsidRDefault="00672905" w:rsidP="00D25855">
      <w:pPr>
        <w:pStyle w:val="affff0"/>
        <w:numPr>
          <w:ilvl w:val="0"/>
          <w:numId w:val="26"/>
        </w:numPr>
      </w:pPr>
      <w:r w:rsidRPr="00672905">
        <w:t>следующего номера версии документа;</w:t>
      </w:r>
    </w:p>
    <w:p w14:paraId="17DA9A0E" w14:textId="77777777" w:rsidR="00A93813" w:rsidRDefault="00672905" w:rsidP="00D25855">
      <w:pPr>
        <w:pStyle w:val="affff0"/>
        <w:numPr>
          <w:ilvl w:val="0"/>
          <w:numId w:val="26"/>
        </w:numPr>
      </w:pPr>
      <w:r w:rsidRPr="00672905">
        <w:t>уникального идентификатора документа новой версии.</w:t>
      </w:r>
      <w:bookmarkStart w:id="47" w:name="_Ref54201779"/>
    </w:p>
    <w:p w14:paraId="184FF7AF" w14:textId="3854C5D5" w:rsidR="00F26F1F" w:rsidRPr="00D54D8F" w:rsidRDefault="00A93813" w:rsidP="00A93813">
      <w:pPr>
        <w:pStyle w:val="2"/>
      </w:pPr>
      <w:r>
        <w:br w:type="column"/>
      </w:r>
      <w:bookmarkStart w:id="48" w:name="_Toc81925579"/>
      <w:r w:rsidR="00A02730" w:rsidRPr="00D54D8F">
        <w:lastRenderedPageBreak/>
        <w:t>Выявление осмотра (консультации) пациента</w:t>
      </w:r>
      <w:bookmarkEnd w:id="47"/>
      <w:bookmarkEnd w:id="48"/>
    </w:p>
    <w:p w14:paraId="7DDEBDAE" w14:textId="6BC4D223" w:rsidR="00872B28" w:rsidRDefault="00A02730" w:rsidP="00D54D8F">
      <w:pPr>
        <w:pStyle w:val="phlistitemizedtitle"/>
      </w:pPr>
      <w:r w:rsidRPr="00D54D8F">
        <w:t xml:space="preserve">В ГИС СЗ/МИС МО фиксируется факт события – проведение осмотра (консультации) </w:t>
      </w:r>
      <w:r w:rsidR="00872B28" w:rsidRPr="00D54D8F">
        <w:t>пациента</w:t>
      </w:r>
      <w:r w:rsidR="00872B28">
        <w:t xml:space="preserve"> в амбулаторных условиях.</w:t>
      </w:r>
      <w:r w:rsidRPr="00D54D8F">
        <w:t xml:space="preserve"> Возникает необходимость передачи информации в ВИМИС </w:t>
      </w:r>
      <w:r w:rsidR="008A7817" w:rsidRPr="00D54D8F">
        <w:t>«АКиНЕО»</w:t>
      </w:r>
      <w:r w:rsidRPr="00D54D8F">
        <w:t>.</w:t>
      </w:r>
    </w:p>
    <w:p w14:paraId="098046D5" w14:textId="6B7A10CC" w:rsidR="00275473" w:rsidRDefault="001F08AB" w:rsidP="001F08AB">
      <w:pPr>
        <w:pStyle w:val="phlistitemizedtitle"/>
      </w:pPr>
      <w:r w:rsidRPr="00D54D8F">
        <w:t xml:space="preserve">В случае соблюдения </w:t>
      </w:r>
      <w:r w:rsidR="00A31E0E">
        <w:t xml:space="preserve">хотя бы одного </w:t>
      </w:r>
      <w:r>
        <w:t xml:space="preserve">из </w:t>
      </w:r>
      <w:r w:rsidRPr="00D54D8F">
        <w:t>условий</w:t>
      </w:r>
      <w:r>
        <w:t xml:space="preserve">, </w:t>
      </w:r>
      <w:r w:rsidR="00746031">
        <w:t>представленных</w:t>
      </w:r>
      <w:r w:rsidRPr="00D54D8F">
        <w:t xml:space="preserve"> в </w:t>
      </w:r>
      <w:r w:rsidR="00FC4AA2">
        <w:t>таблице (</w:t>
      </w:r>
      <w:r w:rsidR="00746031">
        <w:fldChar w:fldCharType="begin"/>
      </w:r>
      <w:r w:rsidR="00746031">
        <w:instrText xml:space="preserve"> REF _Ref81500388 \h </w:instrText>
      </w:r>
      <w:r w:rsidR="00746031">
        <w:fldChar w:fldCharType="separate"/>
      </w:r>
      <w:r w:rsidR="00746031" w:rsidRPr="00D54D8F">
        <w:t>Таблиц</w:t>
      </w:r>
      <w:r w:rsidR="00FC4AA2">
        <w:t>а</w:t>
      </w:r>
      <w:r w:rsidR="00746031" w:rsidRPr="00D54D8F">
        <w:t xml:space="preserve"> </w:t>
      </w:r>
      <w:r w:rsidR="00746031">
        <w:rPr>
          <w:noProof/>
        </w:rPr>
        <w:t>9</w:t>
      </w:r>
      <w:r w:rsidR="00746031">
        <w:fldChar w:fldCharType="end"/>
      </w:r>
      <w:r w:rsidR="00FC4AA2">
        <w:t>)</w:t>
      </w:r>
      <w:r w:rsidR="009A2D76">
        <w:t>,</w:t>
      </w:r>
      <w:r w:rsidR="00746031">
        <w:t xml:space="preserve"> </w:t>
      </w:r>
      <w:r w:rsidRPr="00D54D8F">
        <w:t xml:space="preserve">ГИС СЗ/МИС МО формирует </w:t>
      </w:r>
      <w:r w:rsidR="00B8402E">
        <w:t>СЭМД/</w:t>
      </w:r>
      <w:r w:rsidRPr="00D54D8F">
        <w:t>СЭМД бета-версии для передачи в ВИМИС «АКиНЕО» с указанием номера триггерной точки, равной значению «1»</w:t>
      </w:r>
      <w:r w:rsidR="00275473">
        <w:t>.</w:t>
      </w:r>
    </w:p>
    <w:p w14:paraId="78BE8B03" w14:textId="23A07627" w:rsidR="001F08AB" w:rsidRPr="001F08AB" w:rsidRDefault="00746031" w:rsidP="001F08AB">
      <w:pPr>
        <w:pStyle w:val="phlistitemizedtitle"/>
      </w:pPr>
      <w:r w:rsidRPr="00746031">
        <w:t xml:space="preserve">Перечень передаваемых </w:t>
      </w:r>
      <w:r w:rsidR="00B8402E">
        <w:t>СЭМД/</w:t>
      </w:r>
      <w:r w:rsidR="00B8402E" w:rsidRPr="00D54D8F">
        <w:t>СЭМД бета-версии</w:t>
      </w:r>
      <w:r w:rsidRPr="00746031">
        <w:t xml:space="preserve"> и ключевые указания по их формированию</w:t>
      </w:r>
      <w:r>
        <w:t xml:space="preserve"> зависят от условий, которые были соблюдены</w:t>
      </w:r>
      <w:r w:rsidR="00216DAB">
        <w:t xml:space="preserve"> </w:t>
      </w:r>
      <w:r w:rsidR="00C7696C">
        <w:t>(</w:t>
      </w:r>
      <w:r w:rsidR="00C7696C">
        <w:fldChar w:fldCharType="begin"/>
      </w:r>
      <w:r w:rsidR="00C7696C">
        <w:instrText xml:space="preserve"> REF _Ref81500388 \h </w:instrText>
      </w:r>
      <w:r w:rsidR="00C7696C">
        <w:fldChar w:fldCharType="separate"/>
      </w:r>
      <w:r w:rsidR="00C7696C" w:rsidRPr="00D54D8F">
        <w:t>Таблиц</w:t>
      </w:r>
      <w:r w:rsidR="00C7696C">
        <w:t>а</w:t>
      </w:r>
      <w:r w:rsidR="00C7696C" w:rsidRPr="00D54D8F">
        <w:t xml:space="preserve"> </w:t>
      </w:r>
      <w:r w:rsidR="00C7696C">
        <w:rPr>
          <w:noProof/>
        </w:rPr>
        <w:t>9</w:t>
      </w:r>
      <w:r w:rsidR="00C7696C">
        <w:fldChar w:fldCharType="end"/>
      </w:r>
      <w:r w:rsidR="00C7696C">
        <w:t>)</w:t>
      </w:r>
      <w:r>
        <w:t>.</w:t>
      </w:r>
    </w:p>
    <w:p w14:paraId="3B4EAF08" w14:textId="77777777" w:rsidR="001F08AB" w:rsidRDefault="001F08AB" w:rsidP="00D61151">
      <w:pPr>
        <w:pStyle w:val="phlistitemized1"/>
      </w:pPr>
    </w:p>
    <w:p w14:paraId="476B5FBF" w14:textId="7DBE027A" w:rsidR="00D61151" w:rsidRDefault="00137881" w:rsidP="00D61151">
      <w:pPr>
        <w:pStyle w:val="phlistitemized1"/>
        <w:rPr>
          <w:lang w:eastAsia="ru-RU"/>
        </w:rPr>
      </w:pPr>
      <w:bookmarkStart w:id="49" w:name="_Ref81500388"/>
      <w:r w:rsidRPr="00D54D8F">
        <w:t xml:space="preserve">Таблица 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>
        <w:rPr>
          <w:noProof/>
        </w:rPr>
        <w:t>9</w:t>
      </w:r>
      <w:r w:rsidRPr="00D54D8F">
        <w:fldChar w:fldCharType="end"/>
      </w:r>
      <w:bookmarkEnd w:id="49"/>
      <w:r w:rsidRPr="00D54D8F">
        <w:t xml:space="preserve"> – </w:t>
      </w:r>
      <w:r>
        <w:t xml:space="preserve">Описание условий </w:t>
      </w:r>
      <w:r w:rsidR="00BB54A2">
        <w:t>передачи СЭМД</w:t>
      </w:r>
      <w:r w:rsidR="00BB54A2" w:rsidRPr="00BB54A2">
        <w:t xml:space="preserve"> </w:t>
      </w:r>
      <w:r w:rsidR="00153757">
        <w:t>по</w:t>
      </w:r>
      <w:r w:rsidR="00BB54A2">
        <w:t xml:space="preserve"> триггерной точк</w:t>
      </w:r>
      <w:r w:rsidR="00153757">
        <w:t>е</w:t>
      </w:r>
      <w:r w:rsidR="00BB54A2">
        <w:t xml:space="preserve"> «</w:t>
      </w:r>
      <w:r w:rsidR="00BB54A2" w:rsidRPr="00D54D8F">
        <w:t>Выявление осмотра (консультации) пациента</w:t>
      </w:r>
      <w:r w:rsidR="00BB54A2">
        <w:t xml:space="preserve">» </w:t>
      </w:r>
      <w:r w:rsidR="00BB54A2" w:rsidRPr="00BB54A2">
        <w:t>и ключевые указания по формированию</w:t>
      </w:r>
      <w:r w:rsidR="00917AF2">
        <w:t xml:space="preserve"> СЭМД</w:t>
      </w:r>
    </w:p>
    <w:tbl>
      <w:tblPr>
        <w:tblStyle w:val="afff7"/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3170"/>
        <w:gridCol w:w="5665"/>
      </w:tblGrid>
      <w:tr w:rsidR="00137881" w:rsidRPr="00334EA5" w14:paraId="5D0EF6B1" w14:textId="77777777" w:rsidTr="004C6B9C">
        <w:trPr>
          <w:tblHeader/>
          <w:jc w:val="center"/>
        </w:trPr>
        <w:tc>
          <w:tcPr>
            <w:tcW w:w="1555" w:type="dxa"/>
            <w:vAlign w:val="center"/>
          </w:tcPr>
          <w:p w14:paraId="3277663C" w14:textId="77777777" w:rsidR="00137881" w:rsidRPr="00334EA5" w:rsidRDefault="00137881" w:rsidP="004F3439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334EA5">
              <w:rPr>
                <w:rFonts w:ascii="Arial" w:hAnsi="Arial"/>
                <w:b/>
                <w:sz w:val="20"/>
                <w:lang w:eastAsia="ru-RU"/>
              </w:rPr>
              <w:t>№ условия передачи СЭМД</w:t>
            </w:r>
          </w:p>
        </w:tc>
        <w:tc>
          <w:tcPr>
            <w:tcW w:w="4394" w:type="dxa"/>
            <w:vAlign w:val="center"/>
          </w:tcPr>
          <w:p w14:paraId="2999DEE5" w14:textId="77777777" w:rsidR="00137881" w:rsidRPr="00334EA5" w:rsidRDefault="00137881" w:rsidP="00FB319B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334EA5">
              <w:rPr>
                <w:rFonts w:ascii="Arial" w:hAnsi="Arial"/>
                <w:b/>
                <w:sz w:val="20"/>
                <w:lang w:eastAsia="ru-RU"/>
              </w:rPr>
              <w:t>Описание условий передачи СЭМД</w:t>
            </w:r>
          </w:p>
        </w:tc>
        <w:tc>
          <w:tcPr>
            <w:tcW w:w="8607" w:type="dxa"/>
            <w:vAlign w:val="center"/>
          </w:tcPr>
          <w:p w14:paraId="0F08BB88" w14:textId="77777777" w:rsidR="00137881" w:rsidRPr="00334EA5" w:rsidRDefault="00137881" w:rsidP="00FB319B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334EA5">
              <w:rPr>
                <w:rFonts w:ascii="Arial" w:hAnsi="Arial"/>
                <w:b/>
                <w:sz w:val="20"/>
                <w:lang w:eastAsia="ru-RU"/>
              </w:rPr>
              <w:t>Перечень передаваемых СЭМД и ключевые указания по их формированию</w:t>
            </w:r>
          </w:p>
        </w:tc>
      </w:tr>
      <w:tr w:rsidR="00746031" w:rsidRPr="00334EA5" w14:paraId="32D25743" w14:textId="77777777" w:rsidTr="004C6B9C">
        <w:trPr>
          <w:jc w:val="center"/>
        </w:trPr>
        <w:tc>
          <w:tcPr>
            <w:tcW w:w="1555" w:type="dxa"/>
          </w:tcPr>
          <w:p w14:paraId="221ADD89" w14:textId="6858D868" w:rsidR="00746031" w:rsidRPr="00334EA5" w:rsidRDefault="00746031" w:rsidP="004F3439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Условие 1</w:t>
            </w:r>
          </w:p>
        </w:tc>
        <w:tc>
          <w:tcPr>
            <w:tcW w:w="4394" w:type="dxa"/>
          </w:tcPr>
          <w:p w14:paraId="7BB1A68F" w14:textId="4E656905" w:rsidR="00746031" w:rsidRPr="00334EA5" w:rsidRDefault="00746031" w:rsidP="00746031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</w:rPr>
              <w:t xml:space="preserve">на осмотре (консультации) врача-акушера-гинеколога пациенту был установлен диагноз, соответствующий любому значению из графы II таблицы (см. </w:t>
            </w:r>
            <w:r w:rsidRPr="00334EA5">
              <w:rPr>
                <w:sz w:val="20"/>
              </w:rPr>
              <w:fldChar w:fldCharType="begin"/>
            </w:r>
            <w:r w:rsidRPr="00334EA5">
              <w:rPr>
                <w:rFonts w:ascii="Arial" w:hAnsi="Arial"/>
                <w:sz w:val="20"/>
              </w:rPr>
              <w:instrText xml:space="preserve"> REF _Ref54201842 \h  \* MERGEFORMAT </w:instrText>
            </w:r>
            <w:r w:rsidRPr="00334EA5">
              <w:rPr>
                <w:sz w:val="20"/>
              </w:rPr>
            </w:r>
            <w:r w:rsidRPr="00334EA5">
              <w:rPr>
                <w:sz w:val="20"/>
              </w:rPr>
              <w:fldChar w:fldCharType="separate"/>
            </w:r>
            <w:r w:rsidRPr="00334EA5">
              <w:rPr>
                <w:rFonts w:ascii="Arial" w:hAnsi="Arial"/>
                <w:sz w:val="20"/>
              </w:rPr>
              <w:t>Таблица 1</w:t>
            </w:r>
            <w:r w:rsidRPr="00334EA5">
              <w:rPr>
                <w:sz w:val="20"/>
              </w:rPr>
              <w:fldChar w:fldCharType="end"/>
            </w:r>
            <w:r w:rsidRPr="00334EA5">
              <w:rPr>
                <w:rFonts w:ascii="Arial" w:hAnsi="Arial"/>
                <w:sz w:val="20"/>
              </w:rPr>
              <w:t>);</w:t>
            </w:r>
          </w:p>
        </w:tc>
        <w:tc>
          <w:tcPr>
            <w:tcW w:w="8607" w:type="dxa"/>
          </w:tcPr>
          <w:p w14:paraId="708B237A" w14:textId="7F42B781" w:rsidR="00746031" w:rsidRPr="00334EA5" w:rsidRDefault="00746031" w:rsidP="00746031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1.</w:t>
            </w:r>
            <w:r w:rsidRPr="00334EA5">
              <w:rPr>
                <w:rFonts w:ascii="Arial" w:hAnsi="Arial"/>
                <w:sz w:val="20"/>
                <w:lang w:eastAsia="ru-RU"/>
              </w:rPr>
              <w:tab/>
              <w:t>СЭМД бета-версии «Осмотр (консультация) пациента» (код СЭМД бета-версии «SMSV5») с обязательным заполнением профильных секций акушером-гинекологом;</w:t>
            </w:r>
          </w:p>
          <w:p w14:paraId="4BBF7ACF" w14:textId="6BAAB946" w:rsidR="00746031" w:rsidRPr="00334EA5" w:rsidRDefault="00746031" w:rsidP="00746031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2.</w:t>
            </w:r>
            <w:r w:rsidRPr="00334EA5">
              <w:rPr>
                <w:rFonts w:ascii="Arial" w:hAnsi="Arial"/>
                <w:sz w:val="20"/>
                <w:lang w:eastAsia="ru-RU"/>
              </w:rPr>
              <w:tab/>
              <w:t>СЭМД бета-версии «Направление на оказание медицинских услуг» (код СЭМД бета-версии «SMSV1») – направления, оформленные в рамках осмотра (консультации), по которому был сформирован СЭМД бета-версии «Осмотр (консультация) пациента» согласно пункту 1</w:t>
            </w:r>
            <w:r w:rsidR="00696475" w:rsidRPr="00334EA5">
              <w:rPr>
                <w:rFonts w:ascii="Arial" w:hAnsi="Arial"/>
                <w:sz w:val="20"/>
                <w:lang w:eastAsia="ru-RU"/>
              </w:rPr>
              <w:t xml:space="preserve"> данного перечня</w:t>
            </w:r>
            <w:r w:rsidRPr="00334EA5">
              <w:rPr>
                <w:rFonts w:ascii="Arial" w:hAnsi="Arial"/>
                <w:sz w:val="20"/>
                <w:lang w:eastAsia="ru-RU"/>
              </w:rPr>
              <w:t>;</w:t>
            </w:r>
          </w:p>
          <w:p w14:paraId="0BD743D9" w14:textId="77777777" w:rsidR="00746031" w:rsidRPr="00334EA5" w:rsidRDefault="00746031" w:rsidP="00746031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3.</w:t>
            </w:r>
            <w:r w:rsidRPr="00334EA5">
              <w:rPr>
                <w:rFonts w:ascii="Arial" w:hAnsi="Arial"/>
                <w:sz w:val="20"/>
                <w:lang w:eastAsia="ru-RU"/>
              </w:rPr>
              <w:tab/>
              <w:t>СЭМД бета-версии «Протокол инструментального исследования» (код СЭМД бета-версии «SMSV2») – выполненные, но не переданные ранее в ВИМИС «АКиНЕО» протоколы инструментальных исследований в рамках случая оказания медицинской помощи, по которому был сформирован СЭМД бета-версии «Осмотр (консультация) пациента» согласно пункту 1 данного раздела;</w:t>
            </w:r>
          </w:p>
          <w:p w14:paraId="694FBB53" w14:textId="5C529DD8" w:rsidR="00746031" w:rsidRPr="00334EA5" w:rsidRDefault="00746031" w:rsidP="00746031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4.</w:t>
            </w:r>
            <w:r w:rsidRPr="00334EA5">
              <w:rPr>
                <w:rFonts w:ascii="Arial" w:hAnsi="Arial"/>
                <w:sz w:val="20"/>
                <w:lang w:eastAsia="ru-RU"/>
              </w:rPr>
              <w:tab/>
              <w:t xml:space="preserve">СЭМД «Протокол лабораторного исследования» (CDA) – выполненные, но не переданные ранее в ВИМИС «АКиНЕО» протоколы лабораторных исследований в </w:t>
            </w:r>
            <w:r w:rsidRPr="00334EA5">
              <w:rPr>
                <w:rFonts w:ascii="Arial" w:hAnsi="Arial"/>
                <w:sz w:val="20"/>
                <w:lang w:eastAsia="ru-RU"/>
              </w:rPr>
              <w:lastRenderedPageBreak/>
              <w:t>рамках случая оказания медицинской помощи, по которому был сформирован СЭМД бета-версии «Осмотр (консультация) пациента» согласно пункту 1 данного раздела.</w:t>
            </w:r>
          </w:p>
        </w:tc>
      </w:tr>
      <w:tr w:rsidR="00746031" w:rsidRPr="00334EA5" w14:paraId="1776E924" w14:textId="77777777" w:rsidTr="004C6B9C">
        <w:trPr>
          <w:jc w:val="center"/>
        </w:trPr>
        <w:tc>
          <w:tcPr>
            <w:tcW w:w="1555" w:type="dxa"/>
          </w:tcPr>
          <w:p w14:paraId="4A6A85B3" w14:textId="7E16803A" w:rsidR="00746031" w:rsidRPr="00334EA5" w:rsidRDefault="00746031" w:rsidP="004F3439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lastRenderedPageBreak/>
              <w:t>Условие 2</w:t>
            </w:r>
          </w:p>
        </w:tc>
        <w:tc>
          <w:tcPr>
            <w:tcW w:w="4394" w:type="dxa"/>
          </w:tcPr>
          <w:p w14:paraId="7397EE21" w14:textId="2A65324D" w:rsidR="00746031" w:rsidRPr="00334EA5" w:rsidRDefault="00746031" w:rsidP="00746031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</w:rPr>
              <w:t>осмотры (консультации) пациента врачами-специалистами (за исключением акушера-гинеколога) были сформированы в рамках оказания медицинской помощи в связи с беременностью</w:t>
            </w:r>
          </w:p>
        </w:tc>
        <w:tc>
          <w:tcPr>
            <w:tcW w:w="8607" w:type="dxa"/>
          </w:tcPr>
          <w:p w14:paraId="5686156D" w14:textId="1B442EED" w:rsidR="00746031" w:rsidRPr="00334EA5" w:rsidRDefault="00746031" w:rsidP="00746031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1.</w:t>
            </w:r>
            <w:r w:rsidRPr="00334EA5">
              <w:rPr>
                <w:rFonts w:ascii="Arial" w:hAnsi="Arial"/>
                <w:sz w:val="20"/>
                <w:lang w:eastAsia="ru-RU"/>
              </w:rPr>
              <w:tab/>
              <w:t>СЭМД бета-версии «Осмотр (консультация) пациента» (код СЭМД бета-версии «SMSV5»)</w:t>
            </w:r>
            <w:r w:rsidR="009028AE" w:rsidRPr="00334EA5">
              <w:rPr>
                <w:rFonts w:ascii="Arial" w:hAnsi="Arial"/>
                <w:sz w:val="20"/>
                <w:lang w:eastAsia="ru-RU"/>
              </w:rPr>
              <w:t>,</w:t>
            </w:r>
            <w:r w:rsidRPr="00334EA5">
              <w:rPr>
                <w:rFonts w:ascii="Arial" w:hAnsi="Arial"/>
                <w:sz w:val="20"/>
                <w:lang w:eastAsia="ru-RU"/>
              </w:rPr>
              <w:t xml:space="preserve"> в поле «Обстоятельства посещения» </w:t>
            </w:r>
            <w:r w:rsidR="009028AE" w:rsidRPr="00334EA5">
              <w:rPr>
                <w:rFonts w:ascii="Arial" w:hAnsi="Arial"/>
                <w:sz w:val="20"/>
                <w:lang w:eastAsia="ru-RU"/>
              </w:rPr>
              <w:t xml:space="preserve">обязательно следует </w:t>
            </w:r>
            <w:r w:rsidRPr="00334EA5">
              <w:rPr>
                <w:rFonts w:ascii="Arial" w:hAnsi="Arial"/>
                <w:sz w:val="20"/>
                <w:lang w:eastAsia="ru-RU"/>
              </w:rPr>
              <w:t>указать значение «По беременности» (согласно справочнику НСИ OID 1.2.643.5.1.13.13.11.1052 версии не ниже 3.2);</w:t>
            </w:r>
          </w:p>
          <w:p w14:paraId="70F0CF63" w14:textId="77777777" w:rsidR="00746031" w:rsidRPr="00334EA5" w:rsidRDefault="00746031" w:rsidP="00746031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2.</w:t>
            </w:r>
            <w:r w:rsidRPr="00334EA5">
              <w:rPr>
                <w:rFonts w:ascii="Arial" w:hAnsi="Arial"/>
                <w:sz w:val="20"/>
                <w:lang w:eastAsia="ru-RU"/>
              </w:rPr>
              <w:tab/>
              <w:t>СЭМД бета-версии «Направление на оказание медицинских услуг» (код СЭМД бета-версии «SMSV1») – направления, оформленные в рамках осмотра (консультации), по которому был сформирован СЭМД бета-версии «Осмотр (консультация) пациента» согласно пункту 1 данного раздела;</w:t>
            </w:r>
          </w:p>
          <w:p w14:paraId="6150EC2B" w14:textId="77777777" w:rsidR="00746031" w:rsidRPr="00334EA5" w:rsidRDefault="00746031" w:rsidP="00746031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3.</w:t>
            </w:r>
            <w:r w:rsidRPr="00334EA5">
              <w:rPr>
                <w:rFonts w:ascii="Arial" w:hAnsi="Arial"/>
                <w:sz w:val="20"/>
                <w:lang w:eastAsia="ru-RU"/>
              </w:rPr>
              <w:tab/>
              <w:t>СЭМД бета-версии «Протокол инструментального исследования» (код СЭМД бета-версии «SMSV2») – выполненные, но не переданные ранее в ВИМИС «АКиНЕО» протоколы инструментальных исследований в рамках случая оказания медицинской помощи, по которому был сформирован СЭМД бета-версии «Осмотр (консультация) пациента» согласно пункту 1 данного раздела;</w:t>
            </w:r>
          </w:p>
          <w:p w14:paraId="26975A7B" w14:textId="5924BD46" w:rsidR="00746031" w:rsidRPr="00334EA5" w:rsidRDefault="00746031" w:rsidP="008F3C09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4.</w:t>
            </w:r>
            <w:r w:rsidRPr="00334EA5">
              <w:rPr>
                <w:rFonts w:ascii="Arial" w:hAnsi="Arial"/>
                <w:sz w:val="20"/>
                <w:lang w:eastAsia="ru-RU"/>
              </w:rPr>
              <w:tab/>
              <w:t xml:space="preserve">СЭМД «Протокол лабораторного исследования» (CDA) – выполненные, но не переданные ранее в ВИМИС «АКиНЕО» протоколы лабораторных исследований в рамках случая оказания медицинской помощи, по которому был сформирован СЭМД бета-версии «Осмотр (консультация) пациента» согласно пункту 1 данного </w:t>
            </w:r>
            <w:r w:rsidR="008F3C09" w:rsidRPr="00334EA5">
              <w:rPr>
                <w:rFonts w:ascii="Arial" w:hAnsi="Arial"/>
                <w:sz w:val="20"/>
                <w:lang w:eastAsia="ru-RU"/>
              </w:rPr>
              <w:t>перечня</w:t>
            </w:r>
            <w:r w:rsidRPr="00334EA5">
              <w:rPr>
                <w:rFonts w:ascii="Arial" w:hAnsi="Arial"/>
                <w:sz w:val="20"/>
                <w:lang w:eastAsia="ru-RU"/>
              </w:rPr>
              <w:t>.</w:t>
            </w:r>
          </w:p>
        </w:tc>
      </w:tr>
    </w:tbl>
    <w:p w14:paraId="47313AB0" w14:textId="7DFE188C" w:rsidR="008F3C09" w:rsidRDefault="008F3C09" w:rsidP="00D61151">
      <w:pPr>
        <w:pStyle w:val="phlistitemized1"/>
        <w:rPr>
          <w:lang w:eastAsia="ru-RU"/>
        </w:rPr>
      </w:pPr>
    </w:p>
    <w:p w14:paraId="46571AB8" w14:textId="7227BE2F" w:rsidR="0017339B" w:rsidRPr="00D54D8F" w:rsidRDefault="008F3C09" w:rsidP="00915DF2">
      <w:pPr>
        <w:pStyle w:val="2"/>
      </w:pPr>
      <w:r>
        <w:br w:type="column"/>
      </w:r>
      <w:bookmarkStart w:id="50" w:name="_jo1mctdgxcsq" w:colFirst="0" w:colLast="0"/>
      <w:bookmarkStart w:id="51" w:name="_Toc81925580"/>
      <w:bookmarkEnd w:id="50"/>
      <w:r w:rsidR="004639DE" w:rsidRPr="004639DE">
        <w:lastRenderedPageBreak/>
        <w:t>Выявление факта постановки на учет по беременности</w:t>
      </w:r>
      <w:bookmarkEnd w:id="51"/>
    </w:p>
    <w:p w14:paraId="4E2469A5" w14:textId="31D0EFA3" w:rsidR="00A93432" w:rsidRDefault="0017339B" w:rsidP="00D54D8F">
      <w:pPr>
        <w:pStyle w:val="phlistitemizedtitle"/>
      </w:pPr>
      <w:r w:rsidRPr="00D54D8F">
        <w:t>В ГИС СЗ/МИС МО фиксируется факт события – проведение осмотра (консультации) пациента</w:t>
      </w:r>
      <w:r w:rsidR="00B42150">
        <w:t xml:space="preserve"> в амбулаторных условиях</w:t>
      </w:r>
      <w:r w:rsidR="00E27AB5" w:rsidRPr="00D54D8F">
        <w:t>, связанного с постановкой на учет по беременности</w:t>
      </w:r>
      <w:r w:rsidRPr="00D54D8F">
        <w:t xml:space="preserve">. Возникает необходимость передачи информации в ВИМИС «АКиНЕО». </w:t>
      </w:r>
    </w:p>
    <w:p w14:paraId="32D01196" w14:textId="13BEE9C6" w:rsidR="00FC4AA2" w:rsidRDefault="00FC4AA2" w:rsidP="00FC4AA2">
      <w:pPr>
        <w:pStyle w:val="phlistitemizedtitle"/>
      </w:pPr>
      <w:r w:rsidRPr="00D54D8F">
        <w:t xml:space="preserve">В случае </w:t>
      </w:r>
      <w:r w:rsidR="00F6303F" w:rsidRPr="00275473">
        <w:rPr>
          <w:b/>
        </w:rPr>
        <w:t>одновременного</w:t>
      </w:r>
      <w:r w:rsidR="00F6303F">
        <w:t xml:space="preserve"> </w:t>
      </w:r>
      <w:r w:rsidRPr="00D54D8F">
        <w:t>соблюдения условий</w:t>
      </w:r>
      <w:r>
        <w:t>, представленных</w:t>
      </w:r>
      <w:r w:rsidRPr="00D54D8F">
        <w:t xml:space="preserve"> в</w:t>
      </w:r>
      <w:r>
        <w:t xml:space="preserve"> таблице</w:t>
      </w:r>
      <w:r w:rsidRPr="00D54D8F">
        <w:t xml:space="preserve"> </w:t>
      </w:r>
      <w:r>
        <w:t>(</w:t>
      </w:r>
      <w:r>
        <w:fldChar w:fldCharType="begin"/>
      </w:r>
      <w:r>
        <w:instrText xml:space="preserve"> REF _Ref81501956 \h </w:instrText>
      </w:r>
      <w:r>
        <w:fldChar w:fldCharType="separate"/>
      </w:r>
      <w:r w:rsidRPr="00D54D8F">
        <w:t xml:space="preserve">Таблица </w:t>
      </w:r>
      <w:r>
        <w:rPr>
          <w:noProof/>
        </w:rPr>
        <w:t>10</w:t>
      </w:r>
      <w:r>
        <w:fldChar w:fldCharType="end"/>
      </w:r>
      <w:r>
        <w:t>)</w:t>
      </w:r>
      <w:r w:rsidR="00AC1600">
        <w:t xml:space="preserve">, </w:t>
      </w:r>
      <w:r w:rsidR="00A64766" w:rsidRPr="00D54D8F">
        <w:t xml:space="preserve">ГИС СЗ/МИС МО формирует </w:t>
      </w:r>
      <w:r w:rsidR="00B8402E">
        <w:t>СЭМД/</w:t>
      </w:r>
      <w:r w:rsidR="00A64766" w:rsidRPr="00D54D8F">
        <w:t>СЭМД бета-версии для передачи в ВИМИС «АКиНЕО» с указанием номера триггерной точки, равной значению «1</w:t>
      </w:r>
      <w:r w:rsidR="00A64766">
        <w:t>9».</w:t>
      </w:r>
      <w:r>
        <w:t xml:space="preserve"> </w:t>
      </w:r>
      <w:r w:rsidRPr="00746031">
        <w:t>Перечень передаваемых СЭМД и ключевые указания по их формированию</w:t>
      </w:r>
      <w:r>
        <w:t xml:space="preserve"> </w:t>
      </w:r>
      <w:r w:rsidR="00655095">
        <w:t>представлен</w:t>
      </w:r>
      <w:r w:rsidR="00DA305B">
        <w:t>ы</w:t>
      </w:r>
      <w:r w:rsidR="00655095">
        <w:t xml:space="preserve"> </w:t>
      </w:r>
      <w:r w:rsidR="00655095" w:rsidRPr="00D54D8F">
        <w:t>в</w:t>
      </w:r>
      <w:r w:rsidR="00655095">
        <w:t xml:space="preserve"> таблице</w:t>
      </w:r>
      <w:r w:rsidR="00655095" w:rsidRPr="00D54D8F">
        <w:t xml:space="preserve"> </w:t>
      </w:r>
      <w:r w:rsidR="00655095">
        <w:t>(</w:t>
      </w:r>
      <w:r w:rsidR="00655095">
        <w:fldChar w:fldCharType="begin"/>
      </w:r>
      <w:r w:rsidR="00655095">
        <w:instrText xml:space="preserve"> REF _Ref81501956 \h </w:instrText>
      </w:r>
      <w:r w:rsidR="00655095">
        <w:fldChar w:fldCharType="separate"/>
      </w:r>
      <w:r w:rsidR="00655095" w:rsidRPr="00D54D8F">
        <w:t xml:space="preserve">Таблица </w:t>
      </w:r>
      <w:r w:rsidR="00655095">
        <w:rPr>
          <w:noProof/>
        </w:rPr>
        <w:t>10</w:t>
      </w:r>
      <w:r w:rsidR="00655095">
        <w:fldChar w:fldCharType="end"/>
      </w:r>
      <w:r w:rsidR="00655095">
        <w:t>)</w:t>
      </w:r>
      <w:r>
        <w:t>.</w:t>
      </w:r>
    </w:p>
    <w:p w14:paraId="733F65FB" w14:textId="77777777" w:rsidR="00FC4AA2" w:rsidRDefault="00FC4AA2" w:rsidP="00FC4AA2">
      <w:pPr>
        <w:pStyle w:val="phlistitemized1"/>
      </w:pPr>
    </w:p>
    <w:p w14:paraId="62383AC1" w14:textId="64CED399" w:rsidR="00FC4AA2" w:rsidRDefault="00FC4AA2" w:rsidP="00FC4AA2">
      <w:pPr>
        <w:pStyle w:val="phlistitemized1"/>
        <w:rPr>
          <w:lang w:eastAsia="ru-RU"/>
        </w:rPr>
      </w:pPr>
      <w:bookmarkStart w:id="52" w:name="_Ref81501956"/>
      <w:r w:rsidRPr="00D54D8F">
        <w:t xml:space="preserve">Таблица 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>
        <w:rPr>
          <w:noProof/>
        </w:rPr>
        <w:t>10</w:t>
      </w:r>
      <w:r w:rsidRPr="00D54D8F">
        <w:fldChar w:fldCharType="end"/>
      </w:r>
      <w:bookmarkEnd w:id="52"/>
      <w:r w:rsidRPr="00D54D8F">
        <w:t xml:space="preserve"> – </w:t>
      </w:r>
      <w:r>
        <w:t>Описание условий передачи СЭМД</w:t>
      </w:r>
      <w:r w:rsidRPr="00BB54A2">
        <w:t xml:space="preserve"> </w:t>
      </w:r>
      <w:r w:rsidR="00140BD3">
        <w:t>по</w:t>
      </w:r>
      <w:r>
        <w:t xml:space="preserve"> триггерной точк</w:t>
      </w:r>
      <w:r w:rsidR="00140BD3">
        <w:t>е</w:t>
      </w:r>
      <w:r>
        <w:t xml:space="preserve"> «</w:t>
      </w:r>
      <w:r w:rsidR="006C3276" w:rsidRPr="004639DE">
        <w:t>Выявление факта постановки на учет по беременности</w:t>
      </w:r>
      <w:r>
        <w:t xml:space="preserve">» </w:t>
      </w:r>
      <w:r w:rsidRPr="00BB54A2">
        <w:t>и ключевые указания по формированию</w:t>
      </w:r>
      <w:r w:rsidR="009F557A">
        <w:t xml:space="preserve"> СЭМД</w:t>
      </w:r>
    </w:p>
    <w:tbl>
      <w:tblPr>
        <w:tblStyle w:val="afff7"/>
        <w:tblW w:w="0" w:type="auto"/>
        <w:jc w:val="center"/>
        <w:tblLook w:val="04A0" w:firstRow="1" w:lastRow="0" w:firstColumn="1" w:lastColumn="0" w:noHBand="0" w:noVBand="1"/>
      </w:tblPr>
      <w:tblGrid>
        <w:gridCol w:w="1344"/>
        <w:gridCol w:w="3049"/>
        <w:gridCol w:w="5805"/>
      </w:tblGrid>
      <w:tr w:rsidR="00FC4AA2" w:rsidRPr="00334EA5" w14:paraId="7866080B" w14:textId="77777777" w:rsidTr="00C94066">
        <w:trPr>
          <w:tblHeader/>
          <w:jc w:val="center"/>
        </w:trPr>
        <w:tc>
          <w:tcPr>
            <w:tcW w:w="1555" w:type="dxa"/>
            <w:vAlign w:val="center"/>
          </w:tcPr>
          <w:p w14:paraId="2232DF99" w14:textId="77777777" w:rsidR="00FC4AA2" w:rsidRPr="00334EA5" w:rsidRDefault="00FC4AA2" w:rsidP="00FB319B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334EA5">
              <w:rPr>
                <w:rFonts w:ascii="Arial" w:hAnsi="Arial"/>
                <w:b/>
                <w:sz w:val="20"/>
                <w:lang w:eastAsia="ru-RU"/>
              </w:rPr>
              <w:t>№ условия передачи СЭМД</w:t>
            </w:r>
          </w:p>
        </w:tc>
        <w:tc>
          <w:tcPr>
            <w:tcW w:w="4394" w:type="dxa"/>
            <w:vAlign w:val="center"/>
          </w:tcPr>
          <w:p w14:paraId="14B8B020" w14:textId="77777777" w:rsidR="00FC4AA2" w:rsidRPr="00334EA5" w:rsidRDefault="00FC4AA2" w:rsidP="00FB319B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334EA5">
              <w:rPr>
                <w:rFonts w:ascii="Arial" w:hAnsi="Arial"/>
                <w:b/>
                <w:sz w:val="20"/>
                <w:lang w:eastAsia="ru-RU"/>
              </w:rPr>
              <w:t>Описание условий передачи СЭМД</w:t>
            </w:r>
          </w:p>
        </w:tc>
        <w:tc>
          <w:tcPr>
            <w:tcW w:w="8607" w:type="dxa"/>
            <w:vAlign w:val="center"/>
          </w:tcPr>
          <w:p w14:paraId="0C49704E" w14:textId="77777777" w:rsidR="00FC4AA2" w:rsidRPr="00334EA5" w:rsidRDefault="00FC4AA2" w:rsidP="00FB319B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334EA5">
              <w:rPr>
                <w:rFonts w:ascii="Arial" w:hAnsi="Arial"/>
                <w:b/>
                <w:sz w:val="20"/>
                <w:lang w:eastAsia="ru-RU"/>
              </w:rPr>
              <w:t>Перечень передаваемых СЭМД и ключевые указания по их формированию</w:t>
            </w:r>
          </w:p>
        </w:tc>
      </w:tr>
      <w:tr w:rsidR="00F6303F" w:rsidRPr="00334EA5" w14:paraId="2A69C4E9" w14:textId="77777777" w:rsidTr="00C94066">
        <w:trPr>
          <w:jc w:val="center"/>
        </w:trPr>
        <w:tc>
          <w:tcPr>
            <w:tcW w:w="1555" w:type="dxa"/>
          </w:tcPr>
          <w:p w14:paraId="7D4F9889" w14:textId="77777777" w:rsidR="00F6303F" w:rsidRPr="00334EA5" w:rsidRDefault="00F6303F" w:rsidP="00FB319B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Условие 1</w:t>
            </w:r>
          </w:p>
        </w:tc>
        <w:tc>
          <w:tcPr>
            <w:tcW w:w="4394" w:type="dxa"/>
          </w:tcPr>
          <w:p w14:paraId="719BBA6D" w14:textId="73A93102" w:rsidR="00F6303F" w:rsidRPr="00334EA5" w:rsidRDefault="00F6303F" w:rsidP="00FB319B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</w:rPr>
              <w:t xml:space="preserve">на осмотре (консультации) врача-акушера-гинеколога пациенту был установлен диагноз, соответствующий любому значению из графы II таблицы (см. </w:t>
            </w:r>
            <w:r w:rsidRPr="00334EA5">
              <w:rPr>
                <w:sz w:val="20"/>
              </w:rPr>
              <w:fldChar w:fldCharType="begin"/>
            </w:r>
            <w:r w:rsidRPr="00334EA5">
              <w:rPr>
                <w:rFonts w:ascii="Arial" w:hAnsi="Arial"/>
                <w:sz w:val="20"/>
              </w:rPr>
              <w:instrText xml:space="preserve"> REF _Ref54201842 \h  \* MERGEFORMAT </w:instrText>
            </w:r>
            <w:r w:rsidRPr="00334EA5">
              <w:rPr>
                <w:sz w:val="20"/>
              </w:rPr>
            </w:r>
            <w:r w:rsidRPr="00334EA5">
              <w:rPr>
                <w:sz w:val="20"/>
              </w:rPr>
              <w:fldChar w:fldCharType="separate"/>
            </w:r>
            <w:r w:rsidRPr="00334EA5">
              <w:rPr>
                <w:rFonts w:ascii="Arial" w:hAnsi="Arial"/>
                <w:sz w:val="20"/>
              </w:rPr>
              <w:t>Таблица 1</w:t>
            </w:r>
            <w:r w:rsidRPr="00334EA5">
              <w:rPr>
                <w:sz w:val="20"/>
              </w:rPr>
              <w:fldChar w:fldCharType="end"/>
            </w:r>
            <w:r w:rsidRPr="00334EA5">
              <w:rPr>
                <w:rFonts w:ascii="Arial" w:hAnsi="Arial"/>
                <w:sz w:val="20"/>
              </w:rPr>
              <w:t>)</w:t>
            </w:r>
          </w:p>
        </w:tc>
        <w:tc>
          <w:tcPr>
            <w:tcW w:w="8607" w:type="dxa"/>
            <w:vMerge w:val="restart"/>
          </w:tcPr>
          <w:p w14:paraId="6A512AD0" w14:textId="77777777" w:rsidR="00A64766" w:rsidRPr="00334EA5" w:rsidRDefault="00A64766" w:rsidP="00D25855">
            <w:pPr>
              <w:pStyle w:val="phlistitemized1"/>
              <w:numPr>
                <w:ilvl w:val="0"/>
                <w:numId w:val="16"/>
              </w:numPr>
              <w:rPr>
                <w:rFonts w:ascii="Arial" w:hAnsi="Arial"/>
                <w:sz w:val="20"/>
              </w:rPr>
            </w:pPr>
            <w:r w:rsidRPr="00334EA5">
              <w:rPr>
                <w:rFonts w:ascii="Arial" w:hAnsi="Arial"/>
                <w:sz w:val="20"/>
              </w:rPr>
              <w:t>СЭМД бета-версии «Осмотр (консультация) пациента» (код СЭМД бета-версии «SMSV5»):</w:t>
            </w:r>
          </w:p>
          <w:p w14:paraId="46E45650" w14:textId="77777777" w:rsidR="00A64766" w:rsidRPr="00334EA5" w:rsidRDefault="00A64766" w:rsidP="00D25855">
            <w:pPr>
              <w:pStyle w:val="phlistitemized1"/>
              <w:numPr>
                <w:ilvl w:val="1"/>
                <w:numId w:val="16"/>
              </w:numPr>
              <w:rPr>
                <w:rFonts w:ascii="Arial" w:hAnsi="Arial"/>
                <w:sz w:val="20"/>
              </w:rPr>
            </w:pPr>
            <w:r w:rsidRPr="00334EA5">
              <w:rPr>
                <w:rFonts w:ascii="Arial" w:hAnsi="Arial"/>
                <w:sz w:val="20"/>
              </w:rPr>
              <w:t>с обязательным заполнением профильных секций акушером-гинекологом;</w:t>
            </w:r>
          </w:p>
          <w:p w14:paraId="40D0125B" w14:textId="77777777" w:rsidR="00A64766" w:rsidRPr="00334EA5" w:rsidRDefault="00A64766" w:rsidP="00D25855">
            <w:pPr>
              <w:pStyle w:val="phlistitemized1"/>
              <w:numPr>
                <w:ilvl w:val="1"/>
                <w:numId w:val="16"/>
              </w:numPr>
              <w:rPr>
                <w:rFonts w:ascii="Arial" w:hAnsi="Arial"/>
                <w:sz w:val="20"/>
              </w:rPr>
            </w:pPr>
            <w:r w:rsidRPr="00334EA5">
              <w:rPr>
                <w:rFonts w:ascii="Arial" w:hAnsi="Arial"/>
                <w:sz w:val="20"/>
              </w:rPr>
              <w:t>с обязательным заполнением поля «дата постановки на учет по беременности».</w:t>
            </w:r>
          </w:p>
          <w:p w14:paraId="095CF7FE" w14:textId="77777777" w:rsidR="00A64766" w:rsidRPr="00334EA5" w:rsidRDefault="00A64766" w:rsidP="00D25855">
            <w:pPr>
              <w:pStyle w:val="phlistitemized1"/>
              <w:numPr>
                <w:ilvl w:val="0"/>
                <w:numId w:val="16"/>
              </w:numPr>
              <w:rPr>
                <w:rFonts w:ascii="Arial" w:hAnsi="Arial"/>
                <w:sz w:val="20"/>
              </w:rPr>
            </w:pPr>
            <w:r w:rsidRPr="00334EA5">
              <w:rPr>
                <w:rFonts w:ascii="Arial" w:hAnsi="Arial"/>
                <w:sz w:val="20"/>
              </w:rPr>
              <w:t>СЭМД бета-версии «Направление на оказание медицинских услуг» (код СЭМД бета-версии «SMSV1») – направления, оформленные в рамках осмотра (консультации), по которому был сформирован СЭМД бета-версии «Осмотр (консультация) пациента» согласно пункту 1 данного раздела;</w:t>
            </w:r>
          </w:p>
          <w:p w14:paraId="4EA270F6" w14:textId="77777777" w:rsidR="00A64766" w:rsidRPr="00334EA5" w:rsidRDefault="00A64766" w:rsidP="00D25855">
            <w:pPr>
              <w:pStyle w:val="phlistitemized1"/>
              <w:numPr>
                <w:ilvl w:val="0"/>
                <w:numId w:val="16"/>
              </w:numPr>
              <w:rPr>
                <w:rFonts w:ascii="Arial" w:hAnsi="Arial"/>
                <w:sz w:val="20"/>
              </w:rPr>
            </w:pPr>
            <w:r w:rsidRPr="00334EA5">
              <w:rPr>
                <w:rFonts w:ascii="Arial" w:hAnsi="Arial"/>
                <w:sz w:val="20"/>
              </w:rPr>
              <w:t>СЭМД бета-версии «Протокол инструментального исследования» (код СЭМД бета-версии «SMSV2») – выполненные, но не переданные ранее в ВИМИС «АКиНЕО» протоколы инструментальных исследований в рамках случая оказания медицинской помощи, по которому был сформирован СЭМД бета-</w:t>
            </w:r>
            <w:r w:rsidRPr="00334EA5">
              <w:rPr>
                <w:rFonts w:ascii="Arial" w:hAnsi="Arial"/>
                <w:sz w:val="20"/>
              </w:rPr>
              <w:lastRenderedPageBreak/>
              <w:t>версии «Осмотр (консультация) пациента» согласно пункту 1 данного раздела;</w:t>
            </w:r>
          </w:p>
          <w:p w14:paraId="48D47538" w14:textId="77777777" w:rsidR="00A64766" w:rsidRPr="00334EA5" w:rsidRDefault="00A64766" w:rsidP="00D25855">
            <w:pPr>
              <w:pStyle w:val="phlistitemized1"/>
              <w:numPr>
                <w:ilvl w:val="0"/>
                <w:numId w:val="16"/>
              </w:numPr>
              <w:rPr>
                <w:rFonts w:ascii="Arial" w:hAnsi="Arial"/>
                <w:sz w:val="20"/>
              </w:rPr>
            </w:pPr>
            <w:r w:rsidRPr="00334EA5">
              <w:rPr>
                <w:rFonts w:ascii="Arial" w:hAnsi="Arial"/>
                <w:sz w:val="20"/>
              </w:rPr>
              <w:t>СЭМД «Протокол лабораторного исследования» (CDA) – выполненные, но не переданные ранее в ВИМИС «АКиНЕО» протоколы лабораторных исследований в рамках случая оказания медицинской помощи, по которому был сформирован СЭМД бета-версии «Осмотр (консультация) пациента» согласно пункту 1 данного раздела.</w:t>
            </w:r>
          </w:p>
          <w:p w14:paraId="657090A4" w14:textId="6F124CED" w:rsidR="00F6303F" w:rsidRPr="00334EA5" w:rsidRDefault="00F6303F" w:rsidP="00FB319B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</w:p>
        </w:tc>
      </w:tr>
      <w:tr w:rsidR="00F6303F" w:rsidRPr="00334EA5" w14:paraId="20B04892" w14:textId="77777777" w:rsidTr="00C94066">
        <w:trPr>
          <w:jc w:val="center"/>
        </w:trPr>
        <w:tc>
          <w:tcPr>
            <w:tcW w:w="1555" w:type="dxa"/>
          </w:tcPr>
          <w:p w14:paraId="36B3F69C" w14:textId="77777777" w:rsidR="00F6303F" w:rsidRPr="00334EA5" w:rsidRDefault="00F6303F" w:rsidP="00FB319B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Условие 2</w:t>
            </w:r>
          </w:p>
        </w:tc>
        <w:tc>
          <w:tcPr>
            <w:tcW w:w="4394" w:type="dxa"/>
          </w:tcPr>
          <w:p w14:paraId="3108A1F4" w14:textId="6D888639" w:rsidR="00F6303F" w:rsidRPr="00334EA5" w:rsidRDefault="00F6303F" w:rsidP="00FB319B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</w:rPr>
              <w:t>документ содержит дату постановки на учет по беременности, совпадающую с датой проведения осмотра (консультации)</w:t>
            </w:r>
          </w:p>
        </w:tc>
        <w:tc>
          <w:tcPr>
            <w:tcW w:w="8607" w:type="dxa"/>
            <w:vMerge/>
          </w:tcPr>
          <w:p w14:paraId="7ABF8723" w14:textId="32C830F5" w:rsidR="00F6303F" w:rsidRPr="00334EA5" w:rsidRDefault="00F6303F" w:rsidP="00FB319B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</w:p>
        </w:tc>
      </w:tr>
    </w:tbl>
    <w:p w14:paraId="25DCD073" w14:textId="77777777" w:rsidR="00FC4AA2" w:rsidRDefault="00FC4AA2" w:rsidP="00FC4AA2">
      <w:pPr>
        <w:pStyle w:val="phlistitemized1"/>
        <w:rPr>
          <w:lang w:eastAsia="ru-RU"/>
        </w:rPr>
      </w:pPr>
    </w:p>
    <w:p w14:paraId="2B2622E5" w14:textId="4C9207AE" w:rsidR="00F26F1F" w:rsidRPr="00D54D8F" w:rsidRDefault="004D2D1D" w:rsidP="004D2D1D">
      <w:pPr>
        <w:pStyle w:val="2"/>
      </w:pPr>
      <w:r>
        <w:br w:type="column"/>
      </w:r>
      <w:bookmarkStart w:id="53" w:name="_Toc81925581"/>
      <w:r w:rsidR="00A02730" w:rsidRPr="00D54D8F">
        <w:lastRenderedPageBreak/>
        <w:t>Выявление диагностических исследований</w:t>
      </w:r>
      <w:bookmarkEnd w:id="53"/>
    </w:p>
    <w:p w14:paraId="711565DC" w14:textId="296F034C" w:rsidR="00F26F1F" w:rsidRPr="00D54D8F" w:rsidRDefault="00A02730" w:rsidP="00D54D8F">
      <w:pPr>
        <w:pStyle w:val="phnormal"/>
      </w:pPr>
      <w:r w:rsidRPr="00D54D8F">
        <w:t>В ГИС СЗ/МИС МО фиксируется факт события – выполнени</w:t>
      </w:r>
      <w:r w:rsidR="00000721">
        <w:t>е</w:t>
      </w:r>
      <w:r w:rsidRPr="00D54D8F">
        <w:t xml:space="preserve"> следующих методов обследования пациента:</w:t>
      </w:r>
    </w:p>
    <w:p w14:paraId="5CF18B60" w14:textId="77777777" w:rsidR="00F26F1F" w:rsidRPr="00D54D8F" w:rsidRDefault="00A02730" w:rsidP="00D25855">
      <w:pPr>
        <w:pStyle w:val="phlistitemized1"/>
        <w:numPr>
          <w:ilvl w:val="0"/>
          <w:numId w:val="17"/>
        </w:numPr>
      </w:pPr>
      <w:r w:rsidRPr="00D54D8F">
        <w:t>инструментальные исследования;</w:t>
      </w:r>
    </w:p>
    <w:p w14:paraId="397CD5CA" w14:textId="77777777" w:rsidR="00F26F1F" w:rsidRPr="00D54D8F" w:rsidRDefault="00A02730" w:rsidP="00D25855">
      <w:pPr>
        <w:pStyle w:val="phlistitemized1"/>
        <w:numPr>
          <w:ilvl w:val="0"/>
          <w:numId w:val="17"/>
        </w:numPr>
      </w:pPr>
      <w:r w:rsidRPr="00D54D8F">
        <w:t>лабораторные исследования.</w:t>
      </w:r>
    </w:p>
    <w:p w14:paraId="56BCFD75" w14:textId="77777777" w:rsidR="00D56DE0" w:rsidRDefault="00A02730" w:rsidP="00D54D8F">
      <w:pPr>
        <w:pStyle w:val="phnormal"/>
      </w:pPr>
      <w:r w:rsidRPr="00D54D8F">
        <w:t xml:space="preserve">При фиксации в ГИС СЗ/МИС МО факта выполнения </w:t>
      </w:r>
      <w:r w:rsidR="003B2FE6">
        <w:t>ис</w:t>
      </w:r>
      <w:r w:rsidR="003B2FE6" w:rsidRPr="00D54D8F">
        <w:t xml:space="preserve">следования </w:t>
      </w:r>
      <w:r w:rsidRPr="00D54D8F">
        <w:t xml:space="preserve">пациента возникает необходимость передачи информации в </w:t>
      </w:r>
      <w:r w:rsidR="005B10F1" w:rsidRPr="00D54D8F">
        <w:t>ВИМИС «АКиНЕО»</w:t>
      </w:r>
      <w:r w:rsidRPr="00D54D8F">
        <w:t>.</w:t>
      </w:r>
    </w:p>
    <w:p w14:paraId="104B09BC" w14:textId="7F9D3342" w:rsidR="00275473" w:rsidRDefault="00A02730" w:rsidP="00D54D8F">
      <w:pPr>
        <w:pStyle w:val="phnormal"/>
      </w:pPr>
      <w:r w:rsidRPr="00D54D8F">
        <w:t xml:space="preserve"> </w:t>
      </w:r>
      <w:r w:rsidR="00D56DE0" w:rsidRPr="00D54D8F">
        <w:t xml:space="preserve">В случае соблюдения </w:t>
      </w:r>
      <w:r w:rsidR="00A31E0E">
        <w:t xml:space="preserve">хотя бы одного из </w:t>
      </w:r>
      <w:r w:rsidR="00A31E0E" w:rsidRPr="00D54D8F">
        <w:t>условий</w:t>
      </w:r>
      <w:r w:rsidR="006C3276">
        <w:t>, представленных</w:t>
      </w:r>
      <w:r w:rsidR="006C3276" w:rsidRPr="00D54D8F">
        <w:t xml:space="preserve"> в</w:t>
      </w:r>
      <w:r w:rsidR="006C3276">
        <w:t xml:space="preserve"> таблице</w:t>
      </w:r>
      <w:r w:rsidR="006C3276" w:rsidRPr="00D54D8F">
        <w:t xml:space="preserve"> </w:t>
      </w:r>
      <w:r w:rsidR="006C3276">
        <w:t>(</w:t>
      </w:r>
      <w:r w:rsidR="005905D2">
        <w:fldChar w:fldCharType="begin"/>
      </w:r>
      <w:r w:rsidR="005905D2">
        <w:instrText xml:space="preserve"> REF _Ref81503596 \h </w:instrText>
      </w:r>
      <w:r w:rsidR="005905D2">
        <w:fldChar w:fldCharType="separate"/>
      </w:r>
      <w:r w:rsidR="005905D2" w:rsidRPr="00D54D8F">
        <w:t xml:space="preserve">Таблица </w:t>
      </w:r>
      <w:r w:rsidR="005905D2">
        <w:rPr>
          <w:noProof/>
        </w:rPr>
        <w:t>11</w:t>
      </w:r>
      <w:r w:rsidR="005905D2">
        <w:fldChar w:fldCharType="end"/>
      </w:r>
      <w:r w:rsidR="006C3276">
        <w:t>)</w:t>
      </w:r>
      <w:r w:rsidR="005C5D80">
        <w:t>,</w:t>
      </w:r>
      <w:r w:rsidR="006C3276">
        <w:t xml:space="preserve"> </w:t>
      </w:r>
      <w:r w:rsidR="00D56DE0" w:rsidRPr="00D54D8F">
        <w:t xml:space="preserve"> ГИС СЗ/МИС МО формирует </w:t>
      </w:r>
      <w:r w:rsidR="005C5D80">
        <w:t>СЭМД/</w:t>
      </w:r>
      <w:r w:rsidR="00D56DE0" w:rsidRPr="00D54D8F">
        <w:t>СЭМД бета-версии для передачи в ВИМИС «АКиНЕО» с указанием номера триггерной точки,</w:t>
      </w:r>
      <w:r w:rsidR="0035024B">
        <w:t xml:space="preserve"> равной значению «2».</w:t>
      </w:r>
    </w:p>
    <w:p w14:paraId="78AD0B73" w14:textId="0C4270EF" w:rsidR="00DA305B" w:rsidRDefault="0035024B" w:rsidP="00DA305B">
      <w:pPr>
        <w:pStyle w:val="phnormal"/>
      </w:pPr>
      <w:r w:rsidRPr="00746031">
        <w:t>Перечень передаваемых СЭМД и ключевые указания по их формированию</w:t>
      </w:r>
      <w:r>
        <w:t xml:space="preserve"> зависят от условий, которые были соблюдены (</w:t>
      </w:r>
      <w:r>
        <w:fldChar w:fldCharType="begin"/>
      </w:r>
      <w:r>
        <w:instrText xml:space="preserve"> REF _Ref81503596 \h </w:instrText>
      </w:r>
      <w:r>
        <w:fldChar w:fldCharType="separate"/>
      </w:r>
      <w:r w:rsidRPr="00D54D8F">
        <w:t xml:space="preserve">Таблица </w:t>
      </w:r>
      <w:r>
        <w:rPr>
          <w:noProof/>
        </w:rPr>
        <w:t>11</w:t>
      </w:r>
      <w:r>
        <w:fldChar w:fldCharType="end"/>
      </w:r>
      <w:r w:rsidR="00DA305B">
        <w:t>).</w:t>
      </w:r>
    </w:p>
    <w:p w14:paraId="4F611FF6" w14:textId="77777777" w:rsidR="00DA305B" w:rsidRDefault="00DA305B" w:rsidP="00D54D8F">
      <w:pPr>
        <w:pStyle w:val="phnormal"/>
      </w:pPr>
    </w:p>
    <w:p w14:paraId="44ED9AD1" w14:textId="42893C67" w:rsidR="00911995" w:rsidRDefault="006C3276" w:rsidP="006C3276">
      <w:pPr>
        <w:pStyle w:val="phlistitemized1"/>
      </w:pPr>
      <w:bookmarkStart w:id="54" w:name="_Ref81503596"/>
      <w:r w:rsidRPr="00D54D8F">
        <w:t xml:space="preserve">Таблица 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>
        <w:rPr>
          <w:noProof/>
        </w:rPr>
        <w:t>11</w:t>
      </w:r>
      <w:r w:rsidRPr="00D54D8F">
        <w:fldChar w:fldCharType="end"/>
      </w:r>
      <w:bookmarkEnd w:id="54"/>
      <w:r w:rsidRPr="00D54D8F">
        <w:t xml:space="preserve"> – </w:t>
      </w:r>
      <w:r>
        <w:t>Описание условий передачи СЭМД</w:t>
      </w:r>
      <w:r w:rsidRPr="00BB54A2">
        <w:t xml:space="preserve"> </w:t>
      </w:r>
      <w:r w:rsidR="004E0CE7">
        <w:t>по</w:t>
      </w:r>
      <w:r>
        <w:t xml:space="preserve"> триггерной точк</w:t>
      </w:r>
      <w:r w:rsidR="004E0CE7">
        <w:t>е</w:t>
      </w:r>
      <w:r>
        <w:t xml:space="preserve"> «</w:t>
      </w:r>
      <w:r w:rsidR="004E0CE7" w:rsidRPr="004E0CE7">
        <w:t>Выявление диагностических исследований</w:t>
      </w:r>
      <w:r>
        <w:t xml:space="preserve">» </w:t>
      </w:r>
      <w:r w:rsidRPr="00BB54A2">
        <w:t>и ключевые указания по</w:t>
      </w:r>
      <w:r w:rsidR="004F31E2">
        <w:t xml:space="preserve"> </w:t>
      </w:r>
      <w:r w:rsidRPr="00BB54A2">
        <w:t>формированию</w:t>
      </w:r>
      <w:r w:rsidR="004F31E2">
        <w:t xml:space="preserve"> СЭМД</w:t>
      </w:r>
    </w:p>
    <w:tbl>
      <w:tblPr>
        <w:tblStyle w:val="afff7"/>
        <w:tblW w:w="0" w:type="auto"/>
        <w:jc w:val="center"/>
        <w:tblLook w:val="04A0" w:firstRow="1" w:lastRow="0" w:firstColumn="1" w:lastColumn="0" w:noHBand="0" w:noVBand="1"/>
      </w:tblPr>
      <w:tblGrid>
        <w:gridCol w:w="1355"/>
        <w:gridCol w:w="3198"/>
        <w:gridCol w:w="5645"/>
      </w:tblGrid>
      <w:tr w:rsidR="00911995" w:rsidRPr="00334EA5" w14:paraId="660D3683" w14:textId="77777777" w:rsidTr="00FB319B">
        <w:trPr>
          <w:tblHeader/>
          <w:jc w:val="center"/>
        </w:trPr>
        <w:tc>
          <w:tcPr>
            <w:tcW w:w="1555" w:type="dxa"/>
            <w:vAlign w:val="center"/>
          </w:tcPr>
          <w:p w14:paraId="7CD8FACA" w14:textId="77777777" w:rsidR="00911995" w:rsidRPr="00334EA5" w:rsidRDefault="00911995" w:rsidP="00FB319B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334EA5">
              <w:rPr>
                <w:rFonts w:ascii="Arial" w:hAnsi="Arial"/>
                <w:b/>
                <w:sz w:val="20"/>
                <w:lang w:eastAsia="ru-RU"/>
              </w:rPr>
              <w:t>№ условия передачи СЭМД</w:t>
            </w:r>
          </w:p>
        </w:tc>
        <w:tc>
          <w:tcPr>
            <w:tcW w:w="4394" w:type="dxa"/>
            <w:vAlign w:val="center"/>
          </w:tcPr>
          <w:p w14:paraId="2B1A12CB" w14:textId="77777777" w:rsidR="00911995" w:rsidRPr="00334EA5" w:rsidRDefault="00911995" w:rsidP="00FB319B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334EA5">
              <w:rPr>
                <w:rFonts w:ascii="Arial" w:hAnsi="Arial"/>
                <w:b/>
                <w:sz w:val="20"/>
                <w:lang w:eastAsia="ru-RU"/>
              </w:rPr>
              <w:t>Описание условий передачи СЭМД</w:t>
            </w:r>
          </w:p>
        </w:tc>
        <w:tc>
          <w:tcPr>
            <w:tcW w:w="8607" w:type="dxa"/>
            <w:vAlign w:val="center"/>
          </w:tcPr>
          <w:p w14:paraId="224FAF85" w14:textId="77777777" w:rsidR="00911995" w:rsidRPr="00334EA5" w:rsidRDefault="00911995" w:rsidP="00FB319B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334EA5">
              <w:rPr>
                <w:rFonts w:ascii="Arial" w:hAnsi="Arial"/>
                <w:b/>
                <w:sz w:val="20"/>
                <w:lang w:eastAsia="ru-RU"/>
              </w:rPr>
              <w:t>Перечень передаваемых СЭМД и ключевые указания по их формированию</w:t>
            </w:r>
          </w:p>
        </w:tc>
      </w:tr>
      <w:tr w:rsidR="00911995" w:rsidRPr="00334EA5" w14:paraId="64CB6A88" w14:textId="77777777" w:rsidTr="00FB319B">
        <w:trPr>
          <w:jc w:val="center"/>
        </w:trPr>
        <w:tc>
          <w:tcPr>
            <w:tcW w:w="1555" w:type="dxa"/>
          </w:tcPr>
          <w:p w14:paraId="23F13E72" w14:textId="77777777" w:rsidR="00911995" w:rsidRPr="00334EA5" w:rsidRDefault="00911995" w:rsidP="00FB319B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Условие 1</w:t>
            </w:r>
          </w:p>
        </w:tc>
        <w:tc>
          <w:tcPr>
            <w:tcW w:w="4394" w:type="dxa"/>
          </w:tcPr>
          <w:p w14:paraId="78F562BE" w14:textId="05433CEC" w:rsidR="00911995" w:rsidRPr="00334EA5" w:rsidRDefault="00DE12F1" w:rsidP="00FB319B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</w:rPr>
              <w:t xml:space="preserve">в протоколе инструментального исследования указан диагноз, соответствующий любому значению из графы II таблицы (см. </w:t>
            </w:r>
            <w:r w:rsidRPr="00334EA5">
              <w:rPr>
                <w:sz w:val="20"/>
              </w:rPr>
              <w:fldChar w:fldCharType="begin"/>
            </w:r>
            <w:r w:rsidRPr="00334EA5">
              <w:rPr>
                <w:rFonts w:ascii="Arial" w:hAnsi="Arial"/>
                <w:sz w:val="20"/>
              </w:rPr>
              <w:instrText xml:space="preserve"> REF _Ref54201842 \h  \* MERGEFORMAT </w:instrText>
            </w:r>
            <w:r w:rsidRPr="00334EA5">
              <w:rPr>
                <w:sz w:val="20"/>
              </w:rPr>
            </w:r>
            <w:r w:rsidRPr="00334EA5">
              <w:rPr>
                <w:sz w:val="20"/>
              </w:rPr>
              <w:fldChar w:fldCharType="separate"/>
            </w:r>
            <w:r w:rsidRPr="00334EA5">
              <w:rPr>
                <w:rFonts w:ascii="Arial" w:hAnsi="Arial"/>
                <w:sz w:val="20"/>
              </w:rPr>
              <w:t>Таблица 1</w:t>
            </w:r>
            <w:r w:rsidRPr="00334EA5">
              <w:rPr>
                <w:sz w:val="20"/>
              </w:rPr>
              <w:fldChar w:fldCharType="end"/>
            </w:r>
            <w:r w:rsidRPr="00334EA5">
              <w:rPr>
                <w:rFonts w:ascii="Arial" w:hAnsi="Arial"/>
                <w:sz w:val="20"/>
              </w:rPr>
              <w:t>)</w:t>
            </w:r>
          </w:p>
        </w:tc>
        <w:tc>
          <w:tcPr>
            <w:tcW w:w="8607" w:type="dxa"/>
          </w:tcPr>
          <w:p w14:paraId="3483084A" w14:textId="77777777" w:rsidR="009E5073" w:rsidRPr="00334EA5" w:rsidRDefault="009E5073" w:rsidP="00D25855">
            <w:pPr>
              <w:pStyle w:val="phlistitemized1"/>
              <w:numPr>
                <w:ilvl w:val="0"/>
                <w:numId w:val="18"/>
              </w:numPr>
              <w:rPr>
                <w:rFonts w:ascii="Arial" w:hAnsi="Arial"/>
                <w:sz w:val="20"/>
              </w:rPr>
            </w:pPr>
            <w:r w:rsidRPr="00334EA5">
              <w:rPr>
                <w:rFonts w:ascii="Arial" w:hAnsi="Arial"/>
                <w:sz w:val="20"/>
              </w:rPr>
              <w:t>СЭМД бета-версии «Протокол инструментального исследования» (код СЭМД бета-версии «SMSV2»), по которому фиксируется факт события – проведение инструментального исследования и его результатов;</w:t>
            </w:r>
          </w:p>
          <w:p w14:paraId="6DB7803C" w14:textId="77777777" w:rsidR="009E5073" w:rsidRPr="00334EA5" w:rsidRDefault="009E5073" w:rsidP="00D25855">
            <w:pPr>
              <w:pStyle w:val="phlistitemized1"/>
              <w:numPr>
                <w:ilvl w:val="0"/>
                <w:numId w:val="18"/>
              </w:numPr>
              <w:rPr>
                <w:rFonts w:ascii="Arial" w:hAnsi="Arial"/>
                <w:sz w:val="20"/>
              </w:rPr>
            </w:pPr>
            <w:r w:rsidRPr="00334EA5">
              <w:rPr>
                <w:rFonts w:ascii="Arial" w:hAnsi="Arial"/>
                <w:sz w:val="20"/>
              </w:rPr>
              <w:t>СЭМД бета-версии «Направление на оказание медицинских услуг» (код СЭМД бета-версии «SMSV1») – ранее не переданное в ВИМИС «АКиНЕО» направление на проведение инструментального или лабораторного исследования, по которому зафиксирован факт события.</w:t>
            </w:r>
          </w:p>
          <w:p w14:paraId="0C9FAD63" w14:textId="4C281D9D" w:rsidR="00911995" w:rsidRPr="00334EA5" w:rsidRDefault="00911995" w:rsidP="00FB319B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</w:p>
        </w:tc>
      </w:tr>
      <w:tr w:rsidR="00911995" w:rsidRPr="00334EA5" w14:paraId="5E1D135E" w14:textId="77777777" w:rsidTr="00FB319B">
        <w:trPr>
          <w:jc w:val="center"/>
        </w:trPr>
        <w:tc>
          <w:tcPr>
            <w:tcW w:w="1555" w:type="dxa"/>
          </w:tcPr>
          <w:p w14:paraId="6AC2CCC1" w14:textId="77777777" w:rsidR="00911995" w:rsidRPr="00334EA5" w:rsidRDefault="00911995" w:rsidP="00FB319B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  <w:lang w:eastAsia="ru-RU"/>
              </w:rPr>
              <w:t>Условие 2</w:t>
            </w:r>
          </w:p>
        </w:tc>
        <w:tc>
          <w:tcPr>
            <w:tcW w:w="4394" w:type="dxa"/>
          </w:tcPr>
          <w:p w14:paraId="4E35F0CA" w14:textId="77F6EDBB" w:rsidR="00911995" w:rsidRPr="00334EA5" w:rsidRDefault="00DE12F1" w:rsidP="00FB319B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334EA5">
              <w:rPr>
                <w:rFonts w:ascii="Arial" w:hAnsi="Arial"/>
                <w:sz w:val="20"/>
              </w:rPr>
              <w:t xml:space="preserve">факт выполнения лабораторного и/или инструментального исследования зафиксирован по пациенту, для которого </w:t>
            </w:r>
            <w:r w:rsidRPr="00334EA5">
              <w:rPr>
                <w:rFonts w:ascii="Arial" w:hAnsi="Arial"/>
                <w:sz w:val="20"/>
              </w:rPr>
              <w:lastRenderedPageBreak/>
              <w:t xml:space="preserve">установлен статус «Контроль ВИМИС «АКиНЕО» в ГИС СЗ/МИС МО согласно требованиям пункта </w:t>
            </w:r>
            <w:r w:rsidRPr="00334EA5">
              <w:rPr>
                <w:sz w:val="20"/>
              </w:rPr>
              <w:fldChar w:fldCharType="begin"/>
            </w:r>
            <w:r w:rsidRPr="00334EA5">
              <w:rPr>
                <w:rFonts w:ascii="Arial" w:hAnsi="Arial"/>
                <w:sz w:val="20"/>
              </w:rPr>
              <w:instrText xml:space="preserve"> REF _Ref54198082 \n \h </w:instrText>
            </w:r>
            <w:r w:rsidR="00334EA5" w:rsidRPr="00334EA5">
              <w:rPr>
                <w:rFonts w:ascii="Arial" w:hAnsi="Arial"/>
                <w:sz w:val="20"/>
              </w:rPr>
              <w:instrText xml:space="preserve"> \* MERGEFORMAT </w:instrText>
            </w:r>
            <w:r w:rsidRPr="00334EA5">
              <w:rPr>
                <w:sz w:val="20"/>
              </w:rPr>
            </w:r>
            <w:r w:rsidRPr="00334EA5">
              <w:rPr>
                <w:sz w:val="20"/>
              </w:rPr>
              <w:fldChar w:fldCharType="separate"/>
            </w:r>
            <w:r w:rsidRPr="00334EA5">
              <w:rPr>
                <w:rFonts w:ascii="Arial" w:hAnsi="Arial"/>
                <w:sz w:val="20"/>
              </w:rPr>
              <w:t>4</w:t>
            </w:r>
            <w:r w:rsidRPr="00334EA5">
              <w:rPr>
                <w:sz w:val="20"/>
              </w:rPr>
              <w:fldChar w:fldCharType="end"/>
            </w:r>
          </w:p>
        </w:tc>
        <w:tc>
          <w:tcPr>
            <w:tcW w:w="8607" w:type="dxa"/>
          </w:tcPr>
          <w:p w14:paraId="57CA779A" w14:textId="77777777" w:rsidR="009E5073" w:rsidRPr="00334EA5" w:rsidRDefault="009E5073" w:rsidP="00D25855">
            <w:pPr>
              <w:pStyle w:val="phlistitemized1"/>
              <w:numPr>
                <w:ilvl w:val="0"/>
                <w:numId w:val="27"/>
              </w:numPr>
              <w:rPr>
                <w:rFonts w:ascii="Arial" w:hAnsi="Arial"/>
                <w:sz w:val="20"/>
              </w:rPr>
            </w:pPr>
            <w:r w:rsidRPr="00334EA5">
              <w:rPr>
                <w:rFonts w:ascii="Arial" w:hAnsi="Arial"/>
                <w:sz w:val="20"/>
              </w:rPr>
              <w:lastRenderedPageBreak/>
              <w:t>СЭМД бета-версии «Протокол инструментального исследования» (код СЭМД бета-версии «SMSV2»), по которому фиксируется факт события – проведение инструментального исследования и его результатов;</w:t>
            </w:r>
          </w:p>
          <w:p w14:paraId="0D5B2963" w14:textId="6CF801A2" w:rsidR="009E5073" w:rsidRPr="00334EA5" w:rsidRDefault="009E5073" w:rsidP="00D25855">
            <w:pPr>
              <w:pStyle w:val="phlistitemized1"/>
              <w:numPr>
                <w:ilvl w:val="0"/>
                <w:numId w:val="27"/>
              </w:numPr>
              <w:rPr>
                <w:rFonts w:ascii="Arial" w:hAnsi="Arial"/>
                <w:sz w:val="20"/>
              </w:rPr>
            </w:pPr>
            <w:r w:rsidRPr="00334EA5">
              <w:rPr>
                <w:rFonts w:ascii="Arial" w:hAnsi="Arial"/>
                <w:sz w:val="20"/>
              </w:rPr>
              <w:lastRenderedPageBreak/>
              <w:t>СЭМД «Протокол лабораторного исследования» (CDA), по которому фиксируется факт события – проведение лабораторного исследования и его результатов</w:t>
            </w:r>
            <w:r w:rsidR="0063059C" w:rsidRPr="00334EA5">
              <w:rPr>
                <w:rFonts w:ascii="Arial" w:hAnsi="Arial"/>
                <w:sz w:val="20"/>
              </w:rPr>
              <w:t xml:space="preserve"> либо </w:t>
            </w:r>
          </w:p>
          <w:p w14:paraId="7D4F77A7" w14:textId="77777777" w:rsidR="009E5073" w:rsidRPr="00334EA5" w:rsidRDefault="009E5073" w:rsidP="00D25855">
            <w:pPr>
              <w:pStyle w:val="phlistitemized1"/>
              <w:numPr>
                <w:ilvl w:val="0"/>
                <w:numId w:val="27"/>
              </w:numPr>
              <w:rPr>
                <w:rFonts w:ascii="Arial" w:hAnsi="Arial"/>
                <w:sz w:val="20"/>
              </w:rPr>
            </w:pPr>
            <w:r w:rsidRPr="00334EA5">
              <w:rPr>
                <w:rFonts w:ascii="Arial" w:hAnsi="Arial"/>
                <w:sz w:val="20"/>
              </w:rPr>
              <w:t>СЭМД бета-версии «Направление на оказание медицинских услуг» (код СЭМД бета-версии «SMSV1») – ранее не переданное в ВИМИС «АКиНЕО» направление на проведение инструментального или лабораторного исследования, по которому зафиксирован факт события.</w:t>
            </w:r>
          </w:p>
          <w:p w14:paraId="612185F6" w14:textId="6A114218" w:rsidR="00911995" w:rsidRPr="00334EA5" w:rsidRDefault="00911995" w:rsidP="00FB319B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</w:p>
        </w:tc>
      </w:tr>
    </w:tbl>
    <w:p w14:paraId="4DCDB56F" w14:textId="63483348" w:rsidR="0029182C" w:rsidRDefault="0029182C" w:rsidP="00D54D8F">
      <w:pPr>
        <w:pStyle w:val="phnormal"/>
      </w:pPr>
    </w:p>
    <w:p w14:paraId="25BC7546" w14:textId="266652BA" w:rsidR="00F26F1F" w:rsidRPr="00D54D8F" w:rsidRDefault="0029182C" w:rsidP="0029182C">
      <w:pPr>
        <w:pStyle w:val="2"/>
      </w:pPr>
      <w:r>
        <w:br w:type="column"/>
      </w:r>
      <w:bookmarkStart w:id="55" w:name="_gg5octezsnfs" w:colFirst="0" w:colLast="0"/>
      <w:bookmarkStart w:id="56" w:name="_Toc81925582"/>
      <w:bookmarkEnd w:id="55"/>
      <w:r w:rsidR="00A02730" w:rsidRPr="00D54D8F">
        <w:lastRenderedPageBreak/>
        <w:t>Выявление направления на оказания медицинских услуг</w:t>
      </w:r>
      <w:bookmarkEnd w:id="56"/>
    </w:p>
    <w:p w14:paraId="49EBC72F" w14:textId="4BA27162" w:rsidR="00F26F1F" w:rsidRDefault="00A02730" w:rsidP="00D54D8F">
      <w:pPr>
        <w:pStyle w:val="phnormal"/>
      </w:pPr>
      <w:r w:rsidRPr="00D54D8F">
        <w:t>В ГИС СЗ/МИС МО фиксируется факт события – оформление направления на оказание медицинских услуг.</w:t>
      </w:r>
      <w:r w:rsidR="00E22094" w:rsidRPr="00E22094">
        <w:t xml:space="preserve"> </w:t>
      </w:r>
      <w:r w:rsidR="00E22094" w:rsidRPr="00D54D8F">
        <w:t>При фиксации в ГИС СЗ/МИС МО факта оформления направления на оказание медицинских услуг возникает необходимость передачи информации в ВИМИС «АКиНЕО»</w:t>
      </w:r>
    </w:p>
    <w:p w14:paraId="31E4AB0C" w14:textId="4D6C53C7" w:rsidR="00C873D4" w:rsidRDefault="00C873D4" w:rsidP="00D54D8F">
      <w:pPr>
        <w:pStyle w:val="phnormal"/>
      </w:pPr>
      <w:r w:rsidRPr="00D54D8F">
        <w:t xml:space="preserve">В случае соблюдения </w:t>
      </w:r>
      <w:r>
        <w:t xml:space="preserve">хотя бы одного из </w:t>
      </w:r>
      <w:r w:rsidRPr="00D54D8F">
        <w:t>условий</w:t>
      </w:r>
      <w:r>
        <w:t>, представленных</w:t>
      </w:r>
      <w:r w:rsidRPr="00D54D8F">
        <w:t xml:space="preserve"> в</w:t>
      </w:r>
      <w:r>
        <w:t xml:space="preserve"> таблице</w:t>
      </w:r>
      <w:r w:rsidRPr="00D54D8F">
        <w:t xml:space="preserve"> </w:t>
      </w:r>
      <w:r>
        <w:t>(</w:t>
      </w:r>
      <w:r w:rsidR="00841D6C">
        <w:fldChar w:fldCharType="begin"/>
      </w:r>
      <w:r w:rsidR="00841D6C">
        <w:instrText xml:space="preserve"> REF _Ref81565280 \h </w:instrText>
      </w:r>
      <w:r w:rsidR="00841D6C">
        <w:fldChar w:fldCharType="separate"/>
      </w:r>
      <w:r w:rsidR="00841D6C" w:rsidRPr="00D54D8F">
        <w:t xml:space="preserve">Таблица </w:t>
      </w:r>
      <w:r w:rsidR="00841D6C">
        <w:rPr>
          <w:noProof/>
        </w:rPr>
        <w:t>12</w:t>
      </w:r>
      <w:r w:rsidR="00841D6C">
        <w:fldChar w:fldCharType="end"/>
      </w:r>
      <w:r>
        <w:t>),</w:t>
      </w:r>
      <w:r w:rsidRPr="00D54D8F">
        <w:t xml:space="preserve"> ГИС СЗ/МИС МО формирует СЭМД бета-версии для передачи в ВИМИС «АКиНЕО» с указанием номера триггерной точки,</w:t>
      </w:r>
      <w:r w:rsidR="009337C0">
        <w:t xml:space="preserve"> равной значению «3».</w:t>
      </w:r>
    </w:p>
    <w:p w14:paraId="0A8967A4" w14:textId="61FBB29C" w:rsidR="009337C0" w:rsidRDefault="009337C0" w:rsidP="00D54D8F">
      <w:pPr>
        <w:pStyle w:val="phnormal"/>
      </w:pPr>
      <w:r w:rsidRPr="00746031">
        <w:t>Перечень передаваемых СЭМД и ключевые указания по их формированию</w:t>
      </w:r>
      <w:r>
        <w:t xml:space="preserve"> зависят от условий, которые были соблюдены (</w:t>
      </w:r>
      <w:r>
        <w:fldChar w:fldCharType="begin"/>
      </w:r>
      <w:r>
        <w:instrText xml:space="preserve"> REF _Ref81565280 \h </w:instrText>
      </w:r>
      <w:r>
        <w:fldChar w:fldCharType="separate"/>
      </w:r>
      <w:r w:rsidRPr="00D54D8F">
        <w:t xml:space="preserve">Таблица </w:t>
      </w:r>
      <w:r>
        <w:rPr>
          <w:noProof/>
        </w:rPr>
        <w:t>12</w:t>
      </w:r>
      <w:r>
        <w:fldChar w:fldCharType="end"/>
      </w:r>
      <w:r>
        <w:t>).</w:t>
      </w:r>
    </w:p>
    <w:p w14:paraId="554F5158" w14:textId="77777777" w:rsidR="009A2D76" w:rsidRDefault="009A2D76" w:rsidP="00D54D8F">
      <w:pPr>
        <w:pStyle w:val="phnormal"/>
      </w:pPr>
    </w:p>
    <w:p w14:paraId="227E145B" w14:textId="52D6FD79" w:rsidR="009337C0" w:rsidRDefault="009337C0" w:rsidP="009337C0">
      <w:pPr>
        <w:pStyle w:val="phlistitemized1"/>
      </w:pPr>
      <w:bookmarkStart w:id="57" w:name="_Ref81565280"/>
      <w:r w:rsidRPr="00D54D8F">
        <w:t xml:space="preserve">Таблица 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>
        <w:rPr>
          <w:noProof/>
        </w:rPr>
        <w:t>12</w:t>
      </w:r>
      <w:r w:rsidRPr="00D54D8F">
        <w:fldChar w:fldCharType="end"/>
      </w:r>
      <w:bookmarkEnd w:id="57"/>
      <w:r w:rsidRPr="00D54D8F">
        <w:t xml:space="preserve"> – </w:t>
      </w:r>
      <w:r>
        <w:t>Описание условий передачи СЭМД</w:t>
      </w:r>
      <w:r w:rsidRPr="00BB54A2">
        <w:t xml:space="preserve"> </w:t>
      </w:r>
      <w:r w:rsidR="00444413">
        <w:t>по</w:t>
      </w:r>
      <w:r>
        <w:t xml:space="preserve"> триггерной точк</w:t>
      </w:r>
      <w:r w:rsidR="00444413">
        <w:t>е</w:t>
      </w:r>
      <w:r>
        <w:t xml:space="preserve"> «</w:t>
      </w:r>
      <w:r w:rsidRPr="00D54D8F">
        <w:t>Выявление направления на оказания медицинских услуг</w:t>
      </w:r>
      <w:r>
        <w:t xml:space="preserve">» </w:t>
      </w:r>
      <w:r w:rsidRPr="00BB54A2">
        <w:t>и ключевые указания по формированию</w:t>
      </w:r>
      <w:r w:rsidR="004F31E2">
        <w:t xml:space="preserve"> СЭМД</w:t>
      </w:r>
    </w:p>
    <w:tbl>
      <w:tblPr>
        <w:tblStyle w:val="afff7"/>
        <w:tblW w:w="0" w:type="auto"/>
        <w:jc w:val="center"/>
        <w:tblLook w:val="04A0" w:firstRow="1" w:lastRow="0" w:firstColumn="1" w:lastColumn="0" w:noHBand="0" w:noVBand="1"/>
      </w:tblPr>
      <w:tblGrid>
        <w:gridCol w:w="1377"/>
        <w:gridCol w:w="3265"/>
        <w:gridCol w:w="5556"/>
      </w:tblGrid>
      <w:tr w:rsidR="009337C0" w:rsidRPr="007654F0" w14:paraId="15D0338B" w14:textId="77777777" w:rsidTr="00FB319B">
        <w:trPr>
          <w:tblHeader/>
          <w:jc w:val="center"/>
        </w:trPr>
        <w:tc>
          <w:tcPr>
            <w:tcW w:w="1555" w:type="dxa"/>
            <w:vAlign w:val="center"/>
          </w:tcPr>
          <w:p w14:paraId="51F60E66" w14:textId="77777777" w:rsidR="009337C0" w:rsidRPr="007654F0" w:rsidRDefault="009337C0" w:rsidP="00FB319B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7654F0">
              <w:rPr>
                <w:rFonts w:ascii="Arial" w:hAnsi="Arial"/>
                <w:b/>
                <w:sz w:val="20"/>
                <w:lang w:eastAsia="ru-RU"/>
              </w:rPr>
              <w:t>№ условия передачи СЭМД</w:t>
            </w:r>
          </w:p>
        </w:tc>
        <w:tc>
          <w:tcPr>
            <w:tcW w:w="4394" w:type="dxa"/>
            <w:vAlign w:val="center"/>
          </w:tcPr>
          <w:p w14:paraId="67934135" w14:textId="77777777" w:rsidR="009337C0" w:rsidRPr="007654F0" w:rsidRDefault="009337C0" w:rsidP="00FB319B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7654F0">
              <w:rPr>
                <w:rFonts w:ascii="Arial" w:hAnsi="Arial"/>
                <w:b/>
                <w:sz w:val="20"/>
                <w:lang w:eastAsia="ru-RU"/>
              </w:rPr>
              <w:t>Описание условий передачи СЭМД</w:t>
            </w:r>
          </w:p>
        </w:tc>
        <w:tc>
          <w:tcPr>
            <w:tcW w:w="8607" w:type="dxa"/>
            <w:vAlign w:val="center"/>
          </w:tcPr>
          <w:p w14:paraId="17398C83" w14:textId="77777777" w:rsidR="009337C0" w:rsidRPr="007654F0" w:rsidRDefault="009337C0" w:rsidP="00FB319B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7654F0">
              <w:rPr>
                <w:rFonts w:ascii="Arial" w:hAnsi="Arial"/>
                <w:b/>
                <w:sz w:val="20"/>
                <w:lang w:eastAsia="ru-RU"/>
              </w:rPr>
              <w:t>Перечень передаваемых СЭМД и ключевые указания по их формированию</w:t>
            </w:r>
          </w:p>
        </w:tc>
      </w:tr>
      <w:tr w:rsidR="009337C0" w:rsidRPr="007654F0" w14:paraId="63200868" w14:textId="77777777" w:rsidTr="00FB319B">
        <w:trPr>
          <w:jc w:val="center"/>
        </w:trPr>
        <w:tc>
          <w:tcPr>
            <w:tcW w:w="1555" w:type="dxa"/>
          </w:tcPr>
          <w:p w14:paraId="6F560694" w14:textId="77777777" w:rsidR="009337C0" w:rsidRPr="007654F0" w:rsidRDefault="009337C0" w:rsidP="00FB319B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7654F0">
              <w:rPr>
                <w:rFonts w:ascii="Arial" w:hAnsi="Arial"/>
                <w:sz w:val="20"/>
                <w:lang w:eastAsia="ru-RU"/>
              </w:rPr>
              <w:t>Условие 1</w:t>
            </w:r>
          </w:p>
        </w:tc>
        <w:tc>
          <w:tcPr>
            <w:tcW w:w="4394" w:type="dxa"/>
          </w:tcPr>
          <w:p w14:paraId="5247469D" w14:textId="28749F89" w:rsidR="009337C0" w:rsidRPr="007654F0" w:rsidRDefault="007F392C" w:rsidP="00FB319B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7654F0">
              <w:rPr>
                <w:rFonts w:ascii="Arial" w:hAnsi="Arial"/>
                <w:sz w:val="20"/>
              </w:rPr>
              <w:t xml:space="preserve">в направлении на оказание медицинских услуг указан диагноз, соответствующий любому значению из графы II таблицы (см. </w:t>
            </w:r>
            <w:r w:rsidRPr="007654F0">
              <w:rPr>
                <w:sz w:val="20"/>
              </w:rPr>
              <w:fldChar w:fldCharType="begin"/>
            </w:r>
            <w:r w:rsidRPr="007654F0">
              <w:rPr>
                <w:rFonts w:ascii="Arial" w:hAnsi="Arial"/>
                <w:sz w:val="20"/>
              </w:rPr>
              <w:instrText xml:space="preserve"> REF _Ref54201842 \h  \* MERGEFORMAT </w:instrText>
            </w:r>
            <w:r w:rsidRPr="007654F0">
              <w:rPr>
                <w:sz w:val="20"/>
              </w:rPr>
            </w:r>
            <w:r w:rsidRPr="007654F0">
              <w:rPr>
                <w:sz w:val="20"/>
              </w:rPr>
              <w:fldChar w:fldCharType="separate"/>
            </w:r>
            <w:r w:rsidRPr="007654F0">
              <w:rPr>
                <w:rFonts w:ascii="Arial" w:hAnsi="Arial"/>
                <w:sz w:val="20"/>
              </w:rPr>
              <w:t>Таблица 1</w:t>
            </w:r>
            <w:r w:rsidRPr="007654F0">
              <w:rPr>
                <w:sz w:val="20"/>
              </w:rPr>
              <w:fldChar w:fldCharType="end"/>
            </w:r>
            <w:r w:rsidRPr="007654F0">
              <w:rPr>
                <w:rFonts w:ascii="Arial" w:hAnsi="Arial"/>
                <w:sz w:val="20"/>
              </w:rPr>
              <w:t>)</w:t>
            </w:r>
          </w:p>
        </w:tc>
        <w:tc>
          <w:tcPr>
            <w:tcW w:w="8607" w:type="dxa"/>
          </w:tcPr>
          <w:p w14:paraId="4F6B5170" w14:textId="73669005" w:rsidR="009337C0" w:rsidRPr="007654F0" w:rsidRDefault="000D4F0F" w:rsidP="00FB319B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7654F0">
              <w:rPr>
                <w:rFonts w:ascii="Arial" w:hAnsi="Arial"/>
                <w:sz w:val="20"/>
              </w:rPr>
              <w:t>СЭМД бета-версии «Направление на оказание медицинских услуг» (код СЭМД бета-версии «SMSV1») – ранее не переданное по другим триггерным точкам в ВИМИС «АКиНЕО» направление на оказание медицинских услуг, по которому зафиксирован факт события</w:t>
            </w:r>
          </w:p>
        </w:tc>
      </w:tr>
      <w:tr w:rsidR="009337C0" w:rsidRPr="007654F0" w14:paraId="680AF0C8" w14:textId="77777777" w:rsidTr="00FB319B">
        <w:trPr>
          <w:jc w:val="center"/>
        </w:trPr>
        <w:tc>
          <w:tcPr>
            <w:tcW w:w="1555" w:type="dxa"/>
          </w:tcPr>
          <w:p w14:paraId="5EEF6C00" w14:textId="77777777" w:rsidR="009337C0" w:rsidRPr="007654F0" w:rsidRDefault="009337C0" w:rsidP="00FB319B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7654F0">
              <w:rPr>
                <w:rFonts w:ascii="Arial" w:hAnsi="Arial"/>
                <w:sz w:val="20"/>
                <w:lang w:eastAsia="ru-RU"/>
              </w:rPr>
              <w:t>Условие 2</w:t>
            </w:r>
          </w:p>
        </w:tc>
        <w:tc>
          <w:tcPr>
            <w:tcW w:w="4394" w:type="dxa"/>
          </w:tcPr>
          <w:p w14:paraId="7F0CB521" w14:textId="0ECF1D0C" w:rsidR="007F392C" w:rsidRPr="007654F0" w:rsidRDefault="007F392C" w:rsidP="007F392C">
            <w:pPr>
              <w:pStyle w:val="phlistitemized1"/>
              <w:rPr>
                <w:rFonts w:ascii="Arial" w:hAnsi="Arial"/>
                <w:sz w:val="20"/>
              </w:rPr>
            </w:pPr>
            <w:r w:rsidRPr="007654F0">
              <w:rPr>
                <w:rFonts w:ascii="Arial" w:hAnsi="Arial"/>
                <w:sz w:val="20"/>
              </w:rPr>
              <w:t xml:space="preserve">факт оформления направления на оказание медицинских услуг зафиксирован по пациенту, для которого установлен статус «Контроль ВИМИС «АКиНЕО» в ГИС СЗ/МИС МО согласно требованиям пункта </w:t>
            </w:r>
            <w:r w:rsidRPr="007654F0">
              <w:rPr>
                <w:sz w:val="20"/>
              </w:rPr>
              <w:fldChar w:fldCharType="begin"/>
            </w:r>
            <w:r w:rsidRPr="007654F0">
              <w:rPr>
                <w:rFonts w:ascii="Arial" w:hAnsi="Arial"/>
                <w:sz w:val="20"/>
              </w:rPr>
              <w:instrText xml:space="preserve"> REF _Ref54198082 \n \h  \* MERGEFORMAT </w:instrText>
            </w:r>
            <w:r w:rsidRPr="007654F0">
              <w:rPr>
                <w:sz w:val="20"/>
              </w:rPr>
            </w:r>
            <w:r w:rsidRPr="007654F0">
              <w:rPr>
                <w:sz w:val="20"/>
              </w:rPr>
              <w:fldChar w:fldCharType="separate"/>
            </w:r>
            <w:r w:rsidRPr="007654F0">
              <w:rPr>
                <w:rFonts w:ascii="Arial" w:hAnsi="Arial"/>
                <w:sz w:val="20"/>
              </w:rPr>
              <w:t>4</w:t>
            </w:r>
            <w:r w:rsidRPr="007654F0">
              <w:rPr>
                <w:sz w:val="20"/>
              </w:rPr>
              <w:fldChar w:fldCharType="end"/>
            </w:r>
            <w:r w:rsidRPr="007654F0">
              <w:rPr>
                <w:rFonts w:ascii="Arial" w:hAnsi="Arial"/>
                <w:sz w:val="20"/>
              </w:rPr>
              <w:t>.</w:t>
            </w:r>
          </w:p>
          <w:p w14:paraId="220F1D42" w14:textId="02110647" w:rsidR="009337C0" w:rsidRPr="007654F0" w:rsidRDefault="009337C0" w:rsidP="007F392C">
            <w:pPr>
              <w:pStyle w:val="phlistitemized1"/>
              <w:rPr>
                <w:rFonts w:ascii="Arial" w:hAnsi="Arial"/>
                <w:sz w:val="20"/>
              </w:rPr>
            </w:pPr>
          </w:p>
        </w:tc>
        <w:tc>
          <w:tcPr>
            <w:tcW w:w="8607" w:type="dxa"/>
          </w:tcPr>
          <w:p w14:paraId="5F01EDC1" w14:textId="0206A03B" w:rsidR="009337C0" w:rsidRPr="007654F0" w:rsidRDefault="000D4F0F" w:rsidP="00FB319B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7654F0">
              <w:rPr>
                <w:rFonts w:ascii="Arial" w:hAnsi="Arial"/>
                <w:sz w:val="20"/>
              </w:rPr>
              <w:t>СЭМД бета-версии «Направление на оказание медицинских услуг» (код СЭМД бета-версии «SMSV1») – ранее не переданное по другим триггерным точкам в ВИМИС «АКиНЕО» направление на оказание медицинских услуг, по которому зафиксирован факт события</w:t>
            </w:r>
          </w:p>
        </w:tc>
      </w:tr>
    </w:tbl>
    <w:p w14:paraId="04CBE214" w14:textId="1A397145" w:rsidR="00F26F1F" w:rsidRPr="00D54D8F" w:rsidRDefault="00FB319B" w:rsidP="0097789C">
      <w:pPr>
        <w:pStyle w:val="2"/>
      </w:pPr>
      <w:bookmarkStart w:id="58" w:name="_mysm94hko2gf" w:colFirst="0" w:colLast="0"/>
      <w:bookmarkEnd w:id="58"/>
      <w:r>
        <w:br w:type="column"/>
      </w:r>
      <w:bookmarkStart w:id="59" w:name="_Toc81925583"/>
      <w:r w:rsidR="00A02730" w:rsidRPr="00D54D8F">
        <w:lastRenderedPageBreak/>
        <w:t>Выявление госпитализации (получение пациентом медицинской помощи в условиях стационара (дневного стационара))</w:t>
      </w:r>
      <w:bookmarkEnd w:id="59"/>
    </w:p>
    <w:p w14:paraId="1CACDEF4" w14:textId="6A3ED5F6" w:rsidR="00F26F1F" w:rsidRDefault="00A02730" w:rsidP="00D54D8F">
      <w:pPr>
        <w:pStyle w:val="phnormal"/>
      </w:pPr>
      <w:r w:rsidRPr="00D54D8F">
        <w:t>В ГИС СЗ/МИС МО фиксируется факт события – госпитализаци</w:t>
      </w:r>
      <w:r w:rsidR="00000721">
        <w:t>я</w:t>
      </w:r>
      <w:r w:rsidRPr="00D54D8F">
        <w:t xml:space="preserve"> пациента, то есть</w:t>
      </w:r>
      <w:r w:rsidR="00C574BF">
        <w:t xml:space="preserve"> </w:t>
      </w:r>
      <w:r w:rsidRPr="00D54D8F">
        <w:t>оказани</w:t>
      </w:r>
      <w:r w:rsidR="00000721">
        <w:t>е</w:t>
      </w:r>
      <w:r w:rsidRPr="00D54D8F">
        <w:t xml:space="preserve"> пациенту медицинской помощи в условиях стационара (дневного стационара).</w:t>
      </w:r>
      <w:r w:rsidR="00463D3C">
        <w:t xml:space="preserve"> </w:t>
      </w:r>
      <w:r w:rsidR="00463D3C" w:rsidRPr="00D54D8F">
        <w:t>Возник</w:t>
      </w:r>
      <w:r w:rsidR="00463D3C" w:rsidRPr="008873AB">
        <w:t>ает необходимость передачи информации в ВИМИС «АКиНЕО».</w:t>
      </w:r>
    </w:p>
    <w:p w14:paraId="07A32685" w14:textId="611EB4BB" w:rsidR="00FB319B" w:rsidRDefault="00FB319B" w:rsidP="00D54D8F">
      <w:pPr>
        <w:pStyle w:val="phnormal"/>
      </w:pPr>
      <w:r w:rsidRPr="00D54D8F">
        <w:t xml:space="preserve">В случае соблюдения </w:t>
      </w:r>
      <w:r>
        <w:t xml:space="preserve">хотя бы одного из </w:t>
      </w:r>
      <w:r w:rsidRPr="00D54D8F">
        <w:t>условий</w:t>
      </w:r>
      <w:r>
        <w:t>, представленных</w:t>
      </w:r>
      <w:r w:rsidRPr="00D54D8F">
        <w:t xml:space="preserve"> в</w:t>
      </w:r>
      <w:r>
        <w:t xml:space="preserve"> таблице</w:t>
      </w:r>
      <w:r w:rsidRPr="00D54D8F">
        <w:t xml:space="preserve"> </w:t>
      </w:r>
      <w:r>
        <w:t>(</w:t>
      </w:r>
      <w:r w:rsidR="00205290">
        <w:fldChar w:fldCharType="begin"/>
      </w:r>
      <w:r w:rsidR="00205290">
        <w:instrText xml:space="preserve"> REF _Ref81575631 \h </w:instrText>
      </w:r>
      <w:r w:rsidR="00205290">
        <w:fldChar w:fldCharType="separate"/>
      </w:r>
      <w:r w:rsidR="00205290" w:rsidRPr="00D54D8F">
        <w:t xml:space="preserve">Таблица </w:t>
      </w:r>
      <w:r w:rsidR="00205290">
        <w:rPr>
          <w:noProof/>
        </w:rPr>
        <w:t>13</w:t>
      </w:r>
      <w:r w:rsidR="00205290">
        <w:fldChar w:fldCharType="end"/>
      </w:r>
      <w:r>
        <w:t xml:space="preserve">), </w:t>
      </w:r>
      <w:r w:rsidR="00BE657E">
        <w:t xml:space="preserve">ГИС СЗ/МИС МО формирует </w:t>
      </w:r>
      <w:r>
        <w:t>СЭМД/</w:t>
      </w:r>
      <w:r w:rsidRPr="00D54D8F">
        <w:t>СЭМД бета-версии для передачи в ВИМИС «АКиНЕО» с указанием номера триггерной точки, равной значению «5»</w:t>
      </w:r>
      <w:r w:rsidR="00BE657E">
        <w:t>.</w:t>
      </w:r>
    </w:p>
    <w:p w14:paraId="15CD260E" w14:textId="747458C5" w:rsidR="00BE657E" w:rsidRDefault="00BE657E" w:rsidP="00D54D8F">
      <w:pPr>
        <w:pStyle w:val="phnormal"/>
      </w:pPr>
      <w:r w:rsidRPr="00746031">
        <w:t>Перечень передаваемых СЭМД и ключевые указания по их формированию</w:t>
      </w:r>
      <w:r>
        <w:t xml:space="preserve"> представлен</w:t>
      </w:r>
      <w:r w:rsidR="00412CA1">
        <w:t>ы</w:t>
      </w:r>
      <w:r>
        <w:t xml:space="preserve"> </w:t>
      </w:r>
      <w:r w:rsidRPr="00D54D8F">
        <w:t>в</w:t>
      </w:r>
      <w:r>
        <w:t xml:space="preserve"> таблице (</w:t>
      </w:r>
      <w:r w:rsidR="00C44FED">
        <w:fldChar w:fldCharType="begin"/>
      </w:r>
      <w:r w:rsidR="00C44FED">
        <w:instrText xml:space="preserve"> REF _Ref81575631 \h </w:instrText>
      </w:r>
      <w:r w:rsidR="00C44FED">
        <w:fldChar w:fldCharType="separate"/>
      </w:r>
      <w:r w:rsidR="00C44FED" w:rsidRPr="00D54D8F">
        <w:t xml:space="preserve">Таблица </w:t>
      </w:r>
      <w:r w:rsidR="00C44FED">
        <w:rPr>
          <w:noProof/>
        </w:rPr>
        <w:t>13</w:t>
      </w:r>
      <w:r w:rsidR="00C44FED">
        <w:fldChar w:fldCharType="end"/>
      </w:r>
      <w:r>
        <w:t>).</w:t>
      </w:r>
    </w:p>
    <w:p w14:paraId="2E7E6964" w14:textId="77777777" w:rsidR="00430042" w:rsidRDefault="00430042" w:rsidP="00D54D8F">
      <w:pPr>
        <w:pStyle w:val="phnormal"/>
      </w:pPr>
    </w:p>
    <w:p w14:paraId="3098023D" w14:textId="08BE4CBE" w:rsidR="00867495" w:rsidRDefault="00867495" w:rsidP="00D54D8F">
      <w:pPr>
        <w:pStyle w:val="phnormal"/>
        <w:rPr>
          <w:i/>
        </w:rPr>
      </w:pPr>
      <w:r w:rsidRPr="008873AB">
        <w:rPr>
          <w:b/>
          <w:i/>
        </w:rPr>
        <w:t>Примечание:</w:t>
      </w:r>
      <w:r w:rsidRPr="008873AB">
        <w:rPr>
          <w:i/>
        </w:rPr>
        <w:t xml:space="preserve"> Если в рамках случая госпитализации наступил летальный исход </w:t>
      </w:r>
      <w:r w:rsidR="00E30BD4" w:rsidRPr="008873AB">
        <w:rPr>
          <w:i/>
        </w:rPr>
        <w:t>беременной</w:t>
      </w:r>
      <w:r w:rsidRPr="008873AB">
        <w:rPr>
          <w:i/>
        </w:rPr>
        <w:t xml:space="preserve"> требуется также передать СЭМД согласно требованиям п. </w:t>
      </w:r>
      <w:r w:rsidRPr="008873AB">
        <w:rPr>
          <w:i/>
        </w:rPr>
        <w:fldChar w:fldCharType="begin"/>
      </w:r>
      <w:r w:rsidRPr="008873AB">
        <w:rPr>
          <w:i/>
        </w:rPr>
        <w:instrText xml:space="preserve"> REF _Ref81383310 \n \h  \* MERGEFORMAT </w:instrText>
      </w:r>
      <w:r w:rsidRPr="008873AB">
        <w:rPr>
          <w:i/>
        </w:rPr>
      </w:r>
      <w:r w:rsidRPr="008873AB">
        <w:rPr>
          <w:i/>
        </w:rPr>
        <w:fldChar w:fldCharType="separate"/>
      </w:r>
      <w:r w:rsidRPr="008873AB">
        <w:rPr>
          <w:i/>
        </w:rPr>
        <w:t>4.7</w:t>
      </w:r>
      <w:r w:rsidRPr="008873AB">
        <w:rPr>
          <w:i/>
        </w:rPr>
        <w:fldChar w:fldCharType="end"/>
      </w:r>
    </w:p>
    <w:p w14:paraId="0792BBEA" w14:textId="4CA643B3" w:rsidR="00FB319B" w:rsidRDefault="00FB319B" w:rsidP="00D54D8F">
      <w:pPr>
        <w:pStyle w:val="phnormal"/>
      </w:pPr>
    </w:p>
    <w:p w14:paraId="218012DB" w14:textId="01EF94E2" w:rsidR="00FB319B" w:rsidRPr="00FB319B" w:rsidRDefault="00FB319B" w:rsidP="00D54D8F">
      <w:pPr>
        <w:pStyle w:val="phnormal"/>
      </w:pPr>
      <w:bookmarkStart w:id="60" w:name="_Ref81575631"/>
      <w:r w:rsidRPr="00D54D8F">
        <w:t xml:space="preserve">Таблица 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 w:rsidR="00FB7D47">
        <w:rPr>
          <w:noProof/>
        </w:rPr>
        <w:t>13</w:t>
      </w:r>
      <w:r w:rsidRPr="00D54D8F">
        <w:fldChar w:fldCharType="end"/>
      </w:r>
      <w:bookmarkEnd w:id="60"/>
      <w:r w:rsidRPr="00D54D8F">
        <w:t xml:space="preserve"> – </w:t>
      </w:r>
      <w:r>
        <w:t>Описание условий передачи СЭМД</w:t>
      </w:r>
      <w:r w:rsidRPr="00BB54A2">
        <w:t xml:space="preserve"> </w:t>
      </w:r>
      <w:r>
        <w:t>в случае триггерной точки «</w:t>
      </w:r>
      <w:r w:rsidR="00F872C3" w:rsidRPr="00F872C3">
        <w:t>Выявление госпитализации (получение пациентом медицинской помощи в условиях стационара (дневного стационара))</w:t>
      </w:r>
      <w:r>
        <w:t xml:space="preserve">» </w:t>
      </w:r>
      <w:r w:rsidRPr="00BB54A2">
        <w:t>и ключевые указания по формированию</w:t>
      </w:r>
      <w:r w:rsidR="00E1417E">
        <w:t xml:space="preserve"> СЭМД</w:t>
      </w:r>
    </w:p>
    <w:tbl>
      <w:tblPr>
        <w:tblStyle w:val="afff7"/>
        <w:tblW w:w="0" w:type="auto"/>
        <w:jc w:val="center"/>
        <w:tblLook w:val="04A0" w:firstRow="1" w:lastRow="0" w:firstColumn="1" w:lastColumn="0" w:noHBand="0" w:noVBand="1"/>
      </w:tblPr>
      <w:tblGrid>
        <w:gridCol w:w="1362"/>
        <w:gridCol w:w="3091"/>
        <w:gridCol w:w="5745"/>
      </w:tblGrid>
      <w:tr w:rsidR="00FB319B" w:rsidRPr="000F0CF5" w14:paraId="22E16D16" w14:textId="77777777" w:rsidTr="00FB319B">
        <w:trPr>
          <w:tblHeader/>
          <w:jc w:val="center"/>
        </w:trPr>
        <w:tc>
          <w:tcPr>
            <w:tcW w:w="1555" w:type="dxa"/>
            <w:vAlign w:val="center"/>
          </w:tcPr>
          <w:p w14:paraId="0C5BD98A" w14:textId="77777777" w:rsidR="00FB319B" w:rsidRPr="000F0CF5" w:rsidRDefault="00FB319B" w:rsidP="00FB319B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0F0CF5">
              <w:rPr>
                <w:rFonts w:ascii="Arial" w:hAnsi="Arial"/>
                <w:b/>
                <w:sz w:val="20"/>
                <w:lang w:eastAsia="ru-RU"/>
              </w:rPr>
              <w:t>№ условия передачи СЭМД</w:t>
            </w:r>
          </w:p>
        </w:tc>
        <w:tc>
          <w:tcPr>
            <w:tcW w:w="4394" w:type="dxa"/>
            <w:vAlign w:val="center"/>
          </w:tcPr>
          <w:p w14:paraId="3AB5473E" w14:textId="77777777" w:rsidR="00FB319B" w:rsidRPr="000F0CF5" w:rsidRDefault="00FB319B" w:rsidP="00FB319B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0F0CF5">
              <w:rPr>
                <w:rFonts w:ascii="Arial" w:hAnsi="Arial"/>
                <w:b/>
                <w:sz w:val="20"/>
                <w:lang w:eastAsia="ru-RU"/>
              </w:rPr>
              <w:t>Описание условий передачи СЭМД</w:t>
            </w:r>
          </w:p>
        </w:tc>
        <w:tc>
          <w:tcPr>
            <w:tcW w:w="8607" w:type="dxa"/>
            <w:vAlign w:val="center"/>
          </w:tcPr>
          <w:p w14:paraId="577AF3A2" w14:textId="77777777" w:rsidR="00FB319B" w:rsidRPr="000F0CF5" w:rsidRDefault="00FB319B" w:rsidP="00FB319B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0F0CF5">
              <w:rPr>
                <w:rFonts w:ascii="Arial" w:hAnsi="Arial"/>
                <w:b/>
                <w:sz w:val="20"/>
                <w:lang w:eastAsia="ru-RU"/>
              </w:rPr>
              <w:t>Перечень передаваемых СЭМД и ключевые указания по их формированию</w:t>
            </w:r>
          </w:p>
        </w:tc>
      </w:tr>
      <w:tr w:rsidR="00412CA1" w:rsidRPr="000F0CF5" w14:paraId="0EEEBFC6" w14:textId="77777777" w:rsidTr="00FB319B">
        <w:trPr>
          <w:jc w:val="center"/>
        </w:trPr>
        <w:tc>
          <w:tcPr>
            <w:tcW w:w="1555" w:type="dxa"/>
          </w:tcPr>
          <w:p w14:paraId="3D22B9A9" w14:textId="77777777" w:rsidR="00412CA1" w:rsidRPr="000F0CF5" w:rsidRDefault="00412CA1" w:rsidP="00FB319B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0F0CF5">
              <w:rPr>
                <w:rFonts w:ascii="Arial" w:hAnsi="Arial"/>
                <w:sz w:val="20"/>
                <w:lang w:eastAsia="ru-RU"/>
              </w:rPr>
              <w:t>Условие 1</w:t>
            </w:r>
          </w:p>
        </w:tc>
        <w:tc>
          <w:tcPr>
            <w:tcW w:w="4394" w:type="dxa"/>
          </w:tcPr>
          <w:p w14:paraId="348290C7" w14:textId="77777777" w:rsidR="00412CA1" w:rsidRPr="000F0CF5" w:rsidRDefault="00412CA1" w:rsidP="00FB319B">
            <w:pPr>
              <w:pStyle w:val="phlistitemized1"/>
              <w:rPr>
                <w:rFonts w:ascii="Arial" w:hAnsi="Arial"/>
                <w:sz w:val="20"/>
              </w:rPr>
            </w:pPr>
            <w:r w:rsidRPr="000F0CF5">
              <w:rPr>
                <w:rFonts w:ascii="Arial" w:hAnsi="Arial"/>
                <w:sz w:val="20"/>
              </w:rPr>
              <w:t xml:space="preserve">диагноз пациента любой степени обоснованности и вида нозологических единиц (в том числе сопутствующие заболевания, осложнения, конкурирующие заболевания и т.д.), установленный при госпитализации и/или  в процессе оказания пациенту медицинской помощи в условиях стационара (дневного стационара) соответствует любому из значений графы II таблицы (см. </w:t>
            </w:r>
            <w:r w:rsidRPr="000F0CF5">
              <w:rPr>
                <w:sz w:val="20"/>
              </w:rPr>
              <w:fldChar w:fldCharType="begin"/>
            </w:r>
            <w:r w:rsidRPr="000F0CF5">
              <w:rPr>
                <w:rFonts w:ascii="Arial" w:hAnsi="Arial"/>
                <w:sz w:val="20"/>
              </w:rPr>
              <w:instrText xml:space="preserve"> REF _Ref54201842 \h  \* MERGEFORMAT </w:instrText>
            </w:r>
            <w:r w:rsidRPr="000F0CF5">
              <w:rPr>
                <w:sz w:val="20"/>
              </w:rPr>
            </w:r>
            <w:r w:rsidRPr="000F0CF5">
              <w:rPr>
                <w:sz w:val="20"/>
              </w:rPr>
              <w:fldChar w:fldCharType="separate"/>
            </w:r>
            <w:r w:rsidRPr="000F0CF5">
              <w:rPr>
                <w:rFonts w:ascii="Arial" w:hAnsi="Arial"/>
                <w:sz w:val="20"/>
              </w:rPr>
              <w:t>Таблица 1</w:t>
            </w:r>
            <w:r w:rsidRPr="000F0CF5">
              <w:rPr>
                <w:sz w:val="20"/>
              </w:rPr>
              <w:fldChar w:fldCharType="end"/>
            </w:r>
            <w:r w:rsidRPr="000F0CF5">
              <w:rPr>
                <w:rFonts w:ascii="Arial" w:hAnsi="Arial"/>
                <w:sz w:val="20"/>
              </w:rPr>
              <w:t>)</w:t>
            </w:r>
          </w:p>
          <w:p w14:paraId="5DB07A5A" w14:textId="77777777" w:rsidR="00412CA1" w:rsidRPr="000F0CF5" w:rsidRDefault="00412CA1" w:rsidP="0009542C">
            <w:pPr>
              <w:pStyle w:val="phlistitemized1"/>
              <w:rPr>
                <w:rFonts w:ascii="Arial" w:hAnsi="Arial"/>
                <w:sz w:val="20"/>
              </w:rPr>
            </w:pPr>
            <w:r w:rsidRPr="000F0CF5">
              <w:rPr>
                <w:rFonts w:ascii="Arial" w:hAnsi="Arial"/>
                <w:sz w:val="20"/>
              </w:rPr>
              <w:lastRenderedPageBreak/>
              <w:t>+</w:t>
            </w:r>
          </w:p>
          <w:p w14:paraId="78396BF9" w14:textId="07478470" w:rsidR="00412CA1" w:rsidRPr="000F0CF5" w:rsidRDefault="00412CA1" w:rsidP="0009542C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0F0CF5">
              <w:rPr>
                <w:rFonts w:ascii="Arial" w:hAnsi="Arial"/>
                <w:sz w:val="20"/>
              </w:rPr>
              <w:t xml:space="preserve">в рамках случая госпитализации не наступило завершение беременности (см. п. </w:t>
            </w:r>
            <w:r w:rsidRPr="000F0CF5">
              <w:rPr>
                <w:sz w:val="20"/>
              </w:rPr>
              <w:fldChar w:fldCharType="begin"/>
            </w:r>
            <w:r w:rsidRPr="000F0CF5">
              <w:rPr>
                <w:rFonts w:ascii="Arial" w:hAnsi="Arial"/>
                <w:sz w:val="20"/>
              </w:rPr>
              <w:instrText xml:space="preserve"> REF _Ref54201674 \n \h  \* MERGEFORMAT </w:instrText>
            </w:r>
            <w:r w:rsidRPr="000F0CF5">
              <w:rPr>
                <w:sz w:val="20"/>
              </w:rPr>
            </w:r>
            <w:r w:rsidRPr="000F0CF5">
              <w:rPr>
                <w:sz w:val="20"/>
              </w:rPr>
              <w:fldChar w:fldCharType="separate"/>
            </w:r>
            <w:r w:rsidRPr="000F0CF5">
              <w:rPr>
                <w:rFonts w:ascii="Arial" w:hAnsi="Arial"/>
                <w:sz w:val="20"/>
              </w:rPr>
              <w:t>4.6</w:t>
            </w:r>
            <w:r w:rsidRPr="000F0CF5">
              <w:rPr>
                <w:sz w:val="20"/>
              </w:rPr>
              <w:fldChar w:fldCharType="end"/>
            </w:r>
            <w:r w:rsidRPr="000F0CF5">
              <w:rPr>
                <w:rFonts w:ascii="Arial" w:hAnsi="Arial"/>
                <w:sz w:val="20"/>
              </w:rPr>
              <w:t>);</w:t>
            </w:r>
          </w:p>
        </w:tc>
        <w:tc>
          <w:tcPr>
            <w:tcW w:w="8607" w:type="dxa"/>
            <w:vMerge w:val="restart"/>
          </w:tcPr>
          <w:p w14:paraId="15A7771F" w14:textId="77777777" w:rsidR="00412CA1" w:rsidRPr="000F0CF5" w:rsidRDefault="00412CA1" w:rsidP="00D25855">
            <w:pPr>
              <w:pStyle w:val="phlistitemized1"/>
              <w:numPr>
                <w:ilvl w:val="0"/>
                <w:numId w:val="19"/>
              </w:numPr>
              <w:rPr>
                <w:rFonts w:ascii="Arial" w:hAnsi="Arial"/>
                <w:sz w:val="20"/>
              </w:rPr>
            </w:pPr>
            <w:r w:rsidRPr="000F0CF5">
              <w:rPr>
                <w:rFonts w:ascii="Arial" w:hAnsi="Arial"/>
                <w:sz w:val="20"/>
              </w:rPr>
              <w:lastRenderedPageBreak/>
              <w:t>СЭМД бета-версии «Лечение в условиях стационара (дневного стационара)» (код СЭМД бета-версии «SMSV8») – данный СЭМД бета-версии формируется и передается в ВИМИС «АКиНЕО» по факту окончания случая госпитализации и должен содержать единый идентификатор медицинской карты стационарного больного;</w:t>
            </w:r>
          </w:p>
          <w:p w14:paraId="5491B036" w14:textId="77777777" w:rsidR="00412CA1" w:rsidRPr="000F0CF5" w:rsidRDefault="00412CA1" w:rsidP="00D25855">
            <w:pPr>
              <w:pStyle w:val="phlistitemized1"/>
              <w:numPr>
                <w:ilvl w:val="0"/>
                <w:numId w:val="19"/>
              </w:numPr>
              <w:rPr>
                <w:rFonts w:ascii="Arial" w:hAnsi="Arial"/>
                <w:sz w:val="20"/>
              </w:rPr>
            </w:pPr>
            <w:r w:rsidRPr="000F0CF5">
              <w:rPr>
                <w:rFonts w:ascii="Arial" w:hAnsi="Arial"/>
                <w:sz w:val="20"/>
              </w:rPr>
              <w:t xml:space="preserve">СЭМД бета-версии «Осмотр (консультация) пациента» (код СЭМД бета-версии «SMSV5») – все осмотры (консультации), проведенные врачами-специалистами, и их результаты при оказании пациенту медицинской помощи в условиях стационара (дневного стационара) с указанием </w:t>
            </w:r>
            <w:r w:rsidRPr="000F0CF5">
              <w:rPr>
                <w:rFonts w:ascii="Arial" w:hAnsi="Arial"/>
                <w:sz w:val="20"/>
              </w:rPr>
              <w:lastRenderedPageBreak/>
              <w:t>единого идентификатора медицинской карты стационарного больного;</w:t>
            </w:r>
          </w:p>
          <w:p w14:paraId="7421DA2F" w14:textId="77777777" w:rsidR="00412CA1" w:rsidRPr="000F0CF5" w:rsidRDefault="00412CA1" w:rsidP="00D25855">
            <w:pPr>
              <w:pStyle w:val="phlistitemized1"/>
              <w:numPr>
                <w:ilvl w:val="0"/>
                <w:numId w:val="19"/>
              </w:numPr>
              <w:rPr>
                <w:rFonts w:ascii="Arial" w:hAnsi="Arial"/>
                <w:sz w:val="20"/>
              </w:rPr>
            </w:pPr>
            <w:r w:rsidRPr="000F0CF5">
              <w:rPr>
                <w:rFonts w:ascii="Arial" w:hAnsi="Arial"/>
                <w:sz w:val="20"/>
              </w:rPr>
              <w:t>СЭМД бета-версии «Направление на оказание медицинских услуг» (код СЭМД бета-версии «SMSV1») – все направления, оформленные при оказании пациенту медицинской помощи в условиях стационара (дневного стационара), с указанием единого идентификатора медицинской карты стационарного больного;</w:t>
            </w:r>
          </w:p>
          <w:p w14:paraId="51BC43B8" w14:textId="77777777" w:rsidR="00412CA1" w:rsidRPr="000F0CF5" w:rsidRDefault="00412CA1" w:rsidP="00D25855">
            <w:pPr>
              <w:pStyle w:val="phlistitemized1"/>
              <w:numPr>
                <w:ilvl w:val="0"/>
                <w:numId w:val="19"/>
              </w:numPr>
              <w:rPr>
                <w:rFonts w:ascii="Arial" w:hAnsi="Arial"/>
                <w:sz w:val="20"/>
              </w:rPr>
            </w:pPr>
            <w:r w:rsidRPr="000F0CF5">
              <w:rPr>
                <w:rFonts w:ascii="Arial" w:hAnsi="Arial"/>
                <w:sz w:val="20"/>
              </w:rPr>
              <w:t>СЭМД бета-версии «Протокол инструментального исследования» (код СЭМД бета-версии «SMSV2») – все инструментальные исследования, выполненные пациенту при оказании медицинской помощи в условиях стационара (дневного стационара) и их результаты, с указанием единого идентификатора медицинской карты стационарного больного;</w:t>
            </w:r>
          </w:p>
          <w:p w14:paraId="4DF018A8" w14:textId="06012714" w:rsidR="00412CA1" w:rsidRPr="000F0CF5" w:rsidRDefault="00412CA1" w:rsidP="00D25855">
            <w:pPr>
              <w:pStyle w:val="phlistitemized1"/>
              <w:numPr>
                <w:ilvl w:val="0"/>
                <w:numId w:val="19"/>
              </w:numPr>
              <w:rPr>
                <w:rFonts w:ascii="Arial" w:hAnsi="Arial"/>
                <w:sz w:val="20"/>
              </w:rPr>
            </w:pPr>
            <w:r w:rsidRPr="000F0CF5">
              <w:rPr>
                <w:rFonts w:ascii="Arial" w:hAnsi="Arial"/>
                <w:sz w:val="20"/>
              </w:rPr>
              <w:t>СЭМД «Протокол лабораторного исследования» (CDA) – все лабораторные исследования, выполненные пациенту при оказании медицинской помощи в условиях стационара (дневного стационара) и их результаты с указанием единого идентификатора медицинской карты стационарного больного.</w:t>
            </w:r>
          </w:p>
        </w:tc>
      </w:tr>
      <w:tr w:rsidR="00412CA1" w:rsidRPr="000F0CF5" w14:paraId="3231FA39" w14:textId="77777777" w:rsidTr="00FB319B">
        <w:trPr>
          <w:jc w:val="center"/>
        </w:trPr>
        <w:tc>
          <w:tcPr>
            <w:tcW w:w="1555" w:type="dxa"/>
          </w:tcPr>
          <w:p w14:paraId="783FC121" w14:textId="77777777" w:rsidR="00412CA1" w:rsidRPr="000F0CF5" w:rsidRDefault="00412CA1" w:rsidP="00FB319B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0F0CF5">
              <w:rPr>
                <w:rFonts w:ascii="Arial" w:hAnsi="Arial"/>
                <w:sz w:val="20"/>
                <w:lang w:eastAsia="ru-RU"/>
              </w:rPr>
              <w:lastRenderedPageBreak/>
              <w:t>Условие 2</w:t>
            </w:r>
          </w:p>
        </w:tc>
        <w:tc>
          <w:tcPr>
            <w:tcW w:w="4394" w:type="dxa"/>
          </w:tcPr>
          <w:p w14:paraId="556BD642" w14:textId="0CF2C9A2" w:rsidR="00412CA1" w:rsidRPr="000F0CF5" w:rsidRDefault="00412CA1" w:rsidP="00FB319B">
            <w:pPr>
              <w:pStyle w:val="phlistitemized1"/>
              <w:rPr>
                <w:rFonts w:ascii="Arial" w:hAnsi="Arial"/>
                <w:sz w:val="20"/>
              </w:rPr>
            </w:pPr>
            <w:r w:rsidRPr="000F0CF5">
              <w:rPr>
                <w:rFonts w:ascii="Arial" w:hAnsi="Arial"/>
                <w:sz w:val="20"/>
              </w:rPr>
              <w:t>факт госпитализации зафиксирован по пациенту, для которого</w:t>
            </w:r>
            <w:r w:rsidR="00C0320B" w:rsidRPr="000F0CF5">
              <w:rPr>
                <w:rFonts w:ascii="Arial" w:hAnsi="Arial"/>
                <w:sz w:val="20"/>
              </w:rPr>
              <w:t xml:space="preserve"> </w:t>
            </w:r>
            <w:r w:rsidRPr="000F0CF5">
              <w:rPr>
                <w:rFonts w:ascii="Arial" w:hAnsi="Arial"/>
                <w:sz w:val="20"/>
              </w:rPr>
              <w:t xml:space="preserve">установлен статус «Контроль ВИМИС «АКиНЕО» в ГИС СЗ/МИС МО согласно требованиям пункта </w:t>
            </w:r>
            <w:r w:rsidRPr="000F0CF5">
              <w:rPr>
                <w:sz w:val="20"/>
              </w:rPr>
              <w:fldChar w:fldCharType="begin"/>
            </w:r>
            <w:r w:rsidRPr="000F0CF5">
              <w:rPr>
                <w:rFonts w:ascii="Arial" w:hAnsi="Arial"/>
                <w:sz w:val="20"/>
              </w:rPr>
              <w:instrText xml:space="preserve"> REF _Ref54198082 \n \h  \* MERGEFORMAT </w:instrText>
            </w:r>
            <w:r w:rsidRPr="000F0CF5">
              <w:rPr>
                <w:sz w:val="20"/>
              </w:rPr>
            </w:r>
            <w:r w:rsidRPr="000F0CF5">
              <w:rPr>
                <w:sz w:val="20"/>
              </w:rPr>
              <w:fldChar w:fldCharType="separate"/>
            </w:r>
            <w:r w:rsidRPr="000F0CF5">
              <w:rPr>
                <w:rFonts w:ascii="Arial" w:hAnsi="Arial"/>
                <w:sz w:val="20"/>
              </w:rPr>
              <w:t>4</w:t>
            </w:r>
            <w:r w:rsidRPr="000F0CF5">
              <w:rPr>
                <w:sz w:val="20"/>
              </w:rPr>
              <w:fldChar w:fldCharType="end"/>
            </w:r>
          </w:p>
          <w:p w14:paraId="1060F2DE" w14:textId="77777777" w:rsidR="00412CA1" w:rsidRPr="000F0CF5" w:rsidRDefault="00412CA1" w:rsidP="00FB319B">
            <w:pPr>
              <w:pStyle w:val="phlistitemized1"/>
              <w:rPr>
                <w:rFonts w:ascii="Arial" w:hAnsi="Arial"/>
                <w:sz w:val="20"/>
              </w:rPr>
            </w:pPr>
            <w:r w:rsidRPr="000F0CF5">
              <w:rPr>
                <w:rFonts w:ascii="Arial" w:hAnsi="Arial"/>
                <w:sz w:val="20"/>
              </w:rPr>
              <w:t>+</w:t>
            </w:r>
          </w:p>
          <w:p w14:paraId="1355F077" w14:textId="3471E4BD" w:rsidR="00412CA1" w:rsidRPr="000F0CF5" w:rsidRDefault="00412CA1" w:rsidP="00FB319B">
            <w:pPr>
              <w:pStyle w:val="phlistitemized1"/>
              <w:rPr>
                <w:rFonts w:ascii="Arial" w:hAnsi="Arial"/>
                <w:sz w:val="20"/>
              </w:rPr>
            </w:pPr>
            <w:r w:rsidRPr="000F0CF5">
              <w:rPr>
                <w:rFonts w:ascii="Arial" w:hAnsi="Arial"/>
                <w:sz w:val="20"/>
              </w:rPr>
              <w:t xml:space="preserve">в рамках случая госпитализации не наступило завершение беременности (см. п. </w:t>
            </w:r>
            <w:r w:rsidRPr="000F0CF5">
              <w:rPr>
                <w:sz w:val="20"/>
              </w:rPr>
              <w:fldChar w:fldCharType="begin"/>
            </w:r>
            <w:r w:rsidRPr="000F0CF5">
              <w:rPr>
                <w:rFonts w:ascii="Arial" w:hAnsi="Arial"/>
                <w:sz w:val="20"/>
              </w:rPr>
              <w:instrText xml:space="preserve"> REF _Ref54201674 \n \h  \* MERGEFORMAT </w:instrText>
            </w:r>
            <w:r w:rsidRPr="000F0CF5">
              <w:rPr>
                <w:sz w:val="20"/>
              </w:rPr>
            </w:r>
            <w:r w:rsidRPr="000F0CF5">
              <w:rPr>
                <w:sz w:val="20"/>
              </w:rPr>
              <w:fldChar w:fldCharType="separate"/>
            </w:r>
            <w:r w:rsidRPr="000F0CF5">
              <w:rPr>
                <w:rFonts w:ascii="Arial" w:hAnsi="Arial"/>
                <w:sz w:val="20"/>
              </w:rPr>
              <w:t>4.6</w:t>
            </w:r>
            <w:r w:rsidRPr="000F0CF5">
              <w:rPr>
                <w:sz w:val="20"/>
              </w:rPr>
              <w:fldChar w:fldCharType="end"/>
            </w:r>
            <w:r w:rsidRPr="000F0CF5"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8607" w:type="dxa"/>
            <w:vMerge/>
          </w:tcPr>
          <w:p w14:paraId="62F6D40E" w14:textId="7237FD19" w:rsidR="00412CA1" w:rsidRPr="000F0CF5" w:rsidRDefault="00412CA1" w:rsidP="00FB319B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</w:p>
        </w:tc>
      </w:tr>
    </w:tbl>
    <w:p w14:paraId="0532CDDD" w14:textId="77777777" w:rsidR="00217921" w:rsidRPr="00217921" w:rsidRDefault="00217921" w:rsidP="00217921">
      <w:bookmarkStart w:id="61" w:name="_cxjngxj2saj2" w:colFirst="0" w:colLast="0"/>
      <w:bookmarkStart w:id="62" w:name="_Ref54201674"/>
      <w:bookmarkEnd w:id="61"/>
    </w:p>
    <w:p w14:paraId="2AFDF0D6" w14:textId="09104CCA" w:rsidR="00F26F1F" w:rsidRPr="00D54D8F" w:rsidRDefault="00217921" w:rsidP="00217921">
      <w:pPr>
        <w:pStyle w:val="2"/>
      </w:pPr>
      <w:r w:rsidRPr="00217921">
        <w:br w:type="column"/>
      </w:r>
      <w:bookmarkStart w:id="63" w:name="_Toc81925584"/>
      <w:r w:rsidR="00A02730" w:rsidRPr="00D54D8F">
        <w:lastRenderedPageBreak/>
        <w:t>Выявление факта завершения беременности</w:t>
      </w:r>
      <w:bookmarkEnd w:id="62"/>
      <w:bookmarkEnd w:id="63"/>
    </w:p>
    <w:p w14:paraId="6B0D09BF" w14:textId="7D807A62" w:rsidR="00F26F1F" w:rsidRPr="00D54D8F" w:rsidRDefault="00A02730" w:rsidP="00D54D8F">
      <w:pPr>
        <w:pStyle w:val="phnormal"/>
      </w:pPr>
      <w:r w:rsidRPr="00D54D8F">
        <w:t xml:space="preserve">В ГИС СЗ/МИС МО фиксируется факт события – </w:t>
      </w:r>
      <w:r w:rsidR="00567B9B">
        <w:t>завершение</w:t>
      </w:r>
      <w:r w:rsidR="00567B9B" w:rsidRPr="00D54D8F">
        <w:t xml:space="preserve"> </w:t>
      </w:r>
      <w:r w:rsidRPr="00D54D8F">
        <w:t>беременности.</w:t>
      </w:r>
    </w:p>
    <w:p w14:paraId="6E62DC8F" w14:textId="0FF2FAFD" w:rsidR="00FC7783" w:rsidRDefault="00A02730" w:rsidP="00D54D8F">
      <w:pPr>
        <w:pStyle w:val="phnormal"/>
      </w:pPr>
      <w:r w:rsidRPr="00D54D8F">
        <w:t xml:space="preserve">Возникает необходимость передачи информации в </w:t>
      </w:r>
      <w:r w:rsidR="005B10F1" w:rsidRPr="00D54D8F">
        <w:t>ВИМИС «АКиНЕО»</w:t>
      </w:r>
      <w:r w:rsidR="00FC7783">
        <w:t>.</w:t>
      </w:r>
    </w:p>
    <w:p w14:paraId="2C7D266A" w14:textId="4EC0CCE4" w:rsidR="00700311" w:rsidRDefault="00700311" w:rsidP="00700311">
      <w:pPr>
        <w:pStyle w:val="phnormal"/>
      </w:pPr>
      <w:r w:rsidRPr="00D54D8F">
        <w:t xml:space="preserve">В случае соблюдения </w:t>
      </w:r>
      <w:r>
        <w:t xml:space="preserve">хотя бы одного из </w:t>
      </w:r>
      <w:r w:rsidRPr="00D54D8F">
        <w:t>условий</w:t>
      </w:r>
      <w:r>
        <w:t>, представленных</w:t>
      </w:r>
      <w:r w:rsidRPr="00D54D8F">
        <w:t xml:space="preserve"> в</w:t>
      </w:r>
      <w:r>
        <w:t xml:space="preserve"> таблице</w:t>
      </w:r>
      <w:r w:rsidRPr="00D54D8F">
        <w:t xml:space="preserve"> </w:t>
      </w:r>
      <w:r>
        <w:t>(</w:t>
      </w:r>
      <w:r w:rsidR="00B65A55">
        <w:fldChar w:fldCharType="begin"/>
      </w:r>
      <w:r w:rsidR="00B65A55">
        <w:instrText xml:space="preserve"> REF _Ref81576225 \h </w:instrText>
      </w:r>
      <w:r w:rsidR="00B65A55">
        <w:fldChar w:fldCharType="separate"/>
      </w:r>
      <w:r w:rsidR="00B65A55" w:rsidRPr="00D54D8F">
        <w:t xml:space="preserve">Таблица </w:t>
      </w:r>
      <w:r w:rsidR="00B65A55">
        <w:rPr>
          <w:noProof/>
        </w:rPr>
        <w:t>14</w:t>
      </w:r>
      <w:r w:rsidR="00B65A55">
        <w:fldChar w:fldCharType="end"/>
      </w:r>
      <w:r>
        <w:t>), ГИС СЗ/МИС МО формирует СЭМД/</w:t>
      </w:r>
      <w:r w:rsidRPr="00D54D8F">
        <w:t>СЭМД бета-версии для передачи в ВИМИС «АКиНЕО» с указанием номера триггерной точки, равной значению «</w:t>
      </w:r>
      <w:r w:rsidR="00B65A55">
        <w:t>8</w:t>
      </w:r>
      <w:r w:rsidRPr="00D54D8F">
        <w:t>»</w:t>
      </w:r>
      <w:r>
        <w:t>.</w:t>
      </w:r>
    </w:p>
    <w:p w14:paraId="58377ECF" w14:textId="41D6EA6F" w:rsidR="00700311" w:rsidRDefault="00401642" w:rsidP="00700311">
      <w:pPr>
        <w:pStyle w:val="phnormal"/>
      </w:pPr>
      <w:r w:rsidRPr="00746031">
        <w:t>Перечень передаваемых СЭМД и ключевые указания по их формированию</w:t>
      </w:r>
      <w:r>
        <w:t xml:space="preserve"> зависят от условий, которые были соблюдены</w:t>
      </w:r>
      <w:r w:rsidR="00645B88">
        <w:t xml:space="preserve"> </w:t>
      </w:r>
      <w:r w:rsidR="00700311">
        <w:t>(</w:t>
      </w:r>
      <w:r w:rsidR="00153757">
        <w:fldChar w:fldCharType="begin"/>
      </w:r>
      <w:r w:rsidR="00153757">
        <w:instrText xml:space="preserve"> REF _Ref81576225 \h </w:instrText>
      </w:r>
      <w:r w:rsidR="00153757">
        <w:fldChar w:fldCharType="separate"/>
      </w:r>
      <w:r w:rsidR="00153757" w:rsidRPr="00D54D8F">
        <w:t xml:space="preserve">Таблица </w:t>
      </w:r>
      <w:r w:rsidR="00153757">
        <w:rPr>
          <w:noProof/>
        </w:rPr>
        <w:t>14</w:t>
      </w:r>
      <w:r w:rsidR="00153757">
        <w:fldChar w:fldCharType="end"/>
      </w:r>
      <w:r w:rsidR="00700311">
        <w:t>).</w:t>
      </w:r>
    </w:p>
    <w:p w14:paraId="653147B2" w14:textId="77777777" w:rsidR="00700311" w:rsidRDefault="00700311" w:rsidP="00D54D8F">
      <w:pPr>
        <w:pStyle w:val="phnormal"/>
      </w:pPr>
    </w:p>
    <w:p w14:paraId="42C562AE" w14:textId="05A8FCEA" w:rsidR="00463D3C" w:rsidRDefault="00463D3C" w:rsidP="00463D3C">
      <w:pPr>
        <w:pStyle w:val="phnormal"/>
        <w:rPr>
          <w:i/>
        </w:rPr>
      </w:pPr>
      <w:r w:rsidRPr="008873AB">
        <w:rPr>
          <w:b/>
          <w:i/>
        </w:rPr>
        <w:t>Примечание:</w:t>
      </w:r>
      <w:r w:rsidRPr="008873AB">
        <w:rPr>
          <w:i/>
        </w:rPr>
        <w:t xml:space="preserve"> Если завершени</w:t>
      </w:r>
      <w:r w:rsidR="00000721" w:rsidRPr="008873AB">
        <w:rPr>
          <w:i/>
        </w:rPr>
        <w:t>е</w:t>
      </w:r>
      <w:r w:rsidRPr="008873AB">
        <w:rPr>
          <w:i/>
        </w:rPr>
        <w:t xml:space="preserve"> беременности </w:t>
      </w:r>
      <w:r w:rsidR="00000721" w:rsidRPr="008873AB">
        <w:rPr>
          <w:i/>
        </w:rPr>
        <w:t xml:space="preserve">наступило </w:t>
      </w:r>
      <w:r w:rsidRPr="008873AB">
        <w:rPr>
          <w:i/>
        </w:rPr>
        <w:t xml:space="preserve">в рамках </w:t>
      </w:r>
      <w:r w:rsidR="00000721" w:rsidRPr="008873AB">
        <w:rPr>
          <w:i/>
        </w:rPr>
        <w:t xml:space="preserve">того же </w:t>
      </w:r>
      <w:r w:rsidRPr="008873AB">
        <w:rPr>
          <w:i/>
        </w:rPr>
        <w:t>случая госпитализации</w:t>
      </w:r>
      <w:r w:rsidR="00000721" w:rsidRPr="008873AB">
        <w:rPr>
          <w:i/>
        </w:rPr>
        <w:t xml:space="preserve"> при котором наступила </w:t>
      </w:r>
      <w:r w:rsidRPr="008873AB">
        <w:rPr>
          <w:i/>
        </w:rPr>
        <w:t>смерть беременной/роженицы/родильницы</w:t>
      </w:r>
      <w:r w:rsidR="00000721" w:rsidRPr="008873AB">
        <w:rPr>
          <w:i/>
        </w:rPr>
        <w:t xml:space="preserve"> и/или</w:t>
      </w:r>
      <w:r w:rsidRPr="008873AB">
        <w:rPr>
          <w:i/>
        </w:rPr>
        <w:t xml:space="preserve"> смерть новорожденного</w:t>
      </w:r>
      <w:r w:rsidR="00000721" w:rsidRPr="008873AB">
        <w:rPr>
          <w:i/>
        </w:rPr>
        <w:t>,</w:t>
      </w:r>
      <w:r w:rsidRPr="008873AB">
        <w:rPr>
          <w:i/>
        </w:rPr>
        <w:t xml:space="preserve"> и/или гибель плода требуется также передать СЭМД согласно требованиям п. </w:t>
      </w:r>
      <w:r w:rsidRPr="008873AB">
        <w:rPr>
          <w:i/>
        </w:rPr>
        <w:fldChar w:fldCharType="begin"/>
      </w:r>
      <w:r w:rsidRPr="008873AB">
        <w:rPr>
          <w:i/>
        </w:rPr>
        <w:instrText xml:space="preserve"> REF _Ref81383310 \n \h  \* MERGEFORMAT </w:instrText>
      </w:r>
      <w:r w:rsidRPr="008873AB">
        <w:rPr>
          <w:i/>
        </w:rPr>
      </w:r>
      <w:r w:rsidRPr="008873AB">
        <w:rPr>
          <w:i/>
        </w:rPr>
        <w:fldChar w:fldCharType="separate"/>
      </w:r>
      <w:r w:rsidRPr="008873AB">
        <w:rPr>
          <w:i/>
        </w:rPr>
        <w:t>4.7</w:t>
      </w:r>
      <w:r w:rsidRPr="008873AB">
        <w:rPr>
          <w:i/>
        </w:rPr>
        <w:fldChar w:fldCharType="end"/>
      </w:r>
    </w:p>
    <w:p w14:paraId="3EFB4758" w14:textId="2E827DF5" w:rsidR="00700311" w:rsidRPr="00700311" w:rsidRDefault="00700311" w:rsidP="00463D3C">
      <w:pPr>
        <w:pStyle w:val="phnormal"/>
      </w:pPr>
    </w:p>
    <w:p w14:paraId="373E9DE4" w14:textId="0FF6709F" w:rsidR="00700311" w:rsidRDefault="00700311" w:rsidP="00700311">
      <w:pPr>
        <w:pStyle w:val="phlistitemized1"/>
      </w:pPr>
      <w:bookmarkStart w:id="64" w:name="_Ref81576225"/>
      <w:r w:rsidRPr="00D54D8F">
        <w:t xml:space="preserve">Таблица 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 w:rsidR="00401642">
        <w:rPr>
          <w:noProof/>
        </w:rPr>
        <w:t>14</w:t>
      </w:r>
      <w:r w:rsidRPr="00D54D8F">
        <w:fldChar w:fldCharType="end"/>
      </w:r>
      <w:bookmarkEnd w:id="64"/>
      <w:r w:rsidRPr="00D54D8F">
        <w:t xml:space="preserve"> – </w:t>
      </w:r>
      <w:r>
        <w:t>Описание условий передачи СЭМД</w:t>
      </w:r>
      <w:r w:rsidRPr="00BB54A2">
        <w:t xml:space="preserve"> </w:t>
      </w:r>
      <w:r w:rsidR="00401642">
        <w:t>по</w:t>
      </w:r>
      <w:r>
        <w:t xml:space="preserve"> триггерной точк</w:t>
      </w:r>
      <w:r w:rsidR="00401642">
        <w:t>е</w:t>
      </w:r>
      <w:r>
        <w:t xml:space="preserve"> «</w:t>
      </w:r>
      <w:r w:rsidR="00401642" w:rsidRPr="00D54D8F">
        <w:t>Выявление факта завершения беременности</w:t>
      </w:r>
      <w:r>
        <w:t xml:space="preserve">» </w:t>
      </w:r>
      <w:r w:rsidRPr="00BB54A2">
        <w:t>и ключевые указания по формированию</w:t>
      </w:r>
      <w:r w:rsidR="00A351FE">
        <w:t xml:space="preserve"> СЭМД</w:t>
      </w:r>
    </w:p>
    <w:tbl>
      <w:tblPr>
        <w:tblStyle w:val="afff7"/>
        <w:tblW w:w="0" w:type="auto"/>
        <w:jc w:val="center"/>
        <w:tblLook w:val="04A0" w:firstRow="1" w:lastRow="0" w:firstColumn="1" w:lastColumn="0" w:noHBand="0" w:noVBand="1"/>
      </w:tblPr>
      <w:tblGrid>
        <w:gridCol w:w="1357"/>
        <w:gridCol w:w="3144"/>
        <w:gridCol w:w="5697"/>
      </w:tblGrid>
      <w:tr w:rsidR="00700311" w:rsidRPr="001840AF" w14:paraId="38868DA8" w14:textId="77777777" w:rsidTr="00FE63A5">
        <w:trPr>
          <w:tblHeader/>
          <w:jc w:val="center"/>
        </w:trPr>
        <w:tc>
          <w:tcPr>
            <w:tcW w:w="1555" w:type="dxa"/>
            <w:vAlign w:val="center"/>
          </w:tcPr>
          <w:p w14:paraId="783C0400" w14:textId="77777777" w:rsidR="00700311" w:rsidRPr="001840AF" w:rsidRDefault="00700311" w:rsidP="00FE63A5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1840AF">
              <w:rPr>
                <w:rFonts w:ascii="Arial" w:hAnsi="Arial"/>
                <w:b/>
                <w:sz w:val="20"/>
                <w:lang w:eastAsia="ru-RU"/>
              </w:rPr>
              <w:t>№ условия передачи СЭМД</w:t>
            </w:r>
          </w:p>
        </w:tc>
        <w:tc>
          <w:tcPr>
            <w:tcW w:w="4394" w:type="dxa"/>
            <w:vAlign w:val="center"/>
          </w:tcPr>
          <w:p w14:paraId="31725B7A" w14:textId="77777777" w:rsidR="00700311" w:rsidRPr="001840AF" w:rsidRDefault="00700311" w:rsidP="00FE63A5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1840AF">
              <w:rPr>
                <w:rFonts w:ascii="Arial" w:hAnsi="Arial"/>
                <w:b/>
                <w:sz w:val="20"/>
                <w:lang w:eastAsia="ru-RU"/>
              </w:rPr>
              <w:t>Описание условий передачи СЭМД</w:t>
            </w:r>
          </w:p>
        </w:tc>
        <w:tc>
          <w:tcPr>
            <w:tcW w:w="8607" w:type="dxa"/>
            <w:vAlign w:val="center"/>
          </w:tcPr>
          <w:p w14:paraId="0B2C2B52" w14:textId="77777777" w:rsidR="00700311" w:rsidRPr="001840AF" w:rsidRDefault="00700311" w:rsidP="00FE63A5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1840AF">
              <w:rPr>
                <w:rFonts w:ascii="Arial" w:hAnsi="Arial"/>
                <w:b/>
                <w:sz w:val="20"/>
                <w:lang w:eastAsia="ru-RU"/>
              </w:rPr>
              <w:t>Перечень передаваемых СЭМД и ключевые указания по их формированию</w:t>
            </w:r>
          </w:p>
        </w:tc>
      </w:tr>
      <w:tr w:rsidR="00700311" w:rsidRPr="001840AF" w14:paraId="6D153142" w14:textId="77777777" w:rsidTr="00FE63A5">
        <w:trPr>
          <w:jc w:val="center"/>
        </w:trPr>
        <w:tc>
          <w:tcPr>
            <w:tcW w:w="1555" w:type="dxa"/>
          </w:tcPr>
          <w:p w14:paraId="1CF52799" w14:textId="77777777" w:rsidR="00700311" w:rsidRPr="001840AF" w:rsidRDefault="00700311" w:rsidP="00FE63A5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1840AF">
              <w:rPr>
                <w:rFonts w:ascii="Arial" w:hAnsi="Arial"/>
                <w:sz w:val="20"/>
                <w:lang w:eastAsia="ru-RU"/>
              </w:rPr>
              <w:t>Условие 1</w:t>
            </w:r>
          </w:p>
        </w:tc>
        <w:tc>
          <w:tcPr>
            <w:tcW w:w="4394" w:type="dxa"/>
          </w:tcPr>
          <w:p w14:paraId="03FCC997" w14:textId="43C66439" w:rsidR="00700311" w:rsidRPr="001840AF" w:rsidRDefault="00665BE7" w:rsidP="00FE63A5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1840AF">
              <w:rPr>
                <w:rFonts w:ascii="Arial" w:hAnsi="Arial"/>
                <w:sz w:val="20"/>
                <w:lang w:eastAsia="ru-RU"/>
              </w:rPr>
              <w:t xml:space="preserve">диагноз пациента любой степени обоснованности и вида нозологических единиц (в том числе сопутствующие заболевания, осложнения, конкурирующие заболевания и т.д.), установленный при госпитализации и/или  в процессе обследования и лечения пациента при оказании пациенту медицинской помощи в условиях стационара (дневного стационара) соответствует любому из значений графы II таблицы (см. </w:t>
            </w:r>
            <w:r w:rsidRPr="001840AF">
              <w:rPr>
                <w:sz w:val="20"/>
                <w:lang w:eastAsia="ru-RU"/>
              </w:rPr>
              <w:lastRenderedPageBreak/>
              <w:fldChar w:fldCharType="begin"/>
            </w:r>
            <w:r w:rsidRPr="001840AF">
              <w:rPr>
                <w:rFonts w:ascii="Arial" w:hAnsi="Arial"/>
                <w:sz w:val="20"/>
                <w:lang w:eastAsia="ru-RU"/>
              </w:rPr>
              <w:instrText xml:space="preserve"> REF _Ref54201842 \h  \* MERGEFORMAT </w:instrText>
            </w:r>
            <w:r w:rsidRPr="001840AF">
              <w:rPr>
                <w:sz w:val="20"/>
                <w:lang w:eastAsia="ru-RU"/>
              </w:rPr>
            </w:r>
            <w:r w:rsidRPr="001840AF">
              <w:rPr>
                <w:sz w:val="20"/>
                <w:lang w:eastAsia="ru-RU"/>
              </w:rPr>
              <w:fldChar w:fldCharType="separate"/>
            </w:r>
            <w:r w:rsidRPr="001840AF">
              <w:rPr>
                <w:rFonts w:ascii="Arial" w:hAnsi="Arial"/>
                <w:sz w:val="20"/>
                <w:lang w:eastAsia="ru-RU"/>
              </w:rPr>
              <w:t>Таблица 1</w:t>
            </w:r>
            <w:r w:rsidRPr="001840AF">
              <w:rPr>
                <w:sz w:val="20"/>
                <w:lang w:eastAsia="ru-RU"/>
              </w:rPr>
              <w:fldChar w:fldCharType="end"/>
            </w:r>
            <w:r w:rsidRPr="001840AF">
              <w:rPr>
                <w:rFonts w:ascii="Arial" w:hAnsi="Arial"/>
                <w:sz w:val="20"/>
                <w:lang w:eastAsia="ru-RU"/>
              </w:rPr>
              <w:t xml:space="preserve">) + медицинские сведения пациента содержат данные о следующем варианте завершении беременности – </w:t>
            </w:r>
            <w:r w:rsidRPr="001840AF">
              <w:rPr>
                <w:rFonts w:ascii="Arial" w:hAnsi="Arial"/>
                <w:b/>
                <w:sz w:val="20"/>
                <w:lang w:eastAsia="ru-RU"/>
              </w:rPr>
              <w:t>рождение ребенка</w:t>
            </w:r>
            <w:r w:rsidRPr="001840AF">
              <w:rPr>
                <w:rFonts w:ascii="Arial" w:hAnsi="Arial"/>
                <w:sz w:val="20"/>
                <w:lang w:eastAsia="ru-RU"/>
              </w:rPr>
              <w:t xml:space="preserve"> (Живорождение; Мертворождение) </w:t>
            </w:r>
            <w:r w:rsidRPr="001840AF">
              <w:rPr>
                <w:rFonts w:ascii="Arial" w:hAnsi="Arial"/>
                <w:b/>
                <w:sz w:val="20"/>
                <w:lang w:eastAsia="ru-RU"/>
              </w:rPr>
              <w:t>в условиях стационара</w:t>
            </w:r>
            <w:r w:rsidRPr="001840AF">
              <w:rPr>
                <w:rFonts w:ascii="Arial" w:hAnsi="Arial"/>
                <w:sz w:val="20"/>
                <w:lang w:eastAsia="ru-RU"/>
              </w:rPr>
              <w:t>;</w:t>
            </w:r>
          </w:p>
        </w:tc>
        <w:tc>
          <w:tcPr>
            <w:tcW w:w="8607" w:type="dxa"/>
          </w:tcPr>
          <w:p w14:paraId="16FDE083" w14:textId="77777777" w:rsidR="00665BE7" w:rsidRPr="001840AF" w:rsidRDefault="00665BE7" w:rsidP="00D25855">
            <w:pPr>
              <w:pStyle w:val="phlistitemized1"/>
              <w:numPr>
                <w:ilvl w:val="0"/>
                <w:numId w:val="20"/>
              </w:numPr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lastRenderedPageBreak/>
              <w:t>СЭМД бета-версии «Выписной эпикриз родильного дома» (код СЭМД бета-версии «SMSV17») – данный СЭМД бета-версии формируется и передается в ВИМИС «АКиНЕО» по факту окончания пребывания пациента в стационаре. СЭМД должен содержать единый идентификатор медицинской карты беременной, роженицы и родильницы, получающей медицинскую помощь в стационарных условиях;</w:t>
            </w:r>
          </w:p>
          <w:p w14:paraId="249ABC1C" w14:textId="77777777" w:rsidR="00665BE7" w:rsidRPr="001840AF" w:rsidRDefault="00665BE7" w:rsidP="00D25855">
            <w:pPr>
              <w:pStyle w:val="phlistitemized1"/>
              <w:numPr>
                <w:ilvl w:val="0"/>
                <w:numId w:val="20"/>
              </w:numPr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 xml:space="preserve">СЭМД бета-версии «Осмотр (консультация) пациента» (код СЭМД бета-версии «SMSV5») – все осмотры (консультации), проведенные врачами-специалистами, и их результаты при оказании пациенту медицинской помощи в условиях стационара (дневного стационара) с указанием </w:t>
            </w:r>
            <w:r w:rsidRPr="001840AF">
              <w:rPr>
                <w:rFonts w:ascii="Arial" w:hAnsi="Arial"/>
                <w:sz w:val="20"/>
              </w:rPr>
              <w:lastRenderedPageBreak/>
              <w:t>единого идентификатора медицинской карты стационарного больного;</w:t>
            </w:r>
          </w:p>
          <w:p w14:paraId="5F2F52B0" w14:textId="77777777" w:rsidR="00665BE7" w:rsidRPr="001840AF" w:rsidRDefault="00665BE7" w:rsidP="00D25855">
            <w:pPr>
              <w:pStyle w:val="phlistitemized1"/>
              <w:numPr>
                <w:ilvl w:val="0"/>
                <w:numId w:val="20"/>
              </w:numPr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>СЭМД бета-версии «Направление на оказание медицинских услуг» (код СЭМД бета-версии «SMSV1») – все направления, оформленные при оказании пациенту медицинской помощи в условиях стационара (дневного стационара), с указанием единого идентификатора медицинской карты стационарного больного;</w:t>
            </w:r>
          </w:p>
          <w:p w14:paraId="358425F2" w14:textId="77777777" w:rsidR="00665BE7" w:rsidRPr="001840AF" w:rsidRDefault="00665BE7" w:rsidP="00D25855">
            <w:pPr>
              <w:pStyle w:val="phlistitemized1"/>
              <w:numPr>
                <w:ilvl w:val="0"/>
                <w:numId w:val="20"/>
              </w:numPr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>СЭМД бета-версии «Протокол инструментального исследования» (код СЭМД бета-версии «SMSV2») – все инструментальные исследования, выполненные пациенту при оказании медицинской помощи в условиях стационара (дневного стационара) и их результаты, с указанием единого идентификатора медицинской карты стационарного больного;</w:t>
            </w:r>
          </w:p>
          <w:p w14:paraId="13CE5164" w14:textId="37276CE8" w:rsidR="00700311" w:rsidRPr="001840AF" w:rsidRDefault="00665BE7" w:rsidP="00D25855">
            <w:pPr>
              <w:pStyle w:val="phlistitemized1"/>
              <w:numPr>
                <w:ilvl w:val="0"/>
                <w:numId w:val="20"/>
              </w:numPr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>СЭМД «Протокол лабораторного исследования» (CDA) – все лабораторные исследования, выполненные пациенту при оказании медицинской помощи в условиях стационара (дневного стационара) и их результаты с указанием единого идентификатора медицинской карты стационарного больного.</w:t>
            </w:r>
          </w:p>
        </w:tc>
      </w:tr>
      <w:tr w:rsidR="00700311" w:rsidRPr="001840AF" w14:paraId="756C9160" w14:textId="77777777" w:rsidTr="00FE63A5">
        <w:trPr>
          <w:jc w:val="center"/>
        </w:trPr>
        <w:tc>
          <w:tcPr>
            <w:tcW w:w="1555" w:type="dxa"/>
          </w:tcPr>
          <w:p w14:paraId="610F9933" w14:textId="0052BCF3" w:rsidR="00700311" w:rsidRPr="001840AF" w:rsidRDefault="00401642" w:rsidP="00FE63A5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1840AF">
              <w:rPr>
                <w:rFonts w:ascii="Arial" w:hAnsi="Arial"/>
                <w:sz w:val="20"/>
                <w:lang w:eastAsia="ru-RU"/>
              </w:rPr>
              <w:lastRenderedPageBreak/>
              <w:t>Условие 2</w:t>
            </w:r>
          </w:p>
        </w:tc>
        <w:tc>
          <w:tcPr>
            <w:tcW w:w="4394" w:type="dxa"/>
          </w:tcPr>
          <w:p w14:paraId="604622D9" w14:textId="2CD5EC22" w:rsidR="00700311" w:rsidRPr="001840AF" w:rsidRDefault="00665BE7" w:rsidP="00FE63A5">
            <w:pPr>
              <w:pStyle w:val="phlistitemized1"/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 xml:space="preserve">диагноз пациента любой степени обоснованности и вида нозологических единиц (в том числе сопутствующие заболевания, осложнения, конкурирующие заболевания и т.д.), установленный при госпитализации и/или  в процессе обследования и лечения пациента при оказании пациенту медицинской помощи в условиях стационара </w:t>
            </w:r>
            <w:r w:rsidRPr="001840AF">
              <w:rPr>
                <w:rFonts w:ascii="Arial" w:hAnsi="Arial"/>
                <w:sz w:val="20"/>
              </w:rPr>
              <w:lastRenderedPageBreak/>
              <w:t xml:space="preserve">(дневного стационара) соответствует любому из значений графы II таблицы (см. </w:t>
            </w:r>
            <w:r w:rsidRPr="001840AF">
              <w:rPr>
                <w:sz w:val="20"/>
              </w:rPr>
              <w:fldChar w:fldCharType="begin"/>
            </w:r>
            <w:r w:rsidRPr="001840AF">
              <w:rPr>
                <w:rFonts w:ascii="Arial" w:hAnsi="Arial"/>
                <w:sz w:val="20"/>
              </w:rPr>
              <w:instrText xml:space="preserve"> REF _Ref54201842 \h  \* MERGEFORMAT </w:instrText>
            </w:r>
            <w:r w:rsidRPr="001840AF">
              <w:rPr>
                <w:sz w:val="20"/>
              </w:rPr>
            </w:r>
            <w:r w:rsidRPr="001840AF">
              <w:rPr>
                <w:sz w:val="20"/>
              </w:rPr>
              <w:fldChar w:fldCharType="separate"/>
            </w:r>
            <w:r w:rsidRPr="001840AF">
              <w:rPr>
                <w:rFonts w:ascii="Arial" w:hAnsi="Arial"/>
                <w:sz w:val="20"/>
              </w:rPr>
              <w:t>Таблица 1</w:t>
            </w:r>
            <w:r w:rsidRPr="001840AF">
              <w:rPr>
                <w:sz w:val="20"/>
              </w:rPr>
              <w:fldChar w:fldCharType="end"/>
            </w:r>
            <w:r w:rsidRPr="001840AF">
              <w:rPr>
                <w:rFonts w:ascii="Arial" w:hAnsi="Arial"/>
                <w:sz w:val="20"/>
              </w:rPr>
              <w:t xml:space="preserve">) + медицинские сведения пациента содержат данные о следующем варианте завершении беременности – </w:t>
            </w:r>
            <w:r w:rsidRPr="001840AF">
              <w:rPr>
                <w:rFonts w:ascii="Arial" w:hAnsi="Arial"/>
                <w:b/>
                <w:sz w:val="20"/>
              </w:rPr>
              <w:t>прерывание беременности в условиях стационара</w:t>
            </w:r>
          </w:p>
        </w:tc>
        <w:tc>
          <w:tcPr>
            <w:tcW w:w="8607" w:type="dxa"/>
          </w:tcPr>
          <w:p w14:paraId="4FDDAE73" w14:textId="77777777" w:rsidR="00665BE7" w:rsidRPr="001840AF" w:rsidRDefault="00665BE7" w:rsidP="00D25855">
            <w:pPr>
              <w:pStyle w:val="phlistitemized1"/>
              <w:numPr>
                <w:ilvl w:val="0"/>
                <w:numId w:val="21"/>
              </w:numPr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lastRenderedPageBreak/>
              <w:t>СЭМД бета-версии «Лечение в условиях стационара (дневного стационара)» (код СЭМД бета-версии «SMSV8») – данный СЭМД бета-версии формируется и передается в ВИМИС «АКиНЕО» по факту окончания случая госпитализации и должен содержать единый идентификатор медицинской карты стационарного больного, а также сведения в секции «Информация о прерывании беременности»;</w:t>
            </w:r>
          </w:p>
          <w:p w14:paraId="067A55BC" w14:textId="77777777" w:rsidR="00665BE7" w:rsidRPr="001840AF" w:rsidRDefault="00665BE7" w:rsidP="00D25855">
            <w:pPr>
              <w:pStyle w:val="phlistitemized1"/>
              <w:numPr>
                <w:ilvl w:val="0"/>
                <w:numId w:val="21"/>
              </w:numPr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 xml:space="preserve">СЭМД бета-версии «Осмотр (консультация) пациента» (код СЭМД бета-версии «SMSV5») – все осмотры (консультации), проведенные врачами-специалистами, и их результаты при оказании </w:t>
            </w:r>
            <w:r w:rsidRPr="001840AF">
              <w:rPr>
                <w:rFonts w:ascii="Arial" w:hAnsi="Arial"/>
                <w:sz w:val="20"/>
              </w:rPr>
              <w:lastRenderedPageBreak/>
              <w:t>пациенту медицинской помощи в условиях стационара (дневного стационара) с указанием единого идентификатора медицинской карты стационарного больного;</w:t>
            </w:r>
          </w:p>
          <w:p w14:paraId="1E37CC9D" w14:textId="77777777" w:rsidR="00665BE7" w:rsidRPr="001840AF" w:rsidRDefault="00665BE7" w:rsidP="00D25855">
            <w:pPr>
              <w:pStyle w:val="phlistitemized1"/>
              <w:numPr>
                <w:ilvl w:val="0"/>
                <w:numId w:val="21"/>
              </w:numPr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>СЭМД бета-версии «Направление на оказание медицинских услуг» (код СЭМД бета-версии «SMSV1») – все направления, оформленные при оказании пациенту медицинской помощи в условиях стационара (дневного стационара), с указанием единого идентификатора медицинской карты стационарного больного;</w:t>
            </w:r>
          </w:p>
          <w:p w14:paraId="5DB1692B" w14:textId="77777777" w:rsidR="00665BE7" w:rsidRPr="001840AF" w:rsidRDefault="00665BE7" w:rsidP="00D25855">
            <w:pPr>
              <w:pStyle w:val="phlistitemized1"/>
              <w:numPr>
                <w:ilvl w:val="0"/>
                <w:numId w:val="21"/>
              </w:numPr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>СЭМД бета-версии «Протокол инструментального исследования» (код СЭМД бета-версии «SMSV2») – все инструментальные исследования, выполненные пациенту при оказании медицинской помощи в условиях стационара (дневного стационара) и их результаты, с указанием единого идентификатора медицинской карты стационарного больного;</w:t>
            </w:r>
          </w:p>
          <w:p w14:paraId="7DB3CA80" w14:textId="07ED5DFD" w:rsidR="00700311" w:rsidRPr="001840AF" w:rsidRDefault="00665BE7" w:rsidP="00D25855">
            <w:pPr>
              <w:pStyle w:val="phlistitemized1"/>
              <w:numPr>
                <w:ilvl w:val="0"/>
                <w:numId w:val="21"/>
              </w:numPr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>СЭМД «Протокол лабораторного исследования» (CDA) – все лабораторные исследования, выполненные пациенту при оказании медицинской помощи в условиях стационара (дневного стационара) и их результаты с указанием единого идентификатора медицинской карты стационарного больного.</w:t>
            </w:r>
          </w:p>
        </w:tc>
      </w:tr>
      <w:tr w:rsidR="00401642" w:rsidRPr="001840AF" w14:paraId="1A242B59" w14:textId="77777777" w:rsidTr="00FE63A5">
        <w:trPr>
          <w:jc w:val="center"/>
        </w:trPr>
        <w:tc>
          <w:tcPr>
            <w:tcW w:w="1555" w:type="dxa"/>
          </w:tcPr>
          <w:p w14:paraId="6C205C5C" w14:textId="2A997665" w:rsidR="00401642" w:rsidRPr="001840AF" w:rsidRDefault="00401642" w:rsidP="00401642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1840AF">
              <w:rPr>
                <w:rFonts w:ascii="Arial" w:hAnsi="Arial"/>
                <w:sz w:val="20"/>
                <w:lang w:eastAsia="ru-RU"/>
              </w:rPr>
              <w:lastRenderedPageBreak/>
              <w:t>Условие 3</w:t>
            </w:r>
          </w:p>
        </w:tc>
        <w:tc>
          <w:tcPr>
            <w:tcW w:w="4394" w:type="dxa"/>
          </w:tcPr>
          <w:p w14:paraId="30842BF6" w14:textId="3784591F" w:rsidR="00401642" w:rsidRPr="001840AF" w:rsidRDefault="00665BE7" w:rsidP="00FE63A5">
            <w:pPr>
              <w:pStyle w:val="phlistitemized1"/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 xml:space="preserve">на осмотре (консультации) врача-акушера-гинеколога пациенту был установлен диагноз, соответствующий любому значению из графы II таблицы (см. </w:t>
            </w:r>
            <w:r w:rsidRPr="001840AF">
              <w:rPr>
                <w:sz w:val="20"/>
              </w:rPr>
              <w:fldChar w:fldCharType="begin"/>
            </w:r>
            <w:r w:rsidRPr="001840AF">
              <w:rPr>
                <w:rFonts w:ascii="Arial" w:hAnsi="Arial"/>
                <w:sz w:val="20"/>
              </w:rPr>
              <w:instrText xml:space="preserve"> REF _Ref54201842 \h  \* MERGEFORMAT </w:instrText>
            </w:r>
            <w:r w:rsidRPr="001840AF">
              <w:rPr>
                <w:sz w:val="20"/>
              </w:rPr>
            </w:r>
            <w:r w:rsidRPr="001840AF">
              <w:rPr>
                <w:sz w:val="20"/>
              </w:rPr>
              <w:fldChar w:fldCharType="separate"/>
            </w:r>
            <w:r w:rsidRPr="001840AF">
              <w:rPr>
                <w:rFonts w:ascii="Arial" w:hAnsi="Arial"/>
                <w:sz w:val="20"/>
              </w:rPr>
              <w:t>Таблица 1</w:t>
            </w:r>
            <w:r w:rsidRPr="001840AF">
              <w:rPr>
                <w:sz w:val="20"/>
              </w:rPr>
              <w:fldChar w:fldCharType="end"/>
            </w:r>
            <w:r w:rsidRPr="001840AF">
              <w:rPr>
                <w:rFonts w:ascii="Arial" w:hAnsi="Arial"/>
                <w:sz w:val="20"/>
              </w:rPr>
              <w:t xml:space="preserve">) + медицинские сведения пациента содержат данные о следующем варианте завершении беременности: </w:t>
            </w:r>
            <w:r w:rsidRPr="001840AF">
              <w:rPr>
                <w:rFonts w:ascii="Arial" w:hAnsi="Arial"/>
                <w:b/>
                <w:sz w:val="20"/>
              </w:rPr>
              <w:t>рождение ребенка</w:t>
            </w:r>
            <w:r w:rsidRPr="001840AF">
              <w:rPr>
                <w:rFonts w:ascii="Arial" w:hAnsi="Arial"/>
                <w:sz w:val="20"/>
              </w:rPr>
              <w:t xml:space="preserve"> </w:t>
            </w:r>
            <w:r w:rsidRPr="001840AF">
              <w:rPr>
                <w:rFonts w:ascii="Arial" w:hAnsi="Arial"/>
                <w:sz w:val="20"/>
              </w:rPr>
              <w:lastRenderedPageBreak/>
              <w:t xml:space="preserve">(Живорождение; Мертворождение) </w:t>
            </w:r>
            <w:r w:rsidRPr="001840AF">
              <w:rPr>
                <w:rFonts w:ascii="Arial" w:hAnsi="Arial"/>
                <w:b/>
                <w:sz w:val="20"/>
              </w:rPr>
              <w:t>вне стационара Субъекта РФ</w:t>
            </w:r>
            <w:r w:rsidRPr="001840AF">
              <w:rPr>
                <w:rFonts w:ascii="Arial" w:hAnsi="Arial"/>
                <w:sz w:val="20"/>
              </w:rPr>
              <w:t xml:space="preserve"> ГИС СЗ/МИС МО (в том числе, в стационаре другого субъекта РФ, за пределами РФ))</w:t>
            </w:r>
          </w:p>
        </w:tc>
        <w:tc>
          <w:tcPr>
            <w:tcW w:w="8607" w:type="dxa"/>
          </w:tcPr>
          <w:p w14:paraId="2E4797F8" w14:textId="77777777" w:rsidR="00665BE7" w:rsidRPr="001840AF" w:rsidRDefault="00665BE7" w:rsidP="00D25855">
            <w:pPr>
              <w:pStyle w:val="phlistitemized1"/>
              <w:numPr>
                <w:ilvl w:val="0"/>
                <w:numId w:val="22"/>
              </w:numPr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lastRenderedPageBreak/>
              <w:t>СЭМД бета-версии «Осмотр (консультация) пациента» (код СЭМД бета-версии «SMSV5»):</w:t>
            </w:r>
          </w:p>
          <w:p w14:paraId="0B9DE109" w14:textId="77777777" w:rsidR="00665BE7" w:rsidRPr="001840AF" w:rsidRDefault="00665BE7" w:rsidP="00D25855">
            <w:pPr>
              <w:pStyle w:val="phlistitemized1"/>
              <w:numPr>
                <w:ilvl w:val="0"/>
                <w:numId w:val="23"/>
              </w:numPr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>с обязательным заполнением профильных секций акушером-гинекологом;</w:t>
            </w:r>
          </w:p>
          <w:p w14:paraId="42CEC4E0" w14:textId="77777777" w:rsidR="00665BE7" w:rsidRPr="001840AF" w:rsidRDefault="00665BE7" w:rsidP="00D25855">
            <w:pPr>
              <w:pStyle w:val="phlistitemized1"/>
              <w:numPr>
                <w:ilvl w:val="0"/>
                <w:numId w:val="23"/>
              </w:numPr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>с обязательным заполнением секции «Информация о родах»;</w:t>
            </w:r>
          </w:p>
          <w:p w14:paraId="11639E78" w14:textId="51BCD50E" w:rsidR="00665BE7" w:rsidRPr="001840AF" w:rsidRDefault="00665BE7" w:rsidP="00D25855">
            <w:pPr>
              <w:pStyle w:val="phlistitemized1"/>
              <w:numPr>
                <w:ilvl w:val="0"/>
                <w:numId w:val="22"/>
              </w:numPr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 xml:space="preserve">СЭМД бета-версии «Направление на оказание медицинских услуг» (код СЭМД бета-версии «SMSV1») – направления, оформленные в рамках осмотра (консультации), по которому был сформирован СЭМД бета-версии «Осмотр </w:t>
            </w:r>
            <w:r w:rsidRPr="001840AF">
              <w:rPr>
                <w:rFonts w:ascii="Arial" w:hAnsi="Arial"/>
                <w:sz w:val="20"/>
              </w:rPr>
              <w:lastRenderedPageBreak/>
              <w:t>(консультация) пациента» согласно пункту 1 данного перечня;</w:t>
            </w:r>
          </w:p>
          <w:p w14:paraId="35C313F2" w14:textId="0F18DD5A" w:rsidR="00665BE7" w:rsidRPr="001840AF" w:rsidRDefault="00665BE7" w:rsidP="00D25855">
            <w:pPr>
              <w:pStyle w:val="phlistitemized1"/>
              <w:numPr>
                <w:ilvl w:val="0"/>
                <w:numId w:val="22"/>
              </w:numPr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>СЭМД бета-версии «Протокол инструментального исследования» (код СЭМД бета-версии «SMSV2») – выполненные, но не переданные ранее в ВИМИС «АКиНЕО» протоколы инструментальных исследований в рамках случая оказания медицинской помощи, по которому был сформирован СЭМД бета-версии «Осмотр (консультация) пациента» согласно пункту 1 данного перечня;</w:t>
            </w:r>
          </w:p>
          <w:p w14:paraId="59973DA1" w14:textId="3AA3233E" w:rsidR="00401642" w:rsidRPr="001840AF" w:rsidRDefault="00665BE7" w:rsidP="00D25855">
            <w:pPr>
              <w:pStyle w:val="phlistitemized1"/>
              <w:numPr>
                <w:ilvl w:val="0"/>
                <w:numId w:val="22"/>
              </w:numPr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>СЭМД «Протокол лабораторного исследования» (CDA) – выполненные, но не переданные ранее в ВИМИС «АКиНЕО» протоколы лабораторных исследований в рамках случая оказания медицинской помощи, по которому был сформирован СЭМД бета-версии «Осмотр (консультация) пациента» согласно пункту 1 данного перечня.</w:t>
            </w:r>
          </w:p>
        </w:tc>
      </w:tr>
      <w:tr w:rsidR="00401642" w:rsidRPr="001840AF" w14:paraId="6DD3E87A" w14:textId="77777777" w:rsidTr="00FE63A5">
        <w:trPr>
          <w:jc w:val="center"/>
        </w:trPr>
        <w:tc>
          <w:tcPr>
            <w:tcW w:w="1555" w:type="dxa"/>
          </w:tcPr>
          <w:p w14:paraId="41367050" w14:textId="47522FFE" w:rsidR="00401642" w:rsidRPr="001840AF" w:rsidRDefault="00401642" w:rsidP="00401642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1840AF">
              <w:rPr>
                <w:rFonts w:ascii="Arial" w:hAnsi="Arial"/>
                <w:sz w:val="20"/>
                <w:lang w:eastAsia="ru-RU"/>
              </w:rPr>
              <w:lastRenderedPageBreak/>
              <w:t>Условие 4</w:t>
            </w:r>
          </w:p>
        </w:tc>
        <w:tc>
          <w:tcPr>
            <w:tcW w:w="4394" w:type="dxa"/>
          </w:tcPr>
          <w:p w14:paraId="607F876D" w14:textId="4FDCFCBC" w:rsidR="00401642" w:rsidRPr="001840AF" w:rsidRDefault="00665BE7" w:rsidP="00FE63A5">
            <w:pPr>
              <w:pStyle w:val="phlistitemized1"/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 xml:space="preserve">на осмотре (консультации) врача-акушера-гинеколога пациенту был установлен диагноз, соответствующий любому значению из графы II таблицы (см. </w:t>
            </w:r>
            <w:r w:rsidRPr="001840AF">
              <w:rPr>
                <w:sz w:val="20"/>
              </w:rPr>
              <w:fldChar w:fldCharType="begin"/>
            </w:r>
            <w:r w:rsidRPr="001840AF">
              <w:rPr>
                <w:rFonts w:ascii="Arial" w:hAnsi="Arial"/>
                <w:sz w:val="20"/>
              </w:rPr>
              <w:instrText xml:space="preserve"> REF _Ref54201842 \h  \* MERGEFORMAT </w:instrText>
            </w:r>
            <w:r w:rsidRPr="001840AF">
              <w:rPr>
                <w:sz w:val="20"/>
              </w:rPr>
            </w:r>
            <w:r w:rsidRPr="001840AF">
              <w:rPr>
                <w:sz w:val="20"/>
              </w:rPr>
              <w:fldChar w:fldCharType="separate"/>
            </w:r>
            <w:r w:rsidRPr="001840AF">
              <w:rPr>
                <w:rFonts w:ascii="Arial" w:hAnsi="Arial"/>
                <w:sz w:val="20"/>
              </w:rPr>
              <w:t>Таблица 1</w:t>
            </w:r>
            <w:r w:rsidRPr="001840AF">
              <w:rPr>
                <w:sz w:val="20"/>
              </w:rPr>
              <w:fldChar w:fldCharType="end"/>
            </w:r>
            <w:r w:rsidRPr="001840AF">
              <w:rPr>
                <w:rFonts w:ascii="Arial" w:hAnsi="Arial"/>
                <w:sz w:val="20"/>
              </w:rPr>
              <w:t xml:space="preserve">) + медицинские сведения пациента содержат данные о следующем варианте завершении беременности: </w:t>
            </w:r>
            <w:r w:rsidRPr="001840AF">
              <w:rPr>
                <w:rFonts w:ascii="Arial" w:hAnsi="Arial"/>
                <w:b/>
                <w:sz w:val="20"/>
              </w:rPr>
              <w:t>прерывание беременности</w:t>
            </w:r>
            <w:r w:rsidRPr="001840AF">
              <w:rPr>
                <w:rFonts w:ascii="Arial" w:hAnsi="Arial"/>
                <w:sz w:val="20"/>
              </w:rPr>
              <w:t xml:space="preserve"> </w:t>
            </w:r>
            <w:r w:rsidRPr="001840AF">
              <w:rPr>
                <w:rFonts w:ascii="Arial" w:hAnsi="Arial"/>
                <w:b/>
                <w:sz w:val="20"/>
              </w:rPr>
              <w:t>в амбулаторных условиях</w:t>
            </w:r>
            <w:r w:rsidRPr="001840AF">
              <w:rPr>
                <w:rFonts w:ascii="Arial" w:hAnsi="Arial"/>
                <w:sz w:val="20"/>
              </w:rPr>
              <w:t xml:space="preserve">, либо </w:t>
            </w:r>
            <w:r w:rsidRPr="001840AF">
              <w:rPr>
                <w:rFonts w:ascii="Arial" w:hAnsi="Arial"/>
                <w:b/>
                <w:sz w:val="20"/>
              </w:rPr>
              <w:t>вне стационара Субъекта РФ</w:t>
            </w:r>
            <w:r w:rsidRPr="001840AF">
              <w:rPr>
                <w:rFonts w:ascii="Arial" w:hAnsi="Arial"/>
                <w:sz w:val="20"/>
              </w:rPr>
              <w:t xml:space="preserve"> ГИС СЗ/МИС МО (в том числе, в стационаре другого субъекта РФ, за пределами РФ))</w:t>
            </w:r>
          </w:p>
        </w:tc>
        <w:tc>
          <w:tcPr>
            <w:tcW w:w="8607" w:type="dxa"/>
          </w:tcPr>
          <w:p w14:paraId="1B90FE92" w14:textId="77777777" w:rsidR="00665BE7" w:rsidRPr="001840AF" w:rsidRDefault="00665BE7" w:rsidP="00D25855">
            <w:pPr>
              <w:pStyle w:val="phlistitemized1"/>
              <w:numPr>
                <w:ilvl w:val="0"/>
                <w:numId w:val="24"/>
              </w:numPr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>СЭМД бета-версии «Осмотр (консультация) пациента» (код СЭМД бета-версии «SMSV5»):</w:t>
            </w:r>
          </w:p>
          <w:p w14:paraId="2482E562" w14:textId="77777777" w:rsidR="00665BE7" w:rsidRPr="001840AF" w:rsidRDefault="00665BE7" w:rsidP="00D25855">
            <w:pPr>
              <w:pStyle w:val="phlistitemized1"/>
              <w:numPr>
                <w:ilvl w:val="0"/>
                <w:numId w:val="23"/>
              </w:numPr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>с обязательным заполнением профильных секций акушером-гинекологом;</w:t>
            </w:r>
          </w:p>
          <w:p w14:paraId="4CA698DF" w14:textId="77777777" w:rsidR="00665BE7" w:rsidRPr="001840AF" w:rsidRDefault="00665BE7" w:rsidP="00D25855">
            <w:pPr>
              <w:pStyle w:val="phlistitemized1"/>
              <w:numPr>
                <w:ilvl w:val="0"/>
                <w:numId w:val="23"/>
              </w:numPr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>с обязательным заполнением секции «Информация о прерывании беременности»;</w:t>
            </w:r>
          </w:p>
          <w:p w14:paraId="2E438CA9" w14:textId="22B0EA3A" w:rsidR="00665BE7" w:rsidRPr="001840AF" w:rsidRDefault="00665BE7" w:rsidP="00D25855">
            <w:pPr>
              <w:pStyle w:val="phlistitemized1"/>
              <w:numPr>
                <w:ilvl w:val="0"/>
                <w:numId w:val="24"/>
              </w:numPr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>СЭМД бета-версии «Направление на оказание медицинских услуг» (код СЭМД бета-версии «SMSV1») – направления, оформленные в рамках осмотра (консультации), по которому был сформирован СЭМД бета-версии «Осмотр (консультация) пациента» согласно пункту 1 данного перечня;</w:t>
            </w:r>
          </w:p>
          <w:p w14:paraId="70780D94" w14:textId="57C50F66" w:rsidR="00665BE7" w:rsidRPr="001840AF" w:rsidRDefault="00665BE7" w:rsidP="00D25855">
            <w:pPr>
              <w:pStyle w:val="phlistitemized1"/>
              <w:numPr>
                <w:ilvl w:val="0"/>
                <w:numId w:val="24"/>
              </w:numPr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 xml:space="preserve">СЭМД бета-версии «Протокол инструментального исследования» (код СЭМД бета-версии «SMSV2») – выполненные, но не переданные ранее в ВИМИС «АКиНЕО» протоколы инструментальных исследований в рамках случая оказания </w:t>
            </w:r>
            <w:r w:rsidRPr="001840AF">
              <w:rPr>
                <w:rFonts w:ascii="Arial" w:hAnsi="Arial"/>
                <w:sz w:val="20"/>
              </w:rPr>
              <w:lastRenderedPageBreak/>
              <w:t>медицинской помощи, по которому был сформирован СЭМД бета-версии «Осмотр (консультация) пациента» согласно пункту 1 данного перечня;</w:t>
            </w:r>
          </w:p>
          <w:p w14:paraId="177B3CB0" w14:textId="5EB207B9" w:rsidR="00401642" w:rsidRPr="001840AF" w:rsidRDefault="00665BE7" w:rsidP="00D25855">
            <w:pPr>
              <w:pStyle w:val="phlistitemized1"/>
              <w:numPr>
                <w:ilvl w:val="0"/>
                <w:numId w:val="24"/>
              </w:numPr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>СЭМД «Протокол лабораторного исследования» (CDA) – выполненные, но не переданные ранее в ВИМИС «АКиНЕО» протоколы лабораторных исследований в рамках случая оказания медицинской помощи, по которому был сформирован СЭМД бета-версии «Осмотр (консультация) пациента» согласно пункту 1 данного перечня.</w:t>
            </w:r>
          </w:p>
        </w:tc>
      </w:tr>
    </w:tbl>
    <w:p w14:paraId="6111F9E6" w14:textId="5042B03F" w:rsidR="005B0738" w:rsidRDefault="005B0738" w:rsidP="0007017D"/>
    <w:p w14:paraId="4CA58EC6" w14:textId="7A6D2F3C" w:rsidR="00483C27" w:rsidRPr="00483C27" w:rsidRDefault="005B0738" w:rsidP="005B0738">
      <w:pPr>
        <w:pStyle w:val="2"/>
      </w:pPr>
      <w:r>
        <w:br w:type="column"/>
      </w:r>
      <w:bookmarkStart w:id="65" w:name="_Ref81383310"/>
      <w:bookmarkStart w:id="66" w:name="_Toc81925585"/>
      <w:r w:rsidR="00925565" w:rsidRPr="00925565">
        <w:lastRenderedPageBreak/>
        <w:t>Выявление факта смерти пациента</w:t>
      </w:r>
      <w:bookmarkEnd w:id="65"/>
      <w:bookmarkEnd w:id="66"/>
    </w:p>
    <w:p w14:paraId="5D4D3B5F" w14:textId="57D8F143" w:rsidR="009E2590" w:rsidRPr="00D54D8F" w:rsidRDefault="009E2590" w:rsidP="009E2590">
      <w:pPr>
        <w:pStyle w:val="phnormal"/>
      </w:pPr>
      <w:r w:rsidRPr="00D54D8F">
        <w:t xml:space="preserve">В ГИС СЗ/МИС МО фиксируется факт события – </w:t>
      </w:r>
      <w:r w:rsidR="00C97099">
        <w:t>смерт</w:t>
      </w:r>
      <w:r w:rsidR="00E97D19">
        <w:t>ь</w:t>
      </w:r>
      <w:r w:rsidR="00C97099">
        <w:t xml:space="preserve"> </w:t>
      </w:r>
      <w:r w:rsidR="00E97D19">
        <w:t>пациента (б</w:t>
      </w:r>
      <w:r w:rsidR="00E97D19" w:rsidRPr="00E97D19">
        <w:t>еременной/роженицы/родильницы</w:t>
      </w:r>
      <w:r w:rsidR="00E97D19">
        <w:t xml:space="preserve"> и/или</w:t>
      </w:r>
      <w:r w:rsidR="00E97D19" w:rsidRPr="00E97D19">
        <w:t xml:space="preserve"> новорожденного) и/или </w:t>
      </w:r>
      <w:r w:rsidR="002D69C3">
        <w:t>мертворождение (</w:t>
      </w:r>
      <w:r w:rsidR="00E97D19" w:rsidRPr="00E97D19">
        <w:t>гибель плода</w:t>
      </w:r>
      <w:r w:rsidR="002D69C3">
        <w:t>)</w:t>
      </w:r>
      <w:r w:rsidRPr="00D54D8F">
        <w:t>.</w:t>
      </w:r>
    </w:p>
    <w:p w14:paraId="76EB8A85" w14:textId="4E5E8721" w:rsidR="009E2590" w:rsidRDefault="009E2590" w:rsidP="009E2590">
      <w:pPr>
        <w:pStyle w:val="phnormal"/>
      </w:pPr>
      <w:r w:rsidRPr="00D54D8F">
        <w:t>Возникает необходимость передачи информации в ВИМИС «АКиНЕО»</w:t>
      </w:r>
      <w:r>
        <w:t>.</w:t>
      </w:r>
    </w:p>
    <w:p w14:paraId="6C6CE7D5" w14:textId="66FF5AAA" w:rsidR="00DC1C88" w:rsidRDefault="00DC1C88" w:rsidP="00DC1C88">
      <w:pPr>
        <w:pStyle w:val="phnormal"/>
      </w:pPr>
      <w:r w:rsidRPr="00D54D8F">
        <w:t xml:space="preserve">В случае соблюдения </w:t>
      </w:r>
      <w:r>
        <w:t xml:space="preserve">хотя бы одного из </w:t>
      </w:r>
      <w:r w:rsidRPr="00D54D8F">
        <w:t>условий</w:t>
      </w:r>
      <w:r>
        <w:t>, представленных</w:t>
      </w:r>
      <w:r w:rsidRPr="00D54D8F">
        <w:t xml:space="preserve"> в</w:t>
      </w:r>
      <w:r>
        <w:t xml:space="preserve"> таблице</w:t>
      </w:r>
      <w:r w:rsidRPr="00D54D8F">
        <w:t xml:space="preserve"> </w:t>
      </w:r>
      <w:r>
        <w:t>(</w:t>
      </w:r>
      <w:r w:rsidR="00B33CF9">
        <w:fldChar w:fldCharType="begin"/>
      </w:r>
      <w:r w:rsidR="00B33CF9">
        <w:instrText xml:space="preserve"> REF _Ref81757466 \h </w:instrText>
      </w:r>
      <w:r w:rsidR="00B33CF9">
        <w:fldChar w:fldCharType="separate"/>
      </w:r>
      <w:r w:rsidR="00B33CF9" w:rsidRPr="00D54D8F">
        <w:t xml:space="preserve">Таблица </w:t>
      </w:r>
      <w:r w:rsidR="00B33CF9">
        <w:rPr>
          <w:noProof/>
        </w:rPr>
        <w:t>15</w:t>
      </w:r>
      <w:r w:rsidR="00B33CF9">
        <w:fldChar w:fldCharType="end"/>
      </w:r>
      <w:r>
        <w:t>), ГИС СЗ/МИС МО формирует СЭМД/</w:t>
      </w:r>
      <w:r w:rsidRPr="00D54D8F">
        <w:t>СЭМД бета-версии для передачи в ВИМИС «АКиНЕО» с указанием номера триггерной точки, равной значению «</w:t>
      </w:r>
      <w:r w:rsidR="003614F0">
        <w:t>15</w:t>
      </w:r>
      <w:r w:rsidRPr="00D54D8F">
        <w:t>»</w:t>
      </w:r>
      <w:r>
        <w:t>.</w:t>
      </w:r>
    </w:p>
    <w:p w14:paraId="2906D336" w14:textId="60AA075E" w:rsidR="00DC1C88" w:rsidRDefault="00DC1C88" w:rsidP="00DC1C88">
      <w:pPr>
        <w:pStyle w:val="phnormal"/>
      </w:pPr>
      <w:r w:rsidRPr="00746031">
        <w:t>Перечень передаваемых СЭМД и ключевые указания по их формированию</w:t>
      </w:r>
      <w:r>
        <w:t xml:space="preserve"> зависят от условий, которые были соблюдены (</w:t>
      </w:r>
      <w:r w:rsidR="00A44EC0">
        <w:fldChar w:fldCharType="begin"/>
      </w:r>
      <w:r w:rsidR="00A44EC0">
        <w:instrText xml:space="preserve"> REF _Ref81757466 \h </w:instrText>
      </w:r>
      <w:r w:rsidR="00A44EC0">
        <w:fldChar w:fldCharType="separate"/>
      </w:r>
      <w:r w:rsidR="00A44EC0" w:rsidRPr="00D54D8F">
        <w:t xml:space="preserve">Таблица </w:t>
      </w:r>
      <w:r w:rsidR="00A44EC0">
        <w:rPr>
          <w:noProof/>
        </w:rPr>
        <w:t>15</w:t>
      </w:r>
      <w:r w:rsidR="00A44EC0">
        <w:fldChar w:fldCharType="end"/>
      </w:r>
      <w:r>
        <w:t>).</w:t>
      </w:r>
    </w:p>
    <w:p w14:paraId="1B72E225" w14:textId="77777777" w:rsidR="008F7BCD" w:rsidRDefault="008F7BCD" w:rsidP="009E2590">
      <w:pPr>
        <w:pStyle w:val="phnormal"/>
      </w:pPr>
    </w:p>
    <w:p w14:paraId="2135B6BE" w14:textId="309DEA10" w:rsidR="008F7BCD" w:rsidRPr="00FB319B" w:rsidRDefault="008F7BCD" w:rsidP="008F7BCD">
      <w:pPr>
        <w:pStyle w:val="phnormal"/>
      </w:pPr>
      <w:bookmarkStart w:id="67" w:name="_Ref81757466"/>
      <w:bookmarkStart w:id="68" w:name="_Ref81757431"/>
      <w:r w:rsidRPr="00D54D8F">
        <w:t xml:space="preserve">Таблица 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 w:rsidR="00A44EC0">
        <w:rPr>
          <w:noProof/>
        </w:rPr>
        <w:t>15</w:t>
      </w:r>
      <w:r w:rsidRPr="00D54D8F">
        <w:fldChar w:fldCharType="end"/>
      </w:r>
      <w:bookmarkEnd w:id="67"/>
      <w:r w:rsidRPr="00D54D8F">
        <w:t xml:space="preserve"> – </w:t>
      </w:r>
      <w:r>
        <w:t>Описание условий передачи СЭМД</w:t>
      </w:r>
      <w:r w:rsidRPr="00BB54A2">
        <w:t xml:space="preserve"> </w:t>
      </w:r>
      <w:r>
        <w:t>в случае триггерной точки «</w:t>
      </w:r>
      <w:r w:rsidR="001840AF" w:rsidRPr="00925565">
        <w:t>Выявление факта смерти пациента</w:t>
      </w:r>
      <w:r>
        <w:t xml:space="preserve">» </w:t>
      </w:r>
      <w:r w:rsidRPr="00BB54A2">
        <w:t>и ключевые указания по</w:t>
      </w:r>
      <w:r w:rsidR="00631DEF">
        <w:t xml:space="preserve"> </w:t>
      </w:r>
      <w:r w:rsidRPr="00BB54A2">
        <w:t>формированию</w:t>
      </w:r>
      <w:bookmarkEnd w:id="68"/>
      <w:r w:rsidR="00631DEF">
        <w:t xml:space="preserve"> СЭМД</w:t>
      </w:r>
    </w:p>
    <w:tbl>
      <w:tblPr>
        <w:tblStyle w:val="afff7"/>
        <w:tblW w:w="0" w:type="auto"/>
        <w:jc w:val="center"/>
        <w:tblLook w:val="04A0" w:firstRow="1" w:lastRow="0" w:firstColumn="1" w:lastColumn="0" w:noHBand="0" w:noVBand="1"/>
      </w:tblPr>
      <w:tblGrid>
        <w:gridCol w:w="1243"/>
        <w:gridCol w:w="3745"/>
        <w:gridCol w:w="5210"/>
      </w:tblGrid>
      <w:tr w:rsidR="008F7BCD" w:rsidRPr="001840AF" w14:paraId="4709196D" w14:textId="77777777" w:rsidTr="00B33CF9">
        <w:trPr>
          <w:tblHeader/>
          <w:jc w:val="center"/>
        </w:trPr>
        <w:tc>
          <w:tcPr>
            <w:tcW w:w="1555" w:type="dxa"/>
            <w:vAlign w:val="center"/>
          </w:tcPr>
          <w:p w14:paraId="24B04DF3" w14:textId="77777777" w:rsidR="008F7BCD" w:rsidRPr="001840AF" w:rsidRDefault="008F7BCD" w:rsidP="00FE63A5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1840AF">
              <w:rPr>
                <w:rFonts w:ascii="Arial" w:hAnsi="Arial"/>
                <w:b/>
                <w:sz w:val="20"/>
                <w:lang w:eastAsia="ru-RU"/>
              </w:rPr>
              <w:t>№ условия передачи СЭМД</w:t>
            </w:r>
          </w:p>
        </w:tc>
        <w:tc>
          <w:tcPr>
            <w:tcW w:w="4394" w:type="dxa"/>
            <w:vAlign w:val="center"/>
          </w:tcPr>
          <w:p w14:paraId="1AAB1C3A" w14:textId="77777777" w:rsidR="008F7BCD" w:rsidRPr="001840AF" w:rsidRDefault="008F7BCD" w:rsidP="00FE63A5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1840AF">
              <w:rPr>
                <w:rFonts w:ascii="Arial" w:hAnsi="Arial"/>
                <w:b/>
                <w:sz w:val="20"/>
                <w:lang w:eastAsia="ru-RU"/>
              </w:rPr>
              <w:t>Описание условий передачи СЭМД</w:t>
            </w:r>
          </w:p>
        </w:tc>
        <w:tc>
          <w:tcPr>
            <w:tcW w:w="8607" w:type="dxa"/>
            <w:vAlign w:val="center"/>
          </w:tcPr>
          <w:p w14:paraId="31669258" w14:textId="77777777" w:rsidR="008F7BCD" w:rsidRPr="001840AF" w:rsidRDefault="008F7BCD" w:rsidP="00FE63A5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1840AF">
              <w:rPr>
                <w:rFonts w:ascii="Arial" w:hAnsi="Arial"/>
                <w:b/>
                <w:sz w:val="20"/>
                <w:lang w:eastAsia="ru-RU"/>
              </w:rPr>
              <w:t>Перечень передаваемых СЭМД и ключевые указания по их формированию</w:t>
            </w:r>
          </w:p>
        </w:tc>
      </w:tr>
      <w:tr w:rsidR="008F7BCD" w:rsidRPr="001840AF" w14:paraId="4FA9F08D" w14:textId="77777777" w:rsidTr="00B33CF9">
        <w:trPr>
          <w:jc w:val="center"/>
        </w:trPr>
        <w:tc>
          <w:tcPr>
            <w:tcW w:w="1555" w:type="dxa"/>
          </w:tcPr>
          <w:p w14:paraId="4321542C" w14:textId="77777777" w:rsidR="008F7BCD" w:rsidRPr="001840AF" w:rsidRDefault="008F7BCD" w:rsidP="00FE63A5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1840AF">
              <w:rPr>
                <w:rFonts w:ascii="Arial" w:hAnsi="Arial"/>
                <w:sz w:val="20"/>
                <w:lang w:eastAsia="ru-RU"/>
              </w:rPr>
              <w:t>Условие 1</w:t>
            </w:r>
          </w:p>
        </w:tc>
        <w:tc>
          <w:tcPr>
            <w:tcW w:w="4394" w:type="dxa"/>
          </w:tcPr>
          <w:p w14:paraId="0034DC73" w14:textId="49C82161" w:rsidR="008F7BCD" w:rsidRPr="001840AF" w:rsidRDefault="00FE63A5" w:rsidP="00FE63A5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1840AF">
              <w:rPr>
                <w:rFonts w:ascii="Arial" w:hAnsi="Arial"/>
                <w:sz w:val="20"/>
              </w:rPr>
              <w:t xml:space="preserve">код МКБ-10 диагноза любой степени обоснованности и вида нозологических единиц, указанный в медицинском свидетельстве о смерти беременной/роженицы/родильницы соответствует любому из значений графы II таблицы (см. </w:t>
            </w:r>
            <w:r w:rsidRPr="001840AF">
              <w:rPr>
                <w:sz w:val="20"/>
              </w:rPr>
              <w:fldChar w:fldCharType="begin"/>
            </w:r>
            <w:r w:rsidRPr="001840AF">
              <w:rPr>
                <w:rFonts w:ascii="Arial" w:hAnsi="Arial"/>
                <w:sz w:val="20"/>
              </w:rPr>
              <w:instrText xml:space="preserve"> REF _Ref54201842 \h  \* MERGEFORMAT </w:instrText>
            </w:r>
            <w:r w:rsidRPr="001840AF">
              <w:rPr>
                <w:sz w:val="20"/>
              </w:rPr>
            </w:r>
            <w:r w:rsidRPr="001840AF">
              <w:rPr>
                <w:sz w:val="20"/>
              </w:rPr>
              <w:fldChar w:fldCharType="separate"/>
            </w:r>
            <w:r w:rsidRPr="001840AF">
              <w:rPr>
                <w:rFonts w:ascii="Arial" w:hAnsi="Arial"/>
                <w:sz w:val="20"/>
              </w:rPr>
              <w:t>Таблица 1</w:t>
            </w:r>
            <w:r w:rsidRPr="001840AF">
              <w:rPr>
                <w:sz w:val="20"/>
              </w:rPr>
              <w:fldChar w:fldCharType="end"/>
            </w:r>
            <w:r w:rsidRPr="001840AF">
              <w:rPr>
                <w:rFonts w:ascii="Arial" w:hAnsi="Arial"/>
                <w:sz w:val="20"/>
              </w:rPr>
              <w:t>)</w:t>
            </w:r>
          </w:p>
        </w:tc>
        <w:tc>
          <w:tcPr>
            <w:tcW w:w="8607" w:type="dxa"/>
          </w:tcPr>
          <w:p w14:paraId="7E459D21" w14:textId="19430697" w:rsidR="008F7BCD" w:rsidRPr="001840AF" w:rsidRDefault="0038110A" w:rsidP="00D25855">
            <w:pPr>
              <w:pStyle w:val="phlistitemized1"/>
              <w:numPr>
                <w:ilvl w:val="0"/>
                <w:numId w:val="28"/>
              </w:numPr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 xml:space="preserve">СЭМД «Медицинское свидетельство о смерти (CDA)» – оформленное свидетельство о случае смертельного исхода беременной/роженицы/родильницы (поле «Связь смерти с беременностью» обязательно должно содержать одно из значений справочника НСИ </w:t>
            </w:r>
            <w:r w:rsidRPr="001840AF">
              <w:rPr>
                <w:rFonts w:ascii="Arial" w:hAnsi="Arial"/>
                <w:sz w:val="20"/>
                <w:lang w:val="en-US"/>
              </w:rPr>
              <w:t>OID</w:t>
            </w:r>
            <w:r w:rsidRPr="001840AF">
              <w:rPr>
                <w:rFonts w:ascii="Arial" w:hAnsi="Arial"/>
                <w:sz w:val="20"/>
              </w:rPr>
              <w:t xml:space="preserve"> 1.2.643.5.1.13.13.99.2.25)</w:t>
            </w:r>
          </w:p>
        </w:tc>
      </w:tr>
      <w:tr w:rsidR="008F7BCD" w:rsidRPr="001840AF" w14:paraId="1EDD0D15" w14:textId="77777777" w:rsidTr="00B33CF9">
        <w:trPr>
          <w:jc w:val="center"/>
        </w:trPr>
        <w:tc>
          <w:tcPr>
            <w:tcW w:w="1555" w:type="dxa"/>
          </w:tcPr>
          <w:p w14:paraId="457E2AE9" w14:textId="77777777" w:rsidR="008F7BCD" w:rsidRPr="001840AF" w:rsidRDefault="008F7BCD" w:rsidP="00FE63A5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1840AF">
              <w:rPr>
                <w:rFonts w:ascii="Arial" w:hAnsi="Arial"/>
                <w:sz w:val="20"/>
                <w:lang w:eastAsia="ru-RU"/>
              </w:rPr>
              <w:t>Условие 2</w:t>
            </w:r>
          </w:p>
        </w:tc>
        <w:tc>
          <w:tcPr>
            <w:tcW w:w="4394" w:type="dxa"/>
          </w:tcPr>
          <w:p w14:paraId="7ADFF281" w14:textId="784F90E1" w:rsidR="008F7BCD" w:rsidRPr="001840AF" w:rsidRDefault="0038110A" w:rsidP="00FE63A5">
            <w:pPr>
              <w:pStyle w:val="phlistitemized1"/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 xml:space="preserve">факт наступления смерти беременной/роженицы/родильницы зафиксирован относительно пациентки, для которой ранее был установлен статус «Контроль ВИМИС «АКиНЕО» в ГИС СЗ/МИС МО согласно требованиям пункта </w:t>
            </w:r>
            <w:r w:rsidRPr="001840AF">
              <w:rPr>
                <w:sz w:val="20"/>
              </w:rPr>
              <w:fldChar w:fldCharType="begin"/>
            </w:r>
            <w:r w:rsidRPr="001840AF">
              <w:rPr>
                <w:rFonts w:ascii="Arial" w:hAnsi="Arial"/>
                <w:sz w:val="20"/>
              </w:rPr>
              <w:instrText xml:space="preserve"> REF _Ref54198082 \n \h  \* MERGEFORMAT </w:instrText>
            </w:r>
            <w:r w:rsidRPr="001840AF">
              <w:rPr>
                <w:sz w:val="20"/>
              </w:rPr>
            </w:r>
            <w:r w:rsidRPr="001840AF">
              <w:rPr>
                <w:sz w:val="20"/>
              </w:rPr>
              <w:fldChar w:fldCharType="separate"/>
            </w:r>
            <w:r w:rsidRPr="001840AF">
              <w:rPr>
                <w:rFonts w:ascii="Arial" w:hAnsi="Arial"/>
                <w:sz w:val="20"/>
              </w:rPr>
              <w:t>4</w:t>
            </w:r>
            <w:r w:rsidRPr="001840AF">
              <w:rPr>
                <w:sz w:val="20"/>
              </w:rPr>
              <w:fldChar w:fldCharType="end"/>
            </w:r>
            <w:r w:rsidRPr="001840AF">
              <w:rPr>
                <w:rFonts w:ascii="Arial" w:hAnsi="Arial"/>
                <w:sz w:val="20"/>
              </w:rPr>
              <w:t>, либо её новорожденного</w:t>
            </w:r>
          </w:p>
        </w:tc>
        <w:tc>
          <w:tcPr>
            <w:tcW w:w="8607" w:type="dxa"/>
          </w:tcPr>
          <w:p w14:paraId="7C673805" w14:textId="6F8D9159" w:rsidR="008F7BCD" w:rsidRPr="001840AF" w:rsidRDefault="0038110A" w:rsidP="00D25855">
            <w:pPr>
              <w:pStyle w:val="phlistitemized1"/>
              <w:numPr>
                <w:ilvl w:val="0"/>
                <w:numId w:val="29"/>
              </w:numPr>
              <w:rPr>
                <w:rFonts w:ascii="Arial" w:hAnsi="Arial"/>
                <w:sz w:val="20"/>
                <w:lang w:eastAsia="ru-RU"/>
              </w:rPr>
            </w:pPr>
            <w:r w:rsidRPr="001840AF">
              <w:rPr>
                <w:rFonts w:ascii="Arial" w:hAnsi="Arial"/>
                <w:sz w:val="20"/>
              </w:rPr>
              <w:t xml:space="preserve">СЭМД «Медицинское свидетельство о смерти (CDA)» – оформленное свидетельство о случае смертельного исхода беременной/роженицы/родильницы (поле «Связь смерти с беременностью» обязательно должно содержать одно из значений справочника НСИ </w:t>
            </w:r>
            <w:r w:rsidRPr="001840AF">
              <w:rPr>
                <w:rFonts w:ascii="Arial" w:hAnsi="Arial"/>
                <w:sz w:val="20"/>
                <w:lang w:val="en-US"/>
              </w:rPr>
              <w:t>OID</w:t>
            </w:r>
            <w:r w:rsidRPr="001840AF">
              <w:rPr>
                <w:rFonts w:ascii="Arial" w:hAnsi="Arial"/>
                <w:sz w:val="20"/>
              </w:rPr>
              <w:t xml:space="preserve"> 1.2.643.5.1.13.13.99.2.25)</w:t>
            </w:r>
          </w:p>
        </w:tc>
      </w:tr>
      <w:tr w:rsidR="00FE63A5" w:rsidRPr="001840AF" w14:paraId="582F0C97" w14:textId="77777777" w:rsidTr="00B33CF9">
        <w:trPr>
          <w:jc w:val="center"/>
        </w:trPr>
        <w:tc>
          <w:tcPr>
            <w:tcW w:w="1555" w:type="dxa"/>
          </w:tcPr>
          <w:p w14:paraId="57A0CA3A" w14:textId="2F8AB153" w:rsidR="00FE63A5" w:rsidRPr="001840AF" w:rsidRDefault="00FE63A5" w:rsidP="00FE63A5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1840AF">
              <w:rPr>
                <w:rFonts w:ascii="Arial" w:hAnsi="Arial"/>
                <w:sz w:val="20"/>
                <w:lang w:eastAsia="ru-RU"/>
              </w:rPr>
              <w:t>Условие 3</w:t>
            </w:r>
          </w:p>
        </w:tc>
        <w:tc>
          <w:tcPr>
            <w:tcW w:w="4394" w:type="dxa"/>
          </w:tcPr>
          <w:p w14:paraId="4E7B045D" w14:textId="2D47CA15" w:rsidR="00FE63A5" w:rsidRPr="001840AF" w:rsidRDefault="0038110A" w:rsidP="00FE63A5">
            <w:pPr>
              <w:pStyle w:val="phlistitemized1"/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 xml:space="preserve">факт наступления смерти новорожденного позднее первых 7 суток жизни (&gt; 168 часов от момента </w:t>
            </w:r>
            <w:r w:rsidRPr="001840AF">
              <w:rPr>
                <w:rFonts w:ascii="Arial" w:hAnsi="Arial"/>
                <w:sz w:val="20"/>
              </w:rPr>
              <w:lastRenderedPageBreak/>
              <w:t>рождения) зафиксирован относительно нов</w:t>
            </w:r>
            <w:r w:rsidR="00F5220D">
              <w:rPr>
                <w:rFonts w:ascii="Arial" w:hAnsi="Arial"/>
                <w:sz w:val="20"/>
              </w:rPr>
              <w:t>о</w:t>
            </w:r>
            <w:r w:rsidRPr="001840AF">
              <w:rPr>
                <w:rFonts w:ascii="Arial" w:hAnsi="Arial"/>
                <w:sz w:val="20"/>
              </w:rPr>
              <w:t xml:space="preserve">рожденного пациентки, для которой ранее был установлен статус «Контроль ВИМИС «АКиНЕО» в ГИС СЗ/МИС МО согласно требованиям пункта </w:t>
            </w:r>
            <w:r w:rsidRPr="001840AF">
              <w:rPr>
                <w:sz w:val="20"/>
              </w:rPr>
              <w:fldChar w:fldCharType="begin"/>
            </w:r>
            <w:r w:rsidRPr="001840AF">
              <w:rPr>
                <w:rFonts w:ascii="Arial" w:hAnsi="Arial"/>
                <w:sz w:val="20"/>
              </w:rPr>
              <w:instrText xml:space="preserve"> REF _Ref54198082 \n \h  \* MERGEFORMAT </w:instrText>
            </w:r>
            <w:r w:rsidRPr="001840AF">
              <w:rPr>
                <w:sz w:val="20"/>
              </w:rPr>
            </w:r>
            <w:r w:rsidRPr="001840AF">
              <w:rPr>
                <w:sz w:val="20"/>
              </w:rPr>
              <w:fldChar w:fldCharType="separate"/>
            </w:r>
            <w:r w:rsidRPr="001840AF">
              <w:rPr>
                <w:rFonts w:ascii="Arial" w:hAnsi="Arial"/>
                <w:sz w:val="20"/>
              </w:rPr>
              <w:t>4</w:t>
            </w:r>
            <w:r w:rsidRPr="001840AF">
              <w:rPr>
                <w:sz w:val="20"/>
              </w:rPr>
              <w:fldChar w:fldCharType="end"/>
            </w:r>
            <w:r w:rsidRPr="001840AF">
              <w:rPr>
                <w:rFonts w:ascii="Arial" w:hAnsi="Arial"/>
                <w:sz w:val="20"/>
              </w:rPr>
              <w:t>, либо её новорожденного</w:t>
            </w:r>
          </w:p>
        </w:tc>
        <w:tc>
          <w:tcPr>
            <w:tcW w:w="8607" w:type="dxa"/>
          </w:tcPr>
          <w:p w14:paraId="60632FD6" w14:textId="51655D77" w:rsidR="00FE63A5" w:rsidRPr="001840AF" w:rsidRDefault="0042601D" w:rsidP="00D25855">
            <w:pPr>
              <w:pStyle w:val="phlistitemized1"/>
              <w:numPr>
                <w:ilvl w:val="0"/>
                <w:numId w:val="30"/>
              </w:numPr>
              <w:rPr>
                <w:rFonts w:ascii="Arial" w:hAnsi="Arial"/>
                <w:sz w:val="20"/>
                <w:lang w:eastAsia="ru-RU"/>
              </w:rPr>
            </w:pPr>
            <w:r w:rsidRPr="001840AF">
              <w:rPr>
                <w:rFonts w:ascii="Arial" w:hAnsi="Arial"/>
                <w:sz w:val="20"/>
              </w:rPr>
              <w:lastRenderedPageBreak/>
              <w:t xml:space="preserve">СЭМД «Медицинское свидетельство о смерти (CDA)» – оформленное свидетельство в случае смертельного исхода новорожденного </w:t>
            </w:r>
            <w:r w:rsidRPr="001840AF">
              <w:rPr>
                <w:rFonts w:ascii="Arial" w:hAnsi="Arial"/>
                <w:sz w:val="20"/>
              </w:rPr>
              <w:lastRenderedPageBreak/>
              <w:t>позднее первых 7 суток жизни (&gt; 168 часов от момента рождения) для каждого умершего</w:t>
            </w:r>
          </w:p>
        </w:tc>
      </w:tr>
      <w:tr w:rsidR="00FE63A5" w:rsidRPr="001840AF" w14:paraId="544A95CF" w14:textId="77777777" w:rsidTr="00B33CF9">
        <w:trPr>
          <w:jc w:val="center"/>
        </w:trPr>
        <w:tc>
          <w:tcPr>
            <w:tcW w:w="1555" w:type="dxa"/>
          </w:tcPr>
          <w:p w14:paraId="0AEA613B" w14:textId="64C5B81A" w:rsidR="00FE63A5" w:rsidRPr="001840AF" w:rsidRDefault="00FE63A5" w:rsidP="00FE63A5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1840AF">
              <w:rPr>
                <w:rFonts w:ascii="Arial" w:hAnsi="Arial"/>
                <w:sz w:val="20"/>
                <w:lang w:eastAsia="ru-RU"/>
              </w:rPr>
              <w:lastRenderedPageBreak/>
              <w:t>Условие 4</w:t>
            </w:r>
          </w:p>
        </w:tc>
        <w:tc>
          <w:tcPr>
            <w:tcW w:w="4394" w:type="dxa"/>
          </w:tcPr>
          <w:p w14:paraId="5CA0BE51" w14:textId="648C9866" w:rsidR="00FE63A5" w:rsidRPr="001840AF" w:rsidRDefault="0038110A" w:rsidP="00FE63A5">
            <w:pPr>
              <w:pStyle w:val="phlistitemized1"/>
              <w:rPr>
                <w:rFonts w:ascii="Arial" w:hAnsi="Arial"/>
                <w:sz w:val="20"/>
              </w:rPr>
            </w:pPr>
            <w:r w:rsidRPr="001840AF">
              <w:rPr>
                <w:rFonts w:ascii="Arial" w:hAnsi="Arial"/>
                <w:sz w:val="20"/>
              </w:rPr>
              <w:t xml:space="preserve">факт наступления смерти новорожденного в течение первых 7 суток жизни (≤ 168 часов от момента рождения) и/или мертворождения (гибели плода) зафиксирован относительно новорожденного и/или плода пациентки, для которой ранее был установлен статус «Контроль ВИМИС «АКиНЕО» в ГИС СЗ/МИС МО согласно требованиям пункта </w:t>
            </w:r>
            <w:r w:rsidRPr="001840AF">
              <w:rPr>
                <w:sz w:val="20"/>
              </w:rPr>
              <w:fldChar w:fldCharType="begin"/>
            </w:r>
            <w:r w:rsidRPr="001840AF">
              <w:rPr>
                <w:rFonts w:ascii="Arial" w:hAnsi="Arial"/>
                <w:sz w:val="20"/>
              </w:rPr>
              <w:instrText xml:space="preserve"> REF _Ref54198082 \n \h  \* MERGEFORMAT </w:instrText>
            </w:r>
            <w:r w:rsidRPr="001840AF">
              <w:rPr>
                <w:sz w:val="20"/>
              </w:rPr>
            </w:r>
            <w:r w:rsidRPr="001840AF">
              <w:rPr>
                <w:sz w:val="20"/>
              </w:rPr>
              <w:fldChar w:fldCharType="separate"/>
            </w:r>
            <w:r w:rsidRPr="001840AF">
              <w:rPr>
                <w:rFonts w:ascii="Arial" w:hAnsi="Arial"/>
                <w:sz w:val="20"/>
              </w:rPr>
              <w:t>4</w:t>
            </w:r>
            <w:r w:rsidRPr="001840AF">
              <w:rPr>
                <w:sz w:val="20"/>
              </w:rPr>
              <w:fldChar w:fldCharType="end"/>
            </w:r>
            <w:r w:rsidRPr="001840AF">
              <w:rPr>
                <w:rFonts w:ascii="Arial" w:hAnsi="Arial"/>
                <w:sz w:val="20"/>
              </w:rPr>
              <w:t>, либо её новорожденного</w:t>
            </w:r>
          </w:p>
        </w:tc>
        <w:tc>
          <w:tcPr>
            <w:tcW w:w="8607" w:type="dxa"/>
          </w:tcPr>
          <w:p w14:paraId="1DB217DF" w14:textId="66314047" w:rsidR="00FE63A5" w:rsidRPr="001840AF" w:rsidRDefault="0042601D" w:rsidP="00D25855">
            <w:pPr>
              <w:pStyle w:val="phlistitemized1"/>
              <w:numPr>
                <w:ilvl w:val="0"/>
                <w:numId w:val="31"/>
              </w:numPr>
              <w:rPr>
                <w:rFonts w:ascii="Arial" w:hAnsi="Arial"/>
                <w:sz w:val="20"/>
                <w:lang w:eastAsia="ru-RU"/>
              </w:rPr>
            </w:pPr>
            <w:r w:rsidRPr="001840AF">
              <w:rPr>
                <w:rFonts w:ascii="Arial" w:hAnsi="Arial"/>
                <w:sz w:val="20"/>
              </w:rPr>
              <w:t>СЭМД «Медицинское свидетельство о перинатальной смерти (CDA)» – оформленное свидетельство о случае мертворождения (гибели плода) или смерти новорожденного в течение первых 7 суток жизни (≤ 168 часов от момента рождения)</w:t>
            </w:r>
          </w:p>
        </w:tc>
      </w:tr>
    </w:tbl>
    <w:p w14:paraId="1EFFC364" w14:textId="77777777" w:rsidR="0042601D" w:rsidRPr="0042601D" w:rsidRDefault="0042601D" w:rsidP="0007017D">
      <w:bookmarkStart w:id="69" w:name="_Ref81408442"/>
    </w:p>
    <w:p w14:paraId="31A030ED" w14:textId="54F78E25" w:rsidR="002C069B" w:rsidRPr="0042601D" w:rsidRDefault="0042601D" w:rsidP="0042601D">
      <w:pPr>
        <w:pStyle w:val="2"/>
      </w:pPr>
      <w:r w:rsidRPr="0042601D">
        <w:br w:type="column"/>
      </w:r>
      <w:bookmarkStart w:id="70" w:name="_Ref81906920"/>
      <w:bookmarkStart w:id="71" w:name="_Ref81915634"/>
      <w:bookmarkStart w:id="72" w:name="_Ref81915668"/>
      <w:bookmarkStart w:id="73" w:name="_Toc81925586"/>
      <w:r w:rsidR="002C069B" w:rsidRPr="0042601D">
        <w:lastRenderedPageBreak/>
        <w:t xml:space="preserve">Выявление </w:t>
      </w:r>
      <w:r w:rsidR="00DC47D9" w:rsidRPr="0042601D">
        <w:t xml:space="preserve">случая </w:t>
      </w:r>
      <w:r w:rsidR="002C069B" w:rsidRPr="0042601D">
        <w:t>критического акушерского состояния.</w:t>
      </w:r>
      <w:bookmarkEnd w:id="69"/>
      <w:bookmarkEnd w:id="70"/>
      <w:bookmarkEnd w:id="71"/>
      <w:bookmarkEnd w:id="72"/>
      <w:bookmarkEnd w:id="73"/>
    </w:p>
    <w:p w14:paraId="511B3DD8" w14:textId="0181D13A" w:rsidR="00485EB8" w:rsidRDefault="00485EB8" w:rsidP="00E22094">
      <w:pPr>
        <w:pStyle w:val="phlistitemized1"/>
        <w:ind w:left="1208" w:hanging="357"/>
      </w:pPr>
      <w:r>
        <w:t>В</w:t>
      </w:r>
      <w:r w:rsidR="009641D9" w:rsidRPr="009641D9">
        <w:t xml:space="preserve"> </w:t>
      </w:r>
      <w:r w:rsidR="009641D9">
        <w:t>ГИС СЗ</w:t>
      </w:r>
      <w:r>
        <w:t xml:space="preserve"> </w:t>
      </w:r>
      <w:r w:rsidR="000E7146">
        <w:t>/</w:t>
      </w:r>
      <w:r w:rsidR="009641D9" w:rsidRPr="009641D9">
        <w:t xml:space="preserve"> </w:t>
      </w:r>
      <w:r w:rsidR="009641D9">
        <w:t>МИС МО</w:t>
      </w:r>
      <w:r w:rsidR="00715AC7" w:rsidRPr="00D54D8F">
        <w:t xml:space="preserve"> фиксируется факт события</w:t>
      </w:r>
      <w:r w:rsidR="00715AC7">
        <w:t xml:space="preserve"> –</w:t>
      </w:r>
      <w:r>
        <w:t xml:space="preserve"> </w:t>
      </w:r>
      <w:r w:rsidR="00715AC7">
        <w:t>формир</w:t>
      </w:r>
      <w:r w:rsidR="006E2714">
        <w:t>о</w:t>
      </w:r>
      <w:r w:rsidR="00715AC7">
        <w:t>вание</w:t>
      </w:r>
      <w:r w:rsidR="00715AC7" w:rsidRPr="00AE05AE">
        <w:t xml:space="preserve"> </w:t>
      </w:r>
      <w:r w:rsidR="0003582A">
        <w:t>и</w:t>
      </w:r>
      <w:r w:rsidR="0003582A" w:rsidRPr="0003582A">
        <w:t>звещени</w:t>
      </w:r>
      <w:r w:rsidR="00715AC7">
        <w:t>я</w:t>
      </w:r>
      <w:r w:rsidR="0003582A" w:rsidRPr="0003582A">
        <w:t xml:space="preserve"> о критическом акушерском состоянии</w:t>
      </w:r>
      <w:r w:rsidR="00EA2315">
        <w:t>/случае материнской смерти</w:t>
      </w:r>
      <w:bookmarkStart w:id="74" w:name="_Ref81819099"/>
      <w:r w:rsidR="00EA2315">
        <w:rPr>
          <w:rStyle w:val="affff"/>
        </w:rPr>
        <w:footnoteReference w:id="11"/>
      </w:r>
      <w:bookmarkEnd w:id="74"/>
      <w:r w:rsidR="00FB2EEF">
        <w:t xml:space="preserve">, то есть </w:t>
      </w:r>
      <w:r w:rsidR="0003582A">
        <w:t>одно</w:t>
      </w:r>
      <w:r w:rsidR="00FB2EEF">
        <w:t xml:space="preserve"> </w:t>
      </w:r>
      <w:r w:rsidR="0003582A">
        <w:t>из следующих событий</w:t>
      </w:r>
      <w:r w:rsidR="0034399C">
        <w:t xml:space="preserve">: </w:t>
      </w:r>
    </w:p>
    <w:p w14:paraId="7167CDBF" w14:textId="7142FF9D" w:rsidR="0034399C" w:rsidRDefault="002066BE" w:rsidP="00D25855">
      <w:pPr>
        <w:pStyle w:val="phlistitemized1"/>
        <w:numPr>
          <w:ilvl w:val="0"/>
          <w:numId w:val="25"/>
        </w:numPr>
      </w:pPr>
      <w:r w:rsidRPr="00EA2315">
        <w:rPr>
          <w:b/>
        </w:rPr>
        <w:t>первичная регистрация случая</w:t>
      </w:r>
      <w:r w:rsidR="0034399C">
        <w:t xml:space="preserve"> </w:t>
      </w:r>
      <w:r w:rsidR="00671CE4">
        <w:t>КАС</w:t>
      </w:r>
      <w:r w:rsidR="0034399C">
        <w:t xml:space="preserve"> </w:t>
      </w:r>
      <w:r>
        <w:t>и/</w:t>
      </w:r>
      <w:r w:rsidR="0034399C">
        <w:t>или материнской смерти;</w:t>
      </w:r>
    </w:p>
    <w:p w14:paraId="50A701EC" w14:textId="3B026C64" w:rsidR="002066BE" w:rsidRDefault="002066BE" w:rsidP="00D25855">
      <w:pPr>
        <w:pStyle w:val="phlistitemized1"/>
        <w:numPr>
          <w:ilvl w:val="0"/>
          <w:numId w:val="25"/>
        </w:numPr>
      </w:pPr>
      <w:r w:rsidRPr="00EA2315">
        <w:rPr>
          <w:b/>
        </w:rPr>
        <w:t>обновление</w:t>
      </w:r>
      <w:r>
        <w:t xml:space="preserve"> (дополнение, актуализация) </w:t>
      </w:r>
      <w:r w:rsidRPr="00EA2315">
        <w:rPr>
          <w:b/>
        </w:rPr>
        <w:t xml:space="preserve">информации о </w:t>
      </w:r>
      <w:r w:rsidR="000E7146" w:rsidRPr="00EA2315">
        <w:rPr>
          <w:b/>
        </w:rPr>
        <w:t xml:space="preserve">ранее зарегистрированном </w:t>
      </w:r>
      <w:r w:rsidRPr="00EA2315">
        <w:rPr>
          <w:b/>
        </w:rPr>
        <w:t>случае</w:t>
      </w:r>
      <w:r>
        <w:t xml:space="preserve"> </w:t>
      </w:r>
      <w:r w:rsidR="001840AF">
        <w:t>КАС</w:t>
      </w:r>
      <w:r>
        <w:t>;</w:t>
      </w:r>
    </w:p>
    <w:p w14:paraId="61B9D23C" w14:textId="2855C4C3" w:rsidR="008B226F" w:rsidRDefault="008B226F" w:rsidP="000E7146">
      <w:pPr>
        <w:pStyle w:val="phlistitemized1"/>
        <w:ind w:left="1208" w:hanging="357"/>
      </w:pPr>
      <w:r w:rsidRPr="00D54D8F">
        <w:t>Возникает необходимость передачи информации в ВИМИС «АКиНЕО».</w:t>
      </w:r>
    </w:p>
    <w:p w14:paraId="557A4EA4" w14:textId="77777777" w:rsidR="003D03A5" w:rsidRDefault="003D03A5" w:rsidP="003D03A5">
      <w:pPr>
        <w:pStyle w:val="phnormal"/>
      </w:pPr>
      <w:r w:rsidRPr="00D54D8F">
        <w:t xml:space="preserve">В случае соблюдения </w:t>
      </w:r>
      <w:r>
        <w:t xml:space="preserve">хотя бы одного из </w:t>
      </w:r>
      <w:r w:rsidRPr="00D54D8F">
        <w:t>условий</w:t>
      </w:r>
      <w:r>
        <w:t>, представленных</w:t>
      </w:r>
      <w:r w:rsidRPr="00D54D8F">
        <w:t xml:space="preserve"> в</w:t>
      </w:r>
      <w:r>
        <w:t xml:space="preserve"> таблице</w:t>
      </w:r>
      <w:r w:rsidRPr="00D54D8F">
        <w:t xml:space="preserve"> </w:t>
      </w:r>
      <w:r>
        <w:t>(</w:t>
      </w:r>
      <w:r>
        <w:fldChar w:fldCharType="begin"/>
      </w:r>
      <w:r>
        <w:instrText xml:space="preserve"> REF _Ref81758058 \h </w:instrText>
      </w:r>
      <w:r>
        <w:fldChar w:fldCharType="separate"/>
      </w:r>
      <w:r w:rsidRPr="00D54D8F">
        <w:t xml:space="preserve">Таблица </w:t>
      </w:r>
      <w:r>
        <w:rPr>
          <w:noProof/>
        </w:rPr>
        <w:t>16</w:t>
      </w:r>
      <w:r>
        <w:fldChar w:fldCharType="end"/>
      </w:r>
      <w:r>
        <w:t>), ГИС СЗ/МИС МО формирует СЭМД/</w:t>
      </w:r>
      <w:r w:rsidRPr="00D54D8F">
        <w:t>СЭМД бета-версии для передачи в ВИМИС «АКиНЕО» с указанием номера триггерной точки, равной значению «</w:t>
      </w:r>
      <w:r>
        <w:t>20</w:t>
      </w:r>
      <w:r w:rsidRPr="00D54D8F">
        <w:t>»</w:t>
      </w:r>
      <w:r>
        <w:t>.</w:t>
      </w:r>
    </w:p>
    <w:p w14:paraId="5027C1EB" w14:textId="3EF71BE1" w:rsidR="003D03A5" w:rsidRDefault="003D03A5" w:rsidP="003D03A5">
      <w:pPr>
        <w:pStyle w:val="phnormal"/>
      </w:pPr>
      <w:r w:rsidRPr="00746031">
        <w:t>Перечень передаваемых СЭМД и ключевые указания по их формированию</w:t>
      </w:r>
      <w:r>
        <w:t xml:space="preserve"> зависят от условий, которые были соблюдены (</w:t>
      </w:r>
      <w:r>
        <w:fldChar w:fldCharType="begin"/>
      </w:r>
      <w:r>
        <w:instrText xml:space="preserve"> REF _Ref81758058 \h </w:instrText>
      </w:r>
      <w:r>
        <w:fldChar w:fldCharType="separate"/>
      </w:r>
      <w:r w:rsidRPr="00D54D8F">
        <w:t xml:space="preserve">Таблица </w:t>
      </w:r>
      <w:r>
        <w:rPr>
          <w:noProof/>
        </w:rPr>
        <w:t>16</w:t>
      </w:r>
      <w:r>
        <w:fldChar w:fldCharType="end"/>
      </w:r>
      <w:r>
        <w:t>).</w:t>
      </w:r>
    </w:p>
    <w:p w14:paraId="28F558C9" w14:textId="77777777" w:rsidR="003E761E" w:rsidRDefault="003E761E" w:rsidP="003D03A5">
      <w:pPr>
        <w:pStyle w:val="phnormal"/>
      </w:pPr>
    </w:p>
    <w:p w14:paraId="7D6A23D5" w14:textId="4E9B0D5B" w:rsidR="001840AF" w:rsidRDefault="001840AF" w:rsidP="000E7146">
      <w:pPr>
        <w:pStyle w:val="phlistitemized1"/>
        <w:ind w:left="1208" w:hanging="357"/>
        <w:rPr>
          <w:i/>
        </w:rPr>
      </w:pPr>
      <w:r w:rsidRPr="008771DD">
        <w:rPr>
          <w:b/>
          <w:i/>
        </w:rPr>
        <w:t>Примечание</w:t>
      </w:r>
      <w:r w:rsidR="003D03A5">
        <w:rPr>
          <w:b/>
          <w:i/>
        </w:rPr>
        <w:t xml:space="preserve"> 1</w:t>
      </w:r>
      <w:r w:rsidRPr="008771DD">
        <w:rPr>
          <w:b/>
          <w:i/>
        </w:rPr>
        <w:t>:</w:t>
      </w:r>
      <w:r w:rsidRPr="008771DD">
        <w:rPr>
          <w:i/>
        </w:rPr>
        <w:t xml:space="preserve"> Извещение о критическом акушерском состоянии (первичная регистрация случая КАС и обновление (дополнение, актуализация) информации о ранее зарегистрированном случае КАС) производится сотрудниками </w:t>
      </w:r>
      <w:r w:rsidR="00785A97">
        <w:rPr>
          <w:i/>
        </w:rPr>
        <w:t xml:space="preserve">МО и </w:t>
      </w:r>
      <w:r w:rsidRPr="008771DD">
        <w:rPr>
          <w:i/>
        </w:rPr>
        <w:t>АДКЦ во исполнение требований приказа Минздрава России от 20 октября 2020 г. N 1130н "Об утверждении Порядка оказания медицинской помощи по профилю "акушерство и гинекология" (Приложение 1, раздел V «Оказание медицинской помощи женщинам при неотложных состояниях в период беременности, родов и в послеродовый период»), в соответствии с «Регламент мониторинга критических акушерских состояний в Российской Федерации», утвержденным 18.01. 2021 (Письмо Минздрава России 15-4/66 от 18.01. 2021).</w:t>
      </w:r>
    </w:p>
    <w:p w14:paraId="5441D457" w14:textId="03FD19E1" w:rsidR="003E761E" w:rsidRDefault="003E761E" w:rsidP="000E7146">
      <w:pPr>
        <w:pStyle w:val="phlistitemized1"/>
        <w:ind w:left="1208" w:hanging="357"/>
        <w:rPr>
          <w:i/>
        </w:rPr>
      </w:pPr>
    </w:p>
    <w:p w14:paraId="1FD66DDC" w14:textId="77777777" w:rsidR="003E761E" w:rsidRDefault="003E761E" w:rsidP="000E7146">
      <w:pPr>
        <w:pStyle w:val="phlistitemized1"/>
        <w:ind w:left="1208" w:hanging="357"/>
        <w:rPr>
          <w:i/>
        </w:rPr>
      </w:pPr>
    </w:p>
    <w:p w14:paraId="587871DD" w14:textId="77777777" w:rsidR="003D03A5" w:rsidRPr="003D03A5" w:rsidRDefault="003D03A5" w:rsidP="003D03A5">
      <w:pPr>
        <w:pStyle w:val="phlistitemized1"/>
        <w:ind w:left="1208" w:hanging="357"/>
        <w:rPr>
          <w:i/>
        </w:rPr>
      </w:pPr>
      <w:r w:rsidRPr="003D03A5">
        <w:rPr>
          <w:b/>
          <w:i/>
        </w:rPr>
        <w:lastRenderedPageBreak/>
        <w:t>Примечание 2:</w:t>
      </w:r>
      <w:r w:rsidRPr="003D03A5">
        <w:rPr>
          <w:i/>
        </w:rPr>
        <w:t xml:space="preserve"> При выполнении любого из условий триггерной точки «Выявление случая критического акушерского состояния» для отправки в ВИМИС АКиНЕО в ГИС СЗ / МИС МО всегда формируется только СЭМД бета-версии «Извещение о критическом акушерском состоянии»</w:t>
      </w:r>
      <w:bookmarkStart w:id="75" w:name="_Ref81819254"/>
      <w:r w:rsidRPr="003D03A5">
        <w:rPr>
          <w:i/>
          <w:vertAlign w:val="superscript"/>
        </w:rPr>
        <w:footnoteReference w:id="12"/>
      </w:r>
      <w:bookmarkEnd w:id="75"/>
      <w:r w:rsidRPr="003D03A5">
        <w:rPr>
          <w:i/>
        </w:rPr>
        <w:t xml:space="preserve">, с обязательно заполненным полем «Уникальный идентификатор случая КАС в ВИМИС». Значение для внесения в данное поле предоставляется сервисом генерации уникального идентификатора случая КАС ВИМИС «АКиНЕО» по запросу из ГИС СЗ / МИС МО и остается неизменным на протяжение всего случая КАС. </w:t>
      </w:r>
    </w:p>
    <w:p w14:paraId="1FB50AD2" w14:textId="77777777" w:rsidR="003D03A5" w:rsidRPr="003D03A5" w:rsidRDefault="003D03A5" w:rsidP="003D03A5">
      <w:pPr>
        <w:pStyle w:val="phlistitemized2"/>
        <w:ind w:left="851"/>
        <w:rPr>
          <w:i/>
        </w:rPr>
      </w:pPr>
      <w:r w:rsidRPr="003D03A5">
        <w:rPr>
          <w:i/>
        </w:rPr>
        <w:t xml:space="preserve">Правила взаимодействия с данным сервисом представлены в разделе </w:t>
      </w:r>
      <w:r w:rsidRPr="003D03A5">
        <w:rPr>
          <w:i/>
        </w:rPr>
        <w:fldChar w:fldCharType="begin"/>
      </w:r>
      <w:r w:rsidRPr="003D03A5">
        <w:rPr>
          <w:i/>
        </w:rPr>
        <w:instrText xml:space="preserve"> REF _Ref81405562 \n \h  \* MERGEFORMAT </w:instrText>
      </w:r>
      <w:r w:rsidRPr="003D03A5">
        <w:rPr>
          <w:i/>
        </w:rPr>
      </w:r>
      <w:r w:rsidRPr="003D03A5">
        <w:rPr>
          <w:i/>
        </w:rPr>
        <w:fldChar w:fldCharType="separate"/>
      </w:r>
      <w:r w:rsidRPr="003D03A5">
        <w:rPr>
          <w:i/>
        </w:rPr>
        <w:t>5.3</w:t>
      </w:r>
      <w:r w:rsidRPr="003D03A5">
        <w:rPr>
          <w:i/>
        </w:rPr>
        <w:fldChar w:fldCharType="end"/>
      </w:r>
      <w:r w:rsidRPr="003D03A5">
        <w:rPr>
          <w:i/>
        </w:rPr>
        <w:t>.</w:t>
      </w:r>
    </w:p>
    <w:p w14:paraId="0A585865" w14:textId="77777777" w:rsidR="008426C1" w:rsidRDefault="008426C1" w:rsidP="001840AF">
      <w:pPr>
        <w:pStyle w:val="phnormal"/>
      </w:pPr>
    </w:p>
    <w:p w14:paraId="7CB58024" w14:textId="65FD84DC" w:rsidR="001840AF" w:rsidRPr="00FB319B" w:rsidRDefault="001840AF" w:rsidP="001840AF">
      <w:pPr>
        <w:pStyle w:val="phnormal"/>
      </w:pPr>
      <w:bookmarkStart w:id="76" w:name="_Ref81758058"/>
      <w:r w:rsidRPr="00D54D8F">
        <w:t xml:space="preserve">Таблица 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 w:rsidR="003614F0">
        <w:rPr>
          <w:noProof/>
        </w:rPr>
        <w:t>16</w:t>
      </w:r>
      <w:r w:rsidRPr="00D54D8F">
        <w:fldChar w:fldCharType="end"/>
      </w:r>
      <w:bookmarkEnd w:id="76"/>
      <w:r w:rsidRPr="00D54D8F">
        <w:t xml:space="preserve"> – </w:t>
      </w:r>
      <w:r>
        <w:t>Описание условий передачи СЭМД</w:t>
      </w:r>
      <w:r w:rsidRPr="00BB54A2">
        <w:t xml:space="preserve"> </w:t>
      </w:r>
      <w:r>
        <w:t>в случае триггерной точки «</w:t>
      </w:r>
      <w:r w:rsidR="00BC036E" w:rsidRPr="00BC036E">
        <w:t>Выявление случая кри</w:t>
      </w:r>
      <w:r w:rsidR="00BC036E">
        <w:t>тического акушерского состояния</w:t>
      </w:r>
      <w:r>
        <w:t xml:space="preserve">» </w:t>
      </w:r>
      <w:r w:rsidRPr="00BB54A2">
        <w:t>и ключевые указания по</w:t>
      </w:r>
      <w:r w:rsidR="00A70E91">
        <w:t xml:space="preserve"> </w:t>
      </w:r>
      <w:r w:rsidRPr="00BB54A2">
        <w:t>формированию</w:t>
      </w:r>
      <w:r w:rsidR="00A70E91">
        <w:t xml:space="preserve"> СЭМД</w:t>
      </w:r>
    </w:p>
    <w:tbl>
      <w:tblPr>
        <w:tblStyle w:val="afff7"/>
        <w:tblW w:w="0" w:type="auto"/>
        <w:jc w:val="center"/>
        <w:tblLook w:val="04A0" w:firstRow="1" w:lastRow="0" w:firstColumn="1" w:lastColumn="0" w:noHBand="0" w:noVBand="1"/>
      </w:tblPr>
      <w:tblGrid>
        <w:gridCol w:w="1328"/>
        <w:gridCol w:w="3137"/>
        <w:gridCol w:w="5733"/>
      </w:tblGrid>
      <w:tr w:rsidR="001840AF" w:rsidRPr="00B962ED" w14:paraId="47164787" w14:textId="77777777" w:rsidTr="00185CA4">
        <w:trPr>
          <w:tblHeader/>
          <w:jc w:val="center"/>
        </w:trPr>
        <w:tc>
          <w:tcPr>
            <w:tcW w:w="1555" w:type="dxa"/>
            <w:vAlign w:val="center"/>
          </w:tcPr>
          <w:p w14:paraId="5A01D073" w14:textId="77777777" w:rsidR="001840AF" w:rsidRPr="00B962ED" w:rsidRDefault="001840AF" w:rsidP="00185CA4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B962ED">
              <w:rPr>
                <w:rFonts w:ascii="Arial" w:hAnsi="Arial"/>
                <w:b/>
                <w:sz w:val="20"/>
                <w:lang w:eastAsia="ru-RU"/>
              </w:rPr>
              <w:t>№ условия передачи СЭМД</w:t>
            </w:r>
          </w:p>
        </w:tc>
        <w:tc>
          <w:tcPr>
            <w:tcW w:w="4394" w:type="dxa"/>
            <w:vAlign w:val="center"/>
          </w:tcPr>
          <w:p w14:paraId="12A6B0DC" w14:textId="77777777" w:rsidR="001840AF" w:rsidRPr="00B962ED" w:rsidRDefault="001840AF" w:rsidP="00185CA4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B962ED">
              <w:rPr>
                <w:rFonts w:ascii="Arial" w:hAnsi="Arial"/>
                <w:b/>
                <w:sz w:val="20"/>
                <w:lang w:eastAsia="ru-RU"/>
              </w:rPr>
              <w:t>Описание условий передачи СЭМД</w:t>
            </w:r>
          </w:p>
        </w:tc>
        <w:tc>
          <w:tcPr>
            <w:tcW w:w="8607" w:type="dxa"/>
            <w:vAlign w:val="center"/>
          </w:tcPr>
          <w:p w14:paraId="1FDB9CAC" w14:textId="77777777" w:rsidR="001840AF" w:rsidRPr="00B962ED" w:rsidRDefault="001840AF" w:rsidP="00185CA4">
            <w:pPr>
              <w:pStyle w:val="phlistitemized1"/>
              <w:jc w:val="center"/>
              <w:rPr>
                <w:rFonts w:ascii="Arial" w:hAnsi="Arial"/>
                <w:b/>
                <w:sz w:val="20"/>
                <w:lang w:eastAsia="ru-RU"/>
              </w:rPr>
            </w:pPr>
            <w:r w:rsidRPr="00B962ED">
              <w:rPr>
                <w:rFonts w:ascii="Arial" w:hAnsi="Arial"/>
                <w:b/>
                <w:sz w:val="20"/>
                <w:lang w:eastAsia="ru-RU"/>
              </w:rPr>
              <w:t>Перечень передаваемых СЭМД и ключевые указания по их формированию</w:t>
            </w:r>
          </w:p>
        </w:tc>
      </w:tr>
      <w:tr w:rsidR="001840AF" w:rsidRPr="00B962ED" w14:paraId="75E82BD7" w14:textId="77777777" w:rsidTr="00185CA4">
        <w:trPr>
          <w:jc w:val="center"/>
        </w:trPr>
        <w:tc>
          <w:tcPr>
            <w:tcW w:w="1555" w:type="dxa"/>
          </w:tcPr>
          <w:p w14:paraId="3CC2E61A" w14:textId="77777777" w:rsidR="001840AF" w:rsidRPr="00B962ED" w:rsidRDefault="001840AF" w:rsidP="00185CA4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Условие 1</w:t>
            </w:r>
          </w:p>
        </w:tc>
        <w:tc>
          <w:tcPr>
            <w:tcW w:w="4394" w:type="dxa"/>
          </w:tcPr>
          <w:p w14:paraId="1C02480B" w14:textId="21F6EF9E" w:rsidR="001840AF" w:rsidRPr="00B962ED" w:rsidRDefault="003614F0" w:rsidP="00185CA4">
            <w:pPr>
              <w:pStyle w:val="phlistitemized1"/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</w:rPr>
              <w:t>Сформировано первичное извещение о КАС (регистрация нового случая КАС/материнской смерти), беременность пациентки не завершена, либо с момента завершения беременности прошло не более 42 суток, состояние пациентки соответствует хотя бы одному из критериев КАС</w:t>
            </w:r>
            <w:bookmarkStart w:id="77" w:name="_Ref81397084"/>
            <w:r w:rsidRPr="00B962ED">
              <w:rPr>
                <w:rStyle w:val="affff"/>
                <w:rFonts w:ascii="Arial" w:hAnsi="Arial"/>
                <w:sz w:val="20"/>
              </w:rPr>
              <w:footnoteReference w:id="13"/>
            </w:r>
            <w:bookmarkEnd w:id="77"/>
          </w:p>
        </w:tc>
        <w:tc>
          <w:tcPr>
            <w:tcW w:w="8607" w:type="dxa"/>
          </w:tcPr>
          <w:p w14:paraId="233F33B6" w14:textId="77777777" w:rsidR="003D03A5" w:rsidRPr="00B962ED" w:rsidRDefault="003D03A5" w:rsidP="00D25855">
            <w:pPr>
              <w:pStyle w:val="phlistitemized1"/>
              <w:numPr>
                <w:ilvl w:val="0"/>
                <w:numId w:val="34"/>
              </w:numPr>
              <w:rPr>
                <w:rFonts w:ascii="Arial" w:hAnsi="Arial"/>
                <w:sz w:val="20"/>
              </w:rPr>
            </w:pPr>
            <w:r w:rsidRPr="00B962ED">
              <w:rPr>
                <w:rFonts w:ascii="Arial" w:hAnsi="Arial"/>
                <w:sz w:val="20"/>
              </w:rPr>
              <w:t>СЭМД бета-версии «Извещение о критическом акушерском состоянии» формируется с обязательным соблюдением следующих требований:</w:t>
            </w:r>
          </w:p>
          <w:p w14:paraId="4AAF87C9" w14:textId="77777777" w:rsidR="003D03A5" w:rsidRPr="00B962ED" w:rsidRDefault="003D03A5" w:rsidP="00D25855">
            <w:pPr>
              <w:pStyle w:val="phlistitemized1"/>
              <w:numPr>
                <w:ilvl w:val="0"/>
                <w:numId w:val="35"/>
              </w:numPr>
              <w:rPr>
                <w:rFonts w:ascii="Arial" w:hAnsi="Arial"/>
                <w:sz w:val="20"/>
              </w:rPr>
            </w:pPr>
            <w:r w:rsidRPr="00B962ED">
              <w:rPr>
                <w:rFonts w:ascii="Arial" w:hAnsi="Arial"/>
                <w:sz w:val="20"/>
              </w:rPr>
              <w:t>осуществлен запрос сервиса генерации уникального идентификатора случая КАС ВИМИС «АКиНЕО» с целью получения значения для внесения в поле «Уникальный идентификатор случая КАС в ВИМИС»</w:t>
            </w:r>
          </w:p>
          <w:p w14:paraId="4AF90C7A" w14:textId="77777777" w:rsidR="003D03A5" w:rsidRPr="00B962ED" w:rsidRDefault="003D03A5" w:rsidP="00D25855">
            <w:pPr>
              <w:pStyle w:val="phlistitemized1"/>
              <w:numPr>
                <w:ilvl w:val="0"/>
                <w:numId w:val="35"/>
              </w:numPr>
              <w:rPr>
                <w:rFonts w:ascii="Arial" w:hAnsi="Arial"/>
                <w:sz w:val="20"/>
              </w:rPr>
            </w:pPr>
            <w:r w:rsidRPr="00B962ED">
              <w:rPr>
                <w:rFonts w:ascii="Arial" w:hAnsi="Arial"/>
                <w:sz w:val="20"/>
              </w:rPr>
              <w:t xml:space="preserve">в поле «Уникальный идентификатор случая КАС в ВИМИС» внесено значения, полученное от сервиса </w:t>
            </w:r>
            <w:r w:rsidRPr="00B962ED">
              <w:rPr>
                <w:rFonts w:ascii="Arial" w:hAnsi="Arial"/>
                <w:sz w:val="20"/>
              </w:rPr>
              <w:lastRenderedPageBreak/>
              <w:t>генерации уникального идентификатора случая КАС ВИМИС «АКиНЕО»</w:t>
            </w:r>
          </w:p>
          <w:p w14:paraId="1E92843F" w14:textId="4F6071B8" w:rsidR="001840AF" w:rsidRPr="00B962ED" w:rsidRDefault="003D03A5" w:rsidP="00D25855">
            <w:pPr>
              <w:pStyle w:val="affff0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 w:rsidRPr="00B962ED">
              <w:rPr>
                <w:rFonts w:ascii="Arial" w:hAnsi="Arial" w:cs="Arial"/>
                <w:sz w:val="20"/>
              </w:rPr>
              <w:t>поле «Ведущий критерии КАС» содержит одно из значений справочника НСИ «Критерии КАС», OID 1.2.643.5.1.13.13.99.2.774</w:t>
            </w:r>
          </w:p>
        </w:tc>
      </w:tr>
      <w:tr w:rsidR="001840AF" w:rsidRPr="00B962ED" w14:paraId="4EA52D58" w14:textId="77777777" w:rsidTr="00185CA4">
        <w:trPr>
          <w:jc w:val="center"/>
        </w:trPr>
        <w:tc>
          <w:tcPr>
            <w:tcW w:w="1555" w:type="dxa"/>
          </w:tcPr>
          <w:p w14:paraId="66E6D7D5" w14:textId="77777777" w:rsidR="001840AF" w:rsidRPr="00B962ED" w:rsidRDefault="001840AF" w:rsidP="00185CA4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lastRenderedPageBreak/>
              <w:t>Условие 2</w:t>
            </w:r>
          </w:p>
        </w:tc>
        <w:tc>
          <w:tcPr>
            <w:tcW w:w="4394" w:type="dxa"/>
          </w:tcPr>
          <w:p w14:paraId="40F2E29E" w14:textId="71C06F33" w:rsidR="001840AF" w:rsidRPr="00B962ED" w:rsidRDefault="003614F0" w:rsidP="00185CA4">
            <w:pPr>
              <w:pStyle w:val="phlistitemized1"/>
              <w:rPr>
                <w:rFonts w:ascii="Arial" w:hAnsi="Arial"/>
                <w:sz w:val="20"/>
              </w:rPr>
            </w:pPr>
            <w:r w:rsidRPr="00B962ED">
              <w:rPr>
                <w:rFonts w:ascii="Arial" w:hAnsi="Arial"/>
                <w:sz w:val="20"/>
              </w:rPr>
              <w:t>Сформировано повторное извещение о КАС (обновление (дополнение, актуализация) информации о ранее зарегистрированном случае КАС), состояние пациентки соответствует хотя бы одному из критериев КАС</w:t>
            </w:r>
          </w:p>
        </w:tc>
        <w:tc>
          <w:tcPr>
            <w:tcW w:w="8607" w:type="dxa"/>
          </w:tcPr>
          <w:p w14:paraId="7B691B16" w14:textId="77777777" w:rsidR="006D6B40" w:rsidRPr="00B962ED" w:rsidRDefault="006D6B40" w:rsidP="00D25855">
            <w:pPr>
              <w:pStyle w:val="phlistitemized1"/>
              <w:numPr>
                <w:ilvl w:val="0"/>
                <w:numId w:val="36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СЭМД бета-версии «Извещение о критическом акушерском состоянии» формируется с обязательным соблюдением следующих требований:</w:t>
            </w:r>
          </w:p>
          <w:p w14:paraId="0A411C66" w14:textId="4BF340DC" w:rsidR="006D6B40" w:rsidRPr="00B962ED" w:rsidRDefault="006D6B40" w:rsidP="00D25855">
            <w:pPr>
              <w:pStyle w:val="phlistitemized1"/>
              <w:numPr>
                <w:ilvl w:val="0"/>
                <w:numId w:val="37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поле «Уникальный идентификатор случая КАС в ВИМИС» содержит значение, ранее полученное от сервиса генерации уникального идентификатора случая КАС ВИМИС «АКиНЕО» и указанное в предыдущих СЭМД, отправленных по данному случаю КАС.</w:t>
            </w:r>
          </w:p>
          <w:p w14:paraId="40EC91E1" w14:textId="4328B3F2" w:rsidR="001840AF" w:rsidRPr="00B962ED" w:rsidRDefault="006D6B40" w:rsidP="00D25855">
            <w:pPr>
              <w:pStyle w:val="phlistitemized1"/>
              <w:numPr>
                <w:ilvl w:val="0"/>
                <w:numId w:val="37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поле «Ведущий критерии КАС» содержит одно из значений справочника НСИ «Критерии КАС», OID 1.2.643.5.1.13.13.99.2.774</w:t>
            </w:r>
          </w:p>
        </w:tc>
      </w:tr>
      <w:tr w:rsidR="001840AF" w:rsidRPr="00B962ED" w14:paraId="596872A8" w14:textId="77777777" w:rsidTr="00185CA4">
        <w:trPr>
          <w:jc w:val="center"/>
        </w:trPr>
        <w:tc>
          <w:tcPr>
            <w:tcW w:w="1555" w:type="dxa"/>
          </w:tcPr>
          <w:p w14:paraId="31C9632F" w14:textId="77777777" w:rsidR="001840AF" w:rsidRPr="00B962ED" w:rsidRDefault="001840AF" w:rsidP="00185CA4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Условие 3</w:t>
            </w:r>
          </w:p>
        </w:tc>
        <w:tc>
          <w:tcPr>
            <w:tcW w:w="4394" w:type="dxa"/>
          </w:tcPr>
          <w:p w14:paraId="15EED03A" w14:textId="53C5D95F" w:rsidR="001840AF" w:rsidRPr="00B962ED" w:rsidRDefault="003614F0" w:rsidP="00185CA4">
            <w:pPr>
              <w:pStyle w:val="phlistitemized1"/>
              <w:rPr>
                <w:rFonts w:ascii="Arial" w:hAnsi="Arial"/>
                <w:sz w:val="20"/>
              </w:rPr>
            </w:pPr>
            <w:r w:rsidRPr="00B962ED">
              <w:rPr>
                <w:rFonts w:ascii="Arial" w:hAnsi="Arial"/>
                <w:sz w:val="20"/>
              </w:rPr>
              <w:t xml:space="preserve">Сформировано финальное извещение о КАС (закрытие ранее зарегистрированного случая КАС), состояние пациентки в предыдущем извещении соответствовало хотя бы одному из критериев КАС, результат оказания медицинской помощи оценивается как «Улучшение» либо «Выздоровление», характер отделения/койки МО, в котором пребывает пациентка соответствует  одному из значений «Койка для беременных и рожениц», «Койка для патологии беременности», </w:t>
            </w:r>
            <w:r w:rsidRPr="00B962ED">
              <w:rPr>
                <w:rFonts w:ascii="Arial" w:hAnsi="Arial"/>
                <w:sz w:val="20"/>
              </w:rPr>
              <w:lastRenderedPageBreak/>
              <w:t>«Гинекологическая койка», «Койка иного профиля»</w:t>
            </w:r>
          </w:p>
        </w:tc>
        <w:tc>
          <w:tcPr>
            <w:tcW w:w="8607" w:type="dxa"/>
          </w:tcPr>
          <w:p w14:paraId="3C7F4BBE" w14:textId="77777777" w:rsidR="00E12E3F" w:rsidRPr="00B962ED" w:rsidRDefault="00E12E3F" w:rsidP="00D25855">
            <w:pPr>
              <w:pStyle w:val="phlistitemized1"/>
              <w:numPr>
                <w:ilvl w:val="0"/>
                <w:numId w:val="38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lastRenderedPageBreak/>
              <w:t>СЭМД бета-версии «Извещение о критическом акушерском состоянии» формируется с обязательным соблюдением следующих требований:</w:t>
            </w:r>
          </w:p>
          <w:p w14:paraId="7A897E61" w14:textId="71E3A73B" w:rsidR="00E12E3F" w:rsidRPr="00B962ED" w:rsidRDefault="00E12E3F" w:rsidP="00D25855">
            <w:pPr>
              <w:pStyle w:val="phlistitemized1"/>
              <w:numPr>
                <w:ilvl w:val="0"/>
                <w:numId w:val="39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поле «Уникальный идентификатор случая КАС в ВИМИС» содержит значение, ранее полученное от сервиса генерации уникального идентификатора случая КАС ВИМИС «АКиНЕО» и указанное в предыдущих СЭМД, отправленных по данному случаю КАС.</w:t>
            </w:r>
          </w:p>
          <w:p w14:paraId="07C23E96" w14:textId="42A94B58" w:rsidR="00E12E3F" w:rsidRPr="00B962ED" w:rsidRDefault="00E12E3F" w:rsidP="00D25855">
            <w:pPr>
              <w:pStyle w:val="phlistitemized1"/>
              <w:numPr>
                <w:ilvl w:val="0"/>
                <w:numId w:val="39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поле «Ведущий критерии КАС» содержит одно из значений справочника НСИ «Критерии КАС», OID 1.2.643.5.1.13.13.99.2.774.</w:t>
            </w:r>
          </w:p>
          <w:p w14:paraId="41E7B0F9" w14:textId="1A0E15B1" w:rsidR="00E12E3F" w:rsidRPr="00B962ED" w:rsidRDefault="00E12E3F" w:rsidP="00D25855">
            <w:pPr>
              <w:pStyle w:val="phlistitemized1"/>
              <w:numPr>
                <w:ilvl w:val="0"/>
                <w:numId w:val="39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поле «Результат ОМП (промежуточный/итоговый)» содержит значение «Улучшение» либо «Выздоровление» согласно справочнику НСИ OID 1.2.643.5.1.13.13.11.1046</w:t>
            </w:r>
          </w:p>
          <w:p w14:paraId="707D07F0" w14:textId="0C992DC9" w:rsidR="00E12E3F" w:rsidRPr="00B962ED" w:rsidRDefault="00E12E3F" w:rsidP="00D25855">
            <w:pPr>
              <w:pStyle w:val="phlistitemized1"/>
              <w:numPr>
                <w:ilvl w:val="0"/>
                <w:numId w:val="39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lastRenderedPageBreak/>
              <w:t>поле «Тяжесть состояния пациента» содержит значение «Удовлетворительное» либо «Средней тяжести» согласно справочнику НСИ OID 1.2.643.5.1.13.13.11.1006</w:t>
            </w:r>
          </w:p>
          <w:p w14:paraId="07A666F8" w14:textId="654B76CB" w:rsidR="00E12E3F" w:rsidRPr="00B962ED" w:rsidRDefault="00E12E3F" w:rsidP="00D25855">
            <w:pPr>
              <w:pStyle w:val="phlistitemized1"/>
              <w:numPr>
                <w:ilvl w:val="0"/>
                <w:numId w:val="39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Поле "Характер отделения/койки МО" в секции "Текущее место нахождения пациента" содержит одно из следующих значений справочника НСИ OID 1.2.643.5.1.13.13.99.2.776: «Койка для беременных и рожениц», «Койка для патологии беременности», «Гинекологическая койка», «Койка иного профиля»</w:t>
            </w:r>
          </w:p>
          <w:p w14:paraId="05B705DC" w14:textId="15C8F769" w:rsidR="001840AF" w:rsidRPr="00B962ED" w:rsidRDefault="00E12E3F" w:rsidP="00D25855">
            <w:pPr>
              <w:pStyle w:val="phlistitemized1"/>
              <w:numPr>
                <w:ilvl w:val="0"/>
                <w:numId w:val="39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заполнены сведения в секции «Итог КАС»</w:t>
            </w:r>
          </w:p>
        </w:tc>
      </w:tr>
      <w:tr w:rsidR="001840AF" w:rsidRPr="00B962ED" w14:paraId="1AC18A27" w14:textId="77777777" w:rsidTr="00185CA4">
        <w:trPr>
          <w:jc w:val="center"/>
        </w:trPr>
        <w:tc>
          <w:tcPr>
            <w:tcW w:w="1555" w:type="dxa"/>
          </w:tcPr>
          <w:p w14:paraId="1703778B" w14:textId="77777777" w:rsidR="001840AF" w:rsidRPr="00B962ED" w:rsidRDefault="001840AF" w:rsidP="00185CA4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lastRenderedPageBreak/>
              <w:t>Условие 4</w:t>
            </w:r>
          </w:p>
        </w:tc>
        <w:tc>
          <w:tcPr>
            <w:tcW w:w="4394" w:type="dxa"/>
          </w:tcPr>
          <w:p w14:paraId="7B0DC12C" w14:textId="316A3D7E" w:rsidR="001840AF" w:rsidRPr="00B962ED" w:rsidRDefault="005D6929" w:rsidP="00185CA4">
            <w:pPr>
              <w:pStyle w:val="phlistitemized1"/>
              <w:rPr>
                <w:rFonts w:ascii="Arial" w:hAnsi="Arial"/>
                <w:sz w:val="20"/>
              </w:rPr>
            </w:pPr>
            <w:r w:rsidRPr="00B962ED">
              <w:rPr>
                <w:rFonts w:ascii="Arial" w:hAnsi="Arial"/>
                <w:sz w:val="20"/>
              </w:rPr>
              <w:t>Сформировано финальное извещение о КАС (закрытие ранее зарегистрированного случая КАС), состояние пациентки в предыдущем извещении соответствовало хотя бы одному из критериев КАС, результат оказания медицинской помощи оценивается как «Летальный исход», извещение содержит краткие сведения о смерти пациентки с КАС</w:t>
            </w:r>
          </w:p>
        </w:tc>
        <w:tc>
          <w:tcPr>
            <w:tcW w:w="8607" w:type="dxa"/>
          </w:tcPr>
          <w:p w14:paraId="4ABE4FCB" w14:textId="77777777" w:rsidR="00817259" w:rsidRPr="00B962ED" w:rsidRDefault="00817259" w:rsidP="00D25855">
            <w:pPr>
              <w:pStyle w:val="phlistitemized1"/>
              <w:numPr>
                <w:ilvl w:val="0"/>
                <w:numId w:val="40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СЭМД бета-версии «Извещение о критическом акушерском состоянии» формируется с обязательным соблюдением следующих требований:</w:t>
            </w:r>
          </w:p>
          <w:p w14:paraId="0207F6A4" w14:textId="7B84A382" w:rsidR="00817259" w:rsidRPr="00B962ED" w:rsidRDefault="00817259" w:rsidP="00D25855">
            <w:pPr>
              <w:pStyle w:val="phlistitemized1"/>
              <w:numPr>
                <w:ilvl w:val="0"/>
                <w:numId w:val="41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поле «Уникальный идентификатор случая КАС в ВИМИС» содержит значение, ранее полученное от сервиса генерации уникального идентификатора случая КАС ВИМИС «АКиНЕО» и указанное в предыдущих СЭМД, отправленных по данному случаю КАС.</w:t>
            </w:r>
          </w:p>
          <w:p w14:paraId="068DA788" w14:textId="4B8D4462" w:rsidR="00817259" w:rsidRPr="00B962ED" w:rsidRDefault="00817259" w:rsidP="00D25855">
            <w:pPr>
              <w:pStyle w:val="phlistitemized1"/>
              <w:numPr>
                <w:ilvl w:val="0"/>
                <w:numId w:val="41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поле «Ведущий критерии КАС» содержит одно из значений справочника НСИ «Критерии КАС», OID 1.2.643.5.1.13.13.99.2.774.</w:t>
            </w:r>
          </w:p>
          <w:p w14:paraId="0360B77F" w14:textId="61D55DC4" w:rsidR="00817259" w:rsidRPr="00B962ED" w:rsidRDefault="00817259" w:rsidP="00D25855">
            <w:pPr>
              <w:pStyle w:val="phlistitemized1"/>
              <w:numPr>
                <w:ilvl w:val="0"/>
                <w:numId w:val="41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поле «Результат ОМП (промежуточный/итоговый)» содержит значение «Летальный исход» согласно справочнику НСИ OID 1.2.643.5.1.13.13.11.1046</w:t>
            </w:r>
          </w:p>
          <w:p w14:paraId="59B89F3B" w14:textId="306C3841" w:rsidR="001840AF" w:rsidRPr="00B962ED" w:rsidRDefault="00817259" w:rsidP="00D25855">
            <w:pPr>
              <w:pStyle w:val="phlistitemized1"/>
              <w:numPr>
                <w:ilvl w:val="0"/>
                <w:numId w:val="41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заполнены сведения в секции «Краткие данные о смерти пациента»</w:t>
            </w:r>
          </w:p>
        </w:tc>
      </w:tr>
      <w:tr w:rsidR="00185CA4" w:rsidRPr="00B962ED" w14:paraId="1D004325" w14:textId="77777777" w:rsidTr="00185CA4">
        <w:trPr>
          <w:jc w:val="center"/>
        </w:trPr>
        <w:tc>
          <w:tcPr>
            <w:tcW w:w="1555" w:type="dxa"/>
          </w:tcPr>
          <w:p w14:paraId="762E5CA8" w14:textId="1BB0A8D4" w:rsidR="00185CA4" w:rsidRPr="00B962ED" w:rsidRDefault="00185CA4" w:rsidP="00185CA4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Условие 5</w:t>
            </w:r>
          </w:p>
        </w:tc>
        <w:tc>
          <w:tcPr>
            <w:tcW w:w="4394" w:type="dxa"/>
          </w:tcPr>
          <w:p w14:paraId="6BA58F7E" w14:textId="07658A0A" w:rsidR="00185CA4" w:rsidRPr="00B962ED" w:rsidRDefault="003D03A5" w:rsidP="00185CA4">
            <w:pPr>
              <w:pStyle w:val="phlistitemized1"/>
              <w:rPr>
                <w:rFonts w:ascii="Arial" w:hAnsi="Arial"/>
                <w:sz w:val="20"/>
              </w:rPr>
            </w:pPr>
            <w:r w:rsidRPr="00B962ED">
              <w:rPr>
                <w:rFonts w:ascii="Arial" w:hAnsi="Arial"/>
                <w:sz w:val="20"/>
              </w:rPr>
              <w:t xml:space="preserve">Сформировано первичное извещение о случае материнской смерти (регистрация нового случая КАС/материнской смерти), ранее не формировались и извещения о данном случае, </w:t>
            </w:r>
            <w:r w:rsidRPr="00B962ED">
              <w:rPr>
                <w:rFonts w:ascii="Arial" w:hAnsi="Arial"/>
                <w:sz w:val="20"/>
              </w:rPr>
              <w:lastRenderedPageBreak/>
              <w:t>на момент наступления материнской смерти, беременность пациентки не была завершена, либо с момента завершения беременности прошло не более 42 суток, результат оказания медицинской помощи оценивается как «Летальный исход», извещение содержит краткие сведения о смерти пациентки с КАС</w:t>
            </w:r>
          </w:p>
        </w:tc>
        <w:tc>
          <w:tcPr>
            <w:tcW w:w="8607" w:type="dxa"/>
          </w:tcPr>
          <w:p w14:paraId="48312504" w14:textId="77777777" w:rsidR="00802A80" w:rsidRPr="00B962ED" w:rsidRDefault="00802A80" w:rsidP="00D25855">
            <w:pPr>
              <w:pStyle w:val="phlistitemized1"/>
              <w:numPr>
                <w:ilvl w:val="0"/>
                <w:numId w:val="42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lastRenderedPageBreak/>
              <w:t>СЭМД бета-версии «Извещение о критическом акушерском состоянии» формируется с обязательным соблюдением следующих требований:</w:t>
            </w:r>
          </w:p>
          <w:p w14:paraId="2065E20C" w14:textId="15180F25" w:rsidR="00802A80" w:rsidRPr="00B962ED" w:rsidRDefault="00802A80" w:rsidP="00D25855">
            <w:pPr>
              <w:pStyle w:val="phlistitemized1"/>
              <w:numPr>
                <w:ilvl w:val="0"/>
                <w:numId w:val="43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 xml:space="preserve">осуществлен запрос сервиса генерации уникального идентификатора случая КАС ВИМИС «АКиНЕО» с целью получения значения для </w:t>
            </w:r>
            <w:r w:rsidRPr="00B962ED">
              <w:rPr>
                <w:rFonts w:ascii="Arial" w:hAnsi="Arial"/>
                <w:sz w:val="20"/>
                <w:lang w:eastAsia="ru-RU"/>
              </w:rPr>
              <w:lastRenderedPageBreak/>
              <w:t>внесения в поле «Уникальный идентификатор случая КАС в ВИМИС»</w:t>
            </w:r>
          </w:p>
          <w:p w14:paraId="7F9DA6CB" w14:textId="2AC76CDD" w:rsidR="00802A80" w:rsidRPr="00B962ED" w:rsidRDefault="00802A80" w:rsidP="00D25855">
            <w:pPr>
              <w:pStyle w:val="phlistitemized1"/>
              <w:numPr>
                <w:ilvl w:val="0"/>
                <w:numId w:val="43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в поле «Уникальный идентификатор случая КАС в ВИМИС» внесено значения, полученное от сервиса генерации уникального идентификатора случая КАС ВИМИС «АКиНЕО»</w:t>
            </w:r>
          </w:p>
          <w:p w14:paraId="5E14C20A" w14:textId="2F388B96" w:rsidR="00802A80" w:rsidRPr="00B962ED" w:rsidRDefault="00802A80" w:rsidP="00D25855">
            <w:pPr>
              <w:pStyle w:val="phlistitemized1"/>
              <w:numPr>
                <w:ilvl w:val="0"/>
                <w:numId w:val="43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поле «Ведущий критерии КАС» содержит одно из значений справочника НСИ «Критерии КАС», OID 1.2.643.5.1.13.13.99.2.774</w:t>
            </w:r>
          </w:p>
          <w:p w14:paraId="5D64E30E" w14:textId="3D14CDEC" w:rsidR="00802A80" w:rsidRPr="00B962ED" w:rsidRDefault="00802A80" w:rsidP="00D25855">
            <w:pPr>
              <w:pStyle w:val="phlistitemized1"/>
              <w:numPr>
                <w:ilvl w:val="0"/>
                <w:numId w:val="43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поле «Результат ОМП (промежуточный/итоговый)» содержит значение «Летальный исход» согласно справочнику НСИ OID 1.2.643.5.1.13.13.11.1046</w:t>
            </w:r>
          </w:p>
          <w:p w14:paraId="497EB55B" w14:textId="02677FBC" w:rsidR="00185CA4" w:rsidRPr="00B962ED" w:rsidRDefault="00802A80" w:rsidP="00D25855">
            <w:pPr>
              <w:pStyle w:val="phlistitemized1"/>
              <w:numPr>
                <w:ilvl w:val="0"/>
                <w:numId w:val="43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заполнены сведения в секции «Краткие данные о смерти пациента»</w:t>
            </w:r>
          </w:p>
        </w:tc>
      </w:tr>
      <w:tr w:rsidR="00185CA4" w:rsidRPr="00B962ED" w14:paraId="66AEA438" w14:textId="77777777" w:rsidTr="00185CA4">
        <w:trPr>
          <w:jc w:val="center"/>
        </w:trPr>
        <w:tc>
          <w:tcPr>
            <w:tcW w:w="1555" w:type="dxa"/>
          </w:tcPr>
          <w:p w14:paraId="43BF33CD" w14:textId="1814F974" w:rsidR="00185CA4" w:rsidRPr="00B962ED" w:rsidRDefault="00185CA4" w:rsidP="00185CA4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lastRenderedPageBreak/>
              <w:t>Условие 6</w:t>
            </w:r>
          </w:p>
        </w:tc>
        <w:tc>
          <w:tcPr>
            <w:tcW w:w="4394" w:type="dxa"/>
          </w:tcPr>
          <w:p w14:paraId="193321DB" w14:textId="08011D6D" w:rsidR="00185CA4" w:rsidRPr="00B962ED" w:rsidRDefault="003D03A5" w:rsidP="00185CA4">
            <w:pPr>
              <w:pStyle w:val="phlistitemized1"/>
              <w:rPr>
                <w:rFonts w:ascii="Arial" w:hAnsi="Arial"/>
                <w:sz w:val="20"/>
              </w:rPr>
            </w:pPr>
            <w:r w:rsidRPr="00B962ED">
              <w:rPr>
                <w:rFonts w:ascii="Arial" w:hAnsi="Arial"/>
                <w:sz w:val="20"/>
              </w:rPr>
              <w:t>Извещение, сформированное при соблюдении одного из условий, перечисленных выше (Условия 1 – 5) содержит сведения о рождении ребенка (Живорождение; Мертворождение)</w:t>
            </w:r>
          </w:p>
        </w:tc>
        <w:tc>
          <w:tcPr>
            <w:tcW w:w="8607" w:type="dxa"/>
          </w:tcPr>
          <w:p w14:paraId="4680E971" w14:textId="77777777" w:rsidR="00FB6C23" w:rsidRPr="00B962ED" w:rsidRDefault="00FB6C23" w:rsidP="00D25855">
            <w:pPr>
              <w:pStyle w:val="phlistitemized1"/>
              <w:numPr>
                <w:ilvl w:val="0"/>
                <w:numId w:val="44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СЭМД бета-версии «Извещение о критическом акушерском состоянии» формируется с обязательным соблюдением требований, одного из условий, перечисленных выше (Условия 1 – 5), а также с соблюдением дополнительно требования:</w:t>
            </w:r>
          </w:p>
          <w:p w14:paraId="59A694FD" w14:textId="5A886FC3" w:rsidR="00185CA4" w:rsidRPr="00B962ED" w:rsidRDefault="00FB6C23" w:rsidP="00D25855">
            <w:pPr>
              <w:pStyle w:val="phlistitemized1"/>
              <w:numPr>
                <w:ilvl w:val="0"/>
                <w:numId w:val="45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заполнены сведения в секции «Информация о родах»</w:t>
            </w:r>
          </w:p>
        </w:tc>
      </w:tr>
      <w:tr w:rsidR="00185CA4" w:rsidRPr="00B962ED" w14:paraId="1D5883E5" w14:textId="77777777" w:rsidTr="00185CA4">
        <w:trPr>
          <w:jc w:val="center"/>
        </w:trPr>
        <w:tc>
          <w:tcPr>
            <w:tcW w:w="1555" w:type="dxa"/>
          </w:tcPr>
          <w:p w14:paraId="7629454C" w14:textId="19C426D2" w:rsidR="00185CA4" w:rsidRPr="00B962ED" w:rsidRDefault="00185CA4" w:rsidP="00185CA4">
            <w:pPr>
              <w:pStyle w:val="phlistitemized1"/>
              <w:jc w:val="center"/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Условие 7</w:t>
            </w:r>
          </w:p>
        </w:tc>
        <w:tc>
          <w:tcPr>
            <w:tcW w:w="4394" w:type="dxa"/>
          </w:tcPr>
          <w:p w14:paraId="28547663" w14:textId="7D01C4B2" w:rsidR="00185CA4" w:rsidRPr="00B962ED" w:rsidRDefault="003D03A5" w:rsidP="00185CA4">
            <w:pPr>
              <w:pStyle w:val="phlistitemized1"/>
              <w:rPr>
                <w:rFonts w:ascii="Arial" w:hAnsi="Arial"/>
                <w:sz w:val="20"/>
              </w:rPr>
            </w:pPr>
            <w:r w:rsidRPr="00B962ED">
              <w:rPr>
                <w:rFonts w:ascii="Arial" w:hAnsi="Arial"/>
                <w:sz w:val="20"/>
              </w:rPr>
              <w:t>Извещение, сформированное при соблюдении одного из условий, перечисленных выше (Условия 1 – 5) содержит сведения о прерывании беременности</w:t>
            </w:r>
          </w:p>
        </w:tc>
        <w:tc>
          <w:tcPr>
            <w:tcW w:w="8607" w:type="dxa"/>
          </w:tcPr>
          <w:p w14:paraId="25527B51" w14:textId="77777777" w:rsidR="00FB6C23" w:rsidRPr="00B962ED" w:rsidRDefault="00FB6C23" w:rsidP="00D25855">
            <w:pPr>
              <w:pStyle w:val="phlistitemized1"/>
              <w:numPr>
                <w:ilvl w:val="0"/>
                <w:numId w:val="46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СЭМД бета-версии «Извещение о критическом акушерском состоянии» формируется с обязательным соблюдением требований, одного из условий, перечисленных выше (Условия 1 – 5), а также с соблюдением дополнительно требования:</w:t>
            </w:r>
          </w:p>
          <w:p w14:paraId="4B4E7E85" w14:textId="66E5036F" w:rsidR="00185CA4" w:rsidRPr="00B962ED" w:rsidRDefault="00FB6C23" w:rsidP="00D25855">
            <w:pPr>
              <w:pStyle w:val="phlistitemized1"/>
              <w:numPr>
                <w:ilvl w:val="0"/>
                <w:numId w:val="45"/>
              </w:numPr>
              <w:rPr>
                <w:rFonts w:ascii="Arial" w:hAnsi="Arial"/>
                <w:sz w:val="20"/>
                <w:lang w:eastAsia="ru-RU"/>
              </w:rPr>
            </w:pPr>
            <w:r w:rsidRPr="00B962ED">
              <w:rPr>
                <w:rFonts w:ascii="Arial" w:hAnsi="Arial"/>
                <w:sz w:val="20"/>
                <w:lang w:eastAsia="ru-RU"/>
              </w:rPr>
              <w:t>заполнены сведения в секции «Информация о прерывании беременности»</w:t>
            </w:r>
          </w:p>
        </w:tc>
      </w:tr>
    </w:tbl>
    <w:p w14:paraId="43D69B6D" w14:textId="1C869563" w:rsidR="0019777C" w:rsidRDefault="0019777C" w:rsidP="0007017D">
      <w:bookmarkStart w:id="78" w:name="_qnakg3a65e" w:colFirst="0" w:colLast="0"/>
      <w:bookmarkEnd w:id="78"/>
    </w:p>
    <w:p w14:paraId="70D31C76" w14:textId="757C6863" w:rsidR="00F26F1F" w:rsidRPr="00D54D8F" w:rsidRDefault="00294E49" w:rsidP="00376259">
      <w:pPr>
        <w:pStyle w:val="10"/>
      </w:pPr>
      <w:bookmarkStart w:id="79" w:name="_Toc81925587"/>
      <w:r w:rsidRPr="00D54D8F">
        <w:lastRenderedPageBreak/>
        <w:t>Описание взаимодейст</w:t>
      </w:r>
      <w:r w:rsidR="00A02730" w:rsidRPr="00D54D8F">
        <w:t>вия с интеграционными сервисами</w:t>
      </w:r>
      <w:bookmarkEnd w:id="79"/>
    </w:p>
    <w:p w14:paraId="6DF7DF6A" w14:textId="77777777" w:rsidR="00F26F1F" w:rsidRPr="00D54D8F" w:rsidRDefault="00A02730" w:rsidP="00D54D8F">
      <w:pPr>
        <w:pStyle w:val="2"/>
      </w:pPr>
      <w:bookmarkStart w:id="80" w:name="_d83de062v3q0" w:colFirst="0" w:colLast="0"/>
      <w:bookmarkStart w:id="81" w:name="_Ref54199099"/>
      <w:bookmarkStart w:id="82" w:name="_Toc81925588"/>
      <w:bookmarkEnd w:id="80"/>
      <w:r w:rsidRPr="00D54D8F">
        <w:t>Взаимодействие с сервисом приема структурированных медицинских сведений</w:t>
      </w:r>
      <w:bookmarkEnd w:id="81"/>
      <w:bookmarkEnd w:id="82"/>
    </w:p>
    <w:p w14:paraId="5942CBC9" w14:textId="77777777" w:rsidR="00F26F1F" w:rsidRPr="00D54D8F" w:rsidRDefault="00A02730" w:rsidP="00D54D8F">
      <w:pPr>
        <w:pStyle w:val="phlistitemizedtitle"/>
      </w:pPr>
      <w:r w:rsidRPr="00D54D8F">
        <w:t xml:space="preserve">Адреса WSDL сервисов приема сведений </w:t>
      </w:r>
      <w:r w:rsidR="005B10F1" w:rsidRPr="00D54D8F">
        <w:t>ВИМИС «АКиНЕО»</w:t>
      </w:r>
      <w:r w:rsidRPr="00D54D8F">
        <w:t>:</w:t>
      </w:r>
    </w:p>
    <w:p w14:paraId="7290B59C" w14:textId="5FE2D99C" w:rsidR="00F26F1F" w:rsidRPr="00D54D8F" w:rsidRDefault="00A02730" w:rsidP="00D54D8F">
      <w:pPr>
        <w:pStyle w:val="phlistitemized1"/>
      </w:pPr>
      <w:r w:rsidRPr="00D54D8F">
        <w:t xml:space="preserve">тестовый контур – </w:t>
      </w:r>
      <w:hyperlink r:id="rId14" w:history="1">
        <w:r w:rsidR="00B63CD2" w:rsidRPr="006B241D">
          <w:rPr>
            <w:rStyle w:val="affe"/>
          </w:rPr>
          <w:t>https://ips-test.rosminzdrav.ru/386f2299dd31b?wsdl</w:t>
        </w:r>
      </w:hyperlink>
      <w:r w:rsidR="00D35D63" w:rsidRPr="00D54D8F">
        <w:t>;</w:t>
      </w:r>
    </w:p>
    <w:p w14:paraId="34940879" w14:textId="3D5F7F57" w:rsidR="00F26F1F" w:rsidRPr="00D54D8F" w:rsidRDefault="00D35D63" w:rsidP="00D54D8F">
      <w:pPr>
        <w:pStyle w:val="phlistitemized1"/>
      </w:pPr>
      <w:r w:rsidRPr="00D54D8F">
        <w:t xml:space="preserve">промышленный контур – </w:t>
      </w:r>
      <w:hyperlink r:id="rId15" w:history="1">
        <w:r w:rsidR="000E11B3" w:rsidRPr="006B241D">
          <w:rPr>
            <w:rStyle w:val="affe"/>
          </w:rPr>
          <w:t>https://ips.rosminzdrav.ru/ff63fe6d55e1f?wsdl</w:t>
        </w:r>
      </w:hyperlink>
      <w:r w:rsidR="00020651" w:rsidRPr="00020651">
        <w:t>.</w:t>
      </w:r>
    </w:p>
    <w:p w14:paraId="2E15EBE4" w14:textId="77777777" w:rsidR="00F26F1F" w:rsidRPr="00D54D8F" w:rsidRDefault="00A02730" w:rsidP="00D54D8F">
      <w:pPr>
        <w:pStyle w:val="phlistitemizedtitle"/>
      </w:pPr>
      <w:r w:rsidRPr="00D54D8F">
        <w:t xml:space="preserve">Взаимодействие с сервисом </w:t>
      </w:r>
      <w:r w:rsidR="005B10F1" w:rsidRPr="00D54D8F">
        <w:t>ВИМИС «АКиНЕО»</w:t>
      </w:r>
      <w:r w:rsidRPr="00D54D8F">
        <w:t xml:space="preserve"> осуществляется асинхронно:</w:t>
      </w:r>
    </w:p>
    <w:p w14:paraId="1A074CD1" w14:textId="77777777" w:rsidR="00F26F1F" w:rsidRPr="00D54D8F" w:rsidRDefault="00A02730" w:rsidP="00D54D8F">
      <w:pPr>
        <w:pStyle w:val="phlistitemized1"/>
      </w:pPr>
      <w:r w:rsidRPr="00D54D8F">
        <w:t>сервис при</w:t>
      </w:r>
      <w:r w:rsidR="00D35D63" w:rsidRPr="00D54D8F">
        <w:t>е</w:t>
      </w:r>
      <w:r w:rsidRPr="00D54D8F">
        <w:t xml:space="preserve">ма – принимает запросы и передает их в подсистему обработки </w:t>
      </w:r>
      <w:r w:rsidR="005B10F1" w:rsidRPr="00D54D8F">
        <w:t>ВИМИС «АКиНЕО»</w:t>
      </w:r>
      <w:r w:rsidRPr="00D54D8F">
        <w:t>;</w:t>
      </w:r>
    </w:p>
    <w:p w14:paraId="251AB03D" w14:textId="77777777" w:rsidR="00F26F1F" w:rsidRPr="00D54D8F" w:rsidRDefault="00A02730" w:rsidP="00D54D8F">
      <w:pPr>
        <w:pStyle w:val="phlistitemized1"/>
      </w:pPr>
      <w:r w:rsidRPr="00D54D8F">
        <w:t>клиент–сервис обратного вызова – вызывает сервис ГИС СЗ/МИС МО</w:t>
      </w:r>
      <w:r w:rsidR="00D35D63" w:rsidRPr="00D54D8F">
        <w:t>,</w:t>
      </w:r>
      <w:r w:rsidRPr="00D54D8F">
        <w:t xml:space="preserve"> опубликованный в ИПС, принимающий результат обработки медицинских документов </w:t>
      </w:r>
      <w:r w:rsidR="005B10F1" w:rsidRPr="00D54D8F">
        <w:t>ВИМИС «АКиНЕО»</w:t>
      </w:r>
      <w:r w:rsidRPr="00D54D8F">
        <w:t>.</w:t>
      </w:r>
    </w:p>
    <w:p w14:paraId="0BE7E47D" w14:textId="38E656A1" w:rsidR="00EA6821" w:rsidRDefault="00A02730" w:rsidP="00D54D8F">
      <w:pPr>
        <w:pStyle w:val="phnormal"/>
      </w:pPr>
      <w:r w:rsidRPr="00D54D8F">
        <w:t>Общая схема взаимодействия приведена на рисунке ниже (</w:t>
      </w:r>
      <w:r w:rsidR="00D35D63" w:rsidRPr="00D54D8F">
        <w:fldChar w:fldCharType="begin"/>
      </w:r>
      <w:r w:rsidR="00D35D63" w:rsidRPr="00D54D8F">
        <w:instrText xml:space="preserve"> REF _Ref54203134 \h </w:instrText>
      </w:r>
      <w:r w:rsidR="00491298" w:rsidRPr="00D54D8F">
        <w:instrText xml:space="preserve"> \* MERGEFORMAT </w:instrText>
      </w:r>
      <w:r w:rsidR="00D35D63" w:rsidRPr="00D54D8F">
        <w:fldChar w:fldCharType="separate"/>
      </w:r>
      <w:r w:rsidR="005D4FE5" w:rsidRPr="00D54D8F">
        <w:t>Рисунок </w:t>
      </w:r>
      <w:r w:rsidR="005D4FE5" w:rsidRPr="00D54D8F">
        <w:rPr>
          <w:noProof/>
        </w:rPr>
        <w:t>1</w:t>
      </w:r>
      <w:r w:rsidR="00D35D63" w:rsidRPr="00D54D8F">
        <w:fldChar w:fldCharType="end"/>
      </w:r>
      <w:r w:rsidRPr="00D54D8F">
        <w:t>).</w:t>
      </w:r>
    </w:p>
    <w:p w14:paraId="5A353818" w14:textId="1E0D06D5" w:rsidR="00D35D63" w:rsidRPr="00D54D8F" w:rsidRDefault="00503535" w:rsidP="00D54D8F">
      <w:pPr>
        <w:pStyle w:val="phfigure"/>
      </w:pPr>
      <w:r w:rsidRPr="00E924F1">
        <w:rPr>
          <w:noProof/>
          <w:shd w:val="clear" w:color="auto" w:fill="FFFF00"/>
        </w:rPr>
        <w:drawing>
          <wp:inline distT="0" distB="0" distL="0" distR="0" wp14:anchorId="74CBCE0D" wp14:editId="54195725">
            <wp:extent cx="6296025" cy="47487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_2021-05-28_16-50-5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97" cy="47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E2C2" w14:textId="77777777" w:rsidR="00F26F1F" w:rsidRPr="00D54D8F" w:rsidRDefault="00D35D63" w:rsidP="00D54D8F">
      <w:pPr>
        <w:pStyle w:val="phfiguretitle"/>
      </w:pPr>
      <w:bookmarkStart w:id="83" w:name="_Ref54203134"/>
      <w:r w:rsidRPr="00D54D8F">
        <w:t>Рисунок </w:t>
      </w:r>
      <w:r w:rsidRPr="00D54D8F">
        <w:fldChar w:fldCharType="begin"/>
      </w:r>
      <w:r w:rsidRPr="00D54D8F">
        <w:instrText xml:space="preserve"> SEQ Рисунок \* ARABIC </w:instrText>
      </w:r>
      <w:r w:rsidRPr="00D54D8F">
        <w:fldChar w:fldCharType="separate"/>
      </w:r>
      <w:r w:rsidR="005D4FE5" w:rsidRPr="00D54D8F">
        <w:rPr>
          <w:noProof/>
        </w:rPr>
        <w:t>1</w:t>
      </w:r>
      <w:r w:rsidRPr="00D54D8F">
        <w:fldChar w:fldCharType="end"/>
      </w:r>
      <w:bookmarkEnd w:id="83"/>
      <w:r w:rsidRPr="00D54D8F">
        <w:t xml:space="preserve"> – Схема взаимодействия ГИС СЗ – </w:t>
      </w:r>
      <w:r w:rsidR="005B10F1" w:rsidRPr="00D54D8F">
        <w:t>ВИМИС «АКиНЕО»</w:t>
      </w:r>
      <w:r w:rsidRPr="00D54D8F">
        <w:t xml:space="preserve"> через ИПС</w:t>
      </w:r>
    </w:p>
    <w:p w14:paraId="4AC917D9" w14:textId="77777777" w:rsidR="00F26F1F" w:rsidRPr="00D54D8F" w:rsidRDefault="00A02730" w:rsidP="00D54D8F">
      <w:pPr>
        <w:pStyle w:val="phnormal"/>
      </w:pPr>
      <w:r w:rsidRPr="00D54D8F">
        <w:lastRenderedPageBreak/>
        <w:t xml:space="preserve">Отправка документа в сервис приема медицинских документов </w:t>
      </w:r>
      <w:r w:rsidR="005B10F1" w:rsidRPr="00D54D8F">
        <w:t>ВИМИС «АКиНЕО»</w:t>
      </w:r>
      <w:r w:rsidRPr="00D54D8F">
        <w:t xml:space="preserve"> осуществляется с помощью вызова метода sendDocument.</w:t>
      </w:r>
    </w:p>
    <w:p w14:paraId="1FA4C4D6" w14:textId="569E3DCB" w:rsidR="00F26F1F" w:rsidRPr="00D54D8F" w:rsidRDefault="00A02730" w:rsidP="00D54D8F">
      <w:pPr>
        <w:pStyle w:val="phnormal"/>
      </w:pPr>
      <w:r w:rsidRPr="00D54D8F">
        <w:t>Описание параметров метода sendDocument приведено в таблице (</w:t>
      </w:r>
      <w:r w:rsidR="00DE76F5">
        <w:fldChar w:fldCharType="begin"/>
      </w:r>
      <w:r w:rsidR="00DE76F5">
        <w:instrText xml:space="preserve"> REF _Ref54203190 \h </w:instrText>
      </w:r>
      <w:r w:rsidR="00DE76F5">
        <w:fldChar w:fldCharType="separate"/>
      </w:r>
      <w:r w:rsidR="00DE76F5" w:rsidRPr="00D54D8F">
        <w:t>Таблица </w:t>
      </w:r>
      <w:r w:rsidR="00DE76F5">
        <w:rPr>
          <w:noProof/>
        </w:rPr>
        <w:t>17</w:t>
      </w:r>
      <w:r w:rsidR="00DE76F5">
        <w:fldChar w:fldCharType="end"/>
      </w:r>
      <w:r w:rsidRPr="00D54D8F">
        <w:t>).</w:t>
      </w:r>
    </w:p>
    <w:p w14:paraId="0F2019E4" w14:textId="6D1E986F" w:rsidR="00D35D63" w:rsidRPr="00D54D8F" w:rsidRDefault="00D35D63" w:rsidP="00D54D8F">
      <w:pPr>
        <w:pStyle w:val="phtabletitle"/>
      </w:pPr>
      <w:bookmarkStart w:id="84" w:name="_Ref54203190"/>
      <w:r w:rsidRPr="00D54D8F">
        <w:t>Таблица 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 w:rsidR="004A231E">
        <w:rPr>
          <w:noProof/>
        </w:rPr>
        <w:t>17</w:t>
      </w:r>
      <w:r w:rsidRPr="00D54D8F">
        <w:fldChar w:fldCharType="end"/>
      </w:r>
      <w:bookmarkEnd w:id="84"/>
      <w:r w:rsidRPr="00D54D8F">
        <w:t xml:space="preserve"> – Описание параметров метода sendDocument</w:t>
      </w:r>
    </w:p>
    <w:tbl>
      <w:tblPr>
        <w:tblStyle w:val="afe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624"/>
        <w:gridCol w:w="1203"/>
        <w:gridCol w:w="1203"/>
        <w:gridCol w:w="3394"/>
        <w:gridCol w:w="1575"/>
        <w:gridCol w:w="2199"/>
      </w:tblGrid>
      <w:tr w:rsidR="00F26F1F" w:rsidRPr="00D54D8F" w14:paraId="59DF220E" w14:textId="77777777" w:rsidTr="00D35D63">
        <w:trPr>
          <w:trHeight w:val="905"/>
          <w:tblHeader/>
        </w:trPr>
        <w:tc>
          <w:tcPr>
            <w:tcW w:w="306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D8DF2A1" w14:textId="77777777" w:rsidR="00F26F1F" w:rsidRPr="00D54D8F" w:rsidRDefault="00A02730" w:rsidP="00D54D8F">
            <w:pPr>
              <w:pStyle w:val="phtablecolcaption"/>
            </w:pPr>
            <w:r w:rsidRPr="00D54D8F">
              <w:t>№</w:t>
            </w:r>
          </w:p>
        </w:tc>
        <w:tc>
          <w:tcPr>
            <w:tcW w:w="1180" w:type="pct"/>
            <w:gridSpan w:val="2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9A1EA2C" w14:textId="77777777" w:rsidR="00F26F1F" w:rsidRPr="00D54D8F" w:rsidRDefault="00A02730" w:rsidP="00D54D8F">
            <w:pPr>
              <w:pStyle w:val="phtablecolcaption"/>
            </w:pPr>
            <w:r w:rsidRPr="00D54D8F">
              <w:t>Наименование параметра</w:t>
            </w:r>
          </w:p>
        </w:tc>
        <w:tc>
          <w:tcPr>
            <w:tcW w:w="1664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3A1721A" w14:textId="77777777" w:rsidR="00F26F1F" w:rsidRPr="00D54D8F" w:rsidRDefault="00A02730" w:rsidP="00D54D8F">
            <w:pPr>
              <w:pStyle w:val="phtablecolcaption"/>
            </w:pPr>
            <w:r w:rsidRPr="00D54D8F">
              <w:t>Описание параметра</w:t>
            </w:r>
          </w:p>
        </w:tc>
        <w:tc>
          <w:tcPr>
            <w:tcW w:w="772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3A31A4D" w14:textId="77777777" w:rsidR="00F26F1F" w:rsidRPr="00D54D8F" w:rsidRDefault="00A02730" w:rsidP="00D54D8F">
            <w:pPr>
              <w:pStyle w:val="phtablecolcaption"/>
            </w:pPr>
            <w:r w:rsidRPr="00D54D8F">
              <w:t>Тип</w:t>
            </w:r>
          </w:p>
        </w:tc>
        <w:tc>
          <w:tcPr>
            <w:tcW w:w="1078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334C10F" w14:textId="77777777" w:rsidR="00F26F1F" w:rsidRPr="00D54D8F" w:rsidRDefault="00A02730" w:rsidP="00D54D8F">
            <w:pPr>
              <w:pStyle w:val="phtablecolcaption"/>
            </w:pPr>
            <w:r w:rsidRPr="00D54D8F">
              <w:t>Является обязательным</w:t>
            </w:r>
          </w:p>
        </w:tc>
      </w:tr>
      <w:tr w:rsidR="00F26F1F" w:rsidRPr="00D54D8F" w14:paraId="6F78163C" w14:textId="77777777" w:rsidTr="00D35D63">
        <w:trPr>
          <w:trHeight w:val="1357"/>
        </w:trPr>
        <w:tc>
          <w:tcPr>
            <w:tcW w:w="306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02A6979" w14:textId="77777777" w:rsidR="00F26F1F" w:rsidRPr="00D54D8F" w:rsidRDefault="00A02730" w:rsidP="00D54D8F">
            <w:pPr>
              <w:pStyle w:val="phtablecellleft"/>
            </w:pPr>
            <w:r w:rsidRPr="00D54D8F">
              <w:t>1</w:t>
            </w:r>
          </w:p>
        </w:tc>
        <w:tc>
          <w:tcPr>
            <w:tcW w:w="1180" w:type="pct"/>
            <w:gridSpan w:val="2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61D207F" w14:textId="77777777" w:rsidR="00F26F1F" w:rsidRPr="00D54D8F" w:rsidRDefault="00A02730" w:rsidP="00D54D8F">
            <w:pPr>
              <w:pStyle w:val="phtablecellleft"/>
            </w:pPr>
            <w:r w:rsidRPr="00D54D8F">
              <w:t>vmcl</w:t>
            </w:r>
          </w:p>
        </w:tc>
        <w:tc>
          <w:tcPr>
            <w:tcW w:w="1664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674844D" w14:textId="77777777" w:rsidR="00F26F1F" w:rsidRPr="00D54D8F" w:rsidRDefault="00A02730" w:rsidP="00D54D8F">
            <w:pPr>
              <w:pStyle w:val="phtablecellleft"/>
            </w:pPr>
            <w:r w:rsidRPr="00D54D8F">
              <w:t>Направление оказания медицинской помощи</w:t>
            </w:r>
            <w:r w:rsidR="00D35D63" w:rsidRPr="00D54D8F">
              <w:t>.</w:t>
            </w:r>
          </w:p>
          <w:p w14:paraId="2F04417C" w14:textId="77777777" w:rsidR="00F26F1F" w:rsidRPr="00D54D8F" w:rsidRDefault="00A02730" w:rsidP="00D54D8F">
            <w:pPr>
              <w:pStyle w:val="phtablecellleft"/>
            </w:pPr>
            <w:r w:rsidRPr="00D54D8F">
              <w:t>Требуемое значение:</w:t>
            </w:r>
            <w:r w:rsidR="00D35D63" w:rsidRPr="00D54D8F">
              <w:t xml:space="preserve"> </w:t>
            </w:r>
            <w:r w:rsidRPr="00D54D8F">
              <w:t>«3» – Акушерство, гинекология и неонатология</w:t>
            </w:r>
          </w:p>
        </w:tc>
        <w:tc>
          <w:tcPr>
            <w:tcW w:w="772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150FEC6" w14:textId="77777777" w:rsidR="00F26F1F" w:rsidRPr="00D54D8F" w:rsidRDefault="00A02730" w:rsidP="00D54D8F">
            <w:pPr>
              <w:pStyle w:val="phtablecellleft"/>
            </w:pPr>
            <w:r w:rsidRPr="00D54D8F">
              <w:t>Числовой</w:t>
            </w:r>
          </w:p>
        </w:tc>
        <w:tc>
          <w:tcPr>
            <w:tcW w:w="1078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B4ACBC5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7561D723" w14:textId="77777777" w:rsidTr="00D35D63">
        <w:trPr>
          <w:trHeight w:val="502"/>
        </w:trPr>
        <w:tc>
          <w:tcPr>
            <w:tcW w:w="306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CF9FB8C" w14:textId="77777777" w:rsidR="00F26F1F" w:rsidRPr="00D54D8F" w:rsidRDefault="00A02730" w:rsidP="00D54D8F">
            <w:pPr>
              <w:pStyle w:val="phtablecellleft"/>
            </w:pPr>
            <w:r w:rsidRPr="00D54D8F">
              <w:t>2</w:t>
            </w:r>
          </w:p>
        </w:tc>
        <w:tc>
          <w:tcPr>
            <w:tcW w:w="1180" w:type="pct"/>
            <w:gridSpan w:val="2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D341E86" w14:textId="77777777" w:rsidR="00F26F1F" w:rsidRPr="00D54D8F" w:rsidRDefault="00A02730" w:rsidP="00D54D8F">
            <w:pPr>
              <w:pStyle w:val="phtablecellleft"/>
            </w:pPr>
            <w:r w:rsidRPr="00D54D8F">
              <w:t>docType</w:t>
            </w:r>
          </w:p>
        </w:tc>
        <w:tc>
          <w:tcPr>
            <w:tcW w:w="1664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383CD79" w14:textId="77777777" w:rsidR="00F26F1F" w:rsidRPr="00D54D8F" w:rsidRDefault="00A02730" w:rsidP="00D54D8F">
            <w:pPr>
              <w:pStyle w:val="phtablecellleft"/>
            </w:pPr>
            <w:r w:rsidRPr="00D54D8F">
              <w:t>Тип отправляемого в запросе документа</w:t>
            </w:r>
          </w:p>
        </w:tc>
        <w:tc>
          <w:tcPr>
            <w:tcW w:w="772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26E9025" w14:textId="77777777" w:rsidR="00F26F1F" w:rsidRPr="00D54D8F" w:rsidRDefault="00A02730" w:rsidP="00D54D8F">
            <w:pPr>
              <w:pStyle w:val="phtablecellleft"/>
            </w:pPr>
            <w:r w:rsidRPr="00D54D8F">
              <w:t>Числовой</w:t>
            </w:r>
          </w:p>
        </w:tc>
        <w:tc>
          <w:tcPr>
            <w:tcW w:w="1078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69CB893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77682DE4" w14:textId="77777777" w:rsidTr="00D35D63">
        <w:trPr>
          <w:trHeight w:val="1507"/>
        </w:trPr>
        <w:tc>
          <w:tcPr>
            <w:tcW w:w="306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5873DBE" w14:textId="77777777" w:rsidR="00F26F1F" w:rsidRPr="00D54D8F" w:rsidRDefault="00A02730" w:rsidP="00D54D8F">
            <w:pPr>
              <w:pStyle w:val="phtablecellleft"/>
            </w:pPr>
            <w:r w:rsidRPr="00D54D8F">
              <w:t>3</w:t>
            </w:r>
          </w:p>
        </w:tc>
        <w:tc>
          <w:tcPr>
            <w:tcW w:w="1180" w:type="pct"/>
            <w:gridSpan w:val="2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0588EBE" w14:textId="77777777" w:rsidR="00F26F1F" w:rsidRPr="00D54D8F" w:rsidRDefault="00A02730" w:rsidP="00D54D8F">
            <w:pPr>
              <w:pStyle w:val="phtablecellleft"/>
            </w:pPr>
            <w:r w:rsidRPr="00D54D8F">
              <w:t>docTypeVersion</w:t>
            </w:r>
          </w:p>
        </w:tc>
        <w:tc>
          <w:tcPr>
            <w:tcW w:w="1664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068FE5F" w14:textId="698F49C2" w:rsidR="00F26F1F" w:rsidRPr="00D54D8F" w:rsidRDefault="00A02730" w:rsidP="00731D7C">
            <w:pPr>
              <w:pStyle w:val="phtablecellleft"/>
            </w:pPr>
            <w:r w:rsidRPr="00D54D8F">
              <w:t>Версия типа отправляемого в запросе документа. Не является версией документа. Для целей передачи информации в рамках протокола информационного взаимодействия ВИМИС «АКиНЕО» необходимо указывать значение «2»</w:t>
            </w:r>
            <w:r w:rsidR="00497DAE" w:rsidRPr="00D54D8F">
              <w:t xml:space="preserve"> или «3»</w:t>
            </w:r>
            <w:r w:rsidR="00731D7C">
              <w:t xml:space="preserve"> </w:t>
            </w:r>
            <w:r w:rsidR="00731D7C" w:rsidRPr="00731D7C">
              <w:t>в зависимости от значений указанных в таблиц</w:t>
            </w:r>
            <w:r w:rsidR="00731D7C">
              <w:t xml:space="preserve">ах </w:t>
            </w:r>
            <w:r w:rsidR="00731D7C" w:rsidRPr="00731D7C">
              <w:t>3 и 4.</w:t>
            </w:r>
          </w:p>
        </w:tc>
        <w:tc>
          <w:tcPr>
            <w:tcW w:w="772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6F332FE" w14:textId="77777777" w:rsidR="00F26F1F" w:rsidRPr="00D54D8F" w:rsidRDefault="00A02730" w:rsidP="00D54D8F">
            <w:pPr>
              <w:pStyle w:val="phtablecellleft"/>
            </w:pPr>
            <w:r w:rsidRPr="00D54D8F">
              <w:t>Числовой</w:t>
            </w:r>
          </w:p>
        </w:tc>
        <w:tc>
          <w:tcPr>
            <w:tcW w:w="1078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AF801C1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3F4A98D4" w14:textId="77777777" w:rsidTr="00D35D63">
        <w:trPr>
          <w:trHeight w:val="264"/>
        </w:trPr>
        <w:tc>
          <w:tcPr>
            <w:tcW w:w="306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2B5696E" w14:textId="77777777" w:rsidR="00F26F1F" w:rsidRPr="00D54D8F" w:rsidRDefault="00A02730" w:rsidP="00D54D8F">
            <w:pPr>
              <w:pStyle w:val="phtablecellleft"/>
            </w:pPr>
            <w:r w:rsidRPr="00D54D8F">
              <w:t>4</w:t>
            </w:r>
          </w:p>
        </w:tc>
        <w:tc>
          <w:tcPr>
            <w:tcW w:w="1180" w:type="pct"/>
            <w:gridSpan w:val="2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49A867D" w14:textId="77777777" w:rsidR="00F26F1F" w:rsidRPr="00D54D8F" w:rsidRDefault="00A02730" w:rsidP="00D54D8F">
            <w:pPr>
              <w:pStyle w:val="phtablecellleft"/>
            </w:pPr>
            <w:r w:rsidRPr="00D54D8F">
              <w:t>triggerPoint</w:t>
            </w:r>
          </w:p>
        </w:tc>
        <w:tc>
          <w:tcPr>
            <w:tcW w:w="1664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726480C" w14:textId="77777777" w:rsidR="00F26F1F" w:rsidRPr="00D54D8F" w:rsidRDefault="00A02730" w:rsidP="00D54D8F">
            <w:pPr>
              <w:pStyle w:val="phtablecellleft"/>
            </w:pPr>
            <w:r w:rsidRPr="00D54D8F">
              <w:t>Триггерная точка для передачи данных</w:t>
            </w:r>
          </w:p>
        </w:tc>
        <w:tc>
          <w:tcPr>
            <w:tcW w:w="772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2A6B7A6" w14:textId="77777777" w:rsidR="00F26F1F" w:rsidRPr="00D54D8F" w:rsidRDefault="00A02730" w:rsidP="00D54D8F">
            <w:pPr>
              <w:pStyle w:val="phtablecellleft"/>
            </w:pPr>
            <w:r w:rsidRPr="00D54D8F">
              <w:t>Числовой</w:t>
            </w:r>
          </w:p>
        </w:tc>
        <w:tc>
          <w:tcPr>
            <w:tcW w:w="1078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0E01320" w14:textId="15A39AF3" w:rsidR="00F26F1F" w:rsidRPr="00D54D8F" w:rsidRDefault="00EF07E0" w:rsidP="00D54D8F">
            <w:pPr>
              <w:pStyle w:val="phtablecellleft"/>
            </w:pPr>
            <w:r>
              <w:t>Нет</w:t>
            </w:r>
          </w:p>
        </w:tc>
      </w:tr>
      <w:tr w:rsidR="00F26F1F" w:rsidRPr="00D54D8F" w14:paraId="473968B2" w14:textId="77777777" w:rsidTr="00D35D63">
        <w:trPr>
          <w:trHeight w:val="2954"/>
        </w:trPr>
        <w:tc>
          <w:tcPr>
            <w:tcW w:w="306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BD5E491" w14:textId="77777777" w:rsidR="00F26F1F" w:rsidRPr="00D54D8F" w:rsidRDefault="00A02730" w:rsidP="00D54D8F">
            <w:pPr>
              <w:pStyle w:val="phtablecellleft"/>
            </w:pPr>
            <w:r w:rsidRPr="00D54D8F">
              <w:t>5</w:t>
            </w:r>
          </w:p>
        </w:tc>
        <w:tc>
          <w:tcPr>
            <w:tcW w:w="1180" w:type="pct"/>
            <w:gridSpan w:val="2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7AE6990" w14:textId="77777777" w:rsidR="00F26F1F" w:rsidRPr="00D54D8F" w:rsidRDefault="00A02730" w:rsidP="00D54D8F">
            <w:pPr>
              <w:pStyle w:val="phtablecellleft"/>
            </w:pPr>
            <w:r w:rsidRPr="00D54D8F">
              <w:t>interimMsg</w:t>
            </w:r>
          </w:p>
        </w:tc>
        <w:tc>
          <w:tcPr>
            <w:tcW w:w="1664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9149FD1" w14:textId="77777777" w:rsidR="00F26F1F" w:rsidRPr="00D54D8F" w:rsidRDefault="00A02730" w:rsidP="00D54D8F">
            <w:pPr>
              <w:pStyle w:val="phtablecellleft"/>
            </w:pPr>
            <w:r w:rsidRPr="00D54D8F">
              <w:t>Необходимость подписки на промежуточные сервисные сообщения по обработке запроса.</w:t>
            </w:r>
          </w:p>
          <w:p w14:paraId="7743DAFB" w14:textId="77777777" w:rsidR="00F26F1F" w:rsidRPr="00D54D8F" w:rsidRDefault="00A02730" w:rsidP="00D54D8F">
            <w:pPr>
              <w:pStyle w:val="phtablecellleft"/>
            </w:pPr>
            <w:r w:rsidRPr="00D54D8F">
              <w:t>Получение финального результата обработки запроса не зависит от данного параметра.</w:t>
            </w:r>
          </w:p>
          <w:p w14:paraId="0134C905" w14:textId="77777777" w:rsidR="00F26F1F" w:rsidRPr="00D54D8F" w:rsidRDefault="00A02730" w:rsidP="00D54D8F">
            <w:pPr>
              <w:pStyle w:val="phtablecellleft"/>
            </w:pPr>
            <w:r w:rsidRPr="00D54D8F">
              <w:t>Возможные значения:</w:t>
            </w:r>
          </w:p>
          <w:p w14:paraId="611085C7" w14:textId="77777777" w:rsidR="00F26F1F" w:rsidRPr="00D54D8F" w:rsidRDefault="00A02730" w:rsidP="00D54D8F">
            <w:pPr>
              <w:pStyle w:val="phtableitemizedlist1"/>
            </w:pPr>
            <w:r w:rsidRPr="00D54D8F">
              <w:t>«0» – не отправлять;</w:t>
            </w:r>
          </w:p>
          <w:p w14:paraId="51E90FA4" w14:textId="77777777" w:rsidR="00F26F1F" w:rsidRPr="00D54D8F" w:rsidRDefault="00A02730" w:rsidP="00D54D8F">
            <w:pPr>
              <w:pStyle w:val="phtableitemizedlist1"/>
            </w:pPr>
            <w:r w:rsidRPr="00D54D8F">
              <w:t>«1» – отправлять</w:t>
            </w:r>
          </w:p>
        </w:tc>
        <w:tc>
          <w:tcPr>
            <w:tcW w:w="772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509DE8B" w14:textId="77777777" w:rsidR="00F26F1F" w:rsidRPr="00D54D8F" w:rsidRDefault="00A02730" w:rsidP="00D54D8F">
            <w:pPr>
              <w:pStyle w:val="phtablecellleft"/>
            </w:pPr>
            <w:r w:rsidRPr="00D54D8F">
              <w:t>Числовой</w:t>
            </w:r>
          </w:p>
        </w:tc>
        <w:tc>
          <w:tcPr>
            <w:tcW w:w="1078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6AB5DC7" w14:textId="77777777" w:rsidR="00F26F1F" w:rsidRPr="00D54D8F" w:rsidRDefault="00A02730" w:rsidP="00D54D8F">
            <w:pPr>
              <w:pStyle w:val="phtablecellleft"/>
            </w:pPr>
            <w:r w:rsidRPr="00D54D8F">
              <w:t>Нет</w:t>
            </w:r>
          </w:p>
        </w:tc>
      </w:tr>
      <w:tr w:rsidR="00B675EA" w:rsidRPr="00D54D8F" w14:paraId="105212B3" w14:textId="77777777" w:rsidTr="000D25AB">
        <w:trPr>
          <w:trHeight w:val="892"/>
        </w:trPr>
        <w:tc>
          <w:tcPr>
            <w:tcW w:w="306" w:type="pct"/>
            <w:vMerge w:val="restart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3392376" w14:textId="1762CC26" w:rsidR="00B675EA" w:rsidRPr="00D54D8F" w:rsidRDefault="00B675EA" w:rsidP="00B675EA">
            <w:pPr>
              <w:pStyle w:val="phtablecellleft"/>
            </w:pPr>
            <w:r>
              <w:t>6</w:t>
            </w:r>
          </w:p>
        </w:tc>
        <w:tc>
          <w:tcPr>
            <w:tcW w:w="1180" w:type="pct"/>
            <w:gridSpan w:val="2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2126BD6" w14:textId="51EFB761" w:rsidR="00B675EA" w:rsidRPr="00D54D8F" w:rsidRDefault="00B675EA" w:rsidP="00B675EA">
            <w:pPr>
              <w:pStyle w:val="phtablecellleft"/>
            </w:pPr>
            <w:r w:rsidRPr="00D4037A">
              <w:t>signature</w:t>
            </w:r>
          </w:p>
        </w:tc>
        <w:tc>
          <w:tcPr>
            <w:tcW w:w="1664" w:type="pct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  <w:vAlign w:val="center"/>
          </w:tcPr>
          <w:p w14:paraId="47BFE841" w14:textId="01F67449" w:rsidR="00B675EA" w:rsidRPr="00D54D8F" w:rsidRDefault="00B675EA" w:rsidP="00B675EA">
            <w:pPr>
              <w:pStyle w:val="phtablecellleft"/>
            </w:pPr>
            <w:r w:rsidRPr="00B675EA">
              <w:t>Блок электронной подписи</w:t>
            </w:r>
          </w:p>
        </w:tc>
        <w:tc>
          <w:tcPr>
            <w:tcW w:w="772" w:type="pct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  <w:vAlign w:val="center"/>
          </w:tcPr>
          <w:p w14:paraId="283DD4AA" w14:textId="66D7CA9E" w:rsidR="00B675EA" w:rsidRPr="00D54D8F" w:rsidRDefault="00B675EA" w:rsidP="00B675EA">
            <w:pPr>
              <w:pStyle w:val="phtablecellleft"/>
            </w:pPr>
            <w:r w:rsidRPr="00B675EA">
              <w:t>Комплексный</w:t>
            </w:r>
          </w:p>
        </w:tc>
        <w:tc>
          <w:tcPr>
            <w:tcW w:w="1078" w:type="pct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  <w:vAlign w:val="center"/>
          </w:tcPr>
          <w:p w14:paraId="6714496F" w14:textId="7F84EEC8" w:rsidR="00B675EA" w:rsidRPr="00D54D8F" w:rsidRDefault="00B675EA" w:rsidP="00B675EA">
            <w:pPr>
              <w:pStyle w:val="phtablecellleft"/>
            </w:pPr>
            <w:r w:rsidRPr="00B675EA">
              <w:t>Нет</w:t>
            </w:r>
          </w:p>
        </w:tc>
      </w:tr>
      <w:tr w:rsidR="00406612" w:rsidRPr="00D54D8F" w14:paraId="37ECD7EC" w14:textId="77777777" w:rsidTr="000D25AB">
        <w:trPr>
          <w:trHeight w:val="892"/>
        </w:trPr>
        <w:tc>
          <w:tcPr>
            <w:tcW w:w="306" w:type="pct"/>
            <w:vMerge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9812DA4" w14:textId="77777777" w:rsidR="00406612" w:rsidRDefault="00406612" w:rsidP="00406612">
            <w:pPr>
              <w:pStyle w:val="phtablecellleft"/>
            </w:pPr>
          </w:p>
        </w:tc>
        <w:tc>
          <w:tcPr>
            <w:tcW w:w="590" w:type="pct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36E2A09" w14:textId="40080DE2" w:rsidR="00406612" w:rsidRPr="00D54D8F" w:rsidRDefault="00406612" w:rsidP="00406612">
            <w:pPr>
              <w:pStyle w:val="phtablecellleft"/>
            </w:pPr>
            <w:r w:rsidRPr="00D9424A">
              <w:t>6.1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7BC0D7A6" w14:textId="25594506" w:rsidR="00406612" w:rsidRPr="00D54D8F" w:rsidRDefault="00406612" w:rsidP="00406612">
            <w:pPr>
              <w:pStyle w:val="phtablecellleft"/>
            </w:pPr>
            <w:r w:rsidRPr="00406612">
              <w:t>data</w:t>
            </w:r>
          </w:p>
        </w:tc>
        <w:tc>
          <w:tcPr>
            <w:tcW w:w="1664" w:type="pct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  <w:vAlign w:val="center"/>
          </w:tcPr>
          <w:p w14:paraId="301DEACD" w14:textId="094E1D86" w:rsidR="00406612" w:rsidRPr="00D54D8F" w:rsidRDefault="00406612" w:rsidP="00406612">
            <w:pPr>
              <w:pStyle w:val="phtablecellleft"/>
            </w:pPr>
            <w:r w:rsidRPr="00B675EA">
              <w:t>Файл подписи в base64</w:t>
            </w:r>
          </w:p>
        </w:tc>
        <w:tc>
          <w:tcPr>
            <w:tcW w:w="772" w:type="pct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  <w:vAlign w:val="center"/>
          </w:tcPr>
          <w:p w14:paraId="06C578BE" w14:textId="46F67FBD" w:rsidR="00406612" w:rsidRPr="00D54D8F" w:rsidRDefault="00406612" w:rsidP="00406612">
            <w:pPr>
              <w:pStyle w:val="phtablecellleft"/>
            </w:pPr>
            <w:r w:rsidRPr="00B675EA">
              <w:t>Строка</w:t>
            </w:r>
          </w:p>
        </w:tc>
        <w:tc>
          <w:tcPr>
            <w:tcW w:w="1078" w:type="pct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  <w:vAlign w:val="center"/>
          </w:tcPr>
          <w:p w14:paraId="60B5C253" w14:textId="798F53D8" w:rsidR="00406612" w:rsidRPr="00D54D8F" w:rsidRDefault="00406612" w:rsidP="00406612">
            <w:pPr>
              <w:pStyle w:val="phtablecellleft"/>
            </w:pPr>
            <w:r w:rsidRPr="00B675EA">
              <w:t>Да</w:t>
            </w:r>
          </w:p>
        </w:tc>
      </w:tr>
      <w:tr w:rsidR="00406612" w:rsidRPr="00D54D8F" w14:paraId="1FB63523" w14:textId="77777777" w:rsidTr="000D25AB">
        <w:trPr>
          <w:trHeight w:val="892"/>
        </w:trPr>
        <w:tc>
          <w:tcPr>
            <w:tcW w:w="306" w:type="pct"/>
            <w:vMerge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424568C" w14:textId="77777777" w:rsidR="00406612" w:rsidRDefault="00406612" w:rsidP="00406612">
            <w:pPr>
              <w:pStyle w:val="phtablecellleft"/>
            </w:pPr>
          </w:p>
        </w:tc>
        <w:tc>
          <w:tcPr>
            <w:tcW w:w="590" w:type="pct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8EF47E1" w14:textId="5563FD8A" w:rsidR="00406612" w:rsidRPr="00D54D8F" w:rsidRDefault="00406612" w:rsidP="00406612">
            <w:pPr>
              <w:pStyle w:val="phtablecellleft"/>
            </w:pPr>
            <w:r w:rsidRPr="00D9424A">
              <w:t>6.2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5118FC38" w14:textId="2E2EFD1C" w:rsidR="00406612" w:rsidRPr="00D54D8F" w:rsidRDefault="00406612" w:rsidP="00406612">
            <w:pPr>
              <w:pStyle w:val="phtablecellleft"/>
            </w:pPr>
            <w:r w:rsidRPr="00406612">
              <w:t>checksum</w:t>
            </w:r>
          </w:p>
        </w:tc>
        <w:tc>
          <w:tcPr>
            <w:tcW w:w="1664" w:type="pct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  <w:vAlign w:val="center"/>
          </w:tcPr>
          <w:p w14:paraId="4690D57F" w14:textId="14CF60E5" w:rsidR="00406612" w:rsidRPr="00D54D8F" w:rsidRDefault="00406612" w:rsidP="00406612">
            <w:pPr>
              <w:pStyle w:val="phtablecellleft"/>
            </w:pPr>
            <w:r w:rsidRPr="00B675EA">
              <w:t>Контрольная сумма по CRC-32-IEEE 802.3 в десятичном виде</w:t>
            </w:r>
          </w:p>
        </w:tc>
        <w:tc>
          <w:tcPr>
            <w:tcW w:w="772" w:type="pct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  <w:vAlign w:val="center"/>
          </w:tcPr>
          <w:p w14:paraId="3D5B4B38" w14:textId="0A906BAD" w:rsidR="00406612" w:rsidRPr="00D54D8F" w:rsidRDefault="00406612" w:rsidP="00406612">
            <w:pPr>
              <w:pStyle w:val="phtablecellleft"/>
            </w:pPr>
            <w:r w:rsidRPr="00B675EA">
              <w:t>Числовой</w:t>
            </w:r>
          </w:p>
        </w:tc>
        <w:tc>
          <w:tcPr>
            <w:tcW w:w="1078" w:type="pct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  <w:vAlign w:val="center"/>
          </w:tcPr>
          <w:p w14:paraId="72617443" w14:textId="71DFF4DC" w:rsidR="00406612" w:rsidRPr="00D54D8F" w:rsidRDefault="00406612" w:rsidP="00406612">
            <w:pPr>
              <w:pStyle w:val="phtablecellleft"/>
            </w:pPr>
            <w:r w:rsidRPr="00B675EA">
              <w:t>Да</w:t>
            </w:r>
          </w:p>
        </w:tc>
      </w:tr>
      <w:tr w:rsidR="00F26F1F" w:rsidRPr="00D54D8F" w14:paraId="5AE5C845" w14:textId="77777777" w:rsidTr="00D35D63">
        <w:trPr>
          <w:trHeight w:val="647"/>
        </w:trPr>
        <w:tc>
          <w:tcPr>
            <w:tcW w:w="306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72407F" w14:textId="2ECC39E7" w:rsidR="00F26F1F" w:rsidRPr="00D54D8F" w:rsidRDefault="00D4037A" w:rsidP="00D54D8F">
            <w:pPr>
              <w:pStyle w:val="phtablecellleft"/>
            </w:pPr>
            <w:r>
              <w:t>7</w:t>
            </w:r>
          </w:p>
        </w:tc>
        <w:tc>
          <w:tcPr>
            <w:tcW w:w="1180" w:type="pct"/>
            <w:gridSpan w:val="2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A20F4B8" w14:textId="77777777" w:rsidR="00F26F1F" w:rsidRPr="00D54D8F" w:rsidRDefault="00A02730" w:rsidP="00D54D8F">
            <w:pPr>
              <w:pStyle w:val="phtablecellleft"/>
            </w:pPr>
            <w:r w:rsidRPr="00D54D8F">
              <w:t>document</w:t>
            </w:r>
          </w:p>
        </w:tc>
        <w:tc>
          <w:tcPr>
            <w:tcW w:w="1664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D59139C" w14:textId="180DFF28" w:rsidR="00F26F1F" w:rsidRPr="00D54D8F" w:rsidRDefault="00A02730" w:rsidP="00D54D8F">
            <w:pPr>
              <w:pStyle w:val="phtablecellleft"/>
            </w:pPr>
            <w:r w:rsidRPr="00D54D8F">
              <w:t xml:space="preserve">СЭМД </w:t>
            </w:r>
            <w:r w:rsidR="00000CAA" w:rsidRPr="00D54D8F">
              <w:t>бета</w:t>
            </w:r>
            <w:r w:rsidRPr="00D54D8F">
              <w:t>-версии/СЭМД, кодированный в base64, который передается целевому методу для обработки</w:t>
            </w:r>
          </w:p>
        </w:tc>
        <w:tc>
          <w:tcPr>
            <w:tcW w:w="772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D5201AA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1078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E16C73A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</w:tbl>
    <w:p w14:paraId="3C40F4DB" w14:textId="77777777" w:rsidR="00D35D63" w:rsidRPr="00D54D8F" w:rsidRDefault="00D35D63" w:rsidP="00D54D8F">
      <w:pPr>
        <w:pStyle w:val="phnormal"/>
      </w:pPr>
    </w:p>
    <w:p w14:paraId="22FE3DB7" w14:textId="6758CC63" w:rsidR="00F26F1F" w:rsidRPr="00D54D8F" w:rsidRDefault="00A02730" w:rsidP="00D54D8F">
      <w:pPr>
        <w:pStyle w:val="phnormal"/>
      </w:pPr>
      <w:r w:rsidRPr="00D54D8F">
        <w:t>Сервис принимает и обрабатывает типы структурированных медицинских сведений (docType) приведенных в таблицах (см.</w:t>
      </w:r>
      <w:r w:rsidR="00D35D63" w:rsidRPr="00D54D8F">
        <w:t xml:space="preserve"> </w:t>
      </w:r>
      <w:r w:rsidR="00D35D63" w:rsidRPr="00D54D8F">
        <w:fldChar w:fldCharType="begin"/>
      </w:r>
      <w:r w:rsidR="00D35D63" w:rsidRPr="00D54D8F">
        <w:instrText xml:space="preserve"> REF _Ref54201711 \h </w:instrText>
      </w:r>
      <w:r w:rsidR="00491298" w:rsidRPr="00D54D8F">
        <w:instrText xml:space="preserve"> \* MERGEFORMAT </w:instrText>
      </w:r>
      <w:r w:rsidR="00D35D63" w:rsidRPr="00D54D8F">
        <w:fldChar w:fldCharType="separate"/>
      </w:r>
      <w:r w:rsidR="005D4FE5" w:rsidRPr="00D54D8F">
        <w:t>Таблица </w:t>
      </w:r>
      <w:r w:rsidR="005D4FE5" w:rsidRPr="00D54D8F">
        <w:rPr>
          <w:noProof/>
        </w:rPr>
        <w:t>3</w:t>
      </w:r>
      <w:r w:rsidR="00D35D63" w:rsidRPr="00D54D8F">
        <w:fldChar w:fldCharType="end"/>
      </w:r>
      <w:r w:rsidR="00D35D63" w:rsidRPr="00D54D8F">
        <w:t xml:space="preserve">, </w:t>
      </w:r>
      <w:r w:rsidR="00D35D63" w:rsidRPr="00D54D8F">
        <w:fldChar w:fldCharType="begin"/>
      </w:r>
      <w:r w:rsidR="00D35D63" w:rsidRPr="00D54D8F">
        <w:instrText xml:space="preserve"> REF _Ref54201717 \h </w:instrText>
      </w:r>
      <w:r w:rsidR="00491298" w:rsidRPr="00D54D8F">
        <w:instrText xml:space="preserve"> \* MERGEFORMAT </w:instrText>
      </w:r>
      <w:r w:rsidR="00D35D63" w:rsidRPr="00D54D8F">
        <w:fldChar w:fldCharType="separate"/>
      </w:r>
      <w:r w:rsidR="005D4FE5" w:rsidRPr="00D54D8F">
        <w:t>Таблица </w:t>
      </w:r>
      <w:r w:rsidR="005D4FE5" w:rsidRPr="00D54D8F">
        <w:rPr>
          <w:noProof/>
        </w:rPr>
        <w:t>4</w:t>
      </w:r>
      <w:r w:rsidR="00D35D63" w:rsidRPr="00D54D8F">
        <w:fldChar w:fldCharType="end"/>
      </w:r>
      <w:r w:rsidRPr="00D54D8F">
        <w:t>).</w:t>
      </w:r>
    </w:p>
    <w:p w14:paraId="0E926C40" w14:textId="77777777" w:rsidR="00F26F1F" w:rsidRPr="00D54D8F" w:rsidRDefault="00A02730" w:rsidP="00D54D8F">
      <w:pPr>
        <w:pStyle w:val="phnormal"/>
      </w:pPr>
      <w:r w:rsidRPr="00D54D8F">
        <w:t xml:space="preserve">После отправки запроса клиенту возвращается параметр msg_id, являющийся уникальным идентификатором принятого сообщения. В дальнейшем вся обработка сведений в </w:t>
      </w:r>
      <w:r w:rsidR="005B10F1" w:rsidRPr="00D54D8F">
        <w:t>ВИМИС «АКиНЕО»</w:t>
      </w:r>
      <w:r w:rsidRPr="00D54D8F">
        <w:t xml:space="preserve"> происходит в контексте данного идентификатора.</w:t>
      </w:r>
    </w:p>
    <w:p w14:paraId="224F93C4" w14:textId="759F3B83" w:rsidR="00F26F1F" w:rsidRPr="00D54D8F" w:rsidRDefault="00A02730" w:rsidP="00D54D8F">
      <w:pPr>
        <w:pStyle w:val="phnormal"/>
      </w:pPr>
      <w:r w:rsidRPr="00D54D8F">
        <w:t xml:space="preserve">После обработки запроса </w:t>
      </w:r>
      <w:r w:rsidR="005B10F1" w:rsidRPr="00D54D8F">
        <w:t>ВИМИС «АКиНЕО»</w:t>
      </w:r>
      <w:r w:rsidRPr="00D54D8F">
        <w:t xml:space="preserve"> вызывает метод sendResult сервиса обратного вызова с результатами обработки данного сообщения, описание параметров метода приведено в таблице (</w:t>
      </w:r>
      <w:r w:rsidR="00DE76F5">
        <w:fldChar w:fldCharType="begin"/>
      </w:r>
      <w:r w:rsidR="00DE76F5">
        <w:instrText xml:space="preserve"> REF _Ref54203411 \h </w:instrText>
      </w:r>
      <w:r w:rsidR="00DE76F5">
        <w:fldChar w:fldCharType="separate"/>
      </w:r>
      <w:r w:rsidR="00DE76F5" w:rsidRPr="00D54D8F">
        <w:t xml:space="preserve">Таблица </w:t>
      </w:r>
      <w:r w:rsidR="00DE76F5">
        <w:rPr>
          <w:noProof/>
        </w:rPr>
        <w:t>18</w:t>
      </w:r>
      <w:r w:rsidR="00DE76F5">
        <w:fldChar w:fldCharType="end"/>
      </w:r>
      <w:r w:rsidRPr="00D54D8F">
        <w:t>).</w:t>
      </w:r>
    </w:p>
    <w:p w14:paraId="61E488BD" w14:textId="42283CF2" w:rsidR="00D35D63" w:rsidRPr="00D54D8F" w:rsidRDefault="00D35D63" w:rsidP="00D54D8F">
      <w:pPr>
        <w:pStyle w:val="phtabletitle"/>
      </w:pPr>
      <w:bookmarkStart w:id="85" w:name="_Ref54203411"/>
      <w:r w:rsidRPr="00D54D8F">
        <w:t xml:space="preserve">Таблица 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 w:rsidR="00DE76F5">
        <w:rPr>
          <w:noProof/>
        </w:rPr>
        <w:t>18</w:t>
      </w:r>
      <w:r w:rsidRPr="00D54D8F">
        <w:fldChar w:fldCharType="end"/>
      </w:r>
      <w:bookmarkEnd w:id="85"/>
      <w:r w:rsidRPr="00D54D8F">
        <w:t xml:space="preserve"> – Описание параметров метода sendResult</w:t>
      </w:r>
    </w:p>
    <w:tbl>
      <w:tblPr>
        <w:tblStyle w:val="aff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630"/>
        <w:gridCol w:w="2327"/>
        <w:gridCol w:w="3429"/>
        <w:gridCol w:w="1591"/>
        <w:gridCol w:w="2221"/>
      </w:tblGrid>
      <w:tr w:rsidR="00F26F1F" w:rsidRPr="00D54D8F" w14:paraId="60B12948" w14:textId="77777777" w:rsidTr="000571B6">
        <w:trPr>
          <w:trHeight w:val="175"/>
          <w:tblHeader/>
        </w:trPr>
        <w:tc>
          <w:tcPr>
            <w:tcW w:w="309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75E9FE4" w14:textId="77777777" w:rsidR="00F26F1F" w:rsidRPr="00D54D8F" w:rsidRDefault="00A02730" w:rsidP="00D54D8F">
            <w:pPr>
              <w:pStyle w:val="phtablecolcaption"/>
            </w:pPr>
            <w:r w:rsidRPr="00D54D8F">
              <w:t>№</w:t>
            </w:r>
          </w:p>
        </w:tc>
        <w:tc>
          <w:tcPr>
            <w:tcW w:w="1141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428B084" w14:textId="77777777" w:rsidR="00F26F1F" w:rsidRPr="00D54D8F" w:rsidRDefault="00A02730" w:rsidP="00D54D8F">
            <w:pPr>
              <w:pStyle w:val="phtablecolcaption"/>
            </w:pPr>
            <w:r w:rsidRPr="00D54D8F">
              <w:t>Наименование параметра</w:t>
            </w:r>
          </w:p>
        </w:tc>
        <w:tc>
          <w:tcPr>
            <w:tcW w:w="1681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80884C1" w14:textId="77777777" w:rsidR="00F26F1F" w:rsidRPr="00D54D8F" w:rsidRDefault="00A02730" w:rsidP="00D54D8F">
            <w:pPr>
              <w:pStyle w:val="phtablecolcaption"/>
            </w:pPr>
            <w:r w:rsidRPr="00D54D8F">
              <w:t>Описание параметра</w:t>
            </w:r>
          </w:p>
        </w:tc>
        <w:tc>
          <w:tcPr>
            <w:tcW w:w="780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9D9C0ED" w14:textId="77777777" w:rsidR="00F26F1F" w:rsidRPr="00D54D8F" w:rsidRDefault="00A02730" w:rsidP="00D54D8F">
            <w:pPr>
              <w:pStyle w:val="phtablecolcaption"/>
            </w:pPr>
            <w:r w:rsidRPr="00D54D8F">
              <w:t>Тип</w:t>
            </w:r>
          </w:p>
        </w:tc>
        <w:tc>
          <w:tcPr>
            <w:tcW w:w="1089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1CAEB4A" w14:textId="77777777" w:rsidR="00F26F1F" w:rsidRPr="00D54D8F" w:rsidRDefault="00A02730" w:rsidP="00D54D8F">
            <w:pPr>
              <w:pStyle w:val="phtablecolcaption"/>
            </w:pPr>
            <w:r w:rsidRPr="00D54D8F">
              <w:t>Является обязательным</w:t>
            </w:r>
          </w:p>
        </w:tc>
      </w:tr>
      <w:tr w:rsidR="00F26F1F" w:rsidRPr="00D54D8F" w14:paraId="5354585B" w14:textId="77777777" w:rsidTr="00D35D63">
        <w:trPr>
          <w:trHeight w:val="579"/>
        </w:trPr>
        <w:tc>
          <w:tcPr>
            <w:tcW w:w="309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789A03B" w14:textId="77777777" w:rsidR="00F26F1F" w:rsidRPr="00D54D8F" w:rsidRDefault="00A02730" w:rsidP="00D54D8F">
            <w:pPr>
              <w:pStyle w:val="phtablecellleft"/>
            </w:pPr>
            <w:r w:rsidRPr="00D54D8F">
              <w:t>1</w:t>
            </w:r>
          </w:p>
        </w:tc>
        <w:tc>
          <w:tcPr>
            <w:tcW w:w="1141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5D49F38" w14:textId="77777777" w:rsidR="00F26F1F" w:rsidRPr="00D54D8F" w:rsidRDefault="00A02730" w:rsidP="00D54D8F">
            <w:pPr>
              <w:pStyle w:val="phtablecellleft"/>
            </w:pPr>
            <w:r w:rsidRPr="00D54D8F">
              <w:t>msg_id</w:t>
            </w:r>
          </w:p>
        </w:tc>
        <w:tc>
          <w:tcPr>
            <w:tcW w:w="1681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8ED127F" w14:textId="77777777" w:rsidR="00F26F1F" w:rsidRPr="00D54D8F" w:rsidRDefault="00A02730" w:rsidP="00D54D8F">
            <w:pPr>
              <w:pStyle w:val="phtablecellleft"/>
            </w:pPr>
            <w:r w:rsidRPr="00D54D8F">
              <w:t>Идентификатор, присвоенный исходному запросу, в ответ на метод sendDocument</w:t>
            </w:r>
          </w:p>
        </w:tc>
        <w:tc>
          <w:tcPr>
            <w:tcW w:w="780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9EB3BE0" w14:textId="77777777" w:rsidR="00F26F1F" w:rsidRPr="00D54D8F" w:rsidRDefault="00A02730" w:rsidP="00D54D8F">
            <w:pPr>
              <w:pStyle w:val="phtablecellleft"/>
            </w:pPr>
            <w:r w:rsidRPr="00D54D8F">
              <w:t>Текст</w:t>
            </w:r>
          </w:p>
        </w:tc>
        <w:tc>
          <w:tcPr>
            <w:tcW w:w="1089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064BA86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7CF2EECB" w14:textId="77777777" w:rsidTr="00D35D63">
        <w:trPr>
          <w:trHeight w:val="1749"/>
        </w:trPr>
        <w:tc>
          <w:tcPr>
            <w:tcW w:w="309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5CE854E" w14:textId="77777777" w:rsidR="00F26F1F" w:rsidRPr="00D54D8F" w:rsidRDefault="00A02730" w:rsidP="00D54D8F">
            <w:pPr>
              <w:pStyle w:val="phtablecellleft"/>
            </w:pPr>
            <w:r w:rsidRPr="00D54D8F">
              <w:t>2</w:t>
            </w:r>
          </w:p>
        </w:tc>
        <w:tc>
          <w:tcPr>
            <w:tcW w:w="1141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EDCF0E8" w14:textId="77777777" w:rsidR="00F26F1F" w:rsidRPr="00D54D8F" w:rsidRDefault="00A02730" w:rsidP="00D54D8F">
            <w:pPr>
              <w:pStyle w:val="phtablecellleft"/>
            </w:pPr>
            <w:r w:rsidRPr="00D54D8F">
              <w:t>status</w:t>
            </w:r>
          </w:p>
        </w:tc>
        <w:tc>
          <w:tcPr>
            <w:tcW w:w="1681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D12B984" w14:textId="77777777" w:rsidR="00F26F1F" w:rsidRPr="00D54D8F" w:rsidRDefault="00A02730" w:rsidP="00D54D8F">
            <w:pPr>
              <w:pStyle w:val="phtablecellleft"/>
            </w:pPr>
            <w:r w:rsidRPr="00D54D8F">
              <w:t>Результат обработки полученного запроса.</w:t>
            </w:r>
          </w:p>
          <w:p w14:paraId="1263D080" w14:textId="77777777" w:rsidR="00F26F1F" w:rsidRPr="00D54D8F" w:rsidRDefault="00A02730" w:rsidP="00D54D8F">
            <w:pPr>
              <w:pStyle w:val="phtablecellleft"/>
            </w:pPr>
            <w:r w:rsidRPr="00D54D8F">
              <w:t>Возвращаемые значения:</w:t>
            </w:r>
          </w:p>
          <w:p w14:paraId="1A428649" w14:textId="77777777" w:rsidR="00F26F1F" w:rsidRPr="00D54D8F" w:rsidRDefault="00A02730" w:rsidP="00D54D8F">
            <w:pPr>
              <w:pStyle w:val="phtableitemizedlist1"/>
            </w:pPr>
            <w:r w:rsidRPr="00D54D8F">
              <w:t>«0» – ошибка обработки запроса;</w:t>
            </w:r>
          </w:p>
          <w:p w14:paraId="05265273" w14:textId="77777777" w:rsidR="00F26F1F" w:rsidRPr="00D54D8F" w:rsidRDefault="00A02730" w:rsidP="00D54D8F">
            <w:pPr>
              <w:pStyle w:val="phtableitemizedlist1"/>
            </w:pPr>
            <w:r w:rsidRPr="00D54D8F">
              <w:t>«1» – запрос обработан без ошибок</w:t>
            </w:r>
          </w:p>
        </w:tc>
        <w:tc>
          <w:tcPr>
            <w:tcW w:w="780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A35B489" w14:textId="77777777" w:rsidR="00F26F1F" w:rsidRPr="00D54D8F" w:rsidRDefault="00A02730" w:rsidP="00D54D8F">
            <w:pPr>
              <w:pStyle w:val="phtablecellleft"/>
            </w:pPr>
            <w:r w:rsidRPr="00D54D8F">
              <w:t>Числовой</w:t>
            </w:r>
          </w:p>
        </w:tc>
        <w:tc>
          <w:tcPr>
            <w:tcW w:w="1089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95BAC6E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1C834848" w14:textId="77777777" w:rsidTr="000571B6">
        <w:trPr>
          <w:trHeight w:val="189"/>
        </w:trPr>
        <w:tc>
          <w:tcPr>
            <w:tcW w:w="309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EBFE519" w14:textId="77777777" w:rsidR="00F26F1F" w:rsidRPr="00D54D8F" w:rsidRDefault="00A02730" w:rsidP="00D54D8F">
            <w:pPr>
              <w:pStyle w:val="phtablecellleft"/>
            </w:pPr>
            <w:r w:rsidRPr="00D54D8F">
              <w:lastRenderedPageBreak/>
              <w:t>3</w:t>
            </w:r>
          </w:p>
        </w:tc>
        <w:tc>
          <w:tcPr>
            <w:tcW w:w="1141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2C4B397" w14:textId="77777777" w:rsidR="00F26F1F" w:rsidRPr="00D54D8F" w:rsidRDefault="00A02730" w:rsidP="00D54D8F">
            <w:pPr>
              <w:pStyle w:val="phtablecellleft"/>
            </w:pPr>
            <w:r w:rsidRPr="00D54D8F">
              <w:t>description</w:t>
            </w:r>
          </w:p>
        </w:tc>
        <w:tc>
          <w:tcPr>
            <w:tcW w:w="1681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F2A9AF1" w14:textId="77777777" w:rsidR="00F26F1F" w:rsidRPr="00D54D8F" w:rsidRDefault="00A02730" w:rsidP="00D54D8F">
            <w:pPr>
              <w:pStyle w:val="phtablecellleft"/>
            </w:pPr>
            <w:r w:rsidRPr="00D54D8F">
              <w:t>Описание результата обработки полученного запроса</w:t>
            </w:r>
          </w:p>
        </w:tc>
        <w:tc>
          <w:tcPr>
            <w:tcW w:w="780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0870FC1" w14:textId="77777777" w:rsidR="00F26F1F" w:rsidRPr="00D54D8F" w:rsidRDefault="00A02730" w:rsidP="00D54D8F">
            <w:pPr>
              <w:pStyle w:val="phtablecellleft"/>
            </w:pPr>
            <w:r w:rsidRPr="00D54D8F">
              <w:t>Текст</w:t>
            </w:r>
          </w:p>
        </w:tc>
        <w:tc>
          <w:tcPr>
            <w:tcW w:w="1089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87430DB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</w:tbl>
    <w:p w14:paraId="7378BC68" w14:textId="77777777" w:rsidR="000571B6" w:rsidRPr="00D54D8F" w:rsidRDefault="000571B6" w:rsidP="00D54D8F">
      <w:pPr>
        <w:pStyle w:val="phnormal"/>
      </w:pPr>
    </w:p>
    <w:p w14:paraId="79E0E235" w14:textId="77777777" w:rsidR="00F26F1F" w:rsidRPr="00D54D8F" w:rsidRDefault="00A02730" w:rsidP="00D54D8F">
      <w:pPr>
        <w:pStyle w:val="phnormal"/>
      </w:pPr>
      <w:r w:rsidRPr="00D54D8F">
        <w:t>Также система может возвращать промежуточные сервисные сообщения на стадиях обработки медицинских сведений, вызывая метод sendInterimMsg сервиса обратного вызова. Необходимость отправки таких сообщений определяется значением параметра interimMsg в первичном запросе sendDocument. Если значение параметра было указано как «0» – клиент получит только итоговый результат обработки запроса.</w:t>
      </w:r>
    </w:p>
    <w:p w14:paraId="4352F1FB" w14:textId="541C457D" w:rsidR="00742DFB" w:rsidRPr="00D54D8F" w:rsidRDefault="00742DFB" w:rsidP="00D54D8F">
      <w:pPr>
        <w:pStyle w:val="phnormal"/>
      </w:pPr>
      <w:r w:rsidRPr="00D54D8F">
        <w:t>Описание параметров метода sendInterimMsg приведено в таблице (</w:t>
      </w:r>
      <w:r w:rsidR="00DE76F5">
        <w:fldChar w:fldCharType="begin"/>
      </w:r>
      <w:r w:rsidR="00DE76F5">
        <w:instrText xml:space="preserve"> REF _Ref54250223 \h </w:instrText>
      </w:r>
      <w:r w:rsidR="00DE76F5">
        <w:fldChar w:fldCharType="separate"/>
      </w:r>
      <w:r w:rsidR="00DE76F5" w:rsidRPr="00D54D8F">
        <w:t xml:space="preserve">Таблица </w:t>
      </w:r>
      <w:r w:rsidR="00DE76F5">
        <w:rPr>
          <w:noProof/>
        </w:rPr>
        <w:t>19</w:t>
      </w:r>
      <w:r w:rsidR="00DE76F5">
        <w:fldChar w:fldCharType="end"/>
      </w:r>
      <w:r w:rsidRPr="00D54D8F">
        <w:t>).</w:t>
      </w:r>
    </w:p>
    <w:p w14:paraId="601A0538" w14:textId="0BAE58F6" w:rsidR="000571B6" w:rsidRPr="00D54D8F" w:rsidRDefault="000571B6" w:rsidP="00D54D8F">
      <w:pPr>
        <w:pStyle w:val="phtabletitle"/>
      </w:pPr>
      <w:bookmarkStart w:id="86" w:name="_Ref54250223"/>
      <w:r w:rsidRPr="00D54D8F">
        <w:t xml:space="preserve">Таблица 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 w:rsidR="00DE76F5">
        <w:rPr>
          <w:noProof/>
        </w:rPr>
        <w:t>19</w:t>
      </w:r>
      <w:r w:rsidRPr="00D54D8F">
        <w:fldChar w:fldCharType="end"/>
      </w:r>
      <w:bookmarkEnd w:id="86"/>
      <w:r w:rsidRPr="00D54D8F">
        <w:t xml:space="preserve"> – Описание параметров метода sendInterimMsg</w:t>
      </w:r>
    </w:p>
    <w:tbl>
      <w:tblPr>
        <w:tblStyle w:val="aff0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762"/>
        <w:gridCol w:w="2307"/>
        <w:gridCol w:w="3902"/>
        <w:gridCol w:w="1024"/>
        <w:gridCol w:w="2203"/>
      </w:tblGrid>
      <w:tr w:rsidR="00F26F1F" w:rsidRPr="00D54D8F" w14:paraId="457EC79A" w14:textId="77777777" w:rsidTr="000571B6">
        <w:trPr>
          <w:trHeight w:val="905"/>
        </w:trPr>
        <w:tc>
          <w:tcPr>
            <w:tcW w:w="374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14729C8" w14:textId="77777777" w:rsidR="00F26F1F" w:rsidRPr="00D54D8F" w:rsidRDefault="00A02730" w:rsidP="00D54D8F">
            <w:pPr>
              <w:pStyle w:val="phtablecolcaption"/>
            </w:pPr>
            <w:r w:rsidRPr="00D54D8F">
              <w:t>№</w:t>
            </w:r>
          </w:p>
        </w:tc>
        <w:tc>
          <w:tcPr>
            <w:tcW w:w="1131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21AC1D7" w14:textId="77777777" w:rsidR="00F26F1F" w:rsidRPr="00D54D8F" w:rsidRDefault="00A02730" w:rsidP="00D54D8F">
            <w:pPr>
              <w:pStyle w:val="phtablecolcaption"/>
            </w:pPr>
            <w:r w:rsidRPr="00D54D8F">
              <w:t>Наименование параметра</w:t>
            </w:r>
          </w:p>
        </w:tc>
        <w:tc>
          <w:tcPr>
            <w:tcW w:w="1913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78B02F6" w14:textId="77777777" w:rsidR="00F26F1F" w:rsidRPr="00D54D8F" w:rsidRDefault="00A02730" w:rsidP="00D54D8F">
            <w:pPr>
              <w:pStyle w:val="phtablecolcaption"/>
            </w:pPr>
            <w:r w:rsidRPr="00D54D8F">
              <w:t>Описание параметра</w:t>
            </w:r>
          </w:p>
        </w:tc>
        <w:tc>
          <w:tcPr>
            <w:tcW w:w="502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AFD7782" w14:textId="77777777" w:rsidR="00F26F1F" w:rsidRPr="00D54D8F" w:rsidRDefault="00A02730" w:rsidP="00D54D8F">
            <w:pPr>
              <w:pStyle w:val="phtablecolcaption"/>
            </w:pPr>
            <w:r w:rsidRPr="00D54D8F">
              <w:t>Тип</w:t>
            </w:r>
          </w:p>
        </w:tc>
        <w:tc>
          <w:tcPr>
            <w:tcW w:w="1080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8DE5C11" w14:textId="77777777" w:rsidR="00F26F1F" w:rsidRPr="00D54D8F" w:rsidRDefault="00A02730" w:rsidP="00D54D8F">
            <w:pPr>
              <w:pStyle w:val="phtablecolcaption"/>
            </w:pPr>
            <w:r w:rsidRPr="00D54D8F">
              <w:t>Является обязательным</w:t>
            </w:r>
          </w:p>
        </w:tc>
      </w:tr>
      <w:tr w:rsidR="00F26F1F" w:rsidRPr="00D54D8F" w14:paraId="65EEDF0E" w14:textId="77777777" w:rsidTr="000571B6">
        <w:trPr>
          <w:trHeight w:val="679"/>
        </w:trPr>
        <w:tc>
          <w:tcPr>
            <w:tcW w:w="374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BBC271A" w14:textId="77777777" w:rsidR="00F26F1F" w:rsidRPr="00D54D8F" w:rsidRDefault="00A02730" w:rsidP="00D54D8F">
            <w:pPr>
              <w:pStyle w:val="phtablecellleft"/>
            </w:pPr>
            <w:r w:rsidRPr="00D54D8F">
              <w:t>1</w:t>
            </w:r>
          </w:p>
        </w:tc>
        <w:tc>
          <w:tcPr>
            <w:tcW w:w="1131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C34E736" w14:textId="77777777" w:rsidR="00F26F1F" w:rsidRPr="00D54D8F" w:rsidRDefault="00A02730" w:rsidP="00D54D8F">
            <w:pPr>
              <w:pStyle w:val="phtablecellleft"/>
            </w:pPr>
            <w:r w:rsidRPr="00D54D8F">
              <w:t>msg_id</w:t>
            </w:r>
          </w:p>
        </w:tc>
        <w:tc>
          <w:tcPr>
            <w:tcW w:w="1913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496E97E" w14:textId="77777777" w:rsidR="00F26F1F" w:rsidRPr="00D54D8F" w:rsidRDefault="00A02730" w:rsidP="00D54D8F">
            <w:pPr>
              <w:pStyle w:val="phtablecellleft"/>
            </w:pPr>
            <w:r w:rsidRPr="00D54D8F">
              <w:t>Идентификатор, присвоенный исходному запросу в ответ на метод sendDocument</w:t>
            </w:r>
          </w:p>
        </w:tc>
        <w:tc>
          <w:tcPr>
            <w:tcW w:w="502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C886FBF" w14:textId="77777777" w:rsidR="00F26F1F" w:rsidRPr="00D54D8F" w:rsidRDefault="00A02730" w:rsidP="00D54D8F">
            <w:pPr>
              <w:pStyle w:val="phtablecellleft"/>
            </w:pPr>
            <w:r w:rsidRPr="00D54D8F">
              <w:t>Текст</w:t>
            </w:r>
          </w:p>
        </w:tc>
        <w:tc>
          <w:tcPr>
            <w:tcW w:w="1080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933DE95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894E79" w14:paraId="1436527A" w14:textId="77777777" w:rsidTr="000571B6">
        <w:trPr>
          <w:trHeight w:val="314"/>
        </w:trPr>
        <w:tc>
          <w:tcPr>
            <w:tcW w:w="374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7F00FA1" w14:textId="77777777" w:rsidR="00F26F1F" w:rsidRPr="00894E79" w:rsidRDefault="00A02730" w:rsidP="00D54D8F">
            <w:pPr>
              <w:pStyle w:val="phtablecellleft"/>
            </w:pPr>
            <w:r w:rsidRPr="00894E79">
              <w:t>2</w:t>
            </w:r>
          </w:p>
        </w:tc>
        <w:tc>
          <w:tcPr>
            <w:tcW w:w="1131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F944A68" w14:textId="77777777" w:rsidR="00F26F1F" w:rsidRPr="00894E79" w:rsidRDefault="00A02730" w:rsidP="00D54D8F">
            <w:pPr>
              <w:pStyle w:val="phtablecellleft"/>
            </w:pPr>
            <w:r w:rsidRPr="00894E79">
              <w:t>description</w:t>
            </w:r>
          </w:p>
        </w:tc>
        <w:tc>
          <w:tcPr>
            <w:tcW w:w="1913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6F77D75" w14:textId="77777777" w:rsidR="00F26F1F" w:rsidRPr="00894E79" w:rsidRDefault="00A02730" w:rsidP="00D54D8F">
            <w:pPr>
              <w:pStyle w:val="phtablecellleft"/>
            </w:pPr>
            <w:r w:rsidRPr="00894E79">
              <w:t>Описание промежуточного результата обработки полученного запроса</w:t>
            </w:r>
          </w:p>
        </w:tc>
        <w:tc>
          <w:tcPr>
            <w:tcW w:w="502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F94A6C6" w14:textId="77777777" w:rsidR="00F26F1F" w:rsidRPr="00894E79" w:rsidRDefault="00A02730" w:rsidP="00D54D8F">
            <w:pPr>
              <w:pStyle w:val="phtablecellleft"/>
            </w:pPr>
            <w:r w:rsidRPr="00894E79">
              <w:t>Текст</w:t>
            </w:r>
          </w:p>
        </w:tc>
        <w:tc>
          <w:tcPr>
            <w:tcW w:w="1080" w:type="pct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4CEFFC1" w14:textId="77777777" w:rsidR="00F26F1F" w:rsidRPr="00894E79" w:rsidRDefault="00A02730" w:rsidP="00D54D8F">
            <w:pPr>
              <w:pStyle w:val="phtablecellleft"/>
            </w:pPr>
            <w:r w:rsidRPr="00894E79">
              <w:t>Да</w:t>
            </w:r>
          </w:p>
        </w:tc>
      </w:tr>
    </w:tbl>
    <w:p w14:paraId="0306D11D" w14:textId="4995DC17" w:rsidR="00F26F1F" w:rsidRPr="00894E79" w:rsidRDefault="00A02730" w:rsidP="00D54D8F">
      <w:pPr>
        <w:pStyle w:val="3"/>
      </w:pPr>
      <w:bookmarkStart w:id="87" w:name="_qn8tig2jj9c" w:colFirst="0" w:colLast="0"/>
      <w:bookmarkStart w:id="88" w:name="_Toc81925589"/>
      <w:bookmarkEnd w:id="87"/>
      <w:r w:rsidRPr="00894E79">
        <w:t>WSDL-схема сервиса приема медицинских сведений ВИМИС «Акушерство, гинекология и неонатология»</w:t>
      </w:r>
      <w:bookmarkEnd w:id="88"/>
    </w:p>
    <w:p w14:paraId="6D4E4368" w14:textId="77777777" w:rsidR="00465972" w:rsidRDefault="00465972" w:rsidP="00465972">
      <w:pPr>
        <w:pStyle w:val="afff8"/>
      </w:pPr>
      <w:r w:rsidRPr="00894E79">
        <w:t>&lt;?xml version='1.0' encoding='UTF-8'?&gt;</w:t>
      </w:r>
    </w:p>
    <w:p w14:paraId="6E7CEE41" w14:textId="77777777" w:rsidR="00465972" w:rsidRDefault="00465972" w:rsidP="00465972">
      <w:pPr>
        <w:pStyle w:val="afff8"/>
      </w:pPr>
      <w:r>
        <w:t>&lt;wsdl:definitions xmlns:xsd="http://www.w3.org/2001/XMLSchema" xmlns:wsp="http://www.w3.org/ns/ws-policy" xmlns:wsdl="http://schemas.xmlsoap.org/wsdl/" xmlns:wsaw="http://www.w3.org/2006/05/addressing/wsdl" xmlns:wsam="http://www.w3.org/2007/05/addressing/metadata" xmlns:tns="http://vimis.rosminzdrav.ru/" xmlns:soap="http://schemas.xmlsoap.org/wsdl/soap/" xmlns:ns1="http://schemas.xmlsoap.org/soap/http" name="receiver" targetNamespace="http://vimis.rosminzdrav.ru/"&gt;</w:t>
      </w:r>
    </w:p>
    <w:p w14:paraId="49CD2F05" w14:textId="77777777" w:rsidR="00465972" w:rsidRDefault="00465972" w:rsidP="00465972">
      <w:pPr>
        <w:pStyle w:val="afff8"/>
      </w:pPr>
      <w:r>
        <w:t xml:space="preserve">    &lt;wsdl:types&gt;</w:t>
      </w:r>
    </w:p>
    <w:p w14:paraId="5F91B2F3" w14:textId="77777777" w:rsidR="00465972" w:rsidRDefault="00465972" w:rsidP="00465972">
      <w:pPr>
        <w:pStyle w:val="afff8"/>
      </w:pPr>
      <w:r>
        <w:t xml:space="preserve">        &lt;xs:schema xmlns:xs="http://www.w3.org/2001/XMLSchema" xmlns:tns="http://vimis.rosminzdrav.ru/" attributeFormDefault="unqualified" elementFormDefault="unqualified" targetNamespace="http://vimis.rosminzdrav.ru/"&gt;</w:t>
      </w:r>
    </w:p>
    <w:p w14:paraId="738AEFD6" w14:textId="77777777" w:rsidR="00465972" w:rsidRDefault="00465972" w:rsidP="00465972">
      <w:pPr>
        <w:pStyle w:val="afff8"/>
      </w:pPr>
      <w:r>
        <w:lastRenderedPageBreak/>
        <w:t xml:space="preserve">            &lt;xs:element name="sendDocument" type="tns:sendDocument" /&gt;</w:t>
      </w:r>
    </w:p>
    <w:p w14:paraId="341FE399" w14:textId="77777777" w:rsidR="00465972" w:rsidRDefault="00465972" w:rsidP="00465972">
      <w:pPr>
        <w:pStyle w:val="afff8"/>
      </w:pPr>
      <w:r>
        <w:t xml:space="preserve">            &lt;xs:element name="returnMsgId" type="tns:returnMsgId" /&gt;</w:t>
      </w:r>
    </w:p>
    <w:p w14:paraId="466B2BFD" w14:textId="77777777" w:rsidR="00465972" w:rsidRDefault="00465972" w:rsidP="00465972">
      <w:pPr>
        <w:pStyle w:val="afff8"/>
      </w:pPr>
      <w:r>
        <w:t xml:space="preserve">            &lt;xs:element name="checkStatus" type="tns:checkStatus" /&gt;</w:t>
      </w:r>
    </w:p>
    <w:p w14:paraId="188366B9" w14:textId="77777777" w:rsidR="00465972" w:rsidRDefault="00465972" w:rsidP="00465972">
      <w:pPr>
        <w:pStyle w:val="afff8"/>
      </w:pPr>
      <w:r>
        <w:tab/>
      </w:r>
      <w:r>
        <w:tab/>
      </w:r>
      <w:r>
        <w:tab/>
        <w:t>&lt;xs:element name="checkStatusResponse" type="tns:checkStatusResponse" /&gt;</w:t>
      </w:r>
    </w:p>
    <w:p w14:paraId="04088A92" w14:textId="77777777" w:rsidR="00465972" w:rsidRDefault="00465972" w:rsidP="00465972">
      <w:pPr>
        <w:pStyle w:val="afff8"/>
      </w:pPr>
      <w:r>
        <w:t xml:space="preserve">            &lt;xs:complexType name="sendDocument"&gt;</w:t>
      </w:r>
    </w:p>
    <w:p w14:paraId="56B8C1D4" w14:textId="77777777" w:rsidR="00465972" w:rsidRDefault="00465972" w:rsidP="00465972">
      <w:pPr>
        <w:pStyle w:val="afff8"/>
      </w:pPr>
      <w:r>
        <w:t xml:space="preserve">                &lt;xs:sequence&gt;</w:t>
      </w:r>
    </w:p>
    <w:p w14:paraId="08F0C41A" w14:textId="77777777" w:rsidR="00465972" w:rsidRDefault="00465972" w:rsidP="00465972">
      <w:pPr>
        <w:pStyle w:val="afff8"/>
      </w:pPr>
      <w:r>
        <w:t xml:space="preserve">                    &lt;xs:element name="vmcl" minOccurs="0" type="xs:int" /&gt;</w:t>
      </w:r>
    </w:p>
    <w:p w14:paraId="179FC402" w14:textId="77777777" w:rsidR="00465972" w:rsidRDefault="00465972" w:rsidP="00465972">
      <w:pPr>
        <w:pStyle w:val="afff8"/>
      </w:pPr>
      <w:r>
        <w:t xml:space="preserve">                    &lt;xs:element name="docType" type="xs:int" /&gt;</w:t>
      </w:r>
    </w:p>
    <w:p w14:paraId="672F3ACB" w14:textId="77777777" w:rsidR="00465972" w:rsidRDefault="00465972" w:rsidP="00465972">
      <w:pPr>
        <w:pStyle w:val="afff8"/>
      </w:pPr>
      <w:r>
        <w:t xml:space="preserve">                    &lt;xs:element name="docTypeVersion" type="xs:string" /&gt;</w:t>
      </w:r>
    </w:p>
    <w:p w14:paraId="19EF752F" w14:textId="77777777" w:rsidR="00465972" w:rsidRDefault="00465972" w:rsidP="00465972">
      <w:pPr>
        <w:pStyle w:val="afff8"/>
      </w:pPr>
      <w:r>
        <w:t xml:space="preserve">                    &lt;xs:element name="triggerPoint" minOccurs="0" type="xs:int" /&gt;</w:t>
      </w:r>
    </w:p>
    <w:p w14:paraId="126F5415" w14:textId="77777777" w:rsidR="00465972" w:rsidRDefault="00465972" w:rsidP="00465972">
      <w:pPr>
        <w:pStyle w:val="afff8"/>
      </w:pPr>
      <w:r>
        <w:t xml:space="preserve">                    &lt;xs:element name="interimMsg" minOccurs="0" type="xs:int" /&gt;</w:t>
      </w:r>
    </w:p>
    <w:p w14:paraId="53F97275" w14:textId="77777777" w:rsidR="00465972" w:rsidRDefault="00465972" w:rsidP="00465972">
      <w:pPr>
        <w:pStyle w:val="afff8"/>
      </w:pPr>
      <w:r>
        <w:t xml:space="preserve">                    &lt;xs:element name="signature" minOccurs="0" type="tns:signature" /&gt;</w:t>
      </w:r>
    </w:p>
    <w:p w14:paraId="23A8E1A0" w14:textId="77777777" w:rsidR="00465972" w:rsidRDefault="00465972" w:rsidP="00465972">
      <w:pPr>
        <w:pStyle w:val="afff8"/>
      </w:pPr>
      <w:r>
        <w:t xml:space="preserve">                    &lt;xs:element name="document" type="xs:string" /&gt;</w:t>
      </w:r>
    </w:p>
    <w:p w14:paraId="20E478EA" w14:textId="77777777" w:rsidR="00465972" w:rsidRDefault="00465972" w:rsidP="00465972">
      <w:pPr>
        <w:pStyle w:val="afff8"/>
      </w:pPr>
      <w:r>
        <w:t xml:space="preserve">                &lt;/xs:sequence&gt;</w:t>
      </w:r>
    </w:p>
    <w:p w14:paraId="77FF6EEA" w14:textId="77777777" w:rsidR="00465972" w:rsidRDefault="00465972" w:rsidP="00465972">
      <w:pPr>
        <w:pStyle w:val="afff8"/>
      </w:pPr>
      <w:r>
        <w:t xml:space="preserve">            &lt;/xs:complexType&gt;</w:t>
      </w:r>
    </w:p>
    <w:p w14:paraId="1D4EF2E8" w14:textId="77777777" w:rsidR="00465972" w:rsidRDefault="00465972" w:rsidP="00465972">
      <w:pPr>
        <w:pStyle w:val="afff8"/>
      </w:pPr>
      <w:r>
        <w:t xml:space="preserve">            &lt;xs:complexType name="returnMsgId"&gt;</w:t>
      </w:r>
    </w:p>
    <w:p w14:paraId="78C97755" w14:textId="77777777" w:rsidR="00465972" w:rsidRDefault="00465972" w:rsidP="00465972">
      <w:pPr>
        <w:pStyle w:val="afff8"/>
      </w:pPr>
      <w:r>
        <w:t xml:space="preserve">                &lt;xs:sequence&gt;</w:t>
      </w:r>
    </w:p>
    <w:p w14:paraId="63F3FBE7" w14:textId="77777777" w:rsidR="00465972" w:rsidRDefault="00465972" w:rsidP="00465972">
      <w:pPr>
        <w:pStyle w:val="afff8"/>
      </w:pPr>
      <w:r>
        <w:t xml:space="preserve">                    &lt;xs:element name="msg_id" type="xs:string" /&gt;</w:t>
      </w:r>
    </w:p>
    <w:p w14:paraId="2213A8DB" w14:textId="77777777" w:rsidR="00465972" w:rsidRDefault="00465972" w:rsidP="00465972">
      <w:pPr>
        <w:pStyle w:val="afff8"/>
      </w:pPr>
      <w:r>
        <w:t xml:space="preserve">                &lt;/xs:sequence&gt;</w:t>
      </w:r>
    </w:p>
    <w:p w14:paraId="6741AE86" w14:textId="77777777" w:rsidR="00465972" w:rsidRDefault="00465972" w:rsidP="00465972">
      <w:pPr>
        <w:pStyle w:val="afff8"/>
      </w:pPr>
      <w:r>
        <w:t xml:space="preserve">            &lt;/xs:complexType&gt;</w:t>
      </w:r>
    </w:p>
    <w:p w14:paraId="5DD14A22" w14:textId="77777777" w:rsidR="00465972" w:rsidRDefault="00465972" w:rsidP="00465972">
      <w:pPr>
        <w:pStyle w:val="afff8"/>
      </w:pPr>
      <w:r>
        <w:t xml:space="preserve">            &lt;xs:complexType name="signature"&gt;</w:t>
      </w:r>
    </w:p>
    <w:p w14:paraId="4115D311" w14:textId="77777777" w:rsidR="00465972" w:rsidRDefault="00465972" w:rsidP="00465972">
      <w:pPr>
        <w:pStyle w:val="afff8"/>
      </w:pPr>
      <w:r>
        <w:t xml:space="preserve">                &lt;xs:sequence&gt;</w:t>
      </w:r>
    </w:p>
    <w:p w14:paraId="7D4F0F69" w14:textId="77777777" w:rsidR="00465972" w:rsidRDefault="00465972" w:rsidP="00465972">
      <w:pPr>
        <w:pStyle w:val="afff8"/>
      </w:pPr>
      <w:r>
        <w:t xml:space="preserve">                    &lt;xs:element name="data" type="xs:string" /&gt;</w:t>
      </w:r>
    </w:p>
    <w:p w14:paraId="5D0F1FFC" w14:textId="77777777" w:rsidR="00465972" w:rsidRDefault="00465972" w:rsidP="00465972">
      <w:pPr>
        <w:pStyle w:val="afff8"/>
      </w:pPr>
      <w:r>
        <w:t xml:space="preserve">                    &lt;xs:element name="checksum" type="xs:int" /&gt;</w:t>
      </w:r>
    </w:p>
    <w:p w14:paraId="284AF5AB" w14:textId="77777777" w:rsidR="00465972" w:rsidRDefault="00465972" w:rsidP="00465972">
      <w:pPr>
        <w:pStyle w:val="afff8"/>
      </w:pPr>
      <w:r>
        <w:t xml:space="preserve">                &lt;/xs:sequence&gt;</w:t>
      </w:r>
    </w:p>
    <w:p w14:paraId="5EBF62E8" w14:textId="77777777" w:rsidR="00465972" w:rsidRDefault="00465972" w:rsidP="00465972">
      <w:pPr>
        <w:pStyle w:val="afff8"/>
      </w:pPr>
      <w:r>
        <w:t xml:space="preserve">            &lt;/xs:complexType&gt;</w:t>
      </w:r>
    </w:p>
    <w:p w14:paraId="6F424A8D" w14:textId="77777777" w:rsidR="00465972" w:rsidRDefault="00465972" w:rsidP="00465972">
      <w:pPr>
        <w:pStyle w:val="afff8"/>
      </w:pPr>
      <w:r>
        <w:t xml:space="preserve">            &lt;xs:complexType name="checkStatus"&gt;</w:t>
      </w:r>
    </w:p>
    <w:p w14:paraId="5D32EF1E" w14:textId="77777777" w:rsidR="00465972" w:rsidRDefault="00465972" w:rsidP="00465972">
      <w:pPr>
        <w:pStyle w:val="afff8"/>
      </w:pPr>
      <w:r>
        <w:t xml:space="preserve">                &lt;xs:sequence&gt;</w:t>
      </w:r>
    </w:p>
    <w:p w14:paraId="060C4152" w14:textId="77777777" w:rsidR="00465972" w:rsidRDefault="00465972" w:rsidP="00465972">
      <w:pPr>
        <w:pStyle w:val="afff8"/>
      </w:pPr>
      <w:r>
        <w:t xml:space="preserve">                    &lt;xs:element name="msg_id" type="xs:string" /&gt;</w:t>
      </w:r>
    </w:p>
    <w:p w14:paraId="1F329E17" w14:textId="77777777" w:rsidR="00465972" w:rsidRDefault="00465972" w:rsidP="00465972">
      <w:pPr>
        <w:pStyle w:val="afff8"/>
      </w:pPr>
      <w:r>
        <w:t xml:space="preserve">                &lt;/xs:sequence&gt;</w:t>
      </w:r>
    </w:p>
    <w:p w14:paraId="73E78DC7" w14:textId="77777777" w:rsidR="00465972" w:rsidRDefault="00465972" w:rsidP="00465972">
      <w:pPr>
        <w:pStyle w:val="afff8"/>
      </w:pPr>
      <w:r>
        <w:t xml:space="preserve">            &lt;/xs:complexType&gt;</w:t>
      </w:r>
    </w:p>
    <w:p w14:paraId="1536F8B1" w14:textId="77777777" w:rsidR="00465972" w:rsidRDefault="00465972" w:rsidP="00465972">
      <w:pPr>
        <w:pStyle w:val="afff8"/>
      </w:pPr>
      <w:r>
        <w:t xml:space="preserve">            &lt;xs:complexType name="checkStatusResponse"&gt;</w:t>
      </w:r>
    </w:p>
    <w:p w14:paraId="78EF5944" w14:textId="77777777" w:rsidR="00465972" w:rsidRDefault="00465972" w:rsidP="00465972">
      <w:pPr>
        <w:pStyle w:val="afff8"/>
      </w:pPr>
      <w:r>
        <w:t xml:space="preserve">                &lt;xs:sequence&gt;</w:t>
      </w:r>
    </w:p>
    <w:p w14:paraId="11408409" w14:textId="77777777" w:rsidR="00465972" w:rsidRDefault="00465972" w:rsidP="00465972">
      <w:pPr>
        <w:pStyle w:val="afff8"/>
      </w:pPr>
      <w:r>
        <w:t xml:space="preserve">                    &lt;xs:element name="status" type="xs:int" /&gt;</w:t>
      </w:r>
    </w:p>
    <w:p w14:paraId="73160A55" w14:textId="77777777" w:rsidR="00465972" w:rsidRDefault="00465972" w:rsidP="00465972">
      <w:pPr>
        <w:pStyle w:val="afff8"/>
      </w:pPr>
      <w:r>
        <w:t xml:space="preserve">                    &lt;xs:element name="description" type="xs:string" /&gt;</w:t>
      </w:r>
    </w:p>
    <w:p w14:paraId="2F976082" w14:textId="77777777" w:rsidR="00465972" w:rsidRDefault="00465972" w:rsidP="00465972">
      <w:pPr>
        <w:pStyle w:val="afff8"/>
      </w:pPr>
      <w:r>
        <w:t xml:space="preserve">                &lt;/xs:sequence&gt;</w:t>
      </w:r>
    </w:p>
    <w:p w14:paraId="5D5E17FE" w14:textId="77777777" w:rsidR="00465972" w:rsidRDefault="00465972" w:rsidP="00465972">
      <w:pPr>
        <w:pStyle w:val="afff8"/>
      </w:pPr>
      <w:r>
        <w:t xml:space="preserve">            &lt;/xs:complexType&gt;</w:t>
      </w:r>
    </w:p>
    <w:p w14:paraId="7DCB5106" w14:textId="77777777" w:rsidR="00465972" w:rsidRDefault="00465972" w:rsidP="00465972">
      <w:pPr>
        <w:pStyle w:val="afff8"/>
      </w:pPr>
      <w:r>
        <w:t xml:space="preserve">        &lt;/xs:schema&gt;</w:t>
      </w:r>
    </w:p>
    <w:p w14:paraId="7BF046A4" w14:textId="77777777" w:rsidR="00465972" w:rsidRDefault="00465972" w:rsidP="00465972">
      <w:pPr>
        <w:pStyle w:val="afff8"/>
      </w:pPr>
      <w:r>
        <w:t xml:space="preserve">    &lt;/wsdl:types&gt;</w:t>
      </w:r>
    </w:p>
    <w:p w14:paraId="4BD2FE55" w14:textId="77777777" w:rsidR="00465972" w:rsidRDefault="00465972" w:rsidP="00465972">
      <w:pPr>
        <w:pStyle w:val="afff8"/>
      </w:pPr>
      <w:r>
        <w:t xml:space="preserve">    &lt;wsdl:message name="sendDocument"&gt;</w:t>
      </w:r>
    </w:p>
    <w:p w14:paraId="7873ED59" w14:textId="77777777" w:rsidR="00465972" w:rsidRDefault="00465972" w:rsidP="00465972">
      <w:pPr>
        <w:pStyle w:val="afff8"/>
      </w:pPr>
      <w:r>
        <w:lastRenderedPageBreak/>
        <w:t xml:space="preserve">        &lt;wsdl:part element="tns:sendDocument" name="parameters"&gt;&lt;/wsdl:part&gt;</w:t>
      </w:r>
    </w:p>
    <w:p w14:paraId="126573CF" w14:textId="77777777" w:rsidR="00465972" w:rsidRDefault="00465972" w:rsidP="00465972">
      <w:pPr>
        <w:pStyle w:val="afff8"/>
      </w:pPr>
      <w:r>
        <w:t xml:space="preserve">    &lt;/wsdl:message&gt;</w:t>
      </w:r>
    </w:p>
    <w:p w14:paraId="59188512" w14:textId="77777777" w:rsidR="00465972" w:rsidRDefault="00465972" w:rsidP="00465972">
      <w:pPr>
        <w:pStyle w:val="afff8"/>
      </w:pPr>
      <w:r>
        <w:t xml:space="preserve">    &lt;wsdl:message name="returnMsgId"&gt;</w:t>
      </w:r>
    </w:p>
    <w:p w14:paraId="1CB5D836" w14:textId="77777777" w:rsidR="00465972" w:rsidRDefault="00465972" w:rsidP="00465972">
      <w:pPr>
        <w:pStyle w:val="afff8"/>
      </w:pPr>
      <w:r>
        <w:t xml:space="preserve">        &lt;wsdl:part element="tns:returnMsgId" name="parameters"&gt;&lt;/wsdl:part&gt;</w:t>
      </w:r>
    </w:p>
    <w:p w14:paraId="07344CD6" w14:textId="77777777" w:rsidR="00465972" w:rsidRDefault="00465972" w:rsidP="00465972">
      <w:pPr>
        <w:pStyle w:val="afff8"/>
      </w:pPr>
      <w:r>
        <w:t xml:space="preserve">    &lt;/wsdl:message&gt;</w:t>
      </w:r>
    </w:p>
    <w:p w14:paraId="7C747093" w14:textId="77777777" w:rsidR="00465972" w:rsidRDefault="00465972" w:rsidP="00465972">
      <w:pPr>
        <w:pStyle w:val="afff8"/>
      </w:pPr>
      <w:r>
        <w:t xml:space="preserve">    &lt;wsdl:message name="checkStatus"&gt;</w:t>
      </w:r>
    </w:p>
    <w:p w14:paraId="1A0FB882" w14:textId="77777777" w:rsidR="00465972" w:rsidRDefault="00465972" w:rsidP="00465972">
      <w:pPr>
        <w:pStyle w:val="afff8"/>
      </w:pPr>
      <w:r>
        <w:t xml:space="preserve">        &lt;wsdl:part element="tns:checkStatus" name="parameters"&gt;&lt;/wsdl:part&gt;</w:t>
      </w:r>
    </w:p>
    <w:p w14:paraId="68260580" w14:textId="77777777" w:rsidR="00465972" w:rsidRDefault="00465972" w:rsidP="00465972">
      <w:pPr>
        <w:pStyle w:val="afff8"/>
      </w:pPr>
      <w:r>
        <w:t xml:space="preserve">    &lt;/wsdl:message&gt;</w:t>
      </w:r>
    </w:p>
    <w:p w14:paraId="15ADFB22" w14:textId="77777777" w:rsidR="00465972" w:rsidRDefault="00465972" w:rsidP="00465972">
      <w:pPr>
        <w:pStyle w:val="afff8"/>
      </w:pPr>
      <w:r>
        <w:t xml:space="preserve">    &lt;wsdl:message name="checkStatusResponse"&gt;</w:t>
      </w:r>
    </w:p>
    <w:p w14:paraId="4E8815F3" w14:textId="77777777" w:rsidR="00465972" w:rsidRDefault="00465972" w:rsidP="00465972">
      <w:pPr>
        <w:pStyle w:val="afff8"/>
      </w:pPr>
      <w:r>
        <w:t xml:space="preserve">        &lt;wsdl:part element="tns:checkStatusResponse" name="parameters"&gt;&lt;/wsdl:part&gt;</w:t>
      </w:r>
    </w:p>
    <w:p w14:paraId="55BEF9DF" w14:textId="77777777" w:rsidR="00465972" w:rsidRDefault="00465972" w:rsidP="00465972">
      <w:pPr>
        <w:pStyle w:val="afff8"/>
      </w:pPr>
      <w:r>
        <w:t xml:space="preserve">    &lt;/wsdl:message&gt;</w:t>
      </w:r>
    </w:p>
    <w:p w14:paraId="1A84BDC0" w14:textId="77777777" w:rsidR="00465972" w:rsidRDefault="00465972" w:rsidP="00465972">
      <w:pPr>
        <w:pStyle w:val="afff8"/>
      </w:pPr>
      <w:r>
        <w:t xml:space="preserve">    &lt;wsdl:portType name="Receiver"&gt;</w:t>
      </w:r>
    </w:p>
    <w:p w14:paraId="71702B24" w14:textId="77777777" w:rsidR="00465972" w:rsidRDefault="00465972" w:rsidP="00465972">
      <w:pPr>
        <w:pStyle w:val="afff8"/>
      </w:pPr>
      <w:r>
        <w:t xml:space="preserve">        &lt;wsdl:operation name="sendDocument"&gt;</w:t>
      </w:r>
    </w:p>
    <w:p w14:paraId="7733ED59" w14:textId="77777777" w:rsidR="00465972" w:rsidRDefault="00465972" w:rsidP="00465972">
      <w:pPr>
        <w:pStyle w:val="afff8"/>
      </w:pPr>
      <w:r>
        <w:t xml:space="preserve">            &lt;wsdl:input message="tns:sendDocument" name="sendDocument" wsam:Action="sendDocument" wsaw:Action="sendDocument"&gt;&lt;/wsdl:input&gt;</w:t>
      </w:r>
    </w:p>
    <w:p w14:paraId="1E25777B" w14:textId="77777777" w:rsidR="00465972" w:rsidRDefault="00465972" w:rsidP="00465972">
      <w:pPr>
        <w:pStyle w:val="afff8"/>
      </w:pPr>
      <w:r>
        <w:t xml:space="preserve">            &lt;wsdl:output message="tns:returnMsgId" name="returnMsgId" wsam:Action="http://vimis.rosminzdrav.ru/Receiver/returnMsgId" wsaw:Action="http://vimis.rosminzdrav.ru/Receiver/returnMsgId"&gt;&lt;/wsdl:output&gt;</w:t>
      </w:r>
    </w:p>
    <w:p w14:paraId="1E655ECF" w14:textId="77777777" w:rsidR="00465972" w:rsidRDefault="00465972" w:rsidP="00465972">
      <w:pPr>
        <w:pStyle w:val="afff8"/>
      </w:pPr>
      <w:r>
        <w:t xml:space="preserve">        &lt;/wsdl:operation&gt;</w:t>
      </w:r>
    </w:p>
    <w:p w14:paraId="31F2FCB9" w14:textId="77777777" w:rsidR="00465972" w:rsidRDefault="00465972" w:rsidP="00465972">
      <w:pPr>
        <w:pStyle w:val="afff8"/>
      </w:pPr>
      <w:r>
        <w:t xml:space="preserve">        &lt;wsdl:operation name="checkStatus"&gt;</w:t>
      </w:r>
    </w:p>
    <w:p w14:paraId="51D610A9" w14:textId="77777777" w:rsidR="00465972" w:rsidRDefault="00465972" w:rsidP="00465972">
      <w:pPr>
        <w:pStyle w:val="afff8"/>
      </w:pPr>
      <w:r>
        <w:t xml:space="preserve">            &lt;wsdl:input message="tns:checkStatus" name="checkStatus" wsam:Action="checkStatus" wsaw:Action="checkStatus"&gt;&lt;/wsdl:input&gt;</w:t>
      </w:r>
    </w:p>
    <w:p w14:paraId="1C49F9DD" w14:textId="77777777" w:rsidR="00465972" w:rsidRDefault="00465972" w:rsidP="00465972">
      <w:pPr>
        <w:pStyle w:val="afff8"/>
      </w:pPr>
      <w:r>
        <w:t xml:space="preserve">            &lt;wsdl:output message="tns:checkStatusResponse" name="checkStatusResponse" wsam:Action="http://vimis.rosminzdrav.ru/Receiver/checkStatusResponse" wsaw:Action="http://vimis.rosminzdrav.ru/Receiver/checkStatusResponse"&gt;&lt;/wsdl:output&gt;</w:t>
      </w:r>
    </w:p>
    <w:p w14:paraId="5D035E49" w14:textId="77777777" w:rsidR="00465972" w:rsidRDefault="00465972" w:rsidP="00465972">
      <w:pPr>
        <w:pStyle w:val="afff8"/>
      </w:pPr>
      <w:r>
        <w:t xml:space="preserve">        &lt;/wsdl:operation&gt;</w:t>
      </w:r>
    </w:p>
    <w:p w14:paraId="65450FE7" w14:textId="77777777" w:rsidR="00465972" w:rsidRDefault="00465972" w:rsidP="00465972">
      <w:pPr>
        <w:pStyle w:val="afff8"/>
      </w:pPr>
      <w:r>
        <w:t xml:space="preserve">    &lt;/wsdl:portType&gt;</w:t>
      </w:r>
    </w:p>
    <w:p w14:paraId="257FF4A6" w14:textId="77777777" w:rsidR="00465972" w:rsidRDefault="00465972" w:rsidP="00465972">
      <w:pPr>
        <w:pStyle w:val="afff8"/>
      </w:pPr>
      <w:r>
        <w:t xml:space="preserve">    &lt;wsdl:binding name="receiverSoapBinding" type="tns:Receiver"&gt;</w:t>
      </w:r>
    </w:p>
    <w:p w14:paraId="38D95514" w14:textId="77777777" w:rsidR="00465972" w:rsidRDefault="00465972" w:rsidP="00465972">
      <w:pPr>
        <w:pStyle w:val="afff8"/>
      </w:pPr>
      <w:r>
        <w:t xml:space="preserve">        &lt;soap:binding style="document" transport="http://schemas.xmlsoap.org/soap/http" /&gt;</w:t>
      </w:r>
    </w:p>
    <w:p w14:paraId="04A1B2C4" w14:textId="77777777" w:rsidR="00465972" w:rsidRDefault="00465972" w:rsidP="00465972">
      <w:pPr>
        <w:pStyle w:val="afff8"/>
      </w:pPr>
      <w:r>
        <w:t xml:space="preserve">        &lt;wsaw:UsingAddressing xmlns:wsdl="http://schemas.xmlsoap.org/wsdl/" xmlns:wsaw="http://www.w3.org/2006/05/addressing/wsdl" wsdl:required="false" /&gt;</w:t>
      </w:r>
    </w:p>
    <w:p w14:paraId="4A53BC27" w14:textId="77777777" w:rsidR="00465972" w:rsidRDefault="00465972" w:rsidP="00465972">
      <w:pPr>
        <w:pStyle w:val="afff8"/>
      </w:pPr>
      <w:r>
        <w:t xml:space="preserve">        &lt;wsdl:operation name="sendDocument"&gt;</w:t>
      </w:r>
    </w:p>
    <w:p w14:paraId="096611CB" w14:textId="77777777" w:rsidR="00465972" w:rsidRDefault="00465972" w:rsidP="00465972">
      <w:pPr>
        <w:pStyle w:val="afff8"/>
      </w:pPr>
      <w:r>
        <w:t xml:space="preserve">            &lt;soap:operation soapAction="sendDocument" style="document" /&gt;</w:t>
      </w:r>
    </w:p>
    <w:p w14:paraId="2BC54242" w14:textId="77777777" w:rsidR="00465972" w:rsidRDefault="00465972" w:rsidP="00465972">
      <w:pPr>
        <w:pStyle w:val="afff8"/>
      </w:pPr>
      <w:r>
        <w:t xml:space="preserve">            &lt;wsdl:input name="sendDocument"&gt;</w:t>
      </w:r>
    </w:p>
    <w:p w14:paraId="498BA994" w14:textId="77777777" w:rsidR="00465972" w:rsidRDefault="00465972" w:rsidP="00465972">
      <w:pPr>
        <w:pStyle w:val="afff8"/>
      </w:pPr>
      <w:r>
        <w:t xml:space="preserve">                &lt;soap:body use="literal" /&gt;</w:t>
      </w:r>
    </w:p>
    <w:p w14:paraId="0DF5772C" w14:textId="77777777" w:rsidR="00465972" w:rsidRDefault="00465972" w:rsidP="00465972">
      <w:pPr>
        <w:pStyle w:val="afff8"/>
      </w:pPr>
      <w:r>
        <w:t xml:space="preserve">            &lt;/wsdl:input&gt;</w:t>
      </w:r>
    </w:p>
    <w:p w14:paraId="1CE995BF" w14:textId="77777777" w:rsidR="00465972" w:rsidRDefault="00465972" w:rsidP="00465972">
      <w:pPr>
        <w:pStyle w:val="afff8"/>
      </w:pPr>
      <w:r>
        <w:t xml:space="preserve">            &lt;wsdl:output name="returnMsgId"&gt;</w:t>
      </w:r>
    </w:p>
    <w:p w14:paraId="48229428" w14:textId="77777777" w:rsidR="00465972" w:rsidRDefault="00465972" w:rsidP="00465972">
      <w:pPr>
        <w:pStyle w:val="afff8"/>
      </w:pPr>
      <w:r>
        <w:lastRenderedPageBreak/>
        <w:t xml:space="preserve">                &lt;soap:body use="literal" /&gt;</w:t>
      </w:r>
    </w:p>
    <w:p w14:paraId="719A9F37" w14:textId="77777777" w:rsidR="00465972" w:rsidRDefault="00465972" w:rsidP="00465972">
      <w:pPr>
        <w:pStyle w:val="afff8"/>
      </w:pPr>
      <w:r>
        <w:t xml:space="preserve">            &lt;/wsdl:output&gt;</w:t>
      </w:r>
    </w:p>
    <w:p w14:paraId="53DAF545" w14:textId="77777777" w:rsidR="00465972" w:rsidRDefault="00465972" w:rsidP="00465972">
      <w:pPr>
        <w:pStyle w:val="afff8"/>
      </w:pPr>
      <w:r>
        <w:t xml:space="preserve">        &lt;/wsdl:operation&gt;</w:t>
      </w:r>
    </w:p>
    <w:p w14:paraId="12002E50" w14:textId="77777777" w:rsidR="00465972" w:rsidRDefault="00465972" w:rsidP="00465972">
      <w:pPr>
        <w:pStyle w:val="afff8"/>
      </w:pPr>
      <w:r>
        <w:t xml:space="preserve">        &lt;wsdl:operation name="checkStatus"&gt;</w:t>
      </w:r>
    </w:p>
    <w:p w14:paraId="2BFD692A" w14:textId="77777777" w:rsidR="00465972" w:rsidRDefault="00465972" w:rsidP="00465972">
      <w:pPr>
        <w:pStyle w:val="afff8"/>
      </w:pPr>
      <w:r>
        <w:t xml:space="preserve">            &lt;soap:operation soapAction="checkStatus" style="document" /&gt;</w:t>
      </w:r>
    </w:p>
    <w:p w14:paraId="33B82948" w14:textId="77777777" w:rsidR="00465972" w:rsidRDefault="00465972" w:rsidP="00465972">
      <w:pPr>
        <w:pStyle w:val="afff8"/>
      </w:pPr>
      <w:r>
        <w:t xml:space="preserve">            &lt;wsdl:input name="checkStatus"&gt;</w:t>
      </w:r>
    </w:p>
    <w:p w14:paraId="3B146B66" w14:textId="77777777" w:rsidR="00465972" w:rsidRDefault="00465972" w:rsidP="00465972">
      <w:pPr>
        <w:pStyle w:val="afff8"/>
      </w:pPr>
      <w:r>
        <w:t xml:space="preserve">                &lt;soap:body use="literal" /&gt;</w:t>
      </w:r>
    </w:p>
    <w:p w14:paraId="19690365" w14:textId="77777777" w:rsidR="00465972" w:rsidRDefault="00465972" w:rsidP="00465972">
      <w:pPr>
        <w:pStyle w:val="afff8"/>
      </w:pPr>
      <w:r>
        <w:t xml:space="preserve">            &lt;/wsdl:input&gt;</w:t>
      </w:r>
    </w:p>
    <w:p w14:paraId="6CB3FD46" w14:textId="77777777" w:rsidR="00465972" w:rsidRDefault="00465972" w:rsidP="00465972">
      <w:pPr>
        <w:pStyle w:val="afff8"/>
      </w:pPr>
      <w:r>
        <w:t xml:space="preserve">            &lt;wsdl:output name="checkStatusResponse"&gt;</w:t>
      </w:r>
    </w:p>
    <w:p w14:paraId="5008607D" w14:textId="77777777" w:rsidR="00465972" w:rsidRDefault="00465972" w:rsidP="00465972">
      <w:pPr>
        <w:pStyle w:val="afff8"/>
      </w:pPr>
      <w:r>
        <w:t xml:space="preserve">                &lt;soap:body use="literal" /&gt;</w:t>
      </w:r>
    </w:p>
    <w:p w14:paraId="6C6A7133" w14:textId="77777777" w:rsidR="00465972" w:rsidRDefault="00465972" w:rsidP="00465972">
      <w:pPr>
        <w:pStyle w:val="afff8"/>
      </w:pPr>
      <w:r>
        <w:t xml:space="preserve">            &lt;/wsdl:output&gt;</w:t>
      </w:r>
    </w:p>
    <w:p w14:paraId="4A85B0E8" w14:textId="77777777" w:rsidR="00465972" w:rsidRDefault="00465972" w:rsidP="00465972">
      <w:pPr>
        <w:pStyle w:val="afff8"/>
      </w:pPr>
      <w:r>
        <w:t xml:space="preserve">        &lt;/wsdl:operation&gt;</w:t>
      </w:r>
    </w:p>
    <w:p w14:paraId="05E08608" w14:textId="77777777" w:rsidR="00465972" w:rsidRDefault="00465972" w:rsidP="00465972">
      <w:pPr>
        <w:pStyle w:val="afff8"/>
      </w:pPr>
      <w:r>
        <w:t xml:space="preserve">    &lt;/wsdl:binding&gt;</w:t>
      </w:r>
    </w:p>
    <w:p w14:paraId="11829AE7" w14:textId="77777777" w:rsidR="00465972" w:rsidRDefault="00465972" w:rsidP="00465972">
      <w:pPr>
        <w:pStyle w:val="afff8"/>
      </w:pPr>
      <w:r>
        <w:t xml:space="preserve">    &lt;wsdl:service name="receiver"&gt;</w:t>
      </w:r>
    </w:p>
    <w:p w14:paraId="5A7D5A05" w14:textId="77777777" w:rsidR="00465972" w:rsidRDefault="00465972" w:rsidP="00465972">
      <w:pPr>
        <w:pStyle w:val="afff8"/>
      </w:pPr>
      <w:r>
        <w:t xml:space="preserve">        &lt;wsdl:port binding="tns:receiverSoapBinding" name="ReceiverPort"&gt;</w:t>
      </w:r>
    </w:p>
    <w:p w14:paraId="15F3644F" w14:textId="77777777" w:rsidR="00465972" w:rsidRDefault="00465972" w:rsidP="00465972">
      <w:pPr>
        <w:pStyle w:val="afff8"/>
      </w:pPr>
      <w:r>
        <w:t xml:space="preserve">            &lt;soap:address location="http://vimis-akineo.egisz.rosminzdrav.ru/receiver" /&gt;</w:t>
      </w:r>
    </w:p>
    <w:p w14:paraId="355BF328" w14:textId="77777777" w:rsidR="00465972" w:rsidRDefault="00465972" w:rsidP="00465972">
      <w:pPr>
        <w:pStyle w:val="afff8"/>
      </w:pPr>
      <w:r>
        <w:t xml:space="preserve">        &lt;/wsdl:port&gt;</w:t>
      </w:r>
    </w:p>
    <w:p w14:paraId="238C11CF" w14:textId="77777777" w:rsidR="00465972" w:rsidRDefault="00465972" w:rsidP="00465972">
      <w:pPr>
        <w:pStyle w:val="afff8"/>
      </w:pPr>
      <w:r>
        <w:t xml:space="preserve">    &lt;/wsdl:service&gt;</w:t>
      </w:r>
    </w:p>
    <w:p w14:paraId="2A57670C" w14:textId="4F940897" w:rsidR="00F26F1F" w:rsidRPr="00D54D8F" w:rsidRDefault="00465972" w:rsidP="00465972">
      <w:pPr>
        <w:pStyle w:val="afff8"/>
      </w:pPr>
      <w:r>
        <w:t>&lt;/wsdl:definitions&gt;</w:t>
      </w:r>
    </w:p>
    <w:p w14:paraId="76190761" w14:textId="77777777" w:rsidR="00F26F1F" w:rsidRPr="00D54D8F" w:rsidRDefault="00A02730" w:rsidP="00D54D8F">
      <w:pPr>
        <w:pStyle w:val="3"/>
      </w:pPr>
      <w:bookmarkStart w:id="89" w:name="_f1g2dpz7dmtl" w:colFirst="0" w:colLast="0"/>
      <w:bookmarkStart w:id="90" w:name="_Ref54199141"/>
      <w:bookmarkStart w:id="91" w:name="_Toc81925590"/>
      <w:bookmarkEnd w:id="89"/>
      <w:r w:rsidRPr="00D54D8F">
        <w:t>WSDL-схема сервиса обратного вызова ГИС СЗ/МИС МО</w:t>
      </w:r>
      <w:bookmarkEnd w:id="90"/>
      <w:bookmarkEnd w:id="91"/>
    </w:p>
    <w:p w14:paraId="393D1424" w14:textId="77777777" w:rsidR="00F26F1F" w:rsidRPr="00D54D8F" w:rsidRDefault="00A02730" w:rsidP="00D54D8F">
      <w:pPr>
        <w:pStyle w:val="afff8"/>
      </w:pPr>
      <w:r w:rsidRPr="00D54D8F">
        <w:t>&lt;?xml version='1.0' encoding='UTF-8'?&gt;</w:t>
      </w:r>
    </w:p>
    <w:p w14:paraId="773A8550" w14:textId="77777777" w:rsidR="00F26F1F" w:rsidRPr="00D54D8F" w:rsidRDefault="00A02730" w:rsidP="00D54D8F">
      <w:pPr>
        <w:pStyle w:val="afff8"/>
      </w:pPr>
      <w:r w:rsidRPr="00D54D8F">
        <w:t>&lt;wsdl:definitions xmlns:xsd="http://www.w3.org/2001/XMLSchema" xmlns:wsdl="http://schemas.xmlsoap.org/wsdl/" xmlns:tns="http://callback.mis.vimis.rosminzdrav.ru/" xmlns:soap="http://schemas.xmlsoap.org/wsdl/soap/" xmlns:ns1="http://schemas.xmlsoap.org/soap/http" name="callback" targetNamespace="http://callback.mis.vimis.rosminzdrav.ru/"&gt;</w:t>
      </w:r>
    </w:p>
    <w:p w14:paraId="1B193EE8" w14:textId="77777777" w:rsidR="00F26F1F" w:rsidRPr="00D54D8F" w:rsidRDefault="00A02730" w:rsidP="00D54D8F">
      <w:pPr>
        <w:pStyle w:val="afff8"/>
      </w:pPr>
      <w:r w:rsidRPr="00D54D8F">
        <w:t xml:space="preserve">  &lt;wsdl:types&gt;</w:t>
      </w:r>
    </w:p>
    <w:p w14:paraId="328F130A" w14:textId="77777777" w:rsidR="00F26F1F" w:rsidRPr="00D54D8F" w:rsidRDefault="00A02730" w:rsidP="00D54D8F">
      <w:pPr>
        <w:pStyle w:val="afff8"/>
      </w:pPr>
      <w:r w:rsidRPr="00D54D8F">
        <w:tab/>
        <w:t>&lt;xs:schema xmlns:xs="http://www.w3.org/2001/XMLSchema" xmlns:tns="http://callback.mis.vimis.rosminzdrav.ru/" elementFormDefault="unqualified" targetNamespace="http://callback.mis.vimis.rosminzdrav.ru/" version="1.0"&gt;</w:t>
      </w:r>
    </w:p>
    <w:p w14:paraId="35DA286C" w14:textId="77777777" w:rsidR="00F26F1F" w:rsidRPr="00D54D8F" w:rsidRDefault="00A02730" w:rsidP="00D54D8F">
      <w:pPr>
        <w:pStyle w:val="afff8"/>
      </w:pPr>
      <w:r w:rsidRPr="00D54D8F">
        <w:t xml:space="preserve">  </w:t>
      </w:r>
      <w:r w:rsidRPr="00D54D8F">
        <w:tab/>
        <w:t>&lt;xs:element name="sendResult" type="tns:sendResult"/&gt;</w:t>
      </w:r>
    </w:p>
    <w:p w14:paraId="0D4D7D25" w14:textId="77777777" w:rsidR="00F26F1F" w:rsidRPr="00D54D8F" w:rsidRDefault="00A02730" w:rsidP="00D54D8F">
      <w:pPr>
        <w:pStyle w:val="afff8"/>
      </w:pPr>
      <w:r w:rsidRPr="00D54D8F">
        <w:t xml:space="preserve">  </w:t>
      </w:r>
      <w:r w:rsidRPr="00D54D8F">
        <w:tab/>
        <w:t>&lt;xs:element name="sendInterimMsg" type="tns:sendInterimMsg"/&gt;</w:t>
      </w:r>
    </w:p>
    <w:p w14:paraId="70C6B9F9" w14:textId="77777777" w:rsidR="00F26F1F" w:rsidRPr="00D54D8F" w:rsidRDefault="00A02730" w:rsidP="00D54D8F">
      <w:pPr>
        <w:pStyle w:val="afff8"/>
      </w:pPr>
      <w:r w:rsidRPr="00D54D8F">
        <w:t xml:space="preserve">  </w:t>
      </w:r>
      <w:r w:rsidRPr="00D54D8F">
        <w:tab/>
        <w:t>&lt;xs:complexType name="sendResult"&gt;</w:t>
      </w:r>
    </w:p>
    <w:p w14:paraId="12D974E1" w14:textId="77777777" w:rsidR="00F26F1F" w:rsidRPr="00D54D8F" w:rsidRDefault="00A02730" w:rsidP="00D54D8F">
      <w:pPr>
        <w:pStyle w:val="afff8"/>
      </w:pPr>
      <w:r w:rsidRPr="00D54D8F">
        <w:t xml:space="preserve">    </w:t>
      </w:r>
      <w:r w:rsidRPr="00D54D8F">
        <w:tab/>
        <w:t>&lt;xs:sequence&gt;</w:t>
      </w:r>
    </w:p>
    <w:p w14:paraId="3B65931C" w14:textId="77777777" w:rsidR="00F26F1F" w:rsidRPr="00D54D8F" w:rsidRDefault="00A02730" w:rsidP="00D54D8F">
      <w:pPr>
        <w:pStyle w:val="afff8"/>
      </w:pPr>
      <w:r w:rsidRPr="00D54D8F">
        <w:t xml:space="preserve">      </w:t>
      </w:r>
      <w:r w:rsidRPr="00D54D8F">
        <w:tab/>
        <w:t>&lt;xs:element name="msg_id" type="xs:string"/&gt;</w:t>
      </w:r>
    </w:p>
    <w:p w14:paraId="42C97BED" w14:textId="77777777" w:rsidR="00F26F1F" w:rsidRPr="00D54D8F" w:rsidRDefault="00A02730" w:rsidP="00D54D8F">
      <w:pPr>
        <w:pStyle w:val="afff8"/>
      </w:pPr>
      <w:r w:rsidRPr="00D54D8F">
        <w:t xml:space="preserve">      </w:t>
      </w:r>
      <w:r w:rsidRPr="00D54D8F">
        <w:tab/>
        <w:t>&lt;xs:element name="status" type="xs:int"/&gt;</w:t>
      </w:r>
    </w:p>
    <w:p w14:paraId="46A41C5F" w14:textId="77777777" w:rsidR="00F26F1F" w:rsidRPr="00D54D8F" w:rsidRDefault="00A02730" w:rsidP="00D54D8F">
      <w:pPr>
        <w:pStyle w:val="afff8"/>
      </w:pPr>
      <w:r w:rsidRPr="00D54D8F">
        <w:t xml:space="preserve">      </w:t>
      </w:r>
      <w:r w:rsidRPr="00D54D8F">
        <w:tab/>
        <w:t>&lt;xs:element name="description" type="xs:string"/&gt;</w:t>
      </w:r>
    </w:p>
    <w:p w14:paraId="20E14A38" w14:textId="77777777" w:rsidR="00F26F1F" w:rsidRPr="00D54D8F" w:rsidRDefault="00A02730" w:rsidP="00D54D8F">
      <w:pPr>
        <w:pStyle w:val="afff8"/>
      </w:pPr>
      <w:r w:rsidRPr="00D54D8F">
        <w:t xml:space="preserve">    </w:t>
      </w:r>
      <w:r w:rsidRPr="00D54D8F">
        <w:tab/>
        <w:t>&lt;/xs:sequence&gt;</w:t>
      </w:r>
    </w:p>
    <w:p w14:paraId="7DE91AC9" w14:textId="77777777" w:rsidR="00F26F1F" w:rsidRPr="00D54D8F" w:rsidRDefault="00A02730" w:rsidP="00D54D8F">
      <w:pPr>
        <w:pStyle w:val="afff8"/>
      </w:pPr>
      <w:r w:rsidRPr="00D54D8F">
        <w:t xml:space="preserve">  </w:t>
      </w:r>
      <w:r w:rsidRPr="00D54D8F">
        <w:tab/>
        <w:t>&lt;/xs:complexType&gt;</w:t>
      </w:r>
    </w:p>
    <w:p w14:paraId="72B5860E" w14:textId="77777777" w:rsidR="00F26F1F" w:rsidRPr="00D54D8F" w:rsidRDefault="00A02730" w:rsidP="00D54D8F">
      <w:pPr>
        <w:pStyle w:val="afff8"/>
      </w:pPr>
      <w:r w:rsidRPr="00D54D8F">
        <w:t xml:space="preserve">  </w:t>
      </w:r>
      <w:r w:rsidRPr="00D54D8F">
        <w:tab/>
        <w:t>&lt;xs:complexType name="sendInterimMsg"&gt;</w:t>
      </w:r>
    </w:p>
    <w:p w14:paraId="38E4BCCD" w14:textId="77777777" w:rsidR="00F26F1F" w:rsidRPr="00D54D8F" w:rsidRDefault="00A02730" w:rsidP="00D54D8F">
      <w:pPr>
        <w:pStyle w:val="afff8"/>
      </w:pPr>
      <w:r w:rsidRPr="00D54D8F">
        <w:t xml:space="preserve">    </w:t>
      </w:r>
      <w:r w:rsidRPr="00D54D8F">
        <w:tab/>
        <w:t>&lt;xs:sequence&gt;</w:t>
      </w:r>
    </w:p>
    <w:p w14:paraId="3A2BC5BC" w14:textId="77777777" w:rsidR="00F26F1F" w:rsidRPr="00D54D8F" w:rsidRDefault="00A02730" w:rsidP="00D54D8F">
      <w:pPr>
        <w:pStyle w:val="afff8"/>
      </w:pPr>
      <w:r w:rsidRPr="00D54D8F">
        <w:t xml:space="preserve">      </w:t>
      </w:r>
      <w:r w:rsidRPr="00D54D8F">
        <w:tab/>
        <w:t>&lt;xs:element name="msg_id" type="xs:string"/&gt;</w:t>
      </w:r>
    </w:p>
    <w:p w14:paraId="3C4D9F27" w14:textId="77777777" w:rsidR="00F26F1F" w:rsidRPr="00D54D8F" w:rsidRDefault="00A02730" w:rsidP="00D54D8F">
      <w:pPr>
        <w:pStyle w:val="afff8"/>
      </w:pPr>
      <w:r w:rsidRPr="00D54D8F">
        <w:lastRenderedPageBreak/>
        <w:t xml:space="preserve">      </w:t>
      </w:r>
      <w:r w:rsidRPr="00D54D8F">
        <w:tab/>
        <w:t>&lt;xs:element name="description" type="xs:string"/&gt;</w:t>
      </w:r>
    </w:p>
    <w:p w14:paraId="08DF7D8D" w14:textId="77777777" w:rsidR="00F26F1F" w:rsidRPr="00D54D8F" w:rsidRDefault="00A02730" w:rsidP="00D54D8F">
      <w:pPr>
        <w:pStyle w:val="afff8"/>
      </w:pPr>
      <w:r w:rsidRPr="00D54D8F">
        <w:t xml:space="preserve">    </w:t>
      </w:r>
      <w:r w:rsidRPr="00D54D8F">
        <w:tab/>
        <w:t>&lt;/xs:sequence&gt;</w:t>
      </w:r>
    </w:p>
    <w:p w14:paraId="00E050A9" w14:textId="77777777" w:rsidR="00F26F1F" w:rsidRPr="00D54D8F" w:rsidRDefault="00A02730" w:rsidP="00D54D8F">
      <w:pPr>
        <w:pStyle w:val="afff8"/>
      </w:pPr>
      <w:r w:rsidRPr="00D54D8F">
        <w:t xml:space="preserve">  </w:t>
      </w:r>
      <w:r w:rsidRPr="00D54D8F">
        <w:tab/>
        <w:t>&lt;/xs:complexType&gt;</w:t>
      </w:r>
    </w:p>
    <w:p w14:paraId="38830CFB" w14:textId="77777777" w:rsidR="00F26F1F" w:rsidRPr="00D54D8F" w:rsidRDefault="00A02730" w:rsidP="00D54D8F">
      <w:pPr>
        <w:pStyle w:val="afff8"/>
      </w:pPr>
      <w:r w:rsidRPr="00D54D8F">
        <w:tab/>
        <w:t>&lt;/xs:schema&gt;</w:t>
      </w:r>
    </w:p>
    <w:p w14:paraId="1695CBC2" w14:textId="77777777" w:rsidR="00F26F1F" w:rsidRPr="00D54D8F" w:rsidRDefault="00A02730" w:rsidP="00D54D8F">
      <w:pPr>
        <w:pStyle w:val="afff8"/>
      </w:pPr>
      <w:r w:rsidRPr="00D54D8F">
        <w:t xml:space="preserve">  &lt;/wsdl:types&gt;</w:t>
      </w:r>
    </w:p>
    <w:p w14:paraId="0BB696DD" w14:textId="77777777" w:rsidR="00F26F1F" w:rsidRPr="00D54D8F" w:rsidRDefault="00A02730" w:rsidP="00D54D8F">
      <w:pPr>
        <w:pStyle w:val="afff8"/>
      </w:pPr>
      <w:r w:rsidRPr="00D54D8F">
        <w:t xml:space="preserve">  &lt;wsdl:message name="sendResult"&gt;</w:t>
      </w:r>
    </w:p>
    <w:p w14:paraId="76C65767" w14:textId="77777777" w:rsidR="00F26F1F" w:rsidRPr="00D54D8F" w:rsidRDefault="00A02730" w:rsidP="00D54D8F">
      <w:pPr>
        <w:pStyle w:val="afff8"/>
      </w:pPr>
      <w:r w:rsidRPr="00D54D8F">
        <w:tab/>
        <w:t>&lt;wsdl:part element="tns:sendResult" name="parameters"/&gt;</w:t>
      </w:r>
    </w:p>
    <w:p w14:paraId="3213F052" w14:textId="77777777" w:rsidR="00F26F1F" w:rsidRPr="00D54D8F" w:rsidRDefault="00A02730" w:rsidP="00D54D8F">
      <w:pPr>
        <w:pStyle w:val="afff8"/>
      </w:pPr>
      <w:r w:rsidRPr="00D54D8F">
        <w:t xml:space="preserve">  &lt;/wsdl:message&gt;</w:t>
      </w:r>
    </w:p>
    <w:p w14:paraId="41F754D4" w14:textId="77777777" w:rsidR="00F26F1F" w:rsidRPr="00D54D8F" w:rsidRDefault="00A02730" w:rsidP="00D54D8F">
      <w:pPr>
        <w:pStyle w:val="afff8"/>
      </w:pPr>
      <w:r w:rsidRPr="00D54D8F">
        <w:t xml:space="preserve">  &lt;wsdl:message name="sendInterimMsg"&gt;</w:t>
      </w:r>
    </w:p>
    <w:p w14:paraId="487E1717" w14:textId="77777777" w:rsidR="00F26F1F" w:rsidRPr="00D54D8F" w:rsidRDefault="00A02730" w:rsidP="00D54D8F">
      <w:pPr>
        <w:pStyle w:val="afff8"/>
      </w:pPr>
      <w:r w:rsidRPr="00D54D8F">
        <w:tab/>
        <w:t>&lt;wsdl:part element="tns:sendInterimMsg" name="parameters"/&gt;</w:t>
      </w:r>
    </w:p>
    <w:p w14:paraId="2848B189" w14:textId="77777777" w:rsidR="00F26F1F" w:rsidRPr="00D54D8F" w:rsidRDefault="00A02730" w:rsidP="00D54D8F">
      <w:pPr>
        <w:pStyle w:val="afff8"/>
      </w:pPr>
      <w:r w:rsidRPr="00D54D8F">
        <w:t xml:space="preserve">  &lt;/wsdl:message&gt;</w:t>
      </w:r>
    </w:p>
    <w:p w14:paraId="07CFA8FE" w14:textId="77777777" w:rsidR="00F26F1F" w:rsidRPr="00D54D8F" w:rsidRDefault="00A02730" w:rsidP="00D54D8F">
      <w:pPr>
        <w:pStyle w:val="afff8"/>
      </w:pPr>
      <w:r w:rsidRPr="00D54D8F">
        <w:t xml:space="preserve">  &lt;wsdl:portType name="Callback"&gt;</w:t>
      </w:r>
    </w:p>
    <w:p w14:paraId="4492D20B" w14:textId="77777777" w:rsidR="00F26F1F" w:rsidRPr="00D54D8F" w:rsidRDefault="00A02730" w:rsidP="00D54D8F">
      <w:pPr>
        <w:pStyle w:val="afff8"/>
      </w:pPr>
      <w:r w:rsidRPr="00D54D8F">
        <w:tab/>
        <w:t>&lt;wsdl:operation name="sendResult"&gt;</w:t>
      </w:r>
    </w:p>
    <w:p w14:paraId="4F90CB8F" w14:textId="77777777" w:rsidR="00F26F1F" w:rsidRPr="00D54D8F" w:rsidRDefault="00A02730" w:rsidP="00D54D8F">
      <w:pPr>
        <w:pStyle w:val="afff8"/>
      </w:pPr>
      <w:r w:rsidRPr="00D54D8F">
        <w:t xml:space="preserve">  </w:t>
      </w:r>
      <w:r w:rsidRPr="00D54D8F">
        <w:tab/>
        <w:t>&lt;wsdl:input message="tns:sendResult" name="sendResult"/&gt;</w:t>
      </w:r>
    </w:p>
    <w:p w14:paraId="00DE0572" w14:textId="77777777" w:rsidR="00F26F1F" w:rsidRPr="00D54D8F" w:rsidRDefault="00A02730" w:rsidP="00D54D8F">
      <w:pPr>
        <w:pStyle w:val="afff8"/>
      </w:pPr>
      <w:r w:rsidRPr="00D54D8F">
        <w:tab/>
        <w:t>&lt;/wsdl:operation&gt;</w:t>
      </w:r>
    </w:p>
    <w:p w14:paraId="60838761" w14:textId="77777777" w:rsidR="00F26F1F" w:rsidRPr="00D54D8F" w:rsidRDefault="00A02730" w:rsidP="00D54D8F">
      <w:pPr>
        <w:pStyle w:val="afff8"/>
      </w:pPr>
      <w:r w:rsidRPr="00D54D8F">
        <w:tab/>
        <w:t>&lt;wsdl:operation name="sendInterimMsg"&gt;</w:t>
      </w:r>
    </w:p>
    <w:p w14:paraId="30ED9172" w14:textId="77777777" w:rsidR="00F26F1F" w:rsidRPr="00D54D8F" w:rsidRDefault="00A02730" w:rsidP="00D54D8F">
      <w:pPr>
        <w:pStyle w:val="afff8"/>
      </w:pPr>
      <w:r w:rsidRPr="00D54D8F">
        <w:t xml:space="preserve">  </w:t>
      </w:r>
      <w:r w:rsidRPr="00D54D8F">
        <w:tab/>
        <w:t>&lt;wsdl:input message="tns:sendInterimMsg" name="sendInterimMsg"/&gt;</w:t>
      </w:r>
    </w:p>
    <w:p w14:paraId="24F1955D" w14:textId="77777777" w:rsidR="00F26F1F" w:rsidRPr="00D54D8F" w:rsidRDefault="00A02730" w:rsidP="00D54D8F">
      <w:pPr>
        <w:pStyle w:val="afff8"/>
      </w:pPr>
      <w:r w:rsidRPr="00D54D8F">
        <w:tab/>
        <w:t>&lt;/wsdl:operation&gt;</w:t>
      </w:r>
    </w:p>
    <w:p w14:paraId="62FBC72E" w14:textId="77777777" w:rsidR="00F26F1F" w:rsidRPr="00D54D8F" w:rsidRDefault="00A02730" w:rsidP="00D54D8F">
      <w:pPr>
        <w:pStyle w:val="afff8"/>
      </w:pPr>
      <w:r w:rsidRPr="00D54D8F">
        <w:t xml:space="preserve">  &lt;/wsdl:portType&gt;</w:t>
      </w:r>
    </w:p>
    <w:p w14:paraId="70152AF7" w14:textId="77777777" w:rsidR="00F26F1F" w:rsidRPr="00D54D8F" w:rsidRDefault="00A02730" w:rsidP="00D54D8F">
      <w:pPr>
        <w:pStyle w:val="afff8"/>
      </w:pPr>
      <w:r w:rsidRPr="00D54D8F">
        <w:t xml:space="preserve">  &lt;wsdl:binding name="callbackSoapBinding" type="tns:Callback"&gt;</w:t>
      </w:r>
    </w:p>
    <w:p w14:paraId="771E3E36" w14:textId="77777777" w:rsidR="00F26F1F" w:rsidRPr="00D54D8F" w:rsidRDefault="00A02730" w:rsidP="00D54D8F">
      <w:pPr>
        <w:pStyle w:val="afff8"/>
      </w:pPr>
      <w:r w:rsidRPr="00D54D8F">
        <w:tab/>
        <w:t>&lt;soap:binding style="document" transport="http://schemas.xmlsoap.org/soap/http"/&gt;</w:t>
      </w:r>
    </w:p>
    <w:p w14:paraId="5E45A0D1" w14:textId="77777777" w:rsidR="00F26F1F" w:rsidRPr="00D54D8F" w:rsidRDefault="00A02730" w:rsidP="00D54D8F">
      <w:pPr>
        <w:pStyle w:val="afff8"/>
      </w:pPr>
      <w:r w:rsidRPr="00D54D8F">
        <w:tab/>
        <w:t>&lt;wsdl:operation name="sendResult"&gt;</w:t>
      </w:r>
    </w:p>
    <w:p w14:paraId="30374DDD" w14:textId="77777777" w:rsidR="00F26F1F" w:rsidRPr="00D54D8F" w:rsidRDefault="00A02730" w:rsidP="00D54D8F">
      <w:pPr>
        <w:pStyle w:val="afff8"/>
      </w:pPr>
      <w:r w:rsidRPr="00D54D8F">
        <w:t xml:space="preserve">  </w:t>
      </w:r>
      <w:r w:rsidRPr="00D54D8F">
        <w:tab/>
        <w:t>&lt;soap:operation soapAction="sendResult" style="document"/&gt;</w:t>
      </w:r>
    </w:p>
    <w:p w14:paraId="54B2EC41" w14:textId="77777777" w:rsidR="00F26F1F" w:rsidRPr="00D54D8F" w:rsidRDefault="00A02730" w:rsidP="00D54D8F">
      <w:pPr>
        <w:pStyle w:val="afff8"/>
      </w:pPr>
      <w:r w:rsidRPr="00D54D8F">
        <w:t xml:space="preserve">  </w:t>
      </w:r>
      <w:r w:rsidRPr="00D54D8F">
        <w:tab/>
        <w:t>&lt;wsdl:input name="sendResult"&gt;</w:t>
      </w:r>
    </w:p>
    <w:p w14:paraId="6F1E52B3" w14:textId="77777777" w:rsidR="00F26F1F" w:rsidRPr="00D54D8F" w:rsidRDefault="00A02730" w:rsidP="00D54D8F">
      <w:pPr>
        <w:pStyle w:val="afff8"/>
      </w:pPr>
      <w:r w:rsidRPr="00D54D8F">
        <w:t xml:space="preserve">    </w:t>
      </w:r>
      <w:r w:rsidRPr="00D54D8F">
        <w:tab/>
        <w:t>&lt;soap:body use="literal"/&gt;</w:t>
      </w:r>
    </w:p>
    <w:p w14:paraId="79579C1A" w14:textId="77777777" w:rsidR="00F26F1F" w:rsidRPr="00D54D8F" w:rsidRDefault="00A02730" w:rsidP="00D54D8F">
      <w:pPr>
        <w:pStyle w:val="afff8"/>
      </w:pPr>
      <w:r w:rsidRPr="00D54D8F">
        <w:t xml:space="preserve">  </w:t>
      </w:r>
      <w:r w:rsidRPr="00D54D8F">
        <w:tab/>
        <w:t>&lt;/wsdl:input&gt;</w:t>
      </w:r>
    </w:p>
    <w:p w14:paraId="310C940C" w14:textId="77777777" w:rsidR="00F26F1F" w:rsidRPr="00D54D8F" w:rsidRDefault="00A02730" w:rsidP="00D54D8F">
      <w:pPr>
        <w:pStyle w:val="afff8"/>
      </w:pPr>
      <w:r w:rsidRPr="00D54D8F">
        <w:tab/>
        <w:t>&lt;/wsdl:operation&gt;</w:t>
      </w:r>
    </w:p>
    <w:p w14:paraId="4A985AEA" w14:textId="77777777" w:rsidR="00F26F1F" w:rsidRPr="00D54D8F" w:rsidRDefault="00A02730" w:rsidP="00D54D8F">
      <w:pPr>
        <w:pStyle w:val="afff8"/>
      </w:pPr>
      <w:r w:rsidRPr="00D54D8F">
        <w:tab/>
        <w:t>&lt;wsdl:operation name="sendInterimMsg"&gt;</w:t>
      </w:r>
    </w:p>
    <w:p w14:paraId="51E49295" w14:textId="77777777" w:rsidR="00F26F1F" w:rsidRPr="00D54D8F" w:rsidRDefault="00A02730" w:rsidP="00D54D8F">
      <w:pPr>
        <w:pStyle w:val="afff8"/>
      </w:pPr>
      <w:r w:rsidRPr="00D54D8F">
        <w:t xml:space="preserve">  </w:t>
      </w:r>
      <w:r w:rsidRPr="00D54D8F">
        <w:tab/>
        <w:t>&lt;soap:operation soapAction="sendInterimMsg" style="document"/&gt;</w:t>
      </w:r>
    </w:p>
    <w:p w14:paraId="48D83439" w14:textId="77777777" w:rsidR="00F26F1F" w:rsidRPr="00D54D8F" w:rsidRDefault="00A02730" w:rsidP="00D54D8F">
      <w:pPr>
        <w:pStyle w:val="afff8"/>
      </w:pPr>
      <w:r w:rsidRPr="00D54D8F">
        <w:t xml:space="preserve">  </w:t>
      </w:r>
      <w:r w:rsidRPr="00D54D8F">
        <w:tab/>
        <w:t>&lt;wsdl:input name="sendInterimMsg"&gt;</w:t>
      </w:r>
    </w:p>
    <w:p w14:paraId="29583D3C" w14:textId="77777777" w:rsidR="00F26F1F" w:rsidRPr="00D54D8F" w:rsidRDefault="00A02730" w:rsidP="00D54D8F">
      <w:pPr>
        <w:pStyle w:val="afff8"/>
      </w:pPr>
      <w:r w:rsidRPr="00D54D8F">
        <w:t xml:space="preserve">    </w:t>
      </w:r>
      <w:r w:rsidRPr="00D54D8F">
        <w:tab/>
        <w:t>&lt;soap:body use="literal"/&gt;</w:t>
      </w:r>
    </w:p>
    <w:p w14:paraId="3931E80F" w14:textId="77777777" w:rsidR="00F26F1F" w:rsidRPr="00D54D8F" w:rsidRDefault="00A02730" w:rsidP="00D54D8F">
      <w:pPr>
        <w:pStyle w:val="afff8"/>
      </w:pPr>
      <w:r w:rsidRPr="00D54D8F">
        <w:t xml:space="preserve">  </w:t>
      </w:r>
      <w:r w:rsidRPr="00D54D8F">
        <w:tab/>
        <w:t>&lt;/wsdl:input&gt;</w:t>
      </w:r>
    </w:p>
    <w:p w14:paraId="4AA0694E" w14:textId="77777777" w:rsidR="00F26F1F" w:rsidRPr="00D54D8F" w:rsidRDefault="00A02730" w:rsidP="00D54D8F">
      <w:pPr>
        <w:pStyle w:val="afff8"/>
      </w:pPr>
      <w:r w:rsidRPr="00D54D8F">
        <w:tab/>
        <w:t>&lt;/wsdl:operation&gt;</w:t>
      </w:r>
    </w:p>
    <w:p w14:paraId="06F4B7B8" w14:textId="77777777" w:rsidR="00F26F1F" w:rsidRPr="00D54D8F" w:rsidRDefault="00A02730" w:rsidP="00D54D8F">
      <w:pPr>
        <w:pStyle w:val="afff8"/>
      </w:pPr>
      <w:r w:rsidRPr="00D54D8F">
        <w:t xml:space="preserve">  &lt;/wsdl:binding&gt;</w:t>
      </w:r>
    </w:p>
    <w:p w14:paraId="7538D446" w14:textId="77777777" w:rsidR="00F26F1F" w:rsidRPr="00D54D8F" w:rsidRDefault="00A02730" w:rsidP="00D54D8F">
      <w:pPr>
        <w:pStyle w:val="afff8"/>
      </w:pPr>
      <w:r w:rsidRPr="00D54D8F">
        <w:t xml:space="preserve">  &lt;wsdl:service name="callback"&gt;</w:t>
      </w:r>
    </w:p>
    <w:p w14:paraId="203477BE" w14:textId="77777777" w:rsidR="00F26F1F" w:rsidRPr="00D54D8F" w:rsidRDefault="00A02730" w:rsidP="00D54D8F">
      <w:pPr>
        <w:pStyle w:val="afff8"/>
      </w:pPr>
      <w:r w:rsidRPr="00D54D8F">
        <w:tab/>
        <w:t>&lt;wsdl:port binding="tns:callbackSoapBinding" name="CallbackPort"&gt;</w:t>
      </w:r>
    </w:p>
    <w:p w14:paraId="17E286AC" w14:textId="77777777" w:rsidR="00F26F1F" w:rsidRPr="00D54D8F" w:rsidRDefault="00A02730" w:rsidP="00D54D8F">
      <w:pPr>
        <w:pStyle w:val="afff8"/>
      </w:pPr>
      <w:r w:rsidRPr="00D54D8F">
        <w:tab/>
        <w:t xml:space="preserve">  &lt;soap:address location="http://localhost:8080/mis/callback"/&gt;</w:t>
      </w:r>
    </w:p>
    <w:p w14:paraId="6855355F" w14:textId="77777777" w:rsidR="00F26F1F" w:rsidRPr="00D54D8F" w:rsidRDefault="00A02730" w:rsidP="00D54D8F">
      <w:pPr>
        <w:pStyle w:val="afff8"/>
      </w:pPr>
      <w:r w:rsidRPr="00D54D8F">
        <w:tab/>
        <w:t>&lt;/wsdl:port&gt;</w:t>
      </w:r>
    </w:p>
    <w:p w14:paraId="27ED62E4" w14:textId="77777777" w:rsidR="00F26F1F" w:rsidRPr="00D54D8F" w:rsidRDefault="00A02730" w:rsidP="00D54D8F">
      <w:pPr>
        <w:pStyle w:val="afff8"/>
      </w:pPr>
      <w:r w:rsidRPr="00D54D8F">
        <w:t xml:space="preserve">  &lt;/wsdl:service&gt;</w:t>
      </w:r>
    </w:p>
    <w:p w14:paraId="58F79573" w14:textId="77777777" w:rsidR="00F26F1F" w:rsidRPr="00D54D8F" w:rsidRDefault="00A02730" w:rsidP="00D54D8F">
      <w:pPr>
        <w:pStyle w:val="afff8"/>
      </w:pPr>
      <w:r w:rsidRPr="00D54D8F">
        <w:t>&lt;/wsdl:definitions&gt;</w:t>
      </w:r>
    </w:p>
    <w:p w14:paraId="2D2D47B4" w14:textId="77777777" w:rsidR="00F26F1F" w:rsidRPr="00D54D8F" w:rsidRDefault="00A02730" w:rsidP="00D54D8F">
      <w:pPr>
        <w:pStyle w:val="3"/>
      </w:pPr>
      <w:bookmarkStart w:id="92" w:name="_as4y4ry64igt" w:colFirst="0" w:colLast="0"/>
      <w:bookmarkStart w:id="93" w:name="_Toc81925591"/>
      <w:bookmarkEnd w:id="92"/>
      <w:r w:rsidRPr="00D54D8F">
        <w:t xml:space="preserve">Формат запроса к сервису приема медицинских сведений </w:t>
      </w:r>
      <w:r w:rsidR="005B10F1" w:rsidRPr="00D54D8F">
        <w:t>ВИМИС «АКиНЕО»</w:t>
      </w:r>
      <w:bookmarkEnd w:id="93"/>
    </w:p>
    <w:p w14:paraId="3D247F96" w14:textId="77777777" w:rsidR="00F26F1F" w:rsidRPr="00D54D8F" w:rsidRDefault="00A02730" w:rsidP="00D54D8F">
      <w:pPr>
        <w:pStyle w:val="afff8"/>
      </w:pPr>
      <w:r w:rsidRPr="00D54D8F">
        <w:t>&lt;?xml version="1.0" encoding="UTF-8"?&gt;</w:t>
      </w:r>
    </w:p>
    <w:p w14:paraId="3C3F6400" w14:textId="77777777" w:rsidR="00F26F1F" w:rsidRPr="00D54D8F" w:rsidRDefault="00A02730" w:rsidP="00D54D8F">
      <w:pPr>
        <w:pStyle w:val="afff8"/>
      </w:pPr>
      <w:r w:rsidRPr="00D54D8F">
        <w:lastRenderedPageBreak/>
        <w:t>&lt;s:Envelope xmlns:s="http://schemas.xmlsoap.org/soap/envelope/" xmlns:a="http://www.w3.org/2005/08/addressing" xmlns:wsse="http://docs.oasis-open.org/wss/2004/01/oasis-200401-wss-wssecurity-secext-1.0.xsd"&gt;</w:t>
      </w:r>
    </w:p>
    <w:p w14:paraId="66EC2AEA" w14:textId="77777777" w:rsidR="00F26F1F" w:rsidRPr="00D54D8F" w:rsidRDefault="00A02730" w:rsidP="00D54D8F">
      <w:pPr>
        <w:pStyle w:val="afff8"/>
      </w:pPr>
      <w:r w:rsidRPr="00D54D8F">
        <w:t xml:space="preserve">  &lt;s:Header&gt;</w:t>
      </w:r>
    </w:p>
    <w:p w14:paraId="0D3747D3" w14:textId="77777777" w:rsidR="00F26F1F" w:rsidRPr="00D54D8F" w:rsidRDefault="00A02730" w:rsidP="00D54D8F">
      <w:pPr>
        <w:pStyle w:val="afff8"/>
      </w:pPr>
      <w:r w:rsidRPr="00D54D8F">
        <w:t xml:space="preserve">    &lt;a:Action&gt;sendDocument&lt;/a:Action&gt;</w:t>
      </w:r>
    </w:p>
    <w:p w14:paraId="1CCB23F3" w14:textId="77777777" w:rsidR="00F26F1F" w:rsidRPr="00D54D8F" w:rsidRDefault="00A02730" w:rsidP="00D54D8F">
      <w:pPr>
        <w:pStyle w:val="afff8"/>
      </w:pPr>
      <w:r w:rsidRPr="00D54D8F">
        <w:tab/>
        <w:t>&lt;transportHeader xmlns="http://egisz.rosminzdrav.ru" xmlns:i="http://www.w3.org/2001/XMLSchema-instance"&gt;</w:t>
      </w:r>
    </w:p>
    <w:p w14:paraId="382EE0E4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t xml:space="preserve">  </w:t>
      </w:r>
      <w:r w:rsidRPr="00D54D8F">
        <w:tab/>
      </w:r>
      <w:r w:rsidRPr="00D54D8F">
        <w:rPr>
          <w:lang w:val="ru-RU"/>
        </w:rPr>
        <w:t>&lt;</w:t>
      </w:r>
      <w:r w:rsidRPr="00D54D8F">
        <w:t>authInfo</w:t>
      </w:r>
      <w:r w:rsidRPr="00D54D8F">
        <w:rPr>
          <w:lang w:val="ru-RU"/>
        </w:rPr>
        <w:t>&gt;</w:t>
      </w:r>
    </w:p>
    <w:p w14:paraId="79766CD5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</w:t>
      </w:r>
      <w:r w:rsidRPr="00D54D8F">
        <w:rPr>
          <w:lang w:val="ru-RU"/>
        </w:rPr>
        <w:tab/>
        <w:t>&lt;</w:t>
      </w:r>
      <w:r w:rsidRPr="00D54D8F">
        <w:t>clientEntityId</w:t>
      </w:r>
      <w:r w:rsidRPr="00D54D8F">
        <w:rPr>
          <w:lang w:val="ru-RU"/>
        </w:rPr>
        <w:t>&gt;Идентификатор ИС, полученный при регистрации&lt;/</w:t>
      </w:r>
      <w:r w:rsidRPr="00D54D8F">
        <w:t>clientEntityId</w:t>
      </w:r>
      <w:r w:rsidRPr="00D54D8F">
        <w:rPr>
          <w:lang w:val="ru-RU"/>
        </w:rPr>
        <w:t>&gt;</w:t>
      </w:r>
    </w:p>
    <w:p w14:paraId="4F3A17B2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 xml:space="preserve">  </w:t>
      </w:r>
      <w:r w:rsidRPr="00D54D8F">
        <w:rPr>
          <w:lang w:val="ru-RU"/>
        </w:rPr>
        <w:tab/>
      </w:r>
      <w:r w:rsidRPr="00D54D8F">
        <w:t>&lt;/authInfo&gt;</w:t>
      </w:r>
    </w:p>
    <w:p w14:paraId="02ABEC4C" w14:textId="77777777" w:rsidR="00F26F1F" w:rsidRPr="00D54D8F" w:rsidRDefault="00A02730" w:rsidP="00D54D8F">
      <w:pPr>
        <w:pStyle w:val="afff8"/>
      </w:pPr>
      <w:r w:rsidRPr="00D54D8F">
        <w:tab/>
        <w:t>&lt;/transportHeader&gt;</w:t>
      </w:r>
    </w:p>
    <w:p w14:paraId="1894D0EA" w14:textId="77777777" w:rsidR="00F26F1F" w:rsidRPr="00D54D8F" w:rsidRDefault="00A02730" w:rsidP="00D54D8F">
      <w:pPr>
        <w:pStyle w:val="afff8"/>
      </w:pPr>
      <w:r w:rsidRPr="00D54D8F">
        <w:tab/>
        <w:t>&lt;a:MessageID&gt;Идентификатор сообщения&lt;/a:MessageID&gt;</w:t>
      </w:r>
    </w:p>
    <w:p w14:paraId="201F686B" w14:textId="77777777" w:rsidR="00F26F1F" w:rsidRPr="00D54D8F" w:rsidRDefault="00A02730" w:rsidP="00D54D8F">
      <w:pPr>
        <w:pStyle w:val="afff8"/>
      </w:pPr>
      <w:r w:rsidRPr="00D54D8F">
        <w:tab/>
        <w:t>&lt;a:ReplyTo&gt;</w:t>
      </w:r>
    </w:p>
    <w:p w14:paraId="6FF59F52" w14:textId="14FBC3CD" w:rsidR="00F26F1F" w:rsidRPr="00D54D8F" w:rsidRDefault="00A02730" w:rsidP="00D54D8F">
      <w:pPr>
        <w:pStyle w:val="afff8"/>
      </w:pPr>
      <w:r w:rsidRPr="00D54D8F">
        <w:t xml:space="preserve">      &lt;a:Address&gt;</w:t>
      </w:r>
      <w:r w:rsidR="00C03C66" w:rsidRPr="00C03C66">
        <w:t xml:space="preserve"> Адрес callback-сервиса в ИПС</w:t>
      </w:r>
      <w:r w:rsidR="00C03C66" w:rsidRPr="00D54D8F">
        <w:t xml:space="preserve"> </w:t>
      </w:r>
      <w:r w:rsidRPr="00D54D8F">
        <w:t>&lt;/a:Address&gt;</w:t>
      </w:r>
    </w:p>
    <w:p w14:paraId="3CEDED72" w14:textId="77777777" w:rsidR="00F26F1F" w:rsidRPr="00D54D8F" w:rsidRDefault="00A02730" w:rsidP="00D54D8F">
      <w:pPr>
        <w:pStyle w:val="afff8"/>
      </w:pPr>
      <w:r w:rsidRPr="00D54D8F">
        <w:tab/>
        <w:t>&lt;/a:ReplyTo&gt;</w:t>
      </w:r>
    </w:p>
    <w:p w14:paraId="0EBB148B" w14:textId="77777777" w:rsidR="00F26F1F" w:rsidRPr="00D54D8F" w:rsidRDefault="00A02730" w:rsidP="00D54D8F">
      <w:pPr>
        <w:pStyle w:val="afff8"/>
      </w:pPr>
      <w:r w:rsidRPr="00D54D8F">
        <w:tab/>
        <w:t>&lt;a:To&gt;Адрес сервиса Системы в ИПС&lt;/a:To&gt;</w:t>
      </w:r>
    </w:p>
    <w:p w14:paraId="3A0FE214" w14:textId="77777777" w:rsidR="00F26F1F" w:rsidRPr="00D54D8F" w:rsidRDefault="00A02730" w:rsidP="00D54D8F">
      <w:pPr>
        <w:pStyle w:val="afff8"/>
      </w:pPr>
      <w:r w:rsidRPr="00D54D8F">
        <w:tab/>
        <w:t>&lt;wsse:Security&gt;</w:t>
      </w:r>
    </w:p>
    <w:p w14:paraId="0E60DAFB" w14:textId="77777777" w:rsidR="00F26F1F" w:rsidRPr="00D54D8F" w:rsidRDefault="00A02730" w:rsidP="00D54D8F">
      <w:pPr>
        <w:pStyle w:val="afff8"/>
      </w:pPr>
      <w:r w:rsidRPr="00D54D8F">
        <w:t xml:space="preserve">  </w:t>
      </w:r>
      <w:r w:rsidRPr="00D54D8F">
        <w:tab/>
        <w:t>Блок подписи</w:t>
      </w:r>
    </w:p>
    <w:p w14:paraId="34BD8E20" w14:textId="77777777" w:rsidR="00F26F1F" w:rsidRPr="00D54D8F" w:rsidRDefault="00A02730" w:rsidP="00D54D8F">
      <w:pPr>
        <w:pStyle w:val="afff8"/>
      </w:pPr>
      <w:r w:rsidRPr="00D54D8F">
        <w:tab/>
        <w:t>&lt;/wsse:Security&gt;</w:t>
      </w:r>
    </w:p>
    <w:p w14:paraId="67022B47" w14:textId="77777777" w:rsidR="00F26F1F" w:rsidRPr="00D54D8F" w:rsidRDefault="00A02730" w:rsidP="00D54D8F">
      <w:pPr>
        <w:pStyle w:val="afff8"/>
      </w:pPr>
      <w:r w:rsidRPr="00D54D8F">
        <w:t xml:space="preserve">  &lt;/s:Header&gt;</w:t>
      </w:r>
    </w:p>
    <w:p w14:paraId="594331D6" w14:textId="77777777" w:rsidR="00F26F1F" w:rsidRPr="00D54D8F" w:rsidRDefault="00A02730" w:rsidP="00D54D8F">
      <w:pPr>
        <w:pStyle w:val="afff8"/>
      </w:pPr>
      <w:r w:rsidRPr="00D54D8F">
        <w:t xml:space="preserve">  &lt;s:Body xmlns:d2p1="http://docs.oasis-open.org/wss/2004/01/oasis-200401-wss-wssecurity-utility-1.0.xsd" xmlns:xsd="http://www.w3.org/2001/XMLSchema" xmlns:xsi="http://www.w3.org/2001/XMLSchema-instance" d2p1:Id="BodyID-de50a37c-7d9b-4132-9453-ef063ddd4b39"&gt;</w:t>
      </w:r>
    </w:p>
    <w:p w14:paraId="01DBBFEE" w14:textId="77777777" w:rsidR="00F26F1F" w:rsidRPr="00D54D8F" w:rsidRDefault="00A02730" w:rsidP="00D54D8F">
      <w:pPr>
        <w:pStyle w:val="afff8"/>
      </w:pPr>
      <w:r w:rsidRPr="00D54D8F">
        <w:tab/>
        <w:t>&lt;sendDocument xmlns="http://receiver.service.nr.eu.rt.ru/"&gt;</w:t>
      </w:r>
    </w:p>
    <w:p w14:paraId="665EB120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t xml:space="preserve">  </w:t>
      </w:r>
      <w:r w:rsidRPr="00D54D8F">
        <w:tab/>
      </w:r>
      <w:r w:rsidRPr="00D54D8F">
        <w:rPr>
          <w:lang w:val="ru-RU"/>
        </w:rPr>
        <w:t>&lt;</w:t>
      </w:r>
      <w:r w:rsidRPr="00D54D8F">
        <w:t>vmcl</w:t>
      </w:r>
      <w:r w:rsidRPr="00D54D8F">
        <w:rPr>
          <w:lang w:val="ru-RU"/>
        </w:rPr>
        <w:t xml:space="preserve"> </w:t>
      </w:r>
      <w:r w:rsidRPr="00D54D8F">
        <w:t>xmlns</w:t>
      </w:r>
      <w:r w:rsidRPr="00D54D8F">
        <w:rPr>
          <w:lang w:val="ru-RU"/>
        </w:rPr>
        <w:t>=""&gt;Направление оказания медицинской помощи&lt;/</w:t>
      </w:r>
      <w:r w:rsidRPr="00D54D8F">
        <w:t>docType</w:t>
      </w:r>
      <w:r w:rsidRPr="00D54D8F">
        <w:rPr>
          <w:lang w:val="ru-RU"/>
        </w:rPr>
        <w:t>&gt;</w:t>
      </w:r>
    </w:p>
    <w:p w14:paraId="59BE0426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</w:t>
      </w:r>
      <w:r w:rsidRPr="00D54D8F">
        <w:rPr>
          <w:lang w:val="ru-RU"/>
        </w:rPr>
        <w:tab/>
        <w:t>&lt;</w:t>
      </w:r>
      <w:r w:rsidRPr="00D54D8F">
        <w:t>docType</w:t>
      </w:r>
      <w:r w:rsidRPr="00D54D8F">
        <w:rPr>
          <w:lang w:val="ru-RU"/>
        </w:rPr>
        <w:t xml:space="preserve"> </w:t>
      </w:r>
      <w:r w:rsidRPr="00D54D8F">
        <w:t>xmlns</w:t>
      </w:r>
      <w:r w:rsidRPr="00D54D8F">
        <w:rPr>
          <w:lang w:val="ru-RU"/>
        </w:rPr>
        <w:t>=""&gt;Тип документа&lt;/</w:t>
      </w:r>
      <w:r w:rsidRPr="00D54D8F">
        <w:t>docType</w:t>
      </w:r>
      <w:r w:rsidRPr="00D54D8F">
        <w:rPr>
          <w:lang w:val="ru-RU"/>
        </w:rPr>
        <w:t>&gt;</w:t>
      </w:r>
    </w:p>
    <w:p w14:paraId="69B20962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</w:t>
      </w:r>
      <w:r w:rsidRPr="00D54D8F">
        <w:rPr>
          <w:lang w:val="ru-RU"/>
        </w:rPr>
        <w:tab/>
        <w:t>&lt;</w:t>
      </w:r>
      <w:r w:rsidRPr="00D54D8F">
        <w:t>docTypeVersion</w:t>
      </w:r>
      <w:r w:rsidRPr="00D54D8F">
        <w:rPr>
          <w:lang w:val="ru-RU"/>
        </w:rPr>
        <w:t xml:space="preserve"> </w:t>
      </w:r>
      <w:r w:rsidRPr="00D54D8F">
        <w:t>xmlns</w:t>
      </w:r>
      <w:r w:rsidRPr="00D54D8F">
        <w:rPr>
          <w:lang w:val="ru-RU"/>
        </w:rPr>
        <w:t>=""&gt;Версия типа документа&lt;/</w:t>
      </w:r>
      <w:r w:rsidRPr="00D54D8F">
        <w:t>docTypeVersion</w:t>
      </w:r>
      <w:r w:rsidRPr="00D54D8F">
        <w:rPr>
          <w:lang w:val="ru-RU"/>
        </w:rPr>
        <w:t>&gt;</w:t>
      </w:r>
    </w:p>
    <w:p w14:paraId="6E1EDDCC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 xml:space="preserve">  </w:t>
      </w:r>
      <w:r w:rsidRPr="00D54D8F">
        <w:rPr>
          <w:lang w:val="ru-RU"/>
        </w:rPr>
        <w:tab/>
      </w:r>
      <w:r w:rsidRPr="00D54D8F">
        <w:t>&lt;triggerPoint xmlns=""&gt;Код триггерной точки&lt;/triggerPoint&gt;</w:t>
      </w:r>
    </w:p>
    <w:p w14:paraId="312FDC36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t xml:space="preserve">  </w:t>
      </w:r>
      <w:r w:rsidRPr="00D54D8F">
        <w:tab/>
      </w:r>
      <w:r w:rsidRPr="00D54D8F">
        <w:rPr>
          <w:lang w:val="ru-RU"/>
        </w:rPr>
        <w:t>&lt;</w:t>
      </w:r>
      <w:r w:rsidRPr="00D54D8F">
        <w:t>interimMsg</w:t>
      </w:r>
      <w:r w:rsidRPr="00D54D8F">
        <w:rPr>
          <w:lang w:val="ru-RU"/>
        </w:rPr>
        <w:t xml:space="preserve"> </w:t>
      </w:r>
      <w:r w:rsidRPr="00D54D8F">
        <w:t>xmlns</w:t>
      </w:r>
      <w:r w:rsidRPr="00D54D8F">
        <w:rPr>
          <w:lang w:val="ru-RU"/>
        </w:rPr>
        <w:t>=""&gt;Необходимость получения промежуточных сервисных сообщений&lt;/</w:t>
      </w:r>
      <w:r w:rsidRPr="00D54D8F">
        <w:t>interimMsg</w:t>
      </w:r>
      <w:r w:rsidRPr="00D54D8F">
        <w:rPr>
          <w:lang w:val="ru-RU"/>
        </w:rPr>
        <w:t>&gt;</w:t>
      </w:r>
    </w:p>
    <w:p w14:paraId="141FDC43" w14:textId="1AF2D5A9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</w:t>
      </w:r>
      <w:r w:rsidRPr="00D54D8F">
        <w:rPr>
          <w:lang w:val="ru-RU"/>
        </w:rPr>
        <w:tab/>
        <w:t>&lt;</w:t>
      </w:r>
      <w:r w:rsidRPr="00D54D8F">
        <w:t>document</w:t>
      </w:r>
      <w:r w:rsidRPr="00D54D8F">
        <w:rPr>
          <w:lang w:val="ru-RU"/>
        </w:rPr>
        <w:t xml:space="preserve"> </w:t>
      </w:r>
      <w:r w:rsidRPr="00D54D8F">
        <w:t>xmlns</w:t>
      </w:r>
      <w:r w:rsidRPr="00D54D8F">
        <w:rPr>
          <w:lang w:val="ru-RU"/>
        </w:rPr>
        <w:t xml:space="preserve">=""&gt;Полезная нагрузка сообщения (СЭМД </w:t>
      </w:r>
      <w:r w:rsidR="00000CAA" w:rsidRPr="00D54D8F">
        <w:rPr>
          <w:lang w:val="ru-RU"/>
        </w:rPr>
        <w:t>бета</w:t>
      </w:r>
      <w:r w:rsidRPr="00D54D8F">
        <w:rPr>
          <w:lang w:val="ru-RU"/>
        </w:rPr>
        <w:t xml:space="preserve">-версии в формате </w:t>
      </w:r>
      <w:r w:rsidRPr="00D54D8F">
        <w:t>base</w:t>
      </w:r>
      <w:r w:rsidRPr="00D54D8F">
        <w:rPr>
          <w:lang w:val="ru-RU"/>
        </w:rPr>
        <w:t>64)&lt;/</w:t>
      </w:r>
      <w:r w:rsidRPr="00D54D8F">
        <w:t>document</w:t>
      </w:r>
      <w:r w:rsidRPr="00D54D8F">
        <w:rPr>
          <w:lang w:val="ru-RU"/>
        </w:rPr>
        <w:t>&gt;</w:t>
      </w:r>
    </w:p>
    <w:p w14:paraId="2551A53F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ab/>
      </w:r>
      <w:r w:rsidRPr="00D54D8F">
        <w:t>&lt;/sendDocument&gt;</w:t>
      </w:r>
    </w:p>
    <w:p w14:paraId="483D307C" w14:textId="77777777" w:rsidR="00F26F1F" w:rsidRPr="00D54D8F" w:rsidRDefault="00A02730" w:rsidP="00D54D8F">
      <w:pPr>
        <w:pStyle w:val="afff8"/>
      </w:pPr>
      <w:r w:rsidRPr="00D54D8F">
        <w:t xml:space="preserve">  &lt;/s:Body&gt;</w:t>
      </w:r>
    </w:p>
    <w:p w14:paraId="6E79F3A3" w14:textId="77777777" w:rsidR="00F26F1F" w:rsidRPr="00D54D8F" w:rsidRDefault="00A02730" w:rsidP="00D54D8F">
      <w:pPr>
        <w:pStyle w:val="afff8"/>
      </w:pPr>
      <w:r w:rsidRPr="00D54D8F">
        <w:t>&lt;/s:Envelope&gt;</w:t>
      </w:r>
    </w:p>
    <w:p w14:paraId="5784B850" w14:textId="77777777" w:rsidR="00F26F1F" w:rsidRPr="00D54D8F" w:rsidRDefault="00A02730" w:rsidP="00D54D8F">
      <w:pPr>
        <w:pStyle w:val="3"/>
      </w:pPr>
      <w:bookmarkStart w:id="94" w:name="_yxzazb61mmw2" w:colFirst="0" w:colLast="0"/>
      <w:bookmarkStart w:id="95" w:name="_Toc81925592"/>
      <w:bookmarkEnd w:id="94"/>
      <w:r w:rsidRPr="00D54D8F">
        <w:t xml:space="preserve">Формат синхронного ответа </w:t>
      </w:r>
      <w:r w:rsidR="005B10F1" w:rsidRPr="00D54D8F">
        <w:t>ВИМИС «АКиНЕО»</w:t>
      </w:r>
      <w:bookmarkEnd w:id="95"/>
    </w:p>
    <w:p w14:paraId="199FB7E5" w14:textId="77777777" w:rsidR="00F26F1F" w:rsidRPr="00D54D8F" w:rsidRDefault="00A02730" w:rsidP="00D54D8F">
      <w:pPr>
        <w:pStyle w:val="afff8"/>
      </w:pPr>
      <w:r w:rsidRPr="00D54D8F">
        <w:t>&lt;?xml version="1.0" encoding="UTF-8"?&gt;</w:t>
      </w:r>
    </w:p>
    <w:p w14:paraId="1F5E9613" w14:textId="77777777" w:rsidR="00F26F1F" w:rsidRPr="00D54D8F" w:rsidRDefault="00A02730" w:rsidP="00D54D8F">
      <w:pPr>
        <w:pStyle w:val="afff8"/>
      </w:pPr>
      <w:r w:rsidRPr="00D54D8F">
        <w:t>&lt;soap:Envelope xmlns:soap="http://schemas.xmlsoap.org/soap/envelope/" xmlns:ds="http://www.w3.org/2000/09/xmldsig#" xmlns:wsa="http://www.w3.org/2005/08/addressing" xmlns:wsse="http://docs.oasis-open.org/wss/2004/01/oasis-200401-wss-</w:t>
      </w:r>
      <w:r w:rsidRPr="00D54D8F">
        <w:lastRenderedPageBreak/>
        <w:t>wssecurity-secext-1.0.xsd" xmlns:wsu="http://docs.oasis-open.org/wss/2004/01/oasis-200401-wss-wssecurity-utility-1.0.xsd"&gt;</w:t>
      </w:r>
    </w:p>
    <w:p w14:paraId="0AB00E21" w14:textId="77777777" w:rsidR="00F26F1F" w:rsidRPr="00D54D8F" w:rsidRDefault="00A02730" w:rsidP="00D54D8F">
      <w:pPr>
        <w:pStyle w:val="afff8"/>
      </w:pPr>
      <w:r w:rsidRPr="00D54D8F">
        <w:t xml:space="preserve">  &lt;soap:Header&gt;</w:t>
      </w:r>
    </w:p>
    <w:p w14:paraId="1F1AB672" w14:textId="77777777" w:rsidR="00F26F1F" w:rsidRPr="00D54D8F" w:rsidRDefault="00A02730" w:rsidP="00D54D8F">
      <w:pPr>
        <w:pStyle w:val="afff8"/>
      </w:pPr>
      <w:r w:rsidRPr="00D54D8F">
        <w:tab/>
        <w:t>&lt;Action xmlns="http://www.w3.org/2005/08/addressing"&gt;http://receiver.service.nr.eu.rt.ru/Receiver/ returnMsg_id&lt;/Action&gt;</w:t>
      </w:r>
    </w:p>
    <w:p w14:paraId="5ED5FE91" w14:textId="77777777" w:rsidR="00F26F1F" w:rsidRPr="00D54D8F" w:rsidRDefault="00A02730" w:rsidP="00D54D8F">
      <w:pPr>
        <w:pStyle w:val="afff8"/>
      </w:pPr>
      <w:r w:rsidRPr="00D54D8F">
        <w:tab/>
        <w:t>&lt;MessageID xmlns="http://www.w3.org/2005/08/addressing"&gt;Идентификатор сообщения&lt;/MessageID&gt;</w:t>
      </w:r>
    </w:p>
    <w:p w14:paraId="5293E1A2" w14:textId="77777777" w:rsidR="00F26F1F" w:rsidRPr="00D54D8F" w:rsidRDefault="00A02730" w:rsidP="00D54D8F">
      <w:pPr>
        <w:pStyle w:val="afff8"/>
      </w:pPr>
      <w:r w:rsidRPr="00D54D8F">
        <w:tab/>
        <w:t>&lt;To xmlns="http://www.w3.org/2005/08/addressing"&gt;http://www.w3.org/2005/08/addressing/anonymous&lt;/To&gt;</w:t>
      </w:r>
    </w:p>
    <w:p w14:paraId="0E43DF58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tab/>
      </w:r>
      <w:r w:rsidRPr="00D54D8F">
        <w:rPr>
          <w:lang w:val="ru-RU"/>
        </w:rPr>
        <w:t>&lt;</w:t>
      </w:r>
      <w:r w:rsidRPr="00D54D8F">
        <w:t>RelatesTo</w:t>
      </w:r>
      <w:r w:rsidRPr="00D54D8F">
        <w:rPr>
          <w:lang w:val="ru-RU"/>
        </w:rPr>
        <w:t xml:space="preserve"> </w:t>
      </w:r>
      <w:r w:rsidRPr="00D54D8F">
        <w:t>xmlns</w:t>
      </w:r>
      <w:r w:rsidRPr="00D54D8F">
        <w:rPr>
          <w:lang w:val="ru-RU"/>
        </w:rPr>
        <w:t>="</w:t>
      </w:r>
      <w:r w:rsidRPr="00D54D8F">
        <w:t>http</w:t>
      </w:r>
      <w:r w:rsidRPr="00D54D8F">
        <w:rPr>
          <w:lang w:val="ru-RU"/>
        </w:rPr>
        <w:t>://</w:t>
      </w:r>
      <w:r w:rsidRPr="00D54D8F">
        <w:t>www</w:t>
      </w:r>
      <w:r w:rsidRPr="00D54D8F">
        <w:rPr>
          <w:lang w:val="ru-RU"/>
        </w:rPr>
        <w:t>.</w:t>
      </w:r>
      <w:r w:rsidRPr="00D54D8F">
        <w:t>w</w:t>
      </w:r>
      <w:r w:rsidRPr="00D54D8F">
        <w:rPr>
          <w:lang w:val="ru-RU"/>
        </w:rPr>
        <w:t>3.</w:t>
      </w:r>
      <w:r w:rsidRPr="00D54D8F">
        <w:t>org</w:t>
      </w:r>
      <w:r w:rsidRPr="00D54D8F">
        <w:rPr>
          <w:lang w:val="ru-RU"/>
        </w:rPr>
        <w:t>/2005/08/</w:t>
      </w:r>
      <w:r w:rsidRPr="00D54D8F">
        <w:t>addressing</w:t>
      </w:r>
      <w:r w:rsidRPr="00D54D8F">
        <w:rPr>
          <w:lang w:val="ru-RU"/>
        </w:rPr>
        <w:t>"&gt;Идентификатор сообщения, на который отправляется синхронный ответ&lt;/</w:t>
      </w:r>
      <w:r w:rsidRPr="00D54D8F">
        <w:t>RelatesTo</w:t>
      </w:r>
      <w:r w:rsidRPr="00D54D8F">
        <w:rPr>
          <w:lang w:val="ru-RU"/>
        </w:rPr>
        <w:t>&gt;</w:t>
      </w:r>
    </w:p>
    <w:p w14:paraId="5CDBDE20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ab/>
      </w:r>
      <w:r w:rsidRPr="00D54D8F">
        <w:t>&lt;wsse:Security&gt;</w:t>
      </w:r>
    </w:p>
    <w:p w14:paraId="79E56370" w14:textId="77777777" w:rsidR="00F26F1F" w:rsidRPr="00D54D8F" w:rsidRDefault="00A02730" w:rsidP="00D54D8F">
      <w:pPr>
        <w:pStyle w:val="afff8"/>
      </w:pPr>
      <w:r w:rsidRPr="00D54D8F">
        <w:t xml:space="preserve">  </w:t>
      </w:r>
      <w:r w:rsidRPr="00D54D8F">
        <w:tab/>
        <w:t>Блок подписи</w:t>
      </w:r>
    </w:p>
    <w:p w14:paraId="7024BC84" w14:textId="77777777" w:rsidR="00F26F1F" w:rsidRPr="00D54D8F" w:rsidRDefault="00A02730" w:rsidP="00D54D8F">
      <w:pPr>
        <w:pStyle w:val="afff8"/>
      </w:pPr>
      <w:r w:rsidRPr="00D54D8F">
        <w:tab/>
        <w:t>&lt;/wsse:Security&gt;</w:t>
      </w:r>
    </w:p>
    <w:p w14:paraId="4C610578" w14:textId="77777777" w:rsidR="00F26F1F" w:rsidRPr="00D54D8F" w:rsidRDefault="00A02730" w:rsidP="00D54D8F">
      <w:pPr>
        <w:pStyle w:val="afff8"/>
      </w:pPr>
      <w:r w:rsidRPr="00D54D8F">
        <w:t xml:space="preserve">  &lt;/soap:Header&gt;</w:t>
      </w:r>
    </w:p>
    <w:p w14:paraId="411BADA0" w14:textId="77777777" w:rsidR="00F26F1F" w:rsidRPr="00D54D8F" w:rsidRDefault="00A02730" w:rsidP="00D54D8F">
      <w:pPr>
        <w:pStyle w:val="afff8"/>
      </w:pPr>
      <w:r w:rsidRPr="00D54D8F">
        <w:t xml:space="preserve">  &lt;soap:Body wsu:Id="body"&gt;</w:t>
      </w:r>
    </w:p>
    <w:p w14:paraId="5DE0B594" w14:textId="77777777" w:rsidR="00F26F1F" w:rsidRPr="00D54D8F" w:rsidRDefault="00A02730" w:rsidP="00D54D8F">
      <w:pPr>
        <w:pStyle w:val="afff8"/>
      </w:pPr>
      <w:r w:rsidRPr="00D54D8F">
        <w:tab/>
        <w:t>&lt;ns2:returnMsgId xmlns:ns2="http://receiver.service.nr.eu.rt.ru/"&gt;</w:t>
      </w:r>
    </w:p>
    <w:p w14:paraId="10A2E288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t xml:space="preserve">  </w:t>
      </w:r>
      <w:r w:rsidRPr="00D54D8F">
        <w:tab/>
      </w:r>
      <w:r w:rsidRPr="00D54D8F">
        <w:rPr>
          <w:lang w:val="ru-RU"/>
        </w:rPr>
        <w:t>&lt;</w:t>
      </w:r>
      <w:r w:rsidRPr="00D54D8F">
        <w:t>msg</w:t>
      </w:r>
      <w:r w:rsidRPr="00D54D8F">
        <w:rPr>
          <w:lang w:val="ru-RU"/>
        </w:rPr>
        <w:t>_</w:t>
      </w:r>
      <w:r w:rsidRPr="00D54D8F">
        <w:t>id</w:t>
      </w:r>
      <w:r w:rsidRPr="00D54D8F">
        <w:rPr>
          <w:lang w:val="ru-RU"/>
        </w:rPr>
        <w:t>&gt;Идентификатор сообщения, в котором будет отправлен асинхронный ответ&lt;/</w:t>
      </w:r>
      <w:r w:rsidRPr="00D54D8F">
        <w:t>msg</w:t>
      </w:r>
      <w:r w:rsidRPr="00D54D8F">
        <w:rPr>
          <w:lang w:val="ru-RU"/>
        </w:rPr>
        <w:t>_</w:t>
      </w:r>
      <w:r w:rsidRPr="00D54D8F">
        <w:t>id</w:t>
      </w:r>
      <w:r w:rsidRPr="00D54D8F">
        <w:rPr>
          <w:lang w:val="ru-RU"/>
        </w:rPr>
        <w:t>&gt;</w:t>
      </w:r>
    </w:p>
    <w:p w14:paraId="53D9473C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ab/>
      </w:r>
      <w:r w:rsidRPr="00D54D8F">
        <w:t>&lt;/ns2:returnMsgId&gt;</w:t>
      </w:r>
    </w:p>
    <w:p w14:paraId="518E9BBE" w14:textId="77777777" w:rsidR="00F26F1F" w:rsidRPr="00D54D8F" w:rsidRDefault="00A02730" w:rsidP="00D54D8F">
      <w:pPr>
        <w:pStyle w:val="afff8"/>
      </w:pPr>
      <w:r w:rsidRPr="00D54D8F">
        <w:t xml:space="preserve">  &lt;/soap:Body&gt;</w:t>
      </w:r>
    </w:p>
    <w:p w14:paraId="66F9A4C8" w14:textId="77777777" w:rsidR="00F26F1F" w:rsidRPr="00D54D8F" w:rsidRDefault="00A02730" w:rsidP="00D54D8F">
      <w:pPr>
        <w:pStyle w:val="afff8"/>
      </w:pPr>
      <w:r w:rsidRPr="00D54D8F">
        <w:t>&lt;/soap:Envelope&gt;</w:t>
      </w:r>
    </w:p>
    <w:p w14:paraId="123387EB" w14:textId="77777777" w:rsidR="00F26F1F" w:rsidRPr="00D54D8F" w:rsidRDefault="00A02730" w:rsidP="00D54D8F">
      <w:pPr>
        <w:pStyle w:val="3"/>
      </w:pPr>
      <w:bookmarkStart w:id="96" w:name="_wcbnsen50gc" w:colFirst="0" w:colLast="0"/>
      <w:bookmarkStart w:id="97" w:name="_Toc81925593"/>
      <w:bookmarkEnd w:id="96"/>
      <w:r w:rsidRPr="00D54D8F">
        <w:t xml:space="preserve">Формат асинхронного запроса </w:t>
      </w:r>
      <w:r w:rsidR="005B10F1" w:rsidRPr="00D54D8F">
        <w:t>ВИМИС «АКиНЕО»</w:t>
      </w:r>
      <w:r w:rsidRPr="00D54D8F">
        <w:t xml:space="preserve"> к </w:t>
      </w:r>
      <w:r w:rsidR="005F461A" w:rsidRPr="00D54D8F">
        <w:t>сервису обратного вызова ГИС СЗ/</w:t>
      </w:r>
      <w:r w:rsidRPr="00D54D8F">
        <w:t>МИС МО с результатами обработки</w:t>
      </w:r>
      <w:bookmarkEnd w:id="97"/>
    </w:p>
    <w:p w14:paraId="5DF1EE21" w14:textId="77777777" w:rsidR="00F26F1F" w:rsidRPr="00D54D8F" w:rsidRDefault="00A02730" w:rsidP="00D54D8F">
      <w:pPr>
        <w:pStyle w:val="afff8"/>
      </w:pPr>
      <w:r w:rsidRPr="00D54D8F">
        <w:t>&lt;?xml version="1.0" encoding="UTF-8"?&gt;</w:t>
      </w:r>
    </w:p>
    <w:p w14:paraId="254944D4" w14:textId="77777777" w:rsidR="00F26F1F" w:rsidRPr="00D54D8F" w:rsidRDefault="00A02730" w:rsidP="00D54D8F">
      <w:pPr>
        <w:pStyle w:val="afff8"/>
      </w:pPr>
      <w:r w:rsidRPr="00D54D8F">
        <w:t>&lt;S:Envelope xmlns:S="http://schemas.xmlsoap.org/soap/envelope/" xmlns:SOAP-ENV="http://schemas.xmlsoap.org/soap/envelope/" xmlns:ds="http://www.w3.org/2000/09/xmldsig#" xmlns:wsa="http://www.w3.org/2005/08/addressing" xmlns:wsse="http://docs.oasis-open.org/wss/2004/01/oasis-200401-wss-wssecurity-secext-1.0.xsd" xmlns:wsu="http://docs.oasis-open.org/wss/2004/01/oasis-200401-wss-wssecurity-utility-1.0.xsd"&gt;</w:t>
      </w:r>
    </w:p>
    <w:p w14:paraId="06E22E85" w14:textId="77777777" w:rsidR="00F26F1F" w:rsidRPr="00D54D8F" w:rsidRDefault="00A02730" w:rsidP="00D54D8F">
      <w:pPr>
        <w:pStyle w:val="afff8"/>
      </w:pPr>
      <w:r w:rsidRPr="00D54D8F">
        <w:t xml:space="preserve">  &lt;S:Header&gt;</w:t>
      </w:r>
    </w:p>
    <w:p w14:paraId="2E1F4BF4" w14:textId="77777777" w:rsidR="00F26F1F" w:rsidRPr="00D54D8F" w:rsidRDefault="00A02730" w:rsidP="00D54D8F">
      <w:pPr>
        <w:pStyle w:val="afff8"/>
      </w:pPr>
      <w:r w:rsidRPr="00D54D8F">
        <w:tab/>
        <w:t>&lt;To xmlns="http://www.w3.org/2005/08/addressing"&gt;Адрес сервиса ИС в ИПС&lt;/To&gt;</w:t>
      </w:r>
    </w:p>
    <w:p w14:paraId="01B1ACDB" w14:textId="77777777" w:rsidR="00F26F1F" w:rsidRPr="00D54D8F" w:rsidRDefault="00A02730" w:rsidP="00D54D8F">
      <w:pPr>
        <w:pStyle w:val="afff8"/>
      </w:pPr>
      <w:r w:rsidRPr="00D54D8F">
        <w:tab/>
        <w:t>&lt;Action xmlns="http://www.w3.org/2005/08/addressing"&gt;sendResult&lt;/Action&gt;</w:t>
      </w:r>
    </w:p>
    <w:p w14:paraId="1840FF8A" w14:textId="77777777" w:rsidR="00F26F1F" w:rsidRPr="00D54D8F" w:rsidRDefault="00A02730" w:rsidP="00D54D8F">
      <w:pPr>
        <w:pStyle w:val="afff8"/>
      </w:pPr>
      <w:r w:rsidRPr="00D54D8F">
        <w:tab/>
        <w:t>&lt;ReplyTo xmlns="http://www.w3.org/2005/08/addressing"&gt;</w:t>
      </w:r>
    </w:p>
    <w:p w14:paraId="10980A89" w14:textId="77777777" w:rsidR="00F26F1F" w:rsidRPr="00D54D8F" w:rsidRDefault="00A02730" w:rsidP="00D54D8F">
      <w:pPr>
        <w:pStyle w:val="afff8"/>
      </w:pPr>
      <w:r w:rsidRPr="00D54D8F">
        <w:t xml:space="preserve">      &lt;Address&gt;http://www.w3.org/2005/08/addressing/anonymous&lt;/Address&gt;</w:t>
      </w:r>
    </w:p>
    <w:p w14:paraId="33D8D322" w14:textId="77777777" w:rsidR="00F26F1F" w:rsidRPr="00D54D8F" w:rsidRDefault="00A02730" w:rsidP="00D54D8F">
      <w:pPr>
        <w:pStyle w:val="afff8"/>
      </w:pPr>
      <w:r w:rsidRPr="00D54D8F">
        <w:tab/>
        <w:t>&lt;/ReplyTo&gt;</w:t>
      </w:r>
    </w:p>
    <w:p w14:paraId="20287D05" w14:textId="77777777" w:rsidR="00F26F1F" w:rsidRPr="00D54D8F" w:rsidRDefault="00A02730" w:rsidP="00D54D8F">
      <w:pPr>
        <w:pStyle w:val="afff8"/>
      </w:pPr>
      <w:r w:rsidRPr="00D54D8F">
        <w:tab/>
        <w:t>&lt;FaultTo xmlns="http://www.w3.org/2005/08/addressing"&gt;</w:t>
      </w:r>
    </w:p>
    <w:p w14:paraId="4C50EF19" w14:textId="77777777" w:rsidR="00F26F1F" w:rsidRPr="00D54D8F" w:rsidRDefault="00A02730" w:rsidP="00D54D8F">
      <w:pPr>
        <w:pStyle w:val="afff8"/>
      </w:pPr>
      <w:r w:rsidRPr="00D54D8F">
        <w:lastRenderedPageBreak/>
        <w:t xml:space="preserve">      &lt;Address&gt;http://www.w3.org/2005/08/addressing/anonymous&lt;/Address&gt;</w:t>
      </w:r>
    </w:p>
    <w:p w14:paraId="57F17A75" w14:textId="77777777" w:rsidR="00F26F1F" w:rsidRPr="00D54D8F" w:rsidRDefault="00A02730" w:rsidP="00D54D8F">
      <w:pPr>
        <w:pStyle w:val="afff8"/>
      </w:pPr>
      <w:r w:rsidRPr="00D54D8F">
        <w:tab/>
        <w:t>&lt;/FaultTo&gt;</w:t>
      </w:r>
    </w:p>
    <w:p w14:paraId="65F3B551" w14:textId="77777777" w:rsidR="00F26F1F" w:rsidRPr="00D54D8F" w:rsidRDefault="00A02730" w:rsidP="00D54D8F">
      <w:pPr>
        <w:pStyle w:val="afff8"/>
      </w:pPr>
      <w:r w:rsidRPr="00D54D8F">
        <w:tab/>
        <w:t>&lt;MessageID xmlns="http://www.w3.org/2005/08/addressing"&gt;Идентификатор сообщения&lt;/MessageID&gt;</w:t>
      </w:r>
    </w:p>
    <w:p w14:paraId="517FC3F5" w14:textId="77777777" w:rsidR="00F26F1F" w:rsidRPr="00D54D8F" w:rsidRDefault="00A02730" w:rsidP="00D54D8F">
      <w:pPr>
        <w:pStyle w:val="afff8"/>
      </w:pPr>
      <w:r w:rsidRPr="00D54D8F">
        <w:tab/>
        <w:t>&lt;egisz:transportHeader xmlns:egisz="http://egisz.rosminzdrav.ru"&gt;</w:t>
      </w:r>
    </w:p>
    <w:p w14:paraId="2D8D7E8C" w14:textId="77777777" w:rsidR="00F26F1F" w:rsidRPr="00D54D8F" w:rsidRDefault="00A02730" w:rsidP="00D54D8F">
      <w:pPr>
        <w:pStyle w:val="afff8"/>
      </w:pPr>
      <w:r w:rsidRPr="00D54D8F">
        <w:t xml:space="preserve">  </w:t>
      </w:r>
      <w:r w:rsidRPr="00D54D8F">
        <w:tab/>
        <w:t>&lt;egisz:authInfo&gt;</w:t>
      </w:r>
    </w:p>
    <w:p w14:paraId="283C93F5" w14:textId="77777777" w:rsidR="00F26F1F" w:rsidRPr="00D54D8F" w:rsidRDefault="00A02730" w:rsidP="00D54D8F">
      <w:pPr>
        <w:pStyle w:val="afff8"/>
      </w:pPr>
      <w:r w:rsidRPr="00D54D8F">
        <w:t xml:space="preserve">        &lt;egisz:clientEntityId&gt;Идентификатор Системы в ИПС&lt;/egisz:clientEntityId&gt;</w:t>
      </w:r>
    </w:p>
    <w:p w14:paraId="3704E257" w14:textId="77777777" w:rsidR="00F26F1F" w:rsidRPr="00D54D8F" w:rsidRDefault="00A02730" w:rsidP="00D54D8F">
      <w:pPr>
        <w:pStyle w:val="afff8"/>
      </w:pPr>
      <w:r w:rsidRPr="00D54D8F">
        <w:t xml:space="preserve">  </w:t>
      </w:r>
      <w:r w:rsidRPr="00D54D8F">
        <w:tab/>
        <w:t>&lt;/egisz:authInfo&gt;</w:t>
      </w:r>
    </w:p>
    <w:p w14:paraId="516BF042" w14:textId="77777777" w:rsidR="00F26F1F" w:rsidRPr="00D54D8F" w:rsidRDefault="00A02730" w:rsidP="00D54D8F">
      <w:pPr>
        <w:pStyle w:val="afff8"/>
      </w:pPr>
      <w:r w:rsidRPr="00D54D8F">
        <w:tab/>
        <w:t>&lt;/egisz:transportHeader&gt;</w:t>
      </w:r>
    </w:p>
    <w:p w14:paraId="34ECE6D9" w14:textId="77777777" w:rsidR="00F26F1F" w:rsidRPr="00D54D8F" w:rsidRDefault="00A02730" w:rsidP="00D54D8F">
      <w:pPr>
        <w:pStyle w:val="afff8"/>
      </w:pPr>
      <w:r w:rsidRPr="00D54D8F">
        <w:tab/>
        <w:t>&lt;wsse:Security&gt;</w:t>
      </w:r>
    </w:p>
    <w:p w14:paraId="7F60E89F" w14:textId="77777777" w:rsidR="00F26F1F" w:rsidRPr="00D54D8F" w:rsidRDefault="00A02730" w:rsidP="00D54D8F">
      <w:pPr>
        <w:pStyle w:val="afff8"/>
      </w:pPr>
      <w:r w:rsidRPr="00D54D8F">
        <w:t xml:space="preserve">      Блок подписи</w:t>
      </w:r>
    </w:p>
    <w:p w14:paraId="43C91B24" w14:textId="77777777" w:rsidR="00F26F1F" w:rsidRPr="00D54D8F" w:rsidRDefault="00A02730" w:rsidP="00D54D8F">
      <w:pPr>
        <w:pStyle w:val="afff8"/>
      </w:pPr>
      <w:r w:rsidRPr="00D54D8F">
        <w:tab/>
        <w:t>&lt;/wsse:Security&gt;</w:t>
      </w:r>
    </w:p>
    <w:p w14:paraId="152305D4" w14:textId="77777777" w:rsidR="00F26F1F" w:rsidRPr="00D54D8F" w:rsidRDefault="00A02730" w:rsidP="00D54D8F">
      <w:pPr>
        <w:pStyle w:val="afff8"/>
      </w:pPr>
      <w:r w:rsidRPr="00D54D8F">
        <w:t xml:space="preserve">  &lt;/S:Header&gt;</w:t>
      </w:r>
    </w:p>
    <w:p w14:paraId="7BA35002" w14:textId="77777777" w:rsidR="00F26F1F" w:rsidRPr="00D54D8F" w:rsidRDefault="00A02730" w:rsidP="00D54D8F">
      <w:pPr>
        <w:pStyle w:val="afff8"/>
      </w:pPr>
      <w:r w:rsidRPr="00D54D8F">
        <w:t xml:space="preserve">  &lt;S:Body wsu:Id="body"&gt;</w:t>
      </w:r>
    </w:p>
    <w:p w14:paraId="43414D32" w14:textId="77777777" w:rsidR="00F26F1F" w:rsidRPr="00D54D8F" w:rsidRDefault="00A02730" w:rsidP="00D54D8F">
      <w:pPr>
        <w:pStyle w:val="afff8"/>
      </w:pPr>
      <w:r w:rsidRPr="00D54D8F">
        <w:tab/>
        <w:t>&lt;ns2:sendResult xmlns:ns2="http://callback.mis.vimis.rosminzdrav.ru/"&gt;</w:t>
      </w:r>
    </w:p>
    <w:p w14:paraId="3B3B435E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t xml:space="preserve">  </w:t>
      </w:r>
      <w:r w:rsidRPr="00D54D8F">
        <w:tab/>
      </w:r>
      <w:r w:rsidRPr="00D54D8F">
        <w:rPr>
          <w:lang w:val="ru-RU"/>
        </w:rPr>
        <w:t>&lt;</w:t>
      </w:r>
      <w:r w:rsidRPr="00D54D8F">
        <w:t>msg</w:t>
      </w:r>
      <w:r w:rsidRPr="00D54D8F">
        <w:rPr>
          <w:lang w:val="ru-RU"/>
        </w:rPr>
        <w:t>_</w:t>
      </w:r>
      <w:r w:rsidRPr="00D54D8F">
        <w:t>id</w:t>
      </w:r>
      <w:r w:rsidRPr="00D54D8F">
        <w:rPr>
          <w:lang w:val="ru-RU"/>
        </w:rPr>
        <w:t>&gt;Идентификатор асинхронного ответа&lt;/</w:t>
      </w:r>
      <w:r w:rsidRPr="00D54D8F">
        <w:t>msg</w:t>
      </w:r>
      <w:r w:rsidRPr="00D54D8F">
        <w:rPr>
          <w:lang w:val="ru-RU"/>
        </w:rPr>
        <w:t>_</w:t>
      </w:r>
      <w:r w:rsidRPr="00D54D8F">
        <w:t>id</w:t>
      </w:r>
      <w:r w:rsidRPr="00D54D8F">
        <w:rPr>
          <w:lang w:val="ru-RU"/>
        </w:rPr>
        <w:t>&gt;</w:t>
      </w:r>
    </w:p>
    <w:p w14:paraId="6B943C92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</w:t>
      </w:r>
      <w:r w:rsidRPr="00D54D8F">
        <w:rPr>
          <w:lang w:val="ru-RU"/>
        </w:rPr>
        <w:tab/>
        <w:t>&lt;</w:t>
      </w:r>
      <w:r w:rsidRPr="00D54D8F">
        <w:t>status</w:t>
      </w:r>
      <w:r w:rsidRPr="00D54D8F">
        <w:rPr>
          <w:lang w:val="ru-RU"/>
        </w:rPr>
        <w:t>&gt;Результат обработки полученного запроса – значение 0 или 1&lt;/</w:t>
      </w:r>
      <w:r w:rsidRPr="00D54D8F">
        <w:t>status</w:t>
      </w:r>
      <w:r w:rsidRPr="00D54D8F">
        <w:rPr>
          <w:lang w:val="ru-RU"/>
        </w:rPr>
        <w:t>&gt;</w:t>
      </w:r>
    </w:p>
    <w:p w14:paraId="30E49B8F" w14:textId="42FB36ED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</w:t>
      </w:r>
      <w:r w:rsidRPr="00D54D8F">
        <w:rPr>
          <w:lang w:val="ru-RU"/>
        </w:rPr>
        <w:tab/>
        <w:t>&lt;</w:t>
      </w:r>
      <w:r w:rsidRPr="00D54D8F">
        <w:t>description</w:t>
      </w:r>
      <w:r w:rsidRPr="00D54D8F">
        <w:rPr>
          <w:lang w:val="ru-RU"/>
        </w:rPr>
        <w:t>&gt;Полезная нагрузка сообщени</w:t>
      </w:r>
      <w:r w:rsidR="00020651">
        <w:rPr>
          <w:lang w:val="ru-RU"/>
        </w:rPr>
        <w:t xml:space="preserve">я - результат обработки запроса </w:t>
      </w:r>
      <w:r w:rsidRPr="00D54D8F">
        <w:rPr>
          <w:lang w:val="ru-RU"/>
        </w:rPr>
        <w:t>&lt;/</w:t>
      </w:r>
      <w:r w:rsidRPr="00D54D8F">
        <w:t>description</w:t>
      </w:r>
      <w:r w:rsidRPr="00D54D8F">
        <w:rPr>
          <w:lang w:val="ru-RU"/>
        </w:rPr>
        <w:t>&gt;</w:t>
      </w:r>
    </w:p>
    <w:p w14:paraId="4D3093CA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ab/>
      </w:r>
      <w:r w:rsidRPr="00D54D8F">
        <w:t>&lt;/ns2:sendResult&gt;</w:t>
      </w:r>
    </w:p>
    <w:p w14:paraId="5BA29A3A" w14:textId="77777777" w:rsidR="00F26F1F" w:rsidRPr="00D54D8F" w:rsidRDefault="00A02730" w:rsidP="00D54D8F">
      <w:pPr>
        <w:pStyle w:val="afff8"/>
      </w:pPr>
      <w:r w:rsidRPr="00D54D8F">
        <w:t xml:space="preserve">  &lt;/S:Body&gt;</w:t>
      </w:r>
    </w:p>
    <w:p w14:paraId="080387DA" w14:textId="6689B5F9" w:rsidR="00F26F1F" w:rsidRPr="00D54D8F" w:rsidRDefault="00A02730" w:rsidP="00D54D8F">
      <w:pPr>
        <w:pStyle w:val="afff8"/>
      </w:pPr>
      <w:r w:rsidRPr="00D54D8F">
        <w:t>&lt;/S:Envelope&gt;</w:t>
      </w:r>
    </w:p>
    <w:p w14:paraId="4EBED92A" w14:textId="03EF0992" w:rsidR="009D1357" w:rsidRPr="00D54D8F" w:rsidRDefault="009D1357" w:rsidP="00D54D8F">
      <w:pPr>
        <w:pStyle w:val="afff8"/>
      </w:pPr>
    </w:p>
    <w:p w14:paraId="63E10754" w14:textId="76A5ECE8" w:rsidR="009D1357" w:rsidRPr="00D54D8F" w:rsidRDefault="009D1357" w:rsidP="00D54D8F">
      <w:pPr>
        <w:pStyle w:val="3"/>
        <w:rPr>
          <w:shd w:val="clear" w:color="auto" w:fill="FFFF00"/>
        </w:rPr>
      </w:pPr>
      <w:bookmarkStart w:id="98" w:name="_Toc61887521"/>
      <w:bookmarkStart w:id="99" w:name="_Toc46488842"/>
      <w:bookmarkStart w:id="100" w:name="_Toc61972174"/>
      <w:bookmarkStart w:id="101" w:name="_Toc81925594"/>
      <w:r w:rsidRPr="00D54D8F">
        <w:t>Метод checkStatus сервиса приема медицинских сведений ВИМИС «</w:t>
      </w:r>
      <w:r w:rsidR="00415FAA" w:rsidRPr="00D54D8F">
        <w:t>АКиНЕО</w:t>
      </w:r>
      <w:r w:rsidRPr="00D54D8F">
        <w:t>»</w:t>
      </w:r>
      <w:bookmarkEnd w:id="98"/>
      <w:bookmarkEnd w:id="99"/>
      <w:bookmarkEnd w:id="100"/>
      <w:bookmarkEnd w:id="101"/>
    </w:p>
    <w:p w14:paraId="4AE30552" w14:textId="77777777" w:rsidR="009D1357" w:rsidRPr="00D54D8F" w:rsidRDefault="009D1357" w:rsidP="00D54D8F">
      <w:pPr>
        <w:pStyle w:val="phfiguretitle"/>
        <w:rPr>
          <w:shd w:val="clear" w:color="auto" w:fill="FFFF00"/>
        </w:rPr>
      </w:pPr>
      <w:bookmarkStart w:id="102" w:name="_Ref510582551"/>
      <w:r w:rsidRPr="00D54D8F">
        <w:rPr>
          <w:noProof/>
        </w:rPr>
        <w:drawing>
          <wp:anchor distT="0" distB="0" distL="0" distR="0" simplePos="0" relativeHeight="251659264" behindDoc="0" locked="0" layoutInCell="0" allowOverlap="1" wp14:anchorId="6C3F3BC0" wp14:editId="50E42DD5">
            <wp:simplePos x="0" y="0"/>
            <wp:positionH relativeFrom="column">
              <wp:posOffset>75565</wp:posOffset>
            </wp:positionH>
            <wp:positionV relativeFrom="paragraph">
              <wp:posOffset>-18415</wp:posOffset>
            </wp:positionV>
            <wp:extent cx="6480810" cy="2418715"/>
            <wp:effectExtent l="0" t="0" r="0" b="0"/>
            <wp:wrapTopAndBottom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4D8F">
        <w:t>Рисунок </w:t>
      </w:r>
      <w:r w:rsidRPr="00D54D8F">
        <w:fldChar w:fldCharType="begin"/>
      </w:r>
      <w:r w:rsidRPr="00D54D8F">
        <w:instrText>SEQ Рисунок \* ARABIC</w:instrText>
      </w:r>
      <w:r w:rsidRPr="00D54D8F">
        <w:fldChar w:fldCharType="separate"/>
      </w:r>
      <w:r w:rsidRPr="00D54D8F">
        <w:rPr>
          <w:noProof/>
        </w:rPr>
        <w:t>2</w:t>
      </w:r>
      <w:r w:rsidRPr="00D54D8F">
        <w:fldChar w:fldCharType="end"/>
      </w:r>
      <w:bookmarkEnd w:id="102"/>
      <w:r w:rsidRPr="00D54D8F">
        <w:t xml:space="preserve">  – Схема взаимодействия ГИС СЗ – ВИМИС через ИПС</w:t>
      </w:r>
    </w:p>
    <w:p w14:paraId="024FF289" w14:textId="77777777" w:rsidR="009D1357" w:rsidRPr="00D54D8F" w:rsidRDefault="009D1357" w:rsidP="00D54D8F">
      <w:pPr>
        <w:pStyle w:val="phnormal"/>
        <w:rPr>
          <w:shd w:val="clear" w:color="auto" w:fill="FFFF00"/>
        </w:rPr>
      </w:pPr>
      <w:r w:rsidRPr="00D54D8F">
        <w:lastRenderedPageBreak/>
        <w:t xml:space="preserve">При необходимости, можно получить текущий статус обработки принятых медицинских сведений. Для этого вызывается метод </w:t>
      </w:r>
      <w:r w:rsidRPr="00D54D8F">
        <w:rPr>
          <w:lang w:val="en-US"/>
        </w:rPr>
        <w:t>checkStatus</w:t>
      </w:r>
      <w:r w:rsidRPr="00D54D8F">
        <w:t xml:space="preserve"> с параметром </w:t>
      </w:r>
      <w:r w:rsidRPr="00D54D8F">
        <w:rPr>
          <w:lang w:val="en-US"/>
        </w:rPr>
        <w:t>msg</w:t>
      </w:r>
      <w:r w:rsidRPr="00D54D8F">
        <w:t>_</w:t>
      </w:r>
      <w:r w:rsidRPr="00D54D8F">
        <w:rPr>
          <w:lang w:val="en-US"/>
        </w:rPr>
        <w:t>id</w:t>
      </w:r>
      <w:r w:rsidRPr="00D54D8F">
        <w:t>.</w:t>
      </w:r>
    </w:p>
    <w:p w14:paraId="501819C8" w14:textId="72E49E79" w:rsidR="009D1357" w:rsidRPr="00D54D8F" w:rsidRDefault="009D1357" w:rsidP="00D54D8F">
      <w:pPr>
        <w:pStyle w:val="phnormal"/>
        <w:rPr>
          <w:shd w:val="clear" w:color="auto" w:fill="FFFF00"/>
        </w:rPr>
      </w:pPr>
      <w:r w:rsidRPr="00D54D8F">
        <w:rPr>
          <w:szCs w:val="24"/>
        </w:rPr>
        <w:t xml:space="preserve">В ответ синхронно ВИМИС возвращает исходящее сообщение </w:t>
      </w:r>
      <w:r w:rsidRPr="00D54D8F">
        <w:rPr>
          <w:szCs w:val="24"/>
          <w:lang w:val="en-US"/>
        </w:rPr>
        <w:t>checkStatusResponse</w:t>
      </w:r>
      <w:r w:rsidRPr="00D54D8F">
        <w:rPr>
          <w:szCs w:val="24"/>
        </w:rPr>
        <w:t xml:space="preserve"> с набором данных (</w:t>
      </w:r>
      <w:r w:rsidR="008B18FB">
        <w:rPr>
          <w:szCs w:val="24"/>
        </w:rPr>
        <w:fldChar w:fldCharType="begin"/>
      </w:r>
      <w:r w:rsidR="008B18FB">
        <w:rPr>
          <w:szCs w:val="24"/>
        </w:rPr>
        <w:instrText xml:space="preserve"> REF _Ref81775170 \h </w:instrText>
      </w:r>
      <w:r w:rsidR="008B18FB">
        <w:rPr>
          <w:szCs w:val="24"/>
        </w:rPr>
      </w:r>
      <w:r w:rsidR="008B18FB">
        <w:rPr>
          <w:szCs w:val="24"/>
        </w:rPr>
        <w:fldChar w:fldCharType="separate"/>
      </w:r>
      <w:r w:rsidR="008B18FB" w:rsidRPr="00D54D8F">
        <w:t>Таблица </w:t>
      </w:r>
      <w:r w:rsidR="008B18FB">
        <w:rPr>
          <w:noProof/>
        </w:rPr>
        <w:t>20</w:t>
      </w:r>
      <w:r w:rsidR="008B18FB">
        <w:rPr>
          <w:szCs w:val="24"/>
        </w:rPr>
        <w:fldChar w:fldCharType="end"/>
      </w:r>
      <w:r w:rsidRPr="00D54D8F">
        <w:rPr>
          <w:szCs w:val="24"/>
        </w:rPr>
        <w:t>).</w:t>
      </w:r>
      <w:r w:rsidRPr="00D54D8F">
        <w:rPr>
          <w:szCs w:val="24"/>
          <w:shd w:val="clear" w:color="auto" w:fill="FFFF00"/>
        </w:rPr>
        <w:t xml:space="preserve"> </w:t>
      </w:r>
    </w:p>
    <w:p w14:paraId="4F75B125" w14:textId="5C36E176" w:rsidR="008B18FB" w:rsidRPr="00D54D8F" w:rsidRDefault="008B18FB" w:rsidP="008B18FB">
      <w:pPr>
        <w:pStyle w:val="phtabletitle"/>
      </w:pPr>
      <w:bookmarkStart w:id="103" w:name="_Ref81775170"/>
      <w:r w:rsidRPr="00D54D8F">
        <w:t>Таблица 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>
        <w:rPr>
          <w:noProof/>
        </w:rPr>
        <w:t>20</w:t>
      </w:r>
      <w:r w:rsidRPr="00D54D8F">
        <w:fldChar w:fldCharType="end"/>
      </w:r>
      <w:bookmarkEnd w:id="103"/>
      <w:r w:rsidRPr="00D54D8F">
        <w:t xml:space="preserve"> – </w:t>
      </w:r>
      <w:r w:rsidRPr="008B18FB">
        <w:t>Описание сообщений/параметров метода  checkStatus</w:t>
      </w:r>
    </w:p>
    <w:tbl>
      <w:tblPr>
        <w:tblW w:w="5000" w:type="pct"/>
        <w:tblInd w:w="-60" w:type="dxa"/>
        <w:shd w:val="clear" w:color="auto" w:fill="FFFFFF" w:themeFill="background1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0"/>
        <w:gridCol w:w="1277"/>
        <w:gridCol w:w="1663"/>
        <w:gridCol w:w="1314"/>
        <w:gridCol w:w="2657"/>
        <w:gridCol w:w="746"/>
        <w:gridCol w:w="1351"/>
      </w:tblGrid>
      <w:tr w:rsidR="009D1357" w:rsidRPr="00A83F1F" w14:paraId="4E37C199" w14:textId="77777777" w:rsidTr="00D54D8F">
        <w:trPr>
          <w:tblHeader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9351C12" w14:textId="0EB11AAF" w:rsidR="009D1357" w:rsidRPr="00A83F1F" w:rsidRDefault="00A83F1F" w:rsidP="00D54D8F">
            <w:pPr>
              <w:pStyle w:val="phtablecolcaption"/>
              <w:widowControl w:val="0"/>
              <w:rPr>
                <w:sz w:val="22"/>
                <w:szCs w:val="22"/>
                <w:shd w:val="clear" w:color="auto" w:fill="FFFF00"/>
              </w:rPr>
            </w:pPr>
            <w:r w:rsidRPr="00A83F1F">
              <w:rPr>
                <w:sz w:val="22"/>
                <w:szCs w:val="22"/>
              </w:rPr>
              <w:t>Метод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582B71A" w14:textId="678E421A" w:rsidR="009D1357" w:rsidRPr="006325EB" w:rsidRDefault="00A83F1F" w:rsidP="00D54D8F">
            <w:pPr>
              <w:pStyle w:val="phtablecolcaption"/>
              <w:widowControl w:val="0"/>
              <w:rPr>
                <w:sz w:val="22"/>
                <w:szCs w:val="22"/>
                <w:shd w:val="clear" w:color="auto" w:fill="FFFF00"/>
                <w:lang w:val="en-US"/>
              </w:rPr>
            </w:pPr>
            <w:r w:rsidRPr="006325EB">
              <w:rPr>
                <w:sz w:val="22"/>
                <w:szCs w:val="22"/>
              </w:rPr>
              <w:t>Сообщения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2B7551C" w14:textId="5F94BEA8" w:rsidR="009D1357" w:rsidRPr="006325EB" w:rsidRDefault="006325EB" w:rsidP="00D54D8F">
            <w:pPr>
              <w:pStyle w:val="phtablecolcaption"/>
              <w:widowControl w:val="0"/>
              <w:rPr>
                <w:sz w:val="22"/>
                <w:szCs w:val="22"/>
                <w:shd w:val="clear" w:color="auto" w:fill="FFFF00"/>
              </w:rPr>
            </w:pPr>
            <w:r w:rsidRPr="006325EB">
              <w:rPr>
                <w:sz w:val="22"/>
                <w:szCs w:val="22"/>
              </w:rPr>
              <w:t>Параметры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E48E5F8" w14:textId="205257B4" w:rsidR="009D1357" w:rsidRPr="006325EB" w:rsidRDefault="006325EB" w:rsidP="00D54D8F">
            <w:pPr>
              <w:pStyle w:val="phtablecolcaption"/>
              <w:widowControl w:val="0"/>
              <w:rPr>
                <w:sz w:val="22"/>
                <w:szCs w:val="22"/>
                <w:shd w:val="clear" w:color="auto" w:fill="FFFF00"/>
              </w:rPr>
            </w:pPr>
            <w:r w:rsidRPr="006325EB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DAB29EC" w14:textId="31DD2FEB" w:rsidR="009D1357" w:rsidRPr="006325EB" w:rsidRDefault="006325EB" w:rsidP="00D54D8F">
            <w:pPr>
              <w:pStyle w:val="phtablecolcaption"/>
              <w:widowControl w:val="0"/>
              <w:rPr>
                <w:sz w:val="22"/>
                <w:szCs w:val="22"/>
                <w:shd w:val="clear" w:color="auto" w:fill="FFFF00"/>
              </w:rPr>
            </w:pPr>
            <w:r w:rsidRPr="006325EB">
              <w:rPr>
                <w:sz w:val="22"/>
                <w:szCs w:val="22"/>
              </w:rPr>
              <w:t>Тип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A73F981" w14:textId="2C6C9205" w:rsidR="009D1357" w:rsidRPr="006325EB" w:rsidRDefault="006325EB" w:rsidP="00D54D8F">
            <w:pPr>
              <w:pStyle w:val="phtablecolcaption"/>
              <w:widowControl w:val="0"/>
              <w:rPr>
                <w:sz w:val="22"/>
                <w:szCs w:val="22"/>
                <w:shd w:val="clear" w:color="auto" w:fill="FFFF00"/>
              </w:rPr>
            </w:pPr>
            <w:r w:rsidRPr="006325EB">
              <w:rPr>
                <w:sz w:val="22"/>
                <w:szCs w:val="22"/>
              </w:rPr>
              <w:t>Является обязательным</w:t>
            </w:r>
          </w:p>
        </w:tc>
      </w:tr>
      <w:tr w:rsidR="009D1357" w:rsidRPr="00A83F1F" w14:paraId="55A62971" w14:textId="77777777" w:rsidTr="00D54D8F"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C0AEE9C" w14:textId="61A82F01" w:rsidR="009D1357" w:rsidRPr="006325EB" w:rsidRDefault="006325EB" w:rsidP="006325EB">
            <w:pPr>
              <w:pStyle w:val="phtablecellleft"/>
              <w:rPr>
                <w:sz w:val="22"/>
                <w:szCs w:val="22"/>
              </w:rPr>
            </w:pPr>
            <w:r w:rsidRPr="006325EB">
              <w:rPr>
                <w:sz w:val="22"/>
                <w:szCs w:val="22"/>
              </w:rPr>
              <w:t>checkStatus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A70C351" w14:textId="38E650ED" w:rsidR="009D1357" w:rsidRPr="006325EB" w:rsidRDefault="006325EB" w:rsidP="006325EB">
            <w:pPr>
              <w:pStyle w:val="phtablecellleft"/>
              <w:rPr>
                <w:sz w:val="22"/>
                <w:szCs w:val="22"/>
              </w:rPr>
            </w:pPr>
            <w:r w:rsidRPr="006325EB">
              <w:rPr>
                <w:sz w:val="22"/>
                <w:szCs w:val="22"/>
              </w:rPr>
              <w:t>входящее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301E2CD" w14:textId="69F3DFB6" w:rsidR="009D1357" w:rsidRPr="006325EB" w:rsidRDefault="006325EB" w:rsidP="006325EB">
            <w:pPr>
              <w:pStyle w:val="phtablecellleft"/>
              <w:rPr>
                <w:sz w:val="22"/>
                <w:szCs w:val="22"/>
              </w:rPr>
            </w:pPr>
            <w:r w:rsidRPr="006325EB">
              <w:rPr>
                <w:sz w:val="22"/>
                <w:szCs w:val="22"/>
              </w:rPr>
              <w:t>checkStatus</w:t>
            </w:r>
          </w:p>
        </w:tc>
        <w:tc>
          <w:tcPr>
            <w:tcW w:w="13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A66AD49" w14:textId="30241ADF" w:rsidR="009D1357" w:rsidRPr="006325EB" w:rsidRDefault="006325EB" w:rsidP="006325EB">
            <w:pPr>
              <w:pStyle w:val="phtablecellleft"/>
              <w:rPr>
                <w:sz w:val="22"/>
                <w:szCs w:val="22"/>
              </w:rPr>
            </w:pPr>
            <w:r w:rsidRPr="006325EB">
              <w:rPr>
                <w:sz w:val="22"/>
                <w:szCs w:val="22"/>
              </w:rPr>
              <w:t>msg_id</w:t>
            </w:r>
          </w:p>
        </w:tc>
        <w:tc>
          <w:tcPr>
            <w:tcW w:w="26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012A90F" w14:textId="21459719" w:rsidR="009D1357" w:rsidRPr="006325EB" w:rsidRDefault="006325EB" w:rsidP="006325EB">
            <w:pPr>
              <w:pStyle w:val="phtablecellleft"/>
              <w:rPr>
                <w:sz w:val="22"/>
                <w:szCs w:val="22"/>
              </w:rPr>
            </w:pPr>
            <w:r w:rsidRPr="006325EB">
              <w:rPr>
                <w:sz w:val="22"/>
                <w:szCs w:val="22"/>
              </w:rPr>
              <w:t>Уникальный идентификатор, присвоенный исходному запросу, в ответ на метод sendDocument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6EC4843" w14:textId="65838E8B" w:rsidR="009D1357" w:rsidRPr="006325EB" w:rsidRDefault="006325EB" w:rsidP="006325EB">
            <w:pPr>
              <w:pStyle w:val="phtablecellleft"/>
              <w:rPr>
                <w:sz w:val="22"/>
                <w:szCs w:val="22"/>
              </w:rPr>
            </w:pPr>
            <w:r w:rsidRPr="006325EB">
              <w:rPr>
                <w:sz w:val="22"/>
                <w:szCs w:val="22"/>
              </w:rPr>
              <w:t>Текст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9D2BCE" w14:textId="525B7CD5" w:rsidR="009D1357" w:rsidRPr="006325EB" w:rsidRDefault="006325EB" w:rsidP="006325EB">
            <w:pPr>
              <w:pStyle w:val="phtablecellleft"/>
              <w:rPr>
                <w:sz w:val="22"/>
                <w:szCs w:val="22"/>
              </w:rPr>
            </w:pPr>
            <w:r w:rsidRPr="006325EB">
              <w:rPr>
                <w:sz w:val="22"/>
                <w:szCs w:val="22"/>
              </w:rPr>
              <w:t>Да</w:t>
            </w:r>
          </w:p>
        </w:tc>
      </w:tr>
      <w:tr w:rsidR="009D1357" w:rsidRPr="00A83F1F" w14:paraId="7C5C3ACA" w14:textId="77777777" w:rsidTr="00D54D8F"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290C950" w14:textId="77777777" w:rsidR="009D1357" w:rsidRPr="006325EB" w:rsidRDefault="009D1357" w:rsidP="006325EB">
            <w:pPr>
              <w:pStyle w:val="phtablecellleft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787E62A" w14:textId="56E46940" w:rsidR="009D1357" w:rsidRPr="006325EB" w:rsidRDefault="006325EB" w:rsidP="006325EB">
            <w:pPr>
              <w:pStyle w:val="phtablecellleft"/>
              <w:rPr>
                <w:sz w:val="22"/>
                <w:szCs w:val="22"/>
              </w:rPr>
            </w:pPr>
            <w:r w:rsidRPr="006325EB">
              <w:rPr>
                <w:sz w:val="22"/>
                <w:szCs w:val="22"/>
              </w:rPr>
              <w:t>исходящее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395CCDF" w14:textId="27A858DD" w:rsidR="009D1357" w:rsidRPr="006325EB" w:rsidRDefault="006325EB" w:rsidP="006325EB">
            <w:pPr>
              <w:pStyle w:val="phtablecellleft"/>
              <w:rPr>
                <w:sz w:val="22"/>
                <w:szCs w:val="22"/>
              </w:rPr>
            </w:pPr>
            <w:r w:rsidRPr="006325EB">
              <w:rPr>
                <w:sz w:val="22"/>
                <w:szCs w:val="22"/>
              </w:rPr>
              <w:t>checkStatusResponse</w:t>
            </w:r>
          </w:p>
        </w:tc>
        <w:tc>
          <w:tcPr>
            <w:tcW w:w="13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4E16B45" w14:textId="7CF7514B" w:rsidR="009D1357" w:rsidRPr="006325EB" w:rsidRDefault="006325EB" w:rsidP="006325EB">
            <w:pPr>
              <w:pStyle w:val="phtablecellleft"/>
              <w:rPr>
                <w:sz w:val="22"/>
                <w:szCs w:val="22"/>
              </w:rPr>
            </w:pPr>
            <w:r w:rsidRPr="006325EB">
              <w:rPr>
                <w:sz w:val="22"/>
                <w:szCs w:val="22"/>
              </w:rPr>
              <w:t>status</w:t>
            </w:r>
          </w:p>
        </w:tc>
        <w:tc>
          <w:tcPr>
            <w:tcW w:w="26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070CF2E" w14:textId="77777777" w:rsidR="006325EB" w:rsidRPr="006325EB" w:rsidRDefault="006325EB" w:rsidP="0007017D">
            <w:r w:rsidRPr="006325EB">
              <w:t>Статус обработки документа</w:t>
            </w:r>
          </w:p>
          <w:p w14:paraId="42C8E69C" w14:textId="77777777" w:rsidR="006325EB" w:rsidRPr="006325EB" w:rsidRDefault="006325EB" w:rsidP="0007017D">
            <w:r w:rsidRPr="006325EB">
              <w:t>Возможные значения:</w:t>
            </w:r>
          </w:p>
          <w:p w14:paraId="3043D2C7" w14:textId="77777777" w:rsidR="006325EB" w:rsidRPr="006325EB" w:rsidRDefault="006325EB" w:rsidP="0007017D">
            <w:r w:rsidRPr="006325EB">
              <w:t>0 – ошибка обработки запроса</w:t>
            </w:r>
          </w:p>
          <w:p w14:paraId="34F9E98C" w14:textId="77777777" w:rsidR="006325EB" w:rsidRPr="006325EB" w:rsidRDefault="006325EB" w:rsidP="0007017D">
            <w:r w:rsidRPr="006325EB">
              <w:t>1 – запрос обработан без ошибок</w:t>
            </w:r>
          </w:p>
          <w:p w14:paraId="62D7EAB0" w14:textId="72815DBF" w:rsidR="009D1357" w:rsidRPr="006325EB" w:rsidRDefault="006325EB" w:rsidP="006325EB">
            <w:pPr>
              <w:pStyle w:val="phtablecellleft"/>
              <w:rPr>
                <w:sz w:val="22"/>
                <w:szCs w:val="22"/>
              </w:rPr>
            </w:pPr>
            <w:r w:rsidRPr="006325EB">
              <w:rPr>
                <w:sz w:val="22"/>
                <w:szCs w:val="22"/>
              </w:rPr>
              <w:t>2 - запрос в процессе обработки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0535CE6" w14:textId="74180591" w:rsidR="009D1357" w:rsidRPr="006325EB" w:rsidRDefault="006325EB" w:rsidP="006325EB">
            <w:pPr>
              <w:pStyle w:val="phtablecellleft"/>
              <w:rPr>
                <w:sz w:val="22"/>
                <w:szCs w:val="22"/>
              </w:rPr>
            </w:pPr>
            <w:r w:rsidRPr="006325EB">
              <w:rPr>
                <w:sz w:val="22"/>
                <w:szCs w:val="22"/>
              </w:rPr>
              <w:t>Число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91F99CD" w14:textId="328E2A08" w:rsidR="009D1357" w:rsidRPr="006325EB" w:rsidRDefault="006325EB" w:rsidP="006325EB">
            <w:pPr>
              <w:pStyle w:val="phtablecellleft"/>
              <w:rPr>
                <w:sz w:val="22"/>
                <w:szCs w:val="22"/>
              </w:rPr>
            </w:pPr>
            <w:r w:rsidRPr="006325EB">
              <w:rPr>
                <w:sz w:val="22"/>
                <w:szCs w:val="22"/>
              </w:rPr>
              <w:t>Да</w:t>
            </w:r>
          </w:p>
        </w:tc>
      </w:tr>
      <w:tr w:rsidR="009D1357" w:rsidRPr="00D54D8F" w14:paraId="3CE42477" w14:textId="77777777" w:rsidTr="00D54D8F"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948581B" w14:textId="77777777" w:rsidR="009D1357" w:rsidRPr="006325EB" w:rsidRDefault="009D1357" w:rsidP="006325EB">
            <w:pPr>
              <w:pStyle w:val="phtablecellleft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7690668" w14:textId="77777777" w:rsidR="009D1357" w:rsidRPr="006325EB" w:rsidRDefault="009D1357" w:rsidP="006325EB">
            <w:pPr>
              <w:pStyle w:val="phtablecellleft"/>
              <w:rPr>
                <w:sz w:val="22"/>
                <w:szCs w:val="22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327B4B3" w14:textId="77777777" w:rsidR="009D1357" w:rsidRPr="006325EB" w:rsidRDefault="009D1357" w:rsidP="006325EB">
            <w:pPr>
              <w:pStyle w:val="phtablecellleft"/>
              <w:rPr>
                <w:sz w:val="22"/>
                <w:szCs w:val="22"/>
              </w:rPr>
            </w:pPr>
          </w:p>
        </w:tc>
        <w:tc>
          <w:tcPr>
            <w:tcW w:w="13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54C0699" w14:textId="4F6D8367" w:rsidR="009D1357" w:rsidRPr="006325EB" w:rsidRDefault="006325EB" w:rsidP="006325EB">
            <w:pPr>
              <w:pStyle w:val="phtablecellleft"/>
              <w:rPr>
                <w:sz w:val="22"/>
                <w:szCs w:val="22"/>
              </w:rPr>
            </w:pPr>
            <w:r w:rsidRPr="006325EB">
              <w:rPr>
                <w:sz w:val="22"/>
                <w:szCs w:val="22"/>
              </w:rPr>
              <w:t>description</w:t>
            </w:r>
          </w:p>
        </w:tc>
        <w:tc>
          <w:tcPr>
            <w:tcW w:w="26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0A6180A" w14:textId="40411475" w:rsidR="009D1357" w:rsidRPr="006325EB" w:rsidRDefault="006325EB" w:rsidP="006325EB">
            <w:pPr>
              <w:pStyle w:val="phtablecellleft"/>
              <w:rPr>
                <w:sz w:val="22"/>
                <w:szCs w:val="22"/>
              </w:rPr>
            </w:pPr>
            <w:r w:rsidRPr="006325EB">
              <w:rPr>
                <w:sz w:val="22"/>
                <w:szCs w:val="22"/>
              </w:rPr>
              <w:t>Описание результата обработки полученного запроса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EF50628" w14:textId="650B4E92" w:rsidR="009D1357" w:rsidRPr="006325EB" w:rsidRDefault="006325EB" w:rsidP="006325EB">
            <w:pPr>
              <w:pStyle w:val="phtablecellleft"/>
              <w:rPr>
                <w:sz w:val="22"/>
                <w:szCs w:val="22"/>
              </w:rPr>
            </w:pPr>
            <w:r w:rsidRPr="006325EB">
              <w:rPr>
                <w:sz w:val="22"/>
                <w:szCs w:val="22"/>
              </w:rPr>
              <w:t>Текст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8FA1428" w14:textId="2F42B2A8" w:rsidR="009D1357" w:rsidRPr="006325EB" w:rsidRDefault="006325EB" w:rsidP="006325EB">
            <w:pPr>
              <w:pStyle w:val="phtablecellleft"/>
              <w:rPr>
                <w:sz w:val="22"/>
                <w:szCs w:val="22"/>
              </w:rPr>
            </w:pPr>
            <w:r w:rsidRPr="006325EB">
              <w:rPr>
                <w:sz w:val="22"/>
                <w:szCs w:val="22"/>
              </w:rPr>
              <w:t>Да</w:t>
            </w:r>
          </w:p>
        </w:tc>
      </w:tr>
    </w:tbl>
    <w:p w14:paraId="1757AC38" w14:textId="53BDF988" w:rsidR="009D1357" w:rsidRPr="00F47638" w:rsidRDefault="009D1357" w:rsidP="00D54D8F">
      <w:pPr>
        <w:pStyle w:val="4"/>
        <w:rPr>
          <w:shd w:val="clear" w:color="auto" w:fill="FFFF00"/>
        </w:rPr>
      </w:pPr>
      <w:bookmarkStart w:id="104" w:name="__RefHeading___Toc20836_233596702"/>
      <w:bookmarkStart w:id="105" w:name="_Toc61887522"/>
      <w:bookmarkStart w:id="106" w:name="_Toc46488843"/>
      <w:bookmarkStart w:id="107" w:name="_Toc81925595"/>
      <w:bookmarkEnd w:id="104"/>
      <w:r w:rsidRPr="00F47638">
        <w:t>Формат запроса к сервису приема медицинских сведений ВИМИС (метод checkStatus)</w:t>
      </w:r>
      <w:bookmarkEnd w:id="105"/>
      <w:bookmarkEnd w:id="106"/>
      <w:bookmarkEnd w:id="107"/>
    </w:p>
    <w:p w14:paraId="1976A2A8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F47638">
        <w:rPr>
          <w:sz w:val="20"/>
          <w:szCs w:val="20"/>
        </w:rPr>
        <w:t>&lt;?xml version="1.0" encoding="UTF-8"?&gt;</w:t>
      </w:r>
    </w:p>
    <w:p w14:paraId="774AD75A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F47638">
        <w:rPr>
          <w:sz w:val="20"/>
          <w:szCs w:val="20"/>
        </w:rPr>
        <w:t>&lt;s:Envelope xmlns:s="http://schemas.xmlsoap.org/soap/envelope/"</w:t>
      </w:r>
      <w:r w:rsidRPr="00F47638">
        <w:rPr>
          <w:sz w:val="20"/>
          <w:szCs w:val="20"/>
          <w:shd w:val="clear" w:color="auto" w:fill="FFFF00"/>
        </w:rPr>
        <w:t xml:space="preserve"> </w:t>
      </w:r>
      <w:r w:rsidRPr="00F47638">
        <w:rPr>
          <w:sz w:val="20"/>
          <w:szCs w:val="20"/>
        </w:rPr>
        <w:t>xmlns:a="http://www.w3.org/2005/08/addressing" xmlns:wsse="http://docs.oasis-open.org/wss/2004/01/oasis-200401-wss-wssecurity-secext-1.0.xsd"&gt;</w:t>
      </w:r>
    </w:p>
    <w:p w14:paraId="0D348D1D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F47638">
        <w:rPr>
          <w:sz w:val="20"/>
          <w:szCs w:val="20"/>
        </w:rPr>
        <w:t xml:space="preserve">  &lt;s:Header&gt;</w:t>
      </w:r>
    </w:p>
    <w:p w14:paraId="341636ED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F47638">
        <w:rPr>
          <w:sz w:val="20"/>
          <w:szCs w:val="20"/>
        </w:rPr>
        <w:t xml:space="preserve">    &lt;a:Action&gt;clinrecInfo&lt;/a:Action&gt;</w:t>
      </w:r>
    </w:p>
    <w:p w14:paraId="5345EE13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F47638">
        <w:rPr>
          <w:sz w:val="20"/>
          <w:szCs w:val="20"/>
        </w:rPr>
        <w:lastRenderedPageBreak/>
        <w:t xml:space="preserve">    &lt;transportHeader xmlns="http://egisz.rosminzdrav.ru"</w:t>
      </w:r>
      <w:r w:rsidRPr="00F47638">
        <w:rPr>
          <w:sz w:val="20"/>
          <w:szCs w:val="20"/>
          <w:shd w:val="clear" w:color="auto" w:fill="FFFF00"/>
        </w:rPr>
        <w:t xml:space="preserve"> </w:t>
      </w:r>
      <w:r w:rsidRPr="00F47638">
        <w:rPr>
          <w:sz w:val="20"/>
          <w:szCs w:val="20"/>
        </w:rPr>
        <w:t>xmlns:i="http://www.w3.org/2001/XMLSchema-instance"&gt;</w:t>
      </w:r>
    </w:p>
    <w:p w14:paraId="3CCB2FC9" w14:textId="77777777" w:rsidR="009D1357" w:rsidRPr="00F47638" w:rsidRDefault="009D1357" w:rsidP="00D54D8F">
      <w:pPr>
        <w:pStyle w:val="afff8"/>
        <w:rPr>
          <w:shd w:val="clear" w:color="auto" w:fill="FFFF00"/>
          <w:lang w:val="ru-RU"/>
        </w:rPr>
      </w:pPr>
      <w:r w:rsidRPr="00F47638">
        <w:rPr>
          <w:sz w:val="20"/>
          <w:szCs w:val="20"/>
        </w:rPr>
        <w:t xml:space="preserve">      </w:t>
      </w:r>
      <w:r w:rsidRPr="00F47638">
        <w:rPr>
          <w:sz w:val="20"/>
          <w:szCs w:val="20"/>
          <w:lang w:val="ru-RU"/>
        </w:rPr>
        <w:t>&lt;</w:t>
      </w:r>
      <w:r w:rsidRPr="00F47638">
        <w:rPr>
          <w:sz w:val="20"/>
          <w:szCs w:val="20"/>
        </w:rPr>
        <w:t>authInfo</w:t>
      </w:r>
      <w:r w:rsidRPr="00F47638">
        <w:rPr>
          <w:sz w:val="20"/>
          <w:szCs w:val="20"/>
          <w:lang w:val="ru-RU"/>
        </w:rPr>
        <w:t>&gt;</w:t>
      </w:r>
    </w:p>
    <w:p w14:paraId="59F5068A" w14:textId="77777777" w:rsidR="009D1357" w:rsidRPr="00F47638" w:rsidRDefault="009D1357" w:rsidP="00D54D8F">
      <w:pPr>
        <w:pStyle w:val="afff8"/>
        <w:rPr>
          <w:shd w:val="clear" w:color="auto" w:fill="FFFF00"/>
          <w:lang w:val="ru-RU"/>
        </w:rPr>
      </w:pPr>
      <w:r w:rsidRPr="00F47638">
        <w:rPr>
          <w:sz w:val="20"/>
          <w:szCs w:val="20"/>
          <w:lang w:val="ru-RU"/>
        </w:rPr>
        <w:t xml:space="preserve">        &lt;</w:t>
      </w:r>
      <w:r w:rsidRPr="00F47638">
        <w:rPr>
          <w:sz w:val="20"/>
          <w:szCs w:val="20"/>
        </w:rPr>
        <w:t>clientEntityId</w:t>
      </w:r>
      <w:r w:rsidRPr="00F47638">
        <w:rPr>
          <w:sz w:val="20"/>
          <w:szCs w:val="20"/>
          <w:lang w:val="ru-RU"/>
        </w:rPr>
        <w:t>&gt;Идентификатор ИС, полученный при</w:t>
      </w:r>
      <w:r w:rsidRPr="00F47638">
        <w:rPr>
          <w:sz w:val="20"/>
          <w:szCs w:val="20"/>
          <w:shd w:val="clear" w:color="auto" w:fill="FFFF00"/>
          <w:lang w:val="ru-RU"/>
        </w:rPr>
        <w:t xml:space="preserve"> </w:t>
      </w:r>
      <w:r w:rsidRPr="00F47638">
        <w:rPr>
          <w:sz w:val="20"/>
          <w:szCs w:val="20"/>
          <w:lang w:val="ru-RU"/>
        </w:rPr>
        <w:t>регистрации&lt;/</w:t>
      </w:r>
      <w:r w:rsidRPr="00F47638">
        <w:rPr>
          <w:sz w:val="20"/>
          <w:szCs w:val="20"/>
        </w:rPr>
        <w:t>clientEntityId</w:t>
      </w:r>
      <w:r w:rsidRPr="00F47638">
        <w:rPr>
          <w:sz w:val="20"/>
          <w:szCs w:val="20"/>
          <w:lang w:val="ru-RU"/>
        </w:rPr>
        <w:t>&gt;</w:t>
      </w:r>
    </w:p>
    <w:p w14:paraId="2808B1C7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F47638">
        <w:rPr>
          <w:sz w:val="20"/>
          <w:szCs w:val="20"/>
          <w:lang w:val="ru-RU"/>
        </w:rPr>
        <w:t xml:space="preserve">      </w:t>
      </w:r>
      <w:r w:rsidRPr="00F47638">
        <w:rPr>
          <w:sz w:val="20"/>
          <w:szCs w:val="20"/>
        </w:rPr>
        <w:t>&lt;/authInfo&gt;</w:t>
      </w:r>
    </w:p>
    <w:p w14:paraId="7098EA5E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F47638">
        <w:rPr>
          <w:sz w:val="20"/>
          <w:szCs w:val="20"/>
        </w:rPr>
        <w:t xml:space="preserve">    &lt;/transportHeader&gt;</w:t>
      </w:r>
    </w:p>
    <w:p w14:paraId="35641880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F47638">
        <w:rPr>
          <w:sz w:val="20"/>
          <w:szCs w:val="20"/>
        </w:rPr>
        <w:t xml:space="preserve">    &lt;a:MessageID&gt;Идентификатор сообщения&lt;/a:MessageID&gt;</w:t>
      </w:r>
    </w:p>
    <w:p w14:paraId="5C0CC62F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F47638">
        <w:rPr>
          <w:sz w:val="20"/>
          <w:szCs w:val="20"/>
        </w:rPr>
        <w:t xml:space="preserve">    &lt;a:ReplyTo&gt;</w:t>
      </w:r>
    </w:p>
    <w:p w14:paraId="711BD130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F47638">
        <w:rPr>
          <w:sz w:val="20"/>
          <w:szCs w:val="20"/>
        </w:rPr>
        <w:t xml:space="preserve">      &lt;a:Address&gt;http://www.w3.org/2005/08/addressing/anonymous&lt;/a:Address&gt;</w:t>
      </w:r>
    </w:p>
    <w:p w14:paraId="53350FA7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F47638">
        <w:rPr>
          <w:sz w:val="20"/>
          <w:szCs w:val="20"/>
        </w:rPr>
        <w:t xml:space="preserve">    &lt;/a:ReplyTo&gt;</w:t>
      </w:r>
    </w:p>
    <w:p w14:paraId="35A66531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F47638">
        <w:rPr>
          <w:sz w:val="20"/>
          <w:szCs w:val="20"/>
        </w:rPr>
        <w:t xml:space="preserve">    &lt;a:To&gt;</w:t>
      </w:r>
      <w:r w:rsidRPr="00F47638">
        <w:rPr>
          <w:sz w:val="20"/>
          <w:szCs w:val="20"/>
          <w:lang w:val="ru-RU"/>
        </w:rPr>
        <w:t>Адрес</w:t>
      </w:r>
      <w:r w:rsidRPr="00F47638">
        <w:rPr>
          <w:sz w:val="20"/>
          <w:szCs w:val="20"/>
        </w:rPr>
        <w:t xml:space="preserve"> </w:t>
      </w:r>
      <w:r w:rsidRPr="00F47638">
        <w:rPr>
          <w:sz w:val="20"/>
          <w:szCs w:val="20"/>
          <w:lang w:val="ru-RU"/>
        </w:rPr>
        <w:t>сервиса</w:t>
      </w:r>
      <w:r w:rsidRPr="00F47638">
        <w:rPr>
          <w:sz w:val="20"/>
          <w:szCs w:val="20"/>
        </w:rPr>
        <w:t xml:space="preserve"> </w:t>
      </w:r>
      <w:r w:rsidRPr="00F47638">
        <w:rPr>
          <w:sz w:val="20"/>
          <w:szCs w:val="20"/>
          <w:lang w:val="ru-RU"/>
        </w:rPr>
        <w:t>Системы</w:t>
      </w:r>
      <w:r w:rsidRPr="00F47638">
        <w:rPr>
          <w:sz w:val="20"/>
          <w:szCs w:val="20"/>
        </w:rPr>
        <w:t xml:space="preserve"> </w:t>
      </w:r>
      <w:r w:rsidRPr="00F47638">
        <w:rPr>
          <w:sz w:val="20"/>
          <w:szCs w:val="20"/>
          <w:lang w:val="ru-RU"/>
        </w:rPr>
        <w:t>в</w:t>
      </w:r>
      <w:r w:rsidRPr="00F47638">
        <w:rPr>
          <w:sz w:val="20"/>
          <w:szCs w:val="20"/>
        </w:rPr>
        <w:t xml:space="preserve"> </w:t>
      </w:r>
      <w:r w:rsidRPr="00F47638">
        <w:rPr>
          <w:sz w:val="20"/>
          <w:szCs w:val="20"/>
          <w:lang w:val="ru-RU"/>
        </w:rPr>
        <w:t>ИПС</w:t>
      </w:r>
      <w:r w:rsidRPr="00F47638">
        <w:rPr>
          <w:sz w:val="20"/>
          <w:szCs w:val="20"/>
        </w:rPr>
        <w:t>&lt;/a:To&gt;</w:t>
      </w:r>
    </w:p>
    <w:p w14:paraId="4B84D561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F47638">
        <w:rPr>
          <w:sz w:val="20"/>
          <w:szCs w:val="20"/>
        </w:rPr>
        <w:t xml:space="preserve">    &lt;wsse:Security&gt;Блок подписи&lt;/wsse:Security&gt;</w:t>
      </w:r>
    </w:p>
    <w:p w14:paraId="41FAB624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F47638">
        <w:rPr>
          <w:sz w:val="20"/>
          <w:szCs w:val="20"/>
        </w:rPr>
        <w:t xml:space="preserve">  &lt;/s:Header&gt;</w:t>
      </w:r>
    </w:p>
    <w:p w14:paraId="4A2A5CFE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F47638">
        <w:rPr>
          <w:sz w:val="20"/>
          <w:szCs w:val="20"/>
        </w:rPr>
        <w:t xml:space="preserve">  &lt;s:Body xmlns="http://docs.oasis-open.org/wss/2004/01/oasis-200401-wss-wssecurity-utility-1.0.xsd" xmlns:xsd="http://www.w3.org/2001/XMLSchema"</w:t>
      </w:r>
      <w:r w:rsidRPr="00F47638">
        <w:rPr>
          <w:sz w:val="20"/>
          <w:szCs w:val="20"/>
          <w:shd w:val="clear" w:color="auto" w:fill="FFFF00"/>
        </w:rPr>
        <w:t xml:space="preserve"> </w:t>
      </w:r>
      <w:r w:rsidRPr="00F47638">
        <w:rPr>
          <w:sz w:val="20"/>
          <w:szCs w:val="20"/>
        </w:rPr>
        <w:t>xmlns:xsi="http://www.w3.org/2001/XMLSchema-instance"&gt;</w:t>
      </w:r>
    </w:p>
    <w:p w14:paraId="563E54EA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F47638">
        <w:rPr>
          <w:sz w:val="20"/>
          <w:szCs w:val="20"/>
        </w:rPr>
        <w:t xml:space="preserve">    &lt;checkStatus xmlns="http://vimis.rosminzdrav.ru/"&gt;</w:t>
      </w:r>
    </w:p>
    <w:p w14:paraId="304C6A47" w14:textId="77777777" w:rsidR="009D1357" w:rsidRPr="00F47638" w:rsidRDefault="009D1357" w:rsidP="00D54D8F">
      <w:pPr>
        <w:pStyle w:val="afff8"/>
        <w:rPr>
          <w:shd w:val="clear" w:color="auto" w:fill="FFFF00"/>
          <w:lang w:val="ru-RU"/>
        </w:rPr>
      </w:pPr>
      <w:r w:rsidRPr="00F47638">
        <w:rPr>
          <w:sz w:val="20"/>
          <w:szCs w:val="20"/>
        </w:rPr>
        <w:t xml:space="preserve">        </w:t>
      </w:r>
      <w:r w:rsidRPr="00F47638">
        <w:rPr>
          <w:sz w:val="20"/>
          <w:szCs w:val="20"/>
          <w:lang w:val="ru-RU"/>
        </w:rPr>
        <w:t>&lt;</w:t>
      </w:r>
      <w:r w:rsidRPr="00F47638">
        <w:rPr>
          <w:sz w:val="20"/>
          <w:szCs w:val="20"/>
        </w:rPr>
        <w:t>msg</w:t>
      </w:r>
      <w:r w:rsidRPr="00F47638">
        <w:rPr>
          <w:sz w:val="20"/>
          <w:szCs w:val="20"/>
          <w:lang w:val="ru-RU"/>
        </w:rPr>
        <w:t>_</w:t>
      </w:r>
      <w:r w:rsidRPr="00F47638">
        <w:rPr>
          <w:sz w:val="20"/>
          <w:szCs w:val="20"/>
        </w:rPr>
        <w:t>id</w:t>
      </w:r>
      <w:r w:rsidRPr="00F47638">
        <w:rPr>
          <w:sz w:val="20"/>
          <w:szCs w:val="20"/>
          <w:lang w:val="ru-RU"/>
        </w:rPr>
        <w:t xml:space="preserve"> </w:t>
      </w:r>
      <w:r w:rsidRPr="00F47638">
        <w:rPr>
          <w:sz w:val="20"/>
          <w:szCs w:val="20"/>
        </w:rPr>
        <w:t>xmlns</w:t>
      </w:r>
      <w:r w:rsidRPr="00F47638">
        <w:rPr>
          <w:sz w:val="20"/>
          <w:szCs w:val="20"/>
          <w:lang w:val="ru-RU"/>
        </w:rPr>
        <w:t>=""&gt;Уникальный идентификатор, присвоенный исходному</w:t>
      </w:r>
      <w:r w:rsidRPr="00F47638">
        <w:rPr>
          <w:sz w:val="20"/>
          <w:szCs w:val="20"/>
          <w:shd w:val="clear" w:color="auto" w:fill="FFFF00"/>
          <w:lang w:val="ru-RU"/>
        </w:rPr>
        <w:t xml:space="preserve"> </w:t>
      </w:r>
      <w:r w:rsidRPr="00F47638">
        <w:rPr>
          <w:sz w:val="20"/>
          <w:szCs w:val="20"/>
          <w:lang w:val="ru-RU"/>
        </w:rPr>
        <w:t xml:space="preserve">запросу, в ответ на метод </w:t>
      </w:r>
      <w:r w:rsidRPr="00F47638">
        <w:rPr>
          <w:sz w:val="20"/>
          <w:szCs w:val="20"/>
        </w:rPr>
        <w:t>sendDocument</w:t>
      </w:r>
      <w:r w:rsidRPr="00F47638">
        <w:rPr>
          <w:sz w:val="20"/>
          <w:szCs w:val="20"/>
          <w:lang w:val="ru-RU"/>
        </w:rPr>
        <w:t>&lt;/</w:t>
      </w:r>
      <w:r w:rsidRPr="00F47638">
        <w:rPr>
          <w:sz w:val="20"/>
          <w:szCs w:val="20"/>
        </w:rPr>
        <w:t>msg</w:t>
      </w:r>
      <w:r w:rsidRPr="00F47638">
        <w:rPr>
          <w:sz w:val="20"/>
          <w:szCs w:val="20"/>
          <w:lang w:val="ru-RU"/>
        </w:rPr>
        <w:t>_</w:t>
      </w:r>
      <w:r w:rsidRPr="00F47638">
        <w:rPr>
          <w:sz w:val="20"/>
          <w:szCs w:val="20"/>
        </w:rPr>
        <w:t>id</w:t>
      </w:r>
      <w:r w:rsidRPr="00F47638">
        <w:rPr>
          <w:sz w:val="20"/>
          <w:szCs w:val="20"/>
          <w:lang w:val="ru-RU"/>
        </w:rPr>
        <w:t>&gt;</w:t>
      </w:r>
    </w:p>
    <w:p w14:paraId="7E95F464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F47638">
        <w:rPr>
          <w:sz w:val="20"/>
          <w:szCs w:val="20"/>
          <w:lang w:val="ru-RU"/>
        </w:rPr>
        <w:t xml:space="preserve">    </w:t>
      </w:r>
      <w:r w:rsidRPr="00F47638">
        <w:rPr>
          <w:sz w:val="20"/>
          <w:szCs w:val="20"/>
        </w:rPr>
        <w:t>&lt;/checkStatus&gt;</w:t>
      </w:r>
    </w:p>
    <w:p w14:paraId="59CD8EEC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F47638">
        <w:rPr>
          <w:sz w:val="20"/>
          <w:szCs w:val="20"/>
        </w:rPr>
        <w:t xml:space="preserve">  &lt;/s:Body&gt;</w:t>
      </w:r>
    </w:p>
    <w:p w14:paraId="3DF0D178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F47638">
        <w:rPr>
          <w:sz w:val="20"/>
          <w:szCs w:val="20"/>
        </w:rPr>
        <w:t>&lt;/s:Envelope&gt;</w:t>
      </w:r>
    </w:p>
    <w:p w14:paraId="5AA0CB59" w14:textId="77777777" w:rsidR="009D1357" w:rsidRPr="00F47638" w:rsidRDefault="009D1357" w:rsidP="00D54D8F">
      <w:pPr>
        <w:pStyle w:val="4"/>
        <w:rPr>
          <w:shd w:val="clear" w:color="auto" w:fill="FFFF00"/>
        </w:rPr>
      </w:pPr>
      <w:bookmarkStart w:id="108" w:name="_Toc81925596"/>
      <w:r w:rsidRPr="00F47638">
        <w:t>Формат синхронного ответа ВИМИС</w:t>
      </w:r>
      <w:bookmarkEnd w:id="108"/>
    </w:p>
    <w:p w14:paraId="65A5FE9B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F47638">
        <w:rPr>
          <w:sz w:val="20"/>
          <w:szCs w:val="20"/>
        </w:rPr>
        <w:t>&lt;?xml version="1.0" encoding="UTF-8"?&gt;</w:t>
      </w:r>
    </w:p>
    <w:p w14:paraId="2C256204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F47638">
        <w:rPr>
          <w:sz w:val="20"/>
          <w:szCs w:val="20"/>
        </w:rPr>
        <w:t>&lt;soap:Envelope xmlns:soap="http://schemas.xmlsoap.org/soap/envelope/"</w:t>
      </w:r>
      <w:r w:rsidRPr="00F47638">
        <w:rPr>
          <w:sz w:val="20"/>
          <w:szCs w:val="20"/>
          <w:shd w:val="clear" w:color="auto" w:fill="FFFF00"/>
        </w:rPr>
        <w:t xml:space="preserve"> </w:t>
      </w:r>
      <w:r w:rsidRPr="00F47638">
        <w:rPr>
          <w:sz w:val="20"/>
          <w:szCs w:val="20"/>
        </w:rPr>
        <w:t>xmlns:ds="http://www.w3.org/2000/09/xmldsig#"</w:t>
      </w:r>
      <w:r w:rsidRPr="00F47638">
        <w:rPr>
          <w:sz w:val="20"/>
          <w:szCs w:val="20"/>
          <w:shd w:val="clear" w:color="auto" w:fill="FFFF00"/>
        </w:rPr>
        <w:t xml:space="preserve"> </w:t>
      </w:r>
      <w:r w:rsidRPr="00F47638">
        <w:rPr>
          <w:sz w:val="20"/>
          <w:szCs w:val="20"/>
        </w:rPr>
        <w:t>xmlns:wsa="http://www.w3.org/2005/08/addressing" xmlns:wsse="http://docs.oasis-open.org/wss/2004/01/oasis-200401-wss-wssecurity-secext-1.0.xsd"</w:t>
      </w:r>
      <w:r w:rsidRPr="00F47638">
        <w:rPr>
          <w:sz w:val="20"/>
          <w:szCs w:val="20"/>
          <w:shd w:val="clear" w:color="auto" w:fill="FFFF00"/>
        </w:rPr>
        <w:t xml:space="preserve"> </w:t>
      </w:r>
      <w:r w:rsidRPr="00F47638">
        <w:rPr>
          <w:sz w:val="20"/>
          <w:szCs w:val="20"/>
        </w:rPr>
        <w:t>xmlns:wsu="http://docs.oasis-open.org/wss/2004/01/oasis-200401-wss-wssecurity-utility-1.0.xsd"&gt;</w:t>
      </w:r>
    </w:p>
    <w:p w14:paraId="312E07E6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F47638">
        <w:rPr>
          <w:sz w:val="20"/>
          <w:szCs w:val="20"/>
        </w:rPr>
        <w:t xml:space="preserve">  &lt;soap:Header&gt;</w:t>
      </w:r>
    </w:p>
    <w:p w14:paraId="4DF1D13B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F47638">
        <w:rPr>
          <w:sz w:val="20"/>
          <w:szCs w:val="20"/>
        </w:rPr>
        <w:t xml:space="preserve">    &lt;Action</w:t>
      </w:r>
      <w:r w:rsidRPr="00F47638">
        <w:rPr>
          <w:sz w:val="20"/>
          <w:szCs w:val="20"/>
          <w:shd w:val="clear" w:color="auto" w:fill="FFFF00"/>
        </w:rPr>
        <w:t xml:space="preserve"> </w:t>
      </w:r>
      <w:r w:rsidRPr="00F47638">
        <w:rPr>
          <w:sz w:val="20"/>
          <w:szCs w:val="20"/>
        </w:rPr>
        <w:t>xmlns="http://www.w3.org/2005/08/addressing"&gt;http://receiver.service.nr.eu.rt.ru/Receiver/ returnMsg_id&lt;/Action&gt;</w:t>
      </w:r>
    </w:p>
    <w:p w14:paraId="50F493A2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F47638">
        <w:rPr>
          <w:sz w:val="20"/>
          <w:szCs w:val="20"/>
        </w:rPr>
        <w:t xml:space="preserve">    &lt;MessageID xmlns="http://www.w3.org/2005/08/addressing"&gt;Идентификатор</w:t>
      </w:r>
      <w:r w:rsidRPr="00F47638">
        <w:rPr>
          <w:sz w:val="20"/>
          <w:szCs w:val="20"/>
          <w:shd w:val="clear" w:color="auto" w:fill="FFFF00"/>
        </w:rPr>
        <w:t xml:space="preserve"> </w:t>
      </w:r>
      <w:r w:rsidRPr="00F47638">
        <w:rPr>
          <w:sz w:val="20"/>
          <w:szCs w:val="20"/>
        </w:rPr>
        <w:t>сообщения&lt;/MessageID&gt;</w:t>
      </w:r>
    </w:p>
    <w:p w14:paraId="51D08777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F47638">
        <w:rPr>
          <w:sz w:val="20"/>
          <w:szCs w:val="20"/>
        </w:rPr>
        <w:t xml:space="preserve">    &lt;To</w:t>
      </w:r>
      <w:r w:rsidRPr="00F47638">
        <w:rPr>
          <w:sz w:val="20"/>
          <w:szCs w:val="20"/>
          <w:shd w:val="clear" w:color="auto" w:fill="FFFF00"/>
        </w:rPr>
        <w:t xml:space="preserve"> </w:t>
      </w:r>
      <w:r w:rsidRPr="00F47638">
        <w:rPr>
          <w:sz w:val="20"/>
          <w:szCs w:val="20"/>
        </w:rPr>
        <w:t>xmlns="http://www.w3.org/2005/08/addressing"&gt;http://www.w3.org/2005/08/addressing/anonymous&lt;/To&gt;</w:t>
      </w:r>
    </w:p>
    <w:p w14:paraId="47E9C35C" w14:textId="77777777" w:rsidR="009D1357" w:rsidRPr="00F47638" w:rsidRDefault="009D1357" w:rsidP="00D54D8F">
      <w:pPr>
        <w:pStyle w:val="afff8"/>
        <w:rPr>
          <w:shd w:val="clear" w:color="auto" w:fill="FFFF00"/>
          <w:lang w:val="ru-RU"/>
        </w:rPr>
      </w:pPr>
      <w:r w:rsidRPr="00F47638">
        <w:rPr>
          <w:sz w:val="20"/>
          <w:szCs w:val="20"/>
        </w:rPr>
        <w:t xml:space="preserve">    </w:t>
      </w:r>
      <w:r w:rsidRPr="00F47638">
        <w:rPr>
          <w:sz w:val="20"/>
          <w:szCs w:val="20"/>
          <w:lang w:val="ru-RU"/>
        </w:rPr>
        <w:t>&lt;</w:t>
      </w:r>
      <w:r w:rsidRPr="00F47638">
        <w:rPr>
          <w:sz w:val="20"/>
          <w:szCs w:val="20"/>
        </w:rPr>
        <w:t>RelatesTo</w:t>
      </w:r>
      <w:r w:rsidRPr="00F47638">
        <w:rPr>
          <w:sz w:val="20"/>
          <w:szCs w:val="20"/>
          <w:lang w:val="ru-RU"/>
        </w:rPr>
        <w:t xml:space="preserve"> </w:t>
      </w:r>
      <w:r w:rsidRPr="00F47638">
        <w:rPr>
          <w:sz w:val="20"/>
          <w:szCs w:val="20"/>
        </w:rPr>
        <w:t>xmlns</w:t>
      </w:r>
      <w:r w:rsidRPr="00F47638">
        <w:rPr>
          <w:sz w:val="20"/>
          <w:szCs w:val="20"/>
          <w:lang w:val="ru-RU"/>
        </w:rPr>
        <w:t>="</w:t>
      </w:r>
      <w:r w:rsidRPr="00F47638">
        <w:rPr>
          <w:sz w:val="20"/>
          <w:szCs w:val="20"/>
        </w:rPr>
        <w:t>http</w:t>
      </w:r>
      <w:r w:rsidRPr="00F47638">
        <w:rPr>
          <w:sz w:val="20"/>
          <w:szCs w:val="20"/>
          <w:lang w:val="ru-RU"/>
        </w:rPr>
        <w:t>://</w:t>
      </w:r>
      <w:r w:rsidRPr="00F47638">
        <w:rPr>
          <w:sz w:val="20"/>
          <w:szCs w:val="20"/>
        </w:rPr>
        <w:t>www</w:t>
      </w:r>
      <w:r w:rsidRPr="00F47638">
        <w:rPr>
          <w:sz w:val="20"/>
          <w:szCs w:val="20"/>
          <w:lang w:val="ru-RU"/>
        </w:rPr>
        <w:t>.</w:t>
      </w:r>
      <w:r w:rsidRPr="00F47638">
        <w:rPr>
          <w:sz w:val="20"/>
          <w:szCs w:val="20"/>
        </w:rPr>
        <w:t>w</w:t>
      </w:r>
      <w:r w:rsidRPr="00F47638">
        <w:rPr>
          <w:sz w:val="20"/>
          <w:szCs w:val="20"/>
          <w:lang w:val="ru-RU"/>
        </w:rPr>
        <w:t>3.</w:t>
      </w:r>
      <w:r w:rsidRPr="00F47638">
        <w:rPr>
          <w:sz w:val="20"/>
          <w:szCs w:val="20"/>
        </w:rPr>
        <w:t>org</w:t>
      </w:r>
      <w:r w:rsidRPr="00F47638">
        <w:rPr>
          <w:sz w:val="20"/>
          <w:szCs w:val="20"/>
          <w:lang w:val="ru-RU"/>
        </w:rPr>
        <w:t>/2005/08/</w:t>
      </w:r>
      <w:r w:rsidRPr="00F47638">
        <w:rPr>
          <w:sz w:val="20"/>
          <w:szCs w:val="20"/>
        </w:rPr>
        <w:t>addressing</w:t>
      </w:r>
      <w:r w:rsidRPr="00F47638">
        <w:rPr>
          <w:sz w:val="20"/>
          <w:szCs w:val="20"/>
          <w:lang w:val="ru-RU"/>
        </w:rPr>
        <w:t>"&gt;Идентификатор</w:t>
      </w:r>
      <w:r w:rsidRPr="00F47638">
        <w:rPr>
          <w:sz w:val="20"/>
          <w:szCs w:val="20"/>
          <w:shd w:val="clear" w:color="auto" w:fill="FFFF00"/>
          <w:lang w:val="ru-RU"/>
        </w:rPr>
        <w:t xml:space="preserve"> </w:t>
      </w:r>
      <w:r w:rsidRPr="00F47638">
        <w:rPr>
          <w:sz w:val="20"/>
          <w:szCs w:val="20"/>
          <w:lang w:val="ru-RU"/>
        </w:rPr>
        <w:t>сообщения, на который отправляется синхронный ответ&lt;/</w:t>
      </w:r>
      <w:r w:rsidRPr="00F47638">
        <w:rPr>
          <w:sz w:val="20"/>
          <w:szCs w:val="20"/>
        </w:rPr>
        <w:t>RelatesTo</w:t>
      </w:r>
      <w:r w:rsidRPr="00F47638">
        <w:rPr>
          <w:sz w:val="20"/>
          <w:szCs w:val="20"/>
          <w:lang w:val="ru-RU"/>
        </w:rPr>
        <w:t>&gt;</w:t>
      </w:r>
    </w:p>
    <w:p w14:paraId="6DF8862C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B52E58">
        <w:rPr>
          <w:sz w:val="20"/>
          <w:szCs w:val="20"/>
          <w:lang w:val="ru-RU"/>
        </w:rPr>
        <w:t xml:space="preserve">    </w:t>
      </w:r>
      <w:r w:rsidRPr="00F47638">
        <w:rPr>
          <w:sz w:val="20"/>
          <w:szCs w:val="20"/>
        </w:rPr>
        <w:t>&lt;wsse:Security&gt;</w:t>
      </w:r>
    </w:p>
    <w:p w14:paraId="72403972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F47638">
        <w:rPr>
          <w:sz w:val="20"/>
          <w:szCs w:val="20"/>
        </w:rPr>
        <w:t xml:space="preserve">      Блок подписи</w:t>
      </w:r>
    </w:p>
    <w:p w14:paraId="24E8C72C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F47638">
        <w:rPr>
          <w:sz w:val="20"/>
          <w:szCs w:val="20"/>
        </w:rPr>
        <w:t xml:space="preserve">    &lt;/wsse:Security&gt;</w:t>
      </w:r>
    </w:p>
    <w:p w14:paraId="112DA719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F47638">
        <w:rPr>
          <w:sz w:val="20"/>
          <w:szCs w:val="20"/>
        </w:rPr>
        <w:t xml:space="preserve">  &lt;/soap:Header&gt;</w:t>
      </w:r>
    </w:p>
    <w:p w14:paraId="1F7021D5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F47638">
        <w:rPr>
          <w:sz w:val="20"/>
          <w:szCs w:val="20"/>
        </w:rPr>
        <w:t xml:space="preserve">  &lt;soap:Body wsu:Id="body"&gt;</w:t>
      </w:r>
    </w:p>
    <w:p w14:paraId="2BCEA140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F47638">
        <w:rPr>
          <w:sz w:val="20"/>
          <w:szCs w:val="20"/>
        </w:rPr>
        <w:t xml:space="preserve">    &lt;checkStatusResponse xmlns="http://vimis.rosminzdrav.ru/"&gt;</w:t>
      </w:r>
    </w:p>
    <w:p w14:paraId="310CE8EC" w14:textId="77777777" w:rsidR="009D1357" w:rsidRPr="00F47638" w:rsidRDefault="009D1357" w:rsidP="00D54D8F">
      <w:pPr>
        <w:pStyle w:val="afff8"/>
        <w:rPr>
          <w:shd w:val="clear" w:color="auto" w:fill="FFFF00"/>
          <w:lang w:val="ru-RU"/>
        </w:rPr>
      </w:pPr>
      <w:r w:rsidRPr="00F47638">
        <w:rPr>
          <w:sz w:val="20"/>
          <w:szCs w:val="20"/>
        </w:rPr>
        <w:t xml:space="preserve">            </w:t>
      </w:r>
      <w:r w:rsidRPr="00F47638">
        <w:rPr>
          <w:sz w:val="20"/>
          <w:szCs w:val="20"/>
          <w:lang w:val="ru-RU"/>
        </w:rPr>
        <w:t>&lt;</w:t>
      </w:r>
      <w:r w:rsidRPr="00F47638">
        <w:rPr>
          <w:sz w:val="20"/>
          <w:szCs w:val="20"/>
        </w:rPr>
        <w:t>status</w:t>
      </w:r>
      <w:r w:rsidRPr="00F47638">
        <w:rPr>
          <w:sz w:val="20"/>
          <w:szCs w:val="20"/>
          <w:lang w:val="ru-RU"/>
        </w:rPr>
        <w:t xml:space="preserve"> </w:t>
      </w:r>
      <w:r w:rsidRPr="00F47638">
        <w:rPr>
          <w:sz w:val="20"/>
          <w:szCs w:val="20"/>
        </w:rPr>
        <w:t>xmlns</w:t>
      </w:r>
      <w:r w:rsidRPr="00F47638">
        <w:rPr>
          <w:sz w:val="20"/>
          <w:szCs w:val="20"/>
          <w:lang w:val="ru-RU"/>
        </w:rPr>
        <w:t>=""&gt;Статус обработки документа&lt;/</w:t>
      </w:r>
      <w:r w:rsidRPr="00F47638">
        <w:rPr>
          <w:sz w:val="20"/>
          <w:szCs w:val="20"/>
        </w:rPr>
        <w:t>status</w:t>
      </w:r>
      <w:r w:rsidRPr="00F47638">
        <w:rPr>
          <w:sz w:val="20"/>
          <w:szCs w:val="20"/>
          <w:lang w:val="ru-RU"/>
        </w:rPr>
        <w:t>&gt;</w:t>
      </w:r>
    </w:p>
    <w:p w14:paraId="575062F3" w14:textId="77777777" w:rsidR="009D1357" w:rsidRPr="00F47638" w:rsidRDefault="009D1357" w:rsidP="00D54D8F">
      <w:pPr>
        <w:pStyle w:val="afff8"/>
        <w:rPr>
          <w:shd w:val="clear" w:color="auto" w:fill="FFFF00"/>
          <w:lang w:val="ru-RU"/>
        </w:rPr>
      </w:pPr>
      <w:r w:rsidRPr="00F47638">
        <w:rPr>
          <w:sz w:val="20"/>
          <w:szCs w:val="20"/>
          <w:lang w:val="ru-RU"/>
        </w:rPr>
        <w:t xml:space="preserve">            &lt;</w:t>
      </w:r>
      <w:r w:rsidRPr="00F47638">
        <w:rPr>
          <w:sz w:val="20"/>
          <w:szCs w:val="20"/>
        </w:rPr>
        <w:t>description</w:t>
      </w:r>
      <w:r w:rsidRPr="00F47638">
        <w:rPr>
          <w:sz w:val="20"/>
          <w:szCs w:val="20"/>
          <w:lang w:val="ru-RU"/>
        </w:rPr>
        <w:t xml:space="preserve"> </w:t>
      </w:r>
      <w:r w:rsidRPr="00F47638">
        <w:rPr>
          <w:sz w:val="20"/>
          <w:szCs w:val="20"/>
        </w:rPr>
        <w:t>xmlns</w:t>
      </w:r>
      <w:r w:rsidRPr="00F47638">
        <w:rPr>
          <w:sz w:val="20"/>
          <w:szCs w:val="20"/>
          <w:lang w:val="ru-RU"/>
        </w:rPr>
        <w:t>=""&gt;Описание результата обработки полученного</w:t>
      </w:r>
      <w:r w:rsidRPr="00F47638">
        <w:rPr>
          <w:sz w:val="20"/>
          <w:szCs w:val="20"/>
          <w:shd w:val="clear" w:color="auto" w:fill="FFFF00"/>
          <w:lang w:val="ru-RU"/>
        </w:rPr>
        <w:t xml:space="preserve"> </w:t>
      </w:r>
      <w:r w:rsidRPr="00F47638">
        <w:rPr>
          <w:sz w:val="20"/>
          <w:szCs w:val="20"/>
          <w:lang w:val="ru-RU"/>
        </w:rPr>
        <w:t>запроса</w:t>
      </w:r>
    </w:p>
    <w:p w14:paraId="41F0ED7A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F47638">
        <w:rPr>
          <w:sz w:val="20"/>
          <w:szCs w:val="20"/>
          <w:lang w:val="ru-RU"/>
        </w:rPr>
        <w:t xml:space="preserve">        </w:t>
      </w:r>
      <w:r w:rsidRPr="00F47638">
        <w:rPr>
          <w:sz w:val="20"/>
          <w:szCs w:val="20"/>
        </w:rPr>
        <w:t>&lt;/checkStatusResponse&gt;</w:t>
      </w:r>
    </w:p>
    <w:p w14:paraId="52D33C0F" w14:textId="77777777" w:rsidR="009D1357" w:rsidRPr="00F47638" w:rsidRDefault="009D1357" w:rsidP="00D54D8F">
      <w:pPr>
        <w:pStyle w:val="afff8"/>
        <w:rPr>
          <w:shd w:val="clear" w:color="auto" w:fill="FFFF00"/>
        </w:rPr>
      </w:pPr>
      <w:r w:rsidRPr="00F47638">
        <w:rPr>
          <w:sz w:val="20"/>
          <w:szCs w:val="20"/>
        </w:rPr>
        <w:t xml:space="preserve">  &lt;/soap:Body&gt;</w:t>
      </w:r>
    </w:p>
    <w:p w14:paraId="0CB3E405" w14:textId="77777777" w:rsidR="009D1357" w:rsidRPr="00D54D8F" w:rsidRDefault="009D1357" w:rsidP="00D54D8F">
      <w:pPr>
        <w:pStyle w:val="phnormal"/>
        <w:spacing w:before="240" w:after="240"/>
        <w:ind w:firstLine="0"/>
        <w:outlineLvl w:val="3"/>
        <w:rPr>
          <w:shd w:val="clear" w:color="auto" w:fill="FFFF00"/>
          <w:lang w:val="en-US"/>
        </w:rPr>
      </w:pPr>
      <w:bookmarkStart w:id="109" w:name="_Toc81925597"/>
      <w:r w:rsidRPr="00F47638">
        <w:rPr>
          <w:sz w:val="20"/>
          <w:lang w:val="en-US"/>
        </w:rPr>
        <w:t>&lt;/soap:Envelope&gt;</w:t>
      </w:r>
      <w:bookmarkEnd w:id="109"/>
    </w:p>
    <w:p w14:paraId="044ED3E6" w14:textId="77777777" w:rsidR="009D1357" w:rsidRPr="00D54D8F" w:rsidRDefault="009D1357" w:rsidP="00D54D8F">
      <w:pPr>
        <w:pStyle w:val="afff8"/>
      </w:pPr>
    </w:p>
    <w:p w14:paraId="0A7F7570" w14:textId="77777777" w:rsidR="00F26F1F" w:rsidRPr="00D54D8F" w:rsidRDefault="00A02730" w:rsidP="00D54D8F">
      <w:pPr>
        <w:pStyle w:val="2"/>
      </w:pPr>
      <w:bookmarkStart w:id="110" w:name="_ide4qmsplh5o" w:colFirst="0" w:colLast="0"/>
      <w:bookmarkStart w:id="111" w:name="_Toc81925598"/>
      <w:bookmarkEnd w:id="110"/>
      <w:r w:rsidRPr="00D54D8F">
        <w:lastRenderedPageBreak/>
        <w:t>Взаимодействие с сервисом передачи структурированных данных клинических рекомендаций и порядка оказания медицинской помощи</w:t>
      </w:r>
      <w:bookmarkEnd w:id="111"/>
    </w:p>
    <w:p w14:paraId="699657C4" w14:textId="506437A9" w:rsidR="009D1357" w:rsidRPr="00D54D8F" w:rsidRDefault="009D1357" w:rsidP="00D54D8F">
      <w:pPr>
        <w:pStyle w:val="phnormal"/>
      </w:pPr>
      <w:r w:rsidRPr="00D54D8F">
        <w:t>Адрес WSDL сервисов передачи структурированных данных клинических рекомендаций и порядка оказания медицинской помощи в ВИМИС «АКиНЕО»:</w:t>
      </w:r>
    </w:p>
    <w:p w14:paraId="7002C9B6" w14:textId="0E4B11C2" w:rsidR="009D1357" w:rsidRDefault="009D1357" w:rsidP="00D25855">
      <w:pPr>
        <w:pStyle w:val="phnormal"/>
        <w:numPr>
          <w:ilvl w:val="0"/>
          <w:numId w:val="13"/>
        </w:numPr>
      </w:pPr>
      <w:r w:rsidRPr="00D54D8F">
        <w:t xml:space="preserve">тестовый контур – </w:t>
      </w:r>
      <w:r w:rsidR="0083113D" w:rsidRPr="00020651">
        <w:t>https://ips-test.ro</w:t>
      </w:r>
      <w:r w:rsidR="00247A2F">
        <w:t>sminzdrav.ru/78c688637eafd?wsdl</w:t>
      </w:r>
      <w:r w:rsidR="00020651">
        <w:t>;</w:t>
      </w:r>
    </w:p>
    <w:p w14:paraId="5B8F9C57" w14:textId="6F3FE529" w:rsidR="0083113D" w:rsidRPr="00D54D8F" w:rsidRDefault="0083113D" w:rsidP="00247A2F">
      <w:pPr>
        <w:pStyle w:val="phnormal"/>
        <w:numPr>
          <w:ilvl w:val="0"/>
          <w:numId w:val="13"/>
        </w:numPr>
      </w:pPr>
      <w:r>
        <w:t>промышленный контур</w:t>
      </w:r>
      <w:r w:rsidRPr="00D54D8F">
        <w:t xml:space="preserve"> –</w:t>
      </w:r>
      <w:r>
        <w:t xml:space="preserve"> </w:t>
      </w:r>
      <w:r w:rsidR="00247A2F" w:rsidRPr="00247A2F">
        <w:t>https://ips.rosminzdrav.ru/ff2602bbc3d6a</w:t>
      </w:r>
      <w:r w:rsidR="00C473B5">
        <w:t>.</w:t>
      </w:r>
    </w:p>
    <w:p w14:paraId="56C908DA" w14:textId="5C5CD275" w:rsidR="00F26F1F" w:rsidRPr="00D54D8F" w:rsidRDefault="00A02730" w:rsidP="00D54D8F">
      <w:pPr>
        <w:pStyle w:val="phnormal"/>
      </w:pPr>
      <w:r w:rsidRPr="00D54D8F">
        <w:t xml:space="preserve">Взаимодействие с сервисом </w:t>
      </w:r>
      <w:r w:rsidR="005B10F1" w:rsidRPr="00D54D8F">
        <w:t>ВИМИС «АКиНЕО»</w:t>
      </w:r>
      <w:r w:rsidRPr="00D54D8F">
        <w:t xml:space="preserve"> осуществляется синхронно:</w:t>
      </w:r>
    </w:p>
    <w:p w14:paraId="796571C0" w14:textId="77777777" w:rsidR="00F26F1F" w:rsidRPr="00D54D8F" w:rsidRDefault="00A02730" w:rsidP="00D54D8F">
      <w:pPr>
        <w:pStyle w:val="phlistitemized1"/>
      </w:pPr>
      <w:r w:rsidRPr="00D54D8F">
        <w:t>сервис принимает запросы, обрабатывает их и возвращает результат.</w:t>
      </w:r>
    </w:p>
    <w:p w14:paraId="43C9DBCB" w14:textId="1722C032" w:rsidR="00EE7007" w:rsidRPr="00D54D8F" w:rsidRDefault="00EE7007" w:rsidP="00D54D8F">
      <w:pPr>
        <w:pStyle w:val="phnormal"/>
      </w:pPr>
      <w:r w:rsidRPr="00D54D8F">
        <w:t>Перечень методов сервиса передачи структурированных данных клинических рекомендаций и порядков оказания м</w:t>
      </w:r>
      <w:bookmarkStart w:id="112" w:name="_GoBack"/>
      <w:bookmarkEnd w:id="112"/>
      <w:r w:rsidRPr="00D54D8F">
        <w:t>едицинской помощи представлен в таблице (</w:t>
      </w:r>
      <w:r w:rsidR="00E812AA">
        <w:fldChar w:fldCharType="begin"/>
      </w:r>
      <w:r w:rsidR="00E812AA">
        <w:instrText xml:space="preserve"> REF _Ref81775210 \h </w:instrText>
      </w:r>
      <w:r w:rsidR="00E812AA">
        <w:fldChar w:fldCharType="separate"/>
      </w:r>
      <w:r w:rsidR="00E812AA" w:rsidRPr="00D54D8F">
        <w:t>Таблица </w:t>
      </w:r>
      <w:r w:rsidR="00E812AA">
        <w:rPr>
          <w:noProof/>
        </w:rPr>
        <w:t>21</w:t>
      </w:r>
      <w:r w:rsidR="00E812AA">
        <w:fldChar w:fldCharType="end"/>
      </w:r>
      <w:r w:rsidRPr="00D54D8F">
        <w:t>).</w:t>
      </w:r>
    </w:p>
    <w:p w14:paraId="3201DD21" w14:textId="3674B046" w:rsidR="000571B6" w:rsidRPr="00D54D8F" w:rsidRDefault="00EE7007" w:rsidP="00D54D8F">
      <w:pPr>
        <w:pStyle w:val="phtabletitle"/>
      </w:pPr>
      <w:bookmarkStart w:id="113" w:name="_Ref54250596"/>
      <w:bookmarkStart w:id="114" w:name="_Ref81775210"/>
      <w:r w:rsidRPr="00D54D8F">
        <w:t>Таблица </w:t>
      </w:r>
      <w:bookmarkEnd w:id="113"/>
      <w:r w:rsidR="009D1357" w:rsidRPr="00D54D8F">
        <w:fldChar w:fldCharType="begin"/>
      </w:r>
      <w:r w:rsidR="009D1357" w:rsidRPr="00D54D8F">
        <w:instrText xml:space="preserve"> SEQ Таблица \* ARABIC </w:instrText>
      </w:r>
      <w:r w:rsidR="009D1357" w:rsidRPr="00D54D8F">
        <w:fldChar w:fldCharType="separate"/>
      </w:r>
      <w:r w:rsidR="00E812AA">
        <w:rPr>
          <w:noProof/>
        </w:rPr>
        <w:t>21</w:t>
      </w:r>
      <w:r w:rsidR="009D1357" w:rsidRPr="00D54D8F">
        <w:fldChar w:fldCharType="end"/>
      </w:r>
      <w:bookmarkEnd w:id="114"/>
      <w:r w:rsidR="009D1357" w:rsidRPr="00D54D8F">
        <w:t xml:space="preserve"> </w:t>
      </w:r>
      <w:r w:rsidR="000571B6" w:rsidRPr="00D54D8F">
        <w:t>– Перечень методов сервиса передачи структурированных данных клинических рекомендаций и порядков оказания медицинской помощи</w:t>
      </w:r>
    </w:p>
    <w:tbl>
      <w:tblPr>
        <w:tblStyle w:val="aff1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091"/>
        <w:gridCol w:w="8107"/>
      </w:tblGrid>
      <w:tr w:rsidR="00F26F1F" w:rsidRPr="00D54D8F" w14:paraId="75E949A4" w14:textId="77777777" w:rsidTr="00EE7007">
        <w:trPr>
          <w:trHeight w:val="450"/>
          <w:tblHeader/>
        </w:trPr>
        <w:tc>
          <w:tcPr>
            <w:tcW w:w="1025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8D016D" w14:textId="77777777" w:rsidR="00F26F1F" w:rsidRPr="00D54D8F" w:rsidRDefault="00A02730" w:rsidP="00D54D8F">
            <w:pPr>
              <w:pStyle w:val="phtablecolcaption"/>
            </w:pPr>
            <w:r w:rsidRPr="00D54D8F">
              <w:t>Метод</w:t>
            </w:r>
          </w:p>
        </w:tc>
        <w:tc>
          <w:tcPr>
            <w:tcW w:w="3975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7C5C30" w14:textId="77777777" w:rsidR="00F26F1F" w:rsidRPr="00D54D8F" w:rsidRDefault="00A02730" w:rsidP="00D54D8F">
            <w:pPr>
              <w:pStyle w:val="phtablecolcaption"/>
            </w:pPr>
            <w:r w:rsidRPr="00D54D8F">
              <w:t>Наименование</w:t>
            </w:r>
          </w:p>
        </w:tc>
      </w:tr>
      <w:tr w:rsidR="00F26F1F" w:rsidRPr="00D54D8F" w14:paraId="53E91C5F" w14:textId="77777777" w:rsidTr="00EE7007">
        <w:trPr>
          <w:trHeight w:val="228"/>
        </w:trPr>
        <w:tc>
          <w:tcPr>
            <w:tcW w:w="1025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BB1F3A" w14:textId="77777777" w:rsidR="00F26F1F" w:rsidRPr="00D54D8F" w:rsidRDefault="00A02730" w:rsidP="00D54D8F">
            <w:pPr>
              <w:pStyle w:val="phtablecellleft"/>
            </w:pPr>
            <w:r w:rsidRPr="00D54D8F">
              <w:t>clinrecList</w:t>
            </w:r>
          </w:p>
        </w:tc>
        <w:tc>
          <w:tcPr>
            <w:tcW w:w="3975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A9B748" w14:textId="77777777" w:rsidR="00F26F1F" w:rsidRPr="00D54D8F" w:rsidRDefault="00A02730" w:rsidP="00D54D8F">
            <w:pPr>
              <w:pStyle w:val="phtablecellleft"/>
            </w:pPr>
            <w:r w:rsidRPr="00D54D8F">
              <w:t>Метод запроса списка документов клинических рекомендаций (КР)</w:t>
            </w:r>
          </w:p>
        </w:tc>
      </w:tr>
      <w:tr w:rsidR="00F26F1F" w:rsidRPr="00D54D8F" w14:paraId="26B0177C" w14:textId="77777777" w:rsidTr="00EE7007">
        <w:trPr>
          <w:trHeight w:val="108"/>
        </w:trPr>
        <w:tc>
          <w:tcPr>
            <w:tcW w:w="1025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F252D6" w14:textId="77777777" w:rsidR="00F26F1F" w:rsidRPr="00D54D8F" w:rsidRDefault="00A02730" w:rsidP="00D54D8F">
            <w:pPr>
              <w:pStyle w:val="phtablecellleft"/>
            </w:pPr>
            <w:r w:rsidRPr="00D54D8F">
              <w:t>clinrecInfo</w:t>
            </w:r>
          </w:p>
        </w:tc>
        <w:tc>
          <w:tcPr>
            <w:tcW w:w="3975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60ABEA" w14:textId="77777777" w:rsidR="00F26F1F" w:rsidRPr="00D54D8F" w:rsidRDefault="00A02730" w:rsidP="00D54D8F">
            <w:pPr>
              <w:pStyle w:val="phtablecellleft"/>
            </w:pPr>
            <w:r w:rsidRPr="00D54D8F">
              <w:t>Метод запроса структурированной информации по идентификатору документа КР</w:t>
            </w:r>
          </w:p>
        </w:tc>
      </w:tr>
      <w:tr w:rsidR="00F26F1F" w:rsidRPr="00D54D8F" w14:paraId="416AF9BE" w14:textId="77777777" w:rsidTr="00EE7007">
        <w:trPr>
          <w:trHeight w:val="144"/>
        </w:trPr>
        <w:tc>
          <w:tcPr>
            <w:tcW w:w="1025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81C3F7" w14:textId="77777777" w:rsidR="00F26F1F" w:rsidRPr="00D54D8F" w:rsidRDefault="00A02730" w:rsidP="00D54D8F">
            <w:pPr>
              <w:pStyle w:val="phtablecellleft"/>
            </w:pPr>
            <w:r w:rsidRPr="00D54D8F">
              <w:t>procPMCList</w:t>
            </w:r>
          </w:p>
        </w:tc>
        <w:tc>
          <w:tcPr>
            <w:tcW w:w="3975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47C55B" w14:textId="77777777" w:rsidR="00F26F1F" w:rsidRPr="00D54D8F" w:rsidRDefault="00A02730" w:rsidP="00D54D8F">
            <w:pPr>
              <w:pStyle w:val="phtablecellleft"/>
            </w:pPr>
            <w:r w:rsidRPr="00D54D8F">
              <w:t>Метод запроса списка документов порядков оказания медицинской помощи (ОМП)</w:t>
            </w:r>
          </w:p>
        </w:tc>
      </w:tr>
      <w:tr w:rsidR="00F26F1F" w:rsidRPr="00D54D8F" w14:paraId="0581EA8D" w14:textId="77777777" w:rsidTr="00EE7007">
        <w:trPr>
          <w:trHeight w:val="354"/>
        </w:trPr>
        <w:tc>
          <w:tcPr>
            <w:tcW w:w="1025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FBC504" w14:textId="77777777" w:rsidR="00F26F1F" w:rsidRPr="00D54D8F" w:rsidRDefault="00A02730" w:rsidP="00D54D8F">
            <w:pPr>
              <w:pStyle w:val="phtablecellleft"/>
            </w:pPr>
            <w:r w:rsidRPr="00D54D8F">
              <w:t>procPMCInfo</w:t>
            </w:r>
          </w:p>
        </w:tc>
        <w:tc>
          <w:tcPr>
            <w:tcW w:w="3975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C1FFDF" w14:textId="77777777" w:rsidR="00F26F1F" w:rsidRPr="00D54D8F" w:rsidRDefault="00A02730" w:rsidP="00D54D8F">
            <w:pPr>
              <w:pStyle w:val="phtablecellleft"/>
            </w:pPr>
            <w:r w:rsidRPr="00D54D8F">
              <w:t>Метод запроса структурированной информации по идентификатору документа порядка ОМП</w:t>
            </w:r>
          </w:p>
        </w:tc>
      </w:tr>
    </w:tbl>
    <w:p w14:paraId="508C6D1A" w14:textId="08908548" w:rsidR="00AF3118" w:rsidRPr="00D54D8F" w:rsidRDefault="00AF3118" w:rsidP="00D54D8F">
      <w:pPr>
        <w:pStyle w:val="phnormal"/>
        <w:jc w:val="left"/>
        <w:rPr>
          <w:noProof/>
        </w:rPr>
      </w:pPr>
    </w:p>
    <w:p w14:paraId="2B55DED1" w14:textId="1B602D19" w:rsidR="00C54824" w:rsidRPr="00D54D8F" w:rsidRDefault="00C54824" w:rsidP="00D54D8F">
      <w:pPr>
        <w:pStyle w:val="phtabletitle"/>
      </w:pPr>
      <w:r w:rsidRPr="00D54D8F">
        <w:rPr>
          <w:noProof/>
        </w:rPr>
        <w:lastRenderedPageBreak/>
        <w:drawing>
          <wp:inline distT="0" distB="0" distL="0" distR="0" wp14:anchorId="47AED33E" wp14:editId="6A42AFD3">
            <wp:extent cx="6478270" cy="24168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5A29" w14:textId="7A0805B7" w:rsidR="00F26F1F" w:rsidRPr="00D54D8F" w:rsidRDefault="00A02730" w:rsidP="00D54D8F">
      <w:pPr>
        <w:pStyle w:val="phnormal"/>
      </w:pPr>
      <w:r w:rsidRPr="00D54D8F">
        <w:t xml:space="preserve">Рисунок </w:t>
      </w:r>
      <w:r w:rsidR="009D1357" w:rsidRPr="00D54D8F">
        <w:t>3</w:t>
      </w:r>
      <w:r w:rsidR="005F461A" w:rsidRPr="00D54D8F">
        <w:t xml:space="preserve"> – Схема взаимодействия ГИС СЗ/</w:t>
      </w:r>
      <w:r w:rsidRPr="00D54D8F">
        <w:t xml:space="preserve">МИС МО с </w:t>
      </w:r>
      <w:r w:rsidR="005B10F1" w:rsidRPr="00D54D8F">
        <w:t>ВИМИС «АКиНЕО»</w:t>
      </w:r>
      <w:r w:rsidRPr="00D54D8F">
        <w:t xml:space="preserve"> через ИПС</w:t>
      </w:r>
    </w:p>
    <w:p w14:paraId="2A8996F6" w14:textId="77777777" w:rsidR="00F26F1F" w:rsidRPr="00D54D8F" w:rsidRDefault="00A02730" w:rsidP="00D54D8F">
      <w:pPr>
        <w:pStyle w:val="3"/>
      </w:pPr>
      <w:bookmarkStart w:id="115" w:name="_xklnscg2ebrr" w:colFirst="0" w:colLast="0"/>
      <w:bookmarkStart w:id="116" w:name="_Toc81925599"/>
      <w:bookmarkEnd w:id="115"/>
      <w:r w:rsidRPr="00D54D8F">
        <w:t>Метод запроса списка документов клинических рекомендаций clinrecList</w:t>
      </w:r>
      <w:bookmarkEnd w:id="116"/>
    </w:p>
    <w:p w14:paraId="7B711A74" w14:textId="77777777" w:rsidR="00F26F1F" w:rsidRPr="00D54D8F" w:rsidRDefault="00A02730" w:rsidP="00D54D8F">
      <w:pPr>
        <w:pStyle w:val="phnormal"/>
      </w:pPr>
      <w:r w:rsidRPr="00D54D8F">
        <w:t>Для получения списка документов клинических рекомендаций вызывается метод getClinrecList без параметров.</w:t>
      </w:r>
    </w:p>
    <w:p w14:paraId="3D10D218" w14:textId="5E546B11" w:rsidR="00F26F1F" w:rsidRPr="00D54D8F" w:rsidRDefault="00A02730" w:rsidP="00D54D8F">
      <w:pPr>
        <w:pStyle w:val="phnormal"/>
      </w:pPr>
      <w:r w:rsidRPr="00D54D8F">
        <w:t xml:space="preserve">В ответ синхронно </w:t>
      </w:r>
      <w:r w:rsidR="005B10F1" w:rsidRPr="00D54D8F">
        <w:t>ВИМИС «АКиНЕО»</w:t>
      </w:r>
      <w:r w:rsidRPr="00D54D8F">
        <w:t xml:space="preserve"> возвращает исходящее сообщение clinrecListResponse с набором данных (</w:t>
      </w:r>
      <w:r w:rsidR="00E812AA">
        <w:fldChar w:fldCharType="begin"/>
      </w:r>
      <w:r w:rsidR="00E812AA">
        <w:instrText xml:space="preserve"> REF _Ref81775246 \h </w:instrText>
      </w:r>
      <w:r w:rsidR="00E812AA">
        <w:fldChar w:fldCharType="separate"/>
      </w:r>
      <w:r w:rsidR="00E812AA" w:rsidRPr="00D54D8F">
        <w:t xml:space="preserve">Таблица </w:t>
      </w:r>
      <w:r w:rsidR="00E812AA">
        <w:rPr>
          <w:noProof/>
        </w:rPr>
        <w:t>22</w:t>
      </w:r>
      <w:r w:rsidR="00E812AA">
        <w:fldChar w:fldCharType="end"/>
      </w:r>
      <w:r w:rsidRPr="00D54D8F">
        <w:t>).</w:t>
      </w:r>
    </w:p>
    <w:p w14:paraId="4958C998" w14:textId="3E2035D5" w:rsidR="000571B6" w:rsidRPr="00D54D8F" w:rsidRDefault="000571B6" w:rsidP="00D54D8F">
      <w:pPr>
        <w:pStyle w:val="phtabletitle"/>
      </w:pPr>
      <w:bookmarkStart w:id="117" w:name="_Ref54203839"/>
      <w:bookmarkStart w:id="118" w:name="_Ref81775246"/>
      <w:r w:rsidRPr="00D54D8F">
        <w:t xml:space="preserve">Таблица </w:t>
      </w:r>
      <w:bookmarkEnd w:id="117"/>
      <w:r w:rsidR="009D1357" w:rsidRPr="00D54D8F">
        <w:fldChar w:fldCharType="begin"/>
      </w:r>
      <w:r w:rsidR="009D1357" w:rsidRPr="00D54D8F">
        <w:instrText xml:space="preserve"> SEQ Таблица \* ARABIC </w:instrText>
      </w:r>
      <w:r w:rsidR="009D1357" w:rsidRPr="00D54D8F">
        <w:fldChar w:fldCharType="separate"/>
      </w:r>
      <w:r w:rsidR="00E812AA">
        <w:rPr>
          <w:noProof/>
        </w:rPr>
        <w:t>22</w:t>
      </w:r>
      <w:r w:rsidR="009D1357" w:rsidRPr="00D54D8F">
        <w:fldChar w:fldCharType="end"/>
      </w:r>
      <w:bookmarkEnd w:id="118"/>
      <w:r w:rsidR="009D1357" w:rsidRPr="00D54D8F">
        <w:t xml:space="preserve"> </w:t>
      </w:r>
      <w:r w:rsidRPr="00D54D8F">
        <w:t>– Описание сообщений/параметров метода clinrecList</w:t>
      </w:r>
    </w:p>
    <w:tbl>
      <w:tblPr>
        <w:tblStyle w:val="aff2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88"/>
        <w:gridCol w:w="1242"/>
        <w:gridCol w:w="1929"/>
        <w:gridCol w:w="1260"/>
        <w:gridCol w:w="1679"/>
        <w:gridCol w:w="1258"/>
        <w:gridCol w:w="1742"/>
      </w:tblGrid>
      <w:tr w:rsidR="000571B6" w:rsidRPr="00D54D8F" w14:paraId="56BFD9C7" w14:textId="77777777" w:rsidTr="000571B6">
        <w:trPr>
          <w:trHeight w:val="795"/>
          <w:tblHeader/>
        </w:trPr>
        <w:tc>
          <w:tcPr>
            <w:tcW w:w="533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3AB51E" w14:textId="77777777" w:rsidR="00F26F1F" w:rsidRPr="00D54D8F" w:rsidRDefault="00A02730" w:rsidP="00D54D8F">
            <w:pPr>
              <w:pStyle w:val="phtablecolcaption"/>
            </w:pPr>
            <w:r w:rsidRPr="00D54D8F">
              <w:t>Метод</w:t>
            </w:r>
          </w:p>
        </w:tc>
        <w:tc>
          <w:tcPr>
            <w:tcW w:w="1555" w:type="pct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432520" w14:textId="77777777" w:rsidR="00F26F1F" w:rsidRPr="00D54D8F" w:rsidRDefault="00A02730" w:rsidP="00D54D8F">
            <w:pPr>
              <w:pStyle w:val="phtablecolcaption"/>
            </w:pPr>
            <w:r w:rsidRPr="00D54D8F">
              <w:t>Сообщения</w:t>
            </w:r>
          </w:p>
        </w:tc>
        <w:tc>
          <w:tcPr>
            <w:tcW w:w="61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F425BF" w14:textId="77777777" w:rsidR="00F26F1F" w:rsidRPr="00D54D8F" w:rsidRDefault="00A02730" w:rsidP="00D54D8F">
            <w:pPr>
              <w:pStyle w:val="phtablecolcaption"/>
            </w:pPr>
            <w:r w:rsidRPr="00D54D8F">
              <w:t>Параметры</w:t>
            </w:r>
          </w:p>
        </w:tc>
        <w:tc>
          <w:tcPr>
            <w:tcW w:w="82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590A84" w14:textId="77777777" w:rsidR="00F26F1F" w:rsidRPr="00D54D8F" w:rsidRDefault="00A02730" w:rsidP="00D54D8F">
            <w:pPr>
              <w:pStyle w:val="phtablecolcaption"/>
            </w:pPr>
            <w:r w:rsidRPr="00D54D8F">
              <w:t>Наименование</w:t>
            </w:r>
          </w:p>
        </w:tc>
        <w:tc>
          <w:tcPr>
            <w:tcW w:w="61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F56D28" w14:textId="77777777" w:rsidR="00F26F1F" w:rsidRPr="00D54D8F" w:rsidRDefault="00A02730" w:rsidP="00D54D8F">
            <w:pPr>
              <w:pStyle w:val="phtablecolcaption"/>
            </w:pPr>
            <w:r w:rsidRPr="00D54D8F">
              <w:t>Тип</w:t>
            </w:r>
          </w:p>
        </w:tc>
        <w:tc>
          <w:tcPr>
            <w:tcW w:w="85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694D1C" w14:textId="77777777" w:rsidR="00F26F1F" w:rsidRPr="00D54D8F" w:rsidRDefault="00A02730" w:rsidP="00D54D8F">
            <w:pPr>
              <w:pStyle w:val="phtablecolcaption"/>
            </w:pPr>
            <w:r w:rsidRPr="00D54D8F">
              <w:t>Является обязательным</w:t>
            </w:r>
          </w:p>
        </w:tc>
      </w:tr>
      <w:tr w:rsidR="000571B6" w:rsidRPr="00D54D8F" w14:paraId="39525955" w14:textId="77777777" w:rsidTr="000571B6">
        <w:trPr>
          <w:trHeight w:val="450"/>
        </w:trPr>
        <w:tc>
          <w:tcPr>
            <w:tcW w:w="53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128063" w14:textId="77777777" w:rsidR="00F26F1F" w:rsidRPr="00D54D8F" w:rsidRDefault="00A02730" w:rsidP="00D54D8F">
            <w:pPr>
              <w:pStyle w:val="phtablecellleft"/>
            </w:pPr>
            <w:r w:rsidRPr="00D54D8F">
              <w:t>clinrecList</w:t>
            </w:r>
          </w:p>
        </w:tc>
        <w:tc>
          <w:tcPr>
            <w:tcW w:w="60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D40850" w14:textId="77777777" w:rsidR="00F26F1F" w:rsidRPr="00D54D8F" w:rsidRDefault="00A02730" w:rsidP="00D54D8F">
            <w:pPr>
              <w:pStyle w:val="phtablecellleft"/>
            </w:pPr>
            <w:r w:rsidRPr="00D54D8F">
              <w:t>входящее</w:t>
            </w:r>
          </w:p>
        </w:tc>
        <w:tc>
          <w:tcPr>
            <w:tcW w:w="94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FE7A9" w14:textId="77777777" w:rsidR="00F26F1F" w:rsidRPr="00D54D8F" w:rsidRDefault="00A02730" w:rsidP="00D54D8F">
            <w:pPr>
              <w:pStyle w:val="phtablecellleft"/>
            </w:pPr>
            <w:r w:rsidRPr="00D54D8F">
              <w:t>getClinrecList</w:t>
            </w:r>
          </w:p>
        </w:tc>
        <w:tc>
          <w:tcPr>
            <w:tcW w:w="61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772F50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82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5EDFA3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61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B6464F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85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B4133A" w14:textId="77777777" w:rsidR="00F26F1F" w:rsidRPr="00D54D8F" w:rsidRDefault="00F26F1F" w:rsidP="00D54D8F">
            <w:pPr>
              <w:pStyle w:val="phtablecellleft"/>
            </w:pPr>
          </w:p>
        </w:tc>
      </w:tr>
      <w:tr w:rsidR="000571B6" w:rsidRPr="00D54D8F" w14:paraId="2847E27A" w14:textId="77777777" w:rsidTr="000571B6">
        <w:trPr>
          <w:trHeight w:val="319"/>
        </w:trPr>
        <w:tc>
          <w:tcPr>
            <w:tcW w:w="53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39F3BD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60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4855AD" w14:textId="77777777" w:rsidR="00F26F1F" w:rsidRPr="00D54D8F" w:rsidRDefault="00A02730" w:rsidP="00D54D8F">
            <w:pPr>
              <w:pStyle w:val="phtablecellleft"/>
            </w:pPr>
            <w:r w:rsidRPr="00D54D8F">
              <w:t>исходящее</w:t>
            </w:r>
          </w:p>
        </w:tc>
        <w:tc>
          <w:tcPr>
            <w:tcW w:w="94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0BBAA4" w14:textId="77777777" w:rsidR="00F26F1F" w:rsidRPr="00D54D8F" w:rsidRDefault="00A02730" w:rsidP="00D54D8F">
            <w:pPr>
              <w:pStyle w:val="phtablecellleft"/>
            </w:pPr>
            <w:r w:rsidRPr="00D54D8F">
              <w:t>clinrecListResponse</w:t>
            </w:r>
          </w:p>
        </w:tc>
        <w:tc>
          <w:tcPr>
            <w:tcW w:w="61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041BE4" w14:textId="77777777" w:rsidR="00F26F1F" w:rsidRPr="00D54D8F" w:rsidRDefault="00A02730" w:rsidP="00D54D8F">
            <w:pPr>
              <w:pStyle w:val="phtablecellleft"/>
            </w:pPr>
            <w:r w:rsidRPr="00D54D8F">
              <w:t>summary</w:t>
            </w:r>
          </w:p>
        </w:tc>
        <w:tc>
          <w:tcPr>
            <w:tcW w:w="82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AECC79" w14:textId="77777777" w:rsidR="00F26F1F" w:rsidRPr="00D54D8F" w:rsidRDefault="00A02730" w:rsidP="00D54D8F">
            <w:pPr>
              <w:pStyle w:val="phtablecellleft"/>
              <w:rPr>
                <w:sz w:val="16"/>
                <w:szCs w:val="16"/>
              </w:rPr>
            </w:pPr>
            <w:r w:rsidRPr="00D54D8F">
              <w:t>Блок описания</w:t>
            </w:r>
            <w:r w:rsidR="00EC18DF" w:rsidRPr="00D54D8F">
              <w:t xml:space="preserve"> КР</w:t>
            </w:r>
          </w:p>
        </w:tc>
        <w:tc>
          <w:tcPr>
            <w:tcW w:w="61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E72535" w14:textId="77777777" w:rsidR="00F26F1F" w:rsidRPr="00D54D8F" w:rsidRDefault="00A02730" w:rsidP="00D54D8F">
            <w:pPr>
              <w:pStyle w:val="phtablecellleft"/>
            </w:pPr>
            <w:r w:rsidRPr="00D54D8F">
              <w:t>комплексный</w:t>
            </w:r>
          </w:p>
        </w:tc>
        <w:tc>
          <w:tcPr>
            <w:tcW w:w="85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8B47A3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0571B6" w:rsidRPr="00D54D8F" w14:paraId="1D09ED9C" w14:textId="77777777" w:rsidTr="000571B6">
        <w:trPr>
          <w:trHeight w:val="260"/>
        </w:trPr>
        <w:tc>
          <w:tcPr>
            <w:tcW w:w="53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C826E1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60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88674B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94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EF951E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61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3876D1" w14:textId="77777777" w:rsidR="00F26F1F" w:rsidRPr="00D54D8F" w:rsidRDefault="00A02730" w:rsidP="00D54D8F">
            <w:pPr>
              <w:pStyle w:val="phtablecellleft"/>
            </w:pPr>
            <w:r w:rsidRPr="00D54D8F">
              <w:t>name</w:t>
            </w:r>
          </w:p>
        </w:tc>
        <w:tc>
          <w:tcPr>
            <w:tcW w:w="82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32FE60" w14:textId="77777777" w:rsidR="00F26F1F" w:rsidRPr="00D54D8F" w:rsidRDefault="00A02730" w:rsidP="00D54D8F">
            <w:pPr>
              <w:pStyle w:val="phtablecellleft"/>
            </w:pPr>
            <w:r w:rsidRPr="00D54D8F">
              <w:t>Название документа</w:t>
            </w:r>
          </w:p>
        </w:tc>
        <w:tc>
          <w:tcPr>
            <w:tcW w:w="61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558988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85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8A0C61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0571B6" w:rsidRPr="00D54D8F" w14:paraId="5DB80032" w14:textId="77777777" w:rsidTr="000571B6">
        <w:trPr>
          <w:trHeight w:val="186"/>
        </w:trPr>
        <w:tc>
          <w:tcPr>
            <w:tcW w:w="53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ED43A1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60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4835AE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94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4024E8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61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D4CA2D" w14:textId="77777777" w:rsidR="00F26F1F" w:rsidRPr="00D54D8F" w:rsidRDefault="00A02730" w:rsidP="00D54D8F">
            <w:pPr>
              <w:pStyle w:val="phtablecellleft"/>
            </w:pPr>
            <w:r w:rsidRPr="00D54D8F">
              <w:t>id</w:t>
            </w:r>
          </w:p>
        </w:tc>
        <w:tc>
          <w:tcPr>
            <w:tcW w:w="82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5CD76B" w14:textId="77777777" w:rsidR="00F26F1F" w:rsidRPr="00D54D8F" w:rsidRDefault="00A02730" w:rsidP="00D54D8F">
            <w:pPr>
              <w:pStyle w:val="phtablecellleft"/>
            </w:pPr>
            <w:r w:rsidRPr="00D54D8F">
              <w:t>Идентификатор документа</w:t>
            </w:r>
          </w:p>
        </w:tc>
        <w:tc>
          <w:tcPr>
            <w:tcW w:w="61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C1111E" w14:textId="77777777" w:rsidR="00F26F1F" w:rsidRPr="00D54D8F" w:rsidRDefault="00A02730" w:rsidP="00D54D8F">
            <w:pPr>
              <w:pStyle w:val="phtablecellleft"/>
            </w:pPr>
            <w:r w:rsidRPr="00D54D8F">
              <w:t>числовой</w:t>
            </w:r>
          </w:p>
        </w:tc>
        <w:tc>
          <w:tcPr>
            <w:tcW w:w="85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BA7F72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0571B6" w:rsidRPr="00D54D8F" w14:paraId="6B38CC52" w14:textId="77777777" w:rsidTr="000571B6">
        <w:trPr>
          <w:trHeight w:val="409"/>
        </w:trPr>
        <w:tc>
          <w:tcPr>
            <w:tcW w:w="53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EC5873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60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0A2F42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94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C3DE00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61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289CD5" w14:textId="77777777" w:rsidR="00F26F1F" w:rsidRPr="00D54D8F" w:rsidRDefault="00A02730" w:rsidP="00D54D8F">
            <w:pPr>
              <w:pStyle w:val="phtablecellleft"/>
            </w:pPr>
            <w:r w:rsidRPr="00D54D8F">
              <w:t>MKB10</w:t>
            </w:r>
          </w:p>
        </w:tc>
        <w:tc>
          <w:tcPr>
            <w:tcW w:w="82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159AE2" w14:textId="77777777" w:rsidR="00F26F1F" w:rsidRPr="00D54D8F" w:rsidRDefault="00A02730" w:rsidP="00D54D8F">
            <w:pPr>
              <w:pStyle w:val="phtablecellleft"/>
            </w:pPr>
            <w:r w:rsidRPr="00D54D8F">
              <w:t>Список диагнозов, к которым относится КР</w:t>
            </w:r>
          </w:p>
        </w:tc>
        <w:tc>
          <w:tcPr>
            <w:tcW w:w="61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E37B2F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85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F9A4ED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0571B6" w:rsidRPr="00D54D8F" w14:paraId="17A910C3" w14:textId="77777777" w:rsidTr="000571B6">
        <w:trPr>
          <w:trHeight w:val="172"/>
        </w:trPr>
        <w:tc>
          <w:tcPr>
            <w:tcW w:w="53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0356C7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60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250D34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94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782F94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61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C5F045" w14:textId="77777777" w:rsidR="00F26F1F" w:rsidRPr="00D54D8F" w:rsidRDefault="00A02730" w:rsidP="00D54D8F">
            <w:pPr>
              <w:pStyle w:val="phtablecellleft"/>
            </w:pPr>
            <w:r w:rsidRPr="00D54D8F">
              <w:t>age_group</w:t>
            </w:r>
          </w:p>
        </w:tc>
        <w:tc>
          <w:tcPr>
            <w:tcW w:w="82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9F670D" w14:textId="77777777" w:rsidR="00F26F1F" w:rsidRPr="00D54D8F" w:rsidRDefault="00A02730" w:rsidP="00D54D8F">
            <w:pPr>
              <w:pStyle w:val="phtablecellleft"/>
            </w:pPr>
            <w:r w:rsidRPr="00D54D8F">
              <w:t>Возрастная группа</w:t>
            </w:r>
          </w:p>
        </w:tc>
        <w:tc>
          <w:tcPr>
            <w:tcW w:w="61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412B5A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85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28D610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0571B6" w:rsidRPr="00D54D8F" w14:paraId="60CB2536" w14:textId="77777777" w:rsidTr="000571B6">
        <w:trPr>
          <w:trHeight w:val="112"/>
        </w:trPr>
        <w:tc>
          <w:tcPr>
            <w:tcW w:w="53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F4D770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60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F9D249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94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04F1E5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61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C09A96" w14:textId="77777777" w:rsidR="00F26F1F" w:rsidRPr="00D54D8F" w:rsidRDefault="00A02730" w:rsidP="00D54D8F">
            <w:pPr>
              <w:pStyle w:val="phtablecellleft"/>
            </w:pPr>
            <w:r w:rsidRPr="00D54D8F">
              <w:t>revision</w:t>
            </w:r>
          </w:p>
        </w:tc>
        <w:tc>
          <w:tcPr>
            <w:tcW w:w="82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F72F67" w14:textId="77777777" w:rsidR="00F26F1F" w:rsidRPr="00D54D8F" w:rsidRDefault="00A02730" w:rsidP="00D54D8F">
            <w:pPr>
              <w:pStyle w:val="phtablecellleft"/>
            </w:pPr>
            <w:r w:rsidRPr="00D54D8F">
              <w:t>Блок описания редакции документа КР</w:t>
            </w:r>
          </w:p>
        </w:tc>
        <w:tc>
          <w:tcPr>
            <w:tcW w:w="61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E26420" w14:textId="77777777" w:rsidR="00F26F1F" w:rsidRPr="00D54D8F" w:rsidRDefault="00A02730" w:rsidP="00D54D8F">
            <w:pPr>
              <w:pStyle w:val="phtablecellleft"/>
            </w:pPr>
            <w:r w:rsidRPr="00D54D8F">
              <w:t>комплексный</w:t>
            </w:r>
          </w:p>
        </w:tc>
        <w:tc>
          <w:tcPr>
            <w:tcW w:w="85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27F411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0571B6" w:rsidRPr="00D54D8F" w14:paraId="27E5E9F6" w14:textId="77777777" w:rsidTr="000571B6">
        <w:trPr>
          <w:trHeight w:val="240"/>
        </w:trPr>
        <w:tc>
          <w:tcPr>
            <w:tcW w:w="53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5F7E2D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60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788454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94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794748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61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B07AE8" w14:textId="77777777" w:rsidR="00F26F1F" w:rsidRPr="00D54D8F" w:rsidRDefault="00A02730" w:rsidP="00D54D8F">
            <w:pPr>
              <w:pStyle w:val="phtablecellleft"/>
            </w:pPr>
            <w:r w:rsidRPr="00D54D8F">
              <w:t>id</w:t>
            </w:r>
          </w:p>
        </w:tc>
        <w:tc>
          <w:tcPr>
            <w:tcW w:w="82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6809E6" w14:textId="77777777" w:rsidR="00F26F1F" w:rsidRPr="00D54D8F" w:rsidRDefault="00A02730" w:rsidP="00D54D8F">
            <w:pPr>
              <w:pStyle w:val="phtablecellleft"/>
            </w:pPr>
            <w:r w:rsidRPr="00D54D8F">
              <w:t>Идентификатор редакции документа КР</w:t>
            </w:r>
          </w:p>
        </w:tc>
        <w:tc>
          <w:tcPr>
            <w:tcW w:w="61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507A73" w14:textId="77777777" w:rsidR="00F26F1F" w:rsidRPr="00D54D8F" w:rsidRDefault="00A02730" w:rsidP="00D54D8F">
            <w:pPr>
              <w:pStyle w:val="phtablecellleft"/>
            </w:pPr>
            <w:r w:rsidRPr="00D54D8F">
              <w:t>числовой</w:t>
            </w:r>
          </w:p>
        </w:tc>
        <w:tc>
          <w:tcPr>
            <w:tcW w:w="85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76429A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0571B6" w:rsidRPr="00D54D8F" w14:paraId="3366895E" w14:textId="77777777" w:rsidTr="000571B6">
        <w:trPr>
          <w:trHeight w:val="523"/>
        </w:trPr>
        <w:tc>
          <w:tcPr>
            <w:tcW w:w="53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4D4EF2" w14:textId="77777777" w:rsidR="00F26F1F" w:rsidRPr="00D54D8F" w:rsidRDefault="00A02730" w:rsidP="00D54D8F">
            <w:pPr>
              <w:pStyle w:val="phtablecellleft"/>
            </w:pPr>
            <w:r w:rsidRPr="00D54D8F">
              <w:t xml:space="preserve"> </w:t>
            </w:r>
          </w:p>
        </w:tc>
        <w:tc>
          <w:tcPr>
            <w:tcW w:w="60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DA65D1" w14:textId="77777777" w:rsidR="00F26F1F" w:rsidRPr="00D54D8F" w:rsidRDefault="00A02730" w:rsidP="00D54D8F">
            <w:pPr>
              <w:pStyle w:val="phtablecellleft"/>
            </w:pPr>
            <w:r w:rsidRPr="00D54D8F">
              <w:t xml:space="preserve"> </w:t>
            </w:r>
          </w:p>
        </w:tc>
        <w:tc>
          <w:tcPr>
            <w:tcW w:w="94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80DCD7" w14:textId="77777777" w:rsidR="00F26F1F" w:rsidRPr="00D54D8F" w:rsidRDefault="00A02730" w:rsidP="00D54D8F">
            <w:pPr>
              <w:pStyle w:val="phtablecellleft"/>
            </w:pPr>
            <w:r w:rsidRPr="00D54D8F">
              <w:t xml:space="preserve"> </w:t>
            </w:r>
          </w:p>
        </w:tc>
        <w:tc>
          <w:tcPr>
            <w:tcW w:w="61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A4FCC0" w14:textId="77777777" w:rsidR="00F26F1F" w:rsidRPr="00D54D8F" w:rsidRDefault="00A02730" w:rsidP="00D54D8F">
            <w:pPr>
              <w:pStyle w:val="phtablecellleft"/>
            </w:pPr>
            <w:r w:rsidRPr="00D54D8F">
              <w:t>begin_date</w:t>
            </w:r>
          </w:p>
        </w:tc>
        <w:tc>
          <w:tcPr>
            <w:tcW w:w="82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8100A7" w14:textId="77777777" w:rsidR="00F26F1F" w:rsidRPr="00D54D8F" w:rsidRDefault="00A02730" w:rsidP="00D54D8F">
            <w:pPr>
              <w:pStyle w:val="phtablecellleft"/>
            </w:pPr>
            <w:r w:rsidRPr="00D54D8F">
              <w:t>Дата вступления в силу редакции документа КР</w:t>
            </w:r>
          </w:p>
        </w:tc>
        <w:tc>
          <w:tcPr>
            <w:tcW w:w="61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02FBA2" w14:textId="77777777" w:rsidR="00F26F1F" w:rsidRPr="00D54D8F" w:rsidRDefault="00A02730" w:rsidP="00D54D8F">
            <w:pPr>
              <w:pStyle w:val="phtablecellleft"/>
            </w:pPr>
            <w:r w:rsidRPr="00D54D8F">
              <w:t>дата</w:t>
            </w:r>
          </w:p>
        </w:tc>
        <w:tc>
          <w:tcPr>
            <w:tcW w:w="85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7C3E15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0571B6" w:rsidRPr="00D54D8F" w14:paraId="6C1EE55C" w14:textId="77777777" w:rsidTr="000571B6">
        <w:trPr>
          <w:trHeight w:val="15"/>
        </w:trPr>
        <w:tc>
          <w:tcPr>
            <w:tcW w:w="53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B09789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60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B27268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94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DBE190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61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692CB9" w14:textId="77777777" w:rsidR="00F26F1F" w:rsidRPr="00D54D8F" w:rsidRDefault="00A02730" w:rsidP="00D54D8F">
            <w:pPr>
              <w:pStyle w:val="phtablecellleft"/>
            </w:pPr>
            <w:r w:rsidRPr="00D54D8F">
              <w:t>end_date</w:t>
            </w:r>
          </w:p>
        </w:tc>
        <w:tc>
          <w:tcPr>
            <w:tcW w:w="82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E5A621" w14:textId="77777777" w:rsidR="00F26F1F" w:rsidRPr="00D54D8F" w:rsidRDefault="00A02730" w:rsidP="00D54D8F">
            <w:pPr>
              <w:pStyle w:val="phtablecellleft"/>
            </w:pPr>
            <w:r w:rsidRPr="00D54D8F">
              <w:t>Дата утраты силы редакции документа КР</w:t>
            </w:r>
          </w:p>
        </w:tc>
        <w:tc>
          <w:tcPr>
            <w:tcW w:w="61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22E932" w14:textId="77777777" w:rsidR="00F26F1F" w:rsidRPr="00D54D8F" w:rsidRDefault="00A02730" w:rsidP="00D54D8F">
            <w:pPr>
              <w:pStyle w:val="phtablecellleft"/>
            </w:pPr>
            <w:r w:rsidRPr="00D54D8F">
              <w:t>дата</w:t>
            </w:r>
          </w:p>
        </w:tc>
        <w:tc>
          <w:tcPr>
            <w:tcW w:w="85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591F9E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</w:tbl>
    <w:p w14:paraId="7851E916" w14:textId="3D875EA5" w:rsidR="00F26F1F" w:rsidRPr="00D54D8F" w:rsidRDefault="00A02730" w:rsidP="00D54D8F">
      <w:pPr>
        <w:pStyle w:val="4"/>
      </w:pPr>
      <w:bookmarkStart w:id="119" w:name="_dfw3xxvm0e48" w:colFirst="0" w:colLast="0"/>
      <w:bookmarkStart w:id="120" w:name="_Toc81925600"/>
      <w:bookmarkEnd w:id="119"/>
      <w:r w:rsidRPr="00D54D8F">
        <w:t>Формат запроса на получение списка клинических рекомендаций методом getClinrecList</w:t>
      </w:r>
      <w:bookmarkEnd w:id="120"/>
    </w:p>
    <w:p w14:paraId="7967FC21" w14:textId="77777777" w:rsidR="00F26F1F" w:rsidRPr="00D54D8F" w:rsidRDefault="00A02730" w:rsidP="00D54D8F">
      <w:pPr>
        <w:pStyle w:val="afff8"/>
      </w:pPr>
      <w:r w:rsidRPr="00D54D8F">
        <w:t>&lt;?xml version="1.0" encoding="UTF-8"?&gt;</w:t>
      </w:r>
    </w:p>
    <w:p w14:paraId="25408A08" w14:textId="77777777" w:rsidR="00F26F1F" w:rsidRPr="00D54D8F" w:rsidRDefault="00A02730" w:rsidP="00D54D8F">
      <w:pPr>
        <w:pStyle w:val="afff8"/>
      </w:pPr>
      <w:r w:rsidRPr="00D54D8F">
        <w:t>&lt;s:Envelope xmlns:s="http://schemas.xmlsoap.org/soap/envelope/" xmlns:a="http://www.w3.org/2005/08/addressing" xmlns:wsse="http://docs.oasis-open.org/wss/2004/01/oasis-200401-wss-wssecurity-secext-1.0.xsd"&gt;</w:t>
      </w:r>
    </w:p>
    <w:p w14:paraId="37FC1B1D" w14:textId="77777777" w:rsidR="00F26F1F" w:rsidRPr="00D54D8F" w:rsidRDefault="00A02730" w:rsidP="00D54D8F">
      <w:pPr>
        <w:pStyle w:val="afff8"/>
      </w:pPr>
      <w:r w:rsidRPr="00D54D8F">
        <w:t xml:space="preserve">  &lt;s:Header&gt;</w:t>
      </w:r>
    </w:p>
    <w:p w14:paraId="5DA908F1" w14:textId="77777777" w:rsidR="00F26F1F" w:rsidRPr="00D54D8F" w:rsidRDefault="00A02730" w:rsidP="00D54D8F">
      <w:pPr>
        <w:pStyle w:val="afff8"/>
      </w:pPr>
      <w:r w:rsidRPr="00D54D8F">
        <w:t xml:space="preserve">    &lt;a:Action&gt;clinrecList&lt;/a:Action&gt;</w:t>
      </w:r>
    </w:p>
    <w:p w14:paraId="38C8E47C" w14:textId="77777777" w:rsidR="00F26F1F" w:rsidRPr="00D54D8F" w:rsidRDefault="00A02730" w:rsidP="00D54D8F">
      <w:pPr>
        <w:pStyle w:val="afff8"/>
      </w:pPr>
      <w:r w:rsidRPr="00D54D8F">
        <w:t xml:space="preserve">    &lt;transportHeader xmlns="http://egisz.rosminzdrav.ru" xmlns:i="http://www.w3.org/2001/XMLSchema-instance"&gt;</w:t>
      </w:r>
    </w:p>
    <w:p w14:paraId="0DF24836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t xml:space="preserve">      </w:t>
      </w:r>
      <w:r w:rsidRPr="00D54D8F">
        <w:rPr>
          <w:lang w:val="ru-RU"/>
        </w:rPr>
        <w:t>&lt;</w:t>
      </w:r>
      <w:r w:rsidRPr="00D54D8F">
        <w:t>authInfo</w:t>
      </w:r>
      <w:r w:rsidRPr="00D54D8F">
        <w:rPr>
          <w:lang w:val="ru-RU"/>
        </w:rPr>
        <w:t>&gt;</w:t>
      </w:r>
    </w:p>
    <w:p w14:paraId="22C8E6F5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&lt;</w:t>
      </w:r>
      <w:r w:rsidRPr="00D54D8F">
        <w:t>clientEntityId</w:t>
      </w:r>
      <w:r w:rsidRPr="00D54D8F">
        <w:rPr>
          <w:lang w:val="ru-RU"/>
        </w:rPr>
        <w:t>&gt;Идентификатор ИС, полученный при регистрации&lt;/</w:t>
      </w:r>
      <w:r w:rsidRPr="00D54D8F">
        <w:t>clientEntityId</w:t>
      </w:r>
      <w:r w:rsidRPr="00D54D8F">
        <w:rPr>
          <w:lang w:val="ru-RU"/>
        </w:rPr>
        <w:t>&gt;</w:t>
      </w:r>
    </w:p>
    <w:p w14:paraId="10510658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 xml:space="preserve">      </w:t>
      </w:r>
      <w:r w:rsidRPr="00D54D8F">
        <w:t>&lt;/authInfo&gt;</w:t>
      </w:r>
    </w:p>
    <w:p w14:paraId="0F6D206F" w14:textId="77777777" w:rsidR="00F26F1F" w:rsidRPr="00D54D8F" w:rsidRDefault="00A02730" w:rsidP="00D54D8F">
      <w:pPr>
        <w:pStyle w:val="afff8"/>
      </w:pPr>
      <w:r w:rsidRPr="00D54D8F">
        <w:t xml:space="preserve">    &lt;/transportHeader&gt;</w:t>
      </w:r>
    </w:p>
    <w:p w14:paraId="6881FA38" w14:textId="77777777" w:rsidR="00F26F1F" w:rsidRPr="00D54D8F" w:rsidRDefault="00A02730" w:rsidP="00D54D8F">
      <w:pPr>
        <w:pStyle w:val="afff8"/>
      </w:pPr>
      <w:r w:rsidRPr="00D54D8F">
        <w:t xml:space="preserve">    &lt;a:MessageID&gt;Идентификатор сообщения&lt;/a:MessageID&gt;</w:t>
      </w:r>
    </w:p>
    <w:p w14:paraId="5D692383" w14:textId="77777777" w:rsidR="00F26F1F" w:rsidRPr="00D54D8F" w:rsidRDefault="00A02730" w:rsidP="00D54D8F">
      <w:pPr>
        <w:pStyle w:val="afff8"/>
      </w:pPr>
      <w:r w:rsidRPr="00D54D8F">
        <w:t xml:space="preserve">    &lt;a:ReplyTo&gt;</w:t>
      </w:r>
    </w:p>
    <w:p w14:paraId="25844B62" w14:textId="77777777" w:rsidR="00F26F1F" w:rsidRPr="00D54D8F" w:rsidRDefault="00A02730" w:rsidP="00D54D8F">
      <w:pPr>
        <w:pStyle w:val="afff8"/>
      </w:pPr>
      <w:r w:rsidRPr="00D54D8F">
        <w:t xml:space="preserve">      &lt;a:Address&gt;http://www.w3.org/2005/08/addressing/anonymous&lt;/a:Address&gt;</w:t>
      </w:r>
    </w:p>
    <w:p w14:paraId="5F4CAC91" w14:textId="77777777" w:rsidR="00F26F1F" w:rsidRPr="00D54D8F" w:rsidRDefault="00A02730" w:rsidP="00D54D8F">
      <w:pPr>
        <w:pStyle w:val="afff8"/>
      </w:pPr>
      <w:r w:rsidRPr="00D54D8F">
        <w:t xml:space="preserve">    &lt;/a:ReplyTo&gt;</w:t>
      </w:r>
    </w:p>
    <w:p w14:paraId="1B8518D6" w14:textId="77777777" w:rsidR="00F26F1F" w:rsidRPr="00D54D8F" w:rsidRDefault="00A02730" w:rsidP="00D54D8F">
      <w:pPr>
        <w:pStyle w:val="afff8"/>
      </w:pPr>
      <w:r w:rsidRPr="00D54D8F">
        <w:t xml:space="preserve">    &lt;a:To&gt;Адрес сервиса Системы в ИПС&lt;/a:To&gt;</w:t>
      </w:r>
    </w:p>
    <w:p w14:paraId="5C167B45" w14:textId="77777777" w:rsidR="00F26F1F" w:rsidRPr="00D54D8F" w:rsidRDefault="00A02730" w:rsidP="00D54D8F">
      <w:pPr>
        <w:pStyle w:val="afff8"/>
      </w:pPr>
      <w:r w:rsidRPr="00D54D8F">
        <w:t xml:space="preserve">    &lt;wsse:Security&gt;Блок подписи&lt;/wsse:Security&gt;</w:t>
      </w:r>
    </w:p>
    <w:p w14:paraId="6583E260" w14:textId="77777777" w:rsidR="00F26F1F" w:rsidRPr="00D54D8F" w:rsidRDefault="00A02730" w:rsidP="00D54D8F">
      <w:pPr>
        <w:pStyle w:val="afff8"/>
      </w:pPr>
      <w:r w:rsidRPr="00D54D8F">
        <w:t xml:space="preserve">  &lt;/s:Header&gt;</w:t>
      </w:r>
    </w:p>
    <w:p w14:paraId="0F9074B0" w14:textId="77777777" w:rsidR="00F26F1F" w:rsidRPr="00D54D8F" w:rsidRDefault="00A02730" w:rsidP="00D54D8F">
      <w:pPr>
        <w:pStyle w:val="afff8"/>
      </w:pPr>
      <w:r w:rsidRPr="00D54D8F">
        <w:t xml:space="preserve">  &lt;s:Body xmlns:d2p1="http://docs.oasis-open.org/wss/2004/01/oasis-200401-wss-wssecurity-utility-1.0.xsd" xmlns:xsd="http://www.w3.org/2001/XMLSchema" </w:t>
      </w:r>
      <w:r w:rsidRPr="00D54D8F">
        <w:lastRenderedPageBreak/>
        <w:t>xmlns:xsi="http://www.w3.org/2001/XMLSchema-instance" d2p1:Id="BodyID "&gt;</w:t>
      </w:r>
    </w:p>
    <w:p w14:paraId="33D9486C" w14:textId="77777777" w:rsidR="00F26F1F" w:rsidRPr="00D54D8F" w:rsidRDefault="00A02730" w:rsidP="00D54D8F">
      <w:pPr>
        <w:pStyle w:val="afff8"/>
      </w:pPr>
      <w:r w:rsidRPr="00D54D8F">
        <w:t xml:space="preserve">    &lt;getClinrecList xmlns="http://vimis.rosminzdrav.ru/" /&gt;</w:t>
      </w:r>
    </w:p>
    <w:p w14:paraId="31BC31D3" w14:textId="77777777" w:rsidR="00F26F1F" w:rsidRPr="00D54D8F" w:rsidRDefault="00A02730" w:rsidP="00D54D8F">
      <w:pPr>
        <w:pStyle w:val="afff8"/>
      </w:pPr>
      <w:r w:rsidRPr="00D54D8F">
        <w:t xml:space="preserve">  &lt;/s:Body&gt;</w:t>
      </w:r>
    </w:p>
    <w:p w14:paraId="1BD03649" w14:textId="77777777" w:rsidR="00F26F1F" w:rsidRPr="00D54D8F" w:rsidRDefault="00A02730" w:rsidP="00D54D8F">
      <w:pPr>
        <w:pStyle w:val="afff8"/>
      </w:pPr>
      <w:r w:rsidRPr="00D54D8F">
        <w:t>&lt;/s:Envelope&gt;</w:t>
      </w:r>
    </w:p>
    <w:p w14:paraId="1DBF3EB3" w14:textId="77777777" w:rsidR="00F26F1F" w:rsidRPr="00D54D8F" w:rsidRDefault="00A02730" w:rsidP="00D54D8F">
      <w:pPr>
        <w:pStyle w:val="4"/>
      </w:pPr>
      <w:bookmarkStart w:id="121" w:name="_g4pejkps4tyb" w:colFirst="0" w:colLast="0"/>
      <w:bookmarkStart w:id="122" w:name="_Toc81925601"/>
      <w:bookmarkEnd w:id="121"/>
      <w:r w:rsidRPr="00D54D8F">
        <w:t>Формат синхронного ответа на метод getClinrecList</w:t>
      </w:r>
      <w:bookmarkEnd w:id="122"/>
    </w:p>
    <w:p w14:paraId="4CD52B00" w14:textId="77777777" w:rsidR="00F26F1F" w:rsidRPr="00D54D8F" w:rsidRDefault="00A02730" w:rsidP="00D54D8F">
      <w:pPr>
        <w:pStyle w:val="afff8"/>
      </w:pPr>
      <w:r w:rsidRPr="00D54D8F">
        <w:t>&lt;?xml version="1.0" encoding="UTF-8"?&gt;</w:t>
      </w:r>
    </w:p>
    <w:p w14:paraId="28DF6DE7" w14:textId="77777777" w:rsidR="00F26F1F" w:rsidRPr="00D54D8F" w:rsidRDefault="00A02730" w:rsidP="00D54D8F">
      <w:pPr>
        <w:pStyle w:val="afff8"/>
      </w:pPr>
      <w:r w:rsidRPr="00D54D8F">
        <w:t>&lt;soap:Envelope xmlns:soap="http://schemas.xmlsoap.org/soap/envelope/" xmlns:ds="http://www.w3.org/2000/09/xmldsig#" xmlns:wsa="http://www.w3.org/2005/08/addressing" xmlns:wsse="http://docs.oasis-open.org/wss/2004/01/oasis-200401-wss-wssecurity-secext-1.0.xsd" xmlns:wsu="http://docs.oasis-open.org/wss/2004/01/oasis-200401-wss-wssecurity-utility-1.0.xsd"&gt;</w:t>
      </w:r>
    </w:p>
    <w:p w14:paraId="1E87F4A9" w14:textId="77777777" w:rsidR="00F26F1F" w:rsidRPr="00D54D8F" w:rsidRDefault="00A02730" w:rsidP="00D54D8F">
      <w:pPr>
        <w:pStyle w:val="afff8"/>
      </w:pPr>
      <w:r w:rsidRPr="00D54D8F">
        <w:t xml:space="preserve">  &lt;soap:Header&gt;</w:t>
      </w:r>
    </w:p>
    <w:p w14:paraId="60C1C4A5" w14:textId="77777777" w:rsidR="00F26F1F" w:rsidRPr="00D54D8F" w:rsidRDefault="00A02730" w:rsidP="00D54D8F">
      <w:pPr>
        <w:pStyle w:val="afff8"/>
      </w:pPr>
      <w:r w:rsidRPr="00D54D8F">
        <w:t xml:space="preserve">    &lt;Action xmlns="http://www.w3.org/2005/08/addressing"&gt;clinrecList&lt;/Action&gt;</w:t>
      </w:r>
    </w:p>
    <w:p w14:paraId="04A1D233" w14:textId="77777777" w:rsidR="00F26F1F" w:rsidRPr="00D54D8F" w:rsidRDefault="00A02730" w:rsidP="00D54D8F">
      <w:pPr>
        <w:pStyle w:val="afff8"/>
      </w:pPr>
      <w:r w:rsidRPr="00D54D8F">
        <w:tab/>
        <w:t>&lt;MessageID xmlns="http://www.w3.org/2005/08/addressing"&gt;Идентификатор сообщения&lt;/MessageID&gt;</w:t>
      </w:r>
    </w:p>
    <w:p w14:paraId="4F09A35A" w14:textId="77777777" w:rsidR="00F26F1F" w:rsidRPr="00D54D8F" w:rsidRDefault="00A02730" w:rsidP="00D54D8F">
      <w:pPr>
        <w:pStyle w:val="afff8"/>
      </w:pPr>
      <w:r w:rsidRPr="00D54D8F">
        <w:t xml:space="preserve">    &lt;To xmlns="http://www.w3.org/2005/08/addressing"&gt;http://www.w3.org/2005/08/addressing/anonymous&lt;/To&gt;</w:t>
      </w:r>
    </w:p>
    <w:p w14:paraId="3FCC8FB5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tab/>
      </w:r>
      <w:r w:rsidRPr="00D54D8F">
        <w:rPr>
          <w:lang w:val="ru-RU"/>
        </w:rPr>
        <w:t>&lt;</w:t>
      </w:r>
      <w:r w:rsidRPr="00D54D8F">
        <w:t>RelatesTo</w:t>
      </w:r>
      <w:r w:rsidRPr="00D54D8F">
        <w:rPr>
          <w:lang w:val="ru-RU"/>
        </w:rPr>
        <w:t xml:space="preserve"> </w:t>
      </w:r>
      <w:r w:rsidRPr="00D54D8F">
        <w:t>xmlns</w:t>
      </w:r>
      <w:r w:rsidRPr="00D54D8F">
        <w:rPr>
          <w:lang w:val="ru-RU"/>
        </w:rPr>
        <w:t>="</w:t>
      </w:r>
      <w:r w:rsidRPr="00D54D8F">
        <w:t>http</w:t>
      </w:r>
      <w:r w:rsidRPr="00D54D8F">
        <w:rPr>
          <w:lang w:val="ru-RU"/>
        </w:rPr>
        <w:t>://</w:t>
      </w:r>
      <w:r w:rsidRPr="00D54D8F">
        <w:t>www</w:t>
      </w:r>
      <w:r w:rsidRPr="00D54D8F">
        <w:rPr>
          <w:lang w:val="ru-RU"/>
        </w:rPr>
        <w:t>.</w:t>
      </w:r>
      <w:r w:rsidRPr="00D54D8F">
        <w:t>w</w:t>
      </w:r>
      <w:r w:rsidRPr="00D54D8F">
        <w:rPr>
          <w:lang w:val="ru-RU"/>
        </w:rPr>
        <w:t>3.</w:t>
      </w:r>
      <w:r w:rsidRPr="00D54D8F">
        <w:t>org</w:t>
      </w:r>
      <w:r w:rsidRPr="00D54D8F">
        <w:rPr>
          <w:lang w:val="ru-RU"/>
        </w:rPr>
        <w:t>/2005/08/</w:t>
      </w:r>
      <w:r w:rsidRPr="00D54D8F">
        <w:t>addressing</w:t>
      </w:r>
      <w:r w:rsidRPr="00D54D8F">
        <w:rPr>
          <w:lang w:val="ru-RU"/>
        </w:rPr>
        <w:t>"&gt;Идентификатор сообщения, на который отправляется синхронный ответ&lt;/</w:t>
      </w:r>
      <w:r w:rsidRPr="00D54D8F">
        <w:t>RelatesTo</w:t>
      </w:r>
      <w:r w:rsidRPr="00D54D8F">
        <w:rPr>
          <w:lang w:val="ru-RU"/>
        </w:rPr>
        <w:t>&gt;</w:t>
      </w:r>
    </w:p>
    <w:p w14:paraId="25B1EEB1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ab/>
      </w:r>
      <w:r w:rsidRPr="00D54D8F">
        <w:t>&lt;wsse:Security&gt;</w:t>
      </w:r>
    </w:p>
    <w:p w14:paraId="361ED145" w14:textId="77777777" w:rsidR="00F26F1F" w:rsidRPr="00D54D8F" w:rsidRDefault="00A02730" w:rsidP="00D54D8F">
      <w:pPr>
        <w:pStyle w:val="afff8"/>
      </w:pPr>
      <w:r w:rsidRPr="00D54D8F">
        <w:t xml:space="preserve">      Блок подписи</w:t>
      </w:r>
    </w:p>
    <w:p w14:paraId="574F1D28" w14:textId="77777777" w:rsidR="00F26F1F" w:rsidRPr="00D54D8F" w:rsidRDefault="00A02730" w:rsidP="00D54D8F">
      <w:pPr>
        <w:pStyle w:val="afff8"/>
      </w:pPr>
      <w:r w:rsidRPr="00D54D8F">
        <w:t xml:space="preserve">    &lt;/wsse:Security&gt;</w:t>
      </w:r>
    </w:p>
    <w:p w14:paraId="111E6040" w14:textId="77777777" w:rsidR="00F26F1F" w:rsidRPr="00D54D8F" w:rsidRDefault="00A02730" w:rsidP="00D54D8F">
      <w:pPr>
        <w:pStyle w:val="afff8"/>
      </w:pPr>
      <w:r w:rsidRPr="00D54D8F">
        <w:t xml:space="preserve">  &lt;/soap:Header&gt;</w:t>
      </w:r>
    </w:p>
    <w:p w14:paraId="555F2D1F" w14:textId="77777777" w:rsidR="00F26F1F" w:rsidRPr="00D54D8F" w:rsidRDefault="00A02730" w:rsidP="00D54D8F">
      <w:pPr>
        <w:pStyle w:val="afff8"/>
      </w:pPr>
      <w:r w:rsidRPr="00D54D8F">
        <w:t xml:space="preserve">  &lt;soap:Body wsu:Id="body"&gt;</w:t>
      </w:r>
    </w:p>
    <w:p w14:paraId="3F52EF1B" w14:textId="77777777" w:rsidR="00F26F1F" w:rsidRPr="00D54D8F" w:rsidRDefault="00A02730" w:rsidP="00D54D8F">
      <w:pPr>
        <w:pStyle w:val="afff8"/>
      </w:pPr>
      <w:r w:rsidRPr="00D54D8F">
        <w:t xml:space="preserve">    &lt;ns2:clinrecListResponse xmlns:ns2="http://vimis.rosminzdrav.ru/"&gt;</w:t>
      </w:r>
    </w:p>
    <w:p w14:paraId="6BABA769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t xml:space="preserve">      </w:t>
      </w:r>
      <w:r w:rsidRPr="00D54D8F">
        <w:tab/>
      </w:r>
      <w:r w:rsidRPr="00D54D8F">
        <w:rPr>
          <w:lang w:val="ru-RU"/>
        </w:rPr>
        <w:t>&lt;</w:t>
      </w:r>
      <w:r w:rsidRPr="00D54D8F">
        <w:t>summary</w:t>
      </w:r>
      <w:r w:rsidRPr="00D54D8F">
        <w:rPr>
          <w:lang w:val="ru-RU"/>
        </w:rPr>
        <w:t>&gt;</w:t>
      </w:r>
    </w:p>
    <w:p w14:paraId="334267B9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  </w:t>
      </w:r>
      <w:r w:rsidRPr="00D54D8F">
        <w:rPr>
          <w:lang w:val="ru-RU"/>
        </w:rPr>
        <w:tab/>
        <w:t>&lt;</w:t>
      </w:r>
      <w:r w:rsidRPr="00D54D8F">
        <w:t>name</w:t>
      </w:r>
      <w:r w:rsidRPr="00D54D8F">
        <w:rPr>
          <w:lang w:val="ru-RU"/>
        </w:rPr>
        <w:t>&gt;Название документа 1&lt;/</w:t>
      </w:r>
      <w:r w:rsidRPr="00D54D8F">
        <w:t>name</w:t>
      </w:r>
      <w:r w:rsidRPr="00D54D8F">
        <w:rPr>
          <w:lang w:val="ru-RU"/>
        </w:rPr>
        <w:t>&gt;</w:t>
      </w:r>
    </w:p>
    <w:p w14:paraId="1591F25C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  </w:t>
      </w:r>
      <w:r w:rsidRPr="00D54D8F">
        <w:rPr>
          <w:lang w:val="ru-RU"/>
        </w:rPr>
        <w:tab/>
        <w:t>&lt;</w:t>
      </w:r>
      <w:r w:rsidRPr="00D54D8F">
        <w:t>id</w:t>
      </w:r>
      <w:r w:rsidRPr="00D54D8F">
        <w:rPr>
          <w:lang w:val="ru-RU"/>
        </w:rPr>
        <w:t>&gt;Идентификатор документа 1&lt;/</w:t>
      </w:r>
      <w:r w:rsidRPr="00D54D8F">
        <w:t>id</w:t>
      </w:r>
      <w:r w:rsidRPr="00D54D8F">
        <w:rPr>
          <w:lang w:val="ru-RU"/>
        </w:rPr>
        <w:t>&gt;</w:t>
      </w:r>
    </w:p>
    <w:p w14:paraId="1B0B7835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  </w:t>
      </w:r>
      <w:r w:rsidRPr="00D54D8F">
        <w:rPr>
          <w:lang w:val="ru-RU"/>
        </w:rPr>
        <w:tab/>
        <w:t>&lt;</w:t>
      </w:r>
      <w:r w:rsidRPr="00D54D8F">
        <w:t>MKB</w:t>
      </w:r>
      <w:r w:rsidRPr="00D54D8F">
        <w:rPr>
          <w:lang w:val="ru-RU"/>
        </w:rPr>
        <w:t>10&gt;Список диагнозов, к которым относится КР 1&lt;/</w:t>
      </w:r>
      <w:r w:rsidRPr="00D54D8F">
        <w:t>MKB</w:t>
      </w:r>
      <w:r w:rsidRPr="00D54D8F">
        <w:rPr>
          <w:lang w:val="ru-RU"/>
        </w:rPr>
        <w:t>10&gt;</w:t>
      </w:r>
    </w:p>
    <w:p w14:paraId="220F595B" w14:textId="77777777" w:rsidR="00F26F1F" w:rsidRPr="0010130B" w:rsidRDefault="00A02730" w:rsidP="00D54D8F">
      <w:pPr>
        <w:pStyle w:val="afff8"/>
      </w:pPr>
      <w:r w:rsidRPr="00D54D8F">
        <w:rPr>
          <w:lang w:val="ru-RU"/>
        </w:rPr>
        <w:t xml:space="preserve">            </w:t>
      </w:r>
      <w:r w:rsidRPr="00D54D8F">
        <w:rPr>
          <w:lang w:val="ru-RU"/>
        </w:rPr>
        <w:tab/>
      </w:r>
      <w:r w:rsidRPr="0010130B">
        <w:t>&lt;</w:t>
      </w:r>
      <w:r w:rsidRPr="00D54D8F">
        <w:t>age</w:t>
      </w:r>
      <w:r w:rsidRPr="0010130B">
        <w:t>_</w:t>
      </w:r>
      <w:r w:rsidRPr="00D54D8F">
        <w:t>group</w:t>
      </w:r>
      <w:r w:rsidRPr="0010130B">
        <w:t>&gt;</w:t>
      </w:r>
      <w:r w:rsidRPr="00D54D8F">
        <w:rPr>
          <w:lang w:val="ru-RU"/>
        </w:rPr>
        <w:t>Возрастная</w:t>
      </w:r>
      <w:r w:rsidRPr="0010130B">
        <w:t xml:space="preserve"> </w:t>
      </w:r>
      <w:r w:rsidRPr="00D54D8F">
        <w:rPr>
          <w:lang w:val="ru-RU"/>
        </w:rPr>
        <w:t>группа</w:t>
      </w:r>
      <w:r w:rsidRPr="0010130B">
        <w:t xml:space="preserve"> 1&lt;/</w:t>
      </w:r>
      <w:r w:rsidRPr="00D54D8F">
        <w:t>age</w:t>
      </w:r>
      <w:r w:rsidRPr="0010130B">
        <w:t>_</w:t>
      </w:r>
      <w:r w:rsidRPr="00D54D8F">
        <w:t>group</w:t>
      </w:r>
      <w:r w:rsidRPr="0010130B">
        <w:t>&gt;</w:t>
      </w:r>
    </w:p>
    <w:p w14:paraId="41E3B234" w14:textId="77777777" w:rsidR="00F26F1F" w:rsidRPr="0010130B" w:rsidRDefault="00A02730" w:rsidP="00D54D8F">
      <w:pPr>
        <w:pStyle w:val="afff8"/>
      </w:pPr>
      <w:r w:rsidRPr="0010130B">
        <w:t xml:space="preserve">                &lt;</w:t>
      </w:r>
      <w:r w:rsidRPr="00D54D8F">
        <w:t>revision</w:t>
      </w:r>
      <w:r w:rsidRPr="0010130B">
        <w:t>&gt;</w:t>
      </w:r>
    </w:p>
    <w:p w14:paraId="57384CEE" w14:textId="77777777" w:rsidR="00F26F1F" w:rsidRPr="00D54D8F" w:rsidRDefault="00A02730" w:rsidP="00D54D8F">
      <w:pPr>
        <w:pStyle w:val="afff8"/>
        <w:rPr>
          <w:lang w:val="ru-RU"/>
        </w:rPr>
      </w:pPr>
      <w:r w:rsidRPr="0010130B">
        <w:t xml:space="preserve"> </w:t>
      </w:r>
      <w:r w:rsidRPr="0010130B">
        <w:tab/>
        <w:t xml:space="preserve">  </w:t>
      </w:r>
      <w:r w:rsidRPr="00D54D8F">
        <w:rPr>
          <w:lang w:val="ru-RU"/>
        </w:rPr>
        <w:t>&lt;</w:t>
      </w:r>
      <w:r w:rsidRPr="00D54D8F">
        <w:t>id</w:t>
      </w:r>
      <w:r w:rsidRPr="00D54D8F">
        <w:rPr>
          <w:lang w:val="ru-RU"/>
        </w:rPr>
        <w:t>&gt;Идентификатор редакции документа КР 1&lt;/</w:t>
      </w:r>
      <w:r w:rsidRPr="00D54D8F">
        <w:t>id</w:t>
      </w:r>
      <w:r w:rsidRPr="00D54D8F">
        <w:rPr>
          <w:lang w:val="ru-RU"/>
        </w:rPr>
        <w:t>&gt;</w:t>
      </w:r>
    </w:p>
    <w:p w14:paraId="25EC30B6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</w:t>
      </w:r>
      <w:r w:rsidRPr="00D54D8F">
        <w:rPr>
          <w:lang w:val="ru-RU"/>
        </w:rPr>
        <w:tab/>
        <w:t xml:space="preserve">  &lt;</w:t>
      </w:r>
      <w:r w:rsidRPr="00D54D8F">
        <w:t>begin</w:t>
      </w:r>
      <w:r w:rsidRPr="00D54D8F">
        <w:rPr>
          <w:lang w:val="ru-RU"/>
        </w:rPr>
        <w:t>_</w:t>
      </w:r>
      <w:r w:rsidRPr="00D54D8F">
        <w:t>date</w:t>
      </w:r>
      <w:r w:rsidRPr="00D54D8F">
        <w:rPr>
          <w:lang w:val="ru-RU"/>
        </w:rPr>
        <w:t>&gt;Дата вступления в силу редакции документа КР 1&lt;/</w:t>
      </w:r>
      <w:r w:rsidRPr="00D54D8F">
        <w:t>begin</w:t>
      </w:r>
      <w:r w:rsidRPr="00D54D8F">
        <w:rPr>
          <w:lang w:val="ru-RU"/>
        </w:rPr>
        <w:t>_</w:t>
      </w:r>
      <w:r w:rsidRPr="00D54D8F">
        <w:t>date</w:t>
      </w:r>
      <w:r w:rsidRPr="00D54D8F">
        <w:rPr>
          <w:lang w:val="ru-RU"/>
        </w:rPr>
        <w:t>&gt;</w:t>
      </w:r>
    </w:p>
    <w:p w14:paraId="71157F52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</w:t>
      </w:r>
      <w:r w:rsidRPr="00D54D8F">
        <w:rPr>
          <w:lang w:val="ru-RU"/>
        </w:rPr>
        <w:tab/>
        <w:t xml:space="preserve">  &lt;</w:t>
      </w:r>
      <w:r w:rsidRPr="00D54D8F">
        <w:t>end</w:t>
      </w:r>
      <w:r w:rsidRPr="00D54D8F">
        <w:rPr>
          <w:lang w:val="ru-RU"/>
        </w:rPr>
        <w:t>_</w:t>
      </w:r>
      <w:r w:rsidRPr="00D54D8F">
        <w:t>date</w:t>
      </w:r>
      <w:r w:rsidRPr="00D54D8F">
        <w:rPr>
          <w:lang w:val="ru-RU"/>
        </w:rPr>
        <w:t>&gt;Дата утраты силы редакции документа КР 1&lt;/</w:t>
      </w:r>
      <w:r w:rsidRPr="00D54D8F">
        <w:t>end</w:t>
      </w:r>
      <w:r w:rsidRPr="00D54D8F">
        <w:rPr>
          <w:lang w:val="ru-RU"/>
        </w:rPr>
        <w:t>_</w:t>
      </w:r>
      <w:r w:rsidRPr="00D54D8F">
        <w:t>date</w:t>
      </w:r>
      <w:r w:rsidRPr="00D54D8F">
        <w:rPr>
          <w:lang w:val="ru-RU"/>
        </w:rPr>
        <w:t>&gt;</w:t>
      </w:r>
    </w:p>
    <w:p w14:paraId="60C25862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 xml:space="preserve">             </w:t>
      </w:r>
      <w:r w:rsidRPr="00D54D8F">
        <w:rPr>
          <w:lang w:val="ru-RU"/>
        </w:rPr>
        <w:tab/>
      </w:r>
      <w:r w:rsidRPr="00D54D8F">
        <w:t>&lt;/revision&gt;</w:t>
      </w:r>
    </w:p>
    <w:p w14:paraId="1AC5A183" w14:textId="77777777" w:rsidR="00F26F1F" w:rsidRPr="00D54D8F" w:rsidRDefault="00A02730" w:rsidP="00D54D8F">
      <w:pPr>
        <w:pStyle w:val="afff8"/>
      </w:pPr>
      <w:r w:rsidRPr="00D54D8F">
        <w:t xml:space="preserve">           &lt;/summary&gt;</w:t>
      </w:r>
    </w:p>
    <w:p w14:paraId="2AD1E65F" w14:textId="77777777" w:rsidR="00F26F1F" w:rsidRPr="0010130B" w:rsidRDefault="00A02730" w:rsidP="00D54D8F">
      <w:pPr>
        <w:pStyle w:val="afff8"/>
      </w:pPr>
      <w:r w:rsidRPr="00D54D8F">
        <w:t xml:space="preserve">          </w:t>
      </w:r>
      <w:r w:rsidRPr="0010130B">
        <w:t>&lt;</w:t>
      </w:r>
      <w:r w:rsidRPr="00D54D8F">
        <w:t>summary</w:t>
      </w:r>
      <w:r w:rsidRPr="0010130B">
        <w:t>&gt;</w:t>
      </w:r>
    </w:p>
    <w:p w14:paraId="517FA4CD" w14:textId="77777777" w:rsidR="00F26F1F" w:rsidRPr="0010130B" w:rsidRDefault="00A02730" w:rsidP="00D54D8F">
      <w:pPr>
        <w:pStyle w:val="afff8"/>
      </w:pPr>
      <w:r w:rsidRPr="0010130B">
        <w:lastRenderedPageBreak/>
        <w:t xml:space="preserve">                &lt;</w:t>
      </w:r>
      <w:r w:rsidRPr="00D54D8F">
        <w:t>name</w:t>
      </w:r>
      <w:r w:rsidRPr="0010130B">
        <w:t>&gt;</w:t>
      </w:r>
      <w:r w:rsidRPr="00D54D8F">
        <w:rPr>
          <w:lang w:val="ru-RU"/>
        </w:rPr>
        <w:t>Название</w:t>
      </w:r>
      <w:r w:rsidRPr="0010130B">
        <w:t xml:space="preserve"> </w:t>
      </w:r>
      <w:r w:rsidRPr="00D54D8F">
        <w:rPr>
          <w:lang w:val="ru-RU"/>
        </w:rPr>
        <w:t>документа</w:t>
      </w:r>
      <w:r w:rsidRPr="0010130B">
        <w:t xml:space="preserve"> 2&lt;/</w:t>
      </w:r>
      <w:r w:rsidRPr="00D54D8F">
        <w:t>name</w:t>
      </w:r>
      <w:r w:rsidRPr="0010130B">
        <w:t>&gt;</w:t>
      </w:r>
    </w:p>
    <w:p w14:paraId="28E22198" w14:textId="77777777" w:rsidR="00F26F1F" w:rsidRPr="00D54D8F" w:rsidRDefault="00A02730" w:rsidP="00D54D8F">
      <w:pPr>
        <w:pStyle w:val="afff8"/>
        <w:rPr>
          <w:lang w:val="ru-RU"/>
        </w:rPr>
      </w:pPr>
      <w:r w:rsidRPr="0010130B">
        <w:t xml:space="preserve">                </w:t>
      </w:r>
      <w:r w:rsidRPr="00D54D8F">
        <w:rPr>
          <w:lang w:val="ru-RU"/>
        </w:rPr>
        <w:t>&lt;</w:t>
      </w:r>
      <w:r w:rsidRPr="00D54D8F">
        <w:t>id</w:t>
      </w:r>
      <w:r w:rsidRPr="00D54D8F">
        <w:rPr>
          <w:lang w:val="ru-RU"/>
        </w:rPr>
        <w:t>&gt;Идентификатор документа 2&lt;/</w:t>
      </w:r>
      <w:r w:rsidRPr="00D54D8F">
        <w:t>id</w:t>
      </w:r>
      <w:r w:rsidRPr="00D54D8F">
        <w:rPr>
          <w:lang w:val="ru-RU"/>
        </w:rPr>
        <w:t>&gt;</w:t>
      </w:r>
    </w:p>
    <w:p w14:paraId="062F84E3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  </w:t>
      </w:r>
      <w:r w:rsidRPr="00D54D8F">
        <w:rPr>
          <w:lang w:val="ru-RU"/>
        </w:rPr>
        <w:tab/>
        <w:t>&lt;</w:t>
      </w:r>
      <w:r w:rsidRPr="00D54D8F">
        <w:t>MKB</w:t>
      </w:r>
      <w:r w:rsidRPr="00D54D8F">
        <w:rPr>
          <w:lang w:val="ru-RU"/>
        </w:rPr>
        <w:t>10&gt;Список диагнозов, к которым относится КР 2&lt;/</w:t>
      </w:r>
      <w:r w:rsidRPr="00D54D8F">
        <w:t>MKB</w:t>
      </w:r>
      <w:r w:rsidRPr="00D54D8F">
        <w:rPr>
          <w:lang w:val="ru-RU"/>
        </w:rPr>
        <w:t>10&gt;</w:t>
      </w:r>
    </w:p>
    <w:p w14:paraId="6809A293" w14:textId="77777777" w:rsidR="00F26F1F" w:rsidRPr="0010130B" w:rsidRDefault="00A02730" w:rsidP="00D54D8F">
      <w:pPr>
        <w:pStyle w:val="afff8"/>
      </w:pPr>
      <w:r w:rsidRPr="00D54D8F">
        <w:rPr>
          <w:lang w:val="ru-RU"/>
        </w:rPr>
        <w:t xml:space="preserve">            </w:t>
      </w:r>
      <w:r w:rsidRPr="00D54D8F">
        <w:rPr>
          <w:lang w:val="ru-RU"/>
        </w:rPr>
        <w:tab/>
      </w:r>
      <w:r w:rsidRPr="0010130B">
        <w:t>&lt;</w:t>
      </w:r>
      <w:r w:rsidRPr="00D54D8F">
        <w:t>age</w:t>
      </w:r>
      <w:r w:rsidRPr="0010130B">
        <w:t>_</w:t>
      </w:r>
      <w:r w:rsidRPr="00D54D8F">
        <w:t>group</w:t>
      </w:r>
      <w:r w:rsidRPr="0010130B">
        <w:t>&gt;</w:t>
      </w:r>
      <w:r w:rsidRPr="00D54D8F">
        <w:rPr>
          <w:lang w:val="ru-RU"/>
        </w:rPr>
        <w:t>Возрастная</w:t>
      </w:r>
      <w:r w:rsidRPr="0010130B">
        <w:t xml:space="preserve"> </w:t>
      </w:r>
      <w:r w:rsidRPr="00D54D8F">
        <w:rPr>
          <w:lang w:val="ru-RU"/>
        </w:rPr>
        <w:t>группа</w:t>
      </w:r>
      <w:r w:rsidRPr="0010130B">
        <w:t xml:space="preserve"> 2&lt;/</w:t>
      </w:r>
      <w:r w:rsidRPr="00D54D8F">
        <w:t>age</w:t>
      </w:r>
      <w:r w:rsidRPr="0010130B">
        <w:t>_</w:t>
      </w:r>
      <w:r w:rsidRPr="00D54D8F">
        <w:t>group</w:t>
      </w:r>
      <w:r w:rsidRPr="0010130B">
        <w:t>&gt;</w:t>
      </w:r>
    </w:p>
    <w:p w14:paraId="54AEBE63" w14:textId="77777777" w:rsidR="00F26F1F" w:rsidRPr="0010130B" w:rsidRDefault="00A02730" w:rsidP="00D54D8F">
      <w:pPr>
        <w:pStyle w:val="afff8"/>
      </w:pPr>
      <w:r w:rsidRPr="0010130B">
        <w:t xml:space="preserve">                &lt;</w:t>
      </w:r>
      <w:r w:rsidRPr="00D54D8F">
        <w:t>revision</w:t>
      </w:r>
      <w:r w:rsidRPr="0010130B">
        <w:t>&gt;</w:t>
      </w:r>
    </w:p>
    <w:p w14:paraId="4ECAC5C3" w14:textId="77777777" w:rsidR="00F26F1F" w:rsidRPr="00D54D8F" w:rsidRDefault="00A02730" w:rsidP="00D54D8F">
      <w:pPr>
        <w:pStyle w:val="afff8"/>
        <w:rPr>
          <w:lang w:val="ru-RU"/>
        </w:rPr>
      </w:pPr>
      <w:r w:rsidRPr="0010130B">
        <w:t xml:space="preserve"> </w:t>
      </w:r>
      <w:r w:rsidRPr="0010130B">
        <w:tab/>
        <w:t xml:space="preserve">  </w:t>
      </w:r>
      <w:r w:rsidRPr="00D54D8F">
        <w:rPr>
          <w:lang w:val="ru-RU"/>
        </w:rPr>
        <w:t>&lt;</w:t>
      </w:r>
      <w:r w:rsidRPr="00D54D8F">
        <w:t>id</w:t>
      </w:r>
      <w:r w:rsidRPr="00D54D8F">
        <w:rPr>
          <w:lang w:val="ru-RU"/>
        </w:rPr>
        <w:t>&gt;Идентификатор редакции документа КР 2&lt;/</w:t>
      </w:r>
      <w:r w:rsidRPr="00D54D8F">
        <w:t>id</w:t>
      </w:r>
      <w:r w:rsidRPr="00D54D8F">
        <w:rPr>
          <w:lang w:val="ru-RU"/>
        </w:rPr>
        <w:t>&gt;</w:t>
      </w:r>
    </w:p>
    <w:p w14:paraId="5411B5F6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</w:t>
      </w:r>
      <w:r w:rsidRPr="00D54D8F">
        <w:rPr>
          <w:lang w:val="ru-RU"/>
        </w:rPr>
        <w:tab/>
        <w:t xml:space="preserve">  &lt;</w:t>
      </w:r>
      <w:r w:rsidRPr="00D54D8F">
        <w:t>begin</w:t>
      </w:r>
      <w:r w:rsidRPr="00D54D8F">
        <w:rPr>
          <w:lang w:val="ru-RU"/>
        </w:rPr>
        <w:t>_</w:t>
      </w:r>
      <w:r w:rsidRPr="00D54D8F">
        <w:t>date</w:t>
      </w:r>
      <w:r w:rsidRPr="00D54D8F">
        <w:rPr>
          <w:lang w:val="ru-RU"/>
        </w:rPr>
        <w:t>&gt;Дата вступления в силу редакции документа КР 2&lt;/</w:t>
      </w:r>
      <w:r w:rsidRPr="00D54D8F">
        <w:t>begin</w:t>
      </w:r>
      <w:r w:rsidRPr="00D54D8F">
        <w:rPr>
          <w:lang w:val="ru-RU"/>
        </w:rPr>
        <w:t>_</w:t>
      </w:r>
      <w:r w:rsidRPr="00D54D8F">
        <w:t>date</w:t>
      </w:r>
      <w:r w:rsidRPr="00D54D8F">
        <w:rPr>
          <w:lang w:val="ru-RU"/>
        </w:rPr>
        <w:t>&gt;</w:t>
      </w:r>
    </w:p>
    <w:p w14:paraId="467E7C54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</w:t>
      </w:r>
      <w:r w:rsidRPr="00D54D8F">
        <w:rPr>
          <w:lang w:val="ru-RU"/>
        </w:rPr>
        <w:tab/>
        <w:t xml:space="preserve">  &lt;</w:t>
      </w:r>
      <w:r w:rsidRPr="00D54D8F">
        <w:t>end</w:t>
      </w:r>
      <w:r w:rsidRPr="00D54D8F">
        <w:rPr>
          <w:lang w:val="ru-RU"/>
        </w:rPr>
        <w:t>_</w:t>
      </w:r>
      <w:r w:rsidRPr="00D54D8F">
        <w:t>date</w:t>
      </w:r>
      <w:r w:rsidRPr="00D54D8F">
        <w:rPr>
          <w:lang w:val="ru-RU"/>
        </w:rPr>
        <w:t>&gt;Дата утраты силы редакции документа КР 2&lt;/</w:t>
      </w:r>
      <w:r w:rsidRPr="00D54D8F">
        <w:t>end</w:t>
      </w:r>
      <w:r w:rsidRPr="00D54D8F">
        <w:rPr>
          <w:lang w:val="ru-RU"/>
        </w:rPr>
        <w:t>_</w:t>
      </w:r>
      <w:r w:rsidRPr="00D54D8F">
        <w:t>date</w:t>
      </w:r>
      <w:r w:rsidRPr="00D54D8F">
        <w:rPr>
          <w:lang w:val="ru-RU"/>
        </w:rPr>
        <w:t>&gt;</w:t>
      </w:r>
    </w:p>
    <w:p w14:paraId="7D7473CF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 xml:space="preserve">             </w:t>
      </w:r>
      <w:r w:rsidRPr="00D54D8F">
        <w:rPr>
          <w:lang w:val="ru-RU"/>
        </w:rPr>
        <w:tab/>
      </w:r>
      <w:r w:rsidRPr="00D54D8F">
        <w:t>&lt;/revision&gt;</w:t>
      </w:r>
    </w:p>
    <w:p w14:paraId="778BCF78" w14:textId="77777777" w:rsidR="00F26F1F" w:rsidRPr="00D54D8F" w:rsidRDefault="00A02730" w:rsidP="00D54D8F">
      <w:pPr>
        <w:pStyle w:val="afff8"/>
      </w:pPr>
      <w:r w:rsidRPr="00D54D8F">
        <w:t xml:space="preserve">           &lt;/summary&gt;</w:t>
      </w:r>
    </w:p>
    <w:p w14:paraId="49A337CA" w14:textId="77777777" w:rsidR="00F26F1F" w:rsidRPr="00D54D8F" w:rsidRDefault="00A02730" w:rsidP="00D54D8F">
      <w:pPr>
        <w:pStyle w:val="afff8"/>
      </w:pPr>
      <w:r w:rsidRPr="00D54D8F">
        <w:t xml:space="preserve">    &lt;/ns2:clinrecListResponse&gt;</w:t>
      </w:r>
    </w:p>
    <w:p w14:paraId="15A00A57" w14:textId="77777777" w:rsidR="00F26F1F" w:rsidRPr="00D54D8F" w:rsidRDefault="00A02730" w:rsidP="00D54D8F">
      <w:pPr>
        <w:pStyle w:val="afff8"/>
      </w:pPr>
      <w:r w:rsidRPr="00D54D8F">
        <w:t xml:space="preserve">  &lt;/soap:Body&gt;</w:t>
      </w:r>
    </w:p>
    <w:p w14:paraId="37B969CC" w14:textId="77777777" w:rsidR="00F26F1F" w:rsidRPr="00D54D8F" w:rsidRDefault="00A02730" w:rsidP="00D54D8F">
      <w:pPr>
        <w:pStyle w:val="afff8"/>
      </w:pPr>
      <w:r w:rsidRPr="00D54D8F">
        <w:t>&lt;/soap:Envelope&gt;</w:t>
      </w:r>
    </w:p>
    <w:p w14:paraId="5F1C87CE" w14:textId="77777777" w:rsidR="00F26F1F" w:rsidRPr="00D54D8F" w:rsidRDefault="00A02730" w:rsidP="00D54D8F">
      <w:pPr>
        <w:pStyle w:val="3"/>
      </w:pPr>
      <w:bookmarkStart w:id="123" w:name="_6tuqjv3bha84" w:colFirst="0" w:colLast="0"/>
      <w:bookmarkStart w:id="124" w:name="_Toc81925602"/>
      <w:bookmarkEnd w:id="123"/>
      <w:r w:rsidRPr="00D54D8F">
        <w:t>Метод запроса структурированной информации по документу клинической рекомендации clinrecInfo</w:t>
      </w:r>
      <w:bookmarkEnd w:id="124"/>
    </w:p>
    <w:p w14:paraId="6492DBBA" w14:textId="77777777" w:rsidR="00F26F1F" w:rsidRPr="00D54D8F" w:rsidRDefault="00A02730" w:rsidP="00D54D8F">
      <w:pPr>
        <w:pStyle w:val="phnormal"/>
      </w:pPr>
      <w:r w:rsidRPr="00D54D8F">
        <w:t>Для получения структурированной информации по документу клинической рекомендации в запросе переда</w:t>
      </w:r>
      <w:r w:rsidR="00BF3E92" w:rsidRPr="00D54D8F">
        <w:t>е</w:t>
      </w:r>
      <w:r w:rsidRPr="00D54D8F">
        <w:t>тся входящее сообщение getClinrecInfo с идентификатором документа клинической рекомендации id.</w:t>
      </w:r>
    </w:p>
    <w:p w14:paraId="71044C01" w14:textId="64E95270" w:rsidR="00F26F1F" w:rsidRPr="00D54D8F" w:rsidRDefault="00A02730" w:rsidP="00D54D8F">
      <w:pPr>
        <w:pStyle w:val="phnormal"/>
      </w:pPr>
      <w:r w:rsidRPr="00D54D8F">
        <w:t xml:space="preserve">В ответ синхронно </w:t>
      </w:r>
      <w:r w:rsidR="005B10F1" w:rsidRPr="00D54D8F">
        <w:t>ВИМИС «АКиНЕО»</w:t>
      </w:r>
      <w:r w:rsidRPr="00D54D8F">
        <w:t xml:space="preserve"> возвращает исходящее сообщение clinrecInfoResponse с набором данных</w:t>
      </w:r>
      <w:r w:rsidR="00EE7007" w:rsidRPr="00D54D8F">
        <w:t xml:space="preserve"> (</w:t>
      </w:r>
      <w:r w:rsidR="00E812AA">
        <w:fldChar w:fldCharType="begin"/>
      </w:r>
      <w:r w:rsidR="00E812AA">
        <w:instrText xml:space="preserve"> REF _Ref81775364 \h </w:instrText>
      </w:r>
      <w:r w:rsidR="00E812AA">
        <w:fldChar w:fldCharType="separate"/>
      </w:r>
      <w:r w:rsidR="00E812AA" w:rsidRPr="00D54D8F">
        <w:t xml:space="preserve">Таблица </w:t>
      </w:r>
      <w:r w:rsidR="00E812AA">
        <w:rPr>
          <w:noProof/>
        </w:rPr>
        <w:t>23</w:t>
      </w:r>
      <w:r w:rsidR="00E812AA">
        <w:fldChar w:fldCharType="end"/>
      </w:r>
      <w:r w:rsidR="00EE7007" w:rsidRPr="00D54D8F">
        <w:t>,</w:t>
      </w:r>
      <w:r w:rsidR="00E812AA">
        <w:t xml:space="preserve"> </w:t>
      </w:r>
      <w:r w:rsidR="00E812AA">
        <w:fldChar w:fldCharType="begin"/>
      </w:r>
      <w:r w:rsidR="00E812AA">
        <w:instrText xml:space="preserve"> REF _Ref81775377 \h </w:instrText>
      </w:r>
      <w:r w:rsidR="00E812AA">
        <w:fldChar w:fldCharType="separate"/>
      </w:r>
      <w:r w:rsidR="00E812AA" w:rsidRPr="00D54D8F">
        <w:t xml:space="preserve">Таблица </w:t>
      </w:r>
      <w:r w:rsidR="00E812AA">
        <w:rPr>
          <w:noProof/>
        </w:rPr>
        <w:t>24</w:t>
      </w:r>
      <w:r w:rsidR="00E812AA">
        <w:fldChar w:fldCharType="end"/>
      </w:r>
      <w:r w:rsidR="00EE7007" w:rsidRPr="00D54D8F">
        <w:t>)</w:t>
      </w:r>
      <w:r w:rsidRPr="00D54D8F">
        <w:t>.</w:t>
      </w:r>
    </w:p>
    <w:p w14:paraId="5C0F477B" w14:textId="1F3CDF29" w:rsidR="00E812AA" w:rsidRPr="00D54D8F" w:rsidRDefault="00E812AA" w:rsidP="00E812AA">
      <w:pPr>
        <w:pStyle w:val="phtabletitle"/>
      </w:pPr>
      <w:bookmarkStart w:id="125" w:name="_Ref81775364"/>
      <w:r w:rsidRPr="00D54D8F">
        <w:t xml:space="preserve">Таблица 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>
        <w:rPr>
          <w:noProof/>
        </w:rPr>
        <w:t>23</w:t>
      </w:r>
      <w:r w:rsidRPr="00D54D8F">
        <w:fldChar w:fldCharType="end"/>
      </w:r>
      <w:bookmarkEnd w:id="125"/>
      <w:r w:rsidRPr="00D54D8F">
        <w:t xml:space="preserve"> – </w:t>
      </w:r>
      <w:r w:rsidRPr="00E812AA">
        <w:t>Описание сообщений/параметров метода clinrecInfo</w:t>
      </w:r>
    </w:p>
    <w:tbl>
      <w:tblPr>
        <w:tblStyle w:val="aff3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119"/>
        <w:gridCol w:w="1258"/>
        <w:gridCol w:w="2138"/>
        <w:gridCol w:w="1259"/>
        <w:gridCol w:w="1757"/>
        <w:gridCol w:w="1075"/>
        <w:gridCol w:w="1592"/>
      </w:tblGrid>
      <w:tr w:rsidR="00F26F1F" w:rsidRPr="00D54D8F" w14:paraId="172C2BCE" w14:textId="77777777" w:rsidTr="001C262B">
        <w:trPr>
          <w:trHeight w:val="387"/>
          <w:tblHeader/>
        </w:trPr>
        <w:tc>
          <w:tcPr>
            <w:tcW w:w="56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31C737" w14:textId="77777777" w:rsidR="00F26F1F" w:rsidRPr="00D54D8F" w:rsidRDefault="00A02730" w:rsidP="00D54D8F">
            <w:pPr>
              <w:pStyle w:val="phtablecolcaption"/>
            </w:pPr>
            <w:r w:rsidRPr="00D54D8F">
              <w:t>Метод</w:t>
            </w:r>
          </w:p>
        </w:tc>
        <w:tc>
          <w:tcPr>
            <w:tcW w:w="1695" w:type="pct"/>
            <w:gridSpan w:val="2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B47721" w14:textId="77777777" w:rsidR="00F26F1F" w:rsidRPr="00D54D8F" w:rsidRDefault="00A02730" w:rsidP="00D54D8F">
            <w:pPr>
              <w:pStyle w:val="phtablecolcaption"/>
            </w:pPr>
            <w:r w:rsidRPr="00D54D8F">
              <w:t>Сообщения</w:t>
            </w:r>
          </w:p>
        </w:tc>
        <w:tc>
          <w:tcPr>
            <w:tcW w:w="58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4AE110" w14:textId="77777777" w:rsidR="00F26F1F" w:rsidRPr="00D54D8F" w:rsidRDefault="00A02730" w:rsidP="00D54D8F">
            <w:pPr>
              <w:pStyle w:val="phtablecolcaption"/>
            </w:pPr>
            <w:r w:rsidRPr="00D54D8F">
              <w:t>Параметры</w:t>
            </w:r>
          </w:p>
        </w:tc>
        <w:tc>
          <w:tcPr>
            <w:tcW w:w="87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A905DF" w14:textId="77777777" w:rsidR="00F26F1F" w:rsidRPr="00D54D8F" w:rsidRDefault="00A02730" w:rsidP="00D54D8F">
            <w:pPr>
              <w:pStyle w:val="phtablecolcaption"/>
            </w:pPr>
            <w:r w:rsidRPr="00D54D8F">
              <w:t>Наименование</w:t>
            </w:r>
          </w:p>
        </w:tc>
        <w:tc>
          <w:tcPr>
            <w:tcW w:w="54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52F46E" w14:textId="77777777" w:rsidR="00F26F1F" w:rsidRPr="00D54D8F" w:rsidRDefault="00A02730" w:rsidP="00D54D8F">
            <w:pPr>
              <w:pStyle w:val="phtablecolcaption"/>
            </w:pPr>
            <w:r w:rsidRPr="00D54D8F">
              <w:t>Тип</w:t>
            </w:r>
          </w:p>
        </w:tc>
        <w:tc>
          <w:tcPr>
            <w:tcW w:w="7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78178C" w14:textId="77777777" w:rsidR="00F26F1F" w:rsidRPr="00D54D8F" w:rsidRDefault="00A02730" w:rsidP="00D54D8F">
            <w:pPr>
              <w:pStyle w:val="phtablecolcaption"/>
            </w:pPr>
            <w:r w:rsidRPr="00D54D8F">
              <w:t>Является обязательным</w:t>
            </w:r>
          </w:p>
        </w:tc>
      </w:tr>
      <w:tr w:rsidR="00F26F1F" w:rsidRPr="00D54D8F" w14:paraId="1872FE63" w14:textId="77777777" w:rsidTr="00BF3E92">
        <w:trPr>
          <w:trHeight w:val="457"/>
        </w:trPr>
        <w:tc>
          <w:tcPr>
            <w:tcW w:w="56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993E6D" w14:textId="77777777" w:rsidR="00F26F1F" w:rsidRPr="00D54D8F" w:rsidRDefault="00A02730" w:rsidP="00D54D8F">
            <w:pPr>
              <w:pStyle w:val="phtablecellleft"/>
            </w:pPr>
            <w:r w:rsidRPr="00D54D8F">
              <w:t>clinrecInfo</w:t>
            </w:r>
          </w:p>
        </w:tc>
        <w:tc>
          <w:tcPr>
            <w:tcW w:w="63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FCA51A" w14:textId="77777777" w:rsidR="00F26F1F" w:rsidRPr="00D54D8F" w:rsidRDefault="00A02730" w:rsidP="00D54D8F">
            <w:pPr>
              <w:pStyle w:val="phtablecellleft"/>
            </w:pPr>
            <w:r w:rsidRPr="00D54D8F">
              <w:t>входящее</w:t>
            </w:r>
          </w:p>
        </w:tc>
        <w:tc>
          <w:tcPr>
            <w:tcW w:w="106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56B78D" w14:textId="77777777" w:rsidR="00F26F1F" w:rsidRPr="00D54D8F" w:rsidRDefault="00A02730" w:rsidP="00D54D8F">
            <w:pPr>
              <w:pStyle w:val="phtablecellleft"/>
            </w:pPr>
            <w:r w:rsidRPr="00D54D8F">
              <w:t>getClinrecInfo</w:t>
            </w:r>
          </w:p>
        </w:tc>
        <w:tc>
          <w:tcPr>
            <w:tcW w:w="58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CC85A6" w14:textId="77777777" w:rsidR="00F26F1F" w:rsidRPr="00D54D8F" w:rsidRDefault="00A02730" w:rsidP="00D54D8F">
            <w:pPr>
              <w:pStyle w:val="phtablecellleft"/>
            </w:pPr>
            <w:r w:rsidRPr="00D54D8F">
              <w:t>id</w:t>
            </w:r>
          </w:p>
        </w:tc>
        <w:tc>
          <w:tcPr>
            <w:tcW w:w="87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2FFA95" w14:textId="77777777" w:rsidR="00F26F1F" w:rsidRPr="00D54D8F" w:rsidRDefault="00A02730" w:rsidP="00D54D8F">
            <w:pPr>
              <w:pStyle w:val="phtablecellleft"/>
            </w:pPr>
            <w:r w:rsidRPr="00D54D8F">
              <w:t>Идентификатор документа КР</w:t>
            </w:r>
          </w:p>
        </w:tc>
        <w:tc>
          <w:tcPr>
            <w:tcW w:w="54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AD18B2" w14:textId="77777777" w:rsidR="00F26F1F" w:rsidRPr="00D54D8F" w:rsidRDefault="00A02730" w:rsidP="00D54D8F">
            <w:pPr>
              <w:pStyle w:val="phtablecellleft"/>
            </w:pPr>
            <w:r w:rsidRPr="00D54D8F">
              <w:t>числовой</w:t>
            </w:r>
          </w:p>
        </w:tc>
        <w:tc>
          <w:tcPr>
            <w:tcW w:w="7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99342A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72DD3821" w14:textId="77777777" w:rsidTr="00BF3E92">
        <w:trPr>
          <w:trHeight w:val="822"/>
        </w:trPr>
        <w:tc>
          <w:tcPr>
            <w:tcW w:w="56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95C840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63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300024" w14:textId="77777777" w:rsidR="00F26F1F" w:rsidRPr="00D54D8F" w:rsidRDefault="00A02730" w:rsidP="00D54D8F">
            <w:pPr>
              <w:pStyle w:val="phtablecellleft"/>
            </w:pPr>
            <w:r w:rsidRPr="00D54D8F">
              <w:t>исходящее</w:t>
            </w:r>
          </w:p>
        </w:tc>
        <w:tc>
          <w:tcPr>
            <w:tcW w:w="106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822419" w14:textId="77777777" w:rsidR="00F26F1F" w:rsidRPr="00D54D8F" w:rsidRDefault="00A02730" w:rsidP="00D54D8F">
            <w:pPr>
              <w:pStyle w:val="phtablecellleft"/>
            </w:pPr>
            <w:r w:rsidRPr="00D54D8F">
              <w:t>clinrecInfoResponse</w:t>
            </w:r>
          </w:p>
        </w:tc>
        <w:tc>
          <w:tcPr>
            <w:tcW w:w="58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AF7D58" w14:textId="77777777" w:rsidR="00F26F1F" w:rsidRPr="00D54D8F" w:rsidRDefault="00A02730" w:rsidP="00D54D8F">
            <w:pPr>
              <w:pStyle w:val="phtablecellleft"/>
            </w:pPr>
            <w:r w:rsidRPr="00D54D8F">
              <w:t>document</w:t>
            </w:r>
          </w:p>
        </w:tc>
        <w:tc>
          <w:tcPr>
            <w:tcW w:w="87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685D88" w14:textId="77777777" w:rsidR="00F26F1F" w:rsidRPr="00D54D8F" w:rsidRDefault="00A02730" w:rsidP="00D54D8F">
            <w:pPr>
              <w:pStyle w:val="phtablecellleft"/>
            </w:pPr>
            <w:r w:rsidRPr="00D54D8F">
              <w:t>Полное описание документа КР</w:t>
            </w:r>
            <w:r w:rsidR="00BF3E92" w:rsidRPr="00D54D8F">
              <w:t xml:space="preserve"> </w:t>
            </w:r>
            <w:r w:rsidRPr="00D54D8F">
              <w:t>в base64</w:t>
            </w:r>
          </w:p>
        </w:tc>
        <w:tc>
          <w:tcPr>
            <w:tcW w:w="54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D8E599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7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ED0B73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</w:tbl>
    <w:p w14:paraId="2BBF45D9" w14:textId="77777777" w:rsidR="00F26F1F" w:rsidRPr="00D54D8F" w:rsidRDefault="00F26F1F" w:rsidP="00D54D8F">
      <w:pPr>
        <w:pStyle w:val="phnormal"/>
      </w:pPr>
    </w:p>
    <w:p w14:paraId="3F2C7E6F" w14:textId="19A0DD95" w:rsidR="00E812AA" w:rsidRPr="00D54D8F" w:rsidRDefault="00E812AA" w:rsidP="00E812AA">
      <w:pPr>
        <w:pStyle w:val="phtabletitle"/>
      </w:pPr>
      <w:bookmarkStart w:id="126" w:name="_Ref81775377"/>
      <w:r w:rsidRPr="00D54D8F">
        <w:t xml:space="preserve">Таблица </w:t>
      </w:r>
      <w:r w:rsidRPr="00D54D8F">
        <w:fldChar w:fldCharType="begin"/>
      </w:r>
      <w:r w:rsidRPr="00D54D8F">
        <w:instrText xml:space="preserve"> SEQ Таблица \* ARABIC </w:instrText>
      </w:r>
      <w:r w:rsidRPr="00D54D8F">
        <w:fldChar w:fldCharType="separate"/>
      </w:r>
      <w:r>
        <w:rPr>
          <w:noProof/>
        </w:rPr>
        <w:t>24</w:t>
      </w:r>
      <w:r w:rsidRPr="00D54D8F">
        <w:fldChar w:fldCharType="end"/>
      </w:r>
      <w:bookmarkEnd w:id="126"/>
      <w:r w:rsidRPr="00D54D8F">
        <w:t xml:space="preserve"> – </w:t>
      </w:r>
      <w:r w:rsidRPr="00E812AA">
        <w:t>Описание содержимого параметра document</w:t>
      </w:r>
    </w:p>
    <w:tbl>
      <w:tblPr>
        <w:tblStyle w:val="aff4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44"/>
        <w:gridCol w:w="2588"/>
        <w:gridCol w:w="2329"/>
        <w:gridCol w:w="3037"/>
      </w:tblGrid>
      <w:tr w:rsidR="00F26F1F" w:rsidRPr="00D54D8F" w14:paraId="5AF0D0FA" w14:textId="77777777" w:rsidTr="001C262B">
        <w:trPr>
          <w:trHeight w:val="255"/>
          <w:tblHeader/>
        </w:trPr>
        <w:tc>
          <w:tcPr>
            <w:tcW w:w="1100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69DC8F" w14:textId="77777777" w:rsidR="00F26F1F" w:rsidRPr="00D54D8F" w:rsidRDefault="00A02730" w:rsidP="00D54D8F">
            <w:pPr>
              <w:pStyle w:val="phtablecolcaption"/>
            </w:pPr>
            <w:r w:rsidRPr="00D54D8F">
              <w:t>Параметр</w:t>
            </w:r>
          </w:p>
        </w:tc>
        <w:tc>
          <w:tcPr>
            <w:tcW w:w="126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3F34B0" w14:textId="77777777" w:rsidR="00F26F1F" w:rsidRPr="00D54D8F" w:rsidRDefault="00A02730" w:rsidP="00D54D8F">
            <w:pPr>
              <w:pStyle w:val="phtablecolcaption"/>
            </w:pPr>
            <w:r w:rsidRPr="00D54D8F">
              <w:t>Наименование</w:t>
            </w:r>
          </w:p>
        </w:tc>
        <w:tc>
          <w:tcPr>
            <w:tcW w:w="1142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D51C81" w14:textId="77777777" w:rsidR="00F26F1F" w:rsidRPr="00D54D8F" w:rsidRDefault="00A02730" w:rsidP="00D54D8F">
            <w:pPr>
              <w:pStyle w:val="phtablecolcaption"/>
            </w:pPr>
            <w:r w:rsidRPr="00D54D8F">
              <w:t>Тип</w:t>
            </w:r>
          </w:p>
        </w:tc>
        <w:tc>
          <w:tcPr>
            <w:tcW w:w="148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B34F2A" w14:textId="77777777" w:rsidR="00F26F1F" w:rsidRPr="00D54D8F" w:rsidRDefault="00A02730" w:rsidP="00D54D8F">
            <w:pPr>
              <w:pStyle w:val="phtablecolcaption"/>
            </w:pPr>
            <w:r w:rsidRPr="00D54D8F">
              <w:t>Является обязательным</w:t>
            </w:r>
          </w:p>
        </w:tc>
      </w:tr>
      <w:tr w:rsidR="00F26F1F" w:rsidRPr="00D54D8F" w14:paraId="49118C09" w14:textId="77777777" w:rsidTr="001C262B">
        <w:trPr>
          <w:trHeight w:val="15"/>
        </w:trPr>
        <w:tc>
          <w:tcPr>
            <w:tcW w:w="1100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8DF50A" w14:textId="77777777" w:rsidR="00F26F1F" w:rsidRPr="00D54D8F" w:rsidRDefault="00A02730" w:rsidP="00D54D8F">
            <w:pPr>
              <w:pStyle w:val="phtablecellleft"/>
            </w:pPr>
            <w:r w:rsidRPr="00D54D8F">
              <w:t>summary</w:t>
            </w:r>
          </w:p>
        </w:tc>
        <w:tc>
          <w:tcPr>
            <w:tcW w:w="126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FE61E3" w14:textId="77777777" w:rsidR="00F26F1F" w:rsidRPr="00D54D8F" w:rsidRDefault="00EC18DF" w:rsidP="00D54D8F">
            <w:pPr>
              <w:pStyle w:val="phtablecellleft"/>
            </w:pPr>
            <w:r w:rsidRPr="00D54D8F">
              <w:t>Блок описания КР</w:t>
            </w:r>
          </w:p>
        </w:tc>
        <w:tc>
          <w:tcPr>
            <w:tcW w:w="1142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FE38D3" w14:textId="77777777" w:rsidR="00F26F1F" w:rsidRPr="00D54D8F" w:rsidRDefault="00A02730" w:rsidP="00D54D8F">
            <w:pPr>
              <w:pStyle w:val="phtablecellleft"/>
            </w:pPr>
            <w:r w:rsidRPr="00D54D8F">
              <w:t>комплексный</w:t>
            </w:r>
          </w:p>
        </w:tc>
        <w:tc>
          <w:tcPr>
            <w:tcW w:w="148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D6DE0E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6855A094" w14:textId="77777777" w:rsidTr="001C262B">
        <w:trPr>
          <w:trHeight w:val="15"/>
        </w:trPr>
        <w:tc>
          <w:tcPr>
            <w:tcW w:w="1100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362404" w14:textId="77777777" w:rsidR="00F26F1F" w:rsidRPr="00D54D8F" w:rsidRDefault="00A02730" w:rsidP="00D54D8F">
            <w:pPr>
              <w:pStyle w:val="phtablecellleft"/>
            </w:pPr>
            <w:r w:rsidRPr="00D54D8F">
              <w:t>name</w:t>
            </w:r>
          </w:p>
        </w:tc>
        <w:tc>
          <w:tcPr>
            <w:tcW w:w="126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1072C3" w14:textId="77777777" w:rsidR="00F26F1F" w:rsidRPr="00D54D8F" w:rsidRDefault="00A02730" w:rsidP="00D54D8F">
            <w:pPr>
              <w:pStyle w:val="phtablecellleft"/>
            </w:pPr>
            <w:r w:rsidRPr="00D54D8F">
              <w:t>Название документа</w:t>
            </w:r>
          </w:p>
        </w:tc>
        <w:tc>
          <w:tcPr>
            <w:tcW w:w="1142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0F7D5A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148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48CFB8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32A270E5" w14:textId="77777777" w:rsidTr="001C262B">
        <w:trPr>
          <w:trHeight w:val="154"/>
        </w:trPr>
        <w:tc>
          <w:tcPr>
            <w:tcW w:w="1100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FE4CB2" w14:textId="77777777" w:rsidR="00F26F1F" w:rsidRPr="00D54D8F" w:rsidRDefault="00A02730" w:rsidP="00D54D8F">
            <w:pPr>
              <w:pStyle w:val="phtablecellleft"/>
            </w:pPr>
            <w:r w:rsidRPr="00D54D8F">
              <w:lastRenderedPageBreak/>
              <w:t>id</w:t>
            </w:r>
          </w:p>
        </w:tc>
        <w:tc>
          <w:tcPr>
            <w:tcW w:w="126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D116F7" w14:textId="77777777" w:rsidR="00F26F1F" w:rsidRPr="00D54D8F" w:rsidRDefault="00A02730" w:rsidP="00D54D8F">
            <w:pPr>
              <w:pStyle w:val="phtablecellleft"/>
            </w:pPr>
            <w:r w:rsidRPr="00D54D8F">
              <w:t>Идентификатор документа</w:t>
            </w:r>
          </w:p>
        </w:tc>
        <w:tc>
          <w:tcPr>
            <w:tcW w:w="1142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6AD474" w14:textId="77777777" w:rsidR="00F26F1F" w:rsidRPr="00D54D8F" w:rsidRDefault="00A02730" w:rsidP="00D54D8F">
            <w:pPr>
              <w:pStyle w:val="phtablecellleft"/>
            </w:pPr>
            <w:r w:rsidRPr="00D54D8F">
              <w:t>числовой</w:t>
            </w:r>
          </w:p>
        </w:tc>
        <w:tc>
          <w:tcPr>
            <w:tcW w:w="148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652DFF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2DA512B0" w14:textId="77777777" w:rsidTr="001C262B">
        <w:trPr>
          <w:trHeight w:val="15"/>
        </w:trPr>
        <w:tc>
          <w:tcPr>
            <w:tcW w:w="1100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D1D231" w14:textId="77777777" w:rsidR="00F26F1F" w:rsidRPr="00D54D8F" w:rsidRDefault="00A02730" w:rsidP="00D54D8F">
            <w:pPr>
              <w:pStyle w:val="phtablecellleft"/>
            </w:pPr>
            <w:r w:rsidRPr="00D54D8F">
              <w:t>MKB10</w:t>
            </w:r>
          </w:p>
        </w:tc>
        <w:tc>
          <w:tcPr>
            <w:tcW w:w="126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7962D7" w14:textId="77777777" w:rsidR="00F26F1F" w:rsidRPr="00D54D8F" w:rsidRDefault="00A02730" w:rsidP="00D54D8F">
            <w:pPr>
              <w:pStyle w:val="phtablecellleft"/>
            </w:pPr>
            <w:r w:rsidRPr="00D54D8F">
              <w:t>Список диагнозов, к которым относится КР</w:t>
            </w:r>
          </w:p>
        </w:tc>
        <w:tc>
          <w:tcPr>
            <w:tcW w:w="1142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D19F0F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148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CFCAD5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4AB0873A" w14:textId="77777777" w:rsidTr="001C262B">
        <w:trPr>
          <w:trHeight w:val="19"/>
        </w:trPr>
        <w:tc>
          <w:tcPr>
            <w:tcW w:w="1100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CAC474" w14:textId="77777777" w:rsidR="00F26F1F" w:rsidRPr="00D54D8F" w:rsidRDefault="00A02730" w:rsidP="00D54D8F">
            <w:pPr>
              <w:pStyle w:val="phtablecellleft"/>
            </w:pPr>
            <w:r w:rsidRPr="00D54D8F">
              <w:t>age_group</w:t>
            </w:r>
          </w:p>
        </w:tc>
        <w:tc>
          <w:tcPr>
            <w:tcW w:w="126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DF59CC" w14:textId="77777777" w:rsidR="00F26F1F" w:rsidRPr="00D54D8F" w:rsidRDefault="00A02730" w:rsidP="00D54D8F">
            <w:pPr>
              <w:pStyle w:val="phtablecellleft"/>
            </w:pPr>
            <w:r w:rsidRPr="00D54D8F">
              <w:t>Возрастная группа</w:t>
            </w:r>
          </w:p>
        </w:tc>
        <w:tc>
          <w:tcPr>
            <w:tcW w:w="1142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84E823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148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CA5877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0ED95D93" w14:textId="77777777" w:rsidTr="001C262B">
        <w:trPr>
          <w:trHeight w:val="197"/>
        </w:trPr>
        <w:tc>
          <w:tcPr>
            <w:tcW w:w="1100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40862D" w14:textId="77777777" w:rsidR="00F26F1F" w:rsidRPr="00D54D8F" w:rsidRDefault="00A02730" w:rsidP="00D54D8F">
            <w:pPr>
              <w:pStyle w:val="phtablecellleft"/>
            </w:pPr>
            <w:r w:rsidRPr="00D54D8F">
              <w:t>revision</w:t>
            </w:r>
          </w:p>
        </w:tc>
        <w:tc>
          <w:tcPr>
            <w:tcW w:w="126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684F7A" w14:textId="77777777" w:rsidR="00F26F1F" w:rsidRPr="00D54D8F" w:rsidRDefault="00A02730" w:rsidP="00D54D8F">
            <w:pPr>
              <w:pStyle w:val="phtablecellleft"/>
            </w:pPr>
            <w:r w:rsidRPr="00D54D8F">
              <w:t>Блок описания редакции документа КР</w:t>
            </w:r>
          </w:p>
        </w:tc>
        <w:tc>
          <w:tcPr>
            <w:tcW w:w="1142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BDE125" w14:textId="77777777" w:rsidR="00F26F1F" w:rsidRPr="00D54D8F" w:rsidRDefault="00A02730" w:rsidP="00D54D8F">
            <w:pPr>
              <w:pStyle w:val="phtablecellleft"/>
            </w:pPr>
            <w:r w:rsidRPr="00D54D8F">
              <w:t>комплексный</w:t>
            </w:r>
          </w:p>
        </w:tc>
        <w:tc>
          <w:tcPr>
            <w:tcW w:w="148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7342E1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2C966478" w14:textId="77777777" w:rsidTr="001C262B">
        <w:trPr>
          <w:trHeight w:val="15"/>
        </w:trPr>
        <w:tc>
          <w:tcPr>
            <w:tcW w:w="1100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E78DD8" w14:textId="77777777" w:rsidR="00F26F1F" w:rsidRPr="00D54D8F" w:rsidRDefault="00A02730" w:rsidP="00D54D8F">
            <w:pPr>
              <w:pStyle w:val="phtablecellleft"/>
            </w:pPr>
            <w:r w:rsidRPr="00D54D8F">
              <w:t>id</w:t>
            </w:r>
          </w:p>
        </w:tc>
        <w:tc>
          <w:tcPr>
            <w:tcW w:w="126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396F36" w14:textId="77777777" w:rsidR="00F26F1F" w:rsidRPr="00D54D8F" w:rsidRDefault="00A02730" w:rsidP="00D54D8F">
            <w:pPr>
              <w:pStyle w:val="phtablecellleft"/>
            </w:pPr>
            <w:r w:rsidRPr="00D54D8F">
              <w:t>идентификатор редакции документа КР</w:t>
            </w:r>
          </w:p>
        </w:tc>
        <w:tc>
          <w:tcPr>
            <w:tcW w:w="1142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6C38FE" w14:textId="77777777" w:rsidR="00F26F1F" w:rsidRPr="00D54D8F" w:rsidRDefault="00A02730" w:rsidP="00D54D8F">
            <w:pPr>
              <w:pStyle w:val="phtablecellleft"/>
            </w:pPr>
            <w:r w:rsidRPr="00D54D8F">
              <w:t>числовой</w:t>
            </w:r>
          </w:p>
        </w:tc>
        <w:tc>
          <w:tcPr>
            <w:tcW w:w="148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D341F6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1A138CC5" w14:textId="77777777" w:rsidTr="001C262B">
        <w:trPr>
          <w:trHeight w:val="78"/>
        </w:trPr>
        <w:tc>
          <w:tcPr>
            <w:tcW w:w="1100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990ADD" w14:textId="77777777" w:rsidR="00F26F1F" w:rsidRPr="00D54D8F" w:rsidRDefault="00A02730" w:rsidP="00D54D8F">
            <w:pPr>
              <w:pStyle w:val="phtablecellleft"/>
            </w:pPr>
            <w:r w:rsidRPr="00D54D8F">
              <w:t>begin_date</w:t>
            </w:r>
          </w:p>
        </w:tc>
        <w:tc>
          <w:tcPr>
            <w:tcW w:w="126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428DC3" w14:textId="77777777" w:rsidR="00F26F1F" w:rsidRPr="00D54D8F" w:rsidRDefault="00A02730" w:rsidP="00D54D8F">
            <w:pPr>
              <w:pStyle w:val="phtablecellleft"/>
            </w:pPr>
            <w:r w:rsidRPr="00D54D8F">
              <w:t>дата вступления в силу редакции документа КР</w:t>
            </w:r>
          </w:p>
        </w:tc>
        <w:tc>
          <w:tcPr>
            <w:tcW w:w="1142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4544A2" w14:textId="77777777" w:rsidR="00F26F1F" w:rsidRPr="00D54D8F" w:rsidRDefault="00A02730" w:rsidP="00D54D8F">
            <w:pPr>
              <w:pStyle w:val="phtablecellleft"/>
            </w:pPr>
            <w:r w:rsidRPr="00D54D8F">
              <w:t>дата</w:t>
            </w:r>
          </w:p>
        </w:tc>
        <w:tc>
          <w:tcPr>
            <w:tcW w:w="148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66F00A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637EFFCC" w14:textId="77777777" w:rsidTr="001C262B">
        <w:trPr>
          <w:trHeight w:val="18"/>
        </w:trPr>
        <w:tc>
          <w:tcPr>
            <w:tcW w:w="1100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0C32EF" w14:textId="77777777" w:rsidR="00F26F1F" w:rsidRPr="00D54D8F" w:rsidRDefault="00A02730" w:rsidP="00D54D8F">
            <w:pPr>
              <w:pStyle w:val="phtablecellleft"/>
            </w:pPr>
            <w:r w:rsidRPr="00D54D8F">
              <w:t>end_date</w:t>
            </w:r>
          </w:p>
        </w:tc>
        <w:tc>
          <w:tcPr>
            <w:tcW w:w="126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0B0512" w14:textId="77777777" w:rsidR="00F26F1F" w:rsidRPr="00D54D8F" w:rsidRDefault="00A02730" w:rsidP="00D54D8F">
            <w:pPr>
              <w:pStyle w:val="phtablecellleft"/>
            </w:pPr>
            <w:r w:rsidRPr="00D54D8F">
              <w:t>дата утраты силы редакции документа КР</w:t>
            </w:r>
          </w:p>
        </w:tc>
        <w:tc>
          <w:tcPr>
            <w:tcW w:w="1142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CE3BF6" w14:textId="77777777" w:rsidR="00F26F1F" w:rsidRPr="00D54D8F" w:rsidRDefault="00A02730" w:rsidP="00D54D8F">
            <w:pPr>
              <w:pStyle w:val="phtablecellleft"/>
            </w:pPr>
            <w:r w:rsidRPr="00D54D8F">
              <w:t>дата</w:t>
            </w:r>
          </w:p>
        </w:tc>
        <w:tc>
          <w:tcPr>
            <w:tcW w:w="148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DF1D97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40DF81A9" w14:textId="77777777" w:rsidTr="001C262B">
        <w:trPr>
          <w:trHeight w:val="15"/>
        </w:trPr>
        <w:tc>
          <w:tcPr>
            <w:tcW w:w="1100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281C10" w14:textId="77777777" w:rsidR="00F26F1F" w:rsidRPr="00D54D8F" w:rsidRDefault="00A02730" w:rsidP="00D54D8F">
            <w:pPr>
              <w:pStyle w:val="phtablecellleft"/>
            </w:pPr>
            <w:r w:rsidRPr="00D54D8F">
              <w:t>thesises</w:t>
            </w:r>
          </w:p>
        </w:tc>
        <w:tc>
          <w:tcPr>
            <w:tcW w:w="126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C95B52" w14:textId="77777777" w:rsidR="00F26F1F" w:rsidRPr="00D54D8F" w:rsidRDefault="00A02730" w:rsidP="00D54D8F">
            <w:pPr>
              <w:pStyle w:val="phtablecellleft"/>
            </w:pPr>
            <w:r w:rsidRPr="00D54D8F">
              <w:t>Информация о тезисах КР</w:t>
            </w:r>
          </w:p>
        </w:tc>
        <w:tc>
          <w:tcPr>
            <w:tcW w:w="1142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C11389" w14:textId="77777777" w:rsidR="00F26F1F" w:rsidRPr="00D54D8F" w:rsidRDefault="00A02730" w:rsidP="00D54D8F">
            <w:pPr>
              <w:pStyle w:val="phtablecellleft"/>
            </w:pPr>
            <w:r w:rsidRPr="00D54D8F">
              <w:t>комплексный</w:t>
            </w:r>
          </w:p>
        </w:tc>
        <w:tc>
          <w:tcPr>
            <w:tcW w:w="148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1731D5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357FB087" w14:textId="77777777" w:rsidTr="001C262B">
        <w:trPr>
          <w:trHeight w:val="15"/>
        </w:trPr>
        <w:tc>
          <w:tcPr>
            <w:tcW w:w="1100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7DFC98" w14:textId="77777777" w:rsidR="00F26F1F" w:rsidRPr="00D54D8F" w:rsidRDefault="00A02730" w:rsidP="00D54D8F">
            <w:pPr>
              <w:pStyle w:val="phtablecellleft"/>
            </w:pPr>
            <w:r w:rsidRPr="00D54D8F">
              <w:t>thesis-reс</w:t>
            </w:r>
          </w:p>
        </w:tc>
        <w:tc>
          <w:tcPr>
            <w:tcW w:w="126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504901" w14:textId="77777777" w:rsidR="00F26F1F" w:rsidRPr="00D54D8F" w:rsidRDefault="00A02730" w:rsidP="00D54D8F">
            <w:pPr>
              <w:pStyle w:val="phtablecellleft"/>
            </w:pPr>
            <w:r w:rsidRPr="00D54D8F">
              <w:t>Тезис-рекомендация</w:t>
            </w:r>
          </w:p>
        </w:tc>
        <w:tc>
          <w:tcPr>
            <w:tcW w:w="1142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0D99E3" w14:textId="77777777" w:rsidR="00F26F1F" w:rsidRPr="00D54D8F" w:rsidRDefault="00A02730" w:rsidP="00D54D8F">
            <w:pPr>
              <w:pStyle w:val="phtablecellleft"/>
            </w:pPr>
            <w:r w:rsidRPr="00D54D8F">
              <w:t>комплексный</w:t>
            </w:r>
          </w:p>
        </w:tc>
        <w:tc>
          <w:tcPr>
            <w:tcW w:w="148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D549DE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38B14CB0" w14:textId="77777777" w:rsidTr="001C262B">
        <w:trPr>
          <w:trHeight w:val="15"/>
        </w:trPr>
        <w:tc>
          <w:tcPr>
            <w:tcW w:w="1100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A3EDA7" w14:textId="77777777" w:rsidR="00F26F1F" w:rsidRPr="00D54D8F" w:rsidRDefault="00A02730" w:rsidP="00D54D8F">
            <w:pPr>
              <w:pStyle w:val="phtablecellleft"/>
            </w:pPr>
            <w:r w:rsidRPr="00D54D8F">
              <w:t>number</w:t>
            </w:r>
          </w:p>
        </w:tc>
        <w:tc>
          <w:tcPr>
            <w:tcW w:w="126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E10BDD" w14:textId="77777777" w:rsidR="00F26F1F" w:rsidRPr="00D54D8F" w:rsidRDefault="00A02730" w:rsidP="00D54D8F">
            <w:pPr>
              <w:pStyle w:val="phtablecellleft"/>
            </w:pPr>
            <w:r w:rsidRPr="00D54D8F">
              <w:t>Номер тезиса-рекомендации</w:t>
            </w:r>
          </w:p>
        </w:tc>
        <w:tc>
          <w:tcPr>
            <w:tcW w:w="1142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910236" w14:textId="77777777" w:rsidR="00F26F1F" w:rsidRPr="00D54D8F" w:rsidRDefault="00A02730" w:rsidP="00D54D8F">
            <w:pPr>
              <w:pStyle w:val="phtablecellleft"/>
            </w:pPr>
            <w:r w:rsidRPr="00D54D8F">
              <w:t>числовой</w:t>
            </w:r>
          </w:p>
        </w:tc>
        <w:tc>
          <w:tcPr>
            <w:tcW w:w="148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0EC53C" w14:textId="77777777" w:rsidR="00F26F1F" w:rsidRPr="00D54D8F" w:rsidRDefault="00A02730" w:rsidP="00D54D8F">
            <w:pPr>
              <w:pStyle w:val="phtablecellleft"/>
            </w:pPr>
            <w:r w:rsidRPr="00D54D8F">
              <w:t>Нет</w:t>
            </w:r>
          </w:p>
        </w:tc>
      </w:tr>
      <w:tr w:rsidR="00F26F1F" w:rsidRPr="00D54D8F" w14:paraId="273C0BCE" w14:textId="77777777" w:rsidTr="001C262B">
        <w:trPr>
          <w:trHeight w:val="463"/>
        </w:trPr>
        <w:tc>
          <w:tcPr>
            <w:tcW w:w="1100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D7D721" w14:textId="77777777" w:rsidR="00F26F1F" w:rsidRPr="00D54D8F" w:rsidRDefault="00A02730" w:rsidP="00D54D8F">
            <w:pPr>
              <w:pStyle w:val="phtablecellleft"/>
            </w:pPr>
            <w:r w:rsidRPr="00D54D8F">
              <w:t>text</w:t>
            </w:r>
          </w:p>
        </w:tc>
        <w:tc>
          <w:tcPr>
            <w:tcW w:w="126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64C2A3" w14:textId="77777777" w:rsidR="00F26F1F" w:rsidRPr="00D54D8F" w:rsidRDefault="00A02730" w:rsidP="00D54D8F">
            <w:pPr>
              <w:pStyle w:val="phtablecellleft"/>
            </w:pPr>
            <w:r w:rsidRPr="00D54D8F">
              <w:t>Текст тезиса-рекомендации</w:t>
            </w:r>
          </w:p>
        </w:tc>
        <w:tc>
          <w:tcPr>
            <w:tcW w:w="1142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8BC327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148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CA8423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0BB13F68" w14:textId="77777777" w:rsidTr="001C262B">
        <w:trPr>
          <w:trHeight w:val="16"/>
        </w:trPr>
        <w:tc>
          <w:tcPr>
            <w:tcW w:w="1100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9DB68D" w14:textId="77777777" w:rsidR="00F26F1F" w:rsidRPr="00D54D8F" w:rsidRDefault="00A02730" w:rsidP="00D54D8F">
            <w:pPr>
              <w:pStyle w:val="phtablecellleft"/>
            </w:pPr>
            <w:r w:rsidRPr="00D54D8F">
              <w:t>comment</w:t>
            </w:r>
          </w:p>
        </w:tc>
        <w:tc>
          <w:tcPr>
            <w:tcW w:w="126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711B75" w14:textId="77777777" w:rsidR="00F26F1F" w:rsidRPr="00D54D8F" w:rsidRDefault="00A02730" w:rsidP="00D54D8F">
            <w:pPr>
              <w:pStyle w:val="phtablecellleft"/>
            </w:pPr>
            <w:r w:rsidRPr="00D54D8F">
              <w:t>Комментарий</w:t>
            </w:r>
          </w:p>
        </w:tc>
        <w:tc>
          <w:tcPr>
            <w:tcW w:w="1142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374858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148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DF46F0" w14:textId="77777777" w:rsidR="00F26F1F" w:rsidRPr="00D54D8F" w:rsidRDefault="00A02730" w:rsidP="00D54D8F">
            <w:pPr>
              <w:pStyle w:val="phtablecellleft"/>
            </w:pPr>
            <w:r w:rsidRPr="00D54D8F">
              <w:t>Нет</w:t>
            </w:r>
          </w:p>
        </w:tc>
      </w:tr>
      <w:tr w:rsidR="00F26F1F" w:rsidRPr="00D54D8F" w14:paraId="627DC104" w14:textId="77777777" w:rsidTr="001C262B">
        <w:trPr>
          <w:trHeight w:val="322"/>
        </w:trPr>
        <w:tc>
          <w:tcPr>
            <w:tcW w:w="1100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DA2092" w14:textId="77777777" w:rsidR="00F26F1F" w:rsidRPr="00D54D8F" w:rsidRDefault="00A02730" w:rsidP="00D54D8F">
            <w:pPr>
              <w:pStyle w:val="phtablecellleft"/>
            </w:pPr>
            <w:r w:rsidRPr="00D54D8F">
              <w:t>stage</w:t>
            </w:r>
          </w:p>
        </w:tc>
        <w:tc>
          <w:tcPr>
            <w:tcW w:w="126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2045D3" w14:textId="77777777" w:rsidR="00F26F1F" w:rsidRPr="00D54D8F" w:rsidRDefault="00A02730" w:rsidP="00D54D8F">
            <w:pPr>
              <w:pStyle w:val="phtablecellleft"/>
            </w:pPr>
            <w:r w:rsidRPr="00D54D8F">
              <w:t>Этап оказания медицинской помощи</w:t>
            </w:r>
          </w:p>
        </w:tc>
        <w:tc>
          <w:tcPr>
            <w:tcW w:w="1142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237FC0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148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E8C942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185286BE" w14:textId="77777777" w:rsidTr="001C262B">
        <w:trPr>
          <w:trHeight w:val="15"/>
        </w:trPr>
        <w:tc>
          <w:tcPr>
            <w:tcW w:w="1100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62A0B4" w14:textId="77777777" w:rsidR="00F26F1F" w:rsidRPr="00D54D8F" w:rsidRDefault="00A02730" w:rsidP="00D54D8F">
            <w:pPr>
              <w:pStyle w:val="phtablecellleft"/>
            </w:pPr>
            <w:r w:rsidRPr="00D54D8F">
              <w:t>convincing</w:t>
            </w:r>
          </w:p>
        </w:tc>
        <w:tc>
          <w:tcPr>
            <w:tcW w:w="126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BBE299" w14:textId="77777777" w:rsidR="00F26F1F" w:rsidRPr="00D54D8F" w:rsidRDefault="00A02730" w:rsidP="00D54D8F">
            <w:pPr>
              <w:pStyle w:val="phtablecellleft"/>
            </w:pPr>
            <w:r w:rsidRPr="00D54D8F">
              <w:t>Уровень убедительности</w:t>
            </w:r>
          </w:p>
        </w:tc>
        <w:tc>
          <w:tcPr>
            <w:tcW w:w="1142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F0CCD2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148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EE4178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086C3D6A" w14:textId="77777777" w:rsidTr="001C262B">
        <w:trPr>
          <w:trHeight w:val="142"/>
        </w:trPr>
        <w:tc>
          <w:tcPr>
            <w:tcW w:w="1100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07DAF3" w14:textId="77777777" w:rsidR="00F26F1F" w:rsidRPr="00D54D8F" w:rsidRDefault="00A02730" w:rsidP="00D54D8F">
            <w:pPr>
              <w:pStyle w:val="phtablecellleft"/>
            </w:pPr>
            <w:r w:rsidRPr="00D54D8F">
              <w:t>evidential</w:t>
            </w:r>
          </w:p>
        </w:tc>
        <w:tc>
          <w:tcPr>
            <w:tcW w:w="126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677166" w14:textId="77777777" w:rsidR="00F26F1F" w:rsidRPr="00D54D8F" w:rsidRDefault="00A02730" w:rsidP="00D54D8F">
            <w:pPr>
              <w:pStyle w:val="phtablecellleft"/>
            </w:pPr>
            <w:r w:rsidRPr="00D54D8F">
              <w:t>Уровень доказательности</w:t>
            </w:r>
          </w:p>
        </w:tc>
        <w:tc>
          <w:tcPr>
            <w:tcW w:w="1142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7616B8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148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526152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6356D007" w14:textId="77777777" w:rsidTr="001C262B">
        <w:trPr>
          <w:trHeight w:val="178"/>
        </w:trPr>
        <w:tc>
          <w:tcPr>
            <w:tcW w:w="1100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7CCEF2" w14:textId="77777777" w:rsidR="00F26F1F" w:rsidRPr="00D54D8F" w:rsidRDefault="00A02730" w:rsidP="00D54D8F">
            <w:pPr>
              <w:pStyle w:val="phtablecellleft"/>
            </w:pPr>
            <w:r w:rsidRPr="00D54D8F">
              <w:t>condition</w:t>
            </w:r>
          </w:p>
        </w:tc>
        <w:tc>
          <w:tcPr>
            <w:tcW w:w="126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1BDFAC" w14:textId="77777777" w:rsidR="00F26F1F" w:rsidRPr="00D54D8F" w:rsidRDefault="00A02730" w:rsidP="00D54D8F">
            <w:pPr>
              <w:pStyle w:val="phtablecellleft"/>
            </w:pPr>
            <w:r w:rsidRPr="00D54D8F">
              <w:t>Текстовое условие применимости тезиса</w:t>
            </w:r>
          </w:p>
        </w:tc>
        <w:tc>
          <w:tcPr>
            <w:tcW w:w="1142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60A772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148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0491B5" w14:textId="77777777" w:rsidR="00F26F1F" w:rsidRPr="00D54D8F" w:rsidRDefault="00A02730" w:rsidP="00D54D8F">
            <w:pPr>
              <w:pStyle w:val="phtablecellleft"/>
            </w:pPr>
            <w:r w:rsidRPr="00D54D8F">
              <w:t>Нет</w:t>
            </w:r>
          </w:p>
        </w:tc>
      </w:tr>
      <w:tr w:rsidR="00F26F1F" w:rsidRPr="00D54D8F" w14:paraId="2F2256FD" w14:textId="77777777" w:rsidTr="001C262B">
        <w:trPr>
          <w:trHeight w:val="117"/>
        </w:trPr>
        <w:tc>
          <w:tcPr>
            <w:tcW w:w="1100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777F60" w14:textId="77777777" w:rsidR="00F26F1F" w:rsidRPr="00D54D8F" w:rsidRDefault="00A02730" w:rsidP="00D54D8F">
            <w:pPr>
              <w:pStyle w:val="phtablecellleft"/>
            </w:pPr>
            <w:r w:rsidRPr="00D54D8F">
              <w:t>name</w:t>
            </w:r>
          </w:p>
        </w:tc>
        <w:tc>
          <w:tcPr>
            <w:tcW w:w="126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5E4FC1" w14:textId="77777777" w:rsidR="00F26F1F" w:rsidRPr="00D54D8F" w:rsidRDefault="00A02730" w:rsidP="00D54D8F">
            <w:pPr>
              <w:pStyle w:val="phtablecellleft"/>
            </w:pPr>
            <w:r w:rsidRPr="00D54D8F">
              <w:t>Название вмешательства</w:t>
            </w:r>
          </w:p>
        </w:tc>
        <w:tc>
          <w:tcPr>
            <w:tcW w:w="1142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267CB4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148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8AB3D9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1B7B2BA7" w14:textId="77777777" w:rsidTr="001C262B">
        <w:trPr>
          <w:trHeight w:val="15"/>
        </w:trPr>
        <w:tc>
          <w:tcPr>
            <w:tcW w:w="1100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6FE281" w14:textId="77777777" w:rsidR="00F26F1F" w:rsidRPr="00D54D8F" w:rsidRDefault="00A02730" w:rsidP="00D54D8F">
            <w:pPr>
              <w:pStyle w:val="phtablecellleft"/>
            </w:pPr>
            <w:r w:rsidRPr="00D54D8F">
              <w:t>services</w:t>
            </w:r>
          </w:p>
        </w:tc>
        <w:tc>
          <w:tcPr>
            <w:tcW w:w="126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514A5B" w14:textId="77777777" w:rsidR="00F26F1F" w:rsidRPr="00D54D8F" w:rsidRDefault="00A02730" w:rsidP="00D54D8F">
            <w:pPr>
              <w:pStyle w:val="phtablecellleft"/>
            </w:pPr>
            <w:r w:rsidRPr="00D54D8F">
              <w:t>Список медицинских услуг вмешательства</w:t>
            </w:r>
          </w:p>
        </w:tc>
        <w:tc>
          <w:tcPr>
            <w:tcW w:w="1142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9E3037" w14:textId="77777777" w:rsidR="00F26F1F" w:rsidRPr="00D54D8F" w:rsidRDefault="00A02730" w:rsidP="00D54D8F">
            <w:pPr>
              <w:pStyle w:val="phtablecellleft"/>
            </w:pPr>
            <w:r w:rsidRPr="00D54D8F">
              <w:t>комплексный</w:t>
            </w:r>
          </w:p>
        </w:tc>
        <w:tc>
          <w:tcPr>
            <w:tcW w:w="148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AC9FCD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6F776015" w14:textId="77777777" w:rsidTr="001C262B">
        <w:trPr>
          <w:trHeight w:val="221"/>
        </w:trPr>
        <w:tc>
          <w:tcPr>
            <w:tcW w:w="1100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4677A3" w14:textId="77777777" w:rsidR="00F26F1F" w:rsidRPr="00D54D8F" w:rsidRDefault="00A02730" w:rsidP="00D54D8F">
            <w:pPr>
              <w:pStyle w:val="phtablecellleft"/>
            </w:pPr>
            <w:r w:rsidRPr="00D54D8F">
              <w:t>service</w:t>
            </w:r>
          </w:p>
        </w:tc>
        <w:tc>
          <w:tcPr>
            <w:tcW w:w="126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689D7B" w14:textId="77777777" w:rsidR="00F26F1F" w:rsidRPr="00D54D8F" w:rsidRDefault="00A02730" w:rsidP="00D54D8F">
            <w:pPr>
              <w:pStyle w:val="phtablecellleft"/>
            </w:pPr>
            <w:r w:rsidRPr="00D54D8F">
              <w:t>Информация о медицинской услуге</w:t>
            </w:r>
          </w:p>
        </w:tc>
        <w:tc>
          <w:tcPr>
            <w:tcW w:w="1142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6E356D" w14:textId="77777777" w:rsidR="00F26F1F" w:rsidRPr="00D54D8F" w:rsidRDefault="00A02730" w:rsidP="00D54D8F">
            <w:pPr>
              <w:pStyle w:val="phtablecellleft"/>
            </w:pPr>
            <w:r w:rsidRPr="00D54D8F">
              <w:t>комплексный</w:t>
            </w:r>
          </w:p>
        </w:tc>
        <w:tc>
          <w:tcPr>
            <w:tcW w:w="148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0463DA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6B7B396F" w14:textId="77777777" w:rsidTr="001C262B">
        <w:trPr>
          <w:trHeight w:val="445"/>
        </w:trPr>
        <w:tc>
          <w:tcPr>
            <w:tcW w:w="1100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AE072E" w14:textId="77777777" w:rsidR="00F26F1F" w:rsidRPr="00D54D8F" w:rsidRDefault="00A02730" w:rsidP="00D54D8F">
            <w:pPr>
              <w:pStyle w:val="phtablecellleft"/>
            </w:pPr>
            <w:r w:rsidRPr="00D54D8F">
              <w:lastRenderedPageBreak/>
              <w:t>name</w:t>
            </w:r>
          </w:p>
        </w:tc>
        <w:tc>
          <w:tcPr>
            <w:tcW w:w="126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564BCD" w14:textId="77777777" w:rsidR="00F26F1F" w:rsidRPr="00D54D8F" w:rsidRDefault="00A02730" w:rsidP="00D54D8F">
            <w:pPr>
              <w:pStyle w:val="phtablecellleft"/>
            </w:pPr>
            <w:r w:rsidRPr="00D54D8F">
              <w:t>Название медицинской услуги по справочнику</w:t>
            </w:r>
          </w:p>
        </w:tc>
        <w:tc>
          <w:tcPr>
            <w:tcW w:w="1142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A6B404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1489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54CE4D" w14:textId="77777777" w:rsidR="00F26F1F" w:rsidRPr="00D54D8F" w:rsidRDefault="00A02730" w:rsidP="00D54D8F">
            <w:pPr>
              <w:pStyle w:val="phtablecellleft"/>
            </w:pPr>
            <w:r w:rsidRPr="00D54D8F">
              <w:t>Нет</w:t>
            </w:r>
          </w:p>
        </w:tc>
      </w:tr>
    </w:tbl>
    <w:p w14:paraId="715752E1" w14:textId="5C93A668" w:rsidR="00F26F1F" w:rsidRPr="00D54D8F" w:rsidRDefault="00A02730" w:rsidP="00D54D8F">
      <w:pPr>
        <w:pStyle w:val="4"/>
      </w:pPr>
      <w:bookmarkStart w:id="127" w:name="_zi8ik2rr0sec" w:colFirst="0" w:colLast="0"/>
      <w:bookmarkStart w:id="128" w:name="_Toc81925603"/>
      <w:bookmarkEnd w:id="127"/>
      <w:r w:rsidRPr="00D54D8F">
        <w:t>Формат запроса на получение структурированной информации по документу клинической рекомендации</w:t>
      </w:r>
      <w:bookmarkEnd w:id="128"/>
    </w:p>
    <w:p w14:paraId="3E136FCF" w14:textId="77777777" w:rsidR="00F26F1F" w:rsidRPr="00D54D8F" w:rsidRDefault="00A02730" w:rsidP="00D54D8F">
      <w:pPr>
        <w:pStyle w:val="afff8"/>
      </w:pPr>
      <w:r w:rsidRPr="00D54D8F">
        <w:t>&lt;?xml version="1.0" encoding="UTF-8"?&gt;</w:t>
      </w:r>
    </w:p>
    <w:p w14:paraId="0AB52B99" w14:textId="77777777" w:rsidR="00F26F1F" w:rsidRPr="00D54D8F" w:rsidRDefault="00A02730" w:rsidP="00D54D8F">
      <w:pPr>
        <w:pStyle w:val="afff8"/>
      </w:pPr>
      <w:r w:rsidRPr="00D54D8F">
        <w:t>&lt;s:Envelope xmlns:s="http://schemas.xmlsoap.org/soap/envelope/" xmlns:a="http://www.w3.org/2005/08/addressing" xmlns:wsse="http://docs.oasis-open.org/wss/2004/01/oasis-200401-wss-wssecurity-secext-1.0.xsd"&gt;</w:t>
      </w:r>
    </w:p>
    <w:p w14:paraId="6356466D" w14:textId="77777777" w:rsidR="00F26F1F" w:rsidRPr="00D54D8F" w:rsidRDefault="00A02730" w:rsidP="00D54D8F">
      <w:pPr>
        <w:pStyle w:val="afff8"/>
      </w:pPr>
      <w:r w:rsidRPr="00D54D8F">
        <w:t xml:space="preserve">  &lt;s:Header&gt;</w:t>
      </w:r>
    </w:p>
    <w:p w14:paraId="7FD8A620" w14:textId="77777777" w:rsidR="00F26F1F" w:rsidRPr="00D54D8F" w:rsidRDefault="00A02730" w:rsidP="00D54D8F">
      <w:pPr>
        <w:pStyle w:val="afff8"/>
      </w:pPr>
      <w:r w:rsidRPr="00D54D8F">
        <w:t xml:space="preserve">    &lt;a:Action&gt;clinrecInfo&lt;/a:Action&gt;</w:t>
      </w:r>
    </w:p>
    <w:p w14:paraId="356A145C" w14:textId="77777777" w:rsidR="00F26F1F" w:rsidRPr="00D54D8F" w:rsidRDefault="00A02730" w:rsidP="00D54D8F">
      <w:pPr>
        <w:pStyle w:val="afff8"/>
      </w:pPr>
      <w:r w:rsidRPr="00D54D8F">
        <w:tab/>
        <w:t>&lt;transportHeader xmlns="http://egisz.rosminzdrav.ru" xmlns:i="http://www.w3.org/2001/XMLSchema-instance"&gt;</w:t>
      </w:r>
    </w:p>
    <w:p w14:paraId="419BD547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t xml:space="preserve">  </w:t>
      </w:r>
      <w:r w:rsidRPr="00D54D8F">
        <w:tab/>
      </w:r>
      <w:r w:rsidRPr="00D54D8F">
        <w:rPr>
          <w:lang w:val="ru-RU"/>
        </w:rPr>
        <w:t>&lt;</w:t>
      </w:r>
      <w:r w:rsidRPr="00D54D8F">
        <w:t>authInfo</w:t>
      </w:r>
      <w:r w:rsidRPr="00D54D8F">
        <w:rPr>
          <w:lang w:val="ru-RU"/>
        </w:rPr>
        <w:t>&gt;</w:t>
      </w:r>
    </w:p>
    <w:p w14:paraId="1251E60E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&lt;</w:t>
      </w:r>
      <w:r w:rsidRPr="00D54D8F">
        <w:t>clientEntityId</w:t>
      </w:r>
      <w:r w:rsidRPr="00D54D8F">
        <w:rPr>
          <w:lang w:val="ru-RU"/>
        </w:rPr>
        <w:t>&gt;Идентификатор ИС, полученный при регистрации&lt;/</w:t>
      </w:r>
      <w:r w:rsidRPr="00D54D8F">
        <w:t>clientEntityId</w:t>
      </w:r>
      <w:r w:rsidRPr="00D54D8F">
        <w:rPr>
          <w:lang w:val="ru-RU"/>
        </w:rPr>
        <w:t>&gt;</w:t>
      </w:r>
    </w:p>
    <w:p w14:paraId="6AF351B8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 xml:space="preserve">      </w:t>
      </w:r>
      <w:r w:rsidRPr="00D54D8F">
        <w:t>&lt;/authInfo&gt;</w:t>
      </w:r>
    </w:p>
    <w:p w14:paraId="1392E73F" w14:textId="77777777" w:rsidR="00F26F1F" w:rsidRPr="00D54D8F" w:rsidRDefault="00A02730" w:rsidP="00D54D8F">
      <w:pPr>
        <w:pStyle w:val="afff8"/>
      </w:pPr>
      <w:r w:rsidRPr="00D54D8F">
        <w:tab/>
        <w:t>&lt;/transportHeader&gt;</w:t>
      </w:r>
    </w:p>
    <w:p w14:paraId="05BE28D8" w14:textId="77777777" w:rsidR="00F26F1F" w:rsidRPr="00D54D8F" w:rsidRDefault="00A02730" w:rsidP="00D54D8F">
      <w:pPr>
        <w:pStyle w:val="afff8"/>
      </w:pPr>
      <w:r w:rsidRPr="00D54D8F">
        <w:tab/>
        <w:t>&lt;a:MessageID&gt;Идентификатор сообщения&lt;/a:MessageID&gt;</w:t>
      </w:r>
    </w:p>
    <w:p w14:paraId="6B31887C" w14:textId="77777777" w:rsidR="00F26F1F" w:rsidRPr="00D54D8F" w:rsidRDefault="00A02730" w:rsidP="00D54D8F">
      <w:pPr>
        <w:pStyle w:val="afff8"/>
      </w:pPr>
      <w:r w:rsidRPr="00D54D8F">
        <w:tab/>
        <w:t>&lt;a:ReplyTo&gt;</w:t>
      </w:r>
    </w:p>
    <w:p w14:paraId="664DE8B8" w14:textId="77777777" w:rsidR="00F26F1F" w:rsidRPr="00D54D8F" w:rsidRDefault="00A02730" w:rsidP="00D54D8F">
      <w:pPr>
        <w:pStyle w:val="afff8"/>
      </w:pPr>
      <w:r w:rsidRPr="00D54D8F">
        <w:t xml:space="preserve">      &lt;a:Address&gt;http://www.w3.org/2005/08/addressing/anonymous&lt;/a:Address&gt;</w:t>
      </w:r>
    </w:p>
    <w:p w14:paraId="55E5B56E" w14:textId="77777777" w:rsidR="00F26F1F" w:rsidRPr="00D54D8F" w:rsidRDefault="00A02730" w:rsidP="00D54D8F">
      <w:pPr>
        <w:pStyle w:val="afff8"/>
      </w:pPr>
      <w:r w:rsidRPr="00D54D8F">
        <w:tab/>
        <w:t>&lt;/a:ReplyTo&gt;</w:t>
      </w:r>
    </w:p>
    <w:p w14:paraId="686E2DF3" w14:textId="77777777" w:rsidR="00F26F1F" w:rsidRPr="00D54D8F" w:rsidRDefault="00A02730" w:rsidP="00D54D8F">
      <w:pPr>
        <w:pStyle w:val="afff8"/>
      </w:pPr>
      <w:r w:rsidRPr="00D54D8F">
        <w:tab/>
        <w:t>&lt;a:To&gt;Адрес сервиса Системы в ИПС&lt;/a:To&gt;</w:t>
      </w:r>
    </w:p>
    <w:p w14:paraId="65E5C02E" w14:textId="77777777" w:rsidR="00F26F1F" w:rsidRPr="00D54D8F" w:rsidRDefault="00A02730" w:rsidP="00D54D8F">
      <w:pPr>
        <w:pStyle w:val="afff8"/>
      </w:pPr>
      <w:r w:rsidRPr="00D54D8F">
        <w:tab/>
        <w:t>&lt;wsse:Security&gt;Блок подписи&lt;/wsse:Security&gt;</w:t>
      </w:r>
    </w:p>
    <w:p w14:paraId="3A0A9D0C" w14:textId="77777777" w:rsidR="00F26F1F" w:rsidRPr="00D54D8F" w:rsidRDefault="00A02730" w:rsidP="00D54D8F">
      <w:pPr>
        <w:pStyle w:val="afff8"/>
      </w:pPr>
      <w:r w:rsidRPr="00D54D8F">
        <w:t xml:space="preserve">  &lt;/s:Header&gt;</w:t>
      </w:r>
    </w:p>
    <w:p w14:paraId="4437A442" w14:textId="77777777" w:rsidR="00F26F1F" w:rsidRPr="00D54D8F" w:rsidRDefault="00A02730" w:rsidP="00D54D8F">
      <w:pPr>
        <w:pStyle w:val="afff8"/>
      </w:pPr>
      <w:r w:rsidRPr="00D54D8F">
        <w:t xml:space="preserve">  &lt;s:Body xmlns:d2p1="http://docs.oasis-open.org/wss/2004/01/oasis-200401-wss-wssecurity-utility-1.0.xsd" xmlns:xsd="http://www.w3.org/2001/XMLSchema" xmlns:xsi="http://www.w3.org/2001/XMLSchema-instance" d2p1:Id="BodyID"&gt;</w:t>
      </w:r>
    </w:p>
    <w:p w14:paraId="25A55C15" w14:textId="77777777" w:rsidR="00F26F1F" w:rsidRPr="00D54D8F" w:rsidRDefault="00A02730" w:rsidP="00D54D8F">
      <w:pPr>
        <w:pStyle w:val="afff8"/>
      </w:pPr>
      <w:r w:rsidRPr="00D54D8F">
        <w:tab/>
        <w:t>&lt;getClinrecInfo xmlns="http://vimis.rosminzdrav.ru/"&gt;</w:t>
      </w:r>
    </w:p>
    <w:p w14:paraId="53CA5EE1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t xml:space="preserve">    </w:t>
      </w:r>
      <w:r w:rsidRPr="00D54D8F">
        <w:tab/>
      </w:r>
      <w:r w:rsidRPr="00D54D8F">
        <w:rPr>
          <w:lang w:val="ru-RU"/>
        </w:rPr>
        <w:t>&lt;</w:t>
      </w:r>
      <w:r w:rsidRPr="00D54D8F">
        <w:t>id</w:t>
      </w:r>
      <w:r w:rsidRPr="00D54D8F">
        <w:rPr>
          <w:lang w:val="ru-RU"/>
        </w:rPr>
        <w:t xml:space="preserve">  </w:t>
      </w:r>
      <w:r w:rsidRPr="00D54D8F">
        <w:t>xmlns</w:t>
      </w:r>
      <w:r w:rsidRPr="00D54D8F">
        <w:rPr>
          <w:lang w:val="ru-RU"/>
        </w:rPr>
        <w:t>=""&gt;Идентификатор документа клинической рекомендации&lt;/</w:t>
      </w:r>
      <w:r w:rsidRPr="00D54D8F">
        <w:t>id</w:t>
      </w:r>
      <w:r w:rsidRPr="00D54D8F">
        <w:rPr>
          <w:lang w:val="ru-RU"/>
        </w:rPr>
        <w:t>&gt;</w:t>
      </w:r>
    </w:p>
    <w:p w14:paraId="15A6C1FF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ab/>
      </w:r>
      <w:r w:rsidRPr="00D54D8F">
        <w:t>&lt;/getClinrecInfo&gt;</w:t>
      </w:r>
    </w:p>
    <w:p w14:paraId="396D0876" w14:textId="77777777" w:rsidR="00F26F1F" w:rsidRPr="00D54D8F" w:rsidRDefault="00A02730" w:rsidP="00D54D8F">
      <w:pPr>
        <w:pStyle w:val="afff8"/>
      </w:pPr>
      <w:r w:rsidRPr="00D54D8F">
        <w:t xml:space="preserve">  &lt;/s:Body&gt;</w:t>
      </w:r>
    </w:p>
    <w:p w14:paraId="26EA72E2" w14:textId="77777777" w:rsidR="00F26F1F" w:rsidRPr="00D54D8F" w:rsidRDefault="00A02730" w:rsidP="00D54D8F">
      <w:pPr>
        <w:pStyle w:val="afff8"/>
      </w:pPr>
      <w:r w:rsidRPr="00D54D8F">
        <w:t>&lt;/s:Envelope&gt;</w:t>
      </w:r>
    </w:p>
    <w:p w14:paraId="0B45FDAE" w14:textId="77777777" w:rsidR="00F26F1F" w:rsidRPr="00D54D8F" w:rsidRDefault="00A02730" w:rsidP="00D54D8F">
      <w:pPr>
        <w:pStyle w:val="4"/>
      </w:pPr>
      <w:bookmarkStart w:id="129" w:name="_ja4ilypp2mwj" w:colFirst="0" w:colLast="0"/>
      <w:bookmarkStart w:id="130" w:name="_Toc81925604"/>
      <w:bookmarkEnd w:id="129"/>
      <w:r w:rsidRPr="00D54D8F">
        <w:t>Формат синхронного ответа</w:t>
      </w:r>
      <w:bookmarkEnd w:id="130"/>
    </w:p>
    <w:p w14:paraId="1721AAD2" w14:textId="77777777" w:rsidR="00F26F1F" w:rsidRPr="00D54D8F" w:rsidRDefault="00A02730" w:rsidP="00D54D8F">
      <w:pPr>
        <w:pStyle w:val="afff8"/>
      </w:pPr>
      <w:r w:rsidRPr="00D54D8F">
        <w:t>&lt;?xml version="1.0" encoding="UTF-8"?&gt;</w:t>
      </w:r>
    </w:p>
    <w:p w14:paraId="01A2ED05" w14:textId="77777777" w:rsidR="00F26F1F" w:rsidRPr="00D54D8F" w:rsidRDefault="00A02730" w:rsidP="00D54D8F">
      <w:pPr>
        <w:pStyle w:val="afff8"/>
      </w:pPr>
      <w:r w:rsidRPr="00D54D8F">
        <w:t xml:space="preserve">&lt;soap:Envelope xmlns:soap="http://schemas.xmlsoap.org/soap/envelope/" xmlns:ds="http://www.w3.org/2000/09/xmldsig#" xmlns:wsa="http://www.w3.org/2005/08/addressing" </w:t>
      </w:r>
      <w:r w:rsidRPr="00D54D8F">
        <w:lastRenderedPageBreak/>
        <w:t>xmlns:wsse="http://docs.oasis-open.org/wss/2004/01/oasis-200401-wss-wssecurity-secext-1.0.xsd" xmlns:wsu="http://docs.oasis-open.org/wss/2004/01/oasis-200401-wss-wssecurity-utility-1.0.xsd"&gt;</w:t>
      </w:r>
    </w:p>
    <w:p w14:paraId="626B8B2B" w14:textId="77777777" w:rsidR="00F26F1F" w:rsidRPr="00D54D8F" w:rsidRDefault="00A02730" w:rsidP="00D54D8F">
      <w:pPr>
        <w:pStyle w:val="afff8"/>
      </w:pPr>
      <w:r w:rsidRPr="00D54D8F">
        <w:t xml:space="preserve">  &lt;soap:Header&gt;</w:t>
      </w:r>
    </w:p>
    <w:p w14:paraId="52C6CCDC" w14:textId="77777777" w:rsidR="00F26F1F" w:rsidRPr="00D54D8F" w:rsidRDefault="00A02730" w:rsidP="00D54D8F">
      <w:pPr>
        <w:pStyle w:val="afff8"/>
      </w:pPr>
      <w:r w:rsidRPr="00D54D8F">
        <w:tab/>
        <w:t>&lt;Action xmlns="http://www.w3.org/2005/08/addressing"&gt;clinrecInfo&lt;/Action&gt;</w:t>
      </w:r>
    </w:p>
    <w:p w14:paraId="2FADE9DE" w14:textId="77777777" w:rsidR="00F26F1F" w:rsidRPr="00D54D8F" w:rsidRDefault="00A02730" w:rsidP="00D54D8F">
      <w:pPr>
        <w:pStyle w:val="afff8"/>
      </w:pPr>
      <w:r w:rsidRPr="00D54D8F">
        <w:tab/>
        <w:t>&lt;MessageID xmlns="http://www.w3.org/2005/08/addressing"&gt;Идентификатор сообщения&lt;/MessageID&gt;</w:t>
      </w:r>
    </w:p>
    <w:p w14:paraId="3DF1AA3D" w14:textId="77777777" w:rsidR="00F26F1F" w:rsidRPr="00D54D8F" w:rsidRDefault="00A02730" w:rsidP="00D54D8F">
      <w:pPr>
        <w:pStyle w:val="afff8"/>
      </w:pPr>
      <w:r w:rsidRPr="00D54D8F">
        <w:tab/>
        <w:t>&lt;To xmlns="http://www.w3.org/2005/08/addressing"&gt;http://www.w3.org/2005/08/addressing/anonymous&lt;/To&gt;</w:t>
      </w:r>
    </w:p>
    <w:p w14:paraId="7B1CAFA9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t xml:space="preserve">          </w:t>
      </w:r>
      <w:r w:rsidRPr="00D54D8F">
        <w:tab/>
      </w:r>
      <w:r w:rsidRPr="00D54D8F">
        <w:rPr>
          <w:lang w:val="ru-RU"/>
        </w:rPr>
        <w:t>&lt;</w:t>
      </w:r>
      <w:r w:rsidRPr="00D54D8F">
        <w:t>RelatesTo</w:t>
      </w:r>
      <w:r w:rsidRPr="00D54D8F">
        <w:rPr>
          <w:lang w:val="ru-RU"/>
        </w:rPr>
        <w:t xml:space="preserve"> </w:t>
      </w:r>
      <w:r w:rsidRPr="00D54D8F">
        <w:t>xmlns</w:t>
      </w:r>
      <w:r w:rsidRPr="00D54D8F">
        <w:rPr>
          <w:lang w:val="ru-RU"/>
        </w:rPr>
        <w:t>="</w:t>
      </w:r>
      <w:r w:rsidRPr="00D54D8F">
        <w:t>http</w:t>
      </w:r>
      <w:r w:rsidRPr="00D54D8F">
        <w:rPr>
          <w:lang w:val="ru-RU"/>
        </w:rPr>
        <w:t>://</w:t>
      </w:r>
      <w:r w:rsidRPr="00D54D8F">
        <w:t>www</w:t>
      </w:r>
      <w:r w:rsidRPr="00D54D8F">
        <w:rPr>
          <w:lang w:val="ru-RU"/>
        </w:rPr>
        <w:t>.</w:t>
      </w:r>
      <w:r w:rsidRPr="00D54D8F">
        <w:t>w</w:t>
      </w:r>
      <w:r w:rsidRPr="00D54D8F">
        <w:rPr>
          <w:lang w:val="ru-RU"/>
        </w:rPr>
        <w:t>3.</w:t>
      </w:r>
      <w:r w:rsidRPr="00D54D8F">
        <w:t>org</w:t>
      </w:r>
      <w:r w:rsidRPr="00D54D8F">
        <w:rPr>
          <w:lang w:val="ru-RU"/>
        </w:rPr>
        <w:t>/2005/08/</w:t>
      </w:r>
      <w:r w:rsidRPr="00D54D8F">
        <w:t>addressing</w:t>
      </w:r>
      <w:r w:rsidRPr="00D54D8F">
        <w:rPr>
          <w:lang w:val="ru-RU"/>
        </w:rPr>
        <w:t>"&gt;Идентификатор сообщения, на который отправляется синхронный ответ&lt;/</w:t>
      </w:r>
      <w:r w:rsidRPr="00D54D8F">
        <w:t>RelatesTo</w:t>
      </w:r>
      <w:r w:rsidRPr="00D54D8F">
        <w:rPr>
          <w:lang w:val="ru-RU"/>
        </w:rPr>
        <w:t>&gt;</w:t>
      </w:r>
    </w:p>
    <w:p w14:paraId="168BEDDE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 xml:space="preserve">          </w:t>
      </w:r>
      <w:r w:rsidRPr="00D54D8F">
        <w:rPr>
          <w:lang w:val="ru-RU"/>
        </w:rPr>
        <w:tab/>
      </w:r>
      <w:r w:rsidRPr="00D54D8F">
        <w:t>&lt;wsse:Security&gt;Блок подписи&lt;/wsse:Security&gt;</w:t>
      </w:r>
    </w:p>
    <w:p w14:paraId="113120B6" w14:textId="77777777" w:rsidR="00F26F1F" w:rsidRPr="00D54D8F" w:rsidRDefault="00A02730" w:rsidP="00D54D8F">
      <w:pPr>
        <w:pStyle w:val="afff8"/>
      </w:pPr>
      <w:r w:rsidRPr="00D54D8F">
        <w:t xml:space="preserve">  &lt;/soap:Header&gt;</w:t>
      </w:r>
    </w:p>
    <w:p w14:paraId="24C0AF66" w14:textId="77777777" w:rsidR="00F26F1F" w:rsidRPr="00D54D8F" w:rsidRDefault="00A02730" w:rsidP="00D54D8F">
      <w:pPr>
        <w:pStyle w:val="afff8"/>
      </w:pPr>
      <w:r w:rsidRPr="00D54D8F">
        <w:t xml:space="preserve">  &lt;soap:Body wsu:Id="body"&gt;</w:t>
      </w:r>
    </w:p>
    <w:p w14:paraId="0F15A843" w14:textId="77777777" w:rsidR="00F26F1F" w:rsidRPr="00D54D8F" w:rsidRDefault="00A02730" w:rsidP="00D54D8F">
      <w:pPr>
        <w:pStyle w:val="afff8"/>
      </w:pPr>
      <w:r w:rsidRPr="00D54D8F">
        <w:tab/>
        <w:t>&lt;ns2:clinrecInfoResponse  xmlns:ns2="http://vimis.rosminzdrav.ru/"&gt;</w:t>
      </w:r>
    </w:p>
    <w:p w14:paraId="4CE4BB66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t xml:space="preserve">      </w:t>
      </w:r>
      <w:r w:rsidRPr="00D54D8F">
        <w:tab/>
      </w:r>
      <w:r w:rsidRPr="00D54D8F">
        <w:rPr>
          <w:lang w:val="ru-RU"/>
        </w:rPr>
        <w:t>&lt;</w:t>
      </w:r>
      <w:r w:rsidRPr="00D54D8F">
        <w:t>document</w:t>
      </w:r>
      <w:r w:rsidRPr="00D54D8F">
        <w:rPr>
          <w:lang w:val="ru-RU"/>
        </w:rPr>
        <w:t xml:space="preserve">&gt;Полное описание документа клинической рекомендации в </w:t>
      </w:r>
      <w:r w:rsidRPr="00D54D8F">
        <w:t>base</w:t>
      </w:r>
      <w:r w:rsidRPr="00D54D8F">
        <w:rPr>
          <w:lang w:val="ru-RU"/>
        </w:rPr>
        <w:t>64&lt;/</w:t>
      </w:r>
      <w:r w:rsidRPr="00D54D8F">
        <w:t>document</w:t>
      </w:r>
      <w:r w:rsidRPr="00D54D8F">
        <w:rPr>
          <w:lang w:val="ru-RU"/>
        </w:rPr>
        <w:t>&gt;</w:t>
      </w:r>
    </w:p>
    <w:p w14:paraId="7DF62692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 xml:space="preserve">          </w:t>
      </w:r>
      <w:r w:rsidRPr="00D54D8F">
        <w:rPr>
          <w:lang w:val="ru-RU"/>
        </w:rPr>
        <w:tab/>
      </w:r>
      <w:r w:rsidRPr="00D54D8F">
        <w:t>&lt;/ns2:clinrecInfoResponse &gt;</w:t>
      </w:r>
    </w:p>
    <w:p w14:paraId="6732AC2B" w14:textId="77777777" w:rsidR="00F26F1F" w:rsidRPr="00D54D8F" w:rsidRDefault="00A02730" w:rsidP="00D54D8F">
      <w:pPr>
        <w:pStyle w:val="afff8"/>
      </w:pPr>
      <w:r w:rsidRPr="00D54D8F">
        <w:t xml:space="preserve">  &lt;/soap:Body&gt;</w:t>
      </w:r>
    </w:p>
    <w:p w14:paraId="1E03D4A6" w14:textId="77777777" w:rsidR="00F26F1F" w:rsidRPr="00D54D8F" w:rsidRDefault="00A02730" w:rsidP="00D54D8F">
      <w:pPr>
        <w:pStyle w:val="afff8"/>
      </w:pPr>
      <w:r w:rsidRPr="00D54D8F">
        <w:t>&lt;/soap:Envelope&gt;</w:t>
      </w:r>
    </w:p>
    <w:p w14:paraId="1401B4C8" w14:textId="77777777" w:rsidR="00F26F1F" w:rsidRPr="00D54D8F" w:rsidRDefault="00A02730" w:rsidP="00D54D8F">
      <w:pPr>
        <w:pStyle w:val="4"/>
      </w:pPr>
      <w:bookmarkStart w:id="131" w:name="_isi81rl0mskn" w:colFirst="0" w:colLast="0"/>
      <w:bookmarkStart w:id="132" w:name="_Toc81925605"/>
      <w:bookmarkEnd w:id="131"/>
      <w:r w:rsidRPr="00D54D8F">
        <w:t>Формат содержимого параметра document</w:t>
      </w:r>
      <w:bookmarkEnd w:id="132"/>
    </w:p>
    <w:p w14:paraId="20811348" w14:textId="77777777" w:rsidR="00F26F1F" w:rsidRPr="00D54D8F" w:rsidRDefault="00A02730" w:rsidP="00D54D8F">
      <w:pPr>
        <w:pStyle w:val="afff8"/>
      </w:pPr>
      <w:r w:rsidRPr="00D54D8F">
        <w:t>&lt;?xml version="1.0" encoding="UTF-8" standalone="yes"?&gt;</w:t>
      </w:r>
    </w:p>
    <w:p w14:paraId="12CD7498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>&lt;</w:t>
      </w:r>
      <w:r w:rsidRPr="00D54D8F">
        <w:t>clinrec</w:t>
      </w:r>
      <w:r w:rsidRPr="00D54D8F">
        <w:rPr>
          <w:lang w:val="ru-RU"/>
        </w:rPr>
        <w:t>&gt;</w:t>
      </w:r>
    </w:p>
    <w:p w14:paraId="6EFEB0F9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</w:t>
      </w:r>
      <w:r w:rsidRPr="00D54D8F">
        <w:rPr>
          <w:lang w:val="ru-RU"/>
        </w:rPr>
        <w:tab/>
        <w:t>&lt;</w:t>
      </w:r>
      <w:r w:rsidRPr="00D54D8F">
        <w:t>summary</w:t>
      </w:r>
      <w:r w:rsidRPr="00D54D8F">
        <w:rPr>
          <w:lang w:val="ru-RU"/>
        </w:rPr>
        <w:t>&gt;</w:t>
      </w:r>
    </w:p>
    <w:p w14:paraId="3BD844C8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ab/>
        <w:t xml:space="preserve">      </w:t>
      </w:r>
      <w:r w:rsidRPr="00D54D8F">
        <w:rPr>
          <w:lang w:val="ru-RU"/>
        </w:rPr>
        <w:tab/>
        <w:t>&lt;</w:t>
      </w:r>
      <w:r w:rsidRPr="00D54D8F">
        <w:t>name</w:t>
      </w:r>
      <w:r w:rsidRPr="00D54D8F">
        <w:rPr>
          <w:lang w:val="ru-RU"/>
        </w:rPr>
        <w:t>&gt;Название документа&lt;/</w:t>
      </w:r>
      <w:r w:rsidRPr="00D54D8F">
        <w:t>name</w:t>
      </w:r>
      <w:r w:rsidRPr="00D54D8F">
        <w:rPr>
          <w:lang w:val="ru-RU"/>
        </w:rPr>
        <w:t>&gt;</w:t>
      </w:r>
    </w:p>
    <w:p w14:paraId="72D37E1A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ab/>
        <w:t xml:space="preserve">      </w:t>
      </w:r>
      <w:r w:rsidRPr="00D54D8F">
        <w:rPr>
          <w:lang w:val="ru-RU"/>
        </w:rPr>
        <w:tab/>
        <w:t>&lt;</w:t>
      </w:r>
      <w:r w:rsidRPr="00D54D8F">
        <w:t>id</w:t>
      </w:r>
      <w:r w:rsidRPr="00D54D8F">
        <w:rPr>
          <w:lang w:val="ru-RU"/>
        </w:rPr>
        <w:t>&gt;Идентификатор документа&lt;/</w:t>
      </w:r>
      <w:r w:rsidRPr="00D54D8F">
        <w:t>id</w:t>
      </w:r>
      <w:r w:rsidRPr="00D54D8F">
        <w:rPr>
          <w:lang w:val="ru-RU"/>
        </w:rPr>
        <w:t>&gt;</w:t>
      </w:r>
    </w:p>
    <w:p w14:paraId="3699964B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ab/>
        <w:t xml:space="preserve">      </w:t>
      </w:r>
      <w:r w:rsidRPr="00D54D8F">
        <w:rPr>
          <w:lang w:val="ru-RU"/>
        </w:rPr>
        <w:tab/>
        <w:t>&lt;</w:t>
      </w:r>
      <w:r w:rsidRPr="00D54D8F">
        <w:t>MKB</w:t>
      </w:r>
      <w:r w:rsidRPr="00D54D8F">
        <w:rPr>
          <w:lang w:val="ru-RU"/>
        </w:rPr>
        <w:t>10&gt;Список диагнозов, к которым относится КР &lt;/</w:t>
      </w:r>
      <w:r w:rsidRPr="00D54D8F">
        <w:t>MKB</w:t>
      </w:r>
      <w:r w:rsidRPr="00D54D8F">
        <w:rPr>
          <w:lang w:val="ru-RU"/>
        </w:rPr>
        <w:t>10&gt;</w:t>
      </w:r>
    </w:p>
    <w:p w14:paraId="3D2795FC" w14:textId="77777777" w:rsidR="00F26F1F" w:rsidRPr="0010130B" w:rsidRDefault="00A02730" w:rsidP="00D54D8F">
      <w:pPr>
        <w:pStyle w:val="afff8"/>
      </w:pPr>
      <w:r w:rsidRPr="00D54D8F">
        <w:rPr>
          <w:lang w:val="ru-RU"/>
        </w:rPr>
        <w:tab/>
        <w:t xml:space="preserve">      </w:t>
      </w:r>
      <w:r w:rsidRPr="00D54D8F">
        <w:rPr>
          <w:lang w:val="ru-RU"/>
        </w:rPr>
        <w:tab/>
      </w:r>
      <w:r w:rsidRPr="0010130B">
        <w:t>&lt;</w:t>
      </w:r>
      <w:r w:rsidRPr="00D54D8F">
        <w:t>age</w:t>
      </w:r>
      <w:r w:rsidRPr="0010130B">
        <w:t>_</w:t>
      </w:r>
      <w:r w:rsidRPr="00D54D8F">
        <w:t>group</w:t>
      </w:r>
      <w:r w:rsidRPr="0010130B">
        <w:t>&gt;</w:t>
      </w:r>
      <w:r w:rsidRPr="00D54D8F">
        <w:rPr>
          <w:lang w:val="ru-RU"/>
        </w:rPr>
        <w:t>Возрастная</w:t>
      </w:r>
      <w:r w:rsidRPr="0010130B">
        <w:t xml:space="preserve"> </w:t>
      </w:r>
      <w:r w:rsidRPr="00D54D8F">
        <w:rPr>
          <w:lang w:val="ru-RU"/>
        </w:rPr>
        <w:t>группа</w:t>
      </w:r>
      <w:r w:rsidRPr="0010130B">
        <w:t xml:space="preserve"> </w:t>
      </w:r>
      <w:r w:rsidRPr="00D54D8F">
        <w:rPr>
          <w:lang w:val="ru-RU"/>
        </w:rPr>
        <w:t>КР</w:t>
      </w:r>
      <w:r w:rsidRPr="0010130B">
        <w:t xml:space="preserve"> &lt;/</w:t>
      </w:r>
      <w:r w:rsidRPr="00D54D8F">
        <w:t>age</w:t>
      </w:r>
      <w:r w:rsidRPr="0010130B">
        <w:t>_</w:t>
      </w:r>
      <w:r w:rsidRPr="00D54D8F">
        <w:t>group</w:t>
      </w:r>
      <w:r w:rsidRPr="0010130B">
        <w:t>&gt;</w:t>
      </w:r>
    </w:p>
    <w:p w14:paraId="32B1BD1D" w14:textId="77777777" w:rsidR="00F26F1F" w:rsidRPr="0010130B" w:rsidRDefault="00A02730" w:rsidP="00D54D8F">
      <w:pPr>
        <w:pStyle w:val="afff8"/>
      </w:pPr>
      <w:r w:rsidRPr="0010130B">
        <w:tab/>
        <w:t xml:space="preserve">      </w:t>
      </w:r>
      <w:r w:rsidRPr="0010130B">
        <w:tab/>
        <w:t>&lt;</w:t>
      </w:r>
      <w:r w:rsidRPr="00D54D8F">
        <w:t>revision</w:t>
      </w:r>
      <w:r w:rsidRPr="0010130B">
        <w:t>&gt;</w:t>
      </w:r>
    </w:p>
    <w:p w14:paraId="67B0CFD5" w14:textId="77777777" w:rsidR="00F26F1F" w:rsidRPr="00D54D8F" w:rsidRDefault="00A02730" w:rsidP="00D54D8F">
      <w:pPr>
        <w:pStyle w:val="afff8"/>
        <w:rPr>
          <w:lang w:val="ru-RU"/>
        </w:rPr>
      </w:pPr>
      <w:r w:rsidRPr="0010130B">
        <w:t xml:space="preserve">      </w:t>
      </w:r>
      <w:r w:rsidRPr="0010130B">
        <w:tab/>
      </w:r>
      <w:r w:rsidRPr="00D54D8F">
        <w:rPr>
          <w:lang w:val="ru-RU"/>
        </w:rPr>
        <w:t>&lt;</w:t>
      </w:r>
      <w:r w:rsidRPr="00D54D8F">
        <w:t>id</w:t>
      </w:r>
      <w:r w:rsidRPr="00D54D8F">
        <w:rPr>
          <w:lang w:val="ru-RU"/>
        </w:rPr>
        <w:t>&gt;Идентификатор редакции документа КР &lt;/</w:t>
      </w:r>
      <w:r w:rsidRPr="00D54D8F">
        <w:t>id</w:t>
      </w:r>
      <w:r w:rsidRPr="00D54D8F">
        <w:rPr>
          <w:lang w:val="ru-RU"/>
        </w:rPr>
        <w:t>&gt;</w:t>
      </w:r>
    </w:p>
    <w:p w14:paraId="05221778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&lt;</w:t>
      </w:r>
      <w:r w:rsidRPr="00D54D8F">
        <w:t>begin</w:t>
      </w:r>
      <w:r w:rsidRPr="00D54D8F">
        <w:rPr>
          <w:lang w:val="ru-RU"/>
        </w:rPr>
        <w:t>_</w:t>
      </w:r>
      <w:r w:rsidRPr="00D54D8F">
        <w:t>date</w:t>
      </w:r>
      <w:r w:rsidRPr="00D54D8F">
        <w:rPr>
          <w:lang w:val="ru-RU"/>
        </w:rPr>
        <w:t>&gt;Дата вступления в силу редакции документа КР &lt;/</w:t>
      </w:r>
      <w:r w:rsidRPr="00D54D8F">
        <w:t>begin</w:t>
      </w:r>
      <w:r w:rsidRPr="00D54D8F">
        <w:rPr>
          <w:lang w:val="ru-RU"/>
        </w:rPr>
        <w:t>_</w:t>
      </w:r>
      <w:r w:rsidRPr="00D54D8F">
        <w:t>date</w:t>
      </w:r>
      <w:r w:rsidRPr="00D54D8F">
        <w:rPr>
          <w:lang w:val="ru-RU"/>
        </w:rPr>
        <w:t>&gt;</w:t>
      </w:r>
    </w:p>
    <w:p w14:paraId="07EAF817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&lt;</w:t>
      </w:r>
      <w:r w:rsidRPr="00D54D8F">
        <w:t>end</w:t>
      </w:r>
      <w:r w:rsidRPr="00D54D8F">
        <w:rPr>
          <w:lang w:val="ru-RU"/>
        </w:rPr>
        <w:t>_</w:t>
      </w:r>
      <w:r w:rsidRPr="00D54D8F">
        <w:t>date</w:t>
      </w:r>
      <w:r w:rsidRPr="00D54D8F">
        <w:rPr>
          <w:lang w:val="ru-RU"/>
        </w:rPr>
        <w:t>&gt;Дата утраты силы редакции документа КР &lt;/</w:t>
      </w:r>
      <w:r w:rsidRPr="00D54D8F">
        <w:t>end</w:t>
      </w:r>
      <w:r w:rsidRPr="00D54D8F">
        <w:rPr>
          <w:lang w:val="ru-RU"/>
        </w:rPr>
        <w:t>_</w:t>
      </w:r>
      <w:r w:rsidRPr="00D54D8F">
        <w:t>date</w:t>
      </w:r>
      <w:r w:rsidRPr="00D54D8F">
        <w:rPr>
          <w:lang w:val="ru-RU"/>
        </w:rPr>
        <w:t>&gt;</w:t>
      </w:r>
    </w:p>
    <w:p w14:paraId="5C3C453F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 xml:space="preserve">        </w:t>
      </w:r>
      <w:r w:rsidRPr="00D54D8F">
        <w:t>&lt;/revision&gt;</w:t>
      </w:r>
    </w:p>
    <w:p w14:paraId="0F397940" w14:textId="77777777" w:rsidR="00F26F1F" w:rsidRPr="00D54D8F" w:rsidRDefault="00A02730" w:rsidP="00D54D8F">
      <w:pPr>
        <w:pStyle w:val="afff8"/>
      </w:pPr>
      <w:r w:rsidRPr="00D54D8F">
        <w:tab/>
        <w:t>&lt;/summary&gt;</w:t>
      </w:r>
    </w:p>
    <w:p w14:paraId="2AED4D4A" w14:textId="77777777" w:rsidR="00F26F1F" w:rsidRPr="00D54D8F" w:rsidRDefault="00A02730" w:rsidP="00D54D8F">
      <w:pPr>
        <w:pStyle w:val="afff8"/>
      </w:pPr>
      <w:r w:rsidRPr="00D54D8F">
        <w:tab/>
        <w:t>&lt;thesises&gt;</w:t>
      </w:r>
    </w:p>
    <w:p w14:paraId="6CBADCD5" w14:textId="77777777" w:rsidR="00F26F1F" w:rsidRPr="00D54D8F" w:rsidRDefault="00A02730" w:rsidP="00D54D8F">
      <w:pPr>
        <w:pStyle w:val="afff8"/>
      </w:pPr>
      <w:r w:rsidRPr="00D54D8F">
        <w:tab/>
        <w:t xml:space="preserve">      </w:t>
      </w:r>
      <w:r w:rsidRPr="00D54D8F">
        <w:tab/>
        <w:t>&lt;thesis-reс&gt;</w:t>
      </w:r>
    </w:p>
    <w:p w14:paraId="57B6C61F" w14:textId="77777777" w:rsidR="00F26F1F" w:rsidRPr="0010130B" w:rsidRDefault="00A02730" w:rsidP="00D54D8F">
      <w:pPr>
        <w:pStyle w:val="afff8"/>
        <w:rPr>
          <w:lang w:val="ru-RU"/>
        </w:rPr>
      </w:pPr>
      <w:r w:rsidRPr="00D54D8F">
        <w:t xml:space="preserve">      </w:t>
      </w:r>
      <w:r w:rsidRPr="00D54D8F">
        <w:tab/>
      </w:r>
      <w:r w:rsidRPr="0010130B">
        <w:rPr>
          <w:lang w:val="ru-RU"/>
        </w:rPr>
        <w:t>&lt;</w:t>
      </w:r>
      <w:r w:rsidRPr="00D54D8F">
        <w:t>number</w:t>
      </w:r>
      <w:r w:rsidRPr="0010130B">
        <w:rPr>
          <w:lang w:val="ru-RU"/>
        </w:rPr>
        <w:t>&gt;</w:t>
      </w:r>
      <w:r w:rsidRPr="00D54D8F">
        <w:rPr>
          <w:lang w:val="ru-RU"/>
        </w:rPr>
        <w:t>Номер</w:t>
      </w:r>
      <w:r w:rsidRPr="0010130B">
        <w:rPr>
          <w:lang w:val="ru-RU"/>
        </w:rPr>
        <w:t xml:space="preserve"> </w:t>
      </w:r>
      <w:r w:rsidRPr="00D54D8F">
        <w:rPr>
          <w:lang w:val="ru-RU"/>
        </w:rPr>
        <w:t>тезиса</w:t>
      </w:r>
      <w:r w:rsidRPr="0010130B">
        <w:rPr>
          <w:lang w:val="ru-RU"/>
        </w:rPr>
        <w:t>-</w:t>
      </w:r>
      <w:r w:rsidRPr="00D54D8F">
        <w:rPr>
          <w:lang w:val="ru-RU"/>
        </w:rPr>
        <w:t>рекомендации</w:t>
      </w:r>
      <w:r w:rsidRPr="0010130B">
        <w:rPr>
          <w:lang w:val="ru-RU"/>
        </w:rPr>
        <w:t>&lt;/</w:t>
      </w:r>
      <w:r w:rsidRPr="00D54D8F">
        <w:t>number</w:t>
      </w:r>
      <w:r w:rsidRPr="0010130B">
        <w:rPr>
          <w:lang w:val="ru-RU"/>
        </w:rPr>
        <w:t>&gt;</w:t>
      </w:r>
    </w:p>
    <w:p w14:paraId="19DB7F16" w14:textId="77777777" w:rsidR="00F26F1F" w:rsidRPr="00D54D8F" w:rsidRDefault="00A02730" w:rsidP="00D54D8F">
      <w:pPr>
        <w:pStyle w:val="afff8"/>
        <w:rPr>
          <w:lang w:val="ru-RU"/>
        </w:rPr>
      </w:pPr>
      <w:r w:rsidRPr="0010130B">
        <w:rPr>
          <w:lang w:val="ru-RU"/>
        </w:rPr>
        <w:t xml:space="preserve">          </w:t>
      </w:r>
      <w:r w:rsidRPr="00D54D8F">
        <w:rPr>
          <w:lang w:val="ru-RU"/>
        </w:rPr>
        <w:t>&lt;</w:t>
      </w:r>
      <w:r w:rsidRPr="00D54D8F">
        <w:t>text</w:t>
      </w:r>
      <w:r w:rsidRPr="00D54D8F">
        <w:rPr>
          <w:lang w:val="ru-RU"/>
        </w:rPr>
        <w:t>&gt;Текст тезиса-рекомендации &lt;/</w:t>
      </w:r>
      <w:r w:rsidRPr="00D54D8F">
        <w:t>text</w:t>
      </w:r>
      <w:r w:rsidRPr="00D54D8F">
        <w:rPr>
          <w:lang w:val="ru-RU"/>
        </w:rPr>
        <w:t>&gt;</w:t>
      </w:r>
    </w:p>
    <w:p w14:paraId="14A73115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&lt;</w:t>
      </w:r>
      <w:r w:rsidRPr="00D54D8F">
        <w:t>comment</w:t>
      </w:r>
      <w:r w:rsidRPr="00D54D8F">
        <w:rPr>
          <w:lang w:val="ru-RU"/>
        </w:rPr>
        <w:t>&gt;Комментарий &lt;/</w:t>
      </w:r>
      <w:r w:rsidRPr="00D54D8F">
        <w:t>comment</w:t>
      </w:r>
      <w:r w:rsidRPr="00D54D8F">
        <w:rPr>
          <w:lang w:val="ru-RU"/>
        </w:rPr>
        <w:t>&gt;</w:t>
      </w:r>
    </w:p>
    <w:p w14:paraId="6D12AE0B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&lt;</w:t>
      </w:r>
      <w:r w:rsidRPr="00D54D8F">
        <w:t>stage</w:t>
      </w:r>
      <w:r w:rsidRPr="00D54D8F">
        <w:rPr>
          <w:lang w:val="ru-RU"/>
        </w:rPr>
        <w:t>&gt;Этап оказания медицинской помощи &lt;/</w:t>
      </w:r>
      <w:r w:rsidRPr="00D54D8F">
        <w:t>stage</w:t>
      </w:r>
      <w:r w:rsidRPr="00D54D8F">
        <w:rPr>
          <w:lang w:val="ru-RU"/>
        </w:rPr>
        <w:t>&gt;</w:t>
      </w:r>
    </w:p>
    <w:p w14:paraId="00ABDDC7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lastRenderedPageBreak/>
        <w:t xml:space="preserve">          &lt;</w:t>
      </w:r>
      <w:r w:rsidRPr="00D54D8F">
        <w:t>convincing</w:t>
      </w:r>
      <w:r w:rsidRPr="00D54D8F">
        <w:rPr>
          <w:lang w:val="ru-RU"/>
        </w:rPr>
        <w:t>&gt;Уровень убедительности &lt;/</w:t>
      </w:r>
      <w:r w:rsidRPr="00D54D8F">
        <w:t>convincing</w:t>
      </w:r>
      <w:r w:rsidRPr="00D54D8F">
        <w:rPr>
          <w:lang w:val="ru-RU"/>
        </w:rPr>
        <w:t>&gt;</w:t>
      </w:r>
    </w:p>
    <w:p w14:paraId="5C67BF7B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&lt;</w:t>
      </w:r>
      <w:r w:rsidRPr="00D54D8F">
        <w:t>evidential</w:t>
      </w:r>
      <w:r w:rsidRPr="00D54D8F">
        <w:rPr>
          <w:lang w:val="ru-RU"/>
        </w:rPr>
        <w:t>&gt;Уровень доказательности &lt;/</w:t>
      </w:r>
      <w:r w:rsidRPr="00D54D8F">
        <w:t>evidential</w:t>
      </w:r>
      <w:r w:rsidRPr="00D54D8F">
        <w:rPr>
          <w:lang w:val="ru-RU"/>
        </w:rPr>
        <w:t>&gt;</w:t>
      </w:r>
    </w:p>
    <w:p w14:paraId="1329C7A0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&lt;</w:t>
      </w:r>
      <w:r w:rsidRPr="00D54D8F">
        <w:t>condition</w:t>
      </w:r>
      <w:r w:rsidRPr="00D54D8F">
        <w:rPr>
          <w:lang w:val="ru-RU"/>
        </w:rPr>
        <w:t>&gt;Текстовое условие применимости тезиса &lt;/</w:t>
      </w:r>
      <w:r w:rsidRPr="00D54D8F">
        <w:t>condition</w:t>
      </w:r>
      <w:r w:rsidRPr="00D54D8F">
        <w:rPr>
          <w:lang w:val="ru-RU"/>
        </w:rPr>
        <w:t>&gt;</w:t>
      </w:r>
    </w:p>
    <w:p w14:paraId="44DC0052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 xml:space="preserve">      </w:t>
      </w:r>
      <w:r w:rsidRPr="00D54D8F">
        <w:rPr>
          <w:lang w:val="ru-RU"/>
        </w:rPr>
        <w:tab/>
      </w:r>
      <w:r w:rsidRPr="00D54D8F">
        <w:t>&lt;activities&gt;</w:t>
      </w:r>
    </w:p>
    <w:p w14:paraId="4705104C" w14:textId="77777777" w:rsidR="00F26F1F" w:rsidRPr="00D54D8F" w:rsidRDefault="00A02730" w:rsidP="00D54D8F">
      <w:pPr>
        <w:pStyle w:val="afff8"/>
      </w:pPr>
      <w:r w:rsidRPr="00D54D8F">
        <w:t xml:space="preserve">          </w:t>
      </w:r>
      <w:r w:rsidRPr="00D54D8F">
        <w:tab/>
        <w:t>&lt;activity&gt;</w:t>
      </w:r>
    </w:p>
    <w:p w14:paraId="284F0A87" w14:textId="77777777" w:rsidR="00F26F1F" w:rsidRPr="00D54D8F" w:rsidRDefault="00A02730" w:rsidP="00D54D8F">
      <w:pPr>
        <w:pStyle w:val="afff8"/>
      </w:pPr>
      <w:r w:rsidRPr="00D54D8F">
        <w:t xml:space="preserve">              </w:t>
      </w:r>
      <w:r w:rsidRPr="00D54D8F">
        <w:tab/>
        <w:t>&lt;name&gt;Название вмешательства&lt;/name&gt;</w:t>
      </w:r>
    </w:p>
    <w:p w14:paraId="7B53AB7D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t xml:space="preserve">              </w:t>
      </w:r>
      <w:r w:rsidRPr="00D54D8F">
        <w:tab/>
      </w:r>
      <w:r w:rsidRPr="00D54D8F">
        <w:rPr>
          <w:lang w:val="ru-RU"/>
        </w:rPr>
        <w:t>&lt;</w:t>
      </w:r>
      <w:r w:rsidRPr="00D54D8F">
        <w:t>services</w:t>
      </w:r>
      <w:r w:rsidRPr="00D54D8F">
        <w:rPr>
          <w:lang w:val="ru-RU"/>
        </w:rPr>
        <w:t>&gt;</w:t>
      </w:r>
    </w:p>
    <w:p w14:paraId="53E6E16E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        </w:t>
      </w:r>
      <w:r w:rsidRPr="00D54D8F">
        <w:rPr>
          <w:lang w:val="ru-RU"/>
        </w:rPr>
        <w:tab/>
        <w:t>&lt;</w:t>
      </w:r>
      <w:r w:rsidRPr="00D54D8F">
        <w:t>service</w:t>
      </w:r>
      <w:r w:rsidRPr="00D54D8F">
        <w:rPr>
          <w:lang w:val="ru-RU"/>
        </w:rPr>
        <w:t>&gt;</w:t>
      </w:r>
    </w:p>
    <w:p w14:paraId="5B631F16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            </w:t>
      </w:r>
      <w:r w:rsidRPr="00D54D8F">
        <w:rPr>
          <w:lang w:val="ru-RU"/>
        </w:rPr>
        <w:tab/>
        <w:t>&lt;</w:t>
      </w:r>
      <w:r w:rsidRPr="00D54D8F">
        <w:t>name</w:t>
      </w:r>
      <w:r w:rsidRPr="00D54D8F">
        <w:rPr>
          <w:lang w:val="ru-RU"/>
        </w:rPr>
        <w:t>&gt;Название медицинской услуги по справочнику &lt;/</w:t>
      </w:r>
      <w:r w:rsidRPr="00D54D8F">
        <w:t>name</w:t>
      </w:r>
      <w:r w:rsidRPr="00D54D8F">
        <w:rPr>
          <w:lang w:val="ru-RU"/>
        </w:rPr>
        <w:t>&gt;</w:t>
      </w:r>
    </w:p>
    <w:p w14:paraId="04AC7EF0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            </w:t>
      </w:r>
      <w:r w:rsidRPr="00D54D8F">
        <w:rPr>
          <w:lang w:val="ru-RU"/>
        </w:rPr>
        <w:tab/>
        <w:t>&lt;</w:t>
      </w:r>
      <w:r w:rsidRPr="00D54D8F">
        <w:t>code</w:t>
      </w:r>
      <w:r w:rsidRPr="00D54D8F">
        <w:rPr>
          <w:lang w:val="ru-RU"/>
        </w:rPr>
        <w:t>&gt;Код медицинской услуги по справочнику &lt;/</w:t>
      </w:r>
      <w:r w:rsidRPr="00D54D8F">
        <w:t>code</w:t>
      </w:r>
      <w:r w:rsidRPr="00D54D8F">
        <w:rPr>
          <w:lang w:val="ru-RU"/>
        </w:rPr>
        <w:t>&gt;</w:t>
      </w:r>
    </w:p>
    <w:p w14:paraId="688E7EE6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 xml:space="preserve">                  </w:t>
      </w:r>
      <w:r w:rsidRPr="00D54D8F">
        <w:rPr>
          <w:lang w:val="ru-RU"/>
        </w:rPr>
        <w:tab/>
      </w:r>
      <w:r w:rsidRPr="00D54D8F">
        <w:t>&lt;/service&gt;</w:t>
      </w:r>
    </w:p>
    <w:p w14:paraId="3DA722DC" w14:textId="77777777" w:rsidR="00F26F1F" w:rsidRPr="00D54D8F" w:rsidRDefault="00A02730" w:rsidP="00D54D8F">
      <w:pPr>
        <w:pStyle w:val="afff8"/>
      </w:pPr>
      <w:r w:rsidRPr="00D54D8F">
        <w:t xml:space="preserve">              </w:t>
      </w:r>
      <w:r w:rsidRPr="00D54D8F">
        <w:tab/>
        <w:t>&lt;/services&gt;</w:t>
      </w:r>
    </w:p>
    <w:p w14:paraId="4FF11B93" w14:textId="77777777" w:rsidR="00F26F1F" w:rsidRPr="00D54D8F" w:rsidRDefault="00A02730" w:rsidP="00D54D8F">
      <w:pPr>
        <w:pStyle w:val="afff8"/>
      </w:pPr>
      <w:r w:rsidRPr="00D54D8F">
        <w:t xml:space="preserve">          </w:t>
      </w:r>
      <w:r w:rsidRPr="00D54D8F">
        <w:tab/>
        <w:t>&lt;/activity&gt;</w:t>
      </w:r>
    </w:p>
    <w:p w14:paraId="6FBBC572" w14:textId="77777777" w:rsidR="00F26F1F" w:rsidRPr="00D54D8F" w:rsidRDefault="00A02730" w:rsidP="00D54D8F">
      <w:pPr>
        <w:pStyle w:val="afff8"/>
      </w:pPr>
      <w:r w:rsidRPr="00D54D8F">
        <w:t xml:space="preserve">      </w:t>
      </w:r>
      <w:r w:rsidRPr="00D54D8F">
        <w:tab/>
        <w:t>&lt;/activities&gt;</w:t>
      </w:r>
    </w:p>
    <w:p w14:paraId="11928799" w14:textId="77777777" w:rsidR="00F26F1F" w:rsidRPr="00D54D8F" w:rsidRDefault="00A02730" w:rsidP="00D54D8F">
      <w:pPr>
        <w:pStyle w:val="afff8"/>
      </w:pPr>
      <w:r w:rsidRPr="00D54D8F">
        <w:tab/>
        <w:t xml:space="preserve">      </w:t>
      </w:r>
      <w:r w:rsidRPr="00D54D8F">
        <w:tab/>
        <w:t>&lt;/thesis-reс&gt;</w:t>
      </w:r>
    </w:p>
    <w:p w14:paraId="3D68C2B0" w14:textId="77777777" w:rsidR="00F26F1F" w:rsidRPr="00D54D8F" w:rsidRDefault="00A02730" w:rsidP="00D54D8F">
      <w:pPr>
        <w:pStyle w:val="afff8"/>
      </w:pPr>
      <w:r w:rsidRPr="00D54D8F">
        <w:tab/>
        <w:t>&lt;/thesises&gt;</w:t>
      </w:r>
    </w:p>
    <w:p w14:paraId="7701A610" w14:textId="77777777" w:rsidR="00F26F1F" w:rsidRPr="00D54D8F" w:rsidRDefault="00A02730" w:rsidP="00D54D8F">
      <w:pPr>
        <w:pStyle w:val="afff8"/>
      </w:pPr>
      <w:r w:rsidRPr="00D54D8F">
        <w:t>&lt;/clinrec&gt;</w:t>
      </w:r>
    </w:p>
    <w:p w14:paraId="154CA2A2" w14:textId="77777777" w:rsidR="00F26F1F" w:rsidRPr="00D54D8F" w:rsidRDefault="00A02730" w:rsidP="00D54D8F">
      <w:pPr>
        <w:pStyle w:val="3"/>
      </w:pPr>
      <w:bookmarkStart w:id="133" w:name="_purdxi64126n" w:colFirst="0" w:colLast="0"/>
      <w:bookmarkStart w:id="134" w:name="_Toc81925606"/>
      <w:bookmarkEnd w:id="133"/>
      <w:r w:rsidRPr="00D54D8F">
        <w:t>Метод запроса списка документов порядков ОМП procPMCList</w:t>
      </w:r>
      <w:bookmarkEnd w:id="134"/>
    </w:p>
    <w:p w14:paraId="3807ED34" w14:textId="77777777" w:rsidR="00F26F1F" w:rsidRPr="00D54D8F" w:rsidRDefault="00A02730" w:rsidP="00D54D8F">
      <w:pPr>
        <w:pStyle w:val="phnormal"/>
      </w:pPr>
      <w:r w:rsidRPr="00D54D8F">
        <w:t>Для получения списка документов порядков ОМП в запросе передаётся пустое входящее сообщение getProcPMCList без параметров.</w:t>
      </w:r>
    </w:p>
    <w:p w14:paraId="2323C141" w14:textId="2293060F" w:rsidR="00F26F1F" w:rsidRPr="00D54D8F" w:rsidRDefault="00A02730" w:rsidP="00D54D8F">
      <w:pPr>
        <w:pStyle w:val="phnormal"/>
      </w:pPr>
      <w:r w:rsidRPr="00D54D8F">
        <w:t xml:space="preserve">В ответ синхронно </w:t>
      </w:r>
      <w:r w:rsidR="005B10F1" w:rsidRPr="00D54D8F">
        <w:t>ВИМИС «АКиНЕО»</w:t>
      </w:r>
      <w:r w:rsidRPr="00D54D8F">
        <w:t xml:space="preserve"> возвращает исходящее сообщение procPMCListResponse с набором данных</w:t>
      </w:r>
      <w:r w:rsidR="00EE7007" w:rsidRPr="00D54D8F">
        <w:t xml:space="preserve"> (</w:t>
      </w:r>
      <w:r w:rsidR="00FE3CBB">
        <w:fldChar w:fldCharType="begin"/>
      </w:r>
      <w:r w:rsidR="00FE3CBB">
        <w:instrText xml:space="preserve"> REF _Ref81775410 \h </w:instrText>
      </w:r>
      <w:r w:rsidR="00FE3CBB">
        <w:fldChar w:fldCharType="separate"/>
      </w:r>
      <w:r w:rsidR="00FE3CBB" w:rsidRPr="00D54D8F">
        <w:t xml:space="preserve">Таблица </w:t>
      </w:r>
      <w:r w:rsidR="00FE3CBB">
        <w:rPr>
          <w:noProof/>
        </w:rPr>
        <w:t>25</w:t>
      </w:r>
      <w:r w:rsidR="00FE3CBB" w:rsidRPr="00D54D8F">
        <w:t xml:space="preserve"> – Описание содержимого параметра document</w:t>
      </w:r>
      <w:r w:rsidR="00FE3CBB">
        <w:fldChar w:fldCharType="end"/>
      </w:r>
      <w:r w:rsidR="00EE7007" w:rsidRPr="00D54D8F">
        <w:t>)</w:t>
      </w:r>
      <w:r w:rsidRPr="00D54D8F">
        <w:t>.</w:t>
      </w:r>
    </w:p>
    <w:p w14:paraId="2DB99A87" w14:textId="60F9E506" w:rsidR="001C262B" w:rsidRPr="00D54D8F" w:rsidRDefault="001C262B" w:rsidP="00D54D8F">
      <w:pPr>
        <w:pStyle w:val="phtabletitle"/>
      </w:pPr>
      <w:bookmarkStart w:id="135" w:name="_Ref54250730"/>
      <w:bookmarkStart w:id="136" w:name="_Ref81775410"/>
      <w:r w:rsidRPr="00D54D8F">
        <w:t xml:space="preserve">Таблица </w:t>
      </w:r>
      <w:bookmarkEnd w:id="135"/>
      <w:r w:rsidR="009D1357" w:rsidRPr="00D54D8F">
        <w:fldChar w:fldCharType="begin"/>
      </w:r>
      <w:r w:rsidR="009D1357" w:rsidRPr="00D54D8F">
        <w:instrText xml:space="preserve"> SEQ Таблица \* ARABIC </w:instrText>
      </w:r>
      <w:r w:rsidR="009D1357" w:rsidRPr="00D54D8F">
        <w:fldChar w:fldCharType="separate"/>
      </w:r>
      <w:r w:rsidR="00FE3CBB">
        <w:rPr>
          <w:noProof/>
        </w:rPr>
        <w:t>25</w:t>
      </w:r>
      <w:r w:rsidR="009D1357" w:rsidRPr="00D54D8F">
        <w:fldChar w:fldCharType="end"/>
      </w:r>
      <w:r w:rsidR="009D1357" w:rsidRPr="00D54D8F">
        <w:t xml:space="preserve"> </w:t>
      </w:r>
      <w:r w:rsidRPr="00D54D8F">
        <w:t>– Описание содержимого параметра document</w:t>
      </w:r>
      <w:bookmarkEnd w:id="136"/>
    </w:p>
    <w:tbl>
      <w:tblPr>
        <w:tblStyle w:val="aff5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21"/>
        <w:gridCol w:w="1258"/>
        <w:gridCol w:w="1821"/>
        <w:gridCol w:w="1258"/>
        <w:gridCol w:w="1654"/>
        <w:gridCol w:w="1146"/>
        <w:gridCol w:w="1740"/>
      </w:tblGrid>
      <w:tr w:rsidR="001C262B" w:rsidRPr="00D54D8F" w14:paraId="43AC0F87" w14:textId="77777777" w:rsidTr="001C262B">
        <w:trPr>
          <w:trHeight w:val="531"/>
          <w:tblHeader/>
        </w:trPr>
        <w:tc>
          <w:tcPr>
            <w:tcW w:w="64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6A048F" w14:textId="77777777" w:rsidR="00F26F1F" w:rsidRPr="00D54D8F" w:rsidRDefault="00A02730" w:rsidP="00D54D8F">
            <w:pPr>
              <w:pStyle w:val="phtablecolcaption"/>
            </w:pPr>
            <w:r w:rsidRPr="00D54D8F">
              <w:t>Метод</w:t>
            </w:r>
          </w:p>
        </w:tc>
        <w:tc>
          <w:tcPr>
            <w:tcW w:w="1510" w:type="pct"/>
            <w:gridSpan w:val="2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3DC1C9" w14:textId="77777777" w:rsidR="00F26F1F" w:rsidRPr="00D54D8F" w:rsidRDefault="00A02730" w:rsidP="00D54D8F">
            <w:pPr>
              <w:pStyle w:val="phtablecolcaption"/>
            </w:pPr>
            <w:r w:rsidRPr="00D54D8F">
              <w:t>Сообщения</w:t>
            </w:r>
          </w:p>
        </w:tc>
        <w:tc>
          <w:tcPr>
            <w:tcW w:w="61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3FFBB6" w14:textId="77777777" w:rsidR="00F26F1F" w:rsidRPr="00D54D8F" w:rsidRDefault="00A02730" w:rsidP="00D54D8F">
            <w:pPr>
              <w:pStyle w:val="phtablecolcaption"/>
            </w:pPr>
            <w:r w:rsidRPr="00D54D8F">
              <w:t>Параметры</w:t>
            </w:r>
          </w:p>
        </w:tc>
        <w:tc>
          <w:tcPr>
            <w:tcW w:w="8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A837BA" w14:textId="77777777" w:rsidR="00F26F1F" w:rsidRPr="00D54D8F" w:rsidRDefault="00A02730" w:rsidP="00D54D8F">
            <w:pPr>
              <w:pStyle w:val="phtablecolcaption"/>
            </w:pPr>
            <w:r w:rsidRPr="00D54D8F">
              <w:t>Наименование</w:t>
            </w:r>
          </w:p>
        </w:tc>
        <w:tc>
          <w:tcPr>
            <w:tcW w:w="56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6EC6C4" w14:textId="77777777" w:rsidR="00F26F1F" w:rsidRPr="00D54D8F" w:rsidRDefault="00A02730" w:rsidP="00D54D8F">
            <w:pPr>
              <w:pStyle w:val="phtablecolcaption"/>
            </w:pPr>
            <w:r w:rsidRPr="00D54D8F">
              <w:t>Тип</w:t>
            </w:r>
          </w:p>
        </w:tc>
        <w:tc>
          <w:tcPr>
            <w:tcW w:w="85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CC3221" w14:textId="77777777" w:rsidR="00F26F1F" w:rsidRPr="00D54D8F" w:rsidRDefault="00A02730" w:rsidP="00D54D8F">
            <w:pPr>
              <w:pStyle w:val="phtablecolcaption"/>
            </w:pPr>
            <w:r w:rsidRPr="00D54D8F">
              <w:t>Является обязательным</w:t>
            </w:r>
          </w:p>
        </w:tc>
      </w:tr>
      <w:tr w:rsidR="001C262B" w:rsidRPr="00D54D8F" w14:paraId="50A62DB4" w14:textId="77777777" w:rsidTr="001C262B">
        <w:trPr>
          <w:trHeight w:val="450"/>
        </w:trPr>
        <w:tc>
          <w:tcPr>
            <w:tcW w:w="64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DC8B54" w14:textId="77777777" w:rsidR="00F26F1F" w:rsidRPr="00D54D8F" w:rsidRDefault="00A02730" w:rsidP="00D54D8F">
            <w:pPr>
              <w:pStyle w:val="phtablecellleft"/>
            </w:pPr>
            <w:r w:rsidRPr="00D54D8F">
              <w:t>procPMCList</w:t>
            </w:r>
          </w:p>
        </w:tc>
        <w:tc>
          <w:tcPr>
            <w:tcW w:w="61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D9F4D3" w14:textId="77777777" w:rsidR="00F26F1F" w:rsidRPr="00D54D8F" w:rsidRDefault="00A02730" w:rsidP="00D54D8F">
            <w:pPr>
              <w:pStyle w:val="phtablecellleft"/>
            </w:pPr>
            <w:r w:rsidRPr="00D54D8F">
              <w:t>входящее</w:t>
            </w:r>
          </w:p>
        </w:tc>
        <w:tc>
          <w:tcPr>
            <w:tcW w:w="89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921E49" w14:textId="77777777" w:rsidR="00F26F1F" w:rsidRPr="00D54D8F" w:rsidRDefault="00A02730" w:rsidP="00D54D8F">
            <w:pPr>
              <w:pStyle w:val="phtablecellleft"/>
            </w:pPr>
            <w:r w:rsidRPr="00D54D8F">
              <w:t>getProcPMCList</w:t>
            </w:r>
          </w:p>
        </w:tc>
        <w:tc>
          <w:tcPr>
            <w:tcW w:w="61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A0DC57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8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1DF55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56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517EBF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85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782813" w14:textId="77777777" w:rsidR="00F26F1F" w:rsidRPr="00D54D8F" w:rsidRDefault="00F26F1F" w:rsidP="00D54D8F">
            <w:pPr>
              <w:pStyle w:val="phtablecellleft"/>
            </w:pPr>
          </w:p>
        </w:tc>
      </w:tr>
      <w:tr w:rsidR="001C262B" w:rsidRPr="00D54D8F" w14:paraId="545183D5" w14:textId="77777777" w:rsidTr="001C262B">
        <w:trPr>
          <w:trHeight w:val="820"/>
        </w:trPr>
        <w:tc>
          <w:tcPr>
            <w:tcW w:w="64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343333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61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9CF913" w14:textId="77777777" w:rsidR="00F26F1F" w:rsidRPr="00D54D8F" w:rsidRDefault="00A02730" w:rsidP="00D54D8F">
            <w:pPr>
              <w:pStyle w:val="phtablecellleft"/>
            </w:pPr>
            <w:r w:rsidRPr="00D54D8F">
              <w:t>исходящее</w:t>
            </w:r>
          </w:p>
        </w:tc>
        <w:tc>
          <w:tcPr>
            <w:tcW w:w="89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0C4E07" w14:textId="77777777" w:rsidR="00F26F1F" w:rsidRPr="00D54D8F" w:rsidRDefault="00A02730" w:rsidP="00D54D8F">
            <w:pPr>
              <w:pStyle w:val="phtablecellleft"/>
            </w:pPr>
            <w:r w:rsidRPr="00D54D8F">
              <w:t>procPMCListResponse</w:t>
            </w:r>
          </w:p>
        </w:tc>
        <w:tc>
          <w:tcPr>
            <w:tcW w:w="61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1A53C2" w14:textId="77777777" w:rsidR="00F26F1F" w:rsidRPr="00D54D8F" w:rsidRDefault="00A02730" w:rsidP="00D54D8F">
            <w:pPr>
              <w:pStyle w:val="phtablecellleft"/>
            </w:pPr>
            <w:r w:rsidRPr="00D54D8F">
              <w:t>summary</w:t>
            </w:r>
          </w:p>
        </w:tc>
        <w:tc>
          <w:tcPr>
            <w:tcW w:w="8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0C24ED" w14:textId="77777777" w:rsidR="00F26F1F" w:rsidRPr="00D54D8F" w:rsidRDefault="00A02730" w:rsidP="00D54D8F">
            <w:pPr>
              <w:pStyle w:val="phtablecellleft"/>
            </w:pPr>
            <w:r w:rsidRPr="00D54D8F">
              <w:t>Блок общей информации о документе порядка ОМП</w:t>
            </w:r>
          </w:p>
        </w:tc>
        <w:tc>
          <w:tcPr>
            <w:tcW w:w="56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F15DB5" w14:textId="77777777" w:rsidR="00F26F1F" w:rsidRPr="00D54D8F" w:rsidRDefault="00A02730" w:rsidP="00D54D8F">
            <w:pPr>
              <w:pStyle w:val="phtablecellleft"/>
            </w:pPr>
            <w:r w:rsidRPr="00D54D8F">
              <w:t>комплексный</w:t>
            </w:r>
          </w:p>
        </w:tc>
        <w:tc>
          <w:tcPr>
            <w:tcW w:w="85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A4B8C8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1C262B" w:rsidRPr="00D54D8F" w14:paraId="45B6CA8C" w14:textId="77777777" w:rsidTr="001C262B">
        <w:trPr>
          <w:trHeight w:val="157"/>
        </w:trPr>
        <w:tc>
          <w:tcPr>
            <w:tcW w:w="64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B5E8A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61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A6BE02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89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D41F75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61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C77EFA" w14:textId="77777777" w:rsidR="00F26F1F" w:rsidRPr="00D54D8F" w:rsidRDefault="00A02730" w:rsidP="00D54D8F">
            <w:pPr>
              <w:pStyle w:val="phtablecellleft"/>
            </w:pPr>
            <w:r w:rsidRPr="00D54D8F">
              <w:t>name</w:t>
            </w:r>
          </w:p>
        </w:tc>
        <w:tc>
          <w:tcPr>
            <w:tcW w:w="8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5F34DC" w14:textId="77777777" w:rsidR="00F26F1F" w:rsidRPr="00D54D8F" w:rsidRDefault="00A02730" w:rsidP="00D54D8F">
            <w:pPr>
              <w:pStyle w:val="phtablecellleft"/>
            </w:pPr>
            <w:r w:rsidRPr="00D54D8F">
              <w:t>Название документа</w:t>
            </w:r>
          </w:p>
        </w:tc>
        <w:tc>
          <w:tcPr>
            <w:tcW w:w="56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7B8F18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85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2D8E3E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1C262B" w:rsidRPr="00D54D8F" w14:paraId="0EEE351E" w14:textId="77777777" w:rsidTr="001C262B">
        <w:trPr>
          <w:trHeight w:val="239"/>
        </w:trPr>
        <w:tc>
          <w:tcPr>
            <w:tcW w:w="64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853787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61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AFE146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89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623337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61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539753" w14:textId="77777777" w:rsidR="00F26F1F" w:rsidRPr="00D54D8F" w:rsidRDefault="00A02730" w:rsidP="00D54D8F">
            <w:pPr>
              <w:pStyle w:val="phtablecellleft"/>
            </w:pPr>
            <w:r w:rsidRPr="00D54D8F">
              <w:t>id</w:t>
            </w:r>
          </w:p>
        </w:tc>
        <w:tc>
          <w:tcPr>
            <w:tcW w:w="8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E13CE4" w14:textId="77777777" w:rsidR="00F26F1F" w:rsidRPr="00D54D8F" w:rsidRDefault="00A02730" w:rsidP="00D54D8F">
            <w:pPr>
              <w:pStyle w:val="phtablecellleft"/>
            </w:pPr>
            <w:r w:rsidRPr="00D54D8F">
              <w:t>Идентификатор документа</w:t>
            </w:r>
          </w:p>
        </w:tc>
        <w:tc>
          <w:tcPr>
            <w:tcW w:w="56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E9ECB1" w14:textId="77777777" w:rsidR="00F26F1F" w:rsidRPr="00D54D8F" w:rsidRDefault="00A02730" w:rsidP="00D54D8F">
            <w:pPr>
              <w:pStyle w:val="phtablecellleft"/>
            </w:pPr>
            <w:r w:rsidRPr="00D54D8F">
              <w:t>числовой</w:t>
            </w:r>
          </w:p>
        </w:tc>
        <w:tc>
          <w:tcPr>
            <w:tcW w:w="85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2A1180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1C262B" w:rsidRPr="00D54D8F" w14:paraId="1A0406C0" w14:textId="77777777" w:rsidTr="001C262B">
        <w:trPr>
          <w:trHeight w:val="166"/>
        </w:trPr>
        <w:tc>
          <w:tcPr>
            <w:tcW w:w="64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787CAA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61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536B83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89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504DB1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61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C1559F" w14:textId="77777777" w:rsidR="00F26F1F" w:rsidRPr="00D54D8F" w:rsidRDefault="00A02730" w:rsidP="00D54D8F">
            <w:pPr>
              <w:pStyle w:val="phtablecellleft"/>
            </w:pPr>
            <w:r w:rsidRPr="00D54D8F">
              <w:t>profile</w:t>
            </w:r>
          </w:p>
        </w:tc>
        <w:tc>
          <w:tcPr>
            <w:tcW w:w="8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FE71D5" w14:textId="77777777" w:rsidR="00F26F1F" w:rsidRPr="00D54D8F" w:rsidRDefault="00A02730" w:rsidP="00D54D8F">
            <w:pPr>
              <w:pStyle w:val="phtablecellleft"/>
            </w:pPr>
            <w:r w:rsidRPr="00D54D8F">
              <w:t>Профиль ОМП</w:t>
            </w:r>
          </w:p>
        </w:tc>
        <w:tc>
          <w:tcPr>
            <w:tcW w:w="56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61AD47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85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415FC6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1C262B" w:rsidRPr="00D54D8F" w14:paraId="5FEC48AE" w14:textId="77777777" w:rsidTr="001C262B">
        <w:trPr>
          <w:trHeight w:val="627"/>
        </w:trPr>
        <w:tc>
          <w:tcPr>
            <w:tcW w:w="64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83A2BB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61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06B582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89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6DD9FA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61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500392" w14:textId="77777777" w:rsidR="00F26F1F" w:rsidRPr="00D54D8F" w:rsidRDefault="00A02730" w:rsidP="00D54D8F">
            <w:pPr>
              <w:pStyle w:val="phtablecellleft"/>
            </w:pPr>
            <w:r w:rsidRPr="00D54D8F">
              <w:t>revision</w:t>
            </w:r>
          </w:p>
        </w:tc>
        <w:tc>
          <w:tcPr>
            <w:tcW w:w="8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A5BE8C" w14:textId="77777777" w:rsidR="00F26F1F" w:rsidRPr="00D54D8F" w:rsidRDefault="00A02730" w:rsidP="00D54D8F">
            <w:pPr>
              <w:pStyle w:val="phtablecellleft"/>
            </w:pPr>
            <w:r w:rsidRPr="00D54D8F">
              <w:t>Блок описания редакции документа порядка ОМП</w:t>
            </w:r>
          </w:p>
        </w:tc>
        <w:tc>
          <w:tcPr>
            <w:tcW w:w="56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8BD7C8" w14:textId="77777777" w:rsidR="00F26F1F" w:rsidRPr="00D54D8F" w:rsidRDefault="00A02730" w:rsidP="00D54D8F">
            <w:pPr>
              <w:pStyle w:val="phtablecellleft"/>
            </w:pPr>
            <w:r w:rsidRPr="00D54D8F">
              <w:t>комплексный</w:t>
            </w:r>
          </w:p>
        </w:tc>
        <w:tc>
          <w:tcPr>
            <w:tcW w:w="85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E1BBBF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1C262B" w:rsidRPr="00D54D8F" w14:paraId="6B0D5803" w14:textId="77777777" w:rsidTr="001C262B">
        <w:trPr>
          <w:trHeight w:val="531"/>
        </w:trPr>
        <w:tc>
          <w:tcPr>
            <w:tcW w:w="64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AD2131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61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DF1072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89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86AF5F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61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028DB4" w14:textId="77777777" w:rsidR="00F26F1F" w:rsidRPr="00D54D8F" w:rsidRDefault="00A02730" w:rsidP="00D54D8F">
            <w:pPr>
              <w:pStyle w:val="phtablecellleft"/>
            </w:pPr>
            <w:r w:rsidRPr="00D54D8F">
              <w:t>id</w:t>
            </w:r>
          </w:p>
        </w:tc>
        <w:tc>
          <w:tcPr>
            <w:tcW w:w="8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030317" w14:textId="77777777" w:rsidR="00F26F1F" w:rsidRPr="00D54D8F" w:rsidRDefault="00A02730" w:rsidP="00D54D8F">
            <w:pPr>
              <w:pStyle w:val="phtablecellleft"/>
            </w:pPr>
            <w:r w:rsidRPr="00D54D8F">
              <w:t>Идентификатор редакции документа порядка ОМП</w:t>
            </w:r>
          </w:p>
        </w:tc>
        <w:tc>
          <w:tcPr>
            <w:tcW w:w="56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9A54E3" w14:textId="77777777" w:rsidR="00F26F1F" w:rsidRPr="00D54D8F" w:rsidRDefault="00A02730" w:rsidP="00D54D8F">
            <w:pPr>
              <w:pStyle w:val="phtablecellleft"/>
            </w:pPr>
            <w:r w:rsidRPr="00D54D8F">
              <w:t>числовой</w:t>
            </w:r>
          </w:p>
        </w:tc>
        <w:tc>
          <w:tcPr>
            <w:tcW w:w="85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B73F8A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1C262B" w:rsidRPr="00D54D8F" w14:paraId="26A06EFE" w14:textId="77777777" w:rsidTr="001C262B">
        <w:trPr>
          <w:trHeight w:val="719"/>
        </w:trPr>
        <w:tc>
          <w:tcPr>
            <w:tcW w:w="64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F664D8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61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87B91D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89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D5771B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61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474478" w14:textId="77777777" w:rsidR="00F26F1F" w:rsidRPr="00D54D8F" w:rsidRDefault="00A02730" w:rsidP="00D54D8F">
            <w:pPr>
              <w:pStyle w:val="phtablecellleft"/>
            </w:pPr>
            <w:r w:rsidRPr="00D54D8F">
              <w:t>begin_date</w:t>
            </w:r>
          </w:p>
        </w:tc>
        <w:tc>
          <w:tcPr>
            <w:tcW w:w="8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1A543C" w14:textId="77777777" w:rsidR="00F26F1F" w:rsidRPr="00D54D8F" w:rsidRDefault="00A02730" w:rsidP="00D54D8F">
            <w:pPr>
              <w:pStyle w:val="phtablecellleft"/>
            </w:pPr>
            <w:r w:rsidRPr="00D54D8F">
              <w:t>Дата вступления в силу редакции документа порядка ОМП</w:t>
            </w:r>
          </w:p>
        </w:tc>
        <w:tc>
          <w:tcPr>
            <w:tcW w:w="56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1E54D1" w14:textId="77777777" w:rsidR="00F26F1F" w:rsidRPr="00D54D8F" w:rsidRDefault="00A02730" w:rsidP="00D54D8F">
            <w:pPr>
              <w:pStyle w:val="phtablecellleft"/>
            </w:pPr>
            <w:r w:rsidRPr="00D54D8F">
              <w:t>дата</w:t>
            </w:r>
          </w:p>
        </w:tc>
        <w:tc>
          <w:tcPr>
            <w:tcW w:w="85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A8C528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1C262B" w:rsidRPr="00D54D8F" w14:paraId="58138402" w14:textId="77777777" w:rsidTr="001C262B">
        <w:trPr>
          <w:trHeight w:val="825"/>
        </w:trPr>
        <w:tc>
          <w:tcPr>
            <w:tcW w:w="64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CEC97B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61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147143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89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4A01AA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61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2EA6EE" w14:textId="77777777" w:rsidR="00F26F1F" w:rsidRPr="00D54D8F" w:rsidRDefault="00A02730" w:rsidP="00D54D8F">
            <w:pPr>
              <w:pStyle w:val="phtablecellleft"/>
            </w:pPr>
            <w:r w:rsidRPr="00D54D8F">
              <w:t>end_date</w:t>
            </w:r>
          </w:p>
        </w:tc>
        <w:tc>
          <w:tcPr>
            <w:tcW w:w="8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C6DFEF" w14:textId="77777777" w:rsidR="00F26F1F" w:rsidRPr="00D54D8F" w:rsidRDefault="00A02730" w:rsidP="00D54D8F">
            <w:pPr>
              <w:pStyle w:val="phtablecellleft"/>
            </w:pPr>
            <w:r w:rsidRPr="00D54D8F">
              <w:t>Дата утраты силы редакции документа порядка ОМП</w:t>
            </w:r>
          </w:p>
        </w:tc>
        <w:tc>
          <w:tcPr>
            <w:tcW w:w="56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89CE1B" w14:textId="77777777" w:rsidR="00F26F1F" w:rsidRPr="00D54D8F" w:rsidRDefault="00A02730" w:rsidP="00D54D8F">
            <w:pPr>
              <w:pStyle w:val="phtablecellleft"/>
            </w:pPr>
            <w:r w:rsidRPr="00D54D8F">
              <w:t>дата</w:t>
            </w:r>
          </w:p>
        </w:tc>
        <w:tc>
          <w:tcPr>
            <w:tcW w:w="853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B4CC6E" w14:textId="77777777" w:rsidR="00F26F1F" w:rsidRPr="00D54D8F" w:rsidRDefault="00A02730" w:rsidP="00D54D8F">
            <w:pPr>
              <w:pStyle w:val="phtablecellleft"/>
            </w:pPr>
            <w:r w:rsidRPr="00D54D8F">
              <w:t>Нет</w:t>
            </w:r>
          </w:p>
        </w:tc>
      </w:tr>
    </w:tbl>
    <w:p w14:paraId="7FBC17B7" w14:textId="19E42973" w:rsidR="00F26F1F" w:rsidRPr="00D54D8F" w:rsidRDefault="00A02730" w:rsidP="00D54D8F">
      <w:pPr>
        <w:pStyle w:val="4"/>
      </w:pPr>
      <w:bookmarkStart w:id="137" w:name="_o2mwq4vpu9td" w:colFirst="0" w:colLast="0"/>
      <w:bookmarkStart w:id="138" w:name="_Toc81925607"/>
      <w:bookmarkEnd w:id="137"/>
      <w:r w:rsidRPr="00D54D8F">
        <w:t>Формат запроса на получение списка документов порядков ОМП</w:t>
      </w:r>
      <w:bookmarkEnd w:id="138"/>
    </w:p>
    <w:p w14:paraId="6DE6C342" w14:textId="77777777" w:rsidR="00F26F1F" w:rsidRPr="00D54D8F" w:rsidRDefault="00A02730" w:rsidP="00D54D8F">
      <w:pPr>
        <w:pStyle w:val="afff8"/>
      </w:pPr>
      <w:r w:rsidRPr="00D54D8F">
        <w:t>&lt;?xml version="1.0" encoding="UTF-8"?&gt;</w:t>
      </w:r>
    </w:p>
    <w:p w14:paraId="48DDBDE0" w14:textId="77777777" w:rsidR="00F26F1F" w:rsidRPr="00D54D8F" w:rsidRDefault="00A02730" w:rsidP="00D54D8F">
      <w:pPr>
        <w:pStyle w:val="afff8"/>
      </w:pPr>
      <w:r w:rsidRPr="00D54D8F">
        <w:t>&lt;s:Envelope xmlns:s="http://schemas.xmlsoap.org/soap/envelope/" xmlns:a="http://www.w3.org/2005/08/addressing" xmlns:wsse="http://docs.oasis-open.org/wss/2004/01/oasis-200401-wss-wssecurity-secext-1.0.xsd"&gt;</w:t>
      </w:r>
    </w:p>
    <w:p w14:paraId="7DCA20CC" w14:textId="77777777" w:rsidR="00F26F1F" w:rsidRPr="00D54D8F" w:rsidRDefault="00A02730" w:rsidP="00D54D8F">
      <w:pPr>
        <w:pStyle w:val="afff8"/>
      </w:pPr>
      <w:r w:rsidRPr="00D54D8F">
        <w:t xml:space="preserve">   &lt;s:Header&gt;</w:t>
      </w:r>
    </w:p>
    <w:p w14:paraId="4E593DED" w14:textId="77777777" w:rsidR="00F26F1F" w:rsidRPr="00D54D8F" w:rsidRDefault="00A02730" w:rsidP="00D54D8F">
      <w:pPr>
        <w:pStyle w:val="afff8"/>
      </w:pPr>
      <w:r w:rsidRPr="00D54D8F">
        <w:t xml:space="preserve">      &lt;a:Action&gt;procPMCList&lt;/a:Action&gt;</w:t>
      </w:r>
    </w:p>
    <w:p w14:paraId="50A984D7" w14:textId="77777777" w:rsidR="00F26F1F" w:rsidRPr="00D54D8F" w:rsidRDefault="00A02730" w:rsidP="00D54D8F">
      <w:pPr>
        <w:pStyle w:val="afff8"/>
      </w:pPr>
      <w:r w:rsidRPr="00D54D8F">
        <w:t xml:space="preserve">      &lt;transportHeader xmlns="http://egisz.rosminzdrav.ru" xmlns:i="http://www.w3.org/2001/XMLSchema-instance"&gt;</w:t>
      </w:r>
    </w:p>
    <w:p w14:paraId="1259FA7C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t xml:space="preserve">         </w:t>
      </w:r>
      <w:r w:rsidRPr="00D54D8F">
        <w:rPr>
          <w:lang w:val="ru-RU"/>
        </w:rPr>
        <w:t>&lt;</w:t>
      </w:r>
      <w:r w:rsidRPr="00D54D8F">
        <w:t>authInfo</w:t>
      </w:r>
      <w:r w:rsidRPr="00D54D8F">
        <w:rPr>
          <w:lang w:val="ru-RU"/>
        </w:rPr>
        <w:t>&gt;</w:t>
      </w:r>
    </w:p>
    <w:p w14:paraId="20EB1A60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  &lt;</w:t>
      </w:r>
      <w:r w:rsidRPr="00D54D8F">
        <w:t>clientEntityId</w:t>
      </w:r>
      <w:r w:rsidRPr="00D54D8F">
        <w:rPr>
          <w:lang w:val="ru-RU"/>
        </w:rPr>
        <w:t>&gt;Идентификатор ИС, полученный при регистрации&lt;/</w:t>
      </w:r>
      <w:r w:rsidRPr="00D54D8F">
        <w:t>clientEntityId</w:t>
      </w:r>
      <w:r w:rsidRPr="00D54D8F">
        <w:rPr>
          <w:lang w:val="ru-RU"/>
        </w:rPr>
        <w:t>&gt;</w:t>
      </w:r>
    </w:p>
    <w:p w14:paraId="765F989B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 xml:space="preserve">         </w:t>
      </w:r>
      <w:r w:rsidRPr="00D54D8F">
        <w:t>&lt;/authInfo&gt;</w:t>
      </w:r>
    </w:p>
    <w:p w14:paraId="4C6E7A4E" w14:textId="77777777" w:rsidR="00F26F1F" w:rsidRPr="00D54D8F" w:rsidRDefault="00A02730" w:rsidP="00D54D8F">
      <w:pPr>
        <w:pStyle w:val="afff8"/>
      </w:pPr>
      <w:r w:rsidRPr="00D54D8F">
        <w:t xml:space="preserve">      &lt;/transportHeader&gt;</w:t>
      </w:r>
    </w:p>
    <w:p w14:paraId="4556CFE3" w14:textId="77777777" w:rsidR="00F26F1F" w:rsidRPr="00D54D8F" w:rsidRDefault="00A02730" w:rsidP="00D54D8F">
      <w:pPr>
        <w:pStyle w:val="afff8"/>
      </w:pPr>
      <w:r w:rsidRPr="00D54D8F">
        <w:t xml:space="preserve">      &lt;a:MessageID&gt;Идентификатор сообщения&lt;/a:MessageID&gt;</w:t>
      </w:r>
    </w:p>
    <w:p w14:paraId="2E72113B" w14:textId="77777777" w:rsidR="00F26F1F" w:rsidRPr="00D54D8F" w:rsidRDefault="00A02730" w:rsidP="00D54D8F">
      <w:pPr>
        <w:pStyle w:val="afff8"/>
      </w:pPr>
      <w:r w:rsidRPr="00D54D8F">
        <w:t xml:space="preserve">      &lt;a:ReplyTo&gt;</w:t>
      </w:r>
    </w:p>
    <w:p w14:paraId="690BCF23" w14:textId="77777777" w:rsidR="00F26F1F" w:rsidRPr="00D54D8F" w:rsidRDefault="00A02730" w:rsidP="00D54D8F">
      <w:pPr>
        <w:pStyle w:val="afff8"/>
      </w:pPr>
      <w:r w:rsidRPr="00D54D8F">
        <w:t xml:space="preserve">         &lt;a:Address&gt;http://www.w3.org/2005/08/addressing/anonymous&lt;/a:Address&gt;</w:t>
      </w:r>
    </w:p>
    <w:p w14:paraId="05164F3B" w14:textId="77777777" w:rsidR="00F26F1F" w:rsidRPr="00D54D8F" w:rsidRDefault="00A02730" w:rsidP="00D54D8F">
      <w:pPr>
        <w:pStyle w:val="afff8"/>
      </w:pPr>
      <w:r w:rsidRPr="00D54D8F">
        <w:t xml:space="preserve">      &lt;/a:ReplyTo&gt;</w:t>
      </w:r>
    </w:p>
    <w:p w14:paraId="43EA31EC" w14:textId="77777777" w:rsidR="00F26F1F" w:rsidRPr="00D54D8F" w:rsidRDefault="00A02730" w:rsidP="00D54D8F">
      <w:pPr>
        <w:pStyle w:val="afff8"/>
      </w:pPr>
      <w:r w:rsidRPr="00D54D8F">
        <w:t xml:space="preserve">      &lt;a:To&gt;Адрес сервиса Системы в ИПС&lt;/a:To&gt;</w:t>
      </w:r>
    </w:p>
    <w:p w14:paraId="0A89FA03" w14:textId="77777777" w:rsidR="00F26F1F" w:rsidRPr="00D54D8F" w:rsidRDefault="00A02730" w:rsidP="00D54D8F">
      <w:pPr>
        <w:pStyle w:val="afff8"/>
      </w:pPr>
      <w:r w:rsidRPr="00D54D8F">
        <w:t xml:space="preserve">      &lt;wsse:Security&gt;Блок подписи&lt;/wsse:Security&gt;</w:t>
      </w:r>
    </w:p>
    <w:p w14:paraId="6A48FF4F" w14:textId="77777777" w:rsidR="00F26F1F" w:rsidRPr="00D54D8F" w:rsidRDefault="00A02730" w:rsidP="00D54D8F">
      <w:pPr>
        <w:pStyle w:val="afff8"/>
      </w:pPr>
      <w:r w:rsidRPr="00D54D8F">
        <w:t xml:space="preserve">   &lt;/s:Header&gt;</w:t>
      </w:r>
    </w:p>
    <w:p w14:paraId="0D7758B6" w14:textId="77777777" w:rsidR="00F26F1F" w:rsidRPr="00D54D8F" w:rsidRDefault="00A02730" w:rsidP="00D54D8F">
      <w:pPr>
        <w:pStyle w:val="afff8"/>
      </w:pPr>
      <w:r w:rsidRPr="00D54D8F">
        <w:t xml:space="preserve">   &lt;s:Body xmlns:d2p1="http://docs.oasis-open.org/wss/2004/01/oasis-200401-wss-wssecurity-utility-1.0.xsd" </w:t>
      </w:r>
      <w:r w:rsidRPr="00D54D8F">
        <w:lastRenderedPageBreak/>
        <w:t>xmlns:xsd="http://www.w3.org/2001/XMLSchema" xmlns:xsi="http://www.w3.org/2001/XMLSchema-instance" d2p1:Id="BodyID"&gt;</w:t>
      </w:r>
    </w:p>
    <w:p w14:paraId="3692FDE2" w14:textId="77777777" w:rsidR="00F26F1F" w:rsidRPr="00D54D8F" w:rsidRDefault="00A02730" w:rsidP="00D54D8F">
      <w:pPr>
        <w:pStyle w:val="afff8"/>
      </w:pPr>
      <w:r w:rsidRPr="00D54D8F">
        <w:t xml:space="preserve">      &lt;getProcPMCList xmlns="http://vimis.rosminzdrav.ru/"/&gt;</w:t>
      </w:r>
    </w:p>
    <w:p w14:paraId="402290AE" w14:textId="77777777" w:rsidR="00F26F1F" w:rsidRPr="00D54D8F" w:rsidRDefault="00A02730" w:rsidP="00D54D8F">
      <w:pPr>
        <w:pStyle w:val="afff8"/>
      </w:pPr>
      <w:r w:rsidRPr="00D54D8F">
        <w:t xml:space="preserve">   &lt;/s:Body&gt;</w:t>
      </w:r>
    </w:p>
    <w:p w14:paraId="09154B4A" w14:textId="77777777" w:rsidR="00F26F1F" w:rsidRPr="00D54D8F" w:rsidRDefault="00A02730" w:rsidP="00D54D8F">
      <w:pPr>
        <w:pStyle w:val="afff8"/>
      </w:pPr>
      <w:r w:rsidRPr="00D54D8F">
        <w:t>&lt;/s:Envelope&gt;</w:t>
      </w:r>
    </w:p>
    <w:p w14:paraId="10F614D3" w14:textId="77777777" w:rsidR="00F26F1F" w:rsidRPr="00D54D8F" w:rsidRDefault="00A02730" w:rsidP="00D54D8F">
      <w:pPr>
        <w:pStyle w:val="4"/>
      </w:pPr>
      <w:bookmarkStart w:id="139" w:name="_5b8igodjxwjj" w:colFirst="0" w:colLast="0"/>
      <w:bookmarkStart w:id="140" w:name="_Toc81925608"/>
      <w:bookmarkEnd w:id="139"/>
      <w:r w:rsidRPr="00D54D8F">
        <w:t>Формат синхронного ответа</w:t>
      </w:r>
      <w:bookmarkEnd w:id="140"/>
    </w:p>
    <w:p w14:paraId="4B89AC4E" w14:textId="77777777" w:rsidR="00F26F1F" w:rsidRPr="00D54D8F" w:rsidRDefault="00A02730" w:rsidP="00D54D8F">
      <w:pPr>
        <w:pStyle w:val="afff8"/>
      </w:pPr>
      <w:r w:rsidRPr="00D54D8F">
        <w:t>&lt;?xml version="1.0" encoding="UTF-8"?&gt;</w:t>
      </w:r>
    </w:p>
    <w:p w14:paraId="7BA41B60" w14:textId="77777777" w:rsidR="00F26F1F" w:rsidRPr="00D54D8F" w:rsidRDefault="00A02730" w:rsidP="00D54D8F">
      <w:pPr>
        <w:pStyle w:val="afff8"/>
      </w:pPr>
      <w:r w:rsidRPr="00D54D8F">
        <w:t>&lt;soap:Envelope xmlns:soap="http://schemas.xmlsoap.org/soap/envelope/" xmlns:ds="http://www.w3.org/2000/09/xmldsig#" xmlns:wsa="http://www.w3.org/2005/08/addressing" xmlns:wsse="http://docs.oasis-open.org/wss/2004/01/oasis-200401-wss-wssecurity-secext-1.0.xsd" xmlns:wsu="http://docs.oasis-open.org/wss/2004/01/oasis-200401-wss-wssecurity-utility-1.0.xsd"&gt;</w:t>
      </w:r>
    </w:p>
    <w:p w14:paraId="61BB396B" w14:textId="77777777" w:rsidR="00F26F1F" w:rsidRPr="00D54D8F" w:rsidRDefault="00A02730" w:rsidP="00D54D8F">
      <w:pPr>
        <w:pStyle w:val="afff8"/>
      </w:pPr>
      <w:r w:rsidRPr="00D54D8F">
        <w:t xml:space="preserve">  &lt;soap:Header&gt;</w:t>
      </w:r>
    </w:p>
    <w:p w14:paraId="6696AE56" w14:textId="77777777" w:rsidR="00F26F1F" w:rsidRPr="00D54D8F" w:rsidRDefault="00A02730" w:rsidP="00D54D8F">
      <w:pPr>
        <w:pStyle w:val="afff8"/>
      </w:pPr>
      <w:r w:rsidRPr="00D54D8F">
        <w:t xml:space="preserve">    &lt;Action xmlns="http://www.w3.org/2005/08/addressing"&gt;procPMCList&lt;/Action&gt;</w:t>
      </w:r>
    </w:p>
    <w:p w14:paraId="3DAB0BBC" w14:textId="77777777" w:rsidR="00F26F1F" w:rsidRPr="00D54D8F" w:rsidRDefault="00A02730" w:rsidP="00D54D8F">
      <w:pPr>
        <w:pStyle w:val="afff8"/>
      </w:pPr>
      <w:r w:rsidRPr="00D54D8F">
        <w:t xml:space="preserve">    &lt;MessageID xmlns="http://www.w3.org/2005/08/addressing"&gt;Идентификатор сообщения&lt;/MessageID&gt;</w:t>
      </w:r>
    </w:p>
    <w:p w14:paraId="65EDF3C0" w14:textId="77777777" w:rsidR="00F26F1F" w:rsidRPr="00D54D8F" w:rsidRDefault="00A02730" w:rsidP="00D54D8F">
      <w:pPr>
        <w:pStyle w:val="afff8"/>
      </w:pPr>
      <w:r w:rsidRPr="00D54D8F">
        <w:t xml:space="preserve">    &lt;To xmlns="http://www.w3.org/2005/08/addressing"&gt;http://www.w3.org/2005/08/addressing/anonymous&lt;/To&gt;</w:t>
      </w:r>
    </w:p>
    <w:p w14:paraId="74ACFF63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tab/>
      </w:r>
      <w:r w:rsidRPr="00D54D8F">
        <w:rPr>
          <w:lang w:val="ru-RU"/>
        </w:rPr>
        <w:t>&lt;</w:t>
      </w:r>
      <w:r w:rsidRPr="00D54D8F">
        <w:t>RelatesTo</w:t>
      </w:r>
      <w:r w:rsidRPr="00D54D8F">
        <w:rPr>
          <w:lang w:val="ru-RU"/>
        </w:rPr>
        <w:t xml:space="preserve"> </w:t>
      </w:r>
      <w:r w:rsidRPr="00D54D8F">
        <w:t>xmlns</w:t>
      </w:r>
      <w:r w:rsidRPr="00D54D8F">
        <w:rPr>
          <w:lang w:val="ru-RU"/>
        </w:rPr>
        <w:t>="</w:t>
      </w:r>
      <w:r w:rsidRPr="00D54D8F">
        <w:t>http</w:t>
      </w:r>
      <w:r w:rsidRPr="00D54D8F">
        <w:rPr>
          <w:lang w:val="ru-RU"/>
        </w:rPr>
        <w:t>://</w:t>
      </w:r>
      <w:r w:rsidRPr="00D54D8F">
        <w:t>www</w:t>
      </w:r>
      <w:r w:rsidRPr="00D54D8F">
        <w:rPr>
          <w:lang w:val="ru-RU"/>
        </w:rPr>
        <w:t>.</w:t>
      </w:r>
      <w:r w:rsidRPr="00D54D8F">
        <w:t>w</w:t>
      </w:r>
      <w:r w:rsidRPr="00D54D8F">
        <w:rPr>
          <w:lang w:val="ru-RU"/>
        </w:rPr>
        <w:t>3.</w:t>
      </w:r>
      <w:r w:rsidRPr="00D54D8F">
        <w:t>org</w:t>
      </w:r>
      <w:r w:rsidRPr="00D54D8F">
        <w:rPr>
          <w:lang w:val="ru-RU"/>
        </w:rPr>
        <w:t>/2005/08/</w:t>
      </w:r>
      <w:r w:rsidRPr="00D54D8F">
        <w:t>addressing</w:t>
      </w:r>
      <w:r w:rsidRPr="00D54D8F">
        <w:rPr>
          <w:lang w:val="ru-RU"/>
        </w:rPr>
        <w:t>"&gt;Идентификатор сообщения, на который отправляется синхронный ответ&lt;/</w:t>
      </w:r>
      <w:r w:rsidRPr="00D54D8F">
        <w:t>RelatesTo</w:t>
      </w:r>
      <w:r w:rsidRPr="00D54D8F">
        <w:rPr>
          <w:lang w:val="ru-RU"/>
        </w:rPr>
        <w:t>&gt;</w:t>
      </w:r>
    </w:p>
    <w:p w14:paraId="2BCE75B9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ab/>
      </w:r>
      <w:r w:rsidRPr="00D54D8F">
        <w:t>&lt;wsse:Security&gt;</w:t>
      </w:r>
    </w:p>
    <w:p w14:paraId="2A86FE52" w14:textId="77777777" w:rsidR="00F26F1F" w:rsidRPr="00D54D8F" w:rsidRDefault="00A02730" w:rsidP="00D54D8F">
      <w:pPr>
        <w:pStyle w:val="afff8"/>
      </w:pPr>
      <w:r w:rsidRPr="00D54D8F">
        <w:t xml:space="preserve">      Блок подписи</w:t>
      </w:r>
    </w:p>
    <w:p w14:paraId="17D7478A" w14:textId="77777777" w:rsidR="00F26F1F" w:rsidRPr="00D54D8F" w:rsidRDefault="00A02730" w:rsidP="00D54D8F">
      <w:pPr>
        <w:pStyle w:val="afff8"/>
      </w:pPr>
      <w:r w:rsidRPr="00D54D8F">
        <w:t xml:space="preserve">    &lt;/wsse:Security&gt;</w:t>
      </w:r>
    </w:p>
    <w:p w14:paraId="38E03201" w14:textId="77777777" w:rsidR="00F26F1F" w:rsidRPr="00D54D8F" w:rsidRDefault="00A02730" w:rsidP="00D54D8F">
      <w:pPr>
        <w:pStyle w:val="afff8"/>
      </w:pPr>
      <w:r w:rsidRPr="00D54D8F">
        <w:t xml:space="preserve">  &lt;/soap:Header&gt;</w:t>
      </w:r>
    </w:p>
    <w:p w14:paraId="0BEB2509" w14:textId="77777777" w:rsidR="00F26F1F" w:rsidRPr="00D54D8F" w:rsidRDefault="00A02730" w:rsidP="00D54D8F">
      <w:pPr>
        <w:pStyle w:val="afff8"/>
      </w:pPr>
      <w:r w:rsidRPr="00D54D8F">
        <w:t xml:space="preserve">  &lt;soap:Body wsu:Id="body"&gt;</w:t>
      </w:r>
    </w:p>
    <w:p w14:paraId="56F8877C" w14:textId="77777777" w:rsidR="00F26F1F" w:rsidRPr="00D54D8F" w:rsidRDefault="00A02730" w:rsidP="00D54D8F">
      <w:pPr>
        <w:pStyle w:val="afff8"/>
      </w:pPr>
      <w:r w:rsidRPr="00D54D8F">
        <w:t xml:space="preserve">    &lt;ns2:procPMCListResponse xmlns:ns2="http://vimis.rosminzdrav.ru/"&gt;</w:t>
      </w:r>
    </w:p>
    <w:p w14:paraId="17728940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t xml:space="preserve">          </w:t>
      </w:r>
      <w:r w:rsidRPr="00D54D8F">
        <w:rPr>
          <w:lang w:val="ru-RU"/>
        </w:rPr>
        <w:t>&lt;</w:t>
      </w:r>
      <w:r w:rsidRPr="00D54D8F">
        <w:t>summary</w:t>
      </w:r>
      <w:r w:rsidRPr="00D54D8F">
        <w:rPr>
          <w:lang w:val="ru-RU"/>
        </w:rPr>
        <w:t>&gt;</w:t>
      </w:r>
    </w:p>
    <w:p w14:paraId="200810A1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  </w:t>
      </w:r>
      <w:r w:rsidRPr="00D54D8F">
        <w:rPr>
          <w:lang w:val="ru-RU"/>
        </w:rPr>
        <w:tab/>
        <w:t>&lt;</w:t>
      </w:r>
      <w:r w:rsidRPr="00D54D8F">
        <w:t>name</w:t>
      </w:r>
      <w:r w:rsidRPr="00D54D8F">
        <w:rPr>
          <w:lang w:val="ru-RU"/>
        </w:rPr>
        <w:t>&gt;Название документа 1&lt;/</w:t>
      </w:r>
      <w:r w:rsidRPr="00D54D8F">
        <w:t>name</w:t>
      </w:r>
      <w:r w:rsidRPr="00D54D8F">
        <w:rPr>
          <w:lang w:val="ru-RU"/>
        </w:rPr>
        <w:t>&gt;</w:t>
      </w:r>
    </w:p>
    <w:p w14:paraId="7072A2B0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  </w:t>
      </w:r>
      <w:r w:rsidRPr="00D54D8F">
        <w:rPr>
          <w:lang w:val="ru-RU"/>
        </w:rPr>
        <w:tab/>
        <w:t>&lt;</w:t>
      </w:r>
      <w:r w:rsidRPr="00D54D8F">
        <w:t>id</w:t>
      </w:r>
      <w:r w:rsidRPr="00D54D8F">
        <w:rPr>
          <w:lang w:val="ru-RU"/>
        </w:rPr>
        <w:t>&gt;Идентификатор документа 1&lt;/</w:t>
      </w:r>
      <w:r w:rsidRPr="00D54D8F">
        <w:t>id</w:t>
      </w:r>
      <w:r w:rsidRPr="00D54D8F">
        <w:rPr>
          <w:lang w:val="ru-RU"/>
        </w:rPr>
        <w:t>&gt;</w:t>
      </w:r>
    </w:p>
    <w:p w14:paraId="78D82E99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  </w:t>
      </w:r>
      <w:r w:rsidRPr="00D54D8F">
        <w:rPr>
          <w:lang w:val="ru-RU"/>
        </w:rPr>
        <w:tab/>
        <w:t>&lt;</w:t>
      </w:r>
      <w:r w:rsidRPr="00D54D8F">
        <w:t>profile</w:t>
      </w:r>
      <w:r w:rsidRPr="00D54D8F">
        <w:rPr>
          <w:lang w:val="ru-RU"/>
        </w:rPr>
        <w:t>&gt;Профиль ОМП 1&lt;/</w:t>
      </w:r>
      <w:r w:rsidRPr="00D54D8F">
        <w:t>profile</w:t>
      </w:r>
      <w:r w:rsidRPr="00D54D8F">
        <w:rPr>
          <w:lang w:val="ru-RU"/>
        </w:rPr>
        <w:t>&gt;</w:t>
      </w:r>
    </w:p>
    <w:p w14:paraId="18809CBE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  </w:t>
      </w:r>
      <w:r w:rsidRPr="00D54D8F">
        <w:rPr>
          <w:lang w:val="ru-RU"/>
        </w:rPr>
        <w:tab/>
        <w:t>&lt;</w:t>
      </w:r>
      <w:r w:rsidRPr="00D54D8F">
        <w:t>revision</w:t>
      </w:r>
      <w:r w:rsidRPr="00D54D8F">
        <w:rPr>
          <w:lang w:val="ru-RU"/>
        </w:rPr>
        <w:t>&gt;</w:t>
      </w:r>
    </w:p>
    <w:p w14:paraId="1909F3ED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</w:t>
      </w:r>
      <w:r w:rsidRPr="00D54D8F">
        <w:rPr>
          <w:lang w:val="ru-RU"/>
        </w:rPr>
        <w:tab/>
        <w:t xml:space="preserve">  &lt;</w:t>
      </w:r>
      <w:r w:rsidRPr="00D54D8F">
        <w:t>id</w:t>
      </w:r>
      <w:r w:rsidRPr="00D54D8F">
        <w:rPr>
          <w:lang w:val="ru-RU"/>
        </w:rPr>
        <w:t>&gt;Идентификатор редакции документа порядка ОМП 1&lt;/</w:t>
      </w:r>
      <w:r w:rsidRPr="00D54D8F">
        <w:t>id</w:t>
      </w:r>
      <w:r w:rsidRPr="00D54D8F">
        <w:rPr>
          <w:lang w:val="ru-RU"/>
        </w:rPr>
        <w:t>&gt;</w:t>
      </w:r>
    </w:p>
    <w:p w14:paraId="2DDF88D7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</w:t>
      </w:r>
      <w:r w:rsidRPr="00D54D8F">
        <w:rPr>
          <w:lang w:val="ru-RU"/>
        </w:rPr>
        <w:tab/>
        <w:t xml:space="preserve">  &lt;</w:t>
      </w:r>
      <w:r w:rsidRPr="00D54D8F">
        <w:t>begin</w:t>
      </w:r>
      <w:r w:rsidRPr="00D54D8F">
        <w:rPr>
          <w:lang w:val="ru-RU"/>
        </w:rPr>
        <w:t>_</w:t>
      </w:r>
      <w:r w:rsidRPr="00D54D8F">
        <w:t>date</w:t>
      </w:r>
      <w:r w:rsidRPr="00D54D8F">
        <w:rPr>
          <w:lang w:val="ru-RU"/>
        </w:rPr>
        <w:t>&gt;Дата вступления в силу редакции документа порядка ОМП 1&lt;/</w:t>
      </w:r>
      <w:r w:rsidRPr="00D54D8F">
        <w:t>begin</w:t>
      </w:r>
      <w:r w:rsidRPr="00D54D8F">
        <w:rPr>
          <w:lang w:val="ru-RU"/>
        </w:rPr>
        <w:t>_</w:t>
      </w:r>
      <w:r w:rsidRPr="00D54D8F">
        <w:t>date</w:t>
      </w:r>
      <w:r w:rsidRPr="00D54D8F">
        <w:rPr>
          <w:lang w:val="ru-RU"/>
        </w:rPr>
        <w:t>&gt;</w:t>
      </w:r>
    </w:p>
    <w:p w14:paraId="73916D5B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</w:t>
      </w:r>
      <w:r w:rsidRPr="00D54D8F">
        <w:rPr>
          <w:lang w:val="ru-RU"/>
        </w:rPr>
        <w:tab/>
        <w:t xml:space="preserve">  &lt;</w:t>
      </w:r>
      <w:r w:rsidRPr="00D54D8F">
        <w:t>end</w:t>
      </w:r>
      <w:r w:rsidRPr="00D54D8F">
        <w:rPr>
          <w:lang w:val="ru-RU"/>
        </w:rPr>
        <w:t>_</w:t>
      </w:r>
      <w:r w:rsidRPr="00D54D8F">
        <w:t>date</w:t>
      </w:r>
      <w:r w:rsidRPr="00D54D8F">
        <w:rPr>
          <w:lang w:val="ru-RU"/>
        </w:rPr>
        <w:t>&gt;Дата утраты силы редакции документа порядка ОМП 1&lt;/</w:t>
      </w:r>
      <w:r w:rsidRPr="00D54D8F">
        <w:t>end</w:t>
      </w:r>
      <w:r w:rsidRPr="00D54D8F">
        <w:rPr>
          <w:lang w:val="ru-RU"/>
        </w:rPr>
        <w:t>_</w:t>
      </w:r>
      <w:r w:rsidRPr="00D54D8F">
        <w:t>date</w:t>
      </w:r>
      <w:r w:rsidRPr="00D54D8F">
        <w:rPr>
          <w:lang w:val="ru-RU"/>
        </w:rPr>
        <w:t>&gt;</w:t>
      </w:r>
    </w:p>
    <w:p w14:paraId="2D1D2050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 xml:space="preserve">             </w:t>
      </w:r>
      <w:r w:rsidRPr="00D54D8F">
        <w:rPr>
          <w:lang w:val="ru-RU"/>
        </w:rPr>
        <w:tab/>
      </w:r>
      <w:r w:rsidRPr="00D54D8F">
        <w:t>&lt;/revision&gt;</w:t>
      </w:r>
    </w:p>
    <w:p w14:paraId="516D7866" w14:textId="77777777" w:rsidR="00F26F1F" w:rsidRPr="00D54D8F" w:rsidRDefault="00A02730" w:rsidP="00D54D8F">
      <w:pPr>
        <w:pStyle w:val="afff8"/>
      </w:pPr>
      <w:r w:rsidRPr="00D54D8F">
        <w:t xml:space="preserve">          &lt;/summary&gt;</w:t>
      </w:r>
    </w:p>
    <w:p w14:paraId="6FB0CB00" w14:textId="77777777" w:rsidR="00F26F1F" w:rsidRPr="0010130B" w:rsidRDefault="00A02730" w:rsidP="00D54D8F">
      <w:pPr>
        <w:pStyle w:val="afff8"/>
      </w:pPr>
      <w:r w:rsidRPr="00D54D8F">
        <w:t xml:space="preserve">          </w:t>
      </w:r>
      <w:r w:rsidRPr="0010130B">
        <w:t>&lt;</w:t>
      </w:r>
      <w:r w:rsidRPr="00D54D8F">
        <w:t>summary</w:t>
      </w:r>
      <w:r w:rsidRPr="0010130B">
        <w:t>&gt;</w:t>
      </w:r>
    </w:p>
    <w:p w14:paraId="6C68B90E" w14:textId="77777777" w:rsidR="00F26F1F" w:rsidRPr="0010130B" w:rsidRDefault="00A02730" w:rsidP="00D54D8F">
      <w:pPr>
        <w:pStyle w:val="afff8"/>
      </w:pPr>
      <w:r w:rsidRPr="0010130B">
        <w:t xml:space="preserve">                &lt;</w:t>
      </w:r>
      <w:r w:rsidRPr="00D54D8F">
        <w:t>name</w:t>
      </w:r>
      <w:r w:rsidRPr="0010130B">
        <w:t>&gt;</w:t>
      </w:r>
      <w:r w:rsidRPr="00D54D8F">
        <w:rPr>
          <w:lang w:val="ru-RU"/>
        </w:rPr>
        <w:t>Название</w:t>
      </w:r>
      <w:r w:rsidRPr="0010130B">
        <w:t xml:space="preserve"> </w:t>
      </w:r>
      <w:r w:rsidRPr="00D54D8F">
        <w:rPr>
          <w:lang w:val="ru-RU"/>
        </w:rPr>
        <w:t>документа</w:t>
      </w:r>
      <w:r w:rsidRPr="0010130B">
        <w:t xml:space="preserve"> 2&lt;/</w:t>
      </w:r>
      <w:r w:rsidRPr="00D54D8F">
        <w:t>name</w:t>
      </w:r>
      <w:r w:rsidRPr="0010130B">
        <w:t>&gt;</w:t>
      </w:r>
    </w:p>
    <w:p w14:paraId="08904A3F" w14:textId="77777777" w:rsidR="00F26F1F" w:rsidRPr="00D54D8F" w:rsidRDefault="00A02730" w:rsidP="00D54D8F">
      <w:pPr>
        <w:pStyle w:val="afff8"/>
        <w:rPr>
          <w:lang w:val="ru-RU"/>
        </w:rPr>
      </w:pPr>
      <w:r w:rsidRPr="0010130B">
        <w:t xml:space="preserve">                </w:t>
      </w:r>
      <w:r w:rsidRPr="00D54D8F">
        <w:rPr>
          <w:lang w:val="ru-RU"/>
        </w:rPr>
        <w:t>&lt;</w:t>
      </w:r>
      <w:r w:rsidRPr="00D54D8F">
        <w:t>id</w:t>
      </w:r>
      <w:r w:rsidRPr="00D54D8F">
        <w:rPr>
          <w:lang w:val="ru-RU"/>
        </w:rPr>
        <w:t>&gt;Идентификатор документа 2&lt;/</w:t>
      </w:r>
      <w:r w:rsidRPr="00D54D8F">
        <w:t>id</w:t>
      </w:r>
      <w:r w:rsidRPr="00D54D8F">
        <w:rPr>
          <w:lang w:val="ru-RU"/>
        </w:rPr>
        <w:t>&gt;</w:t>
      </w:r>
    </w:p>
    <w:p w14:paraId="227D059E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lastRenderedPageBreak/>
        <w:t xml:space="preserve">            </w:t>
      </w:r>
      <w:r w:rsidRPr="00D54D8F">
        <w:rPr>
          <w:lang w:val="ru-RU"/>
        </w:rPr>
        <w:tab/>
        <w:t>&lt;</w:t>
      </w:r>
      <w:r w:rsidRPr="00D54D8F">
        <w:t>profile</w:t>
      </w:r>
      <w:r w:rsidRPr="00D54D8F">
        <w:rPr>
          <w:lang w:val="ru-RU"/>
        </w:rPr>
        <w:t>&gt; Профиль ОМП 2&lt;/</w:t>
      </w:r>
      <w:r w:rsidRPr="00D54D8F">
        <w:t>profile</w:t>
      </w:r>
      <w:r w:rsidRPr="00D54D8F">
        <w:rPr>
          <w:lang w:val="ru-RU"/>
        </w:rPr>
        <w:t>&gt;</w:t>
      </w:r>
    </w:p>
    <w:p w14:paraId="314D30C0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  </w:t>
      </w:r>
      <w:r w:rsidRPr="00D54D8F">
        <w:rPr>
          <w:lang w:val="ru-RU"/>
        </w:rPr>
        <w:tab/>
        <w:t>&lt;</w:t>
      </w:r>
      <w:r w:rsidRPr="00D54D8F">
        <w:t>revision</w:t>
      </w:r>
      <w:r w:rsidRPr="00D54D8F">
        <w:rPr>
          <w:lang w:val="ru-RU"/>
        </w:rPr>
        <w:t>&gt;</w:t>
      </w:r>
    </w:p>
    <w:p w14:paraId="795411FC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</w:t>
      </w:r>
      <w:r w:rsidRPr="00D54D8F">
        <w:rPr>
          <w:lang w:val="ru-RU"/>
        </w:rPr>
        <w:tab/>
        <w:t xml:space="preserve">  &lt;</w:t>
      </w:r>
      <w:r w:rsidRPr="00D54D8F">
        <w:t>id</w:t>
      </w:r>
      <w:r w:rsidRPr="00D54D8F">
        <w:rPr>
          <w:lang w:val="ru-RU"/>
        </w:rPr>
        <w:t>&gt;Идентификатор редакции документа порядка ОМП 2&lt;/</w:t>
      </w:r>
      <w:r w:rsidRPr="00D54D8F">
        <w:t>id</w:t>
      </w:r>
      <w:r w:rsidRPr="00D54D8F">
        <w:rPr>
          <w:lang w:val="ru-RU"/>
        </w:rPr>
        <w:t>&gt;</w:t>
      </w:r>
    </w:p>
    <w:p w14:paraId="2942E164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</w:t>
      </w:r>
      <w:r w:rsidRPr="00D54D8F">
        <w:rPr>
          <w:lang w:val="ru-RU"/>
        </w:rPr>
        <w:tab/>
        <w:t xml:space="preserve">  &lt;</w:t>
      </w:r>
      <w:r w:rsidRPr="00D54D8F">
        <w:t>begin</w:t>
      </w:r>
      <w:r w:rsidRPr="00D54D8F">
        <w:rPr>
          <w:lang w:val="ru-RU"/>
        </w:rPr>
        <w:t>_</w:t>
      </w:r>
      <w:r w:rsidRPr="00D54D8F">
        <w:t>date</w:t>
      </w:r>
      <w:r w:rsidRPr="00D54D8F">
        <w:rPr>
          <w:lang w:val="ru-RU"/>
        </w:rPr>
        <w:t>&gt;Дата вступления в силу редакции документа порядка ОМП 2&lt;/</w:t>
      </w:r>
      <w:r w:rsidRPr="00D54D8F">
        <w:t>begin</w:t>
      </w:r>
      <w:r w:rsidRPr="00D54D8F">
        <w:rPr>
          <w:lang w:val="ru-RU"/>
        </w:rPr>
        <w:t>_</w:t>
      </w:r>
      <w:r w:rsidRPr="00D54D8F">
        <w:t>date</w:t>
      </w:r>
      <w:r w:rsidRPr="00D54D8F">
        <w:rPr>
          <w:lang w:val="ru-RU"/>
        </w:rPr>
        <w:t>&gt;</w:t>
      </w:r>
    </w:p>
    <w:p w14:paraId="05CD8216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</w:t>
      </w:r>
      <w:r w:rsidRPr="00D54D8F">
        <w:rPr>
          <w:lang w:val="ru-RU"/>
        </w:rPr>
        <w:tab/>
        <w:t xml:space="preserve">  &lt;</w:t>
      </w:r>
      <w:r w:rsidRPr="00D54D8F">
        <w:t>end</w:t>
      </w:r>
      <w:r w:rsidRPr="00D54D8F">
        <w:rPr>
          <w:lang w:val="ru-RU"/>
        </w:rPr>
        <w:t>_</w:t>
      </w:r>
      <w:r w:rsidRPr="00D54D8F">
        <w:t>date</w:t>
      </w:r>
      <w:r w:rsidRPr="00D54D8F">
        <w:rPr>
          <w:lang w:val="ru-RU"/>
        </w:rPr>
        <w:t>&gt;Дата утраты силы редакции документа порядка ОМП 2&lt;/</w:t>
      </w:r>
      <w:r w:rsidRPr="00D54D8F">
        <w:t>end</w:t>
      </w:r>
      <w:r w:rsidRPr="00D54D8F">
        <w:rPr>
          <w:lang w:val="ru-RU"/>
        </w:rPr>
        <w:t>_</w:t>
      </w:r>
      <w:r w:rsidRPr="00D54D8F">
        <w:t>date</w:t>
      </w:r>
      <w:r w:rsidRPr="00D54D8F">
        <w:rPr>
          <w:lang w:val="ru-RU"/>
        </w:rPr>
        <w:t>&gt;</w:t>
      </w:r>
    </w:p>
    <w:p w14:paraId="380447C8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 xml:space="preserve">             </w:t>
      </w:r>
      <w:r w:rsidRPr="00D54D8F">
        <w:rPr>
          <w:lang w:val="ru-RU"/>
        </w:rPr>
        <w:tab/>
      </w:r>
      <w:r w:rsidRPr="00D54D8F">
        <w:t>&lt;/revision&gt;</w:t>
      </w:r>
    </w:p>
    <w:p w14:paraId="17428991" w14:textId="77777777" w:rsidR="00F26F1F" w:rsidRPr="00D54D8F" w:rsidRDefault="00A02730" w:rsidP="00D54D8F">
      <w:pPr>
        <w:pStyle w:val="afff8"/>
      </w:pPr>
      <w:r w:rsidRPr="00D54D8F">
        <w:t xml:space="preserve">           &lt;/summary&gt;</w:t>
      </w:r>
    </w:p>
    <w:p w14:paraId="6EA44535" w14:textId="77777777" w:rsidR="00F26F1F" w:rsidRPr="00D54D8F" w:rsidRDefault="00A02730" w:rsidP="00D54D8F">
      <w:pPr>
        <w:pStyle w:val="afff8"/>
      </w:pPr>
      <w:r w:rsidRPr="00D54D8F">
        <w:t xml:space="preserve">    &lt;/ns2:procPMCListResponse &gt;</w:t>
      </w:r>
    </w:p>
    <w:p w14:paraId="2EFFF1AC" w14:textId="77777777" w:rsidR="00F26F1F" w:rsidRPr="00D54D8F" w:rsidRDefault="00A02730" w:rsidP="00D54D8F">
      <w:pPr>
        <w:pStyle w:val="afff8"/>
      </w:pPr>
      <w:r w:rsidRPr="00D54D8F">
        <w:t xml:space="preserve">  &lt;/soap:Body&gt;</w:t>
      </w:r>
    </w:p>
    <w:p w14:paraId="2BE73139" w14:textId="77777777" w:rsidR="00F26F1F" w:rsidRPr="00D54D8F" w:rsidRDefault="00A02730" w:rsidP="00D54D8F">
      <w:pPr>
        <w:pStyle w:val="afff8"/>
      </w:pPr>
      <w:r w:rsidRPr="00D54D8F">
        <w:t>&lt;/soap:Envelope&gt;</w:t>
      </w:r>
    </w:p>
    <w:p w14:paraId="5F581419" w14:textId="77777777" w:rsidR="00F26F1F" w:rsidRPr="00D54D8F" w:rsidRDefault="00A02730" w:rsidP="00D54D8F">
      <w:pPr>
        <w:pStyle w:val="3"/>
      </w:pPr>
      <w:bookmarkStart w:id="141" w:name="_jiz4ykn9geua" w:colFirst="0" w:colLast="0"/>
      <w:bookmarkStart w:id="142" w:name="_Toc81925609"/>
      <w:bookmarkEnd w:id="141"/>
      <w:r w:rsidRPr="00D54D8F">
        <w:t>Метод запроса структурированной информации по документу порядка ОМП procPMCInfo</w:t>
      </w:r>
      <w:bookmarkEnd w:id="142"/>
    </w:p>
    <w:p w14:paraId="5107EC5B" w14:textId="77777777" w:rsidR="00F26F1F" w:rsidRPr="00D54D8F" w:rsidRDefault="00A02730" w:rsidP="00D54D8F">
      <w:pPr>
        <w:pStyle w:val="phnormal"/>
      </w:pPr>
      <w:r w:rsidRPr="00D54D8F">
        <w:t>Для получения структурированной информации по документу порядка ОМП в запросе передаётся входящее сообщение getProcPMCInfo с идентификатором документа id.</w:t>
      </w:r>
    </w:p>
    <w:p w14:paraId="380340C4" w14:textId="44CB6398" w:rsidR="00F26F1F" w:rsidRPr="00D54D8F" w:rsidRDefault="00A02730" w:rsidP="00D54D8F">
      <w:pPr>
        <w:pStyle w:val="phnormal"/>
      </w:pPr>
      <w:r w:rsidRPr="00D54D8F">
        <w:t xml:space="preserve">В ответ синхронно </w:t>
      </w:r>
      <w:r w:rsidR="005B10F1" w:rsidRPr="00D54D8F">
        <w:t>ВИМИС «АКиНЕО»</w:t>
      </w:r>
      <w:r w:rsidRPr="00D54D8F">
        <w:t xml:space="preserve"> возвращает исходящее сообщение procPMCInfoResponse с набором данных</w:t>
      </w:r>
      <w:r w:rsidR="00EE7007" w:rsidRPr="00D54D8F">
        <w:t xml:space="preserve"> (</w:t>
      </w:r>
      <w:r w:rsidR="00FE3CBB">
        <w:fldChar w:fldCharType="begin"/>
      </w:r>
      <w:r w:rsidR="00FE3CBB">
        <w:instrText xml:space="preserve"> REF _Ref81775457 \h </w:instrText>
      </w:r>
      <w:r w:rsidR="00FE3CBB">
        <w:fldChar w:fldCharType="separate"/>
      </w:r>
      <w:r w:rsidR="00FE3CBB" w:rsidRPr="00D54D8F">
        <w:t xml:space="preserve">Таблица </w:t>
      </w:r>
      <w:r w:rsidR="00FE3CBB">
        <w:rPr>
          <w:noProof/>
        </w:rPr>
        <w:t>26</w:t>
      </w:r>
      <w:r w:rsidR="00FE3CBB">
        <w:fldChar w:fldCharType="end"/>
      </w:r>
      <w:r w:rsidR="00EE7007" w:rsidRPr="00D54D8F">
        <w:t>,</w:t>
      </w:r>
      <w:r w:rsidR="00FE3CBB">
        <w:t xml:space="preserve"> </w:t>
      </w:r>
      <w:r w:rsidR="00FE3CBB">
        <w:fldChar w:fldCharType="begin"/>
      </w:r>
      <w:r w:rsidR="00FE3CBB">
        <w:instrText xml:space="preserve"> REF _Ref81775470 \h </w:instrText>
      </w:r>
      <w:r w:rsidR="00FE3CBB">
        <w:fldChar w:fldCharType="separate"/>
      </w:r>
      <w:r w:rsidR="00FE3CBB" w:rsidRPr="00D54D8F">
        <w:t xml:space="preserve">Таблица </w:t>
      </w:r>
      <w:r w:rsidR="00FE3CBB">
        <w:rPr>
          <w:noProof/>
        </w:rPr>
        <w:t>27</w:t>
      </w:r>
      <w:r w:rsidR="00FE3CBB">
        <w:fldChar w:fldCharType="end"/>
      </w:r>
      <w:r w:rsidR="00EE7007" w:rsidRPr="00D54D8F">
        <w:t>)</w:t>
      </w:r>
      <w:r w:rsidRPr="00D54D8F">
        <w:t>.</w:t>
      </w:r>
    </w:p>
    <w:p w14:paraId="6FD873A5" w14:textId="67F42D0F" w:rsidR="001C262B" w:rsidRPr="00D54D8F" w:rsidRDefault="001C262B" w:rsidP="00D54D8F">
      <w:pPr>
        <w:pStyle w:val="phtabletitle"/>
      </w:pPr>
      <w:bookmarkStart w:id="143" w:name="_Ref54250742"/>
      <w:bookmarkStart w:id="144" w:name="_Ref81775457"/>
      <w:bookmarkStart w:id="145" w:name="_Ref81775438"/>
      <w:r w:rsidRPr="00D54D8F">
        <w:t xml:space="preserve">Таблица </w:t>
      </w:r>
      <w:bookmarkEnd w:id="143"/>
      <w:r w:rsidR="009D1357" w:rsidRPr="00D54D8F">
        <w:fldChar w:fldCharType="begin"/>
      </w:r>
      <w:r w:rsidR="009D1357" w:rsidRPr="00D54D8F">
        <w:instrText xml:space="preserve"> SEQ Таблица \* ARABIC </w:instrText>
      </w:r>
      <w:r w:rsidR="009D1357" w:rsidRPr="00D54D8F">
        <w:fldChar w:fldCharType="separate"/>
      </w:r>
      <w:r w:rsidR="00FE3CBB">
        <w:rPr>
          <w:noProof/>
        </w:rPr>
        <w:t>26</w:t>
      </w:r>
      <w:r w:rsidR="009D1357" w:rsidRPr="00D54D8F">
        <w:fldChar w:fldCharType="end"/>
      </w:r>
      <w:bookmarkEnd w:id="144"/>
      <w:r w:rsidR="009D1357" w:rsidRPr="00D54D8F">
        <w:t xml:space="preserve"> </w:t>
      </w:r>
      <w:r w:rsidRPr="00D54D8F">
        <w:t>– Описание сообщений/параметров метода procPMCInfo</w:t>
      </w:r>
      <w:bookmarkEnd w:id="145"/>
    </w:p>
    <w:tbl>
      <w:tblPr>
        <w:tblStyle w:val="aff6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301"/>
        <w:gridCol w:w="1162"/>
        <w:gridCol w:w="2261"/>
        <w:gridCol w:w="1259"/>
        <w:gridCol w:w="1629"/>
        <w:gridCol w:w="994"/>
        <w:gridCol w:w="1592"/>
      </w:tblGrid>
      <w:tr w:rsidR="00F26F1F" w:rsidRPr="00D54D8F" w14:paraId="05CF6DF5" w14:textId="77777777" w:rsidTr="001C262B">
        <w:trPr>
          <w:trHeight w:val="795"/>
          <w:tblHeader/>
        </w:trPr>
        <w:tc>
          <w:tcPr>
            <w:tcW w:w="66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D975FA" w14:textId="77777777" w:rsidR="00F26F1F" w:rsidRPr="00D54D8F" w:rsidRDefault="00A02730" w:rsidP="00D54D8F">
            <w:pPr>
              <w:pStyle w:val="phtablecolcaption"/>
            </w:pPr>
            <w:r w:rsidRPr="00D54D8F">
              <w:t>Метод</w:t>
            </w:r>
          </w:p>
        </w:tc>
        <w:tc>
          <w:tcPr>
            <w:tcW w:w="1737" w:type="pct"/>
            <w:gridSpan w:val="2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8FED88" w14:textId="77777777" w:rsidR="00F26F1F" w:rsidRPr="00D54D8F" w:rsidRDefault="00A02730" w:rsidP="00D54D8F">
            <w:pPr>
              <w:pStyle w:val="phtablecolcaption"/>
            </w:pPr>
            <w:r w:rsidRPr="00D54D8F">
              <w:t>Сообщения</w:t>
            </w:r>
          </w:p>
        </w:tc>
        <w:tc>
          <w:tcPr>
            <w:tcW w:w="55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9861F4" w14:textId="77777777" w:rsidR="00F26F1F" w:rsidRPr="00D54D8F" w:rsidRDefault="00A02730" w:rsidP="00D54D8F">
            <w:pPr>
              <w:pStyle w:val="phtablecolcaption"/>
            </w:pPr>
            <w:r w:rsidRPr="00D54D8F">
              <w:t>Параметры</w:t>
            </w:r>
          </w:p>
        </w:tc>
        <w:tc>
          <w:tcPr>
            <w:tcW w:w="82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F2CF0B" w14:textId="77777777" w:rsidR="00F26F1F" w:rsidRPr="00D54D8F" w:rsidRDefault="00A02730" w:rsidP="00D54D8F">
            <w:pPr>
              <w:pStyle w:val="phtablecolcaption"/>
            </w:pPr>
            <w:r w:rsidRPr="00D54D8F">
              <w:t>Наименование</w:t>
            </w:r>
          </w:p>
        </w:tc>
        <w:tc>
          <w:tcPr>
            <w:tcW w:w="5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FDA726" w14:textId="77777777" w:rsidR="00F26F1F" w:rsidRPr="00D54D8F" w:rsidRDefault="00A02730" w:rsidP="00D54D8F">
            <w:pPr>
              <w:pStyle w:val="phtablecolcaption"/>
            </w:pPr>
            <w:r w:rsidRPr="00D54D8F">
              <w:t>Тип</w:t>
            </w:r>
          </w:p>
        </w:tc>
        <w:tc>
          <w:tcPr>
            <w:tcW w:w="69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022196" w14:textId="77777777" w:rsidR="00F26F1F" w:rsidRPr="00D54D8F" w:rsidRDefault="00A02730" w:rsidP="00D54D8F">
            <w:pPr>
              <w:pStyle w:val="phtablecolcaption"/>
            </w:pPr>
            <w:r w:rsidRPr="00D54D8F">
              <w:t>Является обязательным</w:t>
            </w:r>
          </w:p>
        </w:tc>
      </w:tr>
      <w:tr w:rsidR="00F26F1F" w:rsidRPr="00D54D8F" w14:paraId="2C2D5CBB" w14:textId="77777777" w:rsidTr="001C262B">
        <w:trPr>
          <w:trHeight w:val="725"/>
        </w:trPr>
        <w:tc>
          <w:tcPr>
            <w:tcW w:w="66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BA0A3A" w14:textId="77777777" w:rsidR="00F26F1F" w:rsidRPr="00D54D8F" w:rsidRDefault="00A02730" w:rsidP="00D54D8F">
            <w:pPr>
              <w:pStyle w:val="phtablecellleft"/>
            </w:pPr>
            <w:r w:rsidRPr="00D54D8F">
              <w:t>procPMCInfo</w:t>
            </w:r>
          </w:p>
        </w:tc>
        <w:tc>
          <w:tcPr>
            <w:tcW w:w="59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270BB7" w14:textId="77777777" w:rsidR="00F26F1F" w:rsidRPr="00D54D8F" w:rsidRDefault="00A02730" w:rsidP="00D54D8F">
            <w:pPr>
              <w:pStyle w:val="phtablecellleft"/>
            </w:pPr>
            <w:r w:rsidRPr="00D54D8F">
              <w:t>входящее</w:t>
            </w:r>
          </w:p>
        </w:tc>
        <w:tc>
          <w:tcPr>
            <w:tcW w:w="11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F9519C" w14:textId="77777777" w:rsidR="00F26F1F" w:rsidRPr="00D54D8F" w:rsidRDefault="00A02730" w:rsidP="00D54D8F">
            <w:pPr>
              <w:pStyle w:val="phtablecellleft"/>
            </w:pPr>
            <w:r w:rsidRPr="00D54D8F">
              <w:t>getProcPMCInfo</w:t>
            </w:r>
          </w:p>
        </w:tc>
        <w:tc>
          <w:tcPr>
            <w:tcW w:w="55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BCAE40" w14:textId="77777777" w:rsidR="00F26F1F" w:rsidRPr="00D54D8F" w:rsidRDefault="00A02730" w:rsidP="00D54D8F">
            <w:pPr>
              <w:pStyle w:val="phtablecellleft"/>
            </w:pPr>
            <w:r w:rsidRPr="00D54D8F">
              <w:t>id</w:t>
            </w:r>
          </w:p>
        </w:tc>
        <w:tc>
          <w:tcPr>
            <w:tcW w:w="82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75D29F" w14:textId="77777777" w:rsidR="00F26F1F" w:rsidRPr="00D54D8F" w:rsidRDefault="00A02730" w:rsidP="00D54D8F">
            <w:pPr>
              <w:pStyle w:val="phtablecellleft"/>
            </w:pPr>
            <w:r w:rsidRPr="00D54D8F">
              <w:t>Идентификатор документа порядка ОМП</w:t>
            </w:r>
          </w:p>
        </w:tc>
        <w:tc>
          <w:tcPr>
            <w:tcW w:w="5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1E03E3" w14:textId="77777777" w:rsidR="00F26F1F" w:rsidRPr="00D54D8F" w:rsidRDefault="00A02730" w:rsidP="00D54D8F">
            <w:pPr>
              <w:pStyle w:val="phtablecellleft"/>
            </w:pPr>
            <w:r w:rsidRPr="00D54D8F">
              <w:t>числовой</w:t>
            </w:r>
          </w:p>
        </w:tc>
        <w:tc>
          <w:tcPr>
            <w:tcW w:w="69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880B7D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7977B512" w14:textId="77777777" w:rsidTr="001C262B">
        <w:trPr>
          <w:trHeight w:val="1150"/>
        </w:trPr>
        <w:tc>
          <w:tcPr>
            <w:tcW w:w="66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4B2CC0" w14:textId="77777777" w:rsidR="00F26F1F" w:rsidRPr="00D54D8F" w:rsidRDefault="00F26F1F" w:rsidP="00D54D8F">
            <w:pPr>
              <w:pStyle w:val="phtablecellleft"/>
            </w:pPr>
          </w:p>
        </w:tc>
        <w:tc>
          <w:tcPr>
            <w:tcW w:w="59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00B224" w14:textId="77777777" w:rsidR="00F26F1F" w:rsidRPr="00D54D8F" w:rsidRDefault="00A02730" w:rsidP="00D54D8F">
            <w:pPr>
              <w:pStyle w:val="phtablecellleft"/>
            </w:pPr>
            <w:r w:rsidRPr="00D54D8F">
              <w:t>исходящее</w:t>
            </w:r>
          </w:p>
        </w:tc>
        <w:tc>
          <w:tcPr>
            <w:tcW w:w="11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BEFA99" w14:textId="77777777" w:rsidR="00F26F1F" w:rsidRPr="00D54D8F" w:rsidRDefault="00A02730" w:rsidP="00D54D8F">
            <w:pPr>
              <w:pStyle w:val="phtablecellleft"/>
            </w:pPr>
            <w:r w:rsidRPr="00D54D8F">
              <w:t>procPMCInfoResponse</w:t>
            </w:r>
          </w:p>
        </w:tc>
        <w:tc>
          <w:tcPr>
            <w:tcW w:w="55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A0B287" w14:textId="77777777" w:rsidR="00F26F1F" w:rsidRPr="00D54D8F" w:rsidRDefault="00A02730" w:rsidP="00D54D8F">
            <w:pPr>
              <w:pStyle w:val="phtablecellleft"/>
            </w:pPr>
            <w:r w:rsidRPr="00D54D8F">
              <w:t>document</w:t>
            </w:r>
          </w:p>
        </w:tc>
        <w:tc>
          <w:tcPr>
            <w:tcW w:w="82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ED8ABC" w14:textId="77777777" w:rsidR="00F26F1F" w:rsidRPr="00D54D8F" w:rsidRDefault="00A02730" w:rsidP="00D54D8F">
            <w:pPr>
              <w:pStyle w:val="phtablecellleft"/>
            </w:pPr>
            <w:r w:rsidRPr="00D54D8F">
              <w:t>Полное описание документа порядка ОМП</w:t>
            </w:r>
            <w:r w:rsidR="001C262B" w:rsidRPr="00D54D8F">
              <w:t xml:space="preserve"> </w:t>
            </w:r>
            <w:r w:rsidRPr="00D54D8F">
              <w:t>в base64</w:t>
            </w:r>
          </w:p>
        </w:tc>
        <w:tc>
          <w:tcPr>
            <w:tcW w:w="5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F00FC9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69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9A6DEC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</w:tbl>
    <w:p w14:paraId="006A788B" w14:textId="77777777" w:rsidR="0022674B" w:rsidRPr="00D54D8F" w:rsidRDefault="0022674B" w:rsidP="00D54D8F">
      <w:pPr>
        <w:pStyle w:val="phnormal"/>
      </w:pPr>
      <w:bookmarkStart w:id="146" w:name="_Ref54250751"/>
    </w:p>
    <w:p w14:paraId="0F9F206D" w14:textId="1F364D89" w:rsidR="001C262B" w:rsidRPr="00D54D8F" w:rsidRDefault="001C262B" w:rsidP="00D54D8F">
      <w:pPr>
        <w:pStyle w:val="phtabletitle"/>
      </w:pPr>
      <w:bookmarkStart w:id="147" w:name="_Ref81775470"/>
      <w:r w:rsidRPr="00D54D8F">
        <w:t xml:space="preserve">Таблица </w:t>
      </w:r>
      <w:bookmarkEnd w:id="146"/>
      <w:r w:rsidR="009D1357" w:rsidRPr="00D54D8F">
        <w:fldChar w:fldCharType="begin"/>
      </w:r>
      <w:r w:rsidR="009D1357" w:rsidRPr="00D54D8F">
        <w:instrText xml:space="preserve"> SEQ Таблица \* ARABIC </w:instrText>
      </w:r>
      <w:r w:rsidR="009D1357" w:rsidRPr="00D54D8F">
        <w:fldChar w:fldCharType="separate"/>
      </w:r>
      <w:r w:rsidR="00FE3CBB">
        <w:rPr>
          <w:noProof/>
        </w:rPr>
        <w:t>27</w:t>
      </w:r>
      <w:r w:rsidR="009D1357" w:rsidRPr="00D54D8F">
        <w:fldChar w:fldCharType="end"/>
      </w:r>
      <w:bookmarkEnd w:id="147"/>
      <w:r w:rsidR="009D1357" w:rsidRPr="00D54D8F">
        <w:t xml:space="preserve"> </w:t>
      </w:r>
      <w:r w:rsidRPr="00D54D8F">
        <w:t>– Описание содержимого параметра document</w:t>
      </w:r>
    </w:p>
    <w:tbl>
      <w:tblPr>
        <w:tblStyle w:val="aff7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113"/>
        <w:gridCol w:w="3135"/>
        <w:gridCol w:w="2113"/>
        <w:gridCol w:w="2837"/>
      </w:tblGrid>
      <w:tr w:rsidR="00F26F1F" w:rsidRPr="00D54D8F" w14:paraId="47304808" w14:textId="77777777" w:rsidTr="001C262B">
        <w:trPr>
          <w:trHeight w:val="795"/>
          <w:tblHeader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ABA45A" w14:textId="77777777" w:rsidR="00F26F1F" w:rsidRPr="00D54D8F" w:rsidRDefault="00A02730" w:rsidP="00D54D8F">
            <w:pPr>
              <w:pStyle w:val="phtablecolcaption"/>
            </w:pPr>
            <w:r w:rsidRPr="00D54D8F">
              <w:t>Параметр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CD0339" w14:textId="77777777" w:rsidR="00F26F1F" w:rsidRPr="00D54D8F" w:rsidRDefault="00A02730" w:rsidP="00D54D8F">
            <w:pPr>
              <w:pStyle w:val="phtablecolcaption"/>
            </w:pPr>
            <w:r w:rsidRPr="00D54D8F">
              <w:t>Наименование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0180DF" w14:textId="77777777" w:rsidR="00F26F1F" w:rsidRPr="00D54D8F" w:rsidRDefault="00A02730" w:rsidP="00D54D8F">
            <w:pPr>
              <w:pStyle w:val="phtablecolcaption"/>
            </w:pPr>
            <w:r w:rsidRPr="00D54D8F">
              <w:t>Тип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B9925A" w14:textId="77777777" w:rsidR="00F26F1F" w:rsidRPr="00D54D8F" w:rsidRDefault="00A02730" w:rsidP="00D54D8F">
            <w:pPr>
              <w:pStyle w:val="phtablecolcaption"/>
            </w:pPr>
            <w:r w:rsidRPr="00D54D8F">
              <w:t>Является обязательным</w:t>
            </w:r>
          </w:p>
        </w:tc>
      </w:tr>
      <w:tr w:rsidR="00F26F1F" w:rsidRPr="00D54D8F" w14:paraId="2C0CA7AE" w14:textId="77777777" w:rsidTr="001C262B">
        <w:trPr>
          <w:trHeight w:val="317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4843BC" w14:textId="77777777" w:rsidR="00F26F1F" w:rsidRPr="00D54D8F" w:rsidRDefault="00A02730" w:rsidP="00D54D8F">
            <w:pPr>
              <w:pStyle w:val="phtablecellleft"/>
            </w:pPr>
            <w:r w:rsidRPr="00D54D8F">
              <w:t>pmc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5B5232" w14:textId="77777777" w:rsidR="00F26F1F" w:rsidRPr="00D54D8F" w:rsidRDefault="00A02730" w:rsidP="00D54D8F">
            <w:pPr>
              <w:pStyle w:val="phtablecellleft"/>
            </w:pPr>
            <w:r w:rsidRPr="00D54D8F">
              <w:t>Блок информации о документе порядка ОМП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6D2C45" w14:textId="77777777" w:rsidR="00F26F1F" w:rsidRPr="00D54D8F" w:rsidRDefault="00A02730" w:rsidP="00D54D8F">
            <w:pPr>
              <w:pStyle w:val="phtablecellleft"/>
            </w:pPr>
            <w:r w:rsidRPr="00D54D8F">
              <w:t>комплексный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482052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6045D0F4" w14:textId="77777777" w:rsidTr="001C262B">
        <w:trPr>
          <w:trHeight w:val="385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899965" w14:textId="77777777" w:rsidR="00F26F1F" w:rsidRPr="00D54D8F" w:rsidRDefault="00A02730" w:rsidP="00D54D8F">
            <w:pPr>
              <w:pStyle w:val="phtablecellleft"/>
            </w:pPr>
            <w:r w:rsidRPr="00D54D8F">
              <w:lastRenderedPageBreak/>
              <w:t>summary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CEBA11" w14:textId="77777777" w:rsidR="00F26F1F" w:rsidRPr="00D54D8F" w:rsidRDefault="00A02730" w:rsidP="00D54D8F">
            <w:pPr>
              <w:pStyle w:val="phtablecellleft"/>
            </w:pPr>
            <w:r w:rsidRPr="00D54D8F">
              <w:t>Блок общей информации о документе порядка ОМП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C4FA1D" w14:textId="77777777" w:rsidR="00F26F1F" w:rsidRPr="00D54D8F" w:rsidRDefault="00A02730" w:rsidP="00D54D8F">
            <w:pPr>
              <w:pStyle w:val="phtablecellleft"/>
            </w:pPr>
            <w:r w:rsidRPr="00D54D8F">
              <w:t>комплексный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BBFF80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32F982F3" w14:textId="77777777" w:rsidTr="001C262B">
        <w:trPr>
          <w:trHeight w:val="198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6DF96E" w14:textId="77777777" w:rsidR="00F26F1F" w:rsidRPr="00D54D8F" w:rsidRDefault="00A02730" w:rsidP="00D54D8F">
            <w:pPr>
              <w:pStyle w:val="phtablecellleft"/>
            </w:pPr>
            <w:r w:rsidRPr="00D54D8F">
              <w:t>name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06D42B" w14:textId="77777777" w:rsidR="00F26F1F" w:rsidRPr="00D54D8F" w:rsidRDefault="00A02730" w:rsidP="00D54D8F">
            <w:pPr>
              <w:pStyle w:val="phtablecellleft"/>
            </w:pPr>
            <w:r w:rsidRPr="00D54D8F">
              <w:t>Название документа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063BFA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37D52B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5E92AA54" w14:textId="77777777" w:rsidTr="001C262B">
        <w:trPr>
          <w:trHeight w:val="220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218431" w14:textId="77777777" w:rsidR="00F26F1F" w:rsidRPr="00D54D8F" w:rsidRDefault="00A02730" w:rsidP="00D54D8F">
            <w:pPr>
              <w:pStyle w:val="phtablecellleft"/>
            </w:pPr>
            <w:r w:rsidRPr="00D54D8F">
              <w:t>id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D9031A" w14:textId="77777777" w:rsidR="00F26F1F" w:rsidRPr="00D54D8F" w:rsidRDefault="00A02730" w:rsidP="00D54D8F">
            <w:pPr>
              <w:pStyle w:val="phtablecellleft"/>
            </w:pPr>
            <w:r w:rsidRPr="00D54D8F">
              <w:t>Идентификатор документа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58B1DE" w14:textId="77777777" w:rsidR="00F26F1F" w:rsidRPr="00D54D8F" w:rsidRDefault="00A02730" w:rsidP="00D54D8F">
            <w:pPr>
              <w:pStyle w:val="phtablecellleft"/>
            </w:pPr>
            <w:r w:rsidRPr="00D54D8F">
              <w:t>числовой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AC7F0A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6CB8D722" w14:textId="77777777" w:rsidTr="001C262B">
        <w:trPr>
          <w:trHeight w:val="450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9D308F" w14:textId="77777777" w:rsidR="00F26F1F" w:rsidRPr="00D54D8F" w:rsidRDefault="00A02730" w:rsidP="00D54D8F">
            <w:pPr>
              <w:pStyle w:val="phtablecellleft"/>
            </w:pPr>
            <w:r w:rsidRPr="00D54D8F">
              <w:t>profile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5CA1D6" w14:textId="77777777" w:rsidR="00F26F1F" w:rsidRPr="00D54D8F" w:rsidRDefault="00A02730" w:rsidP="00D54D8F">
            <w:pPr>
              <w:pStyle w:val="phtablecellleft"/>
            </w:pPr>
            <w:r w:rsidRPr="00D54D8F">
              <w:t>Профиль ОМП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B957F3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6FCA83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7AEC682D" w14:textId="77777777" w:rsidTr="001C262B">
        <w:trPr>
          <w:trHeight w:val="222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222180" w14:textId="77777777" w:rsidR="00F26F1F" w:rsidRPr="00D54D8F" w:rsidRDefault="00A02730" w:rsidP="00D54D8F">
            <w:pPr>
              <w:pStyle w:val="phtablecellleft"/>
            </w:pPr>
            <w:r w:rsidRPr="00D54D8F">
              <w:t>revision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6BDF93" w14:textId="77777777" w:rsidR="00F26F1F" w:rsidRPr="00D54D8F" w:rsidRDefault="00A02730" w:rsidP="00D54D8F">
            <w:pPr>
              <w:pStyle w:val="phtablecellleft"/>
            </w:pPr>
            <w:r w:rsidRPr="00D54D8F">
              <w:t>Блок описания редакции документа порядка ОМП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6CED74" w14:textId="77777777" w:rsidR="00F26F1F" w:rsidRPr="00D54D8F" w:rsidRDefault="00A02730" w:rsidP="00D54D8F">
            <w:pPr>
              <w:pStyle w:val="phtablecellleft"/>
            </w:pPr>
            <w:r w:rsidRPr="00D54D8F">
              <w:t>комплексный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DE804A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263C60F1" w14:textId="77777777" w:rsidTr="001C262B">
        <w:trPr>
          <w:trHeight w:val="459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65899F" w14:textId="77777777" w:rsidR="00F26F1F" w:rsidRPr="00D54D8F" w:rsidRDefault="00A02730" w:rsidP="00D54D8F">
            <w:pPr>
              <w:pStyle w:val="phtablecellleft"/>
            </w:pPr>
            <w:r w:rsidRPr="00D54D8F">
              <w:t>id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5D7B99" w14:textId="77777777" w:rsidR="00F26F1F" w:rsidRPr="00D54D8F" w:rsidRDefault="00A02730" w:rsidP="00D54D8F">
            <w:pPr>
              <w:pStyle w:val="phtablecellleft"/>
            </w:pPr>
            <w:r w:rsidRPr="00D54D8F">
              <w:t>Идентификатор редакции документа порядка ОМП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5B401A" w14:textId="77777777" w:rsidR="00F26F1F" w:rsidRPr="00D54D8F" w:rsidRDefault="00A02730" w:rsidP="00D54D8F">
            <w:pPr>
              <w:pStyle w:val="phtablecellleft"/>
            </w:pPr>
            <w:r w:rsidRPr="00D54D8F">
              <w:t>числовой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B6DCAA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4B2732BE" w14:textId="77777777" w:rsidTr="001C262B">
        <w:trPr>
          <w:trHeight w:val="541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5FC8B3" w14:textId="77777777" w:rsidR="00F26F1F" w:rsidRPr="00D54D8F" w:rsidRDefault="00A02730" w:rsidP="00D54D8F">
            <w:pPr>
              <w:pStyle w:val="phtablecellleft"/>
            </w:pPr>
            <w:r w:rsidRPr="00D54D8F">
              <w:t>begin_date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A38258" w14:textId="77777777" w:rsidR="00F26F1F" w:rsidRPr="00D54D8F" w:rsidRDefault="00A02730" w:rsidP="00D54D8F">
            <w:pPr>
              <w:pStyle w:val="phtablecellleft"/>
            </w:pPr>
            <w:r w:rsidRPr="00D54D8F">
              <w:t>Дата вступления в силу редакции документа порядка ОМП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CC6BF7" w14:textId="77777777" w:rsidR="00F26F1F" w:rsidRPr="00D54D8F" w:rsidRDefault="00A02730" w:rsidP="00D54D8F">
            <w:pPr>
              <w:pStyle w:val="phtablecellleft"/>
            </w:pPr>
            <w:r w:rsidRPr="00D54D8F">
              <w:t>дата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56E8A1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5B6BB03B" w14:textId="77777777" w:rsidTr="001C262B">
        <w:trPr>
          <w:trHeight w:val="243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D27D17" w14:textId="77777777" w:rsidR="00F26F1F" w:rsidRPr="00D54D8F" w:rsidRDefault="00A02730" w:rsidP="00D54D8F">
            <w:pPr>
              <w:pStyle w:val="phtablecellleft"/>
            </w:pPr>
            <w:r w:rsidRPr="00D54D8F">
              <w:t>end_date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159B91" w14:textId="77777777" w:rsidR="00F26F1F" w:rsidRPr="00D54D8F" w:rsidRDefault="00A02730" w:rsidP="00D54D8F">
            <w:pPr>
              <w:pStyle w:val="phtablecellleft"/>
            </w:pPr>
            <w:r w:rsidRPr="00D54D8F">
              <w:t>Дата утраты силы редакции документа порядка ОМП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FDFD10" w14:textId="77777777" w:rsidR="00F26F1F" w:rsidRPr="00D54D8F" w:rsidRDefault="00A02730" w:rsidP="00D54D8F">
            <w:pPr>
              <w:pStyle w:val="phtablecellleft"/>
            </w:pPr>
            <w:r w:rsidRPr="00D54D8F">
              <w:t>дата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E24487" w14:textId="77777777" w:rsidR="00F26F1F" w:rsidRPr="00D54D8F" w:rsidRDefault="00A02730" w:rsidP="00D54D8F">
            <w:pPr>
              <w:pStyle w:val="phtablecellleft"/>
            </w:pPr>
            <w:r w:rsidRPr="00D54D8F">
              <w:t>Нет</w:t>
            </w:r>
          </w:p>
        </w:tc>
      </w:tr>
      <w:tr w:rsidR="00F26F1F" w:rsidRPr="00D54D8F" w14:paraId="07DAEA04" w14:textId="77777777" w:rsidTr="001C262B">
        <w:trPr>
          <w:trHeight w:val="326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54A252" w14:textId="77777777" w:rsidR="00F26F1F" w:rsidRPr="00D54D8F" w:rsidRDefault="00A02730" w:rsidP="00D54D8F">
            <w:pPr>
              <w:pStyle w:val="phtablecellleft"/>
            </w:pPr>
            <w:r w:rsidRPr="00D54D8F">
              <w:t>graphs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E40A4B" w14:textId="77777777" w:rsidR="00F26F1F" w:rsidRPr="00D54D8F" w:rsidRDefault="00A02730" w:rsidP="00D54D8F">
            <w:pPr>
              <w:pStyle w:val="phtablecellleft"/>
            </w:pPr>
            <w:r w:rsidRPr="00D54D8F">
              <w:t>Блок информации о графах порядка ОМП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6BA54E" w14:textId="77777777" w:rsidR="00F26F1F" w:rsidRPr="00D54D8F" w:rsidRDefault="00A02730" w:rsidP="00D54D8F">
            <w:pPr>
              <w:pStyle w:val="phtablecellleft"/>
            </w:pPr>
            <w:r w:rsidRPr="00D54D8F">
              <w:t>комплексный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B174CE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0D003C68" w14:textId="77777777" w:rsidTr="001C262B">
        <w:trPr>
          <w:trHeight w:val="124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50537F" w14:textId="77777777" w:rsidR="00F26F1F" w:rsidRPr="00D54D8F" w:rsidRDefault="00A02730" w:rsidP="00D54D8F">
            <w:pPr>
              <w:pStyle w:val="phtablecellleft"/>
            </w:pPr>
            <w:r w:rsidRPr="00D54D8F">
              <w:t>graph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A02A3E" w14:textId="77777777" w:rsidR="00F26F1F" w:rsidRPr="00D54D8F" w:rsidRDefault="00A02730" w:rsidP="00D54D8F">
            <w:pPr>
              <w:pStyle w:val="phtablecellleft"/>
            </w:pPr>
            <w:r w:rsidRPr="00D54D8F">
              <w:t>Граф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817726" w14:textId="77777777" w:rsidR="00F26F1F" w:rsidRPr="00D54D8F" w:rsidRDefault="00A02730" w:rsidP="00D54D8F">
            <w:pPr>
              <w:pStyle w:val="phtablecellleft"/>
            </w:pPr>
            <w:r w:rsidRPr="00D54D8F">
              <w:t>комплексный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C4B27D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135B94E3" w14:textId="77777777" w:rsidTr="001C262B">
        <w:trPr>
          <w:trHeight w:val="146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1A10D6" w14:textId="77777777" w:rsidR="00F26F1F" w:rsidRPr="00D54D8F" w:rsidRDefault="00A02730" w:rsidP="00D54D8F">
            <w:pPr>
              <w:pStyle w:val="phtablecellleft"/>
            </w:pPr>
            <w:r w:rsidRPr="00D54D8F">
              <w:t>id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04BE47" w14:textId="77777777" w:rsidR="00F26F1F" w:rsidRPr="00D54D8F" w:rsidRDefault="00A02730" w:rsidP="00D54D8F">
            <w:pPr>
              <w:pStyle w:val="phtablecellleft"/>
            </w:pPr>
            <w:r w:rsidRPr="00D54D8F">
              <w:t>Идентификатор графа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049025" w14:textId="77777777" w:rsidR="00F26F1F" w:rsidRPr="00D54D8F" w:rsidRDefault="00A02730" w:rsidP="00D54D8F">
            <w:pPr>
              <w:pStyle w:val="phtablecellleft"/>
            </w:pPr>
            <w:r w:rsidRPr="00D54D8F">
              <w:t>числовой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1AB9ED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328E08D6" w14:textId="77777777" w:rsidTr="001C262B">
        <w:trPr>
          <w:trHeight w:val="182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6B8F7F" w14:textId="77777777" w:rsidR="00F26F1F" w:rsidRPr="00D54D8F" w:rsidRDefault="00A02730" w:rsidP="00D54D8F">
            <w:pPr>
              <w:pStyle w:val="phtablecellleft"/>
            </w:pPr>
            <w:r w:rsidRPr="00D54D8F">
              <w:t>name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6CDC78" w14:textId="77777777" w:rsidR="00F26F1F" w:rsidRPr="00D54D8F" w:rsidRDefault="00A02730" w:rsidP="00D54D8F">
            <w:pPr>
              <w:pStyle w:val="phtablecellleft"/>
            </w:pPr>
            <w:r w:rsidRPr="00D54D8F">
              <w:t>Название графа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2BF8F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8BB43B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4BC9AC57" w14:textId="77777777" w:rsidTr="001C262B">
        <w:trPr>
          <w:trHeight w:val="204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F5C593" w14:textId="77777777" w:rsidR="00F26F1F" w:rsidRPr="00D54D8F" w:rsidRDefault="00A02730" w:rsidP="00D54D8F">
            <w:pPr>
              <w:pStyle w:val="phtablecellleft"/>
            </w:pPr>
            <w:r w:rsidRPr="00D54D8F">
              <w:t>MKB10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A944FD" w14:textId="77777777" w:rsidR="00F26F1F" w:rsidRPr="00D54D8F" w:rsidRDefault="00A02730" w:rsidP="00D54D8F">
            <w:pPr>
              <w:pStyle w:val="phtablecellleft"/>
            </w:pPr>
            <w:r w:rsidRPr="00D54D8F">
              <w:t>Список диагнозов, к которым относится граф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C85450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572F98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72770AC4" w14:textId="77777777" w:rsidTr="001C262B">
        <w:trPr>
          <w:trHeight w:val="450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E56DF2" w14:textId="77777777" w:rsidR="00F26F1F" w:rsidRPr="00D54D8F" w:rsidRDefault="00A02730" w:rsidP="00D54D8F">
            <w:pPr>
              <w:pStyle w:val="phtablecellleft"/>
            </w:pPr>
            <w:r w:rsidRPr="00D54D8F">
              <w:t>states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B7A11A" w14:textId="77777777" w:rsidR="00F26F1F" w:rsidRPr="00D54D8F" w:rsidRDefault="00A02730" w:rsidP="00D54D8F">
            <w:pPr>
              <w:pStyle w:val="phtablecellleft"/>
            </w:pPr>
            <w:r w:rsidRPr="00D54D8F">
              <w:t>Вершины графа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AC2129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80FD01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179F8061" w14:textId="77777777" w:rsidTr="001C262B">
        <w:trPr>
          <w:trHeight w:val="450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E507A0" w14:textId="77777777" w:rsidR="00F26F1F" w:rsidRPr="00D54D8F" w:rsidRDefault="00A02730" w:rsidP="00D54D8F">
            <w:pPr>
              <w:pStyle w:val="phtablecellleft"/>
            </w:pPr>
            <w:r w:rsidRPr="00D54D8F">
              <w:t>state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6259DE" w14:textId="77777777" w:rsidR="00F26F1F" w:rsidRPr="00D54D8F" w:rsidRDefault="00A02730" w:rsidP="00D54D8F">
            <w:pPr>
              <w:pStyle w:val="phtablecellleft"/>
            </w:pPr>
            <w:r w:rsidRPr="00D54D8F">
              <w:t>Вершина графа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1E8432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C25765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06E88A13" w14:textId="77777777" w:rsidTr="001C262B">
        <w:trPr>
          <w:trHeight w:val="15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0CD60A" w14:textId="77777777" w:rsidR="00F26F1F" w:rsidRPr="00D54D8F" w:rsidRDefault="00A02730" w:rsidP="00D54D8F">
            <w:pPr>
              <w:pStyle w:val="phtablecellleft"/>
            </w:pPr>
            <w:r w:rsidRPr="00D54D8F">
              <w:t>label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7C3571" w14:textId="77777777" w:rsidR="00F26F1F" w:rsidRPr="00D54D8F" w:rsidRDefault="00A02730" w:rsidP="00D54D8F">
            <w:pPr>
              <w:pStyle w:val="phtablecellleft"/>
            </w:pPr>
            <w:r w:rsidRPr="00D54D8F">
              <w:t>Краткое название вершины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1B1AE6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E3C424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211BAEA8" w14:textId="77777777" w:rsidTr="001C262B">
        <w:trPr>
          <w:trHeight w:val="15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05AB15" w14:textId="77777777" w:rsidR="00F26F1F" w:rsidRPr="00D54D8F" w:rsidRDefault="00A02730" w:rsidP="00D54D8F">
            <w:pPr>
              <w:pStyle w:val="phtablecellleft"/>
            </w:pPr>
            <w:r w:rsidRPr="00D54D8F">
              <w:t>name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81169A" w14:textId="77777777" w:rsidR="00F26F1F" w:rsidRPr="00D54D8F" w:rsidRDefault="00A02730" w:rsidP="00D54D8F">
            <w:pPr>
              <w:pStyle w:val="phtablecellleft"/>
            </w:pPr>
            <w:r w:rsidRPr="00D54D8F">
              <w:t>Название вершины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4CE0D8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5AA293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6091ED1F" w14:textId="77777777" w:rsidTr="001C262B">
        <w:trPr>
          <w:trHeight w:val="34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0820EC" w14:textId="77777777" w:rsidR="00F26F1F" w:rsidRPr="00D54D8F" w:rsidRDefault="00A02730" w:rsidP="00D54D8F">
            <w:pPr>
              <w:pStyle w:val="phtablecellleft"/>
            </w:pPr>
            <w:r w:rsidRPr="00D54D8F">
              <w:t>description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E3D8EC" w14:textId="77777777" w:rsidR="00F26F1F" w:rsidRPr="00D54D8F" w:rsidRDefault="00A02730" w:rsidP="00D54D8F">
            <w:pPr>
              <w:pStyle w:val="phtablecellleft"/>
            </w:pPr>
            <w:r w:rsidRPr="00D54D8F">
              <w:t>Описание вершины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05B1BF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80C853" w14:textId="77777777" w:rsidR="00F26F1F" w:rsidRPr="00D54D8F" w:rsidRDefault="00A02730" w:rsidP="00D54D8F">
            <w:pPr>
              <w:pStyle w:val="phtablecellleft"/>
            </w:pPr>
            <w:r w:rsidRPr="00D54D8F">
              <w:t>Нет</w:t>
            </w:r>
          </w:p>
        </w:tc>
      </w:tr>
      <w:tr w:rsidR="00F26F1F" w:rsidRPr="00D54D8F" w14:paraId="08DC883D" w14:textId="77777777" w:rsidTr="001C262B">
        <w:trPr>
          <w:trHeight w:val="141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42975A" w14:textId="77777777" w:rsidR="00F26F1F" w:rsidRPr="00D54D8F" w:rsidRDefault="00A02730" w:rsidP="00D54D8F">
            <w:pPr>
              <w:pStyle w:val="phtablecellleft"/>
            </w:pPr>
            <w:r w:rsidRPr="00D54D8F">
              <w:t>stage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B53068" w14:textId="77777777" w:rsidR="00F26F1F" w:rsidRPr="00D54D8F" w:rsidRDefault="00A02730" w:rsidP="00D54D8F">
            <w:pPr>
              <w:pStyle w:val="phtablecellleft"/>
            </w:pPr>
            <w:r w:rsidRPr="00D54D8F">
              <w:t>Этап оказания медицинской помощи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0F0862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C16215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4DFFCC5C" w14:textId="77777777" w:rsidTr="001C262B">
        <w:trPr>
          <w:trHeight w:val="48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634004" w14:textId="77777777" w:rsidR="00F26F1F" w:rsidRPr="00D54D8F" w:rsidRDefault="00A02730" w:rsidP="00D54D8F">
            <w:pPr>
              <w:pStyle w:val="phtablecellleft"/>
            </w:pPr>
            <w:r w:rsidRPr="00D54D8F">
              <w:lastRenderedPageBreak/>
              <w:t>activities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9B813D" w14:textId="77777777" w:rsidR="00F26F1F" w:rsidRPr="00D54D8F" w:rsidRDefault="00A02730" w:rsidP="00D54D8F">
            <w:pPr>
              <w:pStyle w:val="phtablecellleft"/>
            </w:pPr>
            <w:r w:rsidRPr="00D54D8F">
              <w:t>Список вмешательств вершины графа ОМП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B9EC50" w14:textId="77777777" w:rsidR="00F26F1F" w:rsidRPr="00D54D8F" w:rsidRDefault="00A02730" w:rsidP="00D54D8F">
            <w:pPr>
              <w:pStyle w:val="phtablecellleft"/>
            </w:pPr>
            <w:r w:rsidRPr="00D54D8F">
              <w:t>комплексный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AB62F2" w14:textId="77777777" w:rsidR="00F26F1F" w:rsidRPr="00D54D8F" w:rsidRDefault="00A02730" w:rsidP="00D54D8F">
            <w:pPr>
              <w:pStyle w:val="phtablecellleft"/>
            </w:pPr>
            <w:r w:rsidRPr="00D54D8F">
              <w:t>Нет</w:t>
            </w:r>
          </w:p>
        </w:tc>
      </w:tr>
      <w:tr w:rsidR="00F26F1F" w:rsidRPr="00D54D8F" w14:paraId="7CF4F44E" w14:textId="77777777" w:rsidTr="001C262B">
        <w:trPr>
          <w:trHeight w:val="129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4FCC39" w14:textId="77777777" w:rsidR="00F26F1F" w:rsidRPr="00D54D8F" w:rsidRDefault="00A02730" w:rsidP="00D54D8F">
            <w:pPr>
              <w:pStyle w:val="phtablecellleft"/>
            </w:pPr>
            <w:r w:rsidRPr="00D54D8F">
              <w:t>activity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5A88A4" w14:textId="77777777" w:rsidR="00F26F1F" w:rsidRPr="00D54D8F" w:rsidRDefault="00A02730" w:rsidP="00D54D8F">
            <w:pPr>
              <w:pStyle w:val="phtablecellleft"/>
            </w:pPr>
            <w:r w:rsidRPr="00D54D8F">
              <w:t>Информация о вмешательстве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38BE90" w14:textId="77777777" w:rsidR="00F26F1F" w:rsidRPr="00D54D8F" w:rsidRDefault="00A02730" w:rsidP="00D54D8F">
            <w:pPr>
              <w:pStyle w:val="phtablecellleft"/>
            </w:pPr>
            <w:r w:rsidRPr="00D54D8F">
              <w:t>комплексный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F382FD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0CAEF18C" w14:textId="77777777" w:rsidTr="001C262B">
        <w:trPr>
          <w:trHeight w:val="15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4D50B7" w14:textId="77777777" w:rsidR="00F26F1F" w:rsidRPr="00D54D8F" w:rsidRDefault="00A02730" w:rsidP="00D54D8F">
            <w:pPr>
              <w:pStyle w:val="phtablecellleft"/>
            </w:pPr>
            <w:r w:rsidRPr="00D54D8F">
              <w:t>name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1E6A67" w14:textId="77777777" w:rsidR="00F26F1F" w:rsidRPr="00D54D8F" w:rsidRDefault="00A02730" w:rsidP="00D54D8F">
            <w:pPr>
              <w:pStyle w:val="phtablecellleft"/>
            </w:pPr>
            <w:r w:rsidRPr="00D54D8F">
              <w:t>Название вмешательства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E4B6CD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45B7F5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48B6CFD0" w14:textId="77777777" w:rsidTr="001C262B">
        <w:trPr>
          <w:trHeight w:val="173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753C89" w14:textId="77777777" w:rsidR="00F26F1F" w:rsidRPr="00D54D8F" w:rsidRDefault="00A02730" w:rsidP="00D54D8F">
            <w:pPr>
              <w:pStyle w:val="phtablecellleft"/>
            </w:pPr>
            <w:r w:rsidRPr="00D54D8F">
              <w:t>services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A021D8" w14:textId="77777777" w:rsidR="00F26F1F" w:rsidRPr="00D54D8F" w:rsidRDefault="00A02730" w:rsidP="00D54D8F">
            <w:pPr>
              <w:pStyle w:val="phtablecellleft"/>
            </w:pPr>
            <w:r w:rsidRPr="00D54D8F">
              <w:t>Список медицинских услуг вмешательства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3F3FA6" w14:textId="77777777" w:rsidR="00F26F1F" w:rsidRPr="00D54D8F" w:rsidRDefault="00A02730" w:rsidP="00D54D8F">
            <w:pPr>
              <w:pStyle w:val="phtablecellleft"/>
            </w:pPr>
            <w:r w:rsidRPr="00D54D8F">
              <w:t>комплексный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799785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702713A5" w14:textId="77777777" w:rsidTr="001C262B">
        <w:trPr>
          <w:trHeight w:val="256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4F3A34" w14:textId="77777777" w:rsidR="00F26F1F" w:rsidRPr="00D54D8F" w:rsidRDefault="00A02730" w:rsidP="00D54D8F">
            <w:pPr>
              <w:pStyle w:val="phtablecellleft"/>
            </w:pPr>
            <w:r w:rsidRPr="00D54D8F">
              <w:t>service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7895FD" w14:textId="77777777" w:rsidR="00F26F1F" w:rsidRPr="00D54D8F" w:rsidRDefault="00A02730" w:rsidP="00D54D8F">
            <w:pPr>
              <w:pStyle w:val="phtablecellleft"/>
            </w:pPr>
            <w:r w:rsidRPr="00D54D8F">
              <w:t>Информация о медицинской услуге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1ECE1E" w14:textId="77777777" w:rsidR="00F26F1F" w:rsidRPr="00D54D8F" w:rsidRDefault="00A02730" w:rsidP="00D54D8F">
            <w:pPr>
              <w:pStyle w:val="phtablecellleft"/>
            </w:pPr>
            <w:r w:rsidRPr="00D54D8F">
              <w:t>комплексный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D6527C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4180BEDC" w14:textId="77777777" w:rsidTr="001C262B">
        <w:trPr>
          <w:trHeight w:val="195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298E6A" w14:textId="77777777" w:rsidR="00F26F1F" w:rsidRPr="00D54D8F" w:rsidRDefault="00A02730" w:rsidP="00D54D8F">
            <w:pPr>
              <w:pStyle w:val="phtablecellleft"/>
            </w:pPr>
            <w:r w:rsidRPr="00D54D8F">
              <w:t>name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493A86" w14:textId="77777777" w:rsidR="00F26F1F" w:rsidRPr="00D54D8F" w:rsidRDefault="00A02730" w:rsidP="00D54D8F">
            <w:pPr>
              <w:pStyle w:val="phtablecellleft"/>
            </w:pPr>
            <w:r w:rsidRPr="00D54D8F">
              <w:t>Название медицинской услуги по справочнику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56DB21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216085" w14:textId="77777777" w:rsidR="00F26F1F" w:rsidRPr="00D54D8F" w:rsidRDefault="00A02730" w:rsidP="00D54D8F">
            <w:pPr>
              <w:pStyle w:val="phtablecellleft"/>
            </w:pPr>
            <w:r w:rsidRPr="00D54D8F">
              <w:t>Нет</w:t>
            </w:r>
          </w:p>
        </w:tc>
      </w:tr>
      <w:tr w:rsidR="00F26F1F" w:rsidRPr="00D54D8F" w14:paraId="24A07CFF" w14:textId="77777777" w:rsidTr="001C262B">
        <w:trPr>
          <w:trHeight w:val="135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26D105" w14:textId="77777777" w:rsidR="00F26F1F" w:rsidRPr="00D54D8F" w:rsidRDefault="00A02730" w:rsidP="00D54D8F">
            <w:pPr>
              <w:pStyle w:val="phtablecellleft"/>
            </w:pPr>
            <w:r w:rsidRPr="00D54D8F">
              <w:t>code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2D7128" w14:textId="77777777" w:rsidR="00F26F1F" w:rsidRPr="00D54D8F" w:rsidRDefault="00A02730" w:rsidP="00D54D8F">
            <w:pPr>
              <w:pStyle w:val="phtablecellleft"/>
            </w:pPr>
            <w:r w:rsidRPr="00D54D8F">
              <w:t>Код медицинской услуги по справочнику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5AB1D3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64AF29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4B98E81D" w14:textId="77777777" w:rsidTr="001C262B">
        <w:trPr>
          <w:trHeight w:val="15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E80446" w14:textId="77777777" w:rsidR="00F26F1F" w:rsidRPr="00D54D8F" w:rsidRDefault="00A02730" w:rsidP="00D54D8F">
            <w:pPr>
              <w:pStyle w:val="phtablecellleft"/>
            </w:pPr>
            <w:r w:rsidRPr="00D54D8F">
              <w:t>transfers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F8CFC4" w14:textId="77777777" w:rsidR="00F26F1F" w:rsidRPr="00D54D8F" w:rsidRDefault="00A02730" w:rsidP="00D54D8F">
            <w:pPr>
              <w:pStyle w:val="phtablecellleft"/>
            </w:pPr>
            <w:r w:rsidRPr="00D54D8F">
              <w:t>Ребра графа ОМП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475FFB" w14:textId="77777777" w:rsidR="00F26F1F" w:rsidRPr="00D54D8F" w:rsidRDefault="00A02730" w:rsidP="00D54D8F">
            <w:pPr>
              <w:pStyle w:val="phtablecellleft"/>
            </w:pPr>
            <w:r w:rsidRPr="00D54D8F">
              <w:t>комплексный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39E87D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3FC7AEB0" w14:textId="77777777" w:rsidTr="001C262B">
        <w:trPr>
          <w:trHeight w:val="15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0D7F2B" w14:textId="77777777" w:rsidR="00F26F1F" w:rsidRPr="00D54D8F" w:rsidRDefault="00A02730" w:rsidP="00D54D8F">
            <w:pPr>
              <w:pStyle w:val="phtablecellleft"/>
            </w:pPr>
            <w:r w:rsidRPr="00D54D8F">
              <w:t>transfer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D47E45" w14:textId="77777777" w:rsidR="00F26F1F" w:rsidRPr="00D54D8F" w:rsidRDefault="00A02730" w:rsidP="00D54D8F">
            <w:pPr>
              <w:pStyle w:val="phtablecellleft"/>
            </w:pPr>
            <w:r w:rsidRPr="00D54D8F">
              <w:t>Ребро графа ОМП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FCFB40" w14:textId="77777777" w:rsidR="00F26F1F" w:rsidRPr="00D54D8F" w:rsidRDefault="00A02730" w:rsidP="00D54D8F">
            <w:pPr>
              <w:pStyle w:val="phtablecellleft"/>
            </w:pPr>
            <w:r w:rsidRPr="00D54D8F">
              <w:t>комплексный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3FAC73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4A6F340D" w14:textId="77777777" w:rsidTr="001C262B">
        <w:trPr>
          <w:trHeight w:val="15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8579E4" w14:textId="77777777" w:rsidR="00F26F1F" w:rsidRPr="00D54D8F" w:rsidRDefault="00A02730" w:rsidP="00D54D8F">
            <w:pPr>
              <w:pStyle w:val="phtablecellleft"/>
            </w:pPr>
            <w:r w:rsidRPr="00D54D8F">
              <w:t>from_state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A20582" w14:textId="77777777" w:rsidR="00F26F1F" w:rsidRPr="00D54D8F" w:rsidRDefault="00A02730" w:rsidP="00D54D8F">
            <w:pPr>
              <w:pStyle w:val="phtablecellleft"/>
            </w:pPr>
            <w:r w:rsidRPr="00D54D8F">
              <w:t>Начальная вершина ребра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BA125B" w14:textId="77777777" w:rsidR="00F26F1F" w:rsidRPr="00D54D8F" w:rsidRDefault="00A02730" w:rsidP="00D54D8F">
            <w:pPr>
              <w:pStyle w:val="phtablecellleft"/>
            </w:pPr>
            <w:r w:rsidRPr="00D54D8F">
              <w:t>число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5F2DDC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0EC027EF" w14:textId="77777777" w:rsidTr="001C262B">
        <w:trPr>
          <w:trHeight w:val="15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2CBC7A" w14:textId="77777777" w:rsidR="00F26F1F" w:rsidRPr="00D54D8F" w:rsidRDefault="00A02730" w:rsidP="00D54D8F">
            <w:pPr>
              <w:pStyle w:val="phtablecellleft"/>
            </w:pPr>
            <w:r w:rsidRPr="00D54D8F">
              <w:t>to_state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47616B" w14:textId="77777777" w:rsidR="00F26F1F" w:rsidRPr="00D54D8F" w:rsidRDefault="00A02730" w:rsidP="00D54D8F">
            <w:pPr>
              <w:pStyle w:val="phtablecellleft"/>
            </w:pPr>
            <w:r w:rsidRPr="00D54D8F">
              <w:t>Конечная вершина ребра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71428E" w14:textId="77777777" w:rsidR="00F26F1F" w:rsidRPr="00D54D8F" w:rsidRDefault="00A02730" w:rsidP="00D54D8F">
            <w:pPr>
              <w:pStyle w:val="phtablecellleft"/>
            </w:pPr>
            <w:r w:rsidRPr="00D54D8F">
              <w:t>число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12FEA7" w14:textId="77777777" w:rsidR="00F26F1F" w:rsidRPr="00D54D8F" w:rsidRDefault="00A02730" w:rsidP="00D54D8F">
            <w:pPr>
              <w:pStyle w:val="phtablecellleft"/>
            </w:pPr>
            <w:r w:rsidRPr="00D54D8F">
              <w:t>Да</w:t>
            </w:r>
          </w:p>
        </w:tc>
      </w:tr>
      <w:tr w:rsidR="00F26F1F" w:rsidRPr="00D54D8F" w14:paraId="2F7A0A94" w14:textId="77777777" w:rsidTr="001C262B">
        <w:trPr>
          <w:trHeight w:val="36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C8B870" w14:textId="77777777" w:rsidR="00F26F1F" w:rsidRPr="00D54D8F" w:rsidRDefault="00A02730" w:rsidP="00D54D8F">
            <w:pPr>
              <w:pStyle w:val="phtablecellleft"/>
            </w:pPr>
            <w:r w:rsidRPr="00D54D8F">
              <w:t>timeout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589EDE" w14:textId="77777777" w:rsidR="00F26F1F" w:rsidRPr="00D54D8F" w:rsidRDefault="00A02730" w:rsidP="00D54D8F">
            <w:pPr>
              <w:pStyle w:val="phtablecellleft"/>
            </w:pPr>
            <w:r w:rsidRPr="00D54D8F">
              <w:t>Срок перехода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D37FFE" w14:textId="77777777" w:rsidR="00F26F1F" w:rsidRPr="00D54D8F" w:rsidRDefault="00A02730" w:rsidP="00D54D8F">
            <w:pPr>
              <w:pStyle w:val="phtablecellleft"/>
            </w:pPr>
            <w:r w:rsidRPr="00D54D8F">
              <w:t>число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E208D8" w14:textId="77777777" w:rsidR="00F26F1F" w:rsidRPr="00D54D8F" w:rsidRDefault="00A02730" w:rsidP="00D54D8F">
            <w:pPr>
              <w:pStyle w:val="phtablecellleft"/>
            </w:pPr>
            <w:r w:rsidRPr="00D54D8F">
              <w:t>Нет</w:t>
            </w:r>
          </w:p>
        </w:tc>
      </w:tr>
      <w:tr w:rsidR="00F26F1F" w:rsidRPr="00D54D8F" w14:paraId="246171E7" w14:textId="77777777" w:rsidTr="001C262B">
        <w:trPr>
          <w:trHeight w:val="1064"/>
        </w:trPr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F4ADDF" w14:textId="77777777" w:rsidR="00F26F1F" w:rsidRPr="00D54D8F" w:rsidRDefault="00A02730" w:rsidP="00D54D8F">
            <w:pPr>
              <w:pStyle w:val="phtablecellleft"/>
            </w:pPr>
            <w:r w:rsidRPr="00D54D8F">
              <w:t>timeout_unit</w:t>
            </w:r>
          </w:p>
        </w:tc>
        <w:tc>
          <w:tcPr>
            <w:tcW w:w="1537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BF499D" w14:textId="77777777" w:rsidR="00F26F1F" w:rsidRPr="00D54D8F" w:rsidRDefault="00A02730" w:rsidP="00D54D8F">
            <w:pPr>
              <w:pStyle w:val="phtablecellleft"/>
            </w:pPr>
            <w:r w:rsidRPr="00D54D8F">
              <w:t>Срок перехода (единица измерения):</w:t>
            </w:r>
          </w:p>
          <w:p w14:paraId="4577BA6A" w14:textId="77777777" w:rsidR="00F26F1F" w:rsidRPr="00D54D8F" w:rsidRDefault="00A02730" w:rsidP="00D54D8F">
            <w:pPr>
              <w:pStyle w:val="phtableitemizedlist1"/>
            </w:pPr>
            <w:r w:rsidRPr="00D54D8F">
              <w:t>«d» – день;</w:t>
            </w:r>
          </w:p>
          <w:p w14:paraId="1D375F0F" w14:textId="77777777" w:rsidR="00F26F1F" w:rsidRPr="00D54D8F" w:rsidRDefault="00A02730" w:rsidP="00D54D8F">
            <w:pPr>
              <w:pStyle w:val="phtableitemizedlist1"/>
            </w:pPr>
            <w:r w:rsidRPr="00D54D8F">
              <w:t>«h» – час</w:t>
            </w:r>
          </w:p>
        </w:tc>
        <w:tc>
          <w:tcPr>
            <w:tcW w:w="1036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468CA0" w14:textId="77777777" w:rsidR="00F26F1F" w:rsidRPr="00D54D8F" w:rsidRDefault="00A02730" w:rsidP="00D54D8F">
            <w:pPr>
              <w:pStyle w:val="phtablecellleft"/>
            </w:pPr>
            <w:r w:rsidRPr="00D54D8F">
              <w:t>строка</w:t>
            </w:r>
          </w:p>
        </w:tc>
        <w:tc>
          <w:tcPr>
            <w:tcW w:w="1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8DCF95" w14:textId="77777777" w:rsidR="00F26F1F" w:rsidRPr="00D54D8F" w:rsidRDefault="00A02730" w:rsidP="00D54D8F">
            <w:pPr>
              <w:pStyle w:val="phtablecellleft"/>
            </w:pPr>
            <w:r w:rsidRPr="00D54D8F">
              <w:t>Нет</w:t>
            </w:r>
          </w:p>
        </w:tc>
      </w:tr>
    </w:tbl>
    <w:p w14:paraId="495B7E8A" w14:textId="4E333305" w:rsidR="00F26F1F" w:rsidRPr="00D54D8F" w:rsidRDefault="00A02730" w:rsidP="00D54D8F">
      <w:pPr>
        <w:pStyle w:val="4"/>
      </w:pPr>
      <w:bookmarkStart w:id="148" w:name="_ym0mv9jpwoi4" w:colFirst="0" w:colLast="0"/>
      <w:bookmarkStart w:id="149" w:name="_Toc81925610"/>
      <w:bookmarkEnd w:id="148"/>
      <w:r w:rsidRPr="00D54D8F">
        <w:t>Формат запроса на получение структурированной информации по документу порядка ОМП</w:t>
      </w:r>
      <w:bookmarkEnd w:id="149"/>
    </w:p>
    <w:p w14:paraId="561242E2" w14:textId="77777777" w:rsidR="00F26F1F" w:rsidRPr="00D54D8F" w:rsidRDefault="00A02730" w:rsidP="00D54D8F">
      <w:pPr>
        <w:pStyle w:val="afff8"/>
      </w:pPr>
      <w:r w:rsidRPr="00D54D8F">
        <w:t>&lt;?xml version="1.0" encoding="UTF-8"?&gt;</w:t>
      </w:r>
    </w:p>
    <w:p w14:paraId="159CAE46" w14:textId="77777777" w:rsidR="00F26F1F" w:rsidRPr="00D54D8F" w:rsidRDefault="00A02730" w:rsidP="00D54D8F">
      <w:pPr>
        <w:pStyle w:val="afff8"/>
      </w:pPr>
      <w:r w:rsidRPr="00D54D8F">
        <w:t>&lt;s:Envelope xmlns:s="http://schemas.xmlsoap.org/soap/envelope/" xmlns:a="http://www.w3.org/2005/08/addressing" xmlns:wsse="http://docs.oasis-open.org/wss/2004/01/oasis-200401-wss-wssecurity-secext-1.0.xsd"&gt;</w:t>
      </w:r>
    </w:p>
    <w:p w14:paraId="36D6628F" w14:textId="77777777" w:rsidR="00F26F1F" w:rsidRPr="00D54D8F" w:rsidRDefault="00A02730" w:rsidP="00D54D8F">
      <w:pPr>
        <w:pStyle w:val="afff8"/>
      </w:pPr>
      <w:r w:rsidRPr="00D54D8F">
        <w:t xml:space="preserve">  &lt;s:Header&gt;</w:t>
      </w:r>
    </w:p>
    <w:p w14:paraId="598FEB74" w14:textId="77777777" w:rsidR="00F26F1F" w:rsidRPr="00D54D8F" w:rsidRDefault="00A02730" w:rsidP="00D54D8F">
      <w:pPr>
        <w:pStyle w:val="afff8"/>
      </w:pPr>
      <w:r w:rsidRPr="00D54D8F">
        <w:t xml:space="preserve">    &lt;a:Action&gt;procPMCInfo&lt;/a:Action&gt;</w:t>
      </w:r>
    </w:p>
    <w:p w14:paraId="0148A360" w14:textId="77777777" w:rsidR="00F26F1F" w:rsidRPr="00D54D8F" w:rsidRDefault="00A02730" w:rsidP="00D54D8F">
      <w:pPr>
        <w:pStyle w:val="afff8"/>
      </w:pPr>
      <w:r w:rsidRPr="00D54D8F">
        <w:t xml:space="preserve">    &lt;transportHeader xmlns="http://egisz.rosminzdrav.ru" xmlns:i="http://www.w3.org/2001/XMLSchema-instance"&gt;</w:t>
      </w:r>
    </w:p>
    <w:p w14:paraId="5AB0525F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lastRenderedPageBreak/>
        <w:t xml:space="preserve">      </w:t>
      </w:r>
      <w:r w:rsidRPr="00D54D8F">
        <w:rPr>
          <w:lang w:val="ru-RU"/>
        </w:rPr>
        <w:t>&lt;</w:t>
      </w:r>
      <w:r w:rsidRPr="00D54D8F">
        <w:t>authInfo</w:t>
      </w:r>
      <w:r w:rsidRPr="00D54D8F">
        <w:rPr>
          <w:lang w:val="ru-RU"/>
        </w:rPr>
        <w:t>&gt;</w:t>
      </w:r>
    </w:p>
    <w:p w14:paraId="3954DEB4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&lt;</w:t>
      </w:r>
      <w:r w:rsidRPr="00D54D8F">
        <w:t>clientEntityId</w:t>
      </w:r>
      <w:r w:rsidRPr="00D54D8F">
        <w:rPr>
          <w:lang w:val="ru-RU"/>
        </w:rPr>
        <w:t>&gt;Идентификатор ИС, полученный при регистрации&lt;/</w:t>
      </w:r>
      <w:r w:rsidRPr="00D54D8F">
        <w:t>clientEntityId</w:t>
      </w:r>
      <w:r w:rsidRPr="00D54D8F">
        <w:rPr>
          <w:lang w:val="ru-RU"/>
        </w:rPr>
        <w:t>&gt;</w:t>
      </w:r>
    </w:p>
    <w:p w14:paraId="07F07CAE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 xml:space="preserve">      </w:t>
      </w:r>
      <w:r w:rsidRPr="00D54D8F">
        <w:t>&lt;/authInfo&gt;</w:t>
      </w:r>
    </w:p>
    <w:p w14:paraId="2FEBD828" w14:textId="77777777" w:rsidR="00F26F1F" w:rsidRPr="00D54D8F" w:rsidRDefault="00A02730" w:rsidP="00D54D8F">
      <w:pPr>
        <w:pStyle w:val="afff8"/>
      </w:pPr>
      <w:r w:rsidRPr="00D54D8F">
        <w:t xml:space="preserve">    &lt;/transportHeader&gt;</w:t>
      </w:r>
    </w:p>
    <w:p w14:paraId="05D0522C" w14:textId="77777777" w:rsidR="00F26F1F" w:rsidRPr="00D54D8F" w:rsidRDefault="00A02730" w:rsidP="00D54D8F">
      <w:pPr>
        <w:pStyle w:val="afff8"/>
      </w:pPr>
      <w:r w:rsidRPr="00D54D8F">
        <w:t xml:space="preserve">    &lt;a:MessageID&gt;Идентификатор сообщения&lt;/a:MessageID&gt;</w:t>
      </w:r>
    </w:p>
    <w:p w14:paraId="23ED1B15" w14:textId="77777777" w:rsidR="00F26F1F" w:rsidRPr="00D54D8F" w:rsidRDefault="00A02730" w:rsidP="00D54D8F">
      <w:pPr>
        <w:pStyle w:val="afff8"/>
      </w:pPr>
      <w:r w:rsidRPr="00D54D8F">
        <w:t xml:space="preserve">    &lt;a:ReplyTo&gt;</w:t>
      </w:r>
    </w:p>
    <w:p w14:paraId="5A34B7D7" w14:textId="77777777" w:rsidR="00F26F1F" w:rsidRPr="00D54D8F" w:rsidRDefault="00A02730" w:rsidP="00D54D8F">
      <w:pPr>
        <w:pStyle w:val="afff8"/>
      </w:pPr>
      <w:r w:rsidRPr="00D54D8F">
        <w:t xml:space="preserve">      &lt;a:Address&gt;http://www.w3.org/2005/08/addressing/anonymous&lt;/a:Address&gt;</w:t>
      </w:r>
    </w:p>
    <w:p w14:paraId="337D8A53" w14:textId="77777777" w:rsidR="00F26F1F" w:rsidRPr="00D54D8F" w:rsidRDefault="00A02730" w:rsidP="00D54D8F">
      <w:pPr>
        <w:pStyle w:val="afff8"/>
      </w:pPr>
      <w:r w:rsidRPr="00D54D8F">
        <w:t xml:space="preserve">    &lt;/a:ReplyTo&gt;</w:t>
      </w:r>
    </w:p>
    <w:p w14:paraId="7230561C" w14:textId="77777777" w:rsidR="00F26F1F" w:rsidRPr="00D54D8F" w:rsidRDefault="00A02730" w:rsidP="00D54D8F">
      <w:pPr>
        <w:pStyle w:val="afff8"/>
      </w:pPr>
      <w:r w:rsidRPr="00D54D8F">
        <w:t xml:space="preserve">    &lt;a:To&gt;Адрес сервиса Системы в ИПС&lt;/a:To&gt;</w:t>
      </w:r>
    </w:p>
    <w:p w14:paraId="436466B5" w14:textId="77777777" w:rsidR="00F26F1F" w:rsidRPr="00D54D8F" w:rsidRDefault="00A02730" w:rsidP="00D54D8F">
      <w:pPr>
        <w:pStyle w:val="afff8"/>
      </w:pPr>
      <w:r w:rsidRPr="00D54D8F">
        <w:t xml:space="preserve">    &lt;wsse:Security&gt;Блок подписи&lt;/wsse:Security&gt;</w:t>
      </w:r>
    </w:p>
    <w:p w14:paraId="7DC51560" w14:textId="77777777" w:rsidR="00F26F1F" w:rsidRPr="00D54D8F" w:rsidRDefault="00A02730" w:rsidP="00D54D8F">
      <w:pPr>
        <w:pStyle w:val="afff8"/>
      </w:pPr>
      <w:r w:rsidRPr="00D54D8F">
        <w:t xml:space="preserve">  &lt;/s:Header&gt;</w:t>
      </w:r>
    </w:p>
    <w:p w14:paraId="0CD20C19" w14:textId="77777777" w:rsidR="00F26F1F" w:rsidRPr="00D54D8F" w:rsidRDefault="00A02730" w:rsidP="00D54D8F">
      <w:pPr>
        <w:pStyle w:val="afff8"/>
      </w:pPr>
      <w:r w:rsidRPr="00D54D8F">
        <w:t xml:space="preserve">  &lt;s:Body xmlns:d2p1="http://docs.oasis-open.org/wss/2004/01/oasis-200401-wss-wssecurity-utility-1.0.xsd" xmlns:xsd="http://www.w3.org/2001/XMLSchema" xmlns:xsi="http://www.w3.org/2001/XMLSchema-instance" d2p1:Id="BodyID"&gt;</w:t>
      </w:r>
    </w:p>
    <w:p w14:paraId="7126D73F" w14:textId="77777777" w:rsidR="00F26F1F" w:rsidRPr="00D54D8F" w:rsidRDefault="00A02730" w:rsidP="00D54D8F">
      <w:pPr>
        <w:pStyle w:val="afff8"/>
      </w:pPr>
      <w:r w:rsidRPr="00D54D8F">
        <w:t xml:space="preserve">    &lt;getProcPMCInfo xmlns="http://vimis.rosminzdrav.ru/"&gt;</w:t>
      </w:r>
    </w:p>
    <w:p w14:paraId="7A1C869E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t xml:space="preserve">        </w:t>
      </w:r>
      <w:r w:rsidRPr="00D54D8F">
        <w:rPr>
          <w:lang w:val="ru-RU"/>
        </w:rPr>
        <w:t>&lt;</w:t>
      </w:r>
      <w:r w:rsidRPr="00D54D8F">
        <w:t>id</w:t>
      </w:r>
      <w:r w:rsidRPr="00D54D8F">
        <w:rPr>
          <w:lang w:val="ru-RU"/>
        </w:rPr>
        <w:t xml:space="preserve"> </w:t>
      </w:r>
      <w:r w:rsidRPr="00D54D8F">
        <w:t>xmlns</w:t>
      </w:r>
      <w:r w:rsidRPr="00D54D8F">
        <w:rPr>
          <w:lang w:val="ru-RU"/>
        </w:rPr>
        <w:t>=""&gt;Идентификатор документа порядка ОМП&lt;/</w:t>
      </w:r>
      <w:r w:rsidRPr="00D54D8F">
        <w:t>id</w:t>
      </w:r>
      <w:r w:rsidRPr="00D54D8F">
        <w:rPr>
          <w:lang w:val="ru-RU"/>
        </w:rPr>
        <w:t>&gt;</w:t>
      </w:r>
    </w:p>
    <w:p w14:paraId="3365499E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 xml:space="preserve">    </w:t>
      </w:r>
      <w:r w:rsidRPr="00D54D8F">
        <w:t>&lt;/getProcPMCInfo&gt;</w:t>
      </w:r>
    </w:p>
    <w:p w14:paraId="4FC613BB" w14:textId="77777777" w:rsidR="00F26F1F" w:rsidRPr="00D54D8F" w:rsidRDefault="00A02730" w:rsidP="00D54D8F">
      <w:pPr>
        <w:pStyle w:val="afff8"/>
      </w:pPr>
      <w:r w:rsidRPr="00D54D8F">
        <w:t xml:space="preserve">  &lt;/s:Body&gt;</w:t>
      </w:r>
    </w:p>
    <w:p w14:paraId="7CEFC4E5" w14:textId="77777777" w:rsidR="00F26F1F" w:rsidRPr="00D54D8F" w:rsidRDefault="00A02730" w:rsidP="00D54D8F">
      <w:pPr>
        <w:pStyle w:val="afff8"/>
      </w:pPr>
      <w:r w:rsidRPr="00D54D8F">
        <w:t>&lt;/s:Envelope&gt;</w:t>
      </w:r>
    </w:p>
    <w:p w14:paraId="15618ED6" w14:textId="77777777" w:rsidR="00F26F1F" w:rsidRPr="00D54D8F" w:rsidRDefault="00A02730" w:rsidP="00D54D8F">
      <w:pPr>
        <w:pStyle w:val="4"/>
      </w:pPr>
      <w:bookmarkStart w:id="150" w:name="_i7hd5voq1ljv" w:colFirst="0" w:colLast="0"/>
      <w:bookmarkStart w:id="151" w:name="_Toc81925611"/>
      <w:bookmarkEnd w:id="150"/>
      <w:r w:rsidRPr="00D54D8F">
        <w:t>Формат синхронного ответа</w:t>
      </w:r>
      <w:bookmarkEnd w:id="151"/>
    </w:p>
    <w:p w14:paraId="5AB17524" w14:textId="77777777" w:rsidR="00F26F1F" w:rsidRPr="00D54D8F" w:rsidRDefault="00A02730" w:rsidP="00D54D8F">
      <w:pPr>
        <w:pStyle w:val="afff8"/>
      </w:pPr>
      <w:r w:rsidRPr="00D54D8F">
        <w:t>&lt;?xml version="1.0" encoding="UTF-8"?&gt;</w:t>
      </w:r>
    </w:p>
    <w:p w14:paraId="64E7D844" w14:textId="77777777" w:rsidR="00F26F1F" w:rsidRPr="00D54D8F" w:rsidRDefault="00A02730" w:rsidP="00D54D8F">
      <w:pPr>
        <w:pStyle w:val="afff8"/>
      </w:pPr>
      <w:r w:rsidRPr="00D54D8F">
        <w:t>&lt;soap:Envelope xmlns:soap="http://schemas.xmlsoap.org/soap/envelope/" xmlns:ds="http://www.w3.org/2000/09/xmldsig#" xmlns:wsa="http://www.w3.org/2005/08/addressing" xmlns:wsse="http://docs.oasis-open.org/wss/2004/01/oasis-200401-wss-wssecurity-secext-1.0.xsd" xmlns:wsu="http://docs.oasis-open.org/wss/2004/01/oasis-200401-wss-wssecurity-utility-1.0.xsd"&gt;</w:t>
      </w:r>
    </w:p>
    <w:p w14:paraId="2D60A203" w14:textId="77777777" w:rsidR="00F26F1F" w:rsidRPr="00D54D8F" w:rsidRDefault="00A02730" w:rsidP="00D54D8F">
      <w:pPr>
        <w:pStyle w:val="afff8"/>
      </w:pPr>
      <w:r w:rsidRPr="00D54D8F">
        <w:t xml:space="preserve">  &lt;soap:Header&gt;</w:t>
      </w:r>
    </w:p>
    <w:p w14:paraId="6F3429D9" w14:textId="77777777" w:rsidR="00F26F1F" w:rsidRPr="00D54D8F" w:rsidRDefault="00A02730" w:rsidP="00D54D8F">
      <w:pPr>
        <w:pStyle w:val="afff8"/>
      </w:pPr>
      <w:r w:rsidRPr="00D54D8F">
        <w:t xml:space="preserve">    &lt;Action xmlns="http://www.w3.org/2005/08/addressing"&gt;procPMCInfo&lt;/Action&gt;</w:t>
      </w:r>
    </w:p>
    <w:p w14:paraId="3F366517" w14:textId="77777777" w:rsidR="00F26F1F" w:rsidRPr="00D54D8F" w:rsidRDefault="00A02730" w:rsidP="00D54D8F">
      <w:pPr>
        <w:pStyle w:val="afff8"/>
      </w:pPr>
      <w:r w:rsidRPr="00D54D8F">
        <w:t xml:space="preserve">    &lt;MessageID xmlns="http://www.w3.org/2005/08/addressing"&gt;Идентификатор сообщения&lt;/MessageID&gt;</w:t>
      </w:r>
    </w:p>
    <w:p w14:paraId="24D0F58E" w14:textId="77777777" w:rsidR="00F26F1F" w:rsidRPr="00D54D8F" w:rsidRDefault="00A02730" w:rsidP="00D54D8F">
      <w:pPr>
        <w:pStyle w:val="afff8"/>
      </w:pPr>
      <w:r w:rsidRPr="00D54D8F">
        <w:t xml:space="preserve">    &lt;To xmlns="http://www.w3.org/2005/08/addressing"&gt;http://www.w3.org/2005/08/addressing/anonymous&lt;/To&gt;</w:t>
      </w:r>
    </w:p>
    <w:p w14:paraId="7F690606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tab/>
      </w:r>
      <w:r w:rsidRPr="00D54D8F">
        <w:rPr>
          <w:lang w:val="ru-RU"/>
        </w:rPr>
        <w:t>&lt;</w:t>
      </w:r>
      <w:r w:rsidRPr="00D54D8F">
        <w:t>RelatesTo</w:t>
      </w:r>
      <w:r w:rsidRPr="00D54D8F">
        <w:rPr>
          <w:lang w:val="ru-RU"/>
        </w:rPr>
        <w:t xml:space="preserve"> </w:t>
      </w:r>
      <w:r w:rsidRPr="00D54D8F">
        <w:t>xmlns</w:t>
      </w:r>
      <w:r w:rsidRPr="00D54D8F">
        <w:rPr>
          <w:lang w:val="ru-RU"/>
        </w:rPr>
        <w:t>="</w:t>
      </w:r>
      <w:r w:rsidRPr="00D54D8F">
        <w:t>http</w:t>
      </w:r>
      <w:r w:rsidRPr="00D54D8F">
        <w:rPr>
          <w:lang w:val="ru-RU"/>
        </w:rPr>
        <w:t>://</w:t>
      </w:r>
      <w:r w:rsidRPr="00D54D8F">
        <w:t>www</w:t>
      </w:r>
      <w:r w:rsidRPr="00D54D8F">
        <w:rPr>
          <w:lang w:val="ru-RU"/>
        </w:rPr>
        <w:t>.</w:t>
      </w:r>
      <w:r w:rsidRPr="00D54D8F">
        <w:t>w</w:t>
      </w:r>
      <w:r w:rsidRPr="00D54D8F">
        <w:rPr>
          <w:lang w:val="ru-RU"/>
        </w:rPr>
        <w:t>3.</w:t>
      </w:r>
      <w:r w:rsidRPr="00D54D8F">
        <w:t>org</w:t>
      </w:r>
      <w:r w:rsidRPr="00D54D8F">
        <w:rPr>
          <w:lang w:val="ru-RU"/>
        </w:rPr>
        <w:t>/2005/08/</w:t>
      </w:r>
      <w:r w:rsidRPr="00D54D8F">
        <w:t>addressing</w:t>
      </w:r>
      <w:r w:rsidRPr="00D54D8F">
        <w:rPr>
          <w:lang w:val="ru-RU"/>
        </w:rPr>
        <w:t>"&gt;Идентификатор сообщения, на который отправляется синхронный ответ&lt;/</w:t>
      </w:r>
      <w:r w:rsidRPr="00D54D8F">
        <w:t>RelatesTo</w:t>
      </w:r>
      <w:r w:rsidRPr="00D54D8F">
        <w:rPr>
          <w:lang w:val="ru-RU"/>
        </w:rPr>
        <w:t>&gt;</w:t>
      </w:r>
    </w:p>
    <w:p w14:paraId="7B191248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ab/>
      </w:r>
      <w:r w:rsidRPr="00D54D8F">
        <w:t>&lt;wsse:Security&gt;Блок подписи&lt;/wsse:Security&gt;</w:t>
      </w:r>
    </w:p>
    <w:p w14:paraId="0BDF48F9" w14:textId="77777777" w:rsidR="00F26F1F" w:rsidRPr="00D54D8F" w:rsidRDefault="00A02730" w:rsidP="00D54D8F">
      <w:pPr>
        <w:pStyle w:val="afff8"/>
      </w:pPr>
      <w:r w:rsidRPr="00D54D8F">
        <w:t xml:space="preserve">  &lt;/soap:Header&gt;</w:t>
      </w:r>
    </w:p>
    <w:p w14:paraId="0FFF32D4" w14:textId="77777777" w:rsidR="00F26F1F" w:rsidRPr="00D54D8F" w:rsidRDefault="00A02730" w:rsidP="00D54D8F">
      <w:pPr>
        <w:pStyle w:val="afff8"/>
      </w:pPr>
      <w:r w:rsidRPr="00D54D8F">
        <w:t xml:space="preserve">  &lt;soap:Body wsu:Id="body"&gt;</w:t>
      </w:r>
    </w:p>
    <w:p w14:paraId="4C4DB599" w14:textId="77777777" w:rsidR="00F26F1F" w:rsidRPr="00D54D8F" w:rsidRDefault="00A02730" w:rsidP="00D54D8F">
      <w:pPr>
        <w:pStyle w:val="afff8"/>
      </w:pPr>
      <w:r w:rsidRPr="00D54D8F">
        <w:t xml:space="preserve">    &lt;ns2:procPMCInfoResponse  xmlns:ns2="http://vimis.rosminzdrav.ru/"&gt;</w:t>
      </w:r>
    </w:p>
    <w:p w14:paraId="5C3C8C77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lastRenderedPageBreak/>
        <w:t xml:space="preserve">          </w:t>
      </w:r>
      <w:r w:rsidRPr="00D54D8F">
        <w:rPr>
          <w:lang w:val="ru-RU"/>
        </w:rPr>
        <w:t>&lt;</w:t>
      </w:r>
      <w:r w:rsidRPr="00D54D8F">
        <w:t>document</w:t>
      </w:r>
      <w:r w:rsidRPr="00D54D8F">
        <w:rPr>
          <w:lang w:val="ru-RU"/>
        </w:rPr>
        <w:t xml:space="preserve">&gt;Полное описание документа порядка ОМП в </w:t>
      </w:r>
      <w:r w:rsidRPr="00D54D8F">
        <w:t>base</w:t>
      </w:r>
      <w:r w:rsidRPr="00D54D8F">
        <w:rPr>
          <w:lang w:val="ru-RU"/>
        </w:rPr>
        <w:t>64&lt;/</w:t>
      </w:r>
      <w:r w:rsidRPr="00D54D8F">
        <w:t>document</w:t>
      </w:r>
      <w:r w:rsidRPr="00D54D8F">
        <w:rPr>
          <w:lang w:val="ru-RU"/>
        </w:rPr>
        <w:t>&gt;</w:t>
      </w:r>
    </w:p>
    <w:p w14:paraId="19E5A1ED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ab/>
      </w:r>
      <w:r w:rsidRPr="00D54D8F">
        <w:t>&lt;/ns2:procPMCInfoResponse&gt;</w:t>
      </w:r>
    </w:p>
    <w:p w14:paraId="1981BBC5" w14:textId="77777777" w:rsidR="00F26F1F" w:rsidRPr="00D54D8F" w:rsidRDefault="00A02730" w:rsidP="00D54D8F">
      <w:pPr>
        <w:pStyle w:val="afff8"/>
      </w:pPr>
      <w:r w:rsidRPr="00D54D8F">
        <w:t xml:space="preserve">  &lt;/soap:Body&gt;</w:t>
      </w:r>
    </w:p>
    <w:p w14:paraId="210D30A9" w14:textId="77777777" w:rsidR="00F26F1F" w:rsidRPr="00D54D8F" w:rsidRDefault="00A02730" w:rsidP="00D54D8F">
      <w:pPr>
        <w:pStyle w:val="afff8"/>
      </w:pPr>
      <w:r w:rsidRPr="00D54D8F">
        <w:t>&lt;/soap:Envelope&gt;</w:t>
      </w:r>
    </w:p>
    <w:p w14:paraId="121090CC" w14:textId="77777777" w:rsidR="00F26F1F" w:rsidRPr="00D54D8F" w:rsidRDefault="00A02730" w:rsidP="00D54D8F">
      <w:pPr>
        <w:pStyle w:val="4"/>
      </w:pPr>
      <w:bookmarkStart w:id="152" w:name="_o1jzij7in35v" w:colFirst="0" w:colLast="0"/>
      <w:bookmarkStart w:id="153" w:name="_Toc81925612"/>
      <w:bookmarkEnd w:id="152"/>
      <w:r w:rsidRPr="00D54D8F">
        <w:t>Формат содержимого параметра document</w:t>
      </w:r>
      <w:bookmarkEnd w:id="153"/>
    </w:p>
    <w:p w14:paraId="208FADF0" w14:textId="77777777" w:rsidR="00F26F1F" w:rsidRPr="00D54D8F" w:rsidRDefault="00A02730" w:rsidP="00D54D8F">
      <w:pPr>
        <w:pStyle w:val="afff8"/>
      </w:pPr>
      <w:r w:rsidRPr="00D54D8F">
        <w:t>&lt;?xml version="1.0" encoding="UTF-8" standalone="yes"?&gt;</w:t>
      </w:r>
    </w:p>
    <w:p w14:paraId="4310A322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>&lt;</w:t>
      </w:r>
      <w:r w:rsidRPr="00D54D8F">
        <w:t>pmc</w:t>
      </w:r>
      <w:r w:rsidRPr="00D54D8F">
        <w:rPr>
          <w:lang w:val="ru-RU"/>
        </w:rPr>
        <w:t>&gt;</w:t>
      </w:r>
    </w:p>
    <w:p w14:paraId="704F2C1C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ab/>
        <w:t>&lt;</w:t>
      </w:r>
      <w:r w:rsidRPr="00D54D8F">
        <w:t>summary</w:t>
      </w:r>
      <w:r w:rsidRPr="00D54D8F">
        <w:rPr>
          <w:lang w:val="ru-RU"/>
        </w:rPr>
        <w:t>&gt;</w:t>
      </w:r>
    </w:p>
    <w:p w14:paraId="285C296E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</w:t>
      </w:r>
      <w:r w:rsidRPr="00D54D8F">
        <w:rPr>
          <w:lang w:val="ru-RU"/>
        </w:rPr>
        <w:tab/>
        <w:t>&lt;</w:t>
      </w:r>
      <w:r w:rsidRPr="00D54D8F">
        <w:t>name</w:t>
      </w:r>
      <w:r w:rsidRPr="00D54D8F">
        <w:rPr>
          <w:lang w:val="ru-RU"/>
        </w:rPr>
        <w:t>&gt;Название документа порядка ОМП&lt;/</w:t>
      </w:r>
      <w:r w:rsidRPr="00D54D8F">
        <w:t>name</w:t>
      </w:r>
      <w:r w:rsidRPr="00D54D8F">
        <w:rPr>
          <w:lang w:val="ru-RU"/>
        </w:rPr>
        <w:t>&gt;</w:t>
      </w:r>
    </w:p>
    <w:p w14:paraId="72AE3328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</w:t>
      </w:r>
      <w:r w:rsidRPr="00D54D8F">
        <w:rPr>
          <w:lang w:val="ru-RU"/>
        </w:rPr>
        <w:tab/>
        <w:t>&lt;</w:t>
      </w:r>
      <w:r w:rsidRPr="00D54D8F">
        <w:t>id</w:t>
      </w:r>
      <w:r w:rsidRPr="00D54D8F">
        <w:rPr>
          <w:lang w:val="ru-RU"/>
        </w:rPr>
        <w:t>&gt;Идентификатор документа порядка ОМП&lt;/</w:t>
      </w:r>
      <w:r w:rsidRPr="00D54D8F">
        <w:t>id</w:t>
      </w:r>
      <w:r w:rsidRPr="00D54D8F">
        <w:rPr>
          <w:lang w:val="ru-RU"/>
        </w:rPr>
        <w:t>&gt;</w:t>
      </w:r>
    </w:p>
    <w:p w14:paraId="1FED6957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 xml:space="preserve">    </w:t>
      </w:r>
      <w:r w:rsidRPr="00D54D8F">
        <w:rPr>
          <w:lang w:val="ru-RU"/>
        </w:rPr>
        <w:tab/>
      </w:r>
      <w:r w:rsidRPr="00D54D8F">
        <w:t>&lt;profile&gt;Профиль ОМП&lt;/profile&gt;</w:t>
      </w:r>
    </w:p>
    <w:p w14:paraId="71EEDFFB" w14:textId="77777777" w:rsidR="00F26F1F" w:rsidRPr="00D54D8F" w:rsidRDefault="00A02730" w:rsidP="00D54D8F">
      <w:pPr>
        <w:pStyle w:val="afff8"/>
      </w:pPr>
      <w:r w:rsidRPr="00D54D8F">
        <w:t xml:space="preserve">    </w:t>
      </w:r>
      <w:r w:rsidRPr="00D54D8F">
        <w:tab/>
        <w:t>&lt;revision&gt;</w:t>
      </w:r>
    </w:p>
    <w:p w14:paraId="741394EB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t xml:space="preserve">          </w:t>
      </w:r>
      <w:r w:rsidRPr="00D54D8F">
        <w:rPr>
          <w:lang w:val="ru-RU"/>
        </w:rPr>
        <w:t>&lt;</w:t>
      </w:r>
      <w:r w:rsidRPr="00D54D8F">
        <w:t>id</w:t>
      </w:r>
      <w:r w:rsidRPr="00D54D8F">
        <w:rPr>
          <w:lang w:val="ru-RU"/>
        </w:rPr>
        <w:t>&gt;Идентификатор редакции документа порядка ОМП&lt;/</w:t>
      </w:r>
      <w:r w:rsidRPr="00D54D8F">
        <w:t>id</w:t>
      </w:r>
      <w:r w:rsidRPr="00D54D8F">
        <w:rPr>
          <w:lang w:val="ru-RU"/>
        </w:rPr>
        <w:t>&gt;</w:t>
      </w:r>
    </w:p>
    <w:p w14:paraId="2E44FB93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&lt;</w:t>
      </w:r>
      <w:r w:rsidRPr="00D54D8F">
        <w:t>begin</w:t>
      </w:r>
      <w:r w:rsidRPr="00D54D8F">
        <w:rPr>
          <w:lang w:val="ru-RU"/>
        </w:rPr>
        <w:t>_</w:t>
      </w:r>
      <w:r w:rsidRPr="00D54D8F">
        <w:t>date</w:t>
      </w:r>
      <w:r w:rsidRPr="00D54D8F">
        <w:rPr>
          <w:lang w:val="ru-RU"/>
        </w:rPr>
        <w:t>&gt;Дата вступления в силу редакции документа порядка ОМП&lt;/</w:t>
      </w:r>
      <w:r w:rsidRPr="00D54D8F">
        <w:t>begin</w:t>
      </w:r>
      <w:r w:rsidRPr="00D54D8F">
        <w:rPr>
          <w:lang w:val="ru-RU"/>
        </w:rPr>
        <w:t>_</w:t>
      </w:r>
      <w:r w:rsidRPr="00D54D8F">
        <w:t>date</w:t>
      </w:r>
      <w:r w:rsidRPr="00D54D8F">
        <w:rPr>
          <w:lang w:val="ru-RU"/>
        </w:rPr>
        <w:t>&gt;</w:t>
      </w:r>
    </w:p>
    <w:p w14:paraId="27740827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&lt;</w:t>
      </w:r>
      <w:r w:rsidRPr="00D54D8F">
        <w:t>end</w:t>
      </w:r>
      <w:r w:rsidRPr="00D54D8F">
        <w:rPr>
          <w:lang w:val="ru-RU"/>
        </w:rPr>
        <w:t>_</w:t>
      </w:r>
      <w:r w:rsidRPr="00D54D8F">
        <w:t>date</w:t>
      </w:r>
      <w:r w:rsidRPr="00D54D8F">
        <w:rPr>
          <w:lang w:val="ru-RU"/>
        </w:rPr>
        <w:t>&gt;Дата утраты силы редакции документа порядка ОМП&lt;/</w:t>
      </w:r>
      <w:r w:rsidRPr="00D54D8F">
        <w:t>end</w:t>
      </w:r>
      <w:r w:rsidRPr="00D54D8F">
        <w:rPr>
          <w:lang w:val="ru-RU"/>
        </w:rPr>
        <w:t>_</w:t>
      </w:r>
      <w:r w:rsidRPr="00D54D8F">
        <w:t>date</w:t>
      </w:r>
      <w:r w:rsidRPr="00D54D8F">
        <w:rPr>
          <w:lang w:val="ru-RU"/>
        </w:rPr>
        <w:t>&gt;</w:t>
      </w:r>
    </w:p>
    <w:p w14:paraId="29697A2A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 xml:space="preserve">        </w:t>
      </w:r>
      <w:r w:rsidRPr="00D54D8F">
        <w:t>&lt;/revision&gt;</w:t>
      </w:r>
    </w:p>
    <w:p w14:paraId="4E80675D" w14:textId="77777777" w:rsidR="00F26F1F" w:rsidRPr="00D54D8F" w:rsidRDefault="00A02730" w:rsidP="00D54D8F">
      <w:pPr>
        <w:pStyle w:val="afff8"/>
      </w:pPr>
      <w:r w:rsidRPr="00D54D8F">
        <w:t xml:space="preserve">    &lt;/summary&gt;</w:t>
      </w:r>
    </w:p>
    <w:p w14:paraId="2F0A26EA" w14:textId="77777777" w:rsidR="00F26F1F" w:rsidRPr="00D54D8F" w:rsidRDefault="00A02730" w:rsidP="00D54D8F">
      <w:pPr>
        <w:pStyle w:val="afff8"/>
      </w:pPr>
      <w:r w:rsidRPr="00D54D8F">
        <w:t xml:space="preserve">    &lt;graphs&gt;</w:t>
      </w:r>
    </w:p>
    <w:p w14:paraId="3383A777" w14:textId="77777777" w:rsidR="00F26F1F" w:rsidRPr="00D54D8F" w:rsidRDefault="00A02730" w:rsidP="00D54D8F">
      <w:pPr>
        <w:pStyle w:val="afff8"/>
      </w:pPr>
      <w:r w:rsidRPr="00D54D8F">
        <w:t xml:space="preserve">    </w:t>
      </w:r>
      <w:r w:rsidRPr="00D54D8F">
        <w:tab/>
        <w:t>&lt;graph&gt;</w:t>
      </w:r>
    </w:p>
    <w:p w14:paraId="5CBC4C82" w14:textId="77777777" w:rsidR="00F26F1F" w:rsidRPr="00D54D8F" w:rsidRDefault="00A02730" w:rsidP="00D54D8F">
      <w:pPr>
        <w:pStyle w:val="afff8"/>
      </w:pPr>
      <w:r w:rsidRPr="00D54D8F">
        <w:t xml:space="preserve">          &lt;id&gt;Идентификатор графа&lt;/id&gt;</w:t>
      </w:r>
    </w:p>
    <w:p w14:paraId="3ECFED9F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t xml:space="preserve">          </w:t>
      </w:r>
      <w:r w:rsidRPr="00D54D8F">
        <w:rPr>
          <w:lang w:val="ru-RU"/>
        </w:rPr>
        <w:t>&lt;</w:t>
      </w:r>
      <w:r w:rsidRPr="00D54D8F">
        <w:t>name</w:t>
      </w:r>
      <w:r w:rsidRPr="00D54D8F">
        <w:rPr>
          <w:lang w:val="ru-RU"/>
        </w:rPr>
        <w:t>&gt;Название графа&lt;/</w:t>
      </w:r>
      <w:r w:rsidRPr="00D54D8F">
        <w:t>name</w:t>
      </w:r>
      <w:r w:rsidRPr="00D54D8F">
        <w:rPr>
          <w:lang w:val="ru-RU"/>
        </w:rPr>
        <w:t>&gt;</w:t>
      </w:r>
    </w:p>
    <w:p w14:paraId="49DBB0CC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&lt;</w:t>
      </w:r>
      <w:r w:rsidRPr="00D54D8F">
        <w:t>MKB</w:t>
      </w:r>
      <w:r w:rsidRPr="00D54D8F">
        <w:rPr>
          <w:lang w:val="ru-RU"/>
        </w:rPr>
        <w:t>10&gt;Список диагнозов, к которым относится граф&lt;/</w:t>
      </w:r>
      <w:r w:rsidRPr="00D54D8F">
        <w:t>MKB</w:t>
      </w:r>
      <w:r w:rsidRPr="00D54D8F">
        <w:rPr>
          <w:lang w:val="ru-RU"/>
        </w:rPr>
        <w:t>10&gt;</w:t>
      </w:r>
    </w:p>
    <w:p w14:paraId="0C1A5941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&lt;</w:t>
      </w:r>
      <w:r w:rsidRPr="00D54D8F">
        <w:t>states</w:t>
      </w:r>
      <w:r w:rsidRPr="00D54D8F">
        <w:rPr>
          <w:lang w:val="ru-RU"/>
        </w:rPr>
        <w:t>&gt;</w:t>
      </w:r>
    </w:p>
    <w:p w14:paraId="69DECF9A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</w:t>
      </w:r>
      <w:r w:rsidRPr="00D54D8F">
        <w:rPr>
          <w:lang w:val="ru-RU"/>
        </w:rPr>
        <w:tab/>
        <w:t>&lt;</w:t>
      </w:r>
      <w:r w:rsidRPr="00D54D8F">
        <w:t>state</w:t>
      </w:r>
      <w:r w:rsidRPr="00D54D8F">
        <w:rPr>
          <w:lang w:val="ru-RU"/>
        </w:rPr>
        <w:t>&gt;</w:t>
      </w:r>
    </w:p>
    <w:p w14:paraId="23CF419B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  </w:t>
      </w:r>
      <w:r w:rsidRPr="00D54D8F">
        <w:rPr>
          <w:lang w:val="ru-RU"/>
        </w:rPr>
        <w:tab/>
        <w:t>&lt;</w:t>
      </w:r>
      <w:r w:rsidRPr="00D54D8F">
        <w:t>label</w:t>
      </w:r>
      <w:r w:rsidRPr="00D54D8F">
        <w:rPr>
          <w:lang w:val="ru-RU"/>
        </w:rPr>
        <w:t>&gt;Краткое название вершины графа&lt;/</w:t>
      </w:r>
      <w:r w:rsidRPr="00D54D8F">
        <w:t>label</w:t>
      </w:r>
      <w:r w:rsidRPr="00D54D8F">
        <w:rPr>
          <w:lang w:val="ru-RU"/>
        </w:rPr>
        <w:t>&gt;</w:t>
      </w:r>
    </w:p>
    <w:p w14:paraId="6114980C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      &lt;</w:t>
      </w:r>
      <w:r w:rsidRPr="00D54D8F">
        <w:t>name</w:t>
      </w:r>
      <w:r w:rsidRPr="00D54D8F">
        <w:rPr>
          <w:lang w:val="ru-RU"/>
        </w:rPr>
        <w:t>&gt;Название вершины графа&lt;/</w:t>
      </w:r>
      <w:r w:rsidRPr="00D54D8F">
        <w:t>name</w:t>
      </w:r>
      <w:r w:rsidRPr="00D54D8F">
        <w:rPr>
          <w:lang w:val="ru-RU"/>
        </w:rPr>
        <w:t>&gt;</w:t>
      </w:r>
    </w:p>
    <w:p w14:paraId="6E19DBCC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  </w:t>
      </w:r>
      <w:r w:rsidRPr="00D54D8F">
        <w:rPr>
          <w:lang w:val="ru-RU"/>
        </w:rPr>
        <w:tab/>
        <w:t>&lt;</w:t>
      </w:r>
      <w:r w:rsidRPr="00D54D8F">
        <w:t>description</w:t>
      </w:r>
      <w:r w:rsidRPr="00D54D8F">
        <w:rPr>
          <w:lang w:val="ru-RU"/>
        </w:rPr>
        <w:t>&gt;Описание вершины графа&lt;/</w:t>
      </w:r>
      <w:r w:rsidRPr="00D54D8F">
        <w:t>description</w:t>
      </w:r>
      <w:r w:rsidRPr="00D54D8F">
        <w:rPr>
          <w:lang w:val="ru-RU"/>
        </w:rPr>
        <w:t>&gt;</w:t>
      </w:r>
    </w:p>
    <w:p w14:paraId="71122056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  </w:t>
      </w:r>
      <w:r w:rsidRPr="00D54D8F">
        <w:rPr>
          <w:lang w:val="ru-RU"/>
        </w:rPr>
        <w:tab/>
        <w:t>&lt;</w:t>
      </w:r>
      <w:r w:rsidRPr="00D54D8F">
        <w:t>stage</w:t>
      </w:r>
      <w:r w:rsidRPr="00D54D8F">
        <w:rPr>
          <w:lang w:val="ru-RU"/>
        </w:rPr>
        <w:t>&gt;Этап ОМП&lt;/</w:t>
      </w:r>
      <w:r w:rsidRPr="00D54D8F">
        <w:t>stage</w:t>
      </w:r>
      <w:r w:rsidRPr="00D54D8F">
        <w:rPr>
          <w:lang w:val="ru-RU"/>
        </w:rPr>
        <w:t>&gt;</w:t>
      </w:r>
    </w:p>
    <w:p w14:paraId="5F6F6D90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 xml:space="preserve">            </w:t>
      </w:r>
      <w:r w:rsidRPr="00D54D8F">
        <w:rPr>
          <w:lang w:val="ru-RU"/>
        </w:rPr>
        <w:tab/>
      </w:r>
      <w:r w:rsidRPr="00D54D8F">
        <w:t>&lt;activities&gt;</w:t>
      </w:r>
    </w:p>
    <w:p w14:paraId="50CB23EC" w14:textId="77777777" w:rsidR="00F26F1F" w:rsidRPr="00D54D8F" w:rsidRDefault="00A02730" w:rsidP="00D54D8F">
      <w:pPr>
        <w:pStyle w:val="afff8"/>
      </w:pPr>
      <w:r w:rsidRPr="00D54D8F">
        <w:t xml:space="preserve">                </w:t>
      </w:r>
      <w:r w:rsidRPr="00D54D8F">
        <w:tab/>
        <w:t>&lt;activity&gt;</w:t>
      </w:r>
    </w:p>
    <w:p w14:paraId="1C2E032E" w14:textId="77777777" w:rsidR="00F26F1F" w:rsidRPr="00D54D8F" w:rsidRDefault="00A02730" w:rsidP="00D54D8F">
      <w:pPr>
        <w:pStyle w:val="afff8"/>
      </w:pPr>
      <w:r w:rsidRPr="00D54D8F">
        <w:t xml:space="preserve">                    </w:t>
      </w:r>
      <w:r w:rsidRPr="00D54D8F">
        <w:tab/>
        <w:t>&lt;name&gt;Название вмешательства&lt;/name&gt;</w:t>
      </w:r>
    </w:p>
    <w:p w14:paraId="2C3CCB83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t xml:space="preserve">                    </w:t>
      </w:r>
      <w:r w:rsidRPr="00D54D8F">
        <w:tab/>
      </w:r>
      <w:r w:rsidRPr="00D54D8F">
        <w:rPr>
          <w:lang w:val="ru-RU"/>
        </w:rPr>
        <w:t>&lt;</w:t>
      </w:r>
      <w:r w:rsidRPr="00D54D8F">
        <w:t>services</w:t>
      </w:r>
      <w:r w:rsidRPr="00D54D8F">
        <w:rPr>
          <w:lang w:val="ru-RU"/>
        </w:rPr>
        <w:t>&gt;</w:t>
      </w:r>
    </w:p>
    <w:p w14:paraId="3358253A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              </w:t>
      </w:r>
      <w:r w:rsidRPr="00D54D8F">
        <w:rPr>
          <w:lang w:val="ru-RU"/>
        </w:rPr>
        <w:tab/>
        <w:t>&lt;</w:t>
      </w:r>
      <w:r w:rsidRPr="00D54D8F">
        <w:t>service</w:t>
      </w:r>
      <w:r w:rsidRPr="00D54D8F">
        <w:rPr>
          <w:lang w:val="ru-RU"/>
        </w:rPr>
        <w:t>&gt;</w:t>
      </w:r>
    </w:p>
    <w:p w14:paraId="5798E43B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                  </w:t>
      </w:r>
      <w:r w:rsidRPr="00D54D8F">
        <w:rPr>
          <w:lang w:val="ru-RU"/>
        </w:rPr>
        <w:tab/>
        <w:t>&lt;</w:t>
      </w:r>
      <w:r w:rsidRPr="00D54D8F">
        <w:t>name</w:t>
      </w:r>
      <w:r w:rsidRPr="00D54D8F">
        <w:rPr>
          <w:lang w:val="ru-RU"/>
        </w:rPr>
        <w:t>&gt;Название медицинской услуги по справочнику&lt;/</w:t>
      </w:r>
      <w:r w:rsidRPr="00D54D8F">
        <w:t>name</w:t>
      </w:r>
      <w:r w:rsidRPr="00D54D8F">
        <w:rPr>
          <w:lang w:val="ru-RU"/>
        </w:rPr>
        <w:t>&gt;</w:t>
      </w:r>
    </w:p>
    <w:p w14:paraId="1F789430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                  </w:t>
      </w:r>
      <w:r w:rsidRPr="00D54D8F">
        <w:rPr>
          <w:lang w:val="ru-RU"/>
        </w:rPr>
        <w:tab/>
        <w:t>&lt;</w:t>
      </w:r>
      <w:r w:rsidRPr="00D54D8F">
        <w:t>code</w:t>
      </w:r>
      <w:r w:rsidRPr="00D54D8F">
        <w:rPr>
          <w:lang w:val="ru-RU"/>
        </w:rPr>
        <w:t>&gt;Код медицинской услуги по справочнику&lt;/</w:t>
      </w:r>
      <w:r w:rsidRPr="00D54D8F">
        <w:t>code</w:t>
      </w:r>
      <w:r w:rsidRPr="00D54D8F">
        <w:rPr>
          <w:lang w:val="ru-RU"/>
        </w:rPr>
        <w:t xml:space="preserve">&gt;                         </w:t>
      </w:r>
      <w:r w:rsidRPr="00D54D8F">
        <w:rPr>
          <w:lang w:val="ru-RU"/>
        </w:rPr>
        <w:tab/>
      </w:r>
    </w:p>
    <w:p w14:paraId="6FD9A65D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 xml:space="preserve">                        </w:t>
      </w:r>
      <w:r w:rsidRPr="00D54D8F">
        <w:rPr>
          <w:lang w:val="ru-RU"/>
        </w:rPr>
        <w:tab/>
      </w:r>
      <w:r w:rsidRPr="00D54D8F">
        <w:t>&lt;/service&gt;</w:t>
      </w:r>
    </w:p>
    <w:p w14:paraId="0BD02F15" w14:textId="77777777" w:rsidR="00F26F1F" w:rsidRPr="00D54D8F" w:rsidRDefault="00A02730" w:rsidP="00D54D8F">
      <w:pPr>
        <w:pStyle w:val="afff8"/>
      </w:pPr>
      <w:r w:rsidRPr="00D54D8F">
        <w:t xml:space="preserve">                    </w:t>
      </w:r>
      <w:r w:rsidRPr="00D54D8F">
        <w:tab/>
        <w:t>&lt;/services&gt;</w:t>
      </w:r>
    </w:p>
    <w:p w14:paraId="4CAADE51" w14:textId="77777777" w:rsidR="00F26F1F" w:rsidRPr="00D54D8F" w:rsidRDefault="00A02730" w:rsidP="00D54D8F">
      <w:pPr>
        <w:pStyle w:val="afff8"/>
      </w:pPr>
      <w:r w:rsidRPr="00D54D8F">
        <w:t xml:space="preserve">                </w:t>
      </w:r>
      <w:r w:rsidRPr="00D54D8F">
        <w:tab/>
        <w:t>&lt;/activity&gt;</w:t>
      </w:r>
    </w:p>
    <w:p w14:paraId="521FB147" w14:textId="77777777" w:rsidR="00F26F1F" w:rsidRPr="00D54D8F" w:rsidRDefault="00A02730" w:rsidP="00D54D8F">
      <w:pPr>
        <w:pStyle w:val="afff8"/>
      </w:pPr>
      <w:r w:rsidRPr="00D54D8F">
        <w:t xml:space="preserve">            </w:t>
      </w:r>
      <w:r w:rsidRPr="00D54D8F">
        <w:tab/>
        <w:t>&lt;/activities&gt;</w:t>
      </w:r>
    </w:p>
    <w:p w14:paraId="24E0C131" w14:textId="77777777" w:rsidR="00F26F1F" w:rsidRPr="00D54D8F" w:rsidRDefault="00A02730" w:rsidP="00D54D8F">
      <w:pPr>
        <w:pStyle w:val="afff8"/>
      </w:pPr>
      <w:r w:rsidRPr="00D54D8F">
        <w:t xml:space="preserve">        </w:t>
      </w:r>
      <w:r w:rsidRPr="00D54D8F">
        <w:tab/>
        <w:t>&lt;/state&gt;</w:t>
      </w:r>
    </w:p>
    <w:p w14:paraId="5D604AD1" w14:textId="77777777" w:rsidR="00F26F1F" w:rsidRPr="00D54D8F" w:rsidRDefault="00A02730" w:rsidP="00D54D8F">
      <w:pPr>
        <w:pStyle w:val="afff8"/>
      </w:pPr>
      <w:r w:rsidRPr="00D54D8F">
        <w:t xml:space="preserve">      </w:t>
      </w:r>
      <w:r w:rsidRPr="00D54D8F">
        <w:tab/>
        <w:t>&lt;/states&gt;</w:t>
      </w:r>
    </w:p>
    <w:p w14:paraId="522321D8" w14:textId="77777777" w:rsidR="00F26F1F" w:rsidRPr="00D54D8F" w:rsidRDefault="00A02730" w:rsidP="00D54D8F">
      <w:pPr>
        <w:pStyle w:val="afff8"/>
      </w:pPr>
      <w:r w:rsidRPr="00D54D8F">
        <w:t xml:space="preserve">      </w:t>
      </w:r>
      <w:r w:rsidRPr="00D54D8F">
        <w:tab/>
        <w:t>&lt;transfers&gt;</w:t>
      </w:r>
    </w:p>
    <w:p w14:paraId="28D64738" w14:textId="77777777" w:rsidR="00F26F1F" w:rsidRPr="00D54D8F" w:rsidRDefault="00A02730" w:rsidP="00D54D8F">
      <w:pPr>
        <w:pStyle w:val="afff8"/>
      </w:pPr>
      <w:r w:rsidRPr="00D54D8F">
        <w:lastRenderedPageBreak/>
        <w:t xml:space="preserve">        </w:t>
      </w:r>
      <w:r w:rsidRPr="00D54D8F">
        <w:tab/>
        <w:t>&lt;transfer&gt;</w:t>
      </w:r>
    </w:p>
    <w:p w14:paraId="3F76EA76" w14:textId="77777777" w:rsidR="00F26F1F" w:rsidRPr="00D54D8F" w:rsidRDefault="00A02730" w:rsidP="00D54D8F">
      <w:pPr>
        <w:pStyle w:val="afff8"/>
      </w:pPr>
      <w:r w:rsidRPr="00D54D8F">
        <w:t xml:space="preserve">            </w:t>
      </w:r>
      <w:r w:rsidRPr="00D54D8F">
        <w:tab/>
        <w:t>&lt;from_state&gt;Начальная вершина ребра графа ОМП&lt;/from_state&gt;</w:t>
      </w:r>
    </w:p>
    <w:p w14:paraId="500D96C5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t xml:space="preserve">            </w:t>
      </w:r>
      <w:r w:rsidRPr="00D54D8F">
        <w:tab/>
      </w:r>
      <w:r w:rsidRPr="00D54D8F">
        <w:rPr>
          <w:lang w:val="ru-RU"/>
        </w:rPr>
        <w:t>&lt;</w:t>
      </w:r>
      <w:r w:rsidRPr="00D54D8F">
        <w:t>to</w:t>
      </w:r>
      <w:r w:rsidRPr="00D54D8F">
        <w:rPr>
          <w:lang w:val="ru-RU"/>
        </w:rPr>
        <w:t>_</w:t>
      </w:r>
      <w:r w:rsidRPr="00D54D8F">
        <w:t>state</w:t>
      </w:r>
      <w:r w:rsidRPr="00D54D8F">
        <w:rPr>
          <w:lang w:val="ru-RU"/>
        </w:rPr>
        <w:t>&gt;Конечная вершина ребра графа ОМП&lt;/</w:t>
      </w:r>
      <w:r w:rsidRPr="00D54D8F">
        <w:t>to</w:t>
      </w:r>
      <w:r w:rsidRPr="00D54D8F">
        <w:rPr>
          <w:lang w:val="ru-RU"/>
        </w:rPr>
        <w:t>_</w:t>
      </w:r>
      <w:r w:rsidRPr="00D54D8F">
        <w:t>state</w:t>
      </w:r>
      <w:r w:rsidRPr="00D54D8F">
        <w:rPr>
          <w:lang w:val="ru-RU"/>
        </w:rPr>
        <w:t>&gt;</w:t>
      </w:r>
    </w:p>
    <w:p w14:paraId="345DDE9B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  </w:t>
      </w:r>
      <w:r w:rsidRPr="00D54D8F">
        <w:rPr>
          <w:lang w:val="ru-RU"/>
        </w:rPr>
        <w:tab/>
        <w:t>&lt;</w:t>
      </w:r>
      <w:r w:rsidRPr="00D54D8F">
        <w:t>timeout</w:t>
      </w:r>
      <w:r w:rsidRPr="00D54D8F">
        <w:rPr>
          <w:lang w:val="ru-RU"/>
        </w:rPr>
        <w:t>&gt;Срок перехода&lt;/</w:t>
      </w:r>
      <w:r w:rsidRPr="00D54D8F">
        <w:t>timeout</w:t>
      </w:r>
      <w:r w:rsidRPr="00D54D8F">
        <w:rPr>
          <w:lang w:val="ru-RU"/>
        </w:rPr>
        <w:t>&gt;</w:t>
      </w:r>
    </w:p>
    <w:p w14:paraId="1031AE63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           </w:t>
      </w:r>
      <w:r w:rsidRPr="00D54D8F">
        <w:rPr>
          <w:lang w:val="ru-RU"/>
        </w:rPr>
        <w:tab/>
        <w:t>&lt;</w:t>
      </w:r>
      <w:r w:rsidRPr="00D54D8F">
        <w:t>timeout</w:t>
      </w:r>
      <w:r w:rsidRPr="00D54D8F">
        <w:rPr>
          <w:lang w:val="ru-RU"/>
        </w:rPr>
        <w:t>_</w:t>
      </w:r>
      <w:r w:rsidRPr="00D54D8F">
        <w:t>unit</w:t>
      </w:r>
      <w:r w:rsidRPr="00D54D8F">
        <w:rPr>
          <w:lang w:val="ru-RU"/>
        </w:rPr>
        <w:t>&gt;Единица измерения срока перехода&lt;/</w:t>
      </w:r>
      <w:r w:rsidRPr="00D54D8F">
        <w:t>timeout</w:t>
      </w:r>
      <w:r w:rsidRPr="00D54D8F">
        <w:rPr>
          <w:lang w:val="ru-RU"/>
        </w:rPr>
        <w:t>_</w:t>
      </w:r>
      <w:r w:rsidRPr="00D54D8F">
        <w:t>unit</w:t>
      </w:r>
      <w:r w:rsidRPr="00D54D8F">
        <w:rPr>
          <w:lang w:val="ru-RU"/>
        </w:rPr>
        <w:t>&gt;</w:t>
      </w:r>
    </w:p>
    <w:p w14:paraId="5CFBC9C7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 xml:space="preserve">        </w:t>
      </w:r>
      <w:r w:rsidRPr="00D54D8F">
        <w:rPr>
          <w:lang w:val="ru-RU"/>
        </w:rPr>
        <w:tab/>
      </w:r>
      <w:r w:rsidRPr="00D54D8F">
        <w:t>&lt;/transfer&gt;</w:t>
      </w:r>
    </w:p>
    <w:p w14:paraId="4278D1E0" w14:textId="77777777" w:rsidR="00F26F1F" w:rsidRPr="00D54D8F" w:rsidRDefault="00A02730" w:rsidP="00D54D8F">
      <w:pPr>
        <w:pStyle w:val="afff8"/>
      </w:pPr>
      <w:r w:rsidRPr="00D54D8F">
        <w:t xml:space="preserve">      </w:t>
      </w:r>
      <w:r w:rsidRPr="00D54D8F">
        <w:tab/>
        <w:t>&lt;/transfers&gt;</w:t>
      </w:r>
    </w:p>
    <w:p w14:paraId="30185E82" w14:textId="77777777" w:rsidR="00F26F1F" w:rsidRPr="00D54D8F" w:rsidRDefault="00A02730" w:rsidP="00D54D8F">
      <w:pPr>
        <w:pStyle w:val="afff8"/>
      </w:pPr>
      <w:r w:rsidRPr="00D54D8F">
        <w:t xml:space="preserve">    </w:t>
      </w:r>
      <w:r w:rsidRPr="00D54D8F">
        <w:tab/>
        <w:t>&lt;/graph&gt;</w:t>
      </w:r>
    </w:p>
    <w:p w14:paraId="31EE7CCA" w14:textId="77777777" w:rsidR="00F26F1F" w:rsidRPr="00D54D8F" w:rsidRDefault="00A02730" w:rsidP="00D54D8F">
      <w:pPr>
        <w:pStyle w:val="afff8"/>
      </w:pPr>
      <w:r w:rsidRPr="00D54D8F">
        <w:t xml:space="preserve">    &lt;/graphs&gt;</w:t>
      </w:r>
    </w:p>
    <w:p w14:paraId="253629E0" w14:textId="77777777" w:rsidR="00F26F1F" w:rsidRPr="00D54D8F" w:rsidRDefault="00A02730" w:rsidP="00D54D8F">
      <w:pPr>
        <w:pStyle w:val="afff8"/>
      </w:pPr>
      <w:r w:rsidRPr="00D54D8F">
        <w:t>&lt;/pmc&gt;</w:t>
      </w:r>
    </w:p>
    <w:p w14:paraId="29F13DB5" w14:textId="77777777" w:rsidR="00F26F1F" w:rsidRPr="00D54D8F" w:rsidRDefault="00A02730" w:rsidP="00D54D8F">
      <w:pPr>
        <w:pStyle w:val="4"/>
      </w:pPr>
      <w:bookmarkStart w:id="154" w:name="_8m4iwiukng79" w:colFirst="0" w:colLast="0"/>
      <w:bookmarkStart w:id="155" w:name="_Toc81925613"/>
      <w:bookmarkEnd w:id="154"/>
      <w:r w:rsidRPr="00D54D8F">
        <w:t>XSD-схема документа</w:t>
      </w:r>
      <w:bookmarkEnd w:id="155"/>
    </w:p>
    <w:p w14:paraId="26D91F99" w14:textId="77777777" w:rsidR="00F26F1F" w:rsidRPr="00D54D8F" w:rsidRDefault="00A02730" w:rsidP="00D54D8F">
      <w:pPr>
        <w:pStyle w:val="afff8"/>
      </w:pPr>
      <w:r w:rsidRPr="00D54D8F">
        <w:t>&lt;?xml version="1.0" encoding="UTF-8"?&gt;</w:t>
      </w:r>
    </w:p>
    <w:p w14:paraId="729DF810" w14:textId="77777777" w:rsidR="00F26F1F" w:rsidRPr="00D54D8F" w:rsidRDefault="00A02730" w:rsidP="00D54D8F">
      <w:pPr>
        <w:pStyle w:val="afff8"/>
      </w:pPr>
      <w:r w:rsidRPr="00D54D8F">
        <w:t>&lt;xs:schema elementFormDefault="qualified" vc:minVersion="1.1"</w:t>
      </w:r>
    </w:p>
    <w:p w14:paraId="31426298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xmlns:vc="http://www.w3.org/2007/XMLSchema-versioning"</w:t>
      </w:r>
    </w:p>
    <w:p w14:paraId="5ACD2088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xmlns:xs="http://www.w3.org/2001/XMLSchema"&gt;</w:t>
      </w:r>
    </w:p>
    <w:p w14:paraId="0A65EDE8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name="name" type="xs:string"/&gt;</w:t>
      </w:r>
    </w:p>
    <w:p w14:paraId="0364915C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name="id" type="xs:integer"/&gt;</w:t>
      </w:r>
    </w:p>
    <w:p w14:paraId="4429331D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name="MKB10" type="xs:string"/&gt;</w:t>
      </w:r>
    </w:p>
    <w:p w14:paraId="7B9ABE51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name="age_group" type="xs:string"/&gt;</w:t>
      </w:r>
    </w:p>
    <w:p w14:paraId="7A842102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name="begin_date" type="xs:date"/&gt;</w:t>
      </w:r>
    </w:p>
    <w:p w14:paraId="39F34609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name="end_date" type="xs:date"/&gt;</w:t>
      </w:r>
    </w:p>
    <w:p w14:paraId="44D287EF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name="number" type="xs:int"/&gt;</w:t>
      </w:r>
    </w:p>
    <w:p w14:paraId="5BB5AC4C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name="text" type="xs:string"/&gt;</w:t>
      </w:r>
    </w:p>
    <w:p w14:paraId="639FBC98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name="comment" type="xs:string"/&gt;</w:t>
      </w:r>
    </w:p>
    <w:p w14:paraId="0212FD06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name="stage" type="xs:string"/&gt;</w:t>
      </w:r>
    </w:p>
    <w:p w14:paraId="2D816E93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name="convincing" type="xs:string"/&gt;</w:t>
      </w:r>
    </w:p>
    <w:p w14:paraId="597BDB5D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name="evidential" type="xs:string"/&gt;</w:t>
      </w:r>
    </w:p>
    <w:p w14:paraId="7F9B6715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name="condition" type="xs:string"/&gt;</w:t>
      </w:r>
    </w:p>
    <w:p w14:paraId="07CE8AD7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name="stadia" type="xs:string"/&gt;</w:t>
      </w:r>
    </w:p>
    <w:p w14:paraId="19B11779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name="tnm" type="xs:string"/&gt;</w:t>
      </w:r>
    </w:p>
    <w:p w14:paraId="39DE4DBB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name="description" type="xs:string"/&gt;</w:t>
      </w:r>
    </w:p>
    <w:p w14:paraId="2058D16F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name="code" type="xs:string"/&gt;</w:t>
      </w:r>
    </w:p>
    <w:p w14:paraId="0A674247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name="from_state" type="xs:int"/&gt;</w:t>
      </w:r>
    </w:p>
    <w:p w14:paraId="3666650D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name="to_state" type="xs:int"/&gt;</w:t>
      </w:r>
    </w:p>
    <w:p w14:paraId="113F7399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name="timeout" type="xs:int"/&gt;</w:t>
      </w:r>
    </w:p>
    <w:p w14:paraId="4A42802F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name="timeout_unit" type="xs:string"/&gt;</w:t>
      </w:r>
    </w:p>
    <w:p w14:paraId="743C6F7A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name="label" type="xs:string"/&gt;</w:t>
      </w:r>
    </w:p>
    <w:p w14:paraId="4D8D8472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name="pmc"&gt;</w:t>
      </w:r>
    </w:p>
    <w:p w14:paraId="491EDD42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&lt;xs:complexType&gt;</w:t>
      </w:r>
    </w:p>
    <w:p w14:paraId="401B10A2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&lt;xs:sequence&gt;</w:t>
      </w:r>
    </w:p>
    <w:p w14:paraId="6959E0A7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ref="summary"/&gt;</w:t>
      </w:r>
    </w:p>
    <w:p w14:paraId="380C63A6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ref="graphs"/&gt;</w:t>
      </w:r>
    </w:p>
    <w:p w14:paraId="4E57B03E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&lt;/xs:sequence&gt;</w:t>
      </w:r>
    </w:p>
    <w:p w14:paraId="15112BAB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&lt;/xs:complexType&gt;</w:t>
      </w:r>
    </w:p>
    <w:p w14:paraId="4EC4FD3C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&lt;/xs:element&gt;</w:t>
      </w:r>
    </w:p>
    <w:p w14:paraId="7633D6E3" w14:textId="77777777" w:rsidR="00F26F1F" w:rsidRPr="00D54D8F" w:rsidRDefault="00A02730" w:rsidP="00D54D8F">
      <w:pPr>
        <w:pStyle w:val="afff8"/>
      </w:pPr>
      <w:r w:rsidRPr="00D54D8F">
        <w:lastRenderedPageBreak/>
        <w:t xml:space="preserve"> </w:t>
      </w:r>
      <w:r w:rsidRPr="00D54D8F">
        <w:tab/>
        <w:t>&lt;xs:element name="clinrec"&gt;</w:t>
      </w:r>
    </w:p>
    <w:p w14:paraId="3DC7B87A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&lt;xs:complexType&gt;</w:t>
      </w:r>
    </w:p>
    <w:p w14:paraId="31FCFD75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&lt;xs:sequence&gt;</w:t>
      </w:r>
    </w:p>
    <w:p w14:paraId="519442E0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ref="summary"/&gt;</w:t>
      </w:r>
    </w:p>
    <w:p w14:paraId="3FD66F41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ref="thesises"/&gt;</w:t>
      </w:r>
    </w:p>
    <w:p w14:paraId="2076EF53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&lt;/xs:sequence&gt;</w:t>
      </w:r>
    </w:p>
    <w:p w14:paraId="0DC80D69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&lt;/xs:complexType&gt;</w:t>
      </w:r>
    </w:p>
    <w:p w14:paraId="4EB728D8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&lt;/xs:element&gt;</w:t>
      </w:r>
    </w:p>
    <w:p w14:paraId="63A6CD0B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name="summary"&gt;</w:t>
      </w:r>
    </w:p>
    <w:p w14:paraId="11151264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&lt;xs:complexType&gt;</w:t>
      </w:r>
    </w:p>
    <w:p w14:paraId="706F2F50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&lt;xs:sequence&gt;</w:t>
      </w:r>
    </w:p>
    <w:p w14:paraId="7476F79C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ref="name"/&gt;</w:t>
      </w:r>
    </w:p>
    <w:p w14:paraId="13061D13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ref="id"/&gt;</w:t>
      </w:r>
    </w:p>
    <w:p w14:paraId="6C96300D" w14:textId="77777777" w:rsidR="00F26F1F" w:rsidRPr="00D54D8F" w:rsidRDefault="00A02730" w:rsidP="00D54D8F">
      <w:pPr>
        <w:pStyle w:val="afff8"/>
      </w:pPr>
      <w:r w:rsidRPr="00D54D8F">
        <w:t xml:space="preserve">      </w:t>
      </w:r>
      <w:r w:rsidRPr="00D54D8F">
        <w:tab/>
        <w:t xml:space="preserve">   </w:t>
      </w:r>
      <w:r w:rsidRPr="00D54D8F">
        <w:tab/>
        <w:t>&lt;!-- Элементы MKB10, age_group обязательны для метода КР --&gt;</w:t>
      </w:r>
    </w:p>
    <w:p w14:paraId="58BE4DDE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ref="MKB10" minOccurs="0" maxOccurs="unbounded"/&gt;</w:t>
      </w:r>
    </w:p>
    <w:p w14:paraId="17BE3443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ref="age_group" minOccurs="0"/&gt;</w:t>
      </w:r>
    </w:p>
    <w:p w14:paraId="76E7B66B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t xml:space="preserve">      </w:t>
      </w:r>
      <w:r w:rsidRPr="00D54D8F">
        <w:tab/>
        <w:t xml:space="preserve">   </w:t>
      </w:r>
      <w:r w:rsidRPr="00D54D8F">
        <w:tab/>
      </w:r>
      <w:r w:rsidRPr="00D54D8F">
        <w:rPr>
          <w:lang w:val="ru-RU"/>
        </w:rPr>
        <w:t xml:space="preserve">&lt;!-- Элемент </w:t>
      </w:r>
      <w:r w:rsidRPr="00D54D8F">
        <w:t>profile</w:t>
      </w:r>
      <w:r w:rsidRPr="00D54D8F">
        <w:rPr>
          <w:lang w:val="ru-RU"/>
        </w:rPr>
        <w:t xml:space="preserve"> обязателен для метода ОМП --&gt;</w:t>
      </w:r>
    </w:p>
    <w:p w14:paraId="324E1D09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 xml:space="preserve">                  </w:t>
      </w:r>
      <w:r w:rsidRPr="00D54D8F">
        <w:rPr>
          <w:lang w:val="ru-RU"/>
        </w:rPr>
        <w:tab/>
      </w:r>
      <w:r w:rsidRPr="00D54D8F">
        <w:t>&lt;xs:element ref="profile" minOccurs="0" maxOccurs="1"/&gt;</w:t>
      </w:r>
    </w:p>
    <w:p w14:paraId="79BCA6FA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ref="revision"/&gt;</w:t>
      </w:r>
    </w:p>
    <w:p w14:paraId="555EB450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&lt;/xs:sequence&gt;</w:t>
      </w:r>
    </w:p>
    <w:p w14:paraId="2D3845B1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&lt;/xs:complexType&gt;</w:t>
      </w:r>
    </w:p>
    <w:p w14:paraId="62D66EF7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&lt;/xs:element&gt;</w:t>
      </w:r>
    </w:p>
    <w:p w14:paraId="576BE780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name="revision"&gt;</w:t>
      </w:r>
    </w:p>
    <w:p w14:paraId="619CF74F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&lt;xs:complexType&gt;</w:t>
      </w:r>
    </w:p>
    <w:p w14:paraId="5DC87B6C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&lt;xs:sequence&gt;</w:t>
      </w:r>
    </w:p>
    <w:p w14:paraId="6F33C363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ref="id"/&gt;</w:t>
      </w:r>
    </w:p>
    <w:p w14:paraId="2FDB8F0C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ref="begin_date"/&gt;</w:t>
      </w:r>
    </w:p>
    <w:p w14:paraId="150B905C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ref="end_date"/&gt;</w:t>
      </w:r>
    </w:p>
    <w:p w14:paraId="77ADDA75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&lt;/xs:sequence&gt;</w:t>
      </w:r>
    </w:p>
    <w:p w14:paraId="63A2ADD1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&lt;/xs:complexType&gt;</w:t>
      </w:r>
    </w:p>
    <w:p w14:paraId="72F319BE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&lt;/xs:element&gt;</w:t>
      </w:r>
    </w:p>
    <w:p w14:paraId="732F80A9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name="thesises"&gt;</w:t>
      </w:r>
    </w:p>
    <w:p w14:paraId="0067D04E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&lt;xs:complexType&gt;</w:t>
      </w:r>
    </w:p>
    <w:p w14:paraId="29AEEC05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&lt;xs:sequence&gt;</w:t>
      </w:r>
    </w:p>
    <w:p w14:paraId="36A151B0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maxOccurs="unbounded" ref="thesis-rec"/&gt;</w:t>
      </w:r>
    </w:p>
    <w:p w14:paraId="65C794F1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&lt;/xs:sequence&gt;</w:t>
      </w:r>
    </w:p>
    <w:p w14:paraId="34A9D0BF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&lt;/xs:complexType&gt;</w:t>
      </w:r>
    </w:p>
    <w:p w14:paraId="71B9F824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&lt;/xs:element&gt;</w:t>
      </w:r>
    </w:p>
    <w:p w14:paraId="0671653B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name="thesis-rec"&gt;</w:t>
      </w:r>
    </w:p>
    <w:p w14:paraId="47454E7E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&lt;xs:complexType&gt;</w:t>
      </w:r>
    </w:p>
    <w:p w14:paraId="48E10B3E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&lt;xs:sequence&gt;</w:t>
      </w:r>
    </w:p>
    <w:p w14:paraId="7C7930B2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minOccurs="0" ref="number"/&gt;</w:t>
      </w:r>
    </w:p>
    <w:p w14:paraId="504E2170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ref="text"/&gt;</w:t>
      </w:r>
    </w:p>
    <w:p w14:paraId="60659A6E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minOccurs="0" ref="comment"/&gt;</w:t>
      </w:r>
    </w:p>
    <w:p w14:paraId="34E25883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ref="stage"/&gt;</w:t>
      </w:r>
    </w:p>
    <w:p w14:paraId="6A6A584D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ref="convincing"/&gt;</w:t>
      </w:r>
    </w:p>
    <w:p w14:paraId="0CCA8374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ref="evidential"/&gt;</w:t>
      </w:r>
    </w:p>
    <w:p w14:paraId="5021A7D2" w14:textId="77777777" w:rsidR="00F26F1F" w:rsidRPr="00D54D8F" w:rsidRDefault="00A02730" w:rsidP="00D54D8F">
      <w:pPr>
        <w:pStyle w:val="afff8"/>
      </w:pPr>
      <w:r w:rsidRPr="00D54D8F">
        <w:lastRenderedPageBreak/>
        <w:t xml:space="preserve">                  </w:t>
      </w:r>
      <w:r w:rsidRPr="00D54D8F">
        <w:tab/>
        <w:t>&lt;xs:element minOccurs="0" ref="condition"/&gt;</w:t>
      </w:r>
    </w:p>
    <w:p w14:paraId="36300359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minOccurs="0" ref="stadia"/&gt;</w:t>
      </w:r>
    </w:p>
    <w:p w14:paraId="6AFD41EC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minOccurs="0" ref="tnm"/&gt;</w:t>
      </w:r>
    </w:p>
    <w:p w14:paraId="10D6FDB6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minOccurs="0" ref="activities"/&gt;</w:t>
      </w:r>
    </w:p>
    <w:p w14:paraId="22CFF614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&lt;/xs:sequence&gt;</w:t>
      </w:r>
    </w:p>
    <w:p w14:paraId="1F201145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&lt;/xs:complexType&gt;</w:t>
      </w:r>
    </w:p>
    <w:p w14:paraId="2C4339CB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&lt;/xs:element&gt;</w:t>
      </w:r>
    </w:p>
    <w:p w14:paraId="2A0CDD4A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name="activities"&gt;</w:t>
      </w:r>
    </w:p>
    <w:p w14:paraId="4A9230BB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&lt;xs:complexType&gt;</w:t>
      </w:r>
    </w:p>
    <w:p w14:paraId="65644F65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&lt;xs:sequence&gt;</w:t>
      </w:r>
    </w:p>
    <w:p w14:paraId="5446D13F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maxOccurs="unbounded" ref="activity"/&gt;</w:t>
      </w:r>
    </w:p>
    <w:p w14:paraId="3BD64BE2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&lt;/xs:sequence&gt;</w:t>
      </w:r>
    </w:p>
    <w:p w14:paraId="2729E975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&lt;/xs:complexType&gt;</w:t>
      </w:r>
    </w:p>
    <w:p w14:paraId="0DEDE481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&lt;/xs:element&gt;</w:t>
      </w:r>
    </w:p>
    <w:p w14:paraId="7A63E8C6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name="activity" nillable="false"&gt;</w:t>
      </w:r>
    </w:p>
    <w:p w14:paraId="65E5F1CF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&lt;xs:complexType&gt;</w:t>
      </w:r>
    </w:p>
    <w:p w14:paraId="417A7208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&lt;xs:sequence&gt;</w:t>
      </w:r>
    </w:p>
    <w:p w14:paraId="117582F6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minOccurs="1" ref="name"/&gt;</w:t>
      </w:r>
    </w:p>
    <w:p w14:paraId="642DD9FA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&lt;xs:choice&gt;</w:t>
      </w:r>
    </w:p>
    <w:p w14:paraId="4E103804" w14:textId="77777777" w:rsidR="00F26F1F" w:rsidRPr="00D54D8F" w:rsidRDefault="00A02730" w:rsidP="00D54D8F">
      <w:pPr>
        <w:pStyle w:val="afff8"/>
      </w:pPr>
      <w:r w:rsidRPr="00D54D8F">
        <w:t xml:space="preserve">                        </w:t>
      </w:r>
      <w:r w:rsidRPr="00D54D8F">
        <w:tab/>
        <w:t>&lt;xs:element minOccurs="1" ref="services"/&gt;</w:t>
      </w:r>
    </w:p>
    <w:p w14:paraId="5F41D661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t xml:space="preserve">                        </w:t>
      </w:r>
      <w:r w:rsidRPr="00D54D8F">
        <w:tab/>
      </w:r>
      <w:r w:rsidRPr="00D54D8F">
        <w:rPr>
          <w:lang w:val="ru-RU"/>
        </w:rPr>
        <w:t xml:space="preserve">&lt;!-- Установлен </w:t>
      </w:r>
      <w:r w:rsidRPr="00D54D8F">
        <w:t>minOccurs</w:t>
      </w:r>
      <w:r w:rsidRPr="00D54D8F">
        <w:rPr>
          <w:lang w:val="ru-RU"/>
        </w:rPr>
        <w:t>="0" - элемент обязателен для метода КР, но не должен быть в методе порядка ОМП --&gt;</w:t>
      </w:r>
    </w:p>
    <w:p w14:paraId="7BCA3AC6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 xml:space="preserve">                        </w:t>
      </w:r>
      <w:r w:rsidRPr="00D54D8F">
        <w:rPr>
          <w:lang w:val="ru-RU"/>
        </w:rPr>
        <w:tab/>
      </w:r>
      <w:r w:rsidRPr="00D54D8F">
        <w:t>&lt;xs:element minOccurs="0" ref="medications"/&gt;</w:t>
      </w:r>
    </w:p>
    <w:p w14:paraId="183DC195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&lt;/xs:choice&gt;</w:t>
      </w:r>
    </w:p>
    <w:p w14:paraId="14382A27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&lt;/xs:sequence&gt;</w:t>
      </w:r>
    </w:p>
    <w:p w14:paraId="49B5D669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&lt;/xs:complexType&gt;</w:t>
      </w:r>
    </w:p>
    <w:p w14:paraId="5FEF557B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&lt;/xs:element&gt;</w:t>
      </w:r>
    </w:p>
    <w:p w14:paraId="7BAF39A1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name="services"&gt;</w:t>
      </w:r>
    </w:p>
    <w:p w14:paraId="0C42CF8D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&lt;xs:complexType&gt;</w:t>
      </w:r>
    </w:p>
    <w:p w14:paraId="7A2103A6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&lt;xs:sequence&gt;</w:t>
      </w:r>
    </w:p>
    <w:p w14:paraId="5F95F6AE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maxOccurs="unbounded" minOccurs="1" ref="service"/&gt;</w:t>
      </w:r>
    </w:p>
    <w:p w14:paraId="17256953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&lt;/xs:sequence&gt;</w:t>
      </w:r>
    </w:p>
    <w:p w14:paraId="11464F26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&lt;/xs:complexType&gt;</w:t>
      </w:r>
    </w:p>
    <w:p w14:paraId="51572EE8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&lt;/xs:element&gt;</w:t>
      </w:r>
    </w:p>
    <w:p w14:paraId="18AF6CC6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name="service"&gt;</w:t>
      </w:r>
    </w:p>
    <w:p w14:paraId="1CECB063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&lt;xs:complexType&gt;</w:t>
      </w:r>
    </w:p>
    <w:p w14:paraId="3F37923E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&lt;xs:sequence&gt;</w:t>
      </w:r>
    </w:p>
    <w:p w14:paraId="51F22AEA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minOccurs="0" ref="name"/&gt;</w:t>
      </w:r>
    </w:p>
    <w:p w14:paraId="52653D68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ref="code"/&gt;</w:t>
      </w:r>
    </w:p>
    <w:p w14:paraId="10F195ED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&lt;/xs:sequence&gt;</w:t>
      </w:r>
    </w:p>
    <w:p w14:paraId="1F116217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&lt;/xs:complexType&gt;</w:t>
      </w:r>
    </w:p>
    <w:p w14:paraId="78ECE0A6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&lt;/xs:element&gt;</w:t>
      </w:r>
    </w:p>
    <w:p w14:paraId="32732768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name="medications"&gt;</w:t>
      </w:r>
    </w:p>
    <w:p w14:paraId="06BB983A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&lt;xs:complexType&gt;</w:t>
      </w:r>
    </w:p>
    <w:p w14:paraId="65CB9B92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&lt;xs:sequence&gt;</w:t>
      </w:r>
    </w:p>
    <w:p w14:paraId="4F1C1A36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maxOccurs="unbounded" ref="medication"/&gt;</w:t>
      </w:r>
    </w:p>
    <w:p w14:paraId="04267239" w14:textId="77777777" w:rsidR="00F26F1F" w:rsidRPr="00D54D8F" w:rsidRDefault="00A02730" w:rsidP="00D54D8F">
      <w:pPr>
        <w:pStyle w:val="afff8"/>
      </w:pPr>
      <w:r w:rsidRPr="00D54D8F">
        <w:lastRenderedPageBreak/>
        <w:t xml:space="preserve">             </w:t>
      </w:r>
      <w:r w:rsidRPr="00D54D8F">
        <w:tab/>
        <w:t>&lt;/xs:sequence&gt;</w:t>
      </w:r>
    </w:p>
    <w:p w14:paraId="51F897B3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&lt;/xs:complexType&gt;</w:t>
      </w:r>
    </w:p>
    <w:p w14:paraId="48E08133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&lt;/xs:element&gt;</w:t>
      </w:r>
    </w:p>
    <w:p w14:paraId="67C94CD4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name="medication"&gt;</w:t>
      </w:r>
    </w:p>
    <w:p w14:paraId="30954FE9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&lt;xs:complexType&gt;</w:t>
      </w:r>
    </w:p>
    <w:p w14:paraId="6B2770E3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&lt;xs:sequence&gt;</w:t>
      </w:r>
    </w:p>
    <w:p w14:paraId="6322AD19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minOccurs="0" ref="name"/&gt;</w:t>
      </w:r>
    </w:p>
    <w:p w14:paraId="44578301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ref="code"/&gt;</w:t>
      </w:r>
    </w:p>
    <w:p w14:paraId="6C499EEB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&lt;/xs:sequence&gt;</w:t>
      </w:r>
    </w:p>
    <w:p w14:paraId="5F628A3E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t xml:space="preserve">       </w:t>
      </w:r>
      <w:r w:rsidRPr="00D54D8F">
        <w:tab/>
      </w:r>
      <w:r w:rsidRPr="00D54D8F">
        <w:rPr>
          <w:lang w:val="ru-RU"/>
        </w:rPr>
        <w:t>&lt;/</w:t>
      </w:r>
      <w:r w:rsidRPr="00D54D8F">
        <w:t>xs</w:t>
      </w:r>
      <w:r w:rsidRPr="00D54D8F">
        <w:rPr>
          <w:lang w:val="ru-RU"/>
        </w:rPr>
        <w:t>:</w:t>
      </w:r>
      <w:r w:rsidRPr="00D54D8F">
        <w:t>complexType</w:t>
      </w:r>
      <w:r w:rsidRPr="00D54D8F">
        <w:rPr>
          <w:lang w:val="ru-RU"/>
        </w:rPr>
        <w:t>&gt;</w:t>
      </w:r>
    </w:p>
    <w:p w14:paraId="625E4383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</w:t>
      </w:r>
      <w:r w:rsidRPr="00D54D8F">
        <w:rPr>
          <w:lang w:val="ru-RU"/>
        </w:rPr>
        <w:tab/>
        <w:t>&lt;/</w:t>
      </w:r>
      <w:r w:rsidRPr="00D54D8F">
        <w:t>xs</w:t>
      </w:r>
      <w:r w:rsidRPr="00D54D8F">
        <w:rPr>
          <w:lang w:val="ru-RU"/>
        </w:rPr>
        <w:t>:</w:t>
      </w:r>
      <w:r w:rsidRPr="00D54D8F">
        <w:t>element</w:t>
      </w:r>
      <w:r w:rsidRPr="00D54D8F">
        <w:rPr>
          <w:lang w:val="ru-RU"/>
        </w:rPr>
        <w:t>&gt;</w:t>
      </w:r>
    </w:p>
    <w:p w14:paraId="5550F45F" w14:textId="77777777" w:rsidR="00F26F1F" w:rsidRPr="00D54D8F" w:rsidRDefault="00A02730" w:rsidP="00D54D8F">
      <w:pPr>
        <w:pStyle w:val="afff8"/>
        <w:rPr>
          <w:lang w:val="ru-RU"/>
        </w:rPr>
      </w:pPr>
      <w:r w:rsidRPr="00D54D8F">
        <w:rPr>
          <w:lang w:val="ru-RU"/>
        </w:rPr>
        <w:t xml:space="preserve"> </w:t>
      </w:r>
      <w:r w:rsidRPr="00D54D8F">
        <w:rPr>
          <w:lang w:val="ru-RU"/>
        </w:rPr>
        <w:tab/>
        <w:t>&lt;!-- Блоки описания элементов графов ОМП --&gt;</w:t>
      </w:r>
    </w:p>
    <w:p w14:paraId="1DBBBD0D" w14:textId="77777777" w:rsidR="00F26F1F" w:rsidRPr="00D54D8F" w:rsidRDefault="00A02730" w:rsidP="00D54D8F">
      <w:pPr>
        <w:pStyle w:val="afff8"/>
      </w:pPr>
      <w:r w:rsidRPr="00D54D8F">
        <w:rPr>
          <w:lang w:val="ru-RU"/>
        </w:rPr>
        <w:t xml:space="preserve"> </w:t>
      </w:r>
      <w:r w:rsidRPr="00D54D8F">
        <w:rPr>
          <w:lang w:val="ru-RU"/>
        </w:rPr>
        <w:tab/>
      </w:r>
      <w:r w:rsidRPr="00D54D8F">
        <w:t>&lt;xs:element name="graphs"&gt;</w:t>
      </w:r>
    </w:p>
    <w:p w14:paraId="46505BB6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&lt;xs:complexType&gt;</w:t>
      </w:r>
    </w:p>
    <w:p w14:paraId="13DB339B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&lt;xs:sequence&gt;</w:t>
      </w:r>
    </w:p>
    <w:p w14:paraId="5B5776A8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maxOccurs="unbounded" ref="graph"/&gt;</w:t>
      </w:r>
    </w:p>
    <w:p w14:paraId="456FF175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&lt;/xs:sequence&gt;</w:t>
      </w:r>
    </w:p>
    <w:p w14:paraId="728EFAF4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&lt;/xs:complexType&gt;</w:t>
      </w:r>
    </w:p>
    <w:p w14:paraId="723E6098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&lt;/xs:element&gt;</w:t>
      </w:r>
    </w:p>
    <w:p w14:paraId="5E0C8E18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name="graph"&gt;</w:t>
      </w:r>
    </w:p>
    <w:p w14:paraId="22B417B2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&lt;xs:complexType&gt;</w:t>
      </w:r>
    </w:p>
    <w:p w14:paraId="71FDCD7F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&lt;xs:sequence&gt;</w:t>
      </w:r>
    </w:p>
    <w:p w14:paraId="30C16611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ref="id"/&gt;</w:t>
      </w:r>
    </w:p>
    <w:p w14:paraId="0675676E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ref="name"/&gt;</w:t>
      </w:r>
    </w:p>
    <w:p w14:paraId="610DA4DA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ref="MKB10"/&gt;</w:t>
      </w:r>
    </w:p>
    <w:p w14:paraId="637A1A62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ref="states"/&gt;</w:t>
      </w:r>
    </w:p>
    <w:p w14:paraId="5E52FD9D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ref="transfers"/&gt;</w:t>
      </w:r>
    </w:p>
    <w:p w14:paraId="30D84BF9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&lt;/xs:sequence&gt;</w:t>
      </w:r>
    </w:p>
    <w:p w14:paraId="74E7646C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&lt;/xs:complexType&gt;</w:t>
      </w:r>
    </w:p>
    <w:p w14:paraId="6C0482AF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&lt;/xs:element&gt;</w:t>
      </w:r>
    </w:p>
    <w:p w14:paraId="041672BB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name="states"&gt;</w:t>
      </w:r>
    </w:p>
    <w:p w14:paraId="6C3C2CD9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&lt;xs:complexType&gt;</w:t>
      </w:r>
    </w:p>
    <w:p w14:paraId="5B917485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&lt;xs:sequence&gt;</w:t>
      </w:r>
    </w:p>
    <w:p w14:paraId="762FFD89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maxOccurs="unbounded" ref="state"/&gt;</w:t>
      </w:r>
    </w:p>
    <w:p w14:paraId="2A1E6E33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&lt;/xs:sequence&gt;</w:t>
      </w:r>
    </w:p>
    <w:p w14:paraId="6C767710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&lt;/xs:complexType&gt;</w:t>
      </w:r>
    </w:p>
    <w:p w14:paraId="17C2872B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&lt;/xs:element&gt;</w:t>
      </w:r>
    </w:p>
    <w:p w14:paraId="1CC834E5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name="transfers"&gt;</w:t>
      </w:r>
    </w:p>
    <w:p w14:paraId="47A1F87A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&lt;xs:complexType&gt;</w:t>
      </w:r>
    </w:p>
    <w:p w14:paraId="2BC63E82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&lt;xs:sequence&gt;</w:t>
      </w:r>
    </w:p>
    <w:p w14:paraId="6F58C110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maxOccurs="unbounded" ref="transfer"/&gt;</w:t>
      </w:r>
    </w:p>
    <w:p w14:paraId="3AF379B9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&lt;/xs:sequence&gt;</w:t>
      </w:r>
    </w:p>
    <w:p w14:paraId="2991923D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&lt;/xs:complexType&gt;</w:t>
      </w:r>
    </w:p>
    <w:p w14:paraId="50A3F471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&lt;/xs:element&gt;</w:t>
      </w:r>
    </w:p>
    <w:p w14:paraId="3CE57B6D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name="state"&gt;</w:t>
      </w:r>
    </w:p>
    <w:p w14:paraId="4ABCDF69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&lt;xs:complexType&gt;</w:t>
      </w:r>
    </w:p>
    <w:p w14:paraId="4AD39EAE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&lt;xs:sequence&gt;</w:t>
      </w:r>
    </w:p>
    <w:p w14:paraId="337B4364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ref="label"/&gt;</w:t>
      </w:r>
    </w:p>
    <w:p w14:paraId="1AD5266D" w14:textId="77777777" w:rsidR="00F26F1F" w:rsidRPr="00D54D8F" w:rsidRDefault="00A02730" w:rsidP="00D54D8F">
      <w:pPr>
        <w:pStyle w:val="afff8"/>
      </w:pPr>
      <w:r w:rsidRPr="00D54D8F">
        <w:lastRenderedPageBreak/>
        <w:t xml:space="preserve">                  </w:t>
      </w:r>
      <w:r w:rsidRPr="00D54D8F">
        <w:tab/>
        <w:t>&lt;xs:element ref="name"/&gt;</w:t>
      </w:r>
    </w:p>
    <w:p w14:paraId="7E2FE7EE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ref="description" minOccurs="0"/&gt;</w:t>
      </w:r>
    </w:p>
    <w:p w14:paraId="0EE1887B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ref="stage"/&gt;</w:t>
      </w:r>
    </w:p>
    <w:p w14:paraId="7D3D8343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minOccurs="0" ref="activities"/&gt;</w:t>
      </w:r>
    </w:p>
    <w:p w14:paraId="3BE1A477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&lt;/xs:sequence&gt;</w:t>
      </w:r>
    </w:p>
    <w:p w14:paraId="5A6F3E46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&lt;/xs:complexType&gt;</w:t>
      </w:r>
    </w:p>
    <w:p w14:paraId="78B4E37C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&lt;/xs:element&gt;</w:t>
      </w:r>
    </w:p>
    <w:p w14:paraId="4E880701" w14:textId="77777777" w:rsidR="00F26F1F" w:rsidRPr="00D54D8F" w:rsidRDefault="00A02730" w:rsidP="00D54D8F">
      <w:pPr>
        <w:pStyle w:val="afff8"/>
      </w:pPr>
      <w:r w:rsidRPr="00D54D8F">
        <w:t xml:space="preserve"> </w:t>
      </w:r>
      <w:r w:rsidRPr="00D54D8F">
        <w:tab/>
        <w:t>&lt;xs:element name="transfer"&gt;</w:t>
      </w:r>
    </w:p>
    <w:p w14:paraId="53818E0C" w14:textId="77777777" w:rsidR="00F26F1F" w:rsidRPr="00D54D8F" w:rsidRDefault="00A02730" w:rsidP="00D54D8F">
      <w:pPr>
        <w:pStyle w:val="afff8"/>
      </w:pPr>
      <w:r w:rsidRPr="00D54D8F">
        <w:t xml:space="preserve">       </w:t>
      </w:r>
      <w:r w:rsidRPr="00D54D8F">
        <w:tab/>
        <w:t>&lt;xs:complexType&gt;</w:t>
      </w:r>
    </w:p>
    <w:p w14:paraId="2C3356A6" w14:textId="77777777" w:rsidR="00F26F1F" w:rsidRPr="00D54D8F" w:rsidRDefault="00A02730" w:rsidP="00D54D8F">
      <w:pPr>
        <w:pStyle w:val="afff8"/>
      </w:pPr>
      <w:r w:rsidRPr="00D54D8F">
        <w:t xml:space="preserve">             </w:t>
      </w:r>
      <w:r w:rsidRPr="00D54D8F">
        <w:tab/>
        <w:t>&lt;xs:sequence&gt;</w:t>
      </w:r>
    </w:p>
    <w:p w14:paraId="488FF48C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ref="from_state"/&gt;</w:t>
      </w:r>
    </w:p>
    <w:p w14:paraId="55A57B52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ref="to_state"/&gt;</w:t>
      </w:r>
    </w:p>
    <w:p w14:paraId="4878D82C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minOccurs="0" ref="timeout"/&gt;</w:t>
      </w:r>
    </w:p>
    <w:p w14:paraId="5F09F297" w14:textId="77777777" w:rsidR="00F26F1F" w:rsidRPr="00D54D8F" w:rsidRDefault="00A02730" w:rsidP="00D54D8F">
      <w:pPr>
        <w:pStyle w:val="afff8"/>
      </w:pPr>
      <w:r w:rsidRPr="00D54D8F">
        <w:t xml:space="preserve">                  </w:t>
      </w:r>
      <w:r w:rsidRPr="00D54D8F">
        <w:tab/>
        <w:t>&lt;xs:element minOccurs="0" ref="timeout_unit"/&gt;</w:t>
      </w:r>
    </w:p>
    <w:p w14:paraId="1BAC6632" w14:textId="77777777" w:rsidR="00F26F1F" w:rsidRPr="002A0E33" w:rsidRDefault="00A02730" w:rsidP="00D54D8F">
      <w:pPr>
        <w:pStyle w:val="afff8"/>
      </w:pPr>
      <w:r w:rsidRPr="00D54D8F">
        <w:t xml:space="preserve">             </w:t>
      </w:r>
      <w:r w:rsidRPr="00D54D8F">
        <w:tab/>
      </w:r>
      <w:r w:rsidRPr="002A0E33">
        <w:t>&lt;/xs:sequence&gt;</w:t>
      </w:r>
    </w:p>
    <w:p w14:paraId="3FD94FC0" w14:textId="77777777" w:rsidR="00F26F1F" w:rsidRPr="002A0E33" w:rsidRDefault="00A02730" w:rsidP="00D54D8F">
      <w:pPr>
        <w:pStyle w:val="afff8"/>
      </w:pPr>
      <w:r w:rsidRPr="002A0E33">
        <w:t xml:space="preserve">       </w:t>
      </w:r>
      <w:r w:rsidRPr="002A0E33">
        <w:tab/>
        <w:t>&lt;/xs:complexType&gt;</w:t>
      </w:r>
    </w:p>
    <w:p w14:paraId="0ED54C73" w14:textId="77777777" w:rsidR="00F26F1F" w:rsidRPr="00721480" w:rsidRDefault="00A02730" w:rsidP="00D54D8F">
      <w:pPr>
        <w:pStyle w:val="afff8"/>
      </w:pPr>
      <w:r w:rsidRPr="002A0E33">
        <w:t xml:space="preserve"> </w:t>
      </w:r>
      <w:r w:rsidRPr="002A0E33">
        <w:tab/>
        <w:t>&lt;/x</w:t>
      </w:r>
      <w:r w:rsidRPr="00721480">
        <w:t>s:element&gt;</w:t>
      </w:r>
    </w:p>
    <w:p w14:paraId="27E28722" w14:textId="070CADFC" w:rsidR="00921EE4" w:rsidRPr="00721480" w:rsidRDefault="00A02730" w:rsidP="00D54D8F">
      <w:pPr>
        <w:pStyle w:val="afff8"/>
      </w:pPr>
      <w:r w:rsidRPr="00721480">
        <w:t>&lt;/xs:schema&gt;</w:t>
      </w:r>
    </w:p>
    <w:p w14:paraId="670C372F" w14:textId="0BC986BE" w:rsidR="00921EE4" w:rsidRPr="00721480" w:rsidRDefault="00921EE4" w:rsidP="00721480">
      <w:pPr>
        <w:pStyle w:val="2"/>
      </w:pPr>
      <w:r w:rsidRPr="00721480">
        <w:br w:type="column"/>
      </w:r>
      <w:bookmarkStart w:id="156" w:name="_Ref81405562"/>
      <w:bookmarkStart w:id="157" w:name="_Toc81925614"/>
      <w:r w:rsidRPr="00721480">
        <w:lastRenderedPageBreak/>
        <w:t>Взаимодействие с сервисом генерации уникального идентификатора случая КАС</w:t>
      </w:r>
      <w:bookmarkEnd w:id="156"/>
      <w:r w:rsidR="00A65C73" w:rsidRPr="00721480">
        <w:t xml:space="preserve"> в ВИМИС «АКиНЕО»</w:t>
      </w:r>
      <w:bookmarkEnd w:id="157"/>
    </w:p>
    <w:p w14:paraId="14681A10" w14:textId="4145782C" w:rsidR="0063059C" w:rsidRPr="00D54D8F" w:rsidRDefault="0063059C" w:rsidP="0063059C">
      <w:pPr>
        <w:pStyle w:val="phnormal"/>
      </w:pPr>
      <w:r w:rsidRPr="00721480">
        <w:t>Адрес</w:t>
      </w:r>
      <w:r w:rsidR="00443F93" w:rsidRPr="00721480">
        <w:t>а</w:t>
      </w:r>
      <w:r w:rsidRPr="00721480">
        <w:t xml:space="preserve"> сервис</w:t>
      </w:r>
      <w:r w:rsidR="00FF2EC4" w:rsidRPr="00721480">
        <w:t>а</w:t>
      </w:r>
      <w:r w:rsidRPr="00721480">
        <w:t xml:space="preserve"> </w:t>
      </w:r>
      <w:r w:rsidR="00FF2EC4" w:rsidRPr="00721480">
        <w:t>ге</w:t>
      </w:r>
      <w:r w:rsidR="00FF2EC4" w:rsidRPr="00FF2EC4">
        <w:t>нерации уникального идентификатора случая КАС</w:t>
      </w:r>
      <w:r w:rsidRPr="00D54D8F">
        <w:t xml:space="preserve"> в ВИМИС «АКиНЕО»:</w:t>
      </w:r>
    </w:p>
    <w:p w14:paraId="78BC8285" w14:textId="5B7BC3B4" w:rsidR="0063059C" w:rsidRDefault="0063059C" w:rsidP="00D25855">
      <w:pPr>
        <w:pStyle w:val="phnormal"/>
        <w:numPr>
          <w:ilvl w:val="0"/>
          <w:numId w:val="13"/>
        </w:numPr>
      </w:pPr>
      <w:r w:rsidRPr="00D54D8F">
        <w:t xml:space="preserve">тестовый контур – </w:t>
      </w:r>
      <w:hyperlink r:id="rId19" w:history="1">
        <w:r w:rsidRPr="00FF2CE1">
          <w:rPr>
            <w:rStyle w:val="affe"/>
          </w:rPr>
          <w:t>https://ips-test.rosminzdrav.ru/e82df79cc9899</w:t>
        </w:r>
      </w:hyperlink>
    </w:p>
    <w:p w14:paraId="03FF59AE" w14:textId="489DDF87" w:rsidR="00BC1B88" w:rsidRPr="00BC1B88" w:rsidRDefault="0063059C" w:rsidP="00D25855">
      <w:pPr>
        <w:pStyle w:val="phnormal"/>
        <w:numPr>
          <w:ilvl w:val="0"/>
          <w:numId w:val="13"/>
        </w:numPr>
      </w:pPr>
      <w:r>
        <w:t>промышленный контур</w:t>
      </w:r>
      <w:r w:rsidRPr="00D54D8F">
        <w:t xml:space="preserve"> –</w:t>
      </w:r>
      <w:r>
        <w:t xml:space="preserve"> </w:t>
      </w:r>
      <w:r w:rsidR="00FF2EC4" w:rsidRPr="00FF2EC4">
        <w:t>сообщает служба технической поддержки после успешного прохождения тестирования</w:t>
      </w:r>
    </w:p>
    <w:p w14:paraId="76201551" w14:textId="5D7594FA" w:rsidR="00BC1B88" w:rsidRDefault="00BC1B88" w:rsidP="00BC1B88">
      <w:pPr>
        <w:pStyle w:val="phnormal"/>
        <w:rPr>
          <w:szCs w:val="24"/>
        </w:rPr>
      </w:pPr>
      <w:r>
        <w:rPr>
          <w:szCs w:val="24"/>
        </w:rPr>
        <w:t xml:space="preserve">Взаимодействие с сервисом осуществляется синхронно (сервис принимает запросы, обрабатывает их и возвращает результат), через ИПС, по протоколу </w:t>
      </w:r>
      <w:r>
        <w:rPr>
          <w:szCs w:val="24"/>
          <w:lang w:val="en-US"/>
        </w:rPr>
        <w:t>REST</w:t>
      </w:r>
      <w:r w:rsidRPr="00A557F1">
        <w:rPr>
          <w:szCs w:val="24"/>
        </w:rPr>
        <w:t xml:space="preserve">. </w:t>
      </w:r>
      <w:r>
        <w:rPr>
          <w:szCs w:val="24"/>
        </w:rPr>
        <w:t xml:space="preserve">Формат данных — </w:t>
      </w:r>
      <w:r>
        <w:rPr>
          <w:szCs w:val="24"/>
          <w:lang w:val="en-US"/>
        </w:rPr>
        <w:t>JSON</w:t>
      </w:r>
      <w:r w:rsidRPr="00BC1B88">
        <w:rPr>
          <w:szCs w:val="24"/>
        </w:rPr>
        <w:t>.</w:t>
      </w:r>
    </w:p>
    <w:p w14:paraId="2C40DC8B" w14:textId="1EEA2BF7" w:rsidR="00294E49" w:rsidRPr="00D54D8F" w:rsidRDefault="00294E49" w:rsidP="00294E49">
      <w:pPr>
        <w:pStyle w:val="phnormal"/>
      </w:pPr>
      <w:r w:rsidRPr="00D54D8F">
        <w:t xml:space="preserve">Общая схема взаимодействия </w:t>
      </w:r>
      <w:r>
        <w:t xml:space="preserve">с сервисом </w:t>
      </w:r>
      <w:r w:rsidRPr="00D54D8F">
        <w:t>приведена на рисунке ниже (</w:t>
      </w:r>
      <w:r w:rsidR="008A0DC4">
        <w:fldChar w:fldCharType="begin"/>
      </w:r>
      <w:r w:rsidR="008A0DC4">
        <w:instrText xml:space="preserve"> REF _Ref81914543 \h </w:instrText>
      </w:r>
      <w:r w:rsidR="008A0DC4">
        <w:fldChar w:fldCharType="separate"/>
      </w:r>
      <w:r w:rsidR="008A0DC4" w:rsidRPr="00D54D8F">
        <w:t>Рисунок </w:t>
      </w:r>
      <w:r w:rsidR="008A0DC4">
        <w:rPr>
          <w:noProof/>
        </w:rPr>
        <w:t>3</w:t>
      </w:r>
      <w:r w:rsidR="008A0DC4">
        <w:fldChar w:fldCharType="end"/>
      </w:r>
      <w:r w:rsidRPr="00D54D8F">
        <w:t>).</w:t>
      </w:r>
    </w:p>
    <w:p w14:paraId="4F598A13" w14:textId="77777777" w:rsidR="00294E49" w:rsidRPr="00D54D8F" w:rsidRDefault="00294E49" w:rsidP="00294E49">
      <w:pPr>
        <w:pStyle w:val="phfigure"/>
      </w:pPr>
      <w:r w:rsidRPr="00E924F1">
        <w:rPr>
          <w:noProof/>
          <w:shd w:val="clear" w:color="auto" w:fill="FFFF00"/>
        </w:rPr>
        <w:drawing>
          <wp:inline distT="0" distB="0" distL="0" distR="0" wp14:anchorId="249A7620" wp14:editId="265E1481">
            <wp:extent cx="6480175" cy="241455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_2021-05-28_16-50-5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1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E2FA" w14:textId="470926B0" w:rsidR="00294E49" w:rsidRPr="00D54D8F" w:rsidRDefault="00294E49" w:rsidP="00294E49">
      <w:pPr>
        <w:pStyle w:val="phfiguretitle"/>
      </w:pPr>
      <w:bookmarkStart w:id="158" w:name="_Ref81914543"/>
      <w:r w:rsidRPr="00D54D8F">
        <w:t>Рисунок </w:t>
      </w:r>
      <w:r w:rsidRPr="00D54D8F">
        <w:fldChar w:fldCharType="begin"/>
      </w:r>
      <w:r w:rsidRPr="00D54D8F">
        <w:instrText xml:space="preserve"> SEQ Рисунок \* ARABIC </w:instrText>
      </w:r>
      <w:r w:rsidRPr="00D54D8F">
        <w:fldChar w:fldCharType="separate"/>
      </w:r>
      <w:r>
        <w:rPr>
          <w:noProof/>
        </w:rPr>
        <w:t>3</w:t>
      </w:r>
      <w:r w:rsidRPr="00D54D8F">
        <w:fldChar w:fldCharType="end"/>
      </w:r>
      <w:bookmarkEnd w:id="158"/>
      <w:r w:rsidRPr="00D54D8F">
        <w:t xml:space="preserve"> – </w:t>
      </w:r>
      <w:r w:rsidR="00844D85" w:rsidRPr="00D54D8F">
        <w:t xml:space="preserve">Схема взаимодействия ГИС СЗ/МИС МО с </w:t>
      </w:r>
      <w:r w:rsidR="00844D85">
        <w:rPr>
          <w:lang w:val="en-US"/>
        </w:rPr>
        <w:t>REST</w:t>
      </w:r>
      <w:r w:rsidR="00844D85" w:rsidRPr="00844D85">
        <w:t>-сервисом генерации уникального идентификатора случая КА</w:t>
      </w:r>
      <w:r w:rsidR="00CC7410">
        <w:t>С</w:t>
      </w:r>
      <w:r w:rsidR="00996027" w:rsidRPr="00D54D8F">
        <w:t xml:space="preserve"> в ВИМИС «АКиНЕО»</w:t>
      </w:r>
      <w:r w:rsidR="00CC7410">
        <w:t xml:space="preserve"> </w:t>
      </w:r>
      <w:r w:rsidR="00844D85" w:rsidRPr="00D54D8F">
        <w:t>через ИПС</w:t>
      </w:r>
    </w:p>
    <w:p w14:paraId="47DEAB9A" w14:textId="79F4C778" w:rsidR="00BC1B88" w:rsidRPr="00BC1B88" w:rsidRDefault="00BC1B88" w:rsidP="00BC1B88">
      <w:pPr>
        <w:pStyle w:val="3"/>
      </w:pPr>
      <w:bookmarkStart w:id="159" w:name="_Toc81925615"/>
      <w:r w:rsidRPr="00BC1B88">
        <w:t>Порядок взаимодействия с сервисом</w:t>
      </w:r>
      <w:bookmarkEnd w:id="159"/>
    </w:p>
    <w:p w14:paraId="446A116E" w14:textId="719F153F" w:rsidR="00BC1B88" w:rsidRDefault="004237CE" w:rsidP="004237CE">
      <w:pPr>
        <w:pStyle w:val="phnormal"/>
        <w:suppressAutoHyphens/>
        <w:ind w:left="360" w:firstLine="0"/>
        <w:rPr>
          <w:szCs w:val="24"/>
        </w:rPr>
      </w:pPr>
      <w:r>
        <w:rPr>
          <w:szCs w:val="24"/>
        </w:rPr>
        <w:t>Д</w:t>
      </w:r>
      <w:r w:rsidR="00BC1B88">
        <w:rPr>
          <w:szCs w:val="24"/>
        </w:rPr>
        <w:t xml:space="preserve">ля получения уникального идентификатора случая КАС производится </w:t>
      </w:r>
      <w:r w:rsidR="00BC1B88">
        <w:rPr>
          <w:szCs w:val="24"/>
          <w:lang w:val="en-US"/>
        </w:rPr>
        <w:t>POST</w:t>
      </w:r>
      <w:r w:rsidR="00BC1B88" w:rsidRPr="00A557F1">
        <w:rPr>
          <w:szCs w:val="24"/>
        </w:rPr>
        <w:t>-</w:t>
      </w:r>
      <w:r w:rsidR="00BC1B88">
        <w:rPr>
          <w:szCs w:val="24"/>
        </w:rPr>
        <w:t>запрос сервиса с указанием в теле запроса</w:t>
      </w:r>
      <w:r w:rsidRPr="004237CE">
        <w:rPr>
          <w:szCs w:val="24"/>
        </w:rPr>
        <w:t xml:space="preserve"> </w:t>
      </w:r>
      <w:r>
        <w:rPr>
          <w:szCs w:val="24"/>
        </w:rPr>
        <w:t>данных</w:t>
      </w:r>
      <w:r w:rsidR="00821D2E">
        <w:rPr>
          <w:szCs w:val="24"/>
        </w:rPr>
        <w:t>, представленных в таблице (</w:t>
      </w:r>
      <w:r w:rsidR="00821D2E">
        <w:rPr>
          <w:szCs w:val="24"/>
        </w:rPr>
        <w:fldChar w:fldCharType="begin"/>
      </w:r>
      <w:r w:rsidR="00821D2E">
        <w:rPr>
          <w:szCs w:val="24"/>
        </w:rPr>
        <w:instrText xml:space="preserve"> REF _Ref81914753 \h </w:instrText>
      </w:r>
      <w:r w:rsidR="00821D2E">
        <w:rPr>
          <w:szCs w:val="24"/>
        </w:rPr>
      </w:r>
      <w:r w:rsidR="00821D2E">
        <w:rPr>
          <w:szCs w:val="24"/>
        </w:rPr>
        <w:fldChar w:fldCharType="separate"/>
      </w:r>
      <w:r w:rsidR="00821D2E" w:rsidRPr="00D54D8F">
        <w:t>Таблица </w:t>
      </w:r>
      <w:r w:rsidR="00821D2E">
        <w:rPr>
          <w:noProof/>
        </w:rPr>
        <w:t>28</w:t>
      </w:r>
      <w:r w:rsidR="00821D2E">
        <w:rPr>
          <w:szCs w:val="24"/>
        </w:rPr>
        <w:fldChar w:fldCharType="end"/>
      </w:r>
      <w:r w:rsidR="00821D2E">
        <w:rPr>
          <w:szCs w:val="24"/>
        </w:rPr>
        <w:t>)</w:t>
      </w:r>
      <w:r w:rsidR="00443F93">
        <w:rPr>
          <w:szCs w:val="24"/>
        </w:rPr>
        <w:t>.</w:t>
      </w:r>
    </w:p>
    <w:p w14:paraId="473D5513" w14:textId="501649AA" w:rsidR="006A0A48" w:rsidRDefault="00821D2E" w:rsidP="00F10F3F">
      <w:pPr>
        <w:pStyle w:val="phtabletitle"/>
      </w:pPr>
      <w:bookmarkStart w:id="160" w:name="_Ref81914753"/>
      <w:r w:rsidRPr="00D54D8F">
        <w:lastRenderedPageBreak/>
        <w:t>Табли</w:t>
      </w:r>
      <w:r w:rsidRPr="00821D2E">
        <w:t>ца </w:t>
      </w:r>
      <w:r w:rsidRPr="00821D2E">
        <w:fldChar w:fldCharType="begin"/>
      </w:r>
      <w:r w:rsidRPr="00821D2E">
        <w:instrText xml:space="preserve"> SEQ Таблица \* ARABIC </w:instrText>
      </w:r>
      <w:r w:rsidRPr="00821D2E">
        <w:fldChar w:fldCharType="separate"/>
      </w:r>
      <w:r w:rsidRPr="00821D2E">
        <w:rPr>
          <w:noProof/>
        </w:rPr>
        <w:t>28</w:t>
      </w:r>
      <w:r w:rsidRPr="00821D2E">
        <w:fldChar w:fldCharType="end"/>
      </w:r>
      <w:bookmarkEnd w:id="160"/>
      <w:r w:rsidRPr="00821D2E">
        <w:t xml:space="preserve"> – Описание параметров тела запроса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4"/>
        <w:gridCol w:w="1477"/>
        <w:gridCol w:w="1994"/>
        <w:gridCol w:w="4413"/>
      </w:tblGrid>
      <w:tr w:rsidR="00BC1B88" w:rsidRPr="00123ADD" w14:paraId="574F9B49" w14:textId="77777777" w:rsidTr="00294E49"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42B84AD" w14:textId="77777777" w:rsidR="00BC1B88" w:rsidRPr="00123ADD" w:rsidRDefault="00BC1B88" w:rsidP="006A0A48">
            <w:pPr>
              <w:pStyle w:val="phtablecolcaption"/>
            </w:pPr>
            <w:r w:rsidRPr="00123ADD">
              <w:t>Параметр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8DA0EA" w14:textId="77777777" w:rsidR="00BC1B88" w:rsidRPr="00123ADD" w:rsidRDefault="00BC1B88" w:rsidP="006A0A48">
            <w:pPr>
              <w:pStyle w:val="phtablecolcaption"/>
            </w:pPr>
            <w:r w:rsidRPr="00123ADD">
              <w:t>Тип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862F019" w14:textId="77777777" w:rsidR="00BC1B88" w:rsidRPr="00123ADD" w:rsidRDefault="00BC1B88" w:rsidP="006A0A48">
            <w:pPr>
              <w:pStyle w:val="phtablecolcaption"/>
            </w:pPr>
            <w:r w:rsidRPr="00123ADD">
              <w:t>Обязательность</w:t>
            </w:r>
          </w:p>
        </w:tc>
        <w:tc>
          <w:tcPr>
            <w:tcW w:w="4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A1C6AD" w14:textId="77777777" w:rsidR="00BC1B88" w:rsidRPr="00123ADD" w:rsidRDefault="00BC1B88" w:rsidP="006A0A48">
            <w:pPr>
              <w:pStyle w:val="phtablecolcaption"/>
            </w:pPr>
            <w:r w:rsidRPr="00123ADD">
              <w:t>Описание</w:t>
            </w:r>
          </w:p>
        </w:tc>
      </w:tr>
      <w:tr w:rsidR="00BC1B88" w:rsidRPr="00123ADD" w14:paraId="5B0FC287" w14:textId="77777777" w:rsidTr="00294E49"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 w14:paraId="24052174" w14:textId="77777777" w:rsidR="00BC1B88" w:rsidRPr="00123ADD" w:rsidRDefault="00BC1B88" w:rsidP="006A0A48">
            <w:pPr>
              <w:pStyle w:val="phtablecolcaption"/>
            </w:pPr>
            <w:r w:rsidRPr="00123ADD">
              <w:t>mo_oid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</w:tcBorders>
          </w:tcPr>
          <w:p w14:paraId="73E12220" w14:textId="77777777" w:rsidR="00BC1B88" w:rsidRPr="00123ADD" w:rsidRDefault="00BC1B88" w:rsidP="006A0A48">
            <w:pPr>
              <w:pStyle w:val="phtablecolcaption"/>
            </w:pPr>
            <w:r w:rsidRPr="00123ADD">
              <w:t>строка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1EE70E4D" w14:textId="77777777" w:rsidR="00BC1B88" w:rsidRPr="00123ADD" w:rsidRDefault="00BC1B88" w:rsidP="006A0A48">
            <w:pPr>
              <w:pStyle w:val="phtablecolcaption"/>
            </w:pPr>
            <w:r w:rsidRPr="00123ADD">
              <w:t>Да</w:t>
            </w:r>
          </w:p>
        </w:tc>
        <w:tc>
          <w:tcPr>
            <w:tcW w:w="4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C705F" w14:textId="77777777" w:rsidR="00BC1B88" w:rsidRPr="00123ADD" w:rsidRDefault="00BC1B88" w:rsidP="006A0A48">
            <w:pPr>
              <w:pStyle w:val="phtablecolcaption"/>
            </w:pPr>
            <w:r w:rsidRPr="00123ADD">
              <w:t>oid медицинской организации</w:t>
            </w:r>
          </w:p>
        </w:tc>
      </w:tr>
      <w:tr w:rsidR="00BC1B88" w:rsidRPr="00123ADD" w14:paraId="7F6D5A18" w14:textId="77777777" w:rsidTr="00294E49"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 w14:paraId="06A6A2F7" w14:textId="77777777" w:rsidR="00BC1B88" w:rsidRPr="00123ADD" w:rsidRDefault="00BC1B88" w:rsidP="006A0A48">
            <w:pPr>
              <w:pStyle w:val="phtablecolcaption"/>
            </w:pPr>
            <w:r w:rsidRPr="00123ADD">
              <w:t>year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</w:tcBorders>
          </w:tcPr>
          <w:p w14:paraId="41C6A31D" w14:textId="77777777" w:rsidR="00BC1B88" w:rsidRPr="00123ADD" w:rsidRDefault="00BC1B88" w:rsidP="006A0A48">
            <w:pPr>
              <w:pStyle w:val="phtablecolcaption"/>
            </w:pPr>
            <w:r w:rsidRPr="00123ADD">
              <w:t>число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7C6C7103" w14:textId="77777777" w:rsidR="00BC1B88" w:rsidRPr="00123ADD" w:rsidRDefault="00BC1B88" w:rsidP="006A0A48">
            <w:pPr>
              <w:pStyle w:val="phtablecolcaption"/>
            </w:pPr>
            <w:r w:rsidRPr="00123ADD">
              <w:t>Да</w:t>
            </w:r>
          </w:p>
        </w:tc>
        <w:tc>
          <w:tcPr>
            <w:tcW w:w="4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388C5B" w14:textId="77777777" w:rsidR="00BC1B88" w:rsidRPr="00123ADD" w:rsidRDefault="00BC1B88" w:rsidP="006A0A48">
            <w:pPr>
              <w:pStyle w:val="phtablecolcaption"/>
            </w:pPr>
            <w:r w:rsidRPr="00123ADD">
              <w:t>год случая</w:t>
            </w:r>
          </w:p>
        </w:tc>
      </w:tr>
      <w:tr w:rsidR="00BC1B88" w:rsidRPr="00123ADD" w14:paraId="0230F8D9" w14:textId="77777777" w:rsidTr="00294E49"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 w14:paraId="21263F29" w14:textId="77777777" w:rsidR="00BC1B88" w:rsidRPr="00123ADD" w:rsidRDefault="00BC1B88" w:rsidP="006A0A48">
            <w:pPr>
              <w:pStyle w:val="phtablecolcaption"/>
            </w:pPr>
            <w:r w:rsidRPr="00123ADD">
              <w:t>region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</w:tcBorders>
          </w:tcPr>
          <w:p w14:paraId="5351C5DC" w14:textId="77777777" w:rsidR="00BC1B88" w:rsidRPr="00123ADD" w:rsidRDefault="00BC1B88" w:rsidP="006A0A48">
            <w:pPr>
              <w:pStyle w:val="phtablecolcaption"/>
            </w:pPr>
            <w:r w:rsidRPr="00123ADD">
              <w:t>строка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03206B15" w14:textId="77777777" w:rsidR="00BC1B88" w:rsidRPr="00123ADD" w:rsidRDefault="00BC1B88" w:rsidP="006A0A48">
            <w:pPr>
              <w:pStyle w:val="phtablecolcaption"/>
            </w:pPr>
            <w:r w:rsidRPr="00123ADD">
              <w:t>Да</w:t>
            </w:r>
          </w:p>
        </w:tc>
        <w:tc>
          <w:tcPr>
            <w:tcW w:w="4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B8B629" w14:textId="77777777" w:rsidR="00BC1B88" w:rsidRPr="00123ADD" w:rsidRDefault="00BC1B88" w:rsidP="006A0A48">
            <w:pPr>
              <w:pStyle w:val="phtablecolcaption"/>
            </w:pPr>
            <w:r w:rsidRPr="00123ADD">
              <w:t>регион нахождения медицинской организации</w:t>
            </w:r>
          </w:p>
        </w:tc>
      </w:tr>
    </w:tbl>
    <w:p w14:paraId="2BC75EEC" w14:textId="2328A3BB" w:rsidR="00BC1B88" w:rsidRDefault="00BC1B88" w:rsidP="00BC1B88">
      <w:pPr>
        <w:pStyle w:val="phnormal"/>
        <w:ind w:left="1080" w:firstLine="0"/>
        <w:rPr>
          <w:szCs w:val="24"/>
          <w:lang w:val="en-US"/>
        </w:rPr>
      </w:pPr>
    </w:p>
    <w:p w14:paraId="54E388E5" w14:textId="24AA6739" w:rsidR="00821D2E" w:rsidRDefault="00821D2E" w:rsidP="00821D2E">
      <w:pPr>
        <w:pStyle w:val="phnormal"/>
        <w:suppressAutoHyphens/>
        <w:ind w:left="360" w:firstLine="0"/>
        <w:rPr>
          <w:szCs w:val="24"/>
        </w:rPr>
      </w:pPr>
      <w:r>
        <w:rPr>
          <w:szCs w:val="24"/>
        </w:rPr>
        <w:t>В ответ синхронно возвращается результат с данными, представленными в таблице (</w:t>
      </w:r>
      <w:r>
        <w:rPr>
          <w:szCs w:val="24"/>
        </w:rPr>
        <w:fldChar w:fldCharType="begin"/>
      </w:r>
      <w:r>
        <w:rPr>
          <w:szCs w:val="24"/>
        </w:rPr>
        <w:instrText xml:space="preserve"> REF _Ref81914922 \h </w:instrText>
      </w:r>
      <w:r>
        <w:rPr>
          <w:szCs w:val="24"/>
        </w:rPr>
      </w:r>
      <w:r>
        <w:rPr>
          <w:szCs w:val="24"/>
        </w:rPr>
        <w:fldChar w:fldCharType="separate"/>
      </w:r>
      <w:r w:rsidRPr="00D54D8F">
        <w:t>Табли</w:t>
      </w:r>
      <w:r w:rsidRPr="00821D2E">
        <w:t>ца </w:t>
      </w:r>
      <w:r>
        <w:rPr>
          <w:noProof/>
        </w:rPr>
        <w:t>29</w:t>
      </w:r>
      <w:r>
        <w:rPr>
          <w:szCs w:val="24"/>
        </w:rPr>
        <w:fldChar w:fldCharType="end"/>
      </w:r>
      <w:r>
        <w:rPr>
          <w:szCs w:val="24"/>
        </w:rPr>
        <w:t>)</w:t>
      </w:r>
      <w:r w:rsidR="00443F93">
        <w:rPr>
          <w:szCs w:val="24"/>
        </w:rPr>
        <w:t>.</w:t>
      </w:r>
    </w:p>
    <w:p w14:paraId="1A913F28" w14:textId="06CEED41" w:rsidR="00BC1B88" w:rsidRPr="00A557F1" w:rsidRDefault="00821D2E" w:rsidP="00821D2E">
      <w:pPr>
        <w:pStyle w:val="phtabletitle"/>
      </w:pPr>
      <w:bookmarkStart w:id="161" w:name="_Ref81914922"/>
      <w:r w:rsidRPr="00D54D8F">
        <w:t>Табли</w:t>
      </w:r>
      <w:r w:rsidRPr="00821D2E">
        <w:t>ца </w:t>
      </w:r>
      <w:r w:rsidRPr="00821D2E">
        <w:fldChar w:fldCharType="begin"/>
      </w:r>
      <w:r w:rsidRPr="00821D2E">
        <w:instrText xml:space="preserve"> SEQ Таблица \* ARABIC </w:instrText>
      </w:r>
      <w:r w:rsidRPr="00821D2E">
        <w:fldChar w:fldCharType="separate"/>
      </w:r>
      <w:r>
        <w:rPr>
          <w:noProof/>
        </w:rPr>
        <w:t>29</w:t>
      </w:r>
      <w:r w:rsidRPr="00821D2E">
        <w:fldChar w:fldCharType="end"/>
      </w:r>
      <w:bookmarkEnd w:id="161"/>
      <w:r w:rsidRPr="00821D2E">
        <w:t xml:space="preserve"> – Описание параметров </w:t>
      </w:r>
      <w:r>
        <w:t>тела ответа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1126"/>
        <w:gridCol w:w="1477"/>
        <w:gridCol w:w="1994"/>
        <w:gridCol w:w="4413"/>
      </w:tblGrid>
      <w:tr w:rsidR="00BC1B88" w:rsidRPr="00123ADD" w14:paraId="4445B45C" w14:textId="77777777" w:rsidTr="00294E49">
        <w:tc>
          <w:tcPr>
            <w:tcW w:w="17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30AD95" w14:textId="77777777" w:rsidR="00BC1B88" w:rsidRPr="00123ADD" w:rsidRDefault="00BC1B88" w:rsidP="0007017D">
            <w:pPr>
              <w:pStyle w:val="affff1"/>
            </w:pPr>
            <w:r w:rsidRPr="00123ADD">
              <w:t>Параметр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38014FB" w14:textId="77777777" w:rsidR="00BC1B88" w:rsidRPr="00123ADD" w:rsidRDefault="00BC1B88" w:rsidP="0007017D">
            <w:pPr>
              <w:pStyle w:val="affff1"/>
            </w:pPr>
            <w:r w:rsidRPr="00123ADD">
              <w:t>Тип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3B1B194" w14:textId="77777777" w:rsidR="00BC1B88" w:rsidRPr="00123ADD" w:rsidRDefault="00BC1B88" w:rsidP="0007017D">
            <w:pPr>
              <w:pStyle w:val="affff1"/>
            </w:pPr>
            <w:r w:rsidRPr="00123ADD">
              <w:t>Обязательность</w:t>
            </w:r>
          </w:p>
        </w:tc>
        <w:tc>
          <w:tcPr>
            <w:tcW w:w="4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F67727" w14:textId="77777777" w:rsidR="00BC1B88" w:rsidRPr="00123ADD" w:rsidRDefault="00BC1B88" w:rsidP="0007017D">
            <w:pPr>
              <w:pStyle w:val="affff1"/>
            </w:pPr>
            <w:r w:rsidRPr="00123ADD">
              <w:t>Описание</w:t>
            </w:r>
          </w:p>
        </w:tc>
      </w:tr>
      <w:tr w:rsidR="00BC1B88" w:rsidRPr="00123ADD" w14:paraId="5ADD9F07" w14:textId="77777777" w:rsidTr="00294E49">
        <w:tc>
          <w:tcPr>
            <w:tcW w:w="175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4125192C" w14:textId="77777777" w:rsidR="00BC1B88" w:rsidRPr="00123ADD" w:rsidRDefault="00BC1B88" w:rsidP="0007017D">
            <w:pPr>
              <w:pStyle w:val="affff1"/>
              <w:rPr>
                <w:lang w:val="en-US"/>
              </w:rPr>
            </w:pPr>
            <w:r w:rsidRPr="00123ADD">
              <w:rPr>
                <w:lang w:val="en-US"/>
              </w:rPr>
              <w:t>data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</w:tcBorders>
          </w:tcPr>
          <w:p w14:paraId="47437F1B" w14:textId="77777777" w:rsidR="00BC1B88" w:rsidRPr="00123ADD" w:rsidRDefault="00BC1B88" w:rsidP="0007017D">
            <w:pPr>
              <w:pStyle w:val="affff1"/>
            </w:pPr>
            <w:r w:rsidRPr="00123ADD">
              <w:t>объект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03700BA6" w14:textId="77777777" w:rsidR="00BC1B88" w:rsidRPr="00123ADD" w:rsidRDefault="00BC1B88" w:rsidP="0007017D">
            <w:pPr>
              <w:pStyle w:val="affff1"/>
            </w:pPr>
            <w:r w:rsidRPr="00123ADD">
              <w:t>Да</w:t>
            </w:r>
          </w:p>
        </w:tc>
        <w:tc>
          <w:tcPr>
            <w:tcW w:w="4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7B94CD" w14:textId="77777777" w:rsidR="00BC1B88" w:rsidRPr="00123ADD" w:rsidRDefault="00BC1B88" w:rsidP="0007017D">
            <w:pPr>
              <w:pStyle w:val="affff1"/>
            </w:pPr>
            <w:r w:rsidRPr="00123ADD">
              <w:t>Содержит результат обработки запроса в случае успеха.</w:t>
            </w:r>
          </w:p>
          <w:p w14:paraId="2C0870D6" w14:textId="77777777" w:rsidR="00BC1B88" w:rsidRPr="00123ADD" w:rsidRDefault="00BC1B88" w:rsidP="0007017D">
            <w:pPr>
              <w:pStyle w:val="affff1"/>
              <w:rPr>
                <w:lang w:val="en-US"/>
              </w:rPr>
            </w:pPr>
            <w:r w:rsidRPr="00123ADD">
              <w:rPr>
                <w:lang w:val="en-US"/>
              </w:rPr>
              <w:t xml:space="preserve">null </w:t>
            </w:r>
            <w:r w:rsidRPr="00123ADD">
              <w:t>в случае неуспеха</w:t>
            </w:r>
          </w:p>
        </w:tc>
      </w:tr>
      <w:tr w:rsidR="00BC1B88" w:rsidRPr="00123ADD" w14:paraId="49F62C57" w14:textId="77777777" w:rsidTr="00294E49"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</w:tcPr>
          <w:p w14:paraId="032AAEDB" w14:textId="77777777" w:rsidR="00BC1B88" w:rsidRPr="00123ADD" w:rsidRDefault="00BC1B88" w:rsidP="0007017D">
            <w:pPr>
              <w:pStyle w:val="affff1"/>
              <w:rPr>
                <w:lang w:val="en-US"/>
              </w:rPr>
            </w:pP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</w:tcPr>
          <w:p w14:paraId="1782BCD6" w14:textId="77777777" w:rsidR="00BC1B88" w:rsidRPr="00123ADD" w:rsidRDefault="00BC1B88" w:rsidP="0007017D">
            <w:pPr>
              <w:pStyle w:val="affff1"/>
              <w:rPr>
                <w:lang w:val="en-US"/>
              </w:rPr>
            </w:pPr>
            <w:r w:rsidRPr="00123ADD">
              <w:rPr>
                <w:lang w:val="en-US"/>
              </w:rPr>
              <w:t>number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</w:tcBorders>
          </w:tcPr>
          <w:p w14:paraId="0D9316D8" w14:textId="77777777" w:rsidR="00BC1B88" w:rsidRPr="00123ADD" w:rsidRDefault="00BC1B88" w:rsidP="0007017D">
            <w:pPr>
              <w:pStyle w:val="affff1"/>
            </w:pPr>
            <w:r w:rsidRPr="00123ADD">
              <w:t>строка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5EE01051" w14:textId="77777777" w:rsidR="00BC1B88" w:rsidRPr="00123ADD" w:rsidRDefault="00BC1B88" w:rsidP="0007017D">
            <w:pPr>
              <w:pStyle w:val="affff1"/>
            </w:pPr>
            <w:r w:rsidRPr="00123ADD">
              <w:t>Нет</w:t>
            </w:r>
          </w:p>
        </w:tc>
        <w:tc>
          <w:tcPr>
            <w:tcW w:w="4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DEE7F0" w14:textId="77777777" w:rsidR="00BC1B88" w:rsidRPr="00123ADD" w:rsidRDefault="00BC1B88" w:rsidP="0007017D">
            <w:pPr>
              <w:pStyle w:val="affff1"/>
            </w:pPr>
            <w:r w:rsidRPr="00123ADD">
              <w:t>Уникальный идентификатор случая КАС</w:t>
            </w:r>
          </w:p>
          <w:p w14:paraId="0674CD57" w14:textId="77777777" w:rsidR="00BC1B88" w:rsidRPr="00123ADD" w:rsidRDefault="00BC1B88" w:rsidP="0007017D">
            <w:pPr>
              <w:pStyle w:val="affff1"/>
            </w:pPr>
            <w:r w:rsidRPr="00123ADD">
              <w:t xml:space="preserve">Формат: </w:t>
            </w:r>
            <w:r w:rsidRPr="00123ADD">
              <w:rPr>
                <w:shd w:val="clear" w:color="auto" w:fill="FFFFFE"/>
              </w:rPr>
              <w:t>"хх-хх-ххххх"</w:t>
            </w:r>
          </w:p>
        </w:tc>
      </w:tr>
      <w:tr w:rsidR="00BC1B88" w:rsidRPr="00123ADD" w14:paraId="79613859" w14:textId="77777777" w:rsidTr="00294E49">
        <w:tc>
          <w:tcPr>
            <w:tcW w:w="175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40FE61E" w14:textId="77777777" w:rsidR="00BC1B88" w:rsidRPr="00123ADD" w:rsidRDefault="00BC1B88" w:rsidP="0007017D">
            <w:pPr>
              <w:pStyle w:val="affff1"/>
              <w:rPr>
                <w:lang w:val="en-US"/>
              </w:rPr>
            </w:pPr>
            <w:r w:rsidRPr="00123ADD">
              <w:rPr>
                <w:lang w:val="en-US"/>
              </w:rPr>
              <w:t>is_success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</w:tcBorders>
          </w:tcPr>
          <w:p w14:paraId="70FBBE93" w14:textId="77777777" w:rsidR="00BC1B88" w:rsidRPr="00123ADD" w:rsidRDefault="00BC1B88" w:rsidP="0007017D">
            <w:pPr>
              <w:pStyle w:val="affff1"/>
            </w:pPr>
            <w:r w:rsidRPr="00123ADD">
              <w:t>логическое значение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04CAF7A8" w14:textId="77777777" w:rsidR="00BC1B88" w:rsidRPr="00123ADD" w:rsidRDefault="00BC1B88" w:rsidP="0007017D">
            <w:pPr>
              <w:pStyle w:val="affff1"/>
            </w:pPr>
            <w:r w:rsidRPr="00123ADD">
              <w:t>Да</w:t>
            </w:r>
          </w:p>
        </w:tc>
        <w:tc>
          <w:tcPr>
            <w:tcW w:w="4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8B8B05" w14:textId="77777777" w:rsidR="00BC1B88" w:rsidRPr="00123ADD" w:rsidRDefault="00BC1B88" w:rsidP="0007017D">
            <w:pPr>
              <w:pStyle w:val="affff1"/>
            </w:pPr>
            <w:r w:rsidRPr="00123ADD">
              <w:t>Статус обработки запроса</w:t>
            </w:r>
          </w:p>
        </w:tc>
      </w:tr>
      <w:tr w:rsidR="00BC1B88" w:rsidRPr="00123ADD" w14:paraId="2611B4E7" w14:textId="77777777" w:rsidTr="00294E49">
        <w:tc>
          <w:tcPr>
            <w:tcW w:w="175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21BBA026" w14:textId="77777777" w:rsidR="00BC1B88" w:rsidRPr="00123ADD" w:rsidRDefault="00BC1B88" w:rsidP="0007017D">
            <w:pPr>
              <w:pStyle w:val="affff1"/>
              <w:rPr>
                <w:lang w:val="en-US"/>
              </w:rPr>
            </w:pPr>
            <w:r w:rsidRPr="00123ADD">
              <w:rPr>
                <w:lang w:val="en-US"/>
              </w:rPr>
              <w:t>errors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</w:tcBorders>
          </w:tcPr>
          <w:p w14:paraId="35FBA859" w14:textId="77777777" w:rsidR="00BC1B88" w:rsidRPr="00123ADD" w:rsidRDefault="00BC1B88" w:rsidP="0007017D">
            <w:pPr>
              <w:pStyle w:val="affff1"/>
            </w:pPr>
            <w:r w:rsidRPr="00123ADD">
              <w:t>массив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1276304F" w14:textId="77777777" w:rsidR="00BC1B88" w:rsidRPr="00123ADD" w:rsidRDefault="00BC1B88" w:rsidP="0007017D">
            <w:pPr>
              <w:pStyle w:val="affff1"/>
            </w:pPr>
            <w:r w:rsidRPr="00123ADD">
              <w:t>Да</w:t>
            </w:r>
          </w:p>
        </w:tc>
        <w:tc>
          <w:tcPr>
            <w:tcW w:w="4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7EF3C" w14:textId="77777777" w:rsidR="00BC1B88" w:rsidRPr="00123ADD" w:rsidRDefault="00BC1B88" w:rsidP="0007017D">
            <w:pPr>
              <w:pStyle w:val="affff1"/>
            </w:pPr>
            <w:r w:rsidRPr="00123ADD">
              <w:t>Возникшие ошибки в случае неуспеха</w:t>
            </w:r>
          </w:p>
        </w:tc>
      </w:tr>
    </w:tbl>
    <w:p w14:paraId="46F988E0" w14:textId="05747F2B" w:rsidR="00BC1B88" w:rsidRPr="00BC1B88" w:rsidRDefault="00443F93" w:rsidP="00BC1B88">
      <w:pPr>
        <w:pStyle w:val="3"/>
      </w:pPr>
      <w:bookmarkStart w:id="162" w:name="_Toc81925616"/>
      <w:r>
        <w:t>Пример тела запроса</w:t>
      </w:r>
      <w:bookmarkEnd w:id="162"/>
    </w:p>
    <w:p w14:paraId="6E04D48F" w14:textId="77777777" w:rsidR="00BC1B88" w:rsidRPr="00D07DDA" w:rsidRDefault="00BC1B88" w:rsidP="00D07DDA">
      <w:pPr>
        <w:pStyle w:val="afff8"/>
      </w:pPr>
      <w:r w:rsidRPr="00D07DDA">
        <w:t>{</w:t>
      </w:r>
    </w:p>
    <w:p w14:paraId="4A5B7453" w14:textId="77777777" w:rsidR="00BC1B88" w:rsidRPr="00821D2E" w:rsidRDefault="00BC1B88" w:rsidP="00D07DDA">
      <w:pPr>
        <w:pStyle w:val="afff8"/>
      </w:pPr>
      <w:r w:rsidRPr="00D07DDA">
        <w:t>    "mo_oid": "1.2.643.5.1.13.13.12.2.77.8461",</w:t>
      </w:r>
    </w:p>
    <w:p w14:paraId="318A7017" w14:textId="77777777" w:rsidR="00BC1B88" w:rsidRPr="00D07DDA" w:rsidRDefault="00BC1B88" w:rsidP="00D07DDA">
      <w:pPr>
        <w:pStyle w:val="afff8"/>
      </w:pPr>
      <w:r w:rsidRPr="00D07DDA">
        <w:t>    "year": 2021,</w:t>
      </w:r>
    </w:p>
    <w:p w14:paraId="26FAF753" w14:textId="77777777" w:rsidR="00BC1B88" w:rsidRPr="00D07DDA" w:rsidRDefault="00BC1B88" w:rsidP="00D07DDA">
      <w:pPr>
        <w:pStyle w:val="afff8"/>
      </w:pPr>
      <w:r w:rsidRPr="00D07DDA">
        <w:t>    "region": "77"</w:t>
      </w:r>
    </w:p>
    <w:p w14:paraId="04EF043F" w14:textId="77777777" w:rsidR="00BC1B88" w:rsidRPr="00D07DDA" w:rsidRDefault="00BC1B88" w:rsidP="00D07DDA">
      <w:pPr>
        <w:pStyle w:val="afff8"/>
      </w:pPr>
      <w:r w:rsidRPr="00D07DDA">
        <w:t>}</w:t>
      </w:r>
    </w:p>
    <w:p w14:paraId="0CF0DB66" w14:textId="7E65936E" w:rsidR="00BC1B88" w:rsidRPr="00821D2E" w:rsidRDefault="00BC1B88" w:rsidP="00BC1B88">
      <w:pPr>
        <w:pStyle w:val="3"/>
        <w:rPr>
          <w:szCs w:val="24"/>
          <w:lang w:val="en-US"/>
        </w:rPr>
      </w:pPr>
      <w:bookmarkStart w:id="163" w:name="_Toc81925617"/>
      <w:r w:rsidRPr="00821D2E">
        <w:t>П</w:t>
      </w:r>
      <w:r w:rsidR="00443F93">
        <w:t>ример ответа</w:t>
      </w:r>
      <w:bookmarkEnd w:id="163"/>
    </w:p>
    <w:p w14:paraId="0F1DA289" w14:textId="77777777" w:rsidR="00BC1B88" w:rsidRPr="00E0269F" w:rsidRDefault="00BC1B88" w:rsidP="00E0269F">
      <w:pPr>
        <w:pStyle w:val="afff8"/>
      </w:pPr>
      <w:r w:rsidRPr="00E0269F">
        <w:t>{</w:t>
      </w:r>
    </w:p>
    <w:p w14:paraId="7EF12A5F" w14:textId="77777777" w:rsidR="00BC1B88" w:rsidRPr="00E0269F" w:rsidRDefault="00BC1B88" w:rsidP="00E0269F">
      <w:pPr>
        <w:pStyle w:val="afff8"/>
      </w:pPr>
      <w:r w:rsidRPr="00E0269F">
        <w:t>    "data": {</w:t>
      </w:r>
    </w:p>
    <w:p w14:paraId="04F37F18" w14:textId="77777777" w:rsidR="00BC1B88" w:rsidRPr="00E0269F" w:rsidRDefault="00BC1B88" w:rsidP="00E0269F">
      <w:pPr>
        <w:pStyle w:val="afff8"/>
      </w:pPr>
      <w:r w:rsidRPr="00E0269F">
        <w:t>        "number": "21-77-00065"</w:t>
      </w:r>
    </w:p>
    <w:p w14:paraId="0C5F6382" w14:textId="77777777" w:rsidR="00BC1B88" w:rsidRPr="00E0269F" w:rsidRDefault="00BC1B88" w:rsidP="00E0269F">
      <w:pPr>
        <w:pStyle w:val="afff8"/>
      </w:pPr>
      <w:r w:rsidRPr="00E0269F">
        <w:t>    },</w:t>
      </w:r>
    </w:p>
    <w:p w14:paraId="42793703" w14:textId="77777777" w:rsidR="00BC1B88" w:rsidRPr="00E0269F" w:rsidRDefault="00BC1B88" w:rsidP="00E0269F">
      <w:pPr>
        <w:pStyle w:val="afff8"/>
      </w:pPr>
      <w:r w:rsidRPr="00E0269F">
        <w:t>    "is_success": true,</w:t>
      </w:r>
    </w:p>
    <w:p w14:paraId="3F403E30" w14:textId="77777777" w:rsidR="00BC1B88" w:rsidRPr="00E0269F" w:rsidRDefault="00BC1B88" w:rsidP="00E0269F">
      <w:pPr>
        <w:pStyle w:val="afff8"/>
      </w:pPr>
      <w:r w:rsidRPr="00E0269F">
        <w:t>    "errors": []</w:t>
      </w:r>
    </w:p>
    <w:p w14:paraId="1E9E97F3" w14:textId="77777777" w:rsidR="00BC1B88" w:rsidRPr="00821D2E" w:rsidRDefault="00BC1B88" w:rsidP="00E0269F">
      <w:pPr>
        <w:pStyle w:val="afff8"/>
      </w:pPr>
      <w:r w:rsidRPr="00E0269F">
        <w:t>}</w:t>
      </w:r>
    </w:p>
    <w:p w14:paraId="4537F6F4" w14:textId="2D5FE06C" w:rsidR="00BC1B88" w:rsidRPr="00FD273C" w:rsidRDefault="00A65C73" w:rsidP="003F285B">
      <w:pPr>
        <w:pStyle w:val="phlistitemized1"/>
        <w:ind w:left="1208" w:hanging="357"/>
        <w:rPr>
          <w:shd w:val="clear" w:color="auto" w:fill="FFFFFE"/>
        </w:rPr>
      </w:pPr>
      <w:r>
        <w:rPr>
          <w:b/>
          <w:i/>
        </w:rPr>
        <w:lastRenderedPageBreak/>
        <w:t>Примечание</w:t>
      </w:r>
      <w:r w:rsidR="00FD273C" w:rsidRPr="003D03A5">
        <w:rPr>
          <w:b/>
          <w:i/>
        </w:rPr>
        <w:t>:</w:t>
      </w:r>
      <w:r w:rsidR="00FD273C" w:rsidRPr="003D03A5">
        <w:rPr>
          <w:i/>
        </w:rPr>
        <w:t xml:space="preserve"> </w:t>
      </w:r>
      <w:r w:rsidRPr="00A65C73">
        <w:rPr>
          <w:i/>
        </w:rPr>
        <w:t>Полученн</w:t>
      </w:r>
      <w:r w:rsidR="00443F93">
        <w:rPr>
          <w:i/>
        </w:rPr>
        <w:t>ое</w:t>
      </w:r>
      <w:r w:rsidRPr="00A65C73">
        <w:rPr>
          <w:i/>
        </w:rPr>
        <w:t xml:space="preserve"> </w:t>
      </w:r>
      <w:r w:rsidR="00443F93">
        <w:rPr>
          <w:i/>
        </w:rPr>
        <w:t xml:space="preserve">значение </w:t>
      </w:r>
      <w:r w:rsidRPr="00A65C73">
        <w:rPr>
          <w:i/>
        </w:rPr>
        <w:t>идентификатор</w:t>
      </w:r>
      <w:r w:rsidR="00443F93">
        <w:rPr>
          <w:i/>
        </w:rPr>
        <w:t>а</w:t>
      </w:r>
      <w:r w:rsidRPr="00A65C73">
        <w:rPr>
          <w:i/>
        </w:rPr>
        <w:t xml:space="preserve"> </w:t>
      </w:r>
      <w:r w:rsidR="00443F93">
        <w:rPr>
          <w:i/>
        </w:rPr>
        <w:t xml:space="preserve">вносится в </w:t>
      </w:r>
      <w:r w:rsidR="00443F93" w:rsidRPr="003D03A5">
        <w:rPr>
          <w:i/>
        </w:rPr>
        <w:t>поле «Уникальный идентификатор случая КАС в ВИМИС»</w:t>
      </w:r>
      <w:r w:rsidR="00443F93">
        <w:rPr>
          <w:i/>
        </w:rPr>
        <w:t xml:space="preserve"> формируемого</w:t>
      </w:r>
      <w:r w:rsidR="00FD273C" w:rsidRPr="003D03A5">
        <w:rPr>
          <w:i/>
        </w:rPr>
        <w:t xml:space="preserve"> СЭМД бета-версии «Извещение о критическом акушерском состоянии» и остается неизменным н</w:t>
      </w:r>
      <w:r w:rsidR="00443F93">
        <w:rPr>
          <w:i/>
        </w:rPr>
        <w:t>а протяжение всего случая КАС (см. п.</w:t>
      </w:r>
      <w:r w:rsidR="00443F93">
        <w:rPr>
          <w:i/>
        </w:rPr>
        <w:fldChar w:fldCharType="begin"/>
      </w:r>
      <w:r w:rsidR="00443F93">
        <w:rPr>
          <w:i/>
        </w:rPr>
        <w:instrText xml:space="preserve"> REF _Ref81915668 \n \h </w:instrText>
      </w:r>
      <w:r w:rsidR="00443F93">
        <w:rPr>
          <w:i/>
        </w:rPr>
      </w:r>
      <w:r w:rsidR="00443F93">
        <w:rPr>
          <w:i/>
        </w:rPr>
        <w:fldChar w:fldCharType="separate"/>
      </w:r>
      <w:r w:rsidR="00443F93">
        <w:rPr>
          <w:i/>
        </w:rPr>
        <w:t>4.8</w:t>
      </w:r>
      <w:r w:rsidR="00443F93">
        <w:rPr>
          <w:i/>
        </w:rPr>
        <w:fldChar w:fldCharType="end"/>
      </w:r>
      <w:r w:rsidR="00443F93">
        <w:rPr>
          <w:i/>
        </w:rPr>
        <w:t>)</w:t>
      </w:r>
      <w:r w:rsidR="00FD273C" w:rsidRPr="003D03A5">
        <w:rPr>
          <w:i/>
        </w:rPr>
        <w:t>.</w:t>
      </w:r>
    </w:p>
    <w:p w14:paraId="2EE650B1" w14:textId="77777777" w:rsidR="00BC1B88" w:rsidRPr="00D54D8F" w:rsidRDefault="00BC1B88" w:rsidP="00FF2EC4">
      <w:pPr>
        <w:pStyle w:val="phnormal"/>
      </w:pPr>
    </w:p>
    <w:p w14:paraId="42CDFC44" w14:textId="636CC7C8" w:rsidR="0063059C" w:rsidRPr="00D54D8F" w:rsidRDefault="0063059C" w:rsidP="0063059C">
      <w:pPr>
        <w:pStyle w:val="phlistitemized1"/>
      </w:pPr>
      <w:r w:rsidRPr="00D54D8F">
        <w:t>.</w:t>
      </w:r>
    </w:p>
    <w:p w14:paraId="2EA3865A" w14:textId="77777777" w:rsidR="00990B84" w:rsidRPr="00990B84" w:rsidRDefault="00990B84" w:rsidP="00990B84">
      <w:pPr>
        <w:pStyle w:val="phnormal"/>
      </w:pPr>
    </w:p>
    <w:p w14:paraId="258554A3" w14:textId="77777777" w:rsidR="00F26F1F" w:rsidRPr="00E22094" w:rsidRDefault="00F26F1F" w:rsidP="00D54D8F">
      <w:pPr>
        <w:pStyle w:val="afff8"/>
        <w:rPr>
          <w:lang w:val="ru-RU"/>
        </w:rPr>
      </w:pPr>
    </w:p>
    <w:p w14:paraId="377FB8CE" w14:textId="77777777" w:rsidR="00735AA6" w:rsidRPr="0024451B" w:rsidRDefault="00735AA6" w:rsidP="00735AA6">
      <w:pPr>
        <w:pStyle w:val="10"/>
        <w:suppressAutoHyphens/>
        <w:ind w:firstLine="709"/>
      </w:pPr>
      <w:bookmarkStart w:id="164" w:name="_sfyvqwlwep4z" w:colFirst="0" w:colLast="0"/>
      <w:bookmarkStart w:id="165" w:name="_yc7ranw6bl0h" w:colFirst="0" w:colLast="0"/>
      <w:bookmarkStart w:id="166" w:name="_Toc61887536"/>
      <w:bookmarkStart w:id="167" w:name="_Toc46488861"/>
      <w:bookmarkStart w:id="168" w:name="_Toc73010090"/>
      <w:bookmarkStart w:id="169" w:name="_Toc81925618"/>
      <w:bookmarkEnd w:id="164"/>
      <w:bookmarkEnd w:id="165"/>
      <w:r w:rsidRPr="0024451B">
        <w:lastRenderedPageBreak/>
        <w:t>Форматно-логический контроль принимаемых медицинских сведений</w:t>
      </w:r>
      <w:bookmarkEnd w:id="166"/>
      <w:bookmarkEnd w:id="167"/>
      <w:bookmarkEnd w:id="168"/>
      <w:bookmarkEnd w:id="169"/>
    </w:p>
    <w:p w14:paraId="39E184C3" w14:textId="03B7F177" w:rsidR="00735AA6" w:rsidRPr="0024451B" w:rsidRDefault="00735AA6" w:rsidP="00735AA6">
      <w:pPr>
        <w:pStyle w:val="phlistorderedtitle"/>
      </w:pPr>
      <w:r w:rsidRPr="0024451B">
        <w:t>При при</w:t>
      </w:r>
      <w:r>
        <w:t>е</w:t>
      </w:r>
      <w:r w:rsidRPr="0024451B">
        <w:t xml:space="preserve">ме </w:t>
      </w:r>
      <w:r>
        <w:t>СЭМД beta-версии</w:t>
      </w:r>
      <w:r w:rsidRPr="0024451B">
        <w:t xml:space="preserve"> и СЭМД в ВИМИС «</w:t>
      </w:r>
      <w:r>
        <w:t>АКиНЕО</w:t>
      </w:r>
      <w:r w:rsidRPr="0024451B">
        <w:t>» проводится форматно-логический контроль (ФЛК), состоящий из нескольких этапов:</w:t>
      </w:r>
    </w:p>
    <w:p w14:paraId="1BAF0316" w14:textId="77777777" w:rsidR="00735AA6" w:rsidRPr="0024451B" w:rsidRDefault="00735AA6" w:rsidP="00D25855">
      <w:pPr>
        <w:pStyle w:val="phlistordered1"/>
        <w:numPr>
          <w:ilvl w:val="0"/>
          <w:numId w:val="51"/>
        </w:numPr>
        <w:suppressAutoHyphens/>
      </w:pPr>
      <w:r w:rsidRPr="0024451B">
        <w:t>проверка корректности данных пациента;</w:t>
      </w:r>
    </w:p>
    <w:p w14:paraId="24161918" w14:textId="77777777" w:rsidR="00735AA6" w:rsidRPr="0024451B" w:rsidRDefault="00735AA6" w:rsidP="00D25855">
      <w:pPr>
        <w:pStyle w:val="phlistordered1"/>
        <w:numPr>
          <w:ilvl w:val="0"/>
          <w:numId w:val="51"/>
        </w:numPr>
        <w:suppressAutoHyphens/>
        <w:ind w:right="-1"/>
      </w:pPr>
      <w:r w:rsidRPr="0024451B">
        <w:t>проверка корректности указанных значений справочников ФРНСИ;</w:t>
      </w:r>
    </w:p>
    <w:p w14:paraId="7ECD66BC" w14:textId="77777777" w:rsidR="00735AA6" w:rsidRPr="0024451B" w:rsidRDefault="00735AA6" w:rsidP="00D25855">
      <w:pPr>
        <w:pStyle w:val="phlistordered1"/>
        <w:numPr>
          <w:ilvl w:val="0"/>
          <w:numId w:val="51"/>
        </w:numPr>
        <w:suppressAutoHyphens/>
        <w:ind w:right="-1"/>
      </w:pPr>
      <w:r w:rsidRPr="0024451B">
        <w:t>проверка корректности указанных медицинских организаций по данным подсистемы ФРМО ЕГИСЗ;</w:t>
      </w:r>
    </w:p>
    <w:p w14:paraId="28EB4344" w14:textId="77777777" w:rsidR="00735AA6" w:rsidRPr="0024451B" w:rsidRDefault="00735AA6" w:rsidP="00D25855">
      <w:pPr>
        <w:pStyle w:val="phlistordered1"/>
        <w:numPr>
          <w:ilvl w:val="0"/>
          <w:numId w:val="51"/>
        </w:numPr>
        <w:suppressAutoHyphens/>
        <w:ind w:right="-1"/>
      </w:pPr>
      <w:r w:rsidRPr="0024451B">
        <w:t>проверка соответствия указанных медицинских работников занимаемой должности в указанной медицинской организации.</w:t>
      </w:r>
    </w:p>
    <w:p w14:paraId="6480630A" w14:textId="77777777" w:rsidR="00735AA6" w:rsidRPr="0024451B" w:rsidRDefault="00735AA6" w:rsidP="00735AA6">
      <w:pPr>
        <w:pStyle w:val="2"/>
        <w:suppressAutoHyphens/>
        <w:ind w:firstLine="709"/>
      </w:pPr>
      <w:bookmarkStart w:id="170" w:name="_Toc61887537"/>
      <w:bookmarkStart w:id="171" w:name="_Toc46488862"/>
      <w:bookmarkStart w:id="172" w:name="_Toc73010091"/>
      <w:bookmarkStart w:id="173" w:name="_Toc81925619"/>
      <w:r w:rsidRPr="0024451B">
        <w:t>Проверка корректности данных пациента</w:t>
      </w:r>
      <w:bookmarkEnd w:id="170"/>
      <w:bookmarkEnd w:id="171"/>
      <w:bookmarkEnd w:id="172"/>
      <w:bookmarkEnd w:id="173"/>
    </w:p>
    <w:p w14:paraId="2C646095" w14:textId="77777777" w:rsidR="00735AA6" w:rsidRPr="0024451B" w:rsidRDefault="00735AA6" w:rsidP="00735AA6">
      <w:pPr>
        <w:pStyle w:val="phlistitemizedtitle"/>
      </w:pPr>
      <w:r w:rsidRPr="0024451B">
        <w:t>В рамках этапа проводятся проверки:</w:t>
      </w:r>
    </w:p>
    <w:p w14:paraId="21DA07D3" w14:textId="77777777" w:rsidR="00735AA6" w:rsidRPr="0024451B" w:rsidRDefault="00735AA6" w:rsidP="00D25855">
      <w:pPr>
        <w:pStyle w:val="phlistitemized1"/>
        <w:numPr>
          <w:ilvl w:val="0"/>
          <w:numId w:val="49"/>
        </w:numPr>
        <w:suppressAutoHyphens/>
        <w:ind w:right="-1"/>
      </w:pPr>
      <w:r w:rsidRPr="0024451B">
        <w:t>фамилия, имя, отчество на символьное соответствие – либо кириллические, либо латинские символы, без спецзнаков, цифр и прочего;</w:t>
      </w:r>
    </w:p>
    <w:p w14:paraId="446AFF5F" w14:textId="77777777" w:rsidR="00735AA6" w:rsidRPr="0024451B" w:rsidRDefault="00735AA6" w:rsidP="00D25855">
      <w:pPr>
        <w:pStyle w:val="phlistitemized1"/>
        <w:numPr>
          <w:ilvl w:val="0"/>
          <w:numId w:val="49"/>
        </w:numPr>
        <w:suppressAutoHyphens/>
        <w:ind w:right="-1"/>
      </w:pPr>
      <w:r w:rsidRPr="0024451B">
        <w:t>наличие одного из обязательных документов для определения личности:</w:t>
      </w:r>
    </w:p>
    <w:p w14:paraId="57D3B18F" w14:textId="77777777" w:rsidR="00735AA6" w:rsidRPr="0024451B" w:rsidRDefault="00735AA6" w:rsidP="00D25855">
      <w:pPr>
        <w:pStyle w:val="phlistitemized2"/>
        <w:numPr>
          <w:ilvl w:val="0"/>
          <w:numId w:val="50"/>
        </w:numPr>
        <w:suppressAutoHyphens/>
      </w:pPr>
      <w:r w:rsidRPr="0024451B">
        <w:t>СНИЛС;</w:t>
      </w:r>
    </w:p>
    <w:p w14:paraId="6F4F90D1" w14:textId="77777777" w:rsidR="00735AA6" w:rsidRPr="0024451B" w:rsidRDefault="00735AA6" w:rsidP="00D25855">
      <w:pPr>
        <w:pStyle w:val="phlistitemized2"/>
        <w:numPr>
          <w:ilvl w:val="0"/>
          <w:numId w:val="50"/>
        </w:numPr>
        <w:suppressAutoHyphens/>
      </w:pPr>
      <w:r w:rsidRPr="0024451B">
        <w:t>документ, удостоверяющий личности;</w:t>
      </w:r>
    </w:p>
    <w:p w14:paraId="5A7381E8" w14:textId="77777777" w:rsidR="00735AA6" w:rsidRPr="0024451B" w:rsidRDefault="00735AA6" w:rsidP="00D25855">
      <w:pPr>
        <w:pStyle w:val="phlistitemized2"/>
        <w:numPr>
          <w:ilvl w:val="0"/>
          <w:numId w:val="50"/>
        </w:numPr>
        <w:suppressAutoHyphens/>
      </w:pPr>
      <w:r w:rsidRPr="0024451B">
        <w:t>полис ОМС нового образца.</w:t>
      </w:r>
    </w:p>
    <w:p w14:paraId="1C4B9559" w14:textId="77777777" w:rsidR="00735AA6" w:rsidRPr="0024451B" w:rsidRDefault="00735AA6" w:rsidP="00D25855">
      <w:pPr>
        <w:pStyle w:val="phlistitemized1"/>
        <w:numPr>
          <w:ilvl w:val="0"/>
          <w:numId w:val="49"/>
        </w:numPr>
        <w:suppressAutoHyphens/>
        <w:ind w:right="-1"/>
      </w:pPr>
      <w:r w:rsidRPr="0024451B">
        <w:t>корректность СНИЛС на контрольную сумму;</w:t>
      </w:r>
    </w:p>
    <w:p w14:paraId="1AAD38AC" w14:textId="77777777" w:rsidR="00735AA6" w:rsidRPr="0024451B" w:rsidRDefault="00735AA6" w:rsidP="00D25855">
      <w:pPr>
        <w:pStyle w:val="phlistitemized1"/>
        <w:numPr>
          <w:ilvl w:val="0"/>
          <w:numId w:val="49"/>
        </w:numPr>
        <w:suppressAutoHyphens/>
        <w:ind w:right="-1"/>
      </w:pPr>
      <w:r w:rsidRPr="0024451B">
        <w:t>корректность данных по документу, удостоверяющему личность по определ</w:t>
      </w:r>
      <w:r>
        <w:t>е</w:t>
      </w:r>
      <w:r w:rsidRPr="0024451B">
        <w:t>нным маскам;</w:t>
      </w:r>
    </w:p>
    <w:p w14:paraId="0263E0F3" w14:textId="77777777" w:rsidR="00735AA6" w:rsidRPr="0024451B" w:rsidRDefault="00735AA6" w:rsidP="00D25855">
      <w:pPr>
        <w:pStyle w:val="phlistitemized1"/>
        <w:numPr>
          <w:ilvl w:val="0"/>
          <w:numId w:val="49"/>
        </w:numPr>
        <w:suppressAutoHyphens/>
        <w:ind w:right="-1"/>
      </w:pPr>
      <w:r w:rsidRPr="0024451B">
        <w:t>корректность единого номера полиса ОМС на контрольную сумму.</w:t>
      </w:r>
    </w:p>
    <w:p w14:paraId="4CB9822C" w14:textId="77777777" w:rsidR="00735AA6" w:rsidRPr="0024451B" w:rsidRDefault="00735AA6" w:rsidP="00735AA6">
      <w:pPr>
        <w:pStyle w:val="2"/>
        <w:suppressAutoHyphens/>
        <w:ind w:firstLine="709"/>
      </w:pPr>
      <w:bookmarkStart w:id="174" w:name="_Toc61887538"/>
      <w:bookmarkStart w:id="175" w:name="_Toc46488863"/>
      <w:bookmarkStart w:id="176" w:name="_Toc73010092"/>
      <w:bookmarkStart w:id="177" w:name="_Toc81925620"/>
      <w:r w:rsidRPr="0024451B">
        <w:t>Проверка корректности указанных справочников ФРНСИ</w:t>
      </w:r>
      <w:bookmarkEnd w:id="174"/>
      <w:bookmarkEnd w:id="175"/>
      <w:bookmarkEnd w:id="176"/>
      <w:bookmarkEnd w:id="177"/>
    </w:p>
    <w:p w14:paraId="03C3BF29" w14:textId="77777777" w:rsidR="00735AA6" w:rsidRPr="0024451B" w:rsidRDefault="00735AA6" w:rsidP="00735AA6">
      <w:pPr>
        <w:pStyle w:val="phlistitemizedtitle"/>
      </w:pPr>
      <w:r w:rsidRPr="0024451B">
        <w:t>В рамках этапа проводятся проверки:</w:t>
      </w:r>
    </w:p>
    <w:p w14:paraId="078944F7" w14:textId="77777777" w:rsidR="00735AA6" w:rsidRPr="0024451B" w:rsidRDefault="00735AA6" w:rsidP="00D25855">
      <w:pPr>
        <w:pStyle w:val="phlistitemized1"/>
        <w:numPr>
          <w:ilvl w:val="0"/>
          <w:numId w:val="49"/>
        </w:numPr>
        <w:suppressAutoHyphens/>
        <w:ind w:right="-1"/>
      </w:pPr>
      <w:r w:rsidRPr="0024451B">
        <w:t>обязательное наличие тегов code, codeSystem и displayName при кодировании значений справочников;</w:t>
      </w:r>
    </w:p>
    <w:p w14:paraId="38276CA1" w14:textId="77777777" w:rsidR="00735AA6" w:rsidRPr="0024451B" w:rsidRDefault="00735AA6" w:rsidP="00D25855">
      <w:pPr>
        <w:pStyle w:val="phlistitemized1"/>
        <w:numPr>
          <w:ilvl w:val="0"/>
          <w:numId w:val="49"/>
        </w:numPr>
        <w:suppressAutoHyphens/>
        <w:ind w:right="-1"/>
      </w:pPr>
      <w:r w:rsidRPr="0024451B">
        <w:t xml:space="preserve">соответствие указанных </w:t>
      </w:r>
      <w:r w:rsidRPr="0024451B">
        <w:rPr>
          <w:lang w:val="en-US"/>
        </w:rPr>
        <w:t>OID</w:t>
      </w:r>
      <w:r w:rsidRPr="0024451B">
        <w:t xml:space="preserve"> справочников, версий и соответствующих значений.</w:t>
      </w:r>
    </w:p>
    <w:p w14:paraId="5B7F3F78" w14:textId="77777777" w:rsidR="00735AA6" w:rsidRPr="0024451B" w:rsidRDefault="00735AA6" w:rsidP="00735AA6">
      <w:pPr>
        <w:pStyle w:val="2"/>
        <w:suppressAutoHyphens/>
        <w:ind w:firstLine="709"/>
      </w:pPr>
      <w:bookmarkStart w:id="178" w:name="_Toc61887539"/>
      <w:bookmarkStart w:id="179" w:name="_Toc46488864"/>
      <w:bookmarkStart w:id="180" w:name="_Toc73010093"/>
      <w:bookmarkStart w:id="181" w:name="_Toc81925621"/>
      <w:r w:rsidRPr="0024451B">
        <w:lastRenderedPageBreak/>
        <w:t>Проверка корректности указанных медицинских организаций</w:t>
      </w:r>
      <w:bookmarkEnd w:id="178"/>
      <w:bookmarkEnd w:id="179"/>
      <w:bookmarkEnd w:id="180"/>
      <w:bookmarkEnd w:id="181"/>
    </w:p>
    <w:p w14:paraId="3BB2B669" w14:textId="77777777" w:rsidR="00735AA6" w:rsidRPr="0024451B" w:rsidRDefault="00735AA6" w:rsidP="00735AA6">
      <w:pPr>
        <w:pStyle w:val="phlistitemizedtitle"/>
      </w:pPr>
      <w:r w:rsidRPr="0024451B">
        <w:t>В рамках этапа проводятся проверки:</w:t>
      </w:r>
    </w:p>
    <w:p w14:paraId="520CAF7D" w14:textId="77777777" w:rsidR="00735AA6" w:rsidRPr="0024451B" w:rsidRDefault="00735AA6" w:rsidP="00D25855">
      <w:pPr>
        <w:pStyle w:val="phlistitemized1"/>
        <w:numPr>
          <w:ilvl w:val="0"/>
          <w:numId w:val="49"/>
        </w:numPr>
        <w:suppressAutoHyphens/>
        <w:ind w:right="-1"/>
      </w:pPr>
      <w:r w:rsidRPr="0024451B">
        <w:t>указанных медицинских организаций на наличие и соответствие данным федерального реестра медицинских организаций (ФРМО).</w:t>
      </w:r>
    </w:p>
    <w:p w14:paraId="4BB523FA" w14:textId="77777777" w:rsidR="00735AA6" w:rsidRPr="0024451B" w:rsidRDefault="00735AA6" w:rsidP="00735AA6">
      <w:pPr>
        <w:pStyle w:val="2"/>
        <w:suppressAutoHyphens/>
        <w:ind w:firstLine="709"/>
      </w:pPr>
      <w:bookmarkStart w:id="182" w:name="_Toc61887540"/>
      <w:bookmarkStart w:id="183" w:name="_Toc46488865"/>
      <w:bookmarkStart w:id="184" w:name="_Toc73010094"/>
      <w:bookmarkStart w:id="185" w:name="_Toc81925622"/>
      <w:r w:rsidRPr="0024451B">
        <w:t>Проверка соответствия указанных медицинских работников занимаемой должности в указанной медицинской организации</w:t>
      </w:r>
      <w:bookmarkEnd w:id="182"/>
      <w:bookmarkEnd w:id="183"/>
      <w:bookmarkEnd w:id="184"/>
      <w:bookmarkEnd w:id="185"/>
    </w:p>
    <w:p w14:paraId="7F32184A" w14:textId="77777777" w:rsidR="00735AA6" w:rsidRPr="0024451B" w:rsidRDefault="00735AA6" w:rsidP="00735AA6">
      <w:pPr>
        <w:pStyle w:val="phlistitemizedtitle"/>
      </w:pPr>
      <w:r w:rsidRPr="0024451B">
        <w:t>В рамках этапа проводятся проверки:</w:t>
      </w:r>
    </w:p>
    <w:p w14:paraId="3FDAD35B" w14:textId="77777777" w:rsidR="00735AA6" w:rsidRPr="0024451B" w:rsidRDefault="00735AA6" w:rsidP="00D25855">
      <w:pPr>
        <w:pStyle w:val="phlistitemized1"/>
        <w:numPr>
          <w:ilvl w:val="0"/>
          <w:numId w:val="49"/>
        </w:numPr>
        <w:suppressAutoHyphens/>
        <w:ind w:right="-1"/>
      </w:pPr>
      <w:r w:rsidRPr="0024451B">
        <w:t>наличие СНИЛС медицинских работников;</w:t>
      </w:r>
    </w:p>
    <w:p w14:paraId="48EB294B" w14:textId="77777777" w:rsidR="00735AA6" w:rsidRPr="0024451B" w:rsidRDefault="00735AA6" w:rsidP="00D25855">
      <w:pPr>
        <w:pStyle w:val="phlistitemized1"/>
        <w:numPr>
          <w:ilvl w:val="0"/>
          <w:numId w:val="49"/>
        </w:numPr>
        <w:suppressAutoHyphens/>
        <w:ind w:right="-1"/>
      </w:pPr>
      <w:r w:rsidRPr="0024451B">
        <w:t>корректность СНИЛС на контрольную сумму;</w:t>
      </w:r>
    </w:p>
    <w:p w14:paraId="009BF6EB" w14:textId="77777777" w:rsidR="00735AA6" w:rsidRPr="0024451B" w:rsidRDefault="00735AA6" w:rsidP="00D25855">
      <w:pPr>
        <w:pStyle w:val="phlistitemized1"/>
        <w:numPr>
          <w:ilvl w:val="0"/>
          <w:numId w:val="49"/>
        </w:numPr>
        <w:suppressAutoHyphens/>
        <w:ind w:right="-1"/>
      </w:pPr>
      <w:r w:rsidRPr="0024451B">
        <w:t>наличие медицинского работника в федеральном реестре медицинских работников (ФРМР);</w:t>
      </w:r>
    </w:p>
    <w:p w14:paraId="7A5C5296" w14:textId="77777777" w:rsidR="00735AA6" w:rsidRPr="0024451B" w:rsidRDefault="00735AA6" w:rsidP="00D25855">
      <w:pPr>
        <w:pStyle w:val="phlistitemized1"/>
        <w:numPr>
          <w:ilvl w:val="0"/>
          <w:numId w:val="49"/>
        </w:numPr>
        <w:suppressAutoHyphens/>
        <w:ind w:right="-1"/>
      </w:pPr>
      <w:r w:rsidRPr="0024451B">
        <w:t>соответствие должностей медицинских работников данным ФРМР.</w:t>
      </w:r>
    </w:p>
    <w:p w14:paraId="5224840B" w14:textId="77777777" w:rsidR="00F26F1F" w:rsidRPr="00D54D8F" w:rsidRDefault="00A02730" w:rsidP="00D54D8F">
      <w:pPr>
        <w:pStyle w:val="10"/>
      </w:pPr>
      <w:bookmarkStart w:id="186" w:name="_Toc81925623"/>
      <w:r w:rsidRPr="00D54D8F">
        <w:lastRenderedPageBreak/>
        <w:t>Требования к электронной подписи</w:t>
      </w:r>
      <w:bookmarkEnd w:id="186"/>
    </w:p>
    <w:p w14:paraId="3D706CDF" w14:textId="2BD63F6F" w:rsidR="00EE48B5" w:rsidRPr="00D54D8F" w:rsidRDefault="00A02730" w:rsidP="00087191">
      <w:pPr>
        <w:pStyle w:val="phnormal"/>
      </w:pPr>
      <w:r w:rsidRPr="00D54D8F">
        <w:t xml:space="preserve">Для передачи сведений в </w:t>
      </w:r>
      <w:r w:rsidR="005B10F1" w:rsidRPr="00D54D8F">
        <w:t>ВИМИС «АКиНЕО»</w:t>
      </w:r>
      <w:r w:rsidRPr="00D54D8F">
        <w:t xml:space="preserve"> не требуется наличие электронной подписи лица, сформировавшего документ. В настоящий момент для передачи сведений в </w:t>
      </w:r>
      <w:r w:rsidR="005B10F1" w:rsidRPr="00D54D8F">
        <w:t>ВИМИС «АКиНЕО»</w:t>
      </w:r>
      <w:r w:rsidRPr="00D54D8F">
        <w:t xml:space="preserve"> достаточно подписи SOAP запроса, в котором осуществляется передача сведений с использованием сертификата системы</w:t>
      </w:r>
      <w:r w:rsidR="003E2968" w:rsidRPr="00D54D8F">
        <w:t>, зарегистрированной в ИПС</w:t>
      </w:r>
      <w:r w:rsidRPr="00D54D8F">
        <w:t>.</w:t>
      </w:r>
    </w:p>
    <w:p w14:paraId="0CED6096" w14:textId="76A0571E" w:rsidR="007C58E6" w:rsidRDefault="007C58E6" w:rsidP="0007017D">
      <w:r>
        <w:br w:type="page"/>
      </w:r>
    </w:p>
    <w:p w14:paraId="6CDBF383" w14:textId="2244949D" w:rsidR="007C58E6" w:rsidRDefault="007C58E6" w:rsidP="00E22094">
      <w:pPr>
        <w:pStyle w:val="10"/>
        <w:jc w:val="center"/>
      </w:pPr>
      <w:bookmarkStart w:id="187" w:name="_Toc81925624"/>
      <w:r>
        <w:lastRenderedPageBreak/>
        <w:t>Общие правила заполнения секций и полей СЭМД и СЭМД бета-версии.</w:t>
      </w:r>
      <w:bookmarkEnd w:id="187"/>
    </w:p>
    <w:p w14:paraId="3679E291" w14:textId="633355B1" w:rsidR="007C58E6" w:rsidRDefault="007C58E6" w:rsidP="00737906">
      <w:pPr>
        <w:pStyle w:val="phnormal"/>
        <w:numPr>
          <w:ilvl w:val="6"/>
          <w:numId w:val="2"/>
        </w:numPr>
        <w:tabs>
          <w:tab w:val="clear" w:pos="6077"/>
          <w:tab w:val="num" w:pos="851"/>
        </w:tabs>
        <w:ind w:left="851" w:hanging="851"/>
        <w:rPr>
          <w:sz w:val="22"/>
          <w:szCs w:val="22"/>
        </w:rPr>
      </w:pPr>
      <w:r>
        <w:rPr>
          <w:sz w:val="22"/>
          <w:szCs w:val="22"/>
        </w:rPr>
        <w:t xml:space="preserve">При формировании наполнения полей и секций СЭМД и СЭМД бета-версии следует руководствоваться базовыми правилами формирования структурных элементов СЭМД: </w:t>
      </w:r>
    </w:p>
    <w:p w14:paraId="4E2844DA" w14:textId="397293B3" w:rsidR="007C58E6" w:rsidRPr="007C58E6" w:rsidRDefault="007C58E6" w:rsidP="00E22094">
      <w:pPr>
        <w:pStyle w:val="phnormal"/>
        <w:ind w:left="851" w:firstLine="589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7C58E6">
        <w:rPr>
          <w:sz w:val="22"/>
          <w:szCs w:val="22"/>
        </w:rPr>
        <w:t>R [1..] Требуемый элемент. Элемент обязан иметь непустое наполнение, nullFl</w:t>
      </w:r>
      <w:r>
        <w:rPr>
          <w:sz w:val="22"/>
          <w:szCs w:val="22"/>
        </w:rPr>
        <w:t xml:space="preserve">avor не разрешён </w:t>
      </w:r>
    </w:p>
    <w:p w14:paraId="79E63463" w14:textId="55FD5F09" w:rsidR="007C58E6" w:rsidRPr="007C58E6" w:rsidRDefault="007C58E6" w:rsidP="00E22094">
      <w:pPr>
        <w:pStyle w:val="phnormal"/>
        <w:ind w:left="851" w:firstLine="589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7C58E6">
        <w:rPr>
          <w:sz w:val="22"/>
          <w:szCs w:val="22"/>
        </w:rPr>
        <w:t>[1..] Обязательный элемент. Элемент обязан присутствовать, но может иметь пустое наполнение с указанием причины отсутствия</w:t>
      </w:r>
      <w:r>
        <w:rPr>
          <w:sz w:val="22"/>
          <w:szCs w:val="22"/>
        </w:rPr>
        <w:t xml:space="preserve"> информации через nullFlavor </w:t>
      </w:r>
    </w:p>
    <w:p w14:paraId="436B6328" w14:textId="1CF130C0" w:rsidR="007C58E6" w:rsidRDefault="007C58E6" w:rsidP="00E22094">
      <w:pPr>
        <w:pStyle w:val="phnormal"/>
        <w:ind w:left="851" w:firstLine="0"/>
        <w:rPr>
          <w:sz w:val="22"/>
          <w:szCs w:val="22"/>
        </w:rPr>
      </w:pPr>
      <w:r>
        <w:rPr>
          <w:sz w:val="22"/>
          <w:szCs w:val="22"/>
        </w:rPr>
        <w:tab/>
        <w:t xml:space="preserve">- </w:t>
      </w:r>
      <w:r w:rsidR="00BB27B5">
        <w:rPr>
          <w:sz w:val="22"/>
          <w:szCs w:val="22"/>
        </w:rPr>
        <w:t xml:space="preserve">[0..] Не </w:t>
      </w:r>
      <w:r w:rsidRPr="007C58E6">
        <w:rPr>
          <w:sz w:val="22"/>
          <w:szCs w:val="22"/>
        </w:rPr>
        <w:t>обязательный элемент. Элемент может отсутствовать</w:t>
      </w:r>
      <w:r>
        <w:rPr>
          <w:sz w:val="22"/>
          <w:szCs w:val="22"/>
        </w:rPr>
        <w:t>.</w:t>
      </w:r>
    </w:p>
    <w:p w14:paraId="7AA0DB0C" w14:textId="0E73DD77" w:rsidR="007C58E6" w:rsidRDefault="007C58E6" w:rsidP="00E22094">
      <w:pPr>
        <w:pStyle w:val="phnormal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>
        <w:rPr>
          <w:sz w:val="22"/>
          <w:szCs w:val="22"/>
        </w:rPr>
        <w:tab/>
        <w:t xml:space="preserve">При наличии в ГИС СЗ/МИС МО информации, </w:t>
      </w:r>
      <w:r w:rsidR="004F610F">
        <w:rPr>
          <w:sz w:val="22"/>
          <w:szCs w:val="22"/>
        </w:rPr>
        <w:t>соответствующей полям или секциям СЭМД или СЭМД бета-версии</w:t>
      </w:r>
      <w:r>
        <w:rPr>
          <w:sz w:val="22"/>
          <w:szCs w:val="22"/>
        </w:rPr>
        <w:t xml:space="preserve">, разработчикам нужно обеспечить внесение ее в СЭМД </w:t>
      </w:r>
      <w:r w:rsidR="004F610F">
        <w:rPr>
          <w:sz w:val="22"/>
          <w:szCs w:val="22"/>
        </w:rPr>
        <w:t xml:space="preserve">и СЭМД бета-версии </w:t>
      </w:r>
      <w:r>
        <w:rPr>
          <w:sz w:val="22"/>
          <w:szCs w:val="22"/>
        </w:rPr>
        <w:t>независимо от обязательности полей.</w:t>
      </w:r>
    </w:p>
    <w:p w14:paraId="719CA35C" w14:textId="09BBE8D2" w:rsidR="007C58E6" w:rsidRDefault="007C58E6" w:rsidP="00E22094">
      <w:pPr>
        <w:pStyle w:val="phnormal"/>
        <w:ind w:firstLine="0"/>
        <w:rPr>
          <w:sz w:val="22"/>
          <w:szCs w:val="22"/>
        </w:rPr>
      </w:pPr>
      <w:r>
        <w:rPr>
          <w:sz w:val="22"/>
          <w:szCs w:val="22"/>
        </w:rPr>
        <w:t>3. При формировании СЭМД и СЭМД бета-версии для кодирования информации используются объекты Федерального регистра нормативно-справочной информации</w:t>
      </w:r>
      <w:r w:rsidR="00CA4494">
        <w:rPr>
          <w:sz w:val="22"/>
          <w:szCs w:val="22"/>
        </w:rPr>
        <w:t xml:space="preserve">, опубликованные Регламентной службой ФГБУ «ЦНИИОИЗ» Минздрава России на портале </w:t>
      </w:r>
      <w:r w:rsidR="00CA4494">
        <w:rPr>
          <w:sz w:val="22"/>
          <w:szCs w:val="22"/>
          <w:lang w:val="en-US"/>
        </w:rPr>
        <w:t>nsi</w:t>
      </w:r>
      <w:r w:rsidR="00CA4494" w:rsidRPr="00E22094">
        <w:rPr>
          <w:sz w:val="22"/>
          <w:szCs w:val="22"/>
        </w:rPr>
        <w:t>.</w:t>
      </w:r>
      <w:r w:rsidR="00CA4494">
        <w:rPr>
          <w:sz w:val="22"/>
          <w:szCs w:val="22"/>
          <w:lang w:val="en-US"/>
        </w:rPr>
        <w:t>rosminzdrav</w:t>
      </w:r>
      <w:r w:rsidR="00CA4494" w:rsidRPr="00E22094">
        <w:rPr>
          <w:sz w:val="22"/>
          <w:szCs w:val="22"/>
        </w:rPr>
        <w:t>.</w:t>
      </w:r>
      <w:r w:rsidR="00CA4494">
        <w:rPr>
          <w:sz w:val="22"/>
          <w:szCs w:val="22"/>
          <w:lang w:val="en-US"/>
        </w:rPr>
        <w:t>ru</w:t>
      </w:r>
      <w:r w:rsidR="00CA4494">
        <w:rPr>
          <w:sz w:val="22"/>
          <w:szCs w:val="22"/>
        </w:rPr>
        <w:t>, которые необходимо использовать в ГИС СЗ/МИС МО для формирования корректного набора данных.</w:t>
      </w:r>
    </w:p>
    <w:p w14:paraId="08DF7E1C" w14:textId="67D35335" w:rsidR="00CA4494" w:rsidRDefault="00CA4494" w:rsidP="00E22094">
      <w:pPr>
        <w:pStyle w:val="phnormal"/>
        <w:ind w:firstLine="0"/>
        <w:rPr>
          <w:sz w:val="22"/>
          <w:szCs w:val="22"/>
        </w:rPr>
      </w:pPr>
      <w:r>
        <w:rPr>
          <w:sz w:val="22"/>
          <w:szCs w:val="22"/>
        </w:rPr>
        <w:t>4. В СЭМД бета-версии используются внутренние справочники систем ВИМИС, которые также необходимо использовать для полной и корректной передачи информации из ГИС СЗ/МИС МО в ВИМИС.</w:t>
      </w:r>
    </w:p>
    <w:p w14:paraId="312BF431" w14:textId="6CD983BA" w:rsidR="00CA4494" w:rsidRDefault="00CA4494" w:rsidP="00E22094">
      <w:pPr>
        <w:pStyle w:val="phnormal"/>
        <w:ind w:firstLine="0"/>
        <w:rPr>
          <w:sz w:val="22"/>
          <w:szCs w:val="22"/>
        </w:rPr>
      </w:pPr>
      <w:r>
        <w:rPr>
          <w:sz w:val="22"/>
          <w:szCs w:val="22"/>
        </w:rPr>
        <w:t>5. В СЭМД бета-версии к ряду не обязательных секций и полей добавлены комментарии</w:t>
      </w:r>
      <w:r w:rsidR="004F610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с условиями, при которых заполнение секций и полей является обязательным для передачи информации в ВИМИС. Комментарии помечены тегом «ПРАВИЛО:». </w:t>
      </w:r>
    </w:p>
    <w:p w14:paraId="0FDA4DA6" w14:textId="71E480E1" w:rsidR="00CA4494" w:rsidRDefault="00CA4494" w:rsidP="00E22094">
      <w:pPr>
        <w:pStyle w:val="phnormal"/>
        <w:ind w:firstLine="0"/>
        <w:rPr>
          <w:sz w:val="22"/>
          <w:szCs w:val="22"/>
        </w:rPr>
      </w:pPr>
      <w:r>
        <w:rPr>
          <w:sz w:val="22"/>
          <w:szCs w:val="22"/>
        </w:rPr>
        <w:t>6. Примеры комментариев:</w:t>
      </w:r>
    </w:p>
    <w:p w14:paraId="6631195E" w14:textId="6168CDB0" w:rsidR="00CA4494" w:rsidRDefault="00CA4494" w:rsidP="00E22094">
      <w:pPr>
        <w:pStyle w:val="phnormal"/>
        <w:rPr>
          <w:sz w:val="22"/>
          <w:szCs w:val="22"/>
        </w:rPr>
      </w:pPr>
      <w:r w:rsidRPr="00CA4494">
        <w:rPr>
          <w:sz w:val="22"/>
          <w:szCs w:val="22"/>
        </w:rPr>
        <w:t>&lt;!-- ПРАВИ</w:t>
      </w:r>
      <w:r>
        <w:rPr>
          <w:sz w:val="22"/>
          <w:szCs w:val="22"/>
        </w:rPr>
        <w:t xml:space="preserve">ЛО </w:t>
      </w:r>
      <w:r w:rsidRPr="00CA4494">
        <w:rPr>
          <w:sz w:val="22"/>
          <w:szCs w:val="22"/>
        </w:rPr>
        <w:t>ВИМИС.АКиНЕО: Секция обязательна к заполнению при передаче витальных параметров по справочнику 1.2.643.5.1.13.13.99.2.262, значения ID 2-4, 50, 51--&gt;</w:t>
      </w:r>
    </w:p>
    <w:p w14:paraId="1FDF0E51" w14:textId="74257887" w:rsidR="00CA4494" w:rsidRDefault="00CA4494" w:rsidP="00E22094">
      <w:pPr>
        <w:pStyle w:val="phnormal"/>
        <w:rPr>
          <w:sz w:val="22"/>
          <w:szCs w:val="22"/>
        </w:rPr>
      </w:pPr>
      <w:r w:rsidRPr="00CA4494">
        <w:rPr>
          <w:sz w:val="22"/>
          <w:szCs w:val="22"/>
        </w:rPr>
        <w:t>&lt;!-- ПРАВИЛО ВИМИС.АКиНЕО: Секция обязательна для заполнения при: постановке на учет по беременности (требуется заполнение поля "Дата постановки на учет по беременности", значение поля совпадает с датой приема врача), принятии решения о возможности вынашивания беременности (требуется заполнение поля "Наличие противопоказаний к вынашиванию беременности"), выборе места планового родоразрешения. --&gt;</w:t>
      </w:r>
    </w:p>
    <w:p w14:paraId="5C8DBB57" w14:textId="5984FB54" w:rsidR="00CA4494" w:rsidRDefault="00CA4494" w:rsidP="00E22094">
      <w:pPr>
        <w:pStyle w:val="phnormal"/>
        <w:rPr>
          <w:sz w:val="22"/>
          <w:szCs w:val="22"/>
        </w:rPr>
      </w:pPr>
      <w:r w:rsidRPr="00CA4494">
        <w:rPr>
          <w:sz w:val="22"/>
          <w:szCs w:val="22"/>
        </w:rPr>
        <w:t>&lt;!-- ПРАВИЛО ВИМИС.АКиНЕО: Секция обязательна для заполнения при постановке на учет по беременности. --&gt;</w:t>
      </w:r>
    </w:p>
    <w:p w14:paraId="41B9F717" w14:textId="09297523" w:rsidR="00B51A76" w:rsidRPr="00D54D8F" w:rsidRDefault="00BB27B5" w:rsidP="00765E3F">
      <w:pPr>
        <w:pStyle w:val="phnormal"/>
        <w:ind w:firstLine="0"/>
        <w:rPr>
          <w:szCs w:val="24"/>
        </w:rPr>
      </w:pPr>
      <w:r>
        <w:rPr>
          <w:sz w:val="22"/>
          <w:szCs w:val="22"/>
        </w:rPr>
        <w:t>7. Соблюдение условий заполнения секций и полей СЭМД бета-версии подлежит проверке при оценке качества данных, передаваемых в ВИМИС «АКиНЕО».</w:t>
      </w:r>
    </w:p>
    <w:p w14:paraId="060BCEB0" w14:textId="77777777" w:rsidR="00F26F1F" w:rsidRPr="00D54D8F" w:rsidRDefault="00A02730" w:rsidP="00D54D8F">
      <w:pPr>
        <w:pStyle w:val="phcontent"/>
      </w:pPr>
      <w:r w:rsidRPr="00D54D8F">
        <w:lastRenderedPageBreak/>
        <w:t>Лист регистрации изменений</w:t>
      </w:r>
    </w:p>
    <w:tbl>
      <w:tblPr>
        <w:tblW w:w="45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981"/>
        <w:gridCol w:w="1518"/>
        <w:gridCol w:w="1422"/>
        <w:gridCol w:w="5424"/>
      </w:tblGrid>
      <w:tr w:rsidR="0037237B" w:rsidRPr="00D54D8F" w14:paraId="7CF3257E" w14:textId="77777777" w:rsidTr="0037237B">
        <w:trPr>
          <w:trHeight w:val="1250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3EE6" w14:textId="77777777" w:rsidR="0037237B" w:rsidRPr="00D54D8F" w:rsidRDefault="0037237B" w:rsidP="00D54D8F">
            <w:pPr>
              <w:pStyle w:val="phtablecolcaption"/>
            </w:pPr>
            <w:r w:rsidRPr="00D54D8F">
              <w:t>№ п/п</w:t>
            </w: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CA6E" w14:textId="77777777" w:rsidR="0037237B" w:rsidRPr="00D54D8F" w:rsidRDefault="0037237B" w:rsidP="00D54D8F">
            <w:pPr>
              <w:pStyle w:val="phtablecolcaption"/>
            </w:pPr>
            <w:r w:rsidRPr="00D54D8F">
              <w:t>Дата редакции документа</w:t>
            </w: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C5BC" w14:textId="77777777" w:rsidR="0037237B" w:rsidRPr="00D54D8F" w:rsidRDefault="0037237B" w:rsidP="00D54D8F">
            <w:pPr>
              <w:pStyle w:val="phtablecolcaption"/>
            </w:pPr>
            <w:r w:rsidRPr="00D54D8F">
              <w:t>Номер редакции документа</w:t>
            </w: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EAD17" w14:textId="77777777" w:rsidR="0037237B" w:rsidRPr="00D54D8F" w:rsidRDefault="0037237B" w:rsidP="00D54D8F">
            <w:pPr>
              <w:pStyle w:val="phtablecolcaption"/>
            </w:pPr>
            <w:r w:rsidRPr="00D54D8F">
              <w:t>Изменения</w:t>
            </w:r>
          </w:p>
        </w:tc>
      </w:tr>
      <w:tr w:rsidR="0037237B" w:rsidRPr="00D54D8F" w14:paraId="3BF3C853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4052" w14:textId="77777777" w:rsidR="0037237B" w:rsidRPr="00D54D8F" w:rsidRDefault="0037237B" w:rsidP="00D54D8F">
            <w:pPr>
              <w:pStyle w:val="phtablecellleft"/>
            </w:pPr>
            <w:r w:rsidRPr="00D54D8F">
              <w:t>1</w:t>
            </w: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52D8" w14:textId="77777777" w:rsidR="0037237B" w:rsidRPr="00D54D8F" w:rsidRDefault="0037237B" w:rsidP="00D54D8F">
            <w:pPr>
              <w:pStyle w:val="phtablecellleft"/>
            </w:pPr>
            <w:r w:rsidRPr="00D54D8F">
              <w:t>16.10.2020</w:t>
            </w: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0621" w14:textId="77777777" w:rsidR="0037237B" w:rsidRPr="00D54D8F" w:rsidRDefault="0037237B" w:rsidP="00D54D8F">
            <w:pPr>
              <w:pStyle w:val="phtablecellleft"/>
            </w:pPr>
            <w:r w:rsidRPr="00D54D8F">
              <w:t>1</w:t>
            </w: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FBC6" w14:textId="77777777" w:rsidR="0037237B" w:rsidRPr="00D54D8F" w:rsidRDefault="0037237B" w:rsidP="00D54D8F">
            <w:pPr>
              <w:pStyle w:val="phtablecellleft"/>
            </w:pPr>
            <w:r w:rsidRPr="00D54D8F">
              <w:t>Первая версия документа</w:t>
            </w:r>
          </w:p>
        </w:tc>
      </w:tr>
      <w:tr w:rsidR="002C543B" w:rsidRPr="00D54D8F" w14:paraId="4AB8AE9A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9B7B" w14:textId="77777777" w:rsidR="002C543B" w:rsidRPr="00D54D8F" w:rsidRDefault="002C543B" w:rsidP="00D54D8F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AE39" w14:textId="77777777" w:rsidR="002C543B" w:rsidRPr="00D54D8F" w:rsidRDefault="002C543B" w:rsidP="00D54D8F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BA2A" w14:textId="77777777" w:rsidR="002C543B" w:rsidRPr="00D54D8F" w:rsidRDefault="002C543B" w:rsidP="00D54D8F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C809" w14:textId="1AA69233" w:rsidR="002C543B" w:rsidRDefault="002C543B" w:rsidP="00D54D8F">
            <w:pPr>
              <w:pStyle w:val="phtablecellleft"/>
            </w:pPr>
            <w:r>
              <w:t>В «</w:t>
            </w:r>
            <w:r w:rsidRPr="002C543B">
              <w:t>Перечень терминов, определений и сокращений</w:t>
            </w:r>
            <w:r>
              <w:t>» внесено сокращение «ПИВ»- «Протокол информационного взаимодействия.</w:t>
            </w:r>
          </w:p>
        </w:tc>
      </w:tr>
      <w:tr w:rsidR="0037237B" w:rsidRPr="00D54D8F" w14:paraId="09E611EA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F97D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202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705E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1B9E9" w14:textId="5001168A" w:rsidR="0037237B" w:rsidRPr="00D54D8F" w:rsidRDefault="002C543B" w:rsidP="00D54D8F">
            <w:pPr>
              <w:pStyle w:val="phtablecellleft"/>
            </w:pPr>
            <w:r>
              <w:t>Добавлен новый шаблон</w:t>
            </w:r>
            <w:r w:rsidR="0037237B" w:rsidRPr="00D54D8F">
              <w:t xml:space="preserve"> СЭМД-бета: Выписной эпикриз из родильного дома (минимальная версия)</w:t>
            </w:r>
          </w:p>
        </w:tc>
      </w:tr>
      <w:tr w:rsidR="0037237B" w:rsidRPr="00D54D8F" w14:paraId="2AFC304E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F18F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D396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1D1F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8233A" w14:textId="77777777" w:rsidR="0037237B" w:rsidRPr="00D54D8F" w:rsidRDefault="0037237B" w:rsidP="00D54D8F">
            <w:pPr>
              <w:pStyle w:val="phtablecellleft"/>
            </w:pPr>
            <w:r w:rsidRPr="00D54D8F">
              <w:t>Внутренние справочники «</w:t>
            </w:r>
            <w:r w:rsidRPr="00D54D8F">
              <w:rPr>
                <w:lang w:val="en-US"/>
              </w:rPr>
              <w:t>VIMISAKINEO</w:t>
            </w:r>
            <w:r w:rsidRPr="00D54D8F">
              <w:t>» заменены на справочники НСИ</w:t>
            </w:r>
          </w:p>
        </w:tc>
      </w:tr>
      <w:tr w:rsidR="0037237B" w:rsidRPr="00D54D8F" w14:paraId="68CAAAB2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D7B6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11D82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ED7F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2935" w14:textId="6BF089F0" w:rsidR="0037237B" w:rsidRPr="00D54D8F" w:rsidRDefault="002C543B" w:rsidP="002C543B">
            <w:pPr>
              <w:pStyle w:val="phtablecellleft"/>
            </w:pPr>
            <w:r>
              <w:t>Введена триггерная точка</w:t>
            </w:r>
            <w:r w:rsidR="0037237B" w:rsidRPr="00D54D8F">
              <w:t xml:space="preserve"> 10 «Постановка на учет по беременности»</w:t>
            </w:r>
            <w:r>
              <w:t>, триггерная точка указана в Таблице 2</w:t>
            </w:r>
          </w:p>
        </w:tc>
      </w:tr>
      <w:tr w:rsidR="0037237B" w:rsidRPr="00D54D8F" w14:paraId="25DFC9F6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63B4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BF98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DD79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27BA" w14:textId="465293C1" w:rsidR="0037237B" w:rsidRPr="00D54D8F" w:rsidRDefault="0037237B" w:rsidP="00D54D8F">
            <w:pPr>
              <w:pStyle w:val="phtablecellleft"/>
            </w:pPr>
            <w:r w:rsidRPr="00D54D8F">
              <w:t>Добавлено описание</w:t>
            </w:r>
            <w:r w:rsidR="002C543B">
              <w:t xml:space="preserve"> триггерной точки 10</w:t>
            </w:r>
            <w:r w:rsidRPr="00D54D8F">
              <w:t xml:space="preserve"> «Выявление осмотра (консультации) пациента, связанного с постановкой на учет по беременности»</w:t>
            </w:r>
          </w:p>
        </w:tc>
      </w:tr>
      <w:tr w:rsidR="0037237B" w:rsidRPr="00D54D8F" w14:paraId="6CBB443C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AF79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64E9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F2214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0E2B" w14:textId="77777777" w:rsidR="0037237B" w:rsidRPr="00D54D8F" w:rsidRDefault="0037237B" w:rsidP="00D54D8F">
            <w:pPr>
              <w:pStyle w:val="phtablecellleft"/>
            </w:pPr>
            <w:r w:rsidRPr="00D54D8F">
              <w:t>Добавлено уточнение использования при реализации СЭМД объектов нормативно-справочной информации из соответствующего «Руководства по реализации СЭМД»</w:t>
            </w:r>
          </w:p>
        </w:tc>
      </w:tr>
      <w:tr w:rsidR="0037237B" w:rsidRPr="00D54D8F" w14:paraId="52D7ADD7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B088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2613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8A7B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79E1" w14:textId="77777777" w:rsidR="0037237B" w:rsidRPr="00D54D8F" w:rsidRDefault="0037237B" w:rsidP="00D54D8F">
            <w:pPr>
              <w:pStyle w:val="phtablecellleft"/>
            </w:pPr>
            <w:r w:rsidRPr="00D54D8F">
              <w:t>В Таблице 3 указан справочник кодов СЭМД бета-версии</w:t>
            </w:r>
          </w:p>
        </w:tc>
      </w:tr>
      <w:tr w:rsidR="0037237B" w:rsidRPr="00D54D8F" w14:paraId="1A42065E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9BF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19A9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10A1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DF16" w14:textId="77777777" w:rsidR="0037237B" w:rsidRPr="00D54D8F" w:rsidRDefault="0037237B" w:rsidP="00D54D8F">
            <w:pPr>
              <w:pStyle w:val="phtablecellleft"/>
            </w:pPr>
            <w:r w:rsidRPr="00D54D8F">
              <w:t>Актуализированы наименования справочников НСИ</w:t>
            </w:r>
          </w:p>
        </w:tc>
      </w:tr>
      <w:tr w:rsidR="0037237B" w:rsidRPr="00D54D8F" w14:paraId="6EE45F1F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008A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09768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5290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39BA" w14:textId="77777777" w:rsidR="0037237B" w:rsidRPr="00D54D8F" w:rsidRDefault="0037237B" w:rsidP="00D54D8F">
            <w:pPr>
              <w:pStyle w:val="phtablecellleft"/>
            </w:pPr>
            <w:r w:rsidRPr="00D54D8F">
              <w:t>В Таблице 1 дополнен перечень кодов МКБ-10, представленный следующими значениями: O00, O01, O02, O03, O04, O05, O06, O07, O08, O10, O12, O14, O14.2, O20, O21, O22, O23, O24, O26, O28, O29, O30, O31, O32, O33, O34, O35, O36, O41, O42, O43, O44, O45, O46, O47, O60, O61, O62, O63, O64, O65, O66, O67, O68, O69, O70, O71, O72, O73, O74, O75, O80, O81, O82, O83, O84, O86, O87, O88, O89, O90, O91, O92, O96, O97, O98, O99, Z32, Z34, Z35, Z36, Z37, Z38, Z39.</w:t>
            </w:r>
          </w:p>
        </w:tc>
      </w:tr>
      <w:tr w:rsidR="0037237B" w:rsidRPr="00D54D8F" w14:paraId="516497B4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1E33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60C6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64207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E5EC" w14:textId="77777777" w:rsidR="0037237B" w:rsidRPr="00D54D8F" w:rsidRDefault="0037237B" w:rsidP="00D54D8F">
            <w:pPr>
              <w:pStyle w:val="phtablecellleft"/>
            </w:pPr>
            <w:r w:rsidRPr="00D54D8F">
              <w:t xml:space="preserve">Раздел 2 дополнен формулировкой: «Следует обратить внимание, что при формировании нескольких СЭМД и СЭМД бета-версии, соответствующих одной триггерной </w:t>
            </w:r>
            <w:r w:rsidRPr="00D54D8F">
              <w:lastRenderedPageBreak/>
              <w:t>точке, в них должны быть указаны идентичные номера медицинской карты. При этом указывается номер амбулаторной или стационарной карта в зависимости от условий оказания медицинской помощи».</w:t>
            </w:r>
          </w:p>
        </w:tc>
      </w:tr>
      <w:tr w:rsidR="0037237B" w:rsidRPr="00D54D8F" w14:paraId="3E491D3F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AFBB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5C85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02E04" w14:textId="77777777" w:rsidR="0037237B" w:rsidRPr="00D54D8F" w:rsidRDefault="0037237B" w:rsidP="00D54D8F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FECE" w14:textId="77777777" w:rsidR="0037237B" w:rsidRPr="00D54D8F" w:rsidRDefault="0037237B" w:rsidP="00D54D8F">
            <w:pPr>
              <w:pStyle w:val="phtablecellleft"/>
            </w:pPr>
            <w:r w:rsidRPr="00D54D8F">
              <w:t>Добавлено определение триггерной точки (ТТ)</w:t>
            </w:r>
          </w:p>
        </w:tc>
      </w:tr>
      <w:tr w:rsidR="00F02304" w:rsidRPr="00D54D8F" w14:paraId="0E723B02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B1C1" w14:textId="77777777" w:rsidR="00F02304" w:rsidRPr="00D54D8F" w:rsidRDefault="00F02304" w:rsidP="00D54D8F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272F" w14:textId="77777777" w:rsidR="00F02304" w:rsidRPr="00D54D8F" w:rsidRDefault="00F02304" w:rsidP="00D54D8F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0978" w14:textId="77777777" w:rsidR="00F02304" w:rsidRPr="00D54D8F" w:rsidRDefault="00F02304" w:rsidP="00D54D8F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20CD" w14:textId="7DD71A35" w:rsidR="00F02304" w:rsidRPr="00D54D8F" w:rsidRDefault="00F02304" w:rsidP="00D54D8F">
            <w:pPr>
              <w:pStyle w:val="phtablecellleft"/>
            </w:pPr>
            <w:r w:rsidRPr="00D54D8F">
              <w:t>В Таблице 5 справочник «Место предшествующего наблюдения по беременности» VIMISAKINEO1 заменен на «ВИМИС. Место наблюдения беременной» 1.2.643.5.1.13.13.99.2.663 (в связи с публикацией внутреннего справочника на портале НСИ)</w:t>
            </w:r>
          </w:p>
        </w:tc>
      </w:tr>
      <w:tr w:rsidR="00F02304" w:rsidRPr="00D54D8F" w14:paraId="61DC862E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6A88" w14:textId="77777777" w:rsidR="00F02304" w:rsidRPr="00D54D8F" w:rsidRDefault="00F02304" w:rsidP="00D54D8F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ABA3" w14:textId="77777777" w:rsidR="00F02304" w:rsidRPr="00D54D8F" w:rsidRDefault="00F02304" w:rsidP="00D54D8F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69F3" w14:textId="77777777" w:rsidR="00F02304" w:rsidRPr="00D54D8F" w:rsidRDefault="00F02304" w:rsidP="00D54D8F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7209" w14:textId="2264D223" w:rsidR="00F02304" w:rsidRPr="00D54D8F" w:rsidRDefault="00F02304" w:rsidP="00D54D8F">
            <w:pPr>
              <w:pStyle w:val="phtablecellleft"/>
            </w:pPr>
            <w:r w:rsidRPr="00D54D8F">
              <w:t>В Таблице 5 справочник «Степень риска у беременной» VIMISAKINEO2 заменен на «ВИМИС. Степень риска у беременной» 1.2.643.5.1.13.13.99.2.675 (в связи с публикацией внутреннего справочника на портале НСИ)</w:t>
            </w:r>
          </w:p>
        </w:tc>
      </w:tr>
      <w:tr w:rsidR="00F02304" w:rsidRPr="00D54D8F" w14:paraId="5D8E7815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AEA7F" w14:textId="77777777" w:rsidR="00F02304" w:rsidRPr="00D54D8F" w:rsidRDefault="00F02304" w:rsidP="00D54D8F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30CE3" w14:textId="77777777" w:rsidR="00F02304" w:rsidRPr="00D54D8F" w:rsidRDefault="00F02304" w:rsidP="00D54D8F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38F4" w14:textId="77777777" w:rsidR="00F02304" w:rsidRPr="00D54D8F" w:rsidRDefault="00F02304" w:rsidP="00D54D8F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FD656" w14:textId="5DDE86D9" w:rsidR="00F02304" w:rsidRPr="00D54D8F" w:rsidRDefault="00F02304" w:rsidP="00D54D8F">
            <w:pPr>
              <w:pStyle w:val="phtablecellleft"/>
            </w:pPr>
            <w:r w:rsidRPr="00D54D8F">
              <w:t>В Таблице 5 справочник «Расположение плаценты» VIMISAKINEO4 заменен на «ВИМИС. Расположение плаценты по отношению к шейке матки» 1.2.643.5.1.13.13.99.2.668 (в связи с публикацией внутреннего справочника на портале НСИ)</w:t>
            </w:r>
          </w:p>
        </w:tc>
      </w:tr>
      <w:tr w:rsidR="00F02304" w:rsidRPr="00D54D8F" w14:paraId="2D2ED486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17AF" w14:textId="77777777" w:rsidR="00F02304" w:rsidRPr="00D54D8F" w:rsidRDefault="00F02304" w:rsidP="00D54D8F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90CF" w14:textId="77777777" w:rsidR="00F02304" w:rsidRPr="00D54D8F" w:rsidRDefault="00F02304" w:rsidP="00D54D8F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0EF9" w14:textId="77777777" w:rsidR="00F02304" w:rsidRPr="00D54D8F" w:rsidRDefault="00F02304" w:rsidP="00D54D8F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1BA8" w14:textId="0125D9E3" w:rsidR="00F02304" w:rsidRPr="00D54D8F" w:rsidRDefault="00F02304" w:rsidP="00D54D8F">
            <w:pPr>
              <w:pStyle w:val="phtablecellleft"/>
            </w:pPr>
            <w:r w:rsidRPr="00D54D8F">
              <w:t>В Таблице 5 справочник «Степени миопии» VIMISAKINEO5 заменен на «ВИМИС. Степень миопии» 1.2.643.5.1.13.13.99.2.674 (в связи с публикацией внутреннего справочника на портале НСИ)</w:t>
            </w:r>
          </w:p>
        </w:tc>
      </w:tr>
      <w:tr w:rsidR="00F02304" w:rsidRPr="00D54D8F" w14:paraId="2EAEF2C9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10A6" w14:textId="77777777" w:rsidR="00F02304" w:rsidRPr="00D54D8F" w:rsidRDefault="00F02304" w:rsidP="00D54D8F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53AB" w14:textId="77777777" w:rsidR="00F02304" w:rsidRPr="00D54D8F" w:rsidRDefault="00F02304" w:rsidP="00D54D8F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BD23" w14:textId="77777777" w:rsidR="00F02304" w:rsidRPr="00D54D8F" w:rsidRDefault="00F02304" w:rsidP="00D54D8F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9E7D" w14:textId="179F7B48" w:rsidR="00F02304" w:rsidRPr="00D54D8F" w:rsidRDefault="00F02304" w:rsidP="00D54D8F">
            <w:pPr>
              <w:pStyle w:val="phtablecellleft"/>
            </w:pPr>
            <w:r w:rsidRPr="00D54D8F">
              <w:t>В Таблице 5 справочник «Степень сужения таза у беременной» VIMISAKINEO6 заменен на «ВИМИС. Степень сужения таза у беременной» 1.2.643.5.1.13.13.99.2.676 (в связи с публикацией внутреннего справочника на портале НСИ)</w:t>
            </w:r>
          </w:p>
        </w:tc>
      </w:tr>
      <w:tr w:rsidR="00ED195A" w:rsidRPr="00D54D8F" w14:paraId="672E4BB1" w14:textId="77777777" w:rsidTr="00F44D86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25C3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6B2E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862C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243F" w14:textId="7602666A" w:rsidR="00ED195A" w:rsidRPr="00D54D8F" w:rsidRDefault="00ED195A" w:rsidP="00C30A22">
            <w:pPr>
              <w:pStyle w:val="phtablecellleft"/>
            </w:pPr>
            <w:r w:rsidRPr="00D54D8F">
              <w:t>В Таблице 5 справочник «</w:t>
            </w:r>
            <w:r w:rsidR="00C30A22" w:rsidRPr="00C30A22">
              <w:t>Степени задержки внутриутробного роста плода (ЗВРП)</w:t>
            </w:r>
            <w:r w:rsidRPr="00D54D8F">
              <w:t>» VIMISAKINEO</w:t>
            </w:r>
            <w:r w:rsidR="00C30A22" w:rsidRPr="00C30A22">
              <w:t>7</w:t>
            </w:r>
            <w:r w:rsidR="00C30A22">
              <w:t xml:space="preserve"> заменен на «ВИМИС. </w:t>
            </w:r>
            <w:r w:rsidR="00C30A22" w:rsidRPr="00C30A22">
              <w:t>Степени задержки внутриутробного роста плода (ЗВРП)</w:t>
            </w:r>
            <w:r w:rsidRPr="00D54D8F">
              <w:t xml:space="preserve">» </w:t>
            </w:r>
            <w:r w:rsidR="00C30A22" w:rsidRPr="00C30A22">
              <w:t>1.2.643.5.1.13.13.99.2.673</w:t>
            </w:r>
            <w:r w:rsidRPr="00D54D8F">
              <w:t xml:space="preserve"> (в связи с публикацией внутреннего справочника на портале НСИ)</w:t>
            </w:r>
          </w:p>
        </w:tc>
      </w:tr>
      <w:tr w:rsidR="00ED195A" w:rsidRPr="00D54D8F" w14:paraId="1139125A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7BC5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91F58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4204D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7FFB1" w14:textId="2113A23F" w:rsidR="00ED195A" w:rsidRPr="00D54D8F" w:rsidRDefault="00ED195A" w:rsidP="00ED195A">
            <w:pPr>
              <w:pStyle w:val="phtablecellleft"/>
            </w:pPr>
            <w:r w:rsidRPr="00D54D8F">
              <w:t>В Таблице 5 справочник «Количество околоплодных вод» VIMISAKINEO9 заменен на «ВИМИС. Количество околоплодных вод» 1.2.643.5.1.13.13.99.2.662 (в связи с публикацией внутреннего справочника на портале НСИ)</w:t>
            </w:r>
          </w:p>
        </w:tc>
      </w:tr>
      <w:tr w:rsidR="00ED195A" w:rsidRPr="00D54D8F" w14:paraId="6A20FB20" w14:textId="77777777" w:rsidTr="007211DE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646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EA24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53155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63F1" w14:textId="12D84A92" w:rsidR="00ED195A" w:rsidRPr="00D54D8F" w:rsidRDefault="00ED195A" w:rsidP="00ED195A">
            <w:pPr>
              <w:pStyle w:val="phtablecellleft"/>
            </w:pPr>
            <w:r w:rsidRPr="00D54D8F">
              <w:t>В Таблице 5 справочник «</w:t>
            </w:r>
            <w:r w:rsidRPr="00ED195A">
              <w:t>Форма таза беременной</w:t>
            </w:r>
            <w:r w:rsidRPr="00D54D8F">
              <w:t>» VIMISAKINE</w:t>
            </w:r>
            <w:r>
              <w:rPr>
                <w:lang w:val="en-US"/>
              </w:rPr>
              <w:t>O</w:t>
            </w:r>
            <w:r>
              <w:t>10</w:t>
            </w:r>
            <w:r w:rsidRPr="00D54D8F">
              <w:t xml:space="preserve"> заменен на «</w:t>
            </w:r>
            <w:r w:rsidRPr="00ED195A">
              <w:t>ВИМИС. Форма таза у беременной</w:t>
            </w:r>
            <w:r w:rsidRPr="00D54D8F">
              <w:t xml:space="preserve">» </w:t>
            </w:r>
            <w:r w:rsidRPr="00ED195A">
              <w:t>1.2.643.5.1.13.13.99.2.680</w:t>
            </w:r>
            <w:r w:rsidRPr="00D54D8F">
              <w:t xml:space="preserve"> (в связи с публикацией внутреннего справочника на портале НСИ)</w:t>
            </w:r>
          </w:p>
        </w:tc>
      </w:tr>
      <w:tr w:rsidR="00ED195A" w:rsidRPr="00D54D8F" w14:paraId="0EF0484B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B6ED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85F64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054A2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B01E" w14:textId="7123A5F3" w:rsidR="00ED195A" w:rsidRPr="00D54D8F" w:rsidRDefault="00ED195A" w:rsidP="00ED195A">
            <w:pPr>
              <w:pStyle w:val="phtablecellleft"/>
            </w:pPr>
            <w:r w:rsidRPr="00D54D8F">
              <w:t>В Таблице 5 справочник «Степень компенсации эндокринной патологии» VIMISAKINEO11 заменен на «Характер течения заболевания» 1.2.643.5.1.13.13.11.1062</w:t>
            </w:r>
          </w:p>
        </w:tc>
      </w:tr>
      <w:tr w:rsidR="00ED195A" w:rsidRPr="00D54D8F" w14:paraId="34BC3D8D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716E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73205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D855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3216" w14:textId="4E25EE02" w:rsidR="00ED195A" w:rsidRPr="00D54D8F" w:rsidRDefault="00ED195A" w:rsidP="00ED195A">
            <w:pPr>
              <w:pStyle w:val="phtablecellleft"/>
            </w:pPr>
            <w:r w:rsidRPr="00D54D8F">
              <w:t>В Таблице 5 справочник «Степень тяжести анемии» VIMISAKINEO12 заменен на «ВИМИС. Степень тяжести анемии» 1.2.643.5.1.13.13.99.2.677 (в связи с публикацией внутреннего справочника на портале НСИ)</w:t>
            </w:r>
          </w:p>
        </w:tc>
      </w:tr>
      <w:tr w:rsidR="00ED195A" w:rsidRPr="00D54D8F" w14:paraId="6165E055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D5B7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CF67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DA16C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8194" w14:textId="540CF519" w:rsidR="00ED195A" w:rsidRPr="00D54D8F" w:rsidRDefault="00ED195A" w:rsidP="00ED195A">
            <w:pPr>
              <w:pStyle w:val="phtablecellleft"/>
            </w:pPr>
            <w:r w:rsidRPr="00D54D8F">
              <w:t>В Таблице 5 справочник «Резус-принадлежность плода» VIMISAKINEO13 заменен на «ВИМИС. Резус-фактор плода»</w:t>
            </w:r>
            <w:r w:rsidRPr="00D54D8F">
              <w:tab/>
              <w:t>1.2.643.5.1.13.13.99.2.670 (в связи с публикацией внутреннего справочника на портале НСИ)</w:t>
            </w:r>
          </w:p>
        </w:tc>
      </w:tr>
      <w:tr w:rsidR="00ED195A" w:rsidRPr="00D54D8F" w14:paraId="787E397E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A8AE5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45E9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E9DE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A48A" w14:textId="6C37D054" w:rsidR="00ED195A" w:rsidRPr="00D54D8F" w:rsidRDefault="00ED195A" w:rsidP="00ED195A">
            <w:pPr>
              <w:pStyle w:val="phtablecellleft"/>
            </w:pPr>
            <w:r w:rsidRPr="00D54D8F">
              <w:t>В Таблице 5 справочник «Статус проведения медицинской услуги» VIMISAKINEO14 заменен на «Статус выполнения медицинской услуги» 1.2.643.5.1.13.13.99.2.350 (в связи с публикацией внутреннего справочника на портале НСИ)</w:t>
            </w:r>
          </w:p>
        </w:tc>
      </w:tr>
      <w:tr w:rsidR="00ED195A" w:rsidRPr="00D54D8F" w14:paraId="1F72C421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6DB4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55D3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6BC6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68E3" w14:textId="1E86DFF4" w:rsidR="00ED195A" w:rsidRPr="00D54D8F" w:rsidRDefault="00ED195A" w:rsidP="00ED195A">
            <w:pPr>
              <w:pStyle w:val="phtablecellleft"/>
            </w:pPr>
            <w:r w:rsidRPr="00D54D8F">
              <w:t>В Таблице 5 справочник «Характер вскармливания» VIMISAKINEO15 заменен на «ВИМИС. Вид вскармливания»</w:t>
            </w:r>
            <w:r w:rsidRPr="00D54D8F">
              <w:tab/>
              <w:t>1.2.643.5.1.13.13.99.2.681 (в связи с публикацией внутреннего справочника на портале НСИ)</w:t>
            </w:r>
          </w:p>
        </w:tc>
      </w:tr>
      <w:tr w:rsidR="00ED195A" w:rsidRPr="00D54D8F" w14:paraId="637CF58C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9DB8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8977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6A1B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596A" w14:textId="47E79940" w:rsidR="00ED195A" w:rsidRPr="00D54D8F" w:rsidRDefault="00ED195A" w:rsidP="00ED195A">
            <w:pPr>
              <w:pStyle w:val="phtablecellleft"/>
            </w:pPr>
            <w:r w:rsidRPr="00D54D8F">
              <w:t>В Таблице 5 справочник «</w:t>
            </w:r>
            <w:r w:rsidRPr="007E4D96">
              <w:t>Виды контролируемых вакцинаций</w:t>
            </w:r>
            <w:r w:rsidRPr="00D54D8F">
              <w:t>» VIMISAKINEO1</w:t>
            </w:r>
            <w:r>
              <w:t>7</w:t>
            </w:r>
            <w:r w:rsidRPr="00D54D8F">
              <w:t xml:space="preserve"> заменен на «</w:t>
            </w:r>
            <w:r w:rsidRPr="007E4D96">
              <w:t>ДС. Прививки</w:t>
            </w:r>
            <w:r w:rsidRPr="00D54D8F">
              <w:t>»</w:t>
            </w:r>
            <w:r w:rsidRPr="00D54D8F">
              <w:tab/>
            </w:r>
            <w:r w:rsidRPr="007E4D96">
              <w:t>1.2.643.5.1.13.13.99.2.393</w:t>
            </w:r>
            <w:r w:rsidRPr="00D54D8F">
              <w:t xml:space="preserve"> (в связи с публикацией внутреннего справочника на портале НСИ)</w:t>
            </w:r>
          </w:p>
        </w:tc>
      </w:tr>
      <w:tr w:rsidR="00ED195A" w:rsidRPr="00D54D8F" w14:paraId="0B8768FF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CFC2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5FF19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2FB5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137C" w14:textId="29108CC4" w:rsidR="00ED195A" w:rsidRPr="00B70E5B" w:rsidRDefault="00ED195A" w:rsidP="00ED195A">
            <w:pPr>
              <w:pStyle w:val="phtablecellleft"/>
            </w:pPr>
            <w:r w:rsidRPr="00D54D8F">
              <w:t xml:space="preserve">В Таблице 5 </w:t>
            </w:r>
            <w:r>
              <w:t>справочник «</w:t>
            </w:r>
            <w:r w:rsidRPr="00B70E5B">
              <w:t>Группа акушерского стационара</w:t>
            </w:r>
            <w:r>
              <w:t xml:space="preserve">» </w:t>
            </w:r>
            <w:r w:rsidRPr="00D54D8F">
              <w:t>OID</w:t>
            </w:r>
            <w:r>
              <w:t xml:space="preserve"> </w:t>
            </w:r>
            <w:r w:rsidRPr="00B70E5B">
              <w:t>1.2.643.5.1.13.13.99.2.548</w:t>
            </w:r>
            <w:r>
              <w:t xml:space="preserve"> заменен на </w:t>
            </w:r>
            <w:r w:rsidRPr="00D54D8F">
              <w:t xml:space="preserve">справочник </w:t>
            </w:r>
            <w:r>
              <w:t>«</w:t>
            </w:r>
            <w:r w:rsidRPr="00D54D8F">
              <w:t>ФРМО. Справочник специализированных признаков» OID 1.2.643.5.1.13.13.99.2.332</w:t>
            </w:r>
            <w:r>
              <w:t xml:space="preserve"> в связи с изменением справочника, использующегося в шаблоне</w:t>
            </w:r>
          </w:p>
        </w:tc>
      </w:tr>
      <w:tr w:rsidR="00ED195A" w:rsidRPr="00D54D8F" w14:paraId="0DDFD14E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3B628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0D3A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24BE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491F" w14:textId="77777777" w:rsidR="00ED195A" w:rsidRPr="00D54D8F" w:rsidRDefault="00ED195A" w:rsidP="00ED195A">
            <w:pPr>
              <w:pStyle w:val="phtablecellleft"/>
            </w:pPr>
            <w:r w:rsidRPr="00D54D8F">
              <w:t>В Таблице 5 заменен OID справочника "Виды медицинских документов". 1.2.643.5.1.13.13.11.1522 заменен на 1.2.643.5.1.13.13.99.2.195</w:t>
            </w:r>
          </w:p>
        </w:tc>
      </w:tr>
      <w:tr w:rsidR="00ED195A" w:rsidRPr="00D54D8F" w14:paraId="507BECCA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59CD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FDB8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43311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7E7FE" w14:textId="77777777" w:rsidR="00ED195A" w:rsidRPr="00D54D8F" w:rsidRDefault="00ED195A" w:rsidP="00ED195A">
            <w:pPr>
              <w:pStyle w:val="phtablecellleft"/>
            </w:pPr>
            <w:r w:rsidRPr="00D54D8F">
              <w:t>В Таблице 5 заменены наименование и OID справочника, в связи с обновлением данных на портале НСИ: "Вид медицинской документации" OID 1.2.643.5.1.13.13.11.1507 заменен на  "Вид медицинской карты" OID 1.2.643.5.1.13.13.99.2.682</w:t>
            </w:r>
          </w:p>
        </w:tc>
      </w:tr>
      <w:tr w:rsidR="00635243" w:rsidRPr="00D54D8F" w14:paraId="39C5DC15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8899" w14:textId="77777777" w:rsidR="00635243" w:rsidRPr="00D54D8F" w:rsidRDefault="00635243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51905" w14:textId="77777777" w:rsidR="00635243" w:rsidRPr="00D54D8F" w:rsidRDefault="00635243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9A94" w14:textId="77777777" w:rsidR="00635243" w:rsidRPr="00D54D8F" w:rsidRDefault="00635243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F6C4B" w14:textId="1F890808" w:rsidR="00635243" w:rsidRDefault="00635243" w:rsidP="00ED195A">
            <w:pPr>
              <w:pStyle w:val="phtablecellleft"/>
            </w:pPr>
            <w:r>
              <w:t xml:space="preserve">В Таблице 7 исключены поля- заменены на аналогичные поля справочника </w:t>
            </w:r>
            <w:r>
              <w:rPr>
                <w:lang w:val="en-US"/>
              </w:rPr>
              <w:t>OID</w:t>
            </w:r>
            <w:r w:rsidRPr="00E8638C">
              <w:t xml:space="preserve"> </w:t>
            </w:r>
            <w:r w:rsidRPr="00635243">
              <w:t xml:space="preserve">1.2.643.5.1.13.13.99.2.166 </w:t>
            </w:r>
            <w:r>
              <w:t xml:space="preserve">«Кодируемые поля </w:t>
            </w:r>
            <w:r>
              <w:rPr>
                <w:lang w:val="en-US"/>
              </w:rPr>
              <w:t>CDA</w:t>
            </w:r>
            <w:r>
              <w:t xml:space="preserve"> документов»:</w:t>
            </w:r>
          </w:p>
          <w:p w14:paraId="6AF7F310" w14:textId="32CA4873" w:rsidR="00635243" w:rsidRDefault="00635243" w:rsidP="00ED195A">
            <w:pPr>
              <w:pStyle w:val="phtablecellleft"/>
            </w:pPr>
            <w:r>
              <w:lastRenderedPageBreak/>
              <w:t>- Объем кровопотери;</w:t>
            </w:r>
          </w:p>
          <w:p w14:paraId="154A202C" w14:textId="01052B6F" w:rsidR="00635243" w:rsidRDefault="00635243" w:rsidP="00ED195A">
            <w:pPr>
              <w:pStyle w:val="phtablecellleft"/>
            </w:pPr>
            <w:r>
              <w:t xml:space="preserve">- </w:t>
            </w:r>
            <w:r w:rsidRPr="00635243">
              <w:t>Шкала Апгар, баллов на 10 минуте</w:t>
            </w:r>
          </w:p>
          <w:p w14:paraId="6B4AFEF4" w14:textId="29FFAED9" w:rsidR="00635243" w:rsidRDefault="00635243" w:rsidP="00ED195A">
            <w:pPr>
              <w:pStyle w:val="phtablecellleft"/>
            </w:pPr>
            <w:r>
              <w:t xml:space="preserve">- </w:t>
            </w:r>
            <w:r w:rsidRPr="00635243">
              <w:t>Количество предыдущих родов</w:t>
            </w:r>
            <w:r>
              <w:t>;</w:t>
            </w:r>
          </w:p>
          <w:p w14:paraId="50E39040" w14:textId="315E1E65" w:rsidR="00635243" w:rsidRDefault="00635243" w:rsidP="00ED195A">
            <w:pPr>
              <w:pStyle w:val="phtablecellleft"/>
            </w:pPr>
            <w:r>
              <w:t xml:space="preserve">- </w:t>
            </w:r>
            <w:r w:rsidRPr="00635243">
              <w:t>Текущие (планируемые) роды по счёту</w:t>
            </w:r>
            <w:r>
              <w:t>;</w:t>
            </w:r>
          </w:p>
          <w:p w14:paraId="628856C2" w14:textId="2D288579" w:rsidR="00635243" w:rsidRDefault="00635243" w:rsidP="00ED195A">
            <w:pPr>
              <w:pStyle w:val="phtablecellleft"/>
            </w:pPr>
            <w:r>
              <w:t xml:space="preserve">- </w:t>
            </w:r>
            <w:r w:rsidRPr="00635243">
              <w:t>Текущий срок беременности (в днях)</w:t>
            </w:r>
            <w:r>
              <w:t>;</w:t>
            </w:r>
          </w:p>
          <w:p w14:paraId="4B0FD75D" w14:textId="7086DF43" w:rsidR="00635243" w:rsidRPr="00D54D8F" w:rsidRDefault="00635243" w:rsidP="00ED195A">
            <w:pPr>
              <w:pStyle w:val="phtablecellleft"/>
            </w:pPr>
            <w:r>
              <w:t xml:space="preserve">- </w:t>
            </w:r>
            <w:r w:rsidRPr="00635243">
              <w:t>Количество плодов при данной беременности</w:t>
            </w:r>
            <w:r>
              <w:t>.</w:t>
            </w:r>
          </w:p>
        </w:tc>
      </w:tr>
      <w:tr w:rsidR="00635243" w:rsidRPr="00D54D8F" w14:paraId="24F5871E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15BC4" w14:textId="77777777" w:rsidR="00635243" w:rsidRPr="00D54D8F" w:rsidRDefault="00635243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A3A7B" w14:textId="77777777" w:rsidR="00635243" w:rsidRPr="00D54D8F" w:rsidRDefault="00635243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5715" w14:textId="77777777" w:rsidR="00635243" w:rsidRPr="00D54D8F" w:rsidRDefault="00635243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1C6F" w14:textId="4D680471" w:rsidR="00635243" w:rsidRDefault="00635243" w:rsidP="00ED195A">
            <w:pPr>
              <w:pStyle w:val="phtablecellleft"/>
            </w:pPr>
            <w:r>
              <w:t xml:space="preserve">В Таблице 7 исключены поля: </w:t>
            </w:r>
          </w:p>
          <w:p w14:paraId="34F98D17" w14:textId="77777777" w:rsidR="00635243" w:rsidRDefault="00635243" w:rsidP="00ED195A">
            <w:pPr>
              <w:pStyle w:val="phtablecellleft"/>
            </w:pPr>
            <w:r>
              <w:t xml:space="preserve">- </w:t>
            </w:r>
            <w:r w:rsidRPr="00635243">
              <w:t>Высота стояния дна матки</w:t>
            </w:r>
            <w:r>
              <w:t>;</w:t>
            </w:r>
          </w:p>
          <w:p w14:paraId="78CE406B" w14:textId="77777777" w:rsidR="00635243" w:rsidRDefault="00635243" w:rsidP="00ED195A">
            <w:pPr>
              <w:pStyle w:val="phtablecellleft"/>
            </w:pPr>
            <w:r>
              <w:t xml:space="preserve">- </w:t>
            </w:r>
            <w:r w:rsidRPr="00635243">
              <w:t>Гемоглобин</w:t>
            </w:r>
            <w:r>
              <w:t>;</w:t>
            </w:r>
          </w:p>
          <w:p w14:paraId="40735E4D" w14:textId="034CC46A" w:rsidR="00635243" w:rsidRPr="00D54D8F" w:rsidDel="00635243" w:rsidRDefault="00635243" w:rsidP="00ED195A">
            <w:pPr>
              <w:pStyle w:val="phtablecellleft"/>
            </w:pPr>
            <w:r>
              <w:t xml:space="preserve">- </w:t>
            </w:r>
            <w:r w:rsidRPr="00635243">
              <w:t>Окружность живота</w:t>
            </w:r>
            <w:r>
              <w:t>.</w:t>
            </w:r>
          </w:p>
        </w:tc>
      </w:tr>
      <w:tr w:rsidR="00ED195A" w:rsidRPr="00D54D8F" w14:paraId="3CC6912B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DBCB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CFCB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25870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BBA6" w14:textId="75AF8365" w:rsidR="00ED195A" w:rsidRPr="00D54D8F" w:rsidRDefault="00ED195A" w:rsidP="00ED195A">
            <w:pPr>
              <w:pStyle w:val="phtablecellleft"/>
            </w:pPr>
            <w:r w:rsidRPr="00D54D8F">
              <w:t xml:space="preserve">Добавлен адрес </w:t>
            </w:r>
            <w:r w:rsidRPr="00D54D8F">
              <w:rPr>
                <w:lang w:val="en-US"/>
              </w:rPr>
              <w:t>W</w:t>
            </w:r>
            <w:r w:rsidRPr="00D54D8F">
              <w:t>SDL сервиса приема сведений ВИМИС «АКиНЕО»</w:t>
            </w:r>
          </w:p>
        </w:tc>
      </w:tr>
      <w:tr w:rsidR="00ED195A" w:rsidRPr="00D54D8F" w14:paraId="61D01632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EB80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64EE9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E3070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512D4" w14:textId="20901B8E" w:rsidR="00ED195A" w:rsidRPr="00D54D8F" w:rsidRDefault="00ED195A" w:rsidP="00ED195A">
            <w:pPr>
              <w:pStyle w:val="phtablecellleft"/>
            </w:pPr>
            <w:r w:rsidRPr="00D54D8F">
              <w:t>Добавлен адрес WSDL сервиса передачи структурированных данных клинических рекомендаций и порядка оказания медицинской помощи в ВИМИС «АКиНЕО»</w:t>
            </w:r>
          </w:p>
        </w:tc>
      </w:tr>
      <w:tr w:rsidR="00ED195A" w:rsidRPr="00D54D8F" w14:paraId="5312F444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3A10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3149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B7D35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433B" w14:textId="64167502" w:rsidR="00ED195A" w:rsidRPr="00D54D8F" w:rsidRDefault="00ED195A" w:rsidP="00ED195A">
            <w:pPr>
              <w:pStyle w:val="phtablecellleft"/>
              <w:rPr>
                <w:lang w:val="en-US"/>
              </w:rPr>
            </w:pPr>
            <w:r w:rsidRPr="00D54D8F">
              <w:t xml:space="preserve">Добавлено описание метода </w:t>
            </w:r>
            <w:r w:rsidRPr="00D54D8F">
              <w:rPr>
                <w:lang w:val="en-US"/>
              </w:rPr>
              <w:t>checkStatus</w:t>
            </w:r>
          </w:p>
        </w:tc>
      </w:tr>
      <w:tr w:rsidR="00ED195A" w:rsidRPr="00D54D8F" w14:paraId="11388A18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AABC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D327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4560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5548" w14:textId="3C372297" w:rsidR="00ED195A" w:rsidRPr="00D54D8F" w:rsidRDefault="00ED195A" w:rsidP="00ED195A">
            <w:pPr>
              <w:pStyle w:val="phtablecellleft"/>
            </w:pPr>
            <w:r w:rsidRPr="00D54D8F">
              <w:t>в секции «OBSTETRICANAMN» «Акушерский анамнез» в кодировании параметров «Дата постановки на учёт по беременности» и «Предполагаемая дата родов», изменена на R [1..1] (раздел SMSV5, SMSV17 «Приложение № 1. Описание структуры СМС» и «Приложение № 2. Шаблоны СМС»);</w:t>
            </w:r>
          </w:p>
        </w:tc>
      </w:tr>
      <w:tr w:rsidR="00ED195A" w:rsidRPr="00D54D8F" w14:paraId="17A78D26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9ACD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576F9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19C0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2DF27" w14:textId="63DF2762" w:rsidR="00ED195A" w:rsidRPr="00D54D8F" w:rsidRDefault="00ED195A" w:rsidP="00ED195A">
            <w:pPr>
              <w:pStyle w:val="phtablecellleft"/>
            </w:pPr>
            <w:r w:rsidRPr="00D54D8F">
              <w:t>в секции «ConsultDocGynaecol» «Прием (осмотр, консультация) врача-акушера-гинеколога» изменено кодирование параметра [1..1] «Уровень акушерского стационара в направлении на родоразрешение» OID 1.2.643.5.1.13.13.99.2.548 на [1..1] «Уровень акушерского стационара в направлении на родоразрешение» OID 1.2.643.5.1.13.13.99.2.332 (раздел SMSV5 «Приложение № 1. Описание структуры СМС» и «Приложение № 2. Шаблоны СМС»);</w:t>
            </w:r>
          </w:p>
        </w:tc>
      </w:tr>
      <w:tr w:rsidR="00ED195A" w:rsidRPr="00D54D8F" w14:paraId="3E180076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6CBE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723E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F775C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2DF28" w14:textId="14402EC4" w:rsidR="00ED195A" w:rsidRPr="00D54D8F" w:rsidRDefault="00ED195A" w:rsidP="00ED195A">
            <w:pPr>
              <w:pStyle w:val="phtablecellleft"/>
            </w:pPr>
            <w:r w:rsidRPr="00D54D8F">
              <w:t>в секции «DGN» «Диагнозы» в кодировании диагноза одной степени обоснованности и вида нозологических единиц в подсекции «Уточнение диагноза состояния беременности» и ниже в «Дополнительные сведения о плоде (заполняется по каждому плоду)» исключена группа параметров «Исход беременности» (раздел SMSV5 «Приложение № 1. Описание структуры СМС» и «Приложение № 2. Шаблоны СМС»);</w:t>
            </w:r>
          </w:p>
        </w:tc>
      </w:tr>
      <w:tr w:rsidR="00ED195A" w:rsidRPr="00D54D8F" w14:paraId="2F245EB2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E88DA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010A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C190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7E7D" w14:textId="2453F950" w:rsidR="00ED195A" w:rsidRPr="00D54D8F" w:rsidRDefault="00ED195A" w:rsidP="00ED195A">
            <w:pPr>
              <w:pStyle w:val="phtablecellleft"/>
            </w:pPr>
            <w:r w:rsidRPr="00D54D8F">
              <w:t>Добавлена секция «LABODELI» «Беременность и роды» (раздел SMSV5 «Приложение № 1. Описание структуры СМС» и «Приложение № 2. Шаблоны СМС»);</w:t>
            </w:r>
          </w:p>
        </w:tc>
      </w:tr>
      <w:tr w:rsidR="00ED195A" w:rsidRPr="00D54D8F" w14:paraId="4EF09444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43EC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6DFC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0754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16DB" w14:textId="2DCED78F" w:rsidR="00ED195A" w:rsidRPr="00D54D8F" w:rsidRDefault="00ED195A" w:rsidP="00ED195A">
            <w:pPr>
              <w:pStyle w:val="phtablecellleft"/>
            </w:pPr>
            <w:r w:rsidRPr="00D54D8F">
              <w:t>Исключена секция «IMM» «Иммунизация» (раздел SMSV5 «Приложение № 1. Описание структуры СМС» и «Приложение № 2. Шаблоны СМС»);</w:t>
            </w:r>
          </w:p>
        </w:tc>
      </w:tr>
      <w:tr w:rsidR="00ED195A" w:rsidRPr="00D54D8F" w14:paraId="75A205D6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B1B5B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3F9C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1D70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1C65" w14:textId="4190DB2F" w:rsidR="00ED195A" w:rsidRPr="00D54D8F" w:rsidRDefault="00ED195A" w:rsidP="00ED195A">
            <w:pPr>
              <w:pStyle w:val="phtablecellleft"/>
            </w:pPr>
            <w:r w:rsidRPr="00D54D8F">
              <w:t>В секции «IMM» «Иммунизация» исключена группа параметров «Статус вакцинации» (раздел SMSV8, SMSV17 «Приложение № 1. Описание структуры СМС» и «Приложение № 2. Шаблоны СМС»);</w:t>
            </w:r>
          </w:p>
        </w:tc>
      </w:tr>
      <w:tr w:rsidR="00ED195A" w:rsidRPr="00D54D8F" w14:paraId="7C2668A9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64A6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501B4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4894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04F13" w14:textId="2A3C92FB" w:rsidR="00ED195A" w:rsidRPr="00D54D8F" w:rsidRDefault="00ED195A" w:rsidP="00ED195A">
            <w:pPr>
              <w:pStyle w:val="phtablecellleft"/>
            </w:pPr>
            <w:r w:rsidRPr="00D54D8F">
              <w:t>В секции «IMM» «Иммунизация» кодирование параметра R [1..1] «Дата вакцинации» изменено на дату со временем (раздел SMSV8, SMSV17 «Приложение № 1. Описание структуры СМС» и «Приложение № 2. Шаблоны СМС»);</w:t>
            </w:r>
          </w:p>
        </w:tc>
      </w:tr>
      <w:tr w:rsidR="00ED195A" w:rsidRPr="00D54D8F" w14:paraId="6BBCEE71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D0CC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A1F18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8E4C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C464" w14:textId="23982224" w:rsidR="00ED195A" w:rsidRPr="00D54D8F" w:rsidRDefault="00ED195A" w:rsidP="00ED195A">
            <w:pPr>
              <w:pStyle w:val="phtablecellleft"/>
            </w:pPr>
            <w:r w:rsidRPr="00D54D8F">
              <w:t>в секции «DGN» «Диагнозы» в кодировании диагноза одной степени обоснованности и вида нозологических единиц в подсекции «Уточнение диагноза состояния беременности» исключены параметры «Состоятельность рубца на матке» и «Степень компенсации эндокринной патологии» (раздел SMSV1, SMSV2 SMSV5, SMSV8, SMSV17 «Приложение № 1. Описание структуры СМС» и «Приложение № 2. Шаблоны СМС»);</w:t>
            </w:r>
          </w:p>
        </w:tc>
      </w:tr>
      <w:tr w:rsidR="00ED195A" w:rsidRPr="00D54D8F" w14:paraId="766FBAD5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730F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E563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BFC2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A698A" w14:textId="68C7D555" w:rsidR="00ED195A" w:rsidRPr="00D54D8F" w:rsidRDefault="00ED195A" w:rsidP="00ED195A">
            <w:pPr>
              <w:pStyle w:val="phtablecellleft"/>
            </w:pPr>
            <w:r w:rsidRPr="00D54D8F">
              <w:t>в секции «DGN» «Диагнозы» в кодировании диагноза одной степени обоснованности и вида нозологических единиц добавлен параметры [0..1] «Характер течения заболевания» (раздел SMSV1, SMSV2 SMSV5, SMSV8, SMSV17 «Приложение № 1. Описание структуры СМС» и «Приложение № 2. Шаблоны СМС»);</w:t>
            </w:r>
          </w:p>
        </w:tc>
      </w:tr>
      <w:tr w:rsidR="00ED195A" w:rsidRPr="00D54D8F" w14:paraId="165844A1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490B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10FA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0277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65930" w14:textId="1EA84522" w:rsidR="00ED195A" w:rsidRPr="00D54D8F" w:rsidRDefault="00ED195A" w:rsidP="00ED195A">
            <w:pPr>
              <w:pStyle w:val="phtablecellleft"/>
            </w:pPr>
            <w:r w:rsidRPr="00D54D8F">
              <w:t>в секции «DGN» «Диагнозы» в кодировании диагноза одной степени обоснованности и вида нозологических единиц изменено кодирование параметра R[1..1] «Клинический диагноз» с тега &lt;value&gt; на тег &lt;text&gt; (раздел SMSV1, SMSV2 SMSV5, SMSV8, SMSV17 «Приложение № 1. Описание структуры СМС» и «Приложение № 2. Шаблоны СМС»);</w:t>
            </w:r>
          </w:p>
        </w:tc>
      </w:tr>
      <w:tr w:rsidR="00ED195A" w14:paraId="68A85F6E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BEC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48B6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17DB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E6B3" w14:textId="1B983CD0" w:rsidR="00ED195A" w:rsidRPr="00D44E08" w:rsidRDefault="00ED195A" w:rsidP="00ED195A">
            <w:pPr>
              <w:pStyle w:val="phtablecellleft"/>
            </w:pPr>
            <w:r w:rsidRPr="00D54D8F">
              <w:t>В секции «OBSTETRICANAMN» «Акушерский анамнез»  кодирование параметра [1..1] «Первый день последней менструации» изменено на дату без времени (раздел SMSV5, SMSV17 «Приложение № 1. Описание структуры СМС» и «Приложение № 2. Шаблоны СМС»</w:t>
            </w:r>
            <w:r>
              <w:t>);</w:t>
            </w:r>
          </w:p>
        </w:tc>
      </w:tr>
      <w:tr w:rsidR="00ED195A" w14:paraId="43FC0367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D5D4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D226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D51F" w14:textId="77777777" w:rsidR="00ED195A" w:rsidRPr="00D54D8F" w:rsidRDefault="00ED195A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D8FB" w14:textId="72B4555D" w:rsidR="00ED195A" w:rsidRPr="00D54D8F" w:rsidRDefault="00ED195A" w:rsidP="00ED195A">
            <w:pPr>
              <w:pStyle w:val="phtablecellleft"/>
            </w:pPr>
            <w:r w:rsidRPr="00DD0AEF">
              <w:t>В секции [1..1] СВЕДЕНИЯ О НАПРАВЛЕНИИ исправлена ошибка</w:t>
            </w:r>
            <w:r>
              <w:t xml:space="preserve"> –</w:t>
            </w:r>
            <w:r w:rsidRPr="00DD0AEF">
              <w:t xml:space="preserve"> понижен уровень обязательности </w:t>
            </w:r>
            <w:r w:rsidRPr="00DD0AEF">
              <w:lastRenderedPageBreak/>
              <w:t>до [0..1]</w:t>
            </w:r>
            <w:r>
              <w:t xml:space="preserve"> </w:t>
            </w:r>
            <w:r w:rsidRPr="00D54D8F">
              <w:t>(раздел SMSV</w:t>
            </w:r>
            <w:r>
              <w:t>2</w:t>
            </w:r>
            <w:r w:rsidRPr="00D54D8F">
              <w:t xml:space="preserve"> «Приложение № 1. Описание структуры СМС» и «Приложение № 2. Шаблоны СМС»</w:t>
            </w:r>
            <w:r>
              <w:t>)</w:t>
            </w:r>
          </w:p>
        </w:tc>
      </w:tr>
      <w:tr w:rsidR="00584D80" w14:paraId="3E5EFA05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18FE" w14:textId="77777777" w:rsidR="00584D80" w:rsidRPr="00D54D8F" w:rsidRDefault="00584D80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BC40F" w14:textId="77777777" w:rsidR="00584D80" w:rsidRPr="00D54D8F" w:rsidRDefault="00584D80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29A0" w14:textId="77777777" w:rsidR="00584D80" w:rsidRPr="00D54D8F" w:rsidRDefault="00584D80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29F1D" w14:textId="6A1B1D96" w:rsidR="00584D80" w:rsidRPr="00DD0AEF" w:rsidRDefault="00584D80" w:rsidP="00584D80">
            <w:pPr>
              <w:pStyle w:val="phtablecellleft"/>
            </w:pPr>
            <w:r>
              <w:t>Удален раздел «</w:t>
            </w:r>
            <w:r w:rsidRPr="00584D80">
              <w:t>Приоритеты реализации передачи СЭМД из ГИС СЗ/ МИС МО в ВИМИС</w:t>
            </w:r>
            <w:r>
              <w:t>»</w:t>
            </w:r>
          </w:p>
        </w:tc>
      </w:tr>
      <w:tr w:rsidR="00E8638C" w14:paraId="3C33CCF9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B9AD" w14:textId="77777777" w:rsidR="00E8638C" w:rsidRPr="00D54D8F" w:rsidRDefault="00E8638C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0A12" w14:textId="77777777" w:rsidR="00E8638C" w:rsidRPr="00D54D8F" w:rsidRDefault="00E8638C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047C8" w14:textId="77777777" w:rsidR="00E8638C" w:rsidRPr="00D54D8F" w:rsidRDefault="00E8638C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8512" w14:textId="06E6D2FC" w:rsidR="00E8638C" w:rsidRPr="00E8638C" w:rsidRDefault="00E8638C" w:rsidP="00584D80">
            <w:pPr>
              <w:pStyle w:val="phtablecellleft"/>
            </w:pPr>
            <w:r w:rsidRPr="00E8638C">
              <w:t xml:space="preserve">В Таблице 1 добавлена новая группа пациентов – </w:t>
            </w:r>
            <w:r>
              <w:t>«</w:t>
            </w:r>
            <w:r w:rsidRPr="00E8638C">
              <w:t>Пациентки с КАС</w:t>
            </w:r>
            <w:r>
              <w:t>»</w:t>
            </w:r>
          </w:p>
        </w:tc>
      </w:tr>
      <w:tr w:rsidR="00E8638C" w14:paraId="21DE41F4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2F4BD" w14:textId="77777777" w:rsidR="00E8638C" w:rsidRPr="00D54D8F" w:rsidRDefault="00E8638C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D1ED" w14:textId="77777777" w:rsidR="00E8638C" w:rsidRPr="00D54D8F" w:rsidRDefault="00E8638C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2DB7" w14:textId="77777777" w:rsidR="00E8638C" w:rsidRPr="00D54D8F" w:rsidRDefault="00E8638C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B9D4C" w14:textId="4497771F" w:rsidR="00E8638C" w:rsidRPr="00E8638C" w:rsidRDefault="00E8638C" w:rsidP="00E8638C">
            <w:pPr>
              <w:pStyle w:val="phtablecellleft"/>
            </w:pPr>
            <w:r>
              <w:t>В Таблице 2 добавлены новые триггерные точки: «Выявление факта смерти пациента»,</w:t>
            </w:r>
            <w:r>
              <w:tab/>
              <w:t>«Выявление факта постановки на учет по беременности», «Выявление случая критического акушерского состояния»</w:t>
            </w:r>
          </w:p>
        </w:tc>
      </w:tr>
      <w:tr w:rsidR="00432DCF" w14:paraId="6314F8D9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A925" w14:textId="77777777" w:rsidR="00432DCF" w:rsidRPr="00D54D8F" w:rsidRDefault="00432DCF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8F164" w14:textId="77777777" w:rsidR="00432DCF" w:rsidRPr="00D54D8F" w:rsidRDefault="00432DCF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7A52" w14:textId="77777777" w:rsidR="00432DCF" w:rsidRPr="00D54D8F" w:rsidRDefault="00432DCF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7256" w14:textId="441E06EC" w:rsidR="00432DCF" w:rsidRDefault="001756CF" w:rsidP="00E8638C">
            <w:pPr>
              <w:pStyle w:val="phtablecellleft"/>
            </w:pPr>
            <w:r>
              <w:t>В Таблицу 3 добавлен столбец «Код Вида</w:t>
            </w:r>
            <w:r w:rsidRPr="002F176F">
              <w:t xml:space="preserve"> медицинской документации</w:t>
            </w:r>
            <w:r>
              <w:t xml:space="preserve">, соответствующего СЭМД, по справочнику  </w:t>
            </w:r>
            <w:r w:rsidRPr="002F176F">
              <w:t>1.2.643.5.1.13.13.11.1522</w:t>
            </w:r>
            <w:r>
              <w:t>»</w:t>
            </w:r>
          </w:p>
        </w:tc>
      </w:tr>
      <w:tr w:rsidR="001756CF" w14:paraId="566A56C3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0F78" w14:textId="77777777" w:rsidR="001756CF" w:rsidRPr="00D54D8F" w:rsidRDefault="001756CF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63420" w14:textId="77777777" w:rsidR="001756CF" w:rsidRPr="00D54D8F" w:rsidRDefault="001756CF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9F0A" w14:textId="77777777" w:rsidR="001756CF" w:rsidRPr="00D54D8F" w:rsidRDefault="001756CF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46BB" w14:textId="6C6D3400" w:rsidR="001756CF" w:rsidRDefault="001756CF" w:rsidP="00E8638C">
            <w:pPr>
              <w:pStyle w:val="phtablecellleft"/>
            </w:pPr>
            <w:r>
              <w:t>В Таблицу 3 добавлен</w:t>
            </w:r>
            <w:r w:rsidRPr="001756CF">
              <w:t xml:space="preserve"> </w:t>
            </w:r>
            <w:r>
              <w:t>новый СЭМД бета-версии «</w:t>
            </w:r>
            <w:r w:rsidRPr="001756CF">
              <w:t>Извещение о критическом акушерском состоянии</w:t>
            </w:r>
            <w:r>
              <w:t>»</w:t>
            </w:r>
          </w:p>
        </w:tc>
      </w:tr>
      <w:tr w:rsidR="00A77706" w14:paraId="1EEC97E9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6F4B" w14:textId="77777777" w:rsidR="00A77706" w:rsidRPr="00D54D8F" w:rsidRDefault="00A77706" w:rsidP="00ED195A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5C01" w14:textId="77777777" w:rsidR="00A77706" w:rsidRPr="00D54D8F" w:rsidRDefault="00A77706" w:rsidP="00ED195A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337FA" w14:textId="77777777" w:rsidR="00A77706" w:rsidRPr="00D54D8F" w:rsidRDefault="00A77706" w:rsidP="00ED195A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752B5" w14:textId="2205139B" w:rsidR="00A77706" w:rsidRDefault="00A77706" w:rsidP="00E8638C">
            <w:pPr>
              <w:pStyle w:val="phtablecellleft"/>
            </w:pPr>
            <w:r>
              <w:t>В Таблицу 4 добавлен столбец «</w:t>
            </w:r>
            <w:r w:rsidRPr="00D54D8F">
              <w:t>Редакции СЭМД на портале</w:t>
            </w:r>
            <w:r>
              <w:t>»</w:t>
            </w:r>
          </w:p>
        </w:tc>
      </w:tr>
      <w:tr w:rsidR="00A77706" w14:paraId="4E76837D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621E" w14:textId="77777777" w:rsidR="00A77706" w:rsidRPr="00D54D8F" w:rsidRDefault="00A77706" w:rsidP="00A77706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F968" w14:textId="77777777" w:rsidR="00A77706" w:rsidRPr="00D54D8F" w:rsidRDefault="00A77706" w:rsidP="00A77706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EE2D2" w14:textId="77777777" w:rsidR="00A77706" w:rsidRPr="00D54D8F" w:rsidRDefault="00A77706" w:rsidP="00A77706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07C8A" w14:textId="6DD509F2" w:rsidR="00A77706" w:rsidRDefault="00A77706" w:rsidP="00E07B65">
            <w:pPr>
              <w:pStyle w:val="phtablecellleft"/>
            </w:pPr>
            <w:r>
              <w:t>В Таблицу 4 добавлены</w:t>
            </w:r>
            <w:r w:rsidRPr="00D54D8F">
              <w:t xml:space="preserve"> СЭМД</w:t>
            </w:r>
            <w:r>
              <w:t>:</w:t>
            </w:r>
            <w:r w:rsidRPr="00D54D8F">
              <w:t xml:space="preserve"> «Протокол лабораторного исследования» (</w:t>
            </w:r>
            <w:r w:rsidRPr="00D54D8F">
              <w:rPr>
                <w:lang w:val="en-US"/>
              </w:rPr>
              <w:t>CDA</w:t>
            </w:r>
            <w:r w:rsidRPr="00D54D8F">
              <w:t>) (Редакция 4)</w:t>
            </w:r>
            <w:r>
              <w:t xml:space="preserve">, </w:t>
            </w:r>
            <w:r w:rsidR="00E07B65" w:rsidRPr="00491298">
              <w:t>Медицинское свидетельство о смерти (CDA)</w:t>
            </w:r>
            <w:r w:rsidR="00E07B65">
              <w:t xml:space="preserve"> (</w:t>
            </w:r>
            <w:r w:rsidR="00E07B65" w:rsidRPr="00D54D8F">
              <w:t xml:space="preserve">Редакция </w:t>
            </w:r>
            <w:r w:rsidR="00E07B65">
              <w:t>2),</w:t>
            </w:r>
            <w:r w:rsidR="00E07B65" w:rsidRPr="00491298">
              <w:t>Медицинское свидетельство о смерти (CDA)</w:t>
            </w:r>
            <w:r w:rsidR="00E07B65">
              <w:t xml:space="preserve"> (</w:t>
            </w:r>
            <w:r w:rsidR="00E07B65" w:rsidRPr="00D54D8F">
              <w:t>Редакция 4</w:t>
            </w:r>
            <w:r w:rsidR="00E07B65">
              <w:t>)</w:t>
            </w:r>
          </w:p>
        </w:tc>
      </w:tr>
      <w:tr w:rsidR="00A15881" w14:paraId="1D74D15A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2013" w14:textId="77777777" w:rsidR="00A15881" w:rsidRPr="00D54D8F" w:rsidRDefault="00A15881" w:rsidP="00A77706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3E10" w14:textId="77777777" w:rsidR="00A15881" w:rsidRPr="00D54D8F" w:rsidRDefault="00A15881" w:rsidP="00A77706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B863" w14:textId="77777777" w:rsidR="00A15881" w:rsidRPr="00D54D8F" w:rsidRDefault="00A15881" w:rsidP="00A77706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9A03C" w14:textId="7F62208F" w:rsidR="00A15881" w:rsidRDefault="00A15881" w:rsidP="00A15881">
            <w:pPr>
              <w:pStyle w:val="phtablecellleft"/>
            </w:pPr>
            <w:r>
              <w:t xml:space="preserve">Изменено описание </w:t>
            </w:r>
            <w:r w:rsidRPr="00D54D8F">
              <w:t>Рам</w:t>
            </w:r>
            <w:r>
              <w:t>ок</w:t>
            </w:r>
            <w:r w:rsidRPr="00D54D8F">
              <w:t xml:space="preserve"> взаимодействия информационных систем и условия определения триггерных точек</w:t>
            </w:r>
            <w:r>
              <w:t xml:space="preserve"> в пункте 4, включая пп. </w:t>
            </w:r>
            <w:r>
              <w:fldChar w:fldCharType="begin"/>
            </w:r>
            <w:r>
              <w:instrText xml:space="preserve"> REF _Ref54201779 \n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 xml:space="preserve"> </w:t>
            </w:r>
            <w:r w:rsidRPr="00D54D8F">
              <w:t>–</w:t>
            </w:r>
            <w:r>
              <w:t xml:space="preserve"> </w:t>
            </w:r>
            <w:r>
              <w:fldChar w:fldCharType="begin"/>
            </w:r>
            <w:r>
              <w:instrText xml:space="preserve"> REF _Ref81408442 \n \h </w:instrText>
            </w:r>
            <w:r>
              <w:fldChar w:fldCharType="separate"/>
            </w:r>
            <w:r>
              <w:t>4.8</w:t>
            </w:r>
            <w:r>
              <w:fldChar w:fldCharType="end"/>
            </w:r>
          </w:p>
        </w:tc>
      </w:tr>
      <w:tr w:rsidR="008D310C" w14:paraId="1F124FAC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D212" w14:textId="77777777" w:rsidR="008D310C" w:rsidRPr="00D54D8F" w:rsidRDefault="008D310C" w:rsidP="00A77706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E8F6" w14:textId="77777777" w:rsidR="008D310C" w:rsidRPr="00D54D8F" w:rsidRDefault="008D310C" w:rsidP="00A77706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F8EA" w14:textId="77777777" w:rsidR="008D310C" w:rsidRPr="00D54D8F" w:rsidRDefault="008D310C" w:rsidP="00A77706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F0CB" w14:textId="2627AF9D" w:rsidR="008D310C" w:rsidRDefault="008D310C" w:rsidP="00A15881">
            <w:pPr>
              <w:pStyle w:val="phtablecellleft"/>
            </w:pPr>
            <w:r>
              <w:t>В пункте 5.1 изменен рисунок 1 «</w:t>
            </w:r>
            <w:r w:rsidRPr="00D54D8F">
              <w:t>Схема взаимодействия ГИС СЗ – ВИМИС «АКиНЕО» через ИПС</w:t>
            </w:r>
            <w:r>
              <w:t>»</w:t>
            </w:r>
          </w:p>
        </w:tc>
      </w:tr>
      <w:tr w:rsidR="00054386" w14:paraId="1B09A9F0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4F49" w14:textId="77777777" w:rsidR="00054386" w:rsidRPr="00D54D8F" w:rsidRDefault="00054386" w:rsidP="00A77706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7BB6" w14:textId="77777777" w:rsidR="00054386" w:rsidRPr="00D54D8F" w:rsidRDefault="00054386" w:rsidP="00A77706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3C6F0" w14:textId="77777777" w:rsidR="00054386" w:rsidRPr="00D54D8F" w:rsidRDefault="00054386" w:rsidP="00A77706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CC84" w14:textId="52610102" w:rsidR="00054386" w:rsidRDefault="00054386" w:rsidP="00054386">
            <w:pPr>
              <w:pStyle w:val="phtablecellleft"/>
            </w:pPr>
            <w:r>
              <w:t xml:space="preserve">В </w:t>
            </w:r>
            <w:r w:rsidRPr="00D54D8F">
              <w:t>Таблиц</w:t>
            </w:r>
            <w:r>
              <w:t>е</w:t>
            </w:r>
            <w:r w:rsidRPr="00D54D8F">
              <w:t> </w:t>
            </w:r>
            <w:r w:rsidRPr="00D54D8F">
              <w:fldChar w:fldCharType="begin"/>
            </w:r>
            <w:r w:rsidRPr="00D54D8F">
              <w:instrText xml:space="preserve"> SEQ Таблица \* ARABIC </w:instrText>
            </w:r>
            <w:r w:rsidRPr="00D54D8F">
              <w:fldChar w:fldCharType="separate"/>
            </w:r>
            <w:r>
              <w:rPr>
                <w:noProof/>
              </w:rPr>
              <w:t>17</w:t>
            </w:r>
            <w:r w:rsidRPr="00D54D8F">
              <w:fldChar w:fldCharType="end"/>
            </w:r>
            <w:r w:rsidRPr="00D54D8F">
              <w:t xml:space="preserve"> </w:t>
            </w:r>
            <w:r>
              <w:t>«</w:t>
            </w:r>
            <w:r w:rsidRPr="00D54D8F">
              <w:t>Описание параметров метода sendDocument</w:t>
            </w:r>
            <w:r>
              <w:t>» актуализирована обязательность параметров</w:t>
            </w:r>
            <w:r w:rsidR="00633EEB">
              <w:t>, а также добавлен новый параметр «</w:t>
            </w:r>
            <w:r w:rsidR="00633EEB" w:rsidRPr="00D4037A">
              <w:t>signature</w:t>
            </w:r>
            <w:r w:rsidR="00633EEB">
              <w:t>»</w:t>
            </w:r>
          </w:p>
        </w:tc>
      </w:tr>
      <w:tr w:rsidR="00473031" w14:paraId="65E27869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7E92" w14:textId="77777777" w:rsidR="00473031" w:rsidRPr="00D54D8F" w:rsidRDefault="00473031" w:rsidP="00A77706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8F1D" w14:textId="77777777" w:rsidR="00473031" w:rsidRPr="00D54D8F" w:rsidRDefault="00473031" w:rsidP="00A77706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30E9" w14:textId="77777777" w:rsidR="00473031" w:rsidRPr="00D54D8F" w:rsidRDefault="00473031" w:rsidP="00A77706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51A1" w14:textId="380359B0" w:rsidR="00473031" w:rsidRDefault="00473031" w:rsidP="00473031">
            <w:pPr>
              <w:pStyle w:val="phtablecellleft"/>
            </w:pPr>
            <w:r>
              <w:t xml:space="preserve">В пункте 5.1.1. обновлена </w:t>
            </w:r>
            <w:r w:rsidRPr="00473031">
              <w:t>WSDL-схема сервиса приема медицинских сведений ВИМИС «Акушерство, гинекология и неонатология»</w:t>
            </w:r>
          </w:p>
        </w:tc>
      </w:tr>
      <w:tr w:rsidR="00B43976" w14:paraId="531EAB44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CD993" w14:textId="77777777" w:rsidR="00B43976" w:rsidRPr="00D54D8F" w:rsidRDefault="00B43976" w:rsidP="00B43976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8DB5" w14:textId="77777777" w:rsidR="00B43976" w:rsidRPr="00D54D8F" w:rsidRDefault="00B43976" w:rsidP="00B43976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02BA9" w14:textId="77777777" w:rsidR="00B43976" w:rsidRPr="00D54D8F" w:rsidRDefault="00B43976" w:rsidP="00B43976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DEE4" w14:textId="70082886" w:rsidR="00B43976" w:rsidRDefault="00B43976" w:rsidP="00B43976">
            <w:pPr>
              <w:pStyle w:val="phtablecellleft"/>
            </w:pPr>
            <w:r>
              <w:t>В Таблице 5 в строки 85 – 106 добавлены новые справочники НСИ</w:t>
            </w:r>
          </w:p>
        </w:tc>
      </w:tr>
      <w:tr w:rsidR="005F160C" w14:paraId="1457EE61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7379" w14:textId="77777777" w:rsidR="005F160C" w:rsidRPr="00D54D8F" w:rsidRDefault="005F160C" w:rsidP="00B43976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CEB" w14:textId="77777777" w:rsidR="005F160C" w:rsidRPr="00D54D8F" w:rsidRDefault="005F160C" w:rsidP="00B43976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838C" w14:textId="77777777" w:rsidR="005F160C" w:rsidRPr="00D54D8F" w:rsidRDefault="005F160C" w:rsidP="00B43976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C52FA" w14:textId="40F9CD72" w:rsidR="005F160C" w:rsidRDefault="005F160C" w:rsidP="00B43976">
            <w:pPr>
              <w:pStyle w:val="phtablecellleft"/>
            </w:pPr>
            <w:r w:rsidRPr="005F160C">
              <w:t>в шаблон СЭМД бета-версии «Осмотр (консультация) пациента» (код СЭМД бета-версии «SMSV5») добавлены секции "«Информация о прерывании беременности» и "«Информация о родах»"</w:t>
            </w:r>
          </w:p>
        </w:tc>
      </w:tr>
      <w:tr w:rsidR="005F160C" w14:paraId="210D9BCB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3BBE" w14:textId="77777777" w:rsidR="005F160C" w:rsidRPr="00D54D8F" w:rsidRDefault="005F160C" w:rsidP="005F160C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F9DF8" w14:textId="77777777" w:rsidR="005F160C" w:rsidRPr="00D54D8F" w:rsidRDefault="005F160C" w:rsidP="005F160C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C2AE7" w14:textId="77777777" w:rsidR="005F160C" w:rsidRPr="00D54D8F" w:rsidRDefault="005F160C" w:rsidP="005F160C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CAC5" w14:textId="661F80DB" w:rsidR="005F160C" w:rsidRDefault="005F160C" w:rsidP="005F160C">
            <w:pPr>
              <w:pStyle w:val="phtablecellleft"/>
            </w:pPr>
            <w:r w:rsidRPr="005F160C">
              <w:t>в шаблон СЭМД бета-версии «Осмотр (консультация) пациента» (код СЭМД бета-версии «SMSV5») добавлены секции "«Информация о прерывании беременности» и "«Информация о родах»"</w:t>
            </w:r>
          </w:p>
        </w:tc>
      </w:tr>
      <w:tr w:rsidR="005F160C" w14:paraId="2EE5C1FA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12EA" w14:textId="77777777" w:rsidR="005F160C" w:rsidRPr="00D54D8F" w:rsidRDefault="005F160C" w:rsidP="005F160C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47D1" w14:textId="77777777" w:rsidR="005F160C" w:rsidRPr="00D54D8F" w:rsidRDefault="005F160C" w:rsidP="005F160C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E83B" w14:textId="77777777" w:rsidR="005F160C" w:rsidRPr="00D54D8F" w:rsidRDefault="005F160C" w:rsidP="005F160C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E7F7" w14:textId="58D111C8" w:rsidR="005F160C" w:rsidRDefault="005F160C" w:rsidP="005F160C">
            <w:pPr>
              <w:pStyle w:val="phtablecellleft"/>
            </w:pPr>
            <w:r w:rsidRPr="005F160C">
              <w:t xml:space="preserve">в шаблон </w:t>
            </w:r>
            <w:r w:rsidRPr="001840AF">
              <w:t>СЭМД бета-версии «Лечение в условиях стационара (дневного стационара)» (код СЭМД бета-версии «SMSV8»)</w:t>
            </w:r>
            <w:r>
              <w:t xml:space="preserve"> </w:t>
            </w:r>
            <w:r w:rsidRPr="005F160C">
              <w:t>добавлен</w:t>
            </w:r>
            <w:r>
              <w:t>а</w:t>
            </w:r>
            <w:r w:rsidRPr="005F160C">
              <w:t xml:space="preserve"> секци</w:t>
            </w:r>
            <w:r>
              <w:t>я</w:t>
            </w:r>
            <w:r w:rsidRPr="005F160C">
              <w:t xml:space="preserve"> "«Информация о прерывании беременности»</w:t>
            </w:r>
          </w:p>
        </w:tc>
      </w:tr>
      <w:tr w:rsidR="005F160C" w14:paraId="523D3CA8" w14:textId="77777777" w:rsidTr="0037237B">
        <w:trPr>
          <w:trHeight w:val="67"/>
        </w:trPr>
        <w:tc>
          <w:tcPr>
            <w:tcW w:w="5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32B4" w14:textId="77777777" w:rsidR="005F160C" w:rsidRPr="00D54D8F" w:rsidRDefault="005F160C" w:rsidP="005F160C">
            <w:pPr>
              <w:pStyle w:val="phtablecellleft"/>
            </w:pPr>
          </w:p>
        </w:tc>
        <w:tc>
          <w:tcPr>
            <w:tcW w:w="8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0DDD" w14:textId="77777777" w:rsidR="005F160C" w:rsidRPr="00D54D8F" w:rsidRDefault="005F160C" w:rsidP="005F160C">
            <w:pPr>
              <w:pStyle w:val="phtablecellleft"/>
            </w:pPr>
          </w:p>
        </w:tc>
        <w:tc>
          <w:tcPr>
            <w:tcW w:w="76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B578" w14:textId="77777777" w:rsidR="005F160C" w:rsidRPr="00D54D8F" w:rsidRDefault="005F160C" w:rsidP="005F160C">
            <w:pPr>
              <w:pStyle w:val="phtablecellleft"/>
            </w:pPr>
          </w:p>
        </w:tc>
        <w:tc>
          <w:tcPr>
            <w:tcW w:w="29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A2CC" w14:textId="10647606" w:rsidR="005F160C" w:rsidRPr="002B74ED" w:rsidRDefault="002B74ED" w:rsidP="005F160C">
            <w:pPr>
              <w:pStyle w:val="phtablecellleft"/>
            </w:pPr>
            <w:r>
              <w:t xml:space="preserve">В Приложение 2 </w:t>
            </w:r>
            <w:r w:rsidR="005F160C">
              <w:t xml:space="preserve">добавлен новый шаблон </w:t>
            </w:r>
            <w:r w:rsidR="005F160C" w:rsidRPr="003D03A5">
              <w:t>СЭМД бета-версии «Извещение о критическом акушерском состоянии»</w:t>
            </w:r>
            <w:r>
              <w:t xml:space="preserve"> (</w:t>
            </w:r>
            <w:r w:rsidRPr="002B74ED">
              <w:t>SMSV20_KAS_АКИНЕО</w:t>
            </w:r>
            <w:r>
              <w:t>.</w:t>
            </w:r>
            <w:r>
              <w:rPr>
                <w:lang w:val="en-US"/>
              </w:rPr>
              <w:t>xml</w:t>
            </w:r>
            <w:r>
              <w:t>)</w:t>
            </w:r>
            <w:r w:rsidRPr="002B74ED">
              <w:t>.</w:t>
            </w:r>
          </w:p>
        </w:tc>
      </w:tr>
    </w:tbl>
    <w:p w14:paraId="46AE80FC" w14:textId="5409B96D" w:rsidR="00F26F1F" w:rsidRPr="00301AE9" w:rsidRDefault="00F26F1F" w:rsidP="0007017D"/>
    <w:sectPr w:rsidR="00F26F1F" w:rsidRPr="00301AE9" w:rsidSect="001905E2">
      <w:footerReference w:type="default" r:id="rId21"/>
      <w:footerReference w:type="first" r:id="rId22"/>
      <w:pgSz w:w="11909" w:h="16834"/>
      <w:pgMar w:top="1134" w:right="567" w:bottom="1134" w:left="1134" w:header="720" w:footer="720" w:gutter="0"/>
      <w:pgNumType w:start="1"/>
      <w:cols w:space="720"/>
      <w:titlePg/>
      <w:docGrid w:linePitch="326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F3B4BB" w16cid:durableId="24DFBFFA"/>
  <w16cid:commentId w16cid:paraId="40439A13" w16cid:durableId="24DFC129"/>
  <w16cid:commentId w16cid:paraId="466CF9CE" w16cid:durableId="24DFB99E"/>
  <w16cid:commentId w16cid:paraId="0943894B" w16cid:durableId="24DF9175"/>
  <w16cid:commentId w16cid:paraId="435BF6AE" w16cid:durableId="24DF91CE"/>
  <w16cid:commentId w16cid:paraId="15A7AEEE" w16cid:durableId="24DF8336"/>
  <w16cid:commentId w16cid:paraId="16DEE444" w16cid:durableId="24DF8E19"/>
  <w16cid:commentId w16cid:paraId="5C9E5221" w16cid:durableId="24DFC373"/>
  <w16cid:commentId w16cid:paraId="6A7D46E0" w16cid:durableId="24DF9244"/>
  <w16cid:commentId w16cid:paraId="7AA6F6D1" w16cid:durableId="24DFC573"/>
  <w16cid:commentId w16cid:paraId="0AEEAA61" w16cid:durableId="24DFC403"/>
  <w16cid:commentId w16cid:paraId="6BDAAEC7" w16cid:durableId="24DFC610"/>
  <w16cid:commentId w16cid:paraId="5DD67CAC" w16cid:durableId="24DFC62C"/>
  <w16cid:commentId w16cid:paraId="4F4EEA7A" w16cid:durableId="24DFC648"/>
  <w16cid:commentId w16cid:paraId="236E725F" w16cid:durableId="24DFC66A"/>
  <w16cid:commentId w16cid:paraId="05DBE012" w16cid:durableId="24DFC6D4"/>
  <w16cid:commentId w16cid:paraId="07F541AC" w16cid:durableId="24DFC768"/>
  <w16cid:commentId w16cid:paraId="4DCA240E" w16cid:durableId="24DFC7F1"/>
  <w16cid:commentId w16cid:paraId="07DC3A48" w16cid:durableId="24DFCB88"/>
  <w16cid:commentId w16cid:paraId="52E4018E" w16cid:durableId="24DFC8CE"/>
  <w16cid:commentId w16cid:paraId="3F5A7635" w16cid:durableId="24DFC9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1478C7" w14:textId="77777777" w:rsidR="006A333E" w:rsidRDefault="006A333E" w:rsidP="0007017D">
      <w:r>
        <w:separator/>
      </w:r>
    </w:p>
    <w:p w14:paraId="576A4122" w14:textId="77777777" w:rsidR="006A333E" w:rsidRDefault="006A333E" w:rsidP="0007017D"/>
  </w:endnote>
  <w:endnote w:type="continuationSeparator" w:id="0">
    <w:p w14:paraId="30EE99F2" w14:textId="77777777" w:rsidR="006A333E" w:rsidRDefault="006A333E" w:rsidP="0007017D">
      <w:r>
        <w:continuationSeparator/>
      </w:r>
    </w:p>
    <w:p w14:paraId="4C949827" w14:textId="77777777" w:rsidR="006A333E" w:rsidRDefault="006A333E" w:rsidP="000701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CC"/>
    <w:family w:val="swiss"/>
    <w:pitch w:val="variable"/>
    <w:sig w:usb0="E00002EF" w:usb1="4000205B" w:usb2="00000028" w:usb3="00000000" w:csb0="0000019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8789590"/>
      <w:docPartObj>
        <w:docPartGallery w:val="Page Numbers (Bottom of Page)"/>
        <w:docPartUnique/>
      </w:docPartObj>
    </w:sdtPr>
    <w:sdtEndPr/>
    <w:sdtContent>
      <w:p w14:paraId="366A1A22" w14:textId="693EDE22" w:rsidR="002B74ED" w:rsidRDefault="002B74ED">
        <w:pPr>
          <w:pStyle w:val="af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7A2F">
          <w:rPr>
            <w:noProof/>
          </w:rPr>
          <w:t>66</w:t>
        </w:r>
        <w:r>
          <w:fldChar w:fldCharType="end"/>
        </w:r>
      </w:p>
    </w:sdtContent>
  </w:sdt>
  <w:p w14:paraId="36758DFF" w14:textId="77777777" w:rsidR="002B74ED" w:rsidRDefault="002B74ED">
    <w:pPr>
      <w:pStyle w:val="aff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8866598"/>
      <w:docPartObj>
        <w:docPartGallery w:val="Page Numbers (Bottom of Page)"/>
        <w:docPartUnique/>
      </w:docPartObj>
    </w:sdtPr>
    <w:sdtEndPr>
      <w:rPr>
        <w:b/>
        <w:sz w:val="26"/>
        <w:szCs w:val="26"/>
      </w:rPr>
    </w:sdtEndPr>
    <w:sdtContent>
      <w:p w14:paraId="752B2038" w14:textId="32071DCC" w:rsidR="002B74ED" w:rsidRPr="009C0542" w:rsidRDefault="002B74ED">
        <w:pPr>
          <w:pStyle w:val="afff1"/>
          <w:jc w:val="center"/>
          <w:rPr>
            <w:b/>
            <w:sz w:val="26"/>
            <w:szCs w:val="26"/>
          </w:rPr>
        </w:pPr>
        <w:r w:rsidRPr="009C0542">
          <w:rPr>
            <w:b/>
            <w:sz w:val="26"/>
            <w:szCs w:val="26"/>
          </w:rPr>
          <w:t>2021</w:t>
        </w:r>
      </w:p>
    </w:sdtContent>
  </w:sdt>
  <w:p w14:paraId="41C9C8DA" w14:textId="77777777" w:rsidR="002B74ED" w:rsidRDefault="002B74ED">
    <w:pPr>
      <w:pStyle w:val="af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C49FF" w14:textId="77777777" w:rsidR="006A333E" w:rsidRDefault="006A333E" w:rsidP="0007017D">
      <w:r>
        <w:separator/>
      </w:r>
    </w:p>
    <w:p w14:paraId="39EF7662" w14:textId="77777777" w:rsidR="006A333E" w:rsidRDefault="006A333E" w:rsidP="0007017D"/>
  </w:footnote>
  <w:footnote w:type="continuationSeparator" w:id="0">
    <w:p w14:paraId="582C5309" w14:textId="77777777" w:rsidR="006A333E" w:rsidRDefault="006A333E" w:rsidP="0007017D">
      <w:r>
        <w:continuationSeparator/>
      </w:r>
    </w:p>
    <w:p w14:paraId="377A72D6" w14:textId="77777777" w:rsidR="006A333E" w:rsidRDefault="006A333E" w:rsidP="0007017D"/>
  </w:footnote>
  <w:footnote w:id="1">
    <w:p w14:paraId="163B616B" w14:textId="36996A52" w:rsidR="002B74ED" w:rsidRDefault="002B74ED" w:rsidP="0007017D">
      <w:pPr>
        <w:pStyle w:val="afffd"/>
      </w:pPr>
      <w:r>
        <w:rPr>
          <w:rStyle w:val="affff"/>
        </w:rPr>
        <w:footnoteRef/>
      </w:r>
      <w:r>
        <w:t xml:space="preserve"> Определение из </w:t>
      </w:r>
      <w:r w:rsidRPr="00540D3A">
        <w:t xml:space="preserve">приказа Минздрава России от 20 октября 2020 г. N 1130н "Об утверждении Порядка оказания медицинской помощи по профилю "акушерство и гинекология" (Приложение </w:t>
      </w:r>
      <w:r>
        <w:t>26)</w:t>
      </w:r>
    </w:p>
  </w:footnote>
  <w:footnote w:id="2">
    <w:p w14:paraId="29A9684E" w14:textId="77777777" w:rsidR="002B74ED" w:rsidRDefault="002B74ED" w:rsidP="00FE69BD">
      <w:pPr>
        <w:pStyle w:val="afffd"/>
      </w:pPr>
      <w:r>
        <w:rPr>
          <w:rStyle w:val="affff"/>
        </w:rPr>
        <w:footnoteRef/>
      </w:r>
      <w:r>
        <w:t xml:space="preserve"> В случае docTypeVersion = 3 номер медицинской карты указывается в секции &lt;encompassingEncounter&gt; (&lt;!-- R [1..1] Уникальный идентификатор случая оказания медицинской помощи --&gt;) в extension.</w:t>
      </w:r>
    </w:p>
    <w:p w14:paraId="37A32E62" w14:textId="63133088" w:rsidR="002B74ED" w:rsidRDefault="002B74ED" w:rsidP="00FE69BD">
      <w:pPr>
        <w:pStyle w:val="afffd"/>
      </w:pPr>
      <w:r>
        <w:t>При этом указывается только номер амбулаторной или стационарной карты в зависимости от условий оказания медицинской помощи, в рамках которой выполнено лабораторное исследование или осмотр (консультация) пациента. Например, в случае госпитализации пациента в данном поле будет указан номер его текущей стационарной карты, который далее будет указан в СЭМД beta-версии «Лечение в условиях стационара (дневного стационара)» (SMSV8) после выбытия пациента.</w:t>
      </w:r>
    </w:p>
  </w:footnote>
  <w:footnote w:id="3">
    <w:p w14:paraId="7EC08508" w14:textId="07CD3E48" w:rsidR="002B74ED" w:rsidRDefault="002B74ED">
      <w:pPr>
        <w:pStyle w:val="afffd"/>
      </w:pPr>
      <w:r>
        <w:rPr>
          <w:rStyle w:val="affff"/>
        </w:rPr>
        <w:footnoteRef/>
      </w:r>
      <w:r>
        <w:t xml:space="preserve"> До окончательного перехода на </w:t>
      </w:r>
      <w:r w:rsidRPr="002C372A">
        <w:t>прием СЭМД и СЭМД beta-версии в соответствии с версией 1.1 протокола информационного взаимодействия ВИМИС «АКиНЕО» с вне</w:t>
      </w:r>
      <w:r>
        <w:t>шними информационными системами возможна отправка из ГИС СЗ/МИС МО в ВИМИС «АКиНЕО» СЭМД бета-версии «Протокол лабораторного исследования» или СЭМД «Протокол лабораторного исследования», указанного в таблице (</w:t>
      </w:r>
      <w:r>
        <w:fldChar w:fldCharType="begin"/>
      </w:r>
      <w:r>
        <w:instrText xml:space="preserve"> REF _Ref54201717 \h </w:instrText>
      </w:r>
      <w:r>
        <w:fldChar w:fldCharType="separate"/>
      </w:r>
      <w:r w:rsidRPr="00D54D8F">
        <w:t>Таблица </w:t>
      </w:r>
      <w:r w:rsidRPr="00D54D8F">
        <w:rPr>
          <w:noProof/>
        </w:rPr>
        <w:t>4</w:t>
      </w:r>
      <w:r>
        <w:fldChar w:fldCharType="end"/>
      </w:r>
      <w:r>
        <w:t>). При этом одновременная отправка СЭМД бета-версии и СЭМД по одному и тому же документируемому событию не допускается. В случае реализации в ГИС СЗ/МИС МО возможности отправки СЭМД бета-версии и СЭМД «Протокол лабораторного исследования» приоритетным является отправка СЭМД.</w:t>
      </w:r>
    </w:p>
  </w:footnote>
  <w:footnote w:id="4">
    <w:p w14:paraId="778FCE16" w14:textId="1CB11D04" w:rsidR="002B74ED" w:rsidRPr="00336F8C" w:rsidRDefault="002B74ED">
      <w:pPr>
        <w:pStyle w:val="afffd"/>
      </w:pPr>
      <w:r>
        <w:rPr>
          <w:rStyle w:val="affff"/>
        </w:rPr>
        <w:footnoteRef/>
      </w:r>
      <w:r>
        <w:t xml:space="preserve"> Поле «</w:t>
      </w:r>
      <w:r w:rsidRPr="00F7750E">
        <w:t>Место работы автора</w:t>
      </w:r>
      <w:r>
        <w:t>» в шаблонах всех перечисленных СЭМД не является обязательным для заполнения, но</w:t>
      </w:r>
      <w:r w:rsidRPr="00F7750E">
        <w:t xml:space="preserve"> </w:t>
      </w:r>
      <w:r>
        <w:t xml:space="preserve">при использовании данных СЭМД с целью передачи сведений в ВИМИС АКиНЕО следует обязательно указать в нем </w:t>
      </w:r>
      <w:r>
        <w:rPr>
          <w:lang w:val="en-US"/>
        </w:rPr>
        <w:t>OID</w:t>
      </w:r>
      <w:r w:rsidRPr="00336F8C">
        <w:t xml:space="preserve"> </w:t>
      </w:r>
      <w:r>
        <w:t>МО автора документа.</w:t>
      </w:r>
    </w:p>
  </w:footnote>
  <w:footnote w:id="5">
    <w:p w14:paraId="58851BCD" w14:textId="1493ED3E" w:rsidR="002B74ED" w:rsidRDefault="002B74ED" w:rsidP="0007017D">
      <w:pPr>
        <w:pStyle w:val="afffd"/>
      </w:pPr>
      <w:r>
        <w:rPr>
          <w:rStyle w:val="affff"/>
        </w:rPr>
        <w:footnoteRef/>
      </w:r>
      <w:r>
        <w:t xml:space="preserve"> </w:t>
      </w:r>
      <w:r w:rsidRPr="007C11D8">
        <w:t>https://portal.egisz.rosminzdrav.ru/materials</w:t>
      </w:r>
    </w:p>
  </w:footnote>
  <w:footnote w:id="6">
    <w:p w14:paraId="65A71AC0" w14:textId="1AD357D5" w:rsidR="002B74ED" w:rsidRPr="009B0148" w:rsidRDefault="002B74ED" w:rsidP="0007017D">
      <w:pPr>
        <w:pStyle w:val="afffd"/>
      </w:pPr>
      <w:r>
        <w:rPr>
          <w:rStyle w:val="affff"/>
        </w:rPr>
        <w:footnoteRef/>
      </w:r>
      <w:r>
        <w:t xml:space="preserve"> В Таблице 5 представлен перечень справочников, используемых при реализации СЭМД бета-версии. При реализации СЭМД необходимо использовать соответствующее «Руководство по реализации СЭМД», размещенное на портале: </w:t>
      </w:r>
      <w:r w:rsidRPr="00180331">
        <w:t>https://portal.egisz.rosminzdrav.ru/materials</w:t>
      </w:r>
    </w:p>
  </w:footnote>
  <w:footnote w:id="7">
    <w:p w14:paraId="294F0FC8" w14:textId="563EF800" w:rsidR="002B74ED" w:rsidRPr="00657BBF" w:rsidRDefault="002B74ED" w:rsidP="0007017D">
      <w:r w:rsidRPr="00657BBF">
        <w:rPr>
          <w:vertAlign w:val="superscript"/>
        </w:rPr>
        <w:footnoteRef/>
      </w:r>
      <w:r w:rsidRPr="00657BBF">
        <w:rPr>
          <w:vertAlign w:val="superscript"/>
        </w:rPr>
        <w:t xml:space="preserve"> </w:t>
      </w:r>
      <w:r w:rsidRPr="00657BBF">
        <w:t>Временный id справочника, после публикации на ФРНСИ будет заменен на OID объекта НСИ в реестре.</w:t>
      </w:r>
    </w:p>
  </w:footnote>
  <w:footnote w:id="8">
    <w:p w14:paraId="591D2EB7" w14:textId="77777777" w:rsidR="002B74ED" w:rsidRDefault="002B74ED" w:rsidP="0007017D">
      <w:r w:rsidRPr="00657BBF">
        <w:rPr>
          <w:vertAlign w:val="superscript"/>
        </w:rPr>
        <w:footnoteRef/>
      </w:r>
      <w:r w:rsidRPr="00657BBF">
        <w:t xml:space="preserve"> Временный id справочника, после публикации на ФРНСИ будет заменен на OID объекта НСИ в реестре.</w:t>
      </w:r>
    </w:p>
  </w:footnote>
  <w:footnote w:id="9">
    <w:p w14:paraId="58AD4526" w14:textId="779AADF7" w:rsidR="002B74ED" w:rsidRDefault="002B74ED" w:rsidP="0007017D">
      <w:pPr>
        <w:pStyle w:val="afffd"/>
      </w:pPr>
      <w:r>
        <w:rPr>
          <w:rStyle w:val="affff"/>
        </w:rPr>
        <w:footnoteRef/>
      </w:r>
      <w:r>
        <w:t xml:space="preserve"> </w:t>
      </w:r>
      <w:r w:rsidRPr="002A34E3">
        <w:t xml:space="preserve">При учете срока беременности в календарных днях расчетный срок действия статуса «Контроль ВИМИС «АКиНЕО» в ГИС СЗ/МИС МО </w:t>
      </w:r>
      <w:r>
        <w:t>равен</w:t>
      </w:r>
      <w:r w:rsidRPr="002A34E3">
        <w:t xml:space="preserve"> 350 дня</w:t>
      </w:r>
      <w:r>
        <w:t>м</w:t>
      </w:r>
      <w:r w:rsidRPr="002A34E3">
        <w:t xml:space="preserve"> расчетного срока беременности (что соответствует окончанию послеродового периода).</w:t>
      </w:r>
    </w:p>
  </w:footnote>
  <w:footnote w:id="10">
    <w:p w14:paraId="37FD9068" w14:textId="6B7FBD00" w:rsidR="002B74ED" w:rsidRDefault="002B74ED" w:rsidP="0007017D">
      <w:pPr>
        <w:pStyle w:val="afffd"/>
      </w:pPr>
      <w:r>
        <w:rPr>
          <w:rStyle w:val="affff"/>
        </w:rPr>
        <w:footnoteRef/>
      </w:r>
      <w:r>
        <w:t xml:space="preserve"> В случае многоплодной беременности отсчет ведется с даты рождения последнего по порядковому номеру при рождении</w:t>
      </w:r>
      <w:r w:rsidRPr="00A73C9A">
        <w:t xml:space="preserve"> </w:t>
      </w:r>
      <w:r>
        <w:t xml:space="preserve">новорожденного.   </w:t>
      </w:r>
    </w:p>
  </w:footnote>
  <w:footnote w:id="11">
    <w:p w14:paraId="7BDF6835" w14:textId="2D38A79F" w:rsidR="002B74ED" w:rsidRDefault="002B74ED" w:rsidP="0007017D">
      <w:pPr>
        <w:pStyle w:val="afffd"/>
      </w:pPr>
      <w:r>
        <w:rPr>
          <w:rStyle w:val="affff"/>
        </w:rPr>
        <w:footnoteRef/>
      </w:r>
      <w:r>
        <w:t xml:space="preserve"> Форма «Извещение о критическом акушерском состоянии / случае материнской смерти» представлена в Приложении №3 к «</w:t>
      </w:r>
      <w:r w:rsidRPr="00021DD2">
        <w:t>Регламент</w:t>
      </w:r>
      <w:r>
        <w:t>у</w:t>
      </w:r>
      <w:r w:rsidRPr="00021DD2">
        <w:t xml:space="preserve"> мониторинга критических акушерских состояний в Российской Федерации первичной регистрации»</w:t>
      </w:r>
      <w:r>
        <w:t xml:space="preserve"> </w:t>
      </w:r>
      <w:r w:rsidRPr="00021DD2">
        <w:t>(Письмо Минздрава России 15-4/66 от 18.01. 2021)</w:t>
      </w:r>
      <w:r>
        <w:t xml:space="preserve">. </w:t>
      </w:r>
    </w:p>
  </w:footnote>
  <w:footnote w:id="12">
    <w:p w14:paraId="7F6CE477" w14:textId="3D9BED84" w:rsidR="002B74ED" w:rsidRDefault="002B74ED" w:rsidP="0007017D">
      <w:pPr>
        <w:pStyle w:val="afffd"/>
      </w:pPr>
      <w:r>
        <w:rPr>
          <w:rStyle w:val="affff"/>
        </w:rPr>
        <w:footnoteRef/>
      </w:r>
      <w:r>
        <w:t xml:space="preserve"> </w:t>
      </w:r>
      <w:r w:rsidRPr="00F8677E">
        <w:t>СЭМД бета-версии «Извещение о критическом акушерском состоянии», использующийся для передачи сведений в ВИМИС «АКиНЕО», разработан</w:t>
      </w:r>
      <w:r>
        <w:t xml:space="preserve"> </w:t>
      </w:r>
      <w:r w:rsidRPr="00F8677E">
        <w:t>на базе</w:t>
      </w:r>
      <w:r>
        <w:t xml:space="preserve"> ф</w:t>
      </w:r>
      <w:r w:rsidRPr="00F8677E">
        <w:t>орм</w:t>
      </w:r>
      <w:r>
        <w:t>ы</w:t>
      </w:r>
      <w:r w:rsidRPr="00F8677E">
        <w:t xml:space="preserve"> «Извещение о критическом акушерском состоянии / случае материнской</w:t>
      </w:r>
      <w:r>
        <w:t xml:space="preserve"> смерти</w:t>
      </w:r>
      <w:r w:rsidRPr="00F8677E">
        <w:t>» представлена в Приложении №3 к «Регламенту мониторинга критических акушерских состояний в Российской Федерации первичной регистрации» (Письмо Минздрава России 15-4/66 от 18.01. 2021)</w:t>
      </w:r>
    </w:p>
  </w:footnote>
  <w:footnote w:id="13">
    <w:p w14:paraId="19533DD8" w14:textId="77777777" w:rsidR="002B74ED" w:rsidRPr="0023178A" w:rsidRDefault="002B74ED" w:rsidP="0007017D">
      <w:pPr>
        <w:pStyle w:val="afffd"/>
      </w:pPr>
      <w:r>
        <w:rPr>
          <w:rStyle w:val="affff"/>
        </w:rPr>
        <w:footnoteRef/>
      </w:r>
      <w:r>
        <w:t xml:space="preserve"> Критерии КАС представлены в Приложении №2 «Перечень заболеваний, синдромов и симптомов, требующих проведения мероприятий по реанимации и интенсивной терапии женщин в период беременности, родов и в послеродовый период» к «</w:t>
      </w:r>
      <w:r w:rsidRPr="00021DD2">
        <w:t>Регламент</w:t>
      </w:r>
      <w:r>
        <w:t>у</w:t>
      </w:r>
      <w:r w:rsidRPr="00021DD2">
        <w:t xml:space="preserve"> мониторинга критических акушерских состояний в Российской Федерации первичной регистрации»</w:t>
      </w:r>
      <w:r>
        <w:t xml:space="preserve"> </w:t>
      </w:r>
      <w:r w:rsidRPr="00021DD2">
        <w:t>(Письмо Минздрава России 15-4/66 от 18.01. 2021)</w:t>
      </w:r>
      <w:r>
        <w:t xml:space="preserve">. Формализованный перечень критериев КАС представлен в справочнике НСИ «Критерии КАС», </w:t>
      </w:r>
      <w:r>
        <w:rPr>
          <w:lang w:val="en-US"/>
        </w:rPr>
        <w:t>OID</w:t>
      </w:r>
      <w:r w:rsidRPr="0023178A">
        <w:t xml:space="preserve"> 1.2.643.5.1.13.13.99.2.774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7AAC"/>
    <w:multiLevelType w:val="hybridMultilevel"/>
    <w:tmpl w:val="D576BD8A"/>
    <w:lvl w:ilvl="0" w:tplc="3AC274C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005A82"/>
    <w:multiLevelType w:val="hybridMultilevel"/>
    <w:tmpl w:val="E8989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43AF6"/>
    <w:multiLevelType w:val="hybridMultilevel"/>
    <w:tmpl w:val="4866EBF6"/>
    <w:lvl w:ilvl="0" w:tplc="3AC274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E2631"/>
    <w:multiLevelType w:val="hybridMultilevel"/>
    <w:tmpl w:val="17183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97F6F"/>
    <w:multiLevelType w:val="hybridMultilevel"/>
    <w:tmpl w:val="1FCAE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31F4B"/>
    <w:multiLevelType w:val="hybridMultilevel"/>
    <w:tmpl w:val="59E41704"/>
    <w:lvl w:ilvl="0" w:tplc="CF428ED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C75C3"/>
    <w:multiLevelType w:val="hybridMultilevel"/>
    <w:tmpl w:val="F580E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6015A"/>
    <w:multiLevelType w:val="hybridMultilevel"/>
    <w:tmpl w:val="1AA81822"/>
    <w:lvl w:ilvl="0" w:tplc="CF428ED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E653C"/>
    <w:multiLevelType w:val="hybridMultilevel"/>
    <w:tmpl w:val="10D655E4"/>
    <w:lvl w:ilvl="0" w:tplc="3AC274C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CC0653"/>
    <w:multiLevelType w:val="hybridMultilevel"/>
    <w:tmpl w:val="717E49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52A7E"/>
    <w:multiLevelType w:val="multilevel"/>
    <w:tmpl w:val="E7869BFA"/>
    <w:lvl w:ilvl="0">
      <w:start w:val="1"/>
      <w:numFmt w:val="russianLower"/>
      <w:pStyle w:val="phlistordereda"/>
      <w:lvlText w:val="%1)"/>
      <w:lvlJc w:val="left"/>
      <w:pPr>
        <w:tabs>
          <w:tab w:val="num" w:pos="1208"/>
        </w:tabs>
        <w:ind w:left="1208" w:hanging="357"/>
      </w:pPr>
      <w:rPr>
        <w:rFonts w:hint="default"/>
      </w:rPr>
    </w:lvl>
    <w:lvl w:ilvl="1">
      <w:start w:val="1"/>
      <w:numFmt w:val="decimal"/>
      <w:pStyle w:val="phlistordered1"/>
      <w:lvlText w:val="%2)"/>
      <w:lvlJc w:val="left"/>
      <w:pPr>
        <w:tabs>
          <w:tab w:val="num" w:pos="1565"/>
        </w:tabs>
        <w:ind w:left="1565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197"/>
        </w:tabs>
        <w:ind w:left="31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17"/>
        </w:tabs>
        <w:ind w:left="3917" w:hanging="360"/>
      </w:pPr>
      <w:rPr>
        <w:rFonts w:hint="default"/>
        <w:b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4637"/>
        </w:tabs>
        <w:ind w:left="46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357"/>
        </w:tabs>
        <w:ind w:left="53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077"/>
        </w:tabs>
        <w:ind w:left="60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797"/>
        </w:tabs>
        <w:ind w:left="67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17"/>
        </w:tabs>
        <w:ind w:left="7517" w:hanging="180"/>
      </w:pPr>
      <w:rPr>
        <w:rFonts w:hint="default"/>
      </w:rPr>
    </w:lvl>
  </w:abstractNum>
  <w:abstractNum w:abstractNumId="11" w15:restartNumberingAfterBreak="0">
    <w:nsid w:val="1A0C6976"/>
    <w:multiLevelType w:val="hybridMultilevel"/>
    <w:tmpl w:val="607AC2DA"/>
    <w:lvl w:ilvl="0" w:tplc="CF428ED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862E0"/>
    <w:multiLevelType w:val="hybridMultilevel"/>
    <w:tmpl w:val="5DAE4584"/>
    <w:lvl w:ilvl="0" w:tplc="5922E858">
      <w:start w:val="1"/>
      <w:numFmt w:val="decimal"/>
      <w:pStyle w:val="1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F20AFB"/>
    <w:multiLevelType w:val="hybridMultilevel"/>
    <w:tmpl w:val="CDBC6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0727D"/>
    <w:multiLevelType w:val="hybridMultilevel"/>
    <w:tmpl w:val="07EE8C08"/>
    <w:lvl w:ilvl="0" w:tplc="3AC274C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33FB56F6"/>
    <w:multiLevelType w:val="hybridMultilevel"/>
    <w:tmpl w:val="36326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C1A8F"/>
    <w:multiLevelType w:val="hybridMultilevel"/>
    <w:tmpl w:val="38F0CF68"/>
    <w:lvl w:ilvl="0" w:tplc="3AC274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E024C"/>
    <w:multiLevelType w:val="hybridMultilevel"/>
    <w:tmpl w:val="A5B0D4B8"/>
    <w:lvl w:ilvl="0" w:tplc="CF428ED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170B7"/>
    <w:multiLevelType w:val="hybridMultilevel"/>
    <w:tmpl w:val="C456C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103435"/>
    <w:multiLevelType w:val="hybridMultilevel"/>
    <w:tmpl w:val="CDBC6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0031B"/>
    <w:multiLevelType w:val="hybridMultilevel"/>
    <w:tmpl w:val="78861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504B3"/>
    <w:multiLevelType w:val="multilevel"/>
    <w:tmpl w:val="3440C532"/>
    <w:lvl w:ilvl="0">
      <w:start w:val="1"/>
      <w:numFmt w:val="bullet"/>
      <w:pStyle w:val="phtableitemizedlist1"/>
      <w:lvlText w:val=""/>
      <w:lvlJc w:val="left"/>
      <w:pPr>
        <w:ind w:left="346" w:hanging="34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697"/>
        </w:tabs>
        <w:ind w:left="697" w:hanging="345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42DA7"/>
    <w:multiLevelType w:val="multilevel"/>
    <w:tmpl w:val="5A8E652C"/>
    <w:lvl w:ilvl="0">
      <w:start w:val="1"/>
      <w:numFmt w:val="decimal"/>
      <w:pStyle w:val="phtableorderedlist1"/>
      <w:lvlText w:val="%1)"/>
      <w:lvlJc w:val="left"/>
      <w:pPr>
        <w:ind w:left="346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5772172"/>
    <w:multiLevelType w:val="hybridMultilevel"/>
    <w:tmpl w:val="F8A0A7BE"/>
    <w:lvl w:ilvl="0" w:tplc="BD26DD02">
      <w:start w:val="1"/>
      <w:numFmt w:val="decimal"/>
      <w:pStyle w:val="phtableorderlist1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5A87D6E"/>
    <w:multiLevelType w:val="multilevel"/>
    <w:tmpl w:val="85C2DA3E"/>
    <w:lvl w:ilvl="0">
      <w:start w:val="1"/>
      <w:numFmt w:val="decimal"/>
      <w:lvlText w:val="%1."/>
      <w:lvlJc w:val="left"/>
      <w:pPr>
        <w:tabs>
          <w:tab w:val="num" w:pos="1780"/>
        </w:tabs>
        <w:ind w:left="1780" w:hanging="465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46102221"/>
    <w:multiLevelType w:val="hybridMultilevel"/>
    <w:tmpl w:val="F580E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570F9D"/>
    <w:multiLevelType w:val="hybridMultilevel"/>
    <w:tmpl w:val="3CFE34A6"/>
    <w:lvl w:ilvl="0" w:tplc="CF428ED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9B548B"/>
    <w:multiLevelType w:val="hybridMultilevel"/>
    <w:tmpl w:val="1C02034C"/>
    <w:lvl w:ilvl="0" w:tplc="CF428ED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FB32A9"/>
    <w:multiLevelType w:val="multilevel"/>
    <w:tmpl w:val="DF8697A0"/>
    <w:styleLink w:val="phadditiontitle"/>
    <w:lvl w:ilvl="0">
      <w:start w:val="1"/>
      <w:numFmt w:val="russianUpper"/>
      <w:pStyle w:val="phadditiontitle1"/>
      <w:lvlText w:val="Приложение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hadditiontitle2"/>
      <w:lvlText w:val="%1.%2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decimal"/>
      <w:pStyle w:val="phadditiontitle3"/>
      <w:lvlText w:val="%1.%2.%3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38"/>
        </w:tabs>
        <w:ind w:left="373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29" w15:restartNumberingAfterBreak="0">
    <w:nsid w:val="4C035DB2"/>
    <w:multiLevelType w:val="hybridMultilevel"/>
    <w:tmpl w:val="87ECEB3E"/>
    <w:lvl w:ilvl="0" w:tplc="CF428ED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772F5C"/>
    <w:multiLevelType w:val="multilevel"/>
    <w:tmpl w:val="2990C092"/>
    <w:lvl w:ilvl="0">
      <w:start w:val="1"/>
      <w:numFmt w:val="bullet"/>
      <w:lvlText w:val="–"/>
      <w:lvlJc w:val="left"/>
      <w:pPr>
        <w:tabs>
          <w:tab w:val="num" w:pos="1780"/>
        </w:tabs>
        <w:ind w:left="1780" w:hanging="465"/>
      </w:pPr>
      <w:rPr>
        <w:rFonts w:ascii="Arial" w:hAnsi="Arial" w:cs="Arial" w:hint="default"/>
      </w:rPr>
    </w:lvl>
    <w:lvl w:ilvl="1">
      <w:start w:val="1"/>
      <w:numFmt w:val="bullet"/>
      <w:lvlText w:val=""/>
      <w:lvlJc w:val="left"/>
      <w:pPr>
        <w:tabs>
          <w:tab w:val="num" w:pos="2245"/>
        </w:tabs>
        <w:ind w:left="2245" w:hanging="465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1" w15:restartNumberingAfterBreak="0">
    <w:nsid w:val="52A83BC4"/>
    <w:multiLevelType w:val="multilevel"/>
    <w:tmpl w:val="DF8697A0"/>
    <w:numStyleLink w:val="phadditiontitle"/>
  </w:abstractNum>
  <w:abstractNum w:abstractNumId="32" w15:restartNumberingAfterBreak="0">
    <w:nsid w:val="53A23163"/>
    <w:multiLevelType w:val="hybridMultilevel"/>
    <w:tmpl w:val="C8028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C845EB"/>
    <w:multiLevelType w:val="multilevel"/>
    <w:tmpl w:val="FB3E337E"/>
    <w:lvl w:ilvl="0">
      <w:start w:val="1"/>
      <w:numFmt w:val="russianLower"/>
      <w:pStyle w:val="phtableorderlist"/>
      <w:lvlText w:val="%1)"/>
      <w:lvlJc w:val="left"/>
      <w:pPr>
        <w:ind w:left="346" w:hanging="34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64717CE"/>
    <w:multiLevelType w:val="multilevel"/>
    <w:tmpl w:val="F858CCC0"/>
    <w:lvl w:ilvl="0">
      <w:start w:val="1"/>
      <w:numFmt w:val="bullet"/>
      <w:pStyle w:val="a"/>
      <w:lvlText w:val="−"/>
      <w:lvlJc w:val="left"/>
      <w:pPr>
        <w:tabs>
          <w:tab w:val="num" w:pos="0"/>
        </w:tabs>
        <w:ind w:left="1208" w:hanging="357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−"/>
      <w:lvlJc w:val="left"/>
      <w:pPr>
        <w:tabs>
          <w:tab w:val="num" w:pos="0"/>
        </w:tabs>
        <w:ind w:left="1565" w:hanging="357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−"/>
      <w:lvlJc w:val="left"/>
      <w:pPr>
        <w:tabs>
          <w:tab w:val="num" w:pos="0"/>
        </w:tabs>
        <w:ind w:left="1922" w:hanging="357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−"/>
      <w:lvlJc w:val="left"/>
      <w:pPr>
        <w:tabs>
          <w:tab w:val="num" w:pos="0"/>
        </w:tabs>
        <w:ind w:left="2279" w:hanging="357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35" w15:restartNumberingAfterBreak="0">
    <w:nsid w:val="57CC628E"/>
    <w:multiLevelType w:val="hybridMultilevel"/>
    <w:tmpl w:val="CDBC6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061455"/>
    <w:multiLevelType w:val="hybridMultilevel"/>
    <w:tmpl w:val="83EEA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EC2B42"/>
    <w:multiLevelType w:val="hybridMultilevel"/>
    <w:tmpl w:val="E8303FC0"/>
    <w:lvl w:ilvl="0" w:tplc="F33AAB68">
      <w:start w:val="1"/>
      <w:numFmt w:val="decimal"/>
      <w:pStyle w:val="phbibliography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7D80D7E"/>
    <w:multiLevelType w:val="multilevel"/>
    <w:tmpl w:val="C018D1D0"/>
    <w:lvl w:ilvl="0">
      <w:start w:val="1"/>
      <w:numFmt w:val="bullet"/>
      <w:lvlText w:val=""/>
      <w:lvlJc w:val="left"/>
      <w:pPr>
        <w:tabs>
          <w:tab w:val="num" w:pos="1315"/>
        </w:tabs>
        <w:ind w:left="1315" w:hanging="46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7FB5304"/>
    <w:multiLevelType w:val="hybridMultilevel"/>
    <w:tmpl w:val="28FA68A6"/>
    <w:lvl w:ilvl="0" w:tplc="3AC274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274CDF"/>
    <w:multiLevelType w:val="hybridMultilevel"/>
    <w:tmpl w:val="785840FC"/>
    <w:lvl w:ilvl="0" w:tplc="CF428ED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B749CB"/>
    <w:multiLevelType w:val="hybridMultilevel"/>
    <w:tmpl w:val="7E66B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AD74DE"/>
    <w:multiLevelType w:val="hybridMultilevel"/>
    <w:tmpl w:val="E8989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012FC2"/>
    <w:multiLevelType w:val="multilevel"/>
    <w:tmpl w:val="3300F818"/>
    <w:lvl w:ilvl="0">
      <w:start w:val="1"/>
      <w:numFmt w:val="decimal"/>
      <w:pStyle w:val="10"/>
      <w:lvlText w:val="%1"/>
      <w:lvlJc w:val="left"/>
      <w:pPr>
        <w:tabs>
          <w:tab w:val="num" w:pos="1418"/>
        </w:tabs>
        <w:ind w:left="851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571"/>
        </w:tabs>
        <w:ind w:left="851" w:firstLine="0"/>
      </w:pPr>
      <w:rPr>
        <w:rFonts w:hint="default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1843"/>
        </w:tabs>
        <w:ind w:left="851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85"/>
        </w:tabs>
        <w:ind w:left="851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01"/>
        </w:tabs>
        <w:ind w:left="851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Restart w:val="3"/>
      <w:pStyle w:val="6"/>
      <w:lvlText w:val="%1.%2.%3.%4.%5.%6"/>
      <w:lvlJc w:val="left"/>
      <w:pPr>
        <w:tabs>
          <w:tab w:val="num" w:pos="2410"/>
        </w:tabs>
        <w:ind w:left="851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1001"/>
        </w:tabs>
        <w:ind w:left="100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5"/>
        </w:tabs>
        <w:ind w:left="11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89"/>
        </w:tabs>
        <w:ind w:left="1289" w:hanging="1584"/>
      </w:pPr>
      <w:rPr>
        <w:rFonts w:hint="default"/>
      </w:rPr>
    </w:lvl>
  </w:abstractNum>
  <w:abstractNum w:abstractNumId="44" w15:restartNumberingAfterBreak="0">
    <w:nsid w:val="734E4E92"/>
    <w:multiLevelType w:val="hybridMultilevel"/>
    <w:tmpl w:val="3D94B936"/>
    <w:lvl w:ilvl="0" w:tplc="CF428ED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7C298E"/>
    <w:multiLevelType w:val="hybridMultilevel"/>
    <w:tmpl w:val="CDBC6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B83CC8"/>
    <w:multiLevelType w:val="hybridMultilevel"/>
    <w:tmpl w:val="A2F4F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1400F1"/>
    <w:multiLevelType w:val="multilevel"/>
    <w:tmpl w:val="3DD6958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>
      <w:start w:val="1"/>
      <w:numFmt w:val="bullet"/>
      <w:lvlText w:val=""/>
      <w:lvlJc w:val="left"/>
      <w:pPr>
        <w:ind w:left="1643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2075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48" w15:restartNumberingAfterBreak="0">
    <w:nsid w:val="7DFC7788"/>
    <w:multiLevelType w:val="hybridMultilevel"/>
    <w:tmpl w:val="14F69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0"/>
  </w:num>
  <w:num w:numId="3">
    <w:abstractNumId w:val="43"/>
  </w:num>
  <w:num w:numId="4">
    <w:abstractNumId w:val="21"/>
  </w:num>
  <w:num w:numId="5">
    <w:abstractNumId w:val="22"/>
  </w:num>
  <w:num w:numId="6">
    <w:abstractNumId w:val="12"/>
  </w:num>
  <w:num w:numId="7">
    <w:abstractNumId w:val="33"/>
  </w:num>
  <w:num w:numId="8">
    <w:abstractNumId w:val="23"/>
  </w:num>
  <w:num w:numId="9">
    <w:abstractNumId w:val="31"/>
  </w:num>
  <w:num w:numId="10">
    <w:abstractNumId w:val="23"/>
    <w:lvlOverride w:ilvl="0">
      <w:startOverride w:val="1"/>
    </w:lvlOverride>
  </w:num>
  <w:num w:numId="11">
    <w:abstractNumId w:val="23"/>
    <w:lvlOverride w:ilvl="0">
      <w:startOverride w:val="1"/>
    </w:lvlOverride>
  </w:num>
  <w:num w:numId="12">
    <w:abstractNumId w:val="28"/>
  </w:num>
  <w:num w:numId="13">
    <w:abstractNumId w:val="4"/>
  </w:num>
  <w:num w:numId="14">
    <w:abstractNumId w:val="2"/>
  </w:num>
  <w:num w:numId="15">
    <w:abstractNumId w:val="39"/>
  </w:num>
  <w:num w:numId="16">
    <w:abstractNumId w:val="47"/>
  </w:num>
  <w:num w:numId="17">
    <w:abstractNumId w:val="14"/>
  </w:num>
  <w:num w:numId="18">
    <w:abstractNumId w:val="1"/>
  </w:num>
  <w:num w:numId="19">
    <w:abstractNumId w:val="45"/>
  </w:num>
  <w:num w:numId="20">
    <w:abstractNumId w:val="32"/>
  </w:num>
  <w:num w:numId="21">
    <w:abstractNumId w:val="19"/>
  </w:num>
  <w:num w:numId="22">
    <w:abstractNumId w:val="13"/>
  </w:num>
  <w:num w:numId="23">
    <w:abstractNumId w:val="8"/>
  </w:num>
  <w:num w:numId="24">
    <w:abstractNumId w:val="35"/>
  </w:num>
  <w:num w:numId="25">
    <w:abstractNumId w:val="0"/>
  </w:num>
  <w:num w:numId="26">
    <w:abstractNumId w:val="16"/>
  </w:num>
  <w:num w:numId="27">
    <w:abstractNumId w:val="42"/>
  </w:num>
  <w:num w:numId="28">
    <w:abstractNumId w:val="20"/>
  </w:num>
  <w:num w:numId="29">
    <w:abstractNumId w:val="9"/>
  </w:num>
  <w:num w:numId="30">
    <w:abstractNumId w:val="48"/>
  </w:num>
  <w:num w:numId="31">
    <w:abstractNumId w:val="36"/>
  </w:num>
  <w:num w:numId="32">
    <w:abstractNumId w:val="26"/>
  </w:num>
  <w:num w:numId="33">
    <w:abstractNumId w:val="11"/>
  </w:num>
  <w:num w:numId="34">
    <w:abstractNumId w:val="3"/>
  </w:num>
  <w:num w:numId="35">
    <w:abstractNumId w:val="17"/>
  </w:num>
  <w:num w:numId="36">
    <w:abstractNumId w:val="15"/>
  </w:num>
  <w:num w:numId="37">
    <w:abstractNumId w:val="27"/>
  </w:num>
  <w:num w:numId="38">
    <w:abstractNumId w:val="46"/>
  </w:num>
  <w:num w:numId="39">
    <w:abstractNumId w:val="7"/>
  </w:num>
  <w:num w:numId="40">
    <w:abstractNumId w:val="18"/>
  </w:num>
  <w:num w:numId="41">
    <w:abstractNumId w:val="40"/>
  </w:num>
  <w:num w:numId="42">
    <w:abstractNumId w:val="41"/>
  </w:num>
  <w:num w:numId="43">
    <w:abstractNumId w:val="5"/>
  </w:num>
  <w:num w:numId="44">
    <w:abstractNumId w:val="25"/>
  </w:num>
  <w:num w:numId="45">
    <w:abstractNumId w:val="44"/>
  </w:num>
  <w:num w:numId="46">
    <w:abstractNumId w:val="6"/>
  </w:num>
  <w:num w:numId="47">
    <w:abstractNumId w:val="29"/>
  </w:num>
  <w:num w:numId="48">
    <w:abstractNumId w:val="34"/>
  </w:num>
  <w:num w:numId="49">
    <w:abstractNumId w:val="38"/>
  </w:num>
  <w:num w:numId="50">
    <w:abstractNumId w:val="30"/>
  </w:num>
  <w:num w:numId="51">
    <w:abstractNumId w:val="2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F1F"/>
    <w:rsid w:val="00000721"/>
    <w:rsid w:val="00000CAA"/>
    <w:rsid w:val="000027D7"/>
    <w:rsid w:val="00002966"/>
    <w:rsid w:val="00002BB0"/>
    <w:rsid w:val="00015665"/>
    <w:rsid w:val="00020651"/>
    <w:rsid w:val="0002095A"/>
    <w:rsid w:val="00020A8D"/>
    <w:rsid w:val="000210AF"/>
    <w:rsid w:val="00021DD2"/>
    <w:rsid w:val="0002226A"/>
    <w:rsid w:val="00025F75"/>
    <w:rsid w:val="00030661"/>
    <w:rsid w:val="000349E5"/>
    <w:rsid w:val="0003582A"/>
    <w:rsid w:val="00037BE2"/>
    <w:rsid w:val="00040ADF"/>
    <w:rsid w:val="000427AA"/>
    <w:rsid w:val="00043B15"/>
    <w:rsid w:val="00044BA0"/>
    <w:rsid w:val="00052CE7"/>
    <w:rsid w:val="00054386"/>
    <w:rsid w:val="000547FF"/>
    <w:rsid w:val="0005488F"/>
    <w:rsid w:val="00054F8F"/>
    <w:rsid w:val="00055E53"/>
    <w:rsid w:val="00055EE3"/>
    <w:rsid w:val="00056B36"/>
    <w:rsid w:val="000571B6"/>
    <w:rsid w:val="0006309A"/>
    <w:rsid w:val="00064649"/>
    <w:rsid w:val="00064E05"/>
    <w:rsid w:val="00066CA2"/>
    <w:rsid w:val="0007017D"/>
    <w:rsid w:val="0007063C"/>
    <w:rsid w:val="000710DD"/>
    <w:rsid w:val="000711BE"/>
    <w:rsid w:val="00073642"/>
    <w:rsid w:val="00074550"/>
    <w:rsid w:val="00075B95"/>
    <w:rsid w:val="0008066E"/>
    <w:rsid w:val="00080BE0"/>
    <w:rsid w:val="00082B14"/>
    <w:rsid w:val="00087191"/>
    <w:rsid w:val="0009542C"/>
    <w:rsid w:val="00095636"/>
    <w:rsid w:val="000A0DA8"/>
    <w:rsid w:val="000A624D"/>
    <w:rsid w:val="000B26AF"/>
    <w:rsid w:val="000B36AF"/>
    <w:rsid w:val="000B54F5"/>
    <w:rsid w:val="000B582B"/>
    <w:rsid w:val="000C081D"/>
    <w:rsid w:val="000C1167"/>
    <w:rsid w:val="000C3744"/>
    <w:rsid w:val="000C3D36"/>
    <w:rsid w:val="000D25AB"/>
    <w:rsid w:val="000D4573"/>
    <w:rsid w:val="000D457C"/>
    <w:rsid w:val="000D4F0F"/>
    <w:rsid w:val="000E0396"/>
    <w:rsid w:val="000E11B3"/>
    <w:rsid w:val="000E19DC"/>
    <w:rsid w:val="000E61D3"/>
    <w:rsid w:val="000E68D7"/>
    <w:rsid w:val="000E7146"/>
    <w:rsid w:val="000E786A"/>
    <w:rsid w:val="000F05F9"/>
    <w:rsid w:val="000F0CF5"/>
    <w:rsid w:val="000F2C22"/>
    <w:rsid w:val="000F409E"/>
    <w:rsid w:val="000F5EB2"/>
    <w:rsid w:val="001012EE"/>
    <w:rsid w:val="0010130B"/>
    <w:rsid w:val="00104F7F"/>
    <w:rsid w:val="0011238B"/>
    <w:rsid w:val="00112CC7"/>
    <w:rsid w:val="00115120"/>
    <w:rsid w:val="00115E24"/>
    <w:rsid w:val="001163F8"/>
    <w:rsid w:val="00121175"/>
    <w:rsid w:val="00123ADD"/>
    <w:rsid w:val="00123B0D"/>
    <w:rsid w:val="00135E75"/>
    <w:rsid w:val="001369C6"/>
    <w:rsid w:val="00137881"/>
    <w:rsid w:val="00140BD3"/>
    <w:rsid w:val="001414F2"/>
    <w:rsid w:val="00143F03"/>
    <w:rsid w:val="001440A8"/>
    <w:rsid w:val="001442F8"/>
    <w:rsid w:val="00144634"/>
    <w:rsid w:val="001471BE"/>
    <w:rsid w:val="0014796E"/>
    <w:rsid w:val="00152F75"/>
    <w:rsid w:val="00153757"/>
    <w:rsid w:val="00153F45"/>
    <w:rsid w:val="0015444A"/>
    <w:rsid w:val="00154E1A"/>
    <w:rsid w:val="0015574C"/>
    <w:rsid w:val="00157162"/>
    <w:rsid w:val="00157B8D"/>
    <w:rsid w:val="00157DC7"/>
    <w:rsid w:val="00157E7A"/>
    <w:rsid w:val="0016057D"/>
    <w:rsid w:val="00160FD0"/>
    <w:rsid w:val="00163129"/>
    <w:rsid w:val="00164014"/>
    <w:rsid w:val="00165F8A"/>
    <w:rsid w:val="0017339B"/>
    <w:rsid w:val="00173D10"/>
    <w:rsid w:val="001756CF"/>
    <w:rsid w:val="00176530"/>
    <w:rsid w:val="001801C0"/>
    <w:rsid w:val="00180331"/>
    <w:rsid w:val="00180501"/>
    <w:rsid w:val="00182A29"/>
    <w:rsid w:val="001840AF"/>
    <w:rsid w:val="00185CA4"/>
    <w:rsid w:val="00185DF9"/>
    <w:rsid w:val="0018640A"/>
    <w:rsid w:val="00186FEC"/>
    <w:rsid w:val="00187C0A"/>
    <w:rsid w:val="0019009E"/>
    <w:rsid w:val="001905E2"/>
    <w:rsid w:val="001941A8"/>
    <w:rsid w:val="0019777C"/>
    <w:rsid w:val="001A0F00"/>
    <w:rsid w:val="001A4E25"/>
    <w:rsid w:val="001B09BA"/>
    <w:rsid w:val="001B28B7"/>
    <w:rsid w:val="001B2A4A"/>
    <w:rsid w:val="001B2B19"/>
    <w:rsid w:val="001B404D"/>
    <w:rsid w:val="001B58F3"/>
    <w:rsid w:val="001C21B1"/>
    <w:rsid w:val="001C262B"/>
    <w:rsid w:val="001C68DA"/>
    <w:rsid w:val="001D1145"/>
    <w:rsid w:val="001D35DD"/>
    <w:rsid w:val="001D4380"/>
    <w:rsid w:val="001D6921"/>
    <w:rsid w:val="001D6C5D"/>
    <w:rsid w:val="001F08AB"/>
    <w:rsid w:val="001F197F"/>
    <w:rsid w:val="001F1A15"/>
    <w:rsid w:val="001F1F6F"/>
    <w:rsid w:val="001F303A"/>
    <w:rsid w:val="001F3599"/>
    <w:rsid w:val="001F3B3E"/>
    <w:rsid w:val="001F3FB4"/>
    <w:rsid w:val="001F4806"/>
    <w:rsid w:val="001F702C"/>
    <w:rsid w:val="001F7196"/>
    <w:rsid w:val="001F7654"/>
    <w:rsid w:val="0020112C"/>
    <w:rsid w:val="0020268E"/>
    <w:rsid w:val="00202898"/>
    <w:rsid w:val="00202FB7"/>
    <w:rsid w:val="002039D5"/>
    <w:rsid w:val="00205290"/>
    <w:rsid w:val="00206327"/>
    <w:rsid w:val="002066BE"/>
    <w:rsid w:val="00211F8F"/>
    <w:rsid w:val="0021696D"/>
    <w:rsid w:val="00216DAB"/>
    <w:rsid w:val="00217921"/>
    <w:rsid w:val="0022088C"/>
    <w:rsid w:val="0022277A"/>
    <w:rsid w:val="00225FA7"/>
    <w:rsid w:val="0022674B"/>
    <w:rsid w:val="00226B2B"/>
    <w:rsid w:val="0023054D"/>
    <w:rsid w:val="0023178A"/>
    <w:rsid w:val="002317D6"/>
    <w:rsid w:val="00233601"/>
    <w:rsid w:val="00235FAF"/>
    <w:rsid w:val="002379D6"/>
    <w:rsid w:val="002447B6"/>
    <w:rsid w:val="002459DF"/>
    <w:rsid w:val="00247A2F"/>
    <w:rsid w:val="00252345"/>
    <w:rsid w:val="0025474B"/>
    <w:rsid w:val="00255FBE"/>
    <w:rsid w:val="00256402"/>
    <w:rsid w:val="0026089E"/>
    <w:rsid w:val="00261B9E"/>
    <w:rsid w:val="0026231D"/>
    <w:rsid w:val="00262433"/>
    <w:rsid w:val="002625FA"/>
    <w:rsid w:val="0026491B"/>
    <w:rsid w:val="00265E08"/>
    <w:rsid w:val="00273FE1"/>
    <w:rsid w:val="00275473"/>
    <w:rsid w:val="00276173"/>
    <w:rsid w:val="00283564"/>
    <w:rsid w:val="00287456"/>
    <w:rsid w:val="0029182C"/>
    <w:rsid w:val="0029463F"/>
    <w:rsid w:val="00294E49"/>
    <w:rsid w:val="00294E7C"/>
    <w:rsid w:val="00295DE4"/>
    <w:rsid w:val="00296D35"/>
    <w:rsid w:val="002A010F"/>
    <w:rsid w:val="002A03CE"/>
    <w:rsid w:val="002A0E33"/>
    <w:rsid w:val="002A116D"/>
    <w:rsid w:val="002A34E3"/>
    <w:rsid w:val="002A3755"/>
    <w:rsid w:val="002A5122"/>
    <w:rsid w:val="002B0826"/>
    <w:rsid w:val="002B3FEC"/>
    <w:rsid w:val="002B4906"/>
    <w:rsid w:val="002B5A1F"/>
    <w:rsid w:val="002B5A2F"/>
    <w:rsid w:val="002B5C20"/>
    <w:rsid w:val="002B74ED"/>
    <w:rsid w:val="002C0075"/>
    <w:rsid w:val="002C062B"/>
    <w:rsid w:val="002C069B"/>
    <w:rsid w:val="002C1EBA"/>
    <w:rsid w:val="002C372A"/>
    <w:rsid w:val="002C3F10"/>
    <w:rsid w:val="002C5083"/>
    <w:rsid w:val="002C51E2"/>
    <w:rsid w:val="002C543B"/>
    <w:rsid w:val="002D265E"/>
    <w:rsid w:val="002D41BD"/>
    <w:rsid w:val="002D69C3"/>
    <w:rsid w:val="002E2021"/>
    <w:rsid w:val="002E41B0"/>
    <w:rsid w:val="002E4ED0"/>
    <w:rsid w:val="002E58E4"/>
    <w:rsid w:val="002F0AB9"/>
    <w:rsid w:val="002F176F"/>
    <w:rsid w:val="002F4ECF"/>
    <w:rsid w:val="002F7C0B"/>
    <w:rsid w:val="003010E7"/>
    <w:rsid w:val="00301AE9"/>
    <w:rsid w:val="00304E57"/>
    <w:rsid w:val="00305218"/>
    <w:rsid w:val="0030567A"/>
    <w:rsid w:val="003061D9"/>
    <w:rsid w:val="00311333"/>
    <w:rsid w:val="00311DB8"/>
    <w:rsid w:val="00320250"/>
    <w:rsid w:val="00324F60"/>
    <w:rsid w:val="00326851"/>
    <w:rsid w:val="003307E5"/>
    <w:rsid w:val="00330FB3"/>
    <w:rsid w:val="003327BF"/>
    <w:rsid w:val="00334EA5"/>
    <w:rsid w:val="00335223"/>
    <w:rsid w:val="00335C68"/>
    <w:rsid w:val="00336F8C"/>
    <w:rsid w:val="003370A5"/>
    <w:rsid w:val="0034399C"/>
    <w:rsid w:val="00345B9B"/>
    <w:rsid w:val="00345EEF"/>
    <w:rsid w:val="0035024B"/>
    <w:rsid w:val="003512B0"/>
    <w:rsid w:val="00353455"/>
    <w:rsid w:val="00355C70"/>
    <w:rsid w:val="00355DAC"/>
    <w:rsid w:val="00356484"/>
    <w:rsid w:val="00357676"/>
    <w:rsid w:val="00357EC6"/>
    <w:rsid w:val="003614F0"/>
    <w:rsid w:val="00362728"/>
    <w:rsid w:val="00363976"/>
    <w:rsid w:val="00366FCB"/>
    <w:rsid w:val="0037237B"/>
    <w:rsid w:val="00372AC4"/>
    <w:rsid w:val="00376259"/>
    <w:rsid w:val="0038110A"/>
    <w:rsid w:val="00383B59"/>
    <w:rsid w:val="00384347"/>
    <w:rsid w:val="00385ECB"/>
    <w:rsid w:val="00386AA9"/>
    <w:rsid w:val="003870FB"/>
    <w:rsid w:val="00392278"/>
    <w:rsid w:val="003928B9"/>
    <w:rsid w:val="003964FC"/>
    <w:rsid w:val="003A26A5"/>
    <w:rsid w:val="003A5792"/>
    <w:rsid w:val="003B21D4"/>
    <w:rsid w:val="003B23AB"/>
    <w:rsid w:val="003B2FE6"/>
    <w:rsid w:val="003B6E99"/>
    <w:rsid w:val="003C28B3"/>
    <w:rsid w:val="003C565F"/>
    <w:rsid w:val="003C5986"/>
    <w:rsid w:val="003C6AF0"/>
    <w:rsid w:val="003D03A5"/>
    <w:rsid w:val="003D05AD"/>
    <w:rsid w:val="003D79F0"/>
    <w:rsid w:val="003E2968"/>
    <w:rsid w:val="003E59EC"/>
    <w:rsid w:val="003E67D1"/>
    <w:rsid w:val="003E761E"/>
    <w:rsid w:val="003F0A40"/>
    <w:rsid w:val="003F285B"/>
    <w:rsid w:val="003F47A3"/>
    <w:rsid w:val="003F4FD1"/>
    <w:rsid w:val="00400242"/>
    <w:rsid w:val="00401642"/>
    <w:rsid w:val="004041FD"/>
    <w:rsid w:val="00405EB9"/>
    <w:rsid w:val="00406612"/>
    <w:rsid w:val="00411915"/>
    <w:rsid w:val="004128CE"/>
    <w:rsid w:val="00412CA1"/>
    <w:rsid w:val="004135B2"/>
    <w:rsid w:val="00415FAA"/>
    <w:rsid w:val="00416460"/>
    <w:rsid w:val="0042026D"/>
    <w:rsid w:val="004210FD"/>
    <w:rsid w:val="004237CE"/>
    <w:rsid w:val="0042601D"/>
    <w:rsid w:val="00426BFA"/>
    <w:rsid w:val="00430042"/>
    <w:rsid w:val="00432DCF"/>
    <w:rsid w:val="004363D2"/>
    <w:rsid w:val="004370EA"/>
    <w:rsid w:val="004420EF"/>
    <w:rsid w:val="00443F93"/>
    <w:rsid w:val="00444413"/>
    <w:rsid w:val="004474B8"/>
    <w:rsid w:val="004519CD"/>
    <w:rsid w:val="00454C44"/>
    <w:rsid w:val="004565B8"/>
    <w:rsid w:val="004569FE"/>
    <w:rsid w:val="00457667"/>
    <w:rsid w:val="00461719"/>
    <w:rsid w:val="004639DE"/>
    <w:rsid w:val="00463D3C"/>
    <w:rsid w:val="00465972"/>
    <w:rsid w:val="00465BA2"/>
    <w:rsid w:val="00473031"/>
    <w:rsid w:val="00474305"/>
    <w:rsid w:val="004745A2"/>
    <w:rsid w:val="0047652D"/>
    <w:rsid w:val="0047737A"/>
    <w:rsid w:val="004819EE"/>
    <w:rsid w:val="00482C13"/>
    <w:rsid w:val="00483C27"/>
    <w:rsid w:val="00485EB8"/>
    <w:rsid w:val="00491298"/>
    <w:rsid w:val="004943A6"/>
    <w:rsid w:val="004944E6"/>
    <w:rsid w:val="00497AB9"/>
    <w:rsid w:val="00497DAE"/>
    <w:rsid w:val="004A231E"/>
    <w:rsid w:val="004A60B7"/>
    <w:rsid w:val="004B0D1B"/>
    <w:rsid w:val="004B167F"/>
    <w:rsid w:val="004B3027"/>
    <w:rsid w:val="004B4629"/>
    <w:rsid w:val="004B4A60"/>
    <w:rsid w:val="004B7394"/>
    <w:rsid w:val="004C19D7"/>
    <w:rsid w:val="004C1F84"/>
    <w:rsid w:val="004C6B9C"/>
    <w:rsid w:val="004D1414"/>
    <w:rsid w:val="004D2D1D"/>
    <w:rsid w:val="004D30AD"/>
    <w:rsid w:val="004D3F15"/>
    <w:rsid w:val="004D4CF1"/>
    <w:rsid w:val="004D7C22"/>
    <w:rsid w:val="004E0CE7"/>
    <w:rsid w:val="004E1484"/>
    <w:rsid w:val="004E4C27"/>
    <w:rsid w:val="004E7DB9"/>
    <w:rsid w:val="004F0359"/>
    <w:rsid w:val="004F1849"/>
    <w:rsid w:val="004F21D0"/>
    <w:rsid w:val="004F31E2"/>
    <w:rsid w:val="004F3439"/>
    <w:rsid w:val="004F610F"/>
    <w:rsid w:val="004F62A7"/>
    <w:rsid w:val="0050312D"/>
    <w:rsid w:val="00503535"/>
    <w:rsid w:val="0050364D"/>
    <w:rsid w:val="005052D8"/>
    <w:rsid w:val="00506FAF"/>
    <w:rsid w:val="00507DBD"/>
    <w:rsid w:val="00510241"/>
    <w:rsid w:val="005168A5"/>
    <w:rsid w:val="00520F0B"/>
    <w:rsid w:val="00521411"/>
    <w:rsid w:val="00521DD6"/>
    <w:rsid w:val="00527DCD"/>
    <w:rsid w:val="00527EB7"/>
    <w:rsid w:val="00530A13"/>
    <w:rsid w:val="00532787"/>
    <w:rsid w:val="00535F32"/>
    <w:rsid w:val="00536ACD"/>
    <w:rsid w:val="00540D3A"/>
    <w:rsid w:val="00541A95"/>
    <w:rsid w:val="00544D9A"/>
    <w:rsid w:val="00546C89"/>
    <w:rsid w:val="00555090"/>
    <w:rsid w:val="0055696A"/>
    <w:rsid w:val="00557DFB"/>
    <w:rsid w:val="00566018"/>
    <w:rsid w:val="00566BE4"/>
    <w:rsid w:val="00567B9B"/>
    <w:rsid w:val="00567D37"/>
    <w:rsid w:val="00571172"/>
    <w:rsid w:val="00577155"/>
    <w:rsid w:val="00577B0C"/>
    <w:rsid w:val="00577E46"/>
    <w:rsid w:val="00583605"/>
    <w:rsid w:val="0058488E"/>
    <w:rsid w:val="00584A0F"/>
    <w:rsid w:val="00584D80"/>
    <w:rsid w:val="00585E4A"/>
    <w:rsid w:val="005905D2"/>
    <w:rsid w:val="0059410C"/>
    <w:rsid w:val="005A0EFC"/>
    <w:rsid w:val="005A3AB0"/>
    <w:rsid w:val="005B0738"/>
    <w:rsid w:val="005B10F1"/>
    <w:rsid w:val="005B33FE"/>
    <w:rsid w:val="005C1D37"/>
    <w:rsid w:val="005C5D80"/>
    <w:rsid w:val="005C7BD6"/>
    <w:rsid w:val="005D0FCB"/>
    <w:rsid w:val="005D1B4D"/>
    <w:rsid w:val="005D2503"/>
    <w:rsid w:val="005D37DB"/>
    <w:rsid w:val="005D4FE5"/>
    <w:rsid w:val="005D6929"/>
    <w:rsid w:val="005D78C4"/>
    <w:rsid w:val="005E0B03"/>
    <w:rsid w:val="005E1D44"/>
    <w:rsid w:val="005E1F3D"/>
    <w:rsid w:val="005E40E5"/>
    <w:rsid w:val="005F160C"/>
    <w:rsid w:val="005F1D33"/>
    <w:rsid w:val="005F2A40"/>
    <w:rsid w:val="005F461A"/>
    <w:rsid w:val="005F4B4B"/>
    <w:rsid w:val="00601D5D"/>
    <w:rsid w:val="00601E7E"/>
    <w:rsid w:val="0060452E"/>
    <w:rsid w:val="00604F97"/>
    <w:rsid w:val="00606639"/>
    <w:rsid w:val="00610169"/>
    <w:rsid w:val="00611647"/>
    <w:rsid w:val="00613A93"/>
    <w:rsid w:val="006149BB"/>
    <w:rsid w:val="00617B0C"/>
    <w:rsid w:val="006218C3"/>
    <w:rsid w:val="006228BA"/>
    <w:rsid w:val="00625BA1"/>
    <w:rsid w:val="00625ECB"/>
    <w:rsid w:val="00627864"/>
    <w:rsid w:val="0063059C"/>
    <w:rsid w:val="00631DEF"/>
    <w:rsid w:val="006325EB"/>
    <w:rsid w:val="00633EEB"/>
    <w:rsid w:val="00635243"/>
    <w:rsid w:val="0064034D"/>
    <w:rsid w:val="00645B88"/>
    <w:rsid w:val="00650162"/>
    <w:rsid w:val="00655095"/>
    <w:rsid w:val="00657BBF"/>
    <w:rsid w:val="006606C8"/>
    <w:rsid w:val="00665BE7"/>
    <w:rsid w:val="00671CE4"/>
    <w:rsid w:val="00672905"/>
    <w:rsid w:val="0067571F"/>
    <w:rsid w:val="00675D07"/>
    <w:rsid w:val="006826FF"/>
    <w:rsid w:val="00686D4A"/>
    <w:rsid w:val="00690F85"/>
    <w:rsid w:val="00691AF9"/>
    <w:rsid w:val="00696475"/>
    <w:rsid w:val="00697854"/>
    <w:rsid w:val="006A094B"/>
    <w:rsid w:val="006A0A48"/>
    <w:rsid w:val="006A1087"/>
    <w:rsid w:val="006A1456"/>
    <w:rsid w:val="006A1A3D"/>
    <w:rsid w:val="006A333E"/>
    <w:rsid w:val="006A3D08"/>
    <w:rsid w:val="006B06D2"/>
    <w:rsid w:val="006B15E8"/>
    <w:rsid w:val="006B2897"/>
    <w:rsid w:val="006B3154"/>
    <w:rsid w:val="006B7B1B"/>
    <w:rsid w:val="006C3276"/>
    <w:rsid w:val="006C34EE"/>
    <w:rsid w:val="006C44C8"/>
    <w:rsid w:val="006C7518"/>
    <w:rsid w:val="006D0058"/>
    <w:rsid w:val="006D01C5"/>
    <w:rsid w:val="006D6B40"/>
    <w:rsid w:val="006E16BC"/>
    <w:rsid w:val="006E2714"/>
    <w:rsid w:val="006E2C57"/>
    <w:rsid w:val="006E2E4C"/>
    <w:rsid w:val="006E394F"/>
    <w:rsid w:val="006F2099"/>
    <w:rsid w:val="006F26A2"/>
    <w:rsid w:val="006F2EED"/>
    <w:rsid w:val="00700311"/>
    <w:rsid w:val="00704E7B"/>
    <w:rsid w:val="00706713"/>
    <w:rsid w:val="00711BF3"/>
    <w:rsid w:val="007137D1"/>
    <w:rsid w:val="007148AB"/>
    <w:rsid w:val="00715AC7"/>
    <w:rsid w:val="00715ACE"/>
    <w:rsid w:val="007211DE"/>
    <w:rsid w:val="00721480"/>
    <w:rsid w:val="00725BC9"/>
    <w:rsid w:val="00725FFE"/>
    <w:rsid w:val="007274C9"/>
    <w:rsid w:val="0072752D"/>
    <w:rsid w:val="00730025"/>
    <w:rsid w:val="00731D7C"/>
    <w:rsid w:val="00734692"/>
    <w:rsid w:val="00735AA6"/>
    <w:rsid w:val="0073779F"/>
    <w:rsid w:val="00737906"/>
    <w:rsid w:val="00742DFB"/>
    <w:rsid w:val="00746031"/>
    <w:rsid w:val="00746DF7"/>
    <w:rsid w:val="00746EF7"/>
    <w:rsid w:val="007477A4"/>
    <w:rsid w:val="0075509E"/>
    <w:rsid w:val="007578D8"/>
    <w:rsid w:val="00757C99"/>
    <w:rsid w:val="007630F6"/>
    <w:rsid w:val="0076430B"/>
    <w:rsid w:val="007654F0"/>
    <w:rsid w:val="00765E3F"/>
    <w:rsid w:val="00772670"/>
    <w:rsid w:val="007741AB"/>
    <w:rsid w:val="007802B6"/>
    <w:rsid w:val="00781358"/>
    <w:rsid w:val="00785A97"/>
    <w:rsid w:val="00785DB2"/>
    <w:rsid w:val="0078677A"/>
    <w:rsid w:val="00790F10"/>
    <w:rsid w:val="00791222"/>
    <w:rsid w:val="007946EB"/>
    <w:rsid w:val="00795008"/>
    <w:rsid w:val="00795E5E"/>
    <w:rsid w:val="00796065"/>
    <w:rsid w:val="007B3693"/>
    <w:rsid w:val="007B3B14"/>
    <w:rsid w:val="007B4C72"/>
    <w:rsid w:val="007C100C"/>
    <w:rsid w:val="007C11D8"/>
    <w:rsid w:val="007C1268"/>
    <w:rsid w:val="007C32E4"/>
    <w:rsid w:val="007C32ED"/>
    <w:rsid w:val="007C58E6"/>
    <w:rsid w:val="007C72A5"/>
    <w:rsid w:val="007D69CD"/>
    <w:rsid w:val="007D7106"/>
    <w:rsid w:val="007E1504"/>
    <w:rsid w:val="007E29B7"/>
    <w:rsid w:val="007E340B"/>
    <w:rsid w:val="007E4D96"/>
    <w:rsid w:val="007E6AE3"/>
    <w:rsid w:val="007F1576"/>
    <w:rsid w:val="007F2C51"/>
    <w:rsid w:val="007F32EB"/>
    <w:rsid w:val="007F392C"/>
    <w:rsid w:val="00800B3B"/>
    <w:rsid w:val="00802A80"/>
    <w:rsid w:val="0080341C"/>
    <w:rsid w:val="0080355D"/>
    <w:rsid w:val="0080375A"/>
    <w:rsid w:val="008038DA"/>
    <w:rsid w:val="008079A9"/>
    <w:rsid w:val="00811A2B"/>
    <w:rsid w:val="00811CAD"/>
    <w:rsid w:val="0081202F"/>
    <w:rsid w:val="00816472"/>
    <w:rsid w:val="00817259"/>
    <w:rsid w:val="0082146A"/>
    <w:rsid w:val="00821D2E"/>
    <w:rsid w:val="00823C41"/>
    <w:rsid w:val="00824797"/>
    <w:rsid w:val="00827763"/>
    <w:rsid w:val="0083113D"/>
    <w:rsid w:val="00836784"/>
    <w:rsid w:val="00836A5A"/>
    <w:rsid w:val="00836FE4"/>
    <w:rsid w:val="00841D6C"/>
    <w:rsid w:val="008426C1"/>
    <w:rsid w:val="00844D85"/>
    <w:rsid w:val="0084506F"/>
    <w:rsid w:val="008464B0"/>
    <w:rsid w:val="00846EA7"/>
    <w:rsid w:val="00850963"/>
    <w:rsid w:val="00851472"/>
    <w:rsid w:val="008549E9"/>
    <w:rsid w:val="00854BD0"/>
    <w:rsid w:val="00856D16"/>
    <w:rsid w:val="008578A0"/>
    <w:rsid w:val="00862C48"/>
    <w:rsid w:val="00867495"/>
    <w:rsid w:val="00867730"/>
    <w:rsid w:val="00870846"/>
    <w:rsid w:val="00872781"/>
    <w:rsid w:val="00872B28"/>
    <w:rsid w:val="00872D37"/>
    <w:rsid w:val="0087530C"/>
    <w:rsid w:val="0087672C"/>
    <w:rsid w:val="008771DD"/>
    <w:rsid w:val="008801DE"/>
    <w:rsid w:val="00884501"/>
    <w:rsid w:val="0088474E"/>
    <w:rsid w:val="00885454"/>
    <w:rsid w:val="00885636"/>
    <w:rsid w:val="008873AB"/>
    <w:rsid w:val="00887530"/>
    <w:rsid w:val="008875B0"/>
    <w:rsid w:val="00890429"/>
    <w:rsid w:val="00892683"/>
    <w:rsid w:val="00894E79"/>
    <w:rsid w:val="00896897"/>
    <w:rsid w:val="008A0D4A"/>
    <w:rsid w:val="008A0DC4"/>
    <w:rsid w:val="008A2975"/>
    <w:rsid w:val="008A425D"/>
    <w:rsid w:val="008A4A5C"/>
    <w:rsid w:val="008A765A"/>
    <w:rsid w:val="008A7817"/>
    <w:rsid w:val="008B18FB"/>
    <w:rsid w:val="008B226F"/>
    <w:rsid w:val="008B296A"/>
    <w:rsid w:val="008B3B63"/>
    <w:rsid w:val="008B56DB"/>
    <w:rsid w:val="008B674D"/>
    <w:rsid w:val="008B78AE"/>
    <w:rsid w:val="008C20ED"/>
    <w:rsid w:val="008C2C3D"/>
    <w:rsid w:val="008C78E3"/>
    <w:rsid w:val="008D2544"/>
    <w:rsid w:val="008D2C53"/>
    <w:rsid w:val="008D310C"/>
    <w:rsid w:val="008D49F4"/>
    <w:rsid w:val="008D5388"/>
    <w:rsid w:val="008D5E62"/>
    <w:rsid w:val="008D6D99"/>
    <w:rsid w:val="008E05DF"/>
    <w:rsid w:val="008E0C63"/>
    <w:rsid w:val="008E11F3"/>
    <w:rsid w:val="008E3F67"/>
    <w:rsid w:val="008E4EE4"/>
    <w:rsid w:val="008E5477"/>
    <w:rsid w:val="008F3C09"/>
    <w:rsid w:val="008F584F"/>
    <w:rsid w:val="008F77BA"/>
    <w:rsid w:val="008F7BCD"/>
    <w:rsid w:val="0090030A"/>
    <w:rsid w:val="009028AE"/>
    <w:rsid w:val="0090387B"/>
    <w:rsid w:val="00905961"/>
    <w:rsid w:val="00911995"/>
    <w:rsid w:val="00915DF2"/>
    <w:rsid w:val="00916065"/>
    <w:rsid w:val="00917AF2"/>
    <w:rsid w:val="00921EE4"/>
    <w:rsid w:val="00923754"/>
    <w:rsid w:val="00924B47"/>
    <w:rsid w:val="00925565"/>
    <w:rsid w:val="0092774F"/>
    <w:rsid w:val="00927D4F"/>
    <w:rsid w:val="00930173"/>
    <w:rsid w:val="00930683"/>
    <w:rsid w:val="009337C0"/>
    <w:rsid w:val="009375D8"/>
    <w:rsid w:val="00941735"/>
    <w:rsid w:val="00942056"/>
    <w:rsid w:val="0094290F"/>
    <w:rsid w:val="0094350F"/>
    <w:rsid w:val="00943A6E"/>
    <w:rsid w:val="0094769A"/>
    <w:rsid w:val="009476CA"/>
    <w:rsid w:val="00947EE7"/>
    <w:rsid w:val="00953154"/>
    <w:rsid w:val="0095471D"/>
    <w:rsid w:val="00955E22"/>
    <w:rsid w:val="00955FCB"/>
    <w:rsid w:val="0095682D"/>
    <w:rsid w:val="00957AB1"/>
    <w:rsid w:val="00957E62"/>
    <w:rsid w:val="009614BD"/>
    <w:rsid w:val="009641D9"/>
    <w:rsid w:val="009642B4"/>
    <w:rsid w:val="009649AD"/>
    <w:rsid w:val="00966DDC"/>
    <w:rsid w:val="00974D02"/>
    <w:rsid w:val="00976498"/>
    <w:rsid w:val="0097717A"/>
    <w:rsid w:val="0097789C"/>
    <w:rsid w:val="00980EAF"/>
    <w:rsid w:val="00982A52"/>
    <w:rsid w:val="00982F32"/>
    <w:rsid w:val="009838F3"/>
    <w:rsid w:val="00990B84"/>
    <w:rsid w:val="00992BBD"/>
    <w:rsid w:val="00994468"/>
    <w:rsid w:val="0099479B"/>
    <w:rsid w:val="00996027"/>
    <w:rsid w:val="009A20C1"/>
    <w:rsid w:val="009A237F"/>
    <w:rsid w:val="009A2D76"/>
    <w:rsid w:val="009A5632"/>
    <w:rsid w:val="009B0148"/>
    <w:rsid w:val="009B28A1"/>
    <w:rsid w:val="009B52A8"/>
    <w:rsid w:val="009B6360"/>
    <w:rsid w:val="009B6E53"/>
    <w:rsid w:val="009B70FA"/>
    <w:rsid w:val="009C0542"/>
    <w:rsid w:val="009C3830"/>
    <w:rsid w:val="009C71BB"/>
    <w:rsid w:val="009D0F13"/>
    <w:rsid w:val="009D1357"/>
    <w:rsid w:val="009D4E2E"/>
    <w:rsid w:val="009D5FB5"/>
    <w:rsid w:val="009E2590"/>
    <w:rsid w:val="009E5073"/>
    <w:rsid w:val="009F0AE9"/>
    <w:rsid w:val="009F0C98"/>
    <w:rsid w:val="009F0F6D"/>
    <w:rsid w:val="009F50AC"/>
    <w:rsid w:val="009F557A"/>
    <w:rsid w:val="009F7228"/>
    <w:rsid w:val="00A026CF"/>
    <w:rsid w:val="00A02730"/>
    <w:rsid w:val="00A0362F"/>
    <w:rsid w:val="00A03DB2"/>
    <w:rsid w:val="00A05FE4"/>
    <w:rsid w:val="00A072DB"/>
    <w:rsid w:val="00A10A68"/>
    <w:rsid w:val="00A11573"/>
    <w:rsid w:val="00A11B6B"/>
    <w:rsid w:val="00A15881"/>
    <w:rsid w:val="00A15C55"/>
    <w:rsid w:val="00A216F8"/>
    <w:rsid w:val="00A25397"/>
    <w:rsid w:val="00A26508"/>
    <w:rsid w:val="00A31E0E"/>
    <w:rsid w:val="00A32162"/>
    <w:rsid w:val="00A33D79"/>
    <w:rsid w:val="00A351FE"/>
    <w:rsid w:val="00A3536A"/>
    <w:rsid w:val="00A40799"/>
    <w:rsid w:val="00A44EC0"/>
    <w:rsid w:val="00A50308"/>
    <w:rsid w:val="00A52EF3"/>
    <w:rsid w:val="00A62DD1"/>
    <w:rsid w:val="00A643DD"/>
    <w:rsid w:val="00A64766"/>
    <w:rsid w:val="00A65C73"/>
    <w:rsid w:val="00A66B4A"/>
    <w:rsid w:val="00A70E91"/>
    <w:rsid w:val="00A72683"/>
    <w:rsid w:val="00A728FD"/>
    <w:rsid w:val="00A73C9A"/>
    <w:rsid w:val="00A74422"/>
    <w:rsid w:val="00A77706"/>
    <w:rsid w:val="00A8217B"/>
    <w:rsid w:val="00A82207"/>
    <w:rsid w:val="00A83B66"/>
    <w:rsid w:val="00A83F1F"/>
    <w:rsid w:val="00A84A4D"/>
    <w:rsid w:val="00A865BD"/>
    <w:rsid w:val="00A87C50"/>
    <w:rsid w:val="00A9062B"/>
    <w:rsid w:val="00A91337"/>
    <w:rsid w:val="00A93432"/>
    <w:rsid w:val="00A93813"/>
    <w:rsid w:val="00A974F2"/>
    <w:rsid w:val="00AA1A8C"/>
    <w:rsid w:val="00AA1EAD"/>
    <w:rsid w:val="00AA5F41"/>
    <w:rsid w:val="00AA78B2"/>
    <w:rsid w:val="00AB2128"/>
    <w:rsid w:val="00AB3154"/>
    <w:rsid w:val="00AB6034"/>
    <w:rsid w:val="00AB7AA5"/>
    <w:rsid w:val="00AC1600"/>
    <w:rsid w:val="00AC2DD4"/>
    <w:rsid w:val="00AC2E23"/>
    <w:rsid w:val="00AD53F9"/>
    <w:rsid w:val="00AD70BF"/>
    <w:rsid w:val="00AE05AE"/>
    <w:rsid w:val="00AE2236"/>
    <w:rsid w:val="00AE4C92"/>
    <w:rsid w:val="00AE56E0"/>
    <w:rsid w:val="00AE60D7"/>
    <w:rsid w:val="00AE6EB3"/>
    <w:rsid w:val="00AE7879"/>
    <w:rsid w:val="00AF3118"/>
    <w:rsid w:val="00B002A4"/>
    <w:rsid w:val="00B05354"/>
    <w:rsid w:val="00B06C66"/>
    <w:rsid w:val="00B1023D"/>
    <w:rsid w:val="00B122E9"/>
    <w:rsid w:val="00B20AF6"/>
    <w:rsid w:val="00B2357F"/>
    <w:rsid w:val="00B23A63"/>
    <w:rsid w:val="00B2522E"/>
    <w:rsid w:val="00B269F6"/>
    <w:rsid w:val="00B325ED"/>
    <w:rsid w:val="00B3275A"/>
    <w:rsid w:val="00B33CF9"/>
    <w:rsid w:val="00B34EF6"/>
    <w:rsid w:val="00B42150"/>
    <w:rsid w:val="00B42B86"/>
    <w:rsid w:val="00B43976"/>
    <w:rsid w:val="00B47E33"/>
    <w:rsid w:val="00B5070E"/>
    <w:rsid w:val="00B51A76"/>
    <w:rsid w:val="00B52E58"/>
    <w:rsid w:val="00B53001"/>
    <w:rsid w:val="00B550A9"/>
    <w:rsid w:val="00B626BC"/>
    <w:rsid w:val="00B63CD2"/>
    <w:rsid w:val="00B64A4B"/>
    <w:rsid w:val="00B64E67"/>
    <w:rsid w:val="00B65A55"/>
    <w:rsid w:val="00B675EA"/>
    <w:rsid w:val="00B70E5B"/>
    <w:rsid w:val="00B71E82"/>
    <w:rsid w:val="00B7213C"/>
    <w:rsid w:val="00B7246E"/>
    <w:rsid w:val="00B81C20"/>
    <w:rsid w:val="00B8402E"/>
    <w:rsid w:val="00B84A22"/>
    <w:rsid w:val="00B91D9F"/>
    <w:rsid w:val="00B962ED"/>
    <w:rsid w:val="00BA09B0"/>
    <w:rsid w:val="00BA5040"/>
    <w:rsid w:val="00BA5278"/>
    <w:rsid w:val="00BA748F"/>
    <w:rsid w:val="00BB27B5"/>
    <w:rsid w:val="00BB27D6"/>
    <w:rsid w:val="00BB509E"/>
    <w:rsid w:val="00BB54A2"/>
    <w:rsid w:val="00BC036E"/>
    <w:rsid w:val="00BC1B88"/>
    <w:rsid w:val="00BC4DB0"/>
    <w:rsid w:val="00BC7F1D"/>
    <w:rsid w:val="00BD0B7B"/>
    <w:rsid w:val="00BD515D"/>
    <w:rsid w:val="00BD5853"/>
    <w:rsid w:val="00BD6249"/>
    <w:rsid w:val="00BE39E8"/>
    <w:rsid w:val="00BE5783"/>
    <w:rsid w:val="00BE6326"/>
    <w:rsid w:val="00BE657E"/>
    <w:rsid w:val="00BF11B2"/>
    <w:rsid w:val="00BF2541"/>
    <w:rsid w:val="00BF3E92"/>
    <w:rsid w:val="00BF5860"/>
    <w:rsid w:val="00C0027B"/>
    <w:rsid w:val="00C0320B"/>
    <w:rsid w:val="00C03AF8"/>
    <w:rsid w:val="00C03C66"/>
    <w:rsid w:val="00C042D2"/>
    <w:rsid w:val="00C10063"/>
    <w:rsid w:val="00C13D11"/>
    <w:rsid w:val="00C2513A"/>
    <w:rsid w:val="00C25388"/>
    <w:rsid w:val="00C26294"/>
    <w:rsid w:val="00C30A22"/>
    <w:rsid w:val="00C31534"/>
    <w:rsid w:val="00C3465A"/>
    <w:rsid w:val="00C4450E"/>
    <w:rsid w:val="00C44FED"/>
    <w:rsid w:val="00C45F13"/>
    <w:rsid w:val="00C464C7"/>
    <w:rsid w:val="00C473B5"/>
    <w:rsid w:val="00C53C90"/>
    <w:rsid w:val="00C54824"/>
    <w:rsid w:val="00C574BF"/>
    <w:rsid w:val="00C62C5C"/>
    <w:rsid w:val="00C6718B"/>
    <w:rsid w:val="00C739DF"/>
    <w:rsid w:val="00C7696C"/>
    <w:rsid w:val="00C77F0C"/>
    <w:rsid w:val="00C840FA"/>
    <w:rsid w:val="00C86803"/>
    <w:rsid w:val="00C86C0B"/>
    <w:rsid w:val="00C873D4"/>
    <w:rsid w:val="00C94066"/>
    <w:rsid w:val="00C94FDA"/>
    <w:rsid w:val="00C96093"/>
    <w:rsid w:val="00C97099"/>
    <w:rsid w:val="00C97609"/>
    <w:rsid w:val="00CA4494"/>
    <w:rsid w:val="00CA7961"/>
    <w:rsid w:val="00CB167A"/>
    <w:rsid w:val="00CB1D28"/>
    <w:rsid w:val="00CB303B"/>
    <w:rsid w:val="00CB6E8A"/>
    <w:rsid w:val="00CC214F"/>
    <w:rsid w:val="00CC2D68"/>
    <w:rsid w:val="00CC7410"/>
    <w:rsid w:val="00CD0C80"/>
    <w:rsid w:val="00CD52C7"/>
    <w:rsid w:val="00CD6D9B"/>
    <w:rsid w:val="00CE2138"/>
    <w:rsid w:val="00CE61B8"/>
    <w:rsid w:val="00CE64B0"/>
    <w:rsid w:val="00CF0932"/>
    <w:rsid w:val="00CF32F5"/>
    <w:rsid w:val="00CF43C4"/>
    <w:rsid w:val="00CF5810"/>
    <w:rsid w:val="00CF69E0"/>
    <w:rsid w:val="00CF6BA6"/>
    <w:rsid w:val="00D01E70"/>
    <w:rsid w:val="00D035CE"/>
    <w:rsid w:val="00D03CC5"/>
    <w:rsid w:val="00D0461B"/>
    <w:rsid w:val="00D05035"/>
    <w:rsid w:val="00D056AB"/>
    <w:rsid w:val="00D05F05"/>
    <w:rsid w:val="00D07DDA"/>
    <w:rsid w:val="00D10A08"/>
    <w:rsid w:val="00D13CF2"/>
    <w:rsid w:val="00D16C8E"/>
    <w:rsid w:val="00D21292"/>
    <w:rsid w:val="00D22FBA"/>
    <w:rsid w:val="00D25855"/>
    <w:rsid w:val="00D338C3"/>
    <w:rsid w:val="00D35D63"/>
    <w:rsid w:val="00D35FD1"/>
    <w:rsid w:val="00D3624B"/>
    <w:rsid w:val="00D379E0"/>
    <w:rsid w:val="00D4037A"/>
    <w:rsid w:val="00D4078A"/>
    <w:rsid w:val="00D407D6"/>
    <w:rsid w:val="00D44E08"/>
    <w:rsid w:val="00D54D8F"/>
    <w:rsid w:val="00D56DE0"/>
    <w:rsid w:val="00D578C2"/>
    <w:rsid w:val="00D6003A"/>
    <w:rsid w:val="00D61151"/>
    <w:rsid w:val="00D64116"/>
    <w:rsid w:val="00D65466"/>
    <w:rsid w:val="00D66CDF"/>
    <w:rsid w:val="00D72718"/>
    <w:rsid w:val="00D747A8"/>
    <w:rsid w:val="00D84AA2"/>
    <w:rsid w:val="00D857D0"/>
    <w:rsid w:val="00D858BA"/>
    <w:rsid w:val="00D870F9"/>
    <w:rsid w:val="00D87B8A"/>
    <w:rsid w:val="00D9170E"/>
    <w:rsid w:val="00DA305B"/>
    <w:rsid w:val="00DA6699"/>
    <w:rsid w:val="00DA6B67"/>
    <w:rsid w:val="00DA6F41"/>
    <w:rsid w:val="00DB0FC6"/>
    <w:rsid w:val="00DB6954"/>
    <w:rsid w:val="00DB7757"/>
    <w:rsid w:val="00DC0BA6"/>
    <w:rsid w:val="00DC1C88"/>
    <w:rsid w:val="00DC34E6"/>
    <w:rsid w:val="00DC42D7"/>
    <w:rsid w:val="00DC47D9"/>
    <w:rsid w:val="00DC4BC5"/>
    <w:rsid w:val="00DD0AEF"/>
    <w:rsid w:val="00DD2B14"/>
    <w:rsid w:val="00DD2F14"/>
    <w:rsid w:val="00DD7B60"/>
    <w:rsid w:val="00DE0BAB"/>
    <w:rsid w:val="00DE12F1"/>
    <w:rsid w:val="00DE18D9"/>
    <w:rsid w:val="00DE2A87"/>
    <w:rsid w:val="00DE3110"/>
    <w:rsid w:val="00DE76F5"/>
    <w:rsid w:val="00DE7CA6"/>
    <w:rsid w:val="00DF5501"/>
    <w:rsid w:val="00DF5EC3"/>
    <w:rsid w:val="00DF6528"/>
    <w:rsid w:val="00E0269F"/>
    <w:rsid w:val="00E0675D"/>
    <w:rsid w:val="00E067B0"/>
    <w:rsid w:val="00E07B65"/>
    <w:rsid w:val="00E11449"/>
    <w:rsid w:val="00E12E3F"/>
    <w:rsid w:val="00E1417E"/>
    <w:rsid w:val="00E147B6"/>
    <w:rsid w:val="00E21FC8"/>
    <w:rsid w:val="00E22094"/>
    <w:rsid w:val="00E23C0E"/>
    <w:rsid w:val="00E25CAB"/>
    <w:rsid w:val="00E263AA"/>
    <w:rsid w:val="00E26CDD"/>
    <w:rsid w:val="00E27AB5"/>
    <w:rsid w:val="00E30BD4"/>
    <w:rsid w:val="00E31A8B"/>
    <w:rsid w:val="00E46F10"/>
    <w:rsid w:val="00E56473"/>
    <w:rsid w:val="00E67290"/>
    <w:rsid w:val="00E67CF0"/>
    <w:rsid w:val="00E72780"/>
    <w:rsid w:val="00E747B6"/>
    <w:rsid w:val="00E76ADD"/>
    <w:rsid w:val="00E80813"/>
    <w:rsid w:val="00E80AF2"/>
    <w:rsid w:val="00E812AA"/>
    <w:rsid w:val="00E81F49"/>
    <w:rsid w:val="00E8638C"/>
    <w:rsid w:val="00E8744E"/>
    <w:rsid w:val="00E90829"/>
    <w:rsid w:val="00E91E69"/>
    <w:rsid w:val="00E9204C"/>
    <w:rsid w:val="00E95AA8"/>
    <w:rsid w:val="00E97D19"/>
    <w:rsid w:val="00EA0106"/>
    <w:rsid w:val="00EA0F0A"/>
    <w:rsid w:val="00EA2315"/>
    <w:rsid w:val="00EA29B1"/>
    <w:rsid w:val="00EA4B0C"/>
    <w:rsid w:val="00EA6821"/>
    <w:rsid w:val="00EB2B46"/>
    <w:rsid w:val="00EC18DF"/>
    <w:rsid w:val="00EC1C70"/>
    <w:rsid w:val="00EC1E0D"/>
    <w:rsid w:val="00EC1ECB"/>
    <w:rsid w:val="00EC656A"/>
    <w:rsid w:val="00ED1602"/>
    <w:rsid w:val="00ED195A"/>
    <w:rsid w:val="00EE48B5"/>
    <w:rsid w:val="00EE4A65"/>
    <w:rsid w:val="00EE4B4C"/>
    <w:rsid w:val="00EE6E1E"/>
    <w:rsid w:val="00EE7007"/>
    <w:rsid w:val="00EF07E0"/>
    <w:rsid w:val="00EF3AA2"/>
    <w:rsid w:val="00EF408A"/>
    <w:rsid w:val="00F014BA"/>
    <w:rsid w:val="00F02304"/>
    <w:rsid w:val="00F0231A"/>
    <w:rsid w:val="00F03EA4"/>
    <w:rsid w:val="00F047F3"/>
    <w:rsid w:val="00F10F3F"/>
    <w:rsid w:val="00F139A1"/>
    <w:rsid w:val="00F15578"/>
    <w:rsid w:val="00F17868"/>
    <w:rsid w:val="00F240A1"/>
    <w:rsid w:val="00F24749"/>
    <w:rsid w:val="00F25795"/>
    <w:rsid w:val="00F26F1F"/>
    <w:rsid w:val="00F32384"/>
    <w:rsid w:val="00F37EA8"/>
    <w:rsid w:val="00F4471D"/>
    <w:rsid w:val="00F44D86"/>
    <w:rsid w:val="00F47638"/>
    <w:rsid w:val="00F518F0"/>
    <w:rsid w:val="00F5220D"/>
    <w:rsid w:val="00F551E9"/>
    <w:rsid w:val="00F56800"/>
    <w:rsid w:val="00F61391"/>
    <w:rsid w:val="00F61DBA"/>
    <w:rsid w:val="00F62D23"/>
    <w:rsid w:val="00F6303F"/>
    <w:rsid w:val="00F66CCD"/>
    <w:rsid w:val="00F679FE"/>
    <w:rsid w:val="00F73458"/>
    <w:rsid w:val="00F76D37"/>
    <w:rsid w:val="00F7750E"/>
    <w:rsid w:val="00F77DEC"/>
    <w:rsid w:val="00F8677E"/>
    <w:rsid w:val="00F872C3"/>
    <w:rsid w:val="00F9041C"/>
    <w:rsid w:val="00F91499"/>
    <w:rsid w:val="00F931F0"/>
    <w:rsid w:val="00F93BCF"/>
    <w:rsid w:val="00F97863"/>
    <w:rsid w:val="00FA3981"/>
    <w:rsid w:val="00FA4E76"/>
    <w:rsid w:val="00FB2510"/>
    <w:rsid w:val="00FB2EEF"/>
    <w:rsid w:val="00FB319B"/>
    <w:rsid w:val="00FB6C23"/>
    <w:rsid w:val="00FB74AD"/>
    <w:rsid w:val="00FB7D47"/>
    <w:rsid w:val="00FC0DF9"/>
    <w:rsid w:val="00FC2625"/>
    <w:rsid w:val="00FC4AA2"/>
    <w:rsid w:val="00FC58CB"/>
    <w:rsid w:val="00FC7783"/>
    <w:rsid w:val="00FC7B02"/>
    <w:rsid w:val="00FD2630"/>
    <w:rsid w:val="00FD273C"/>
    <w:rsid w:val="00FD37D1"/>
    <w:rsid w:val="00FD682D"/>
    <w:rsid w:val="00FD7041"/>
    <w:rsid w:val="00FD7DEB"/>
    <w:rsid w:val="00FE080B"/>
    <w:rsid w:val="00FE104B"/>
    <w:rsid w:val="00FE3CBB"/>
    <w:rsid w:val="00FE63A5"/>
    <w:rsid w:val="00FE69BD"/>
    <w:rsid w:val="00FF2EC4"/>
    <w:rsid w:val="00FF59D5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06435"/>
  <w15:docId w15:val="{6A82DDF2-C0DA-4BFD-A7CE-2EC25A52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utoRedefine/>
    <w:qFormat/>
    <w:rsid w:val="0007017D"/>
    <w:pPr>
      <w:spacing w:before="20" w:after="120" w:line="360" w:lineRule="auto"/>
      <w:ind w:left="360"/>
      <w:jc w:val="both"/>
    </w:pPr>
    <w:rPr>
      <w:rFonts w:eastAsia="Times New Roman" w:cs="Times New Roman"/>
      <w:sz w:val="24"/>
      <w:szCs w:val="20"/>
      <w:lang w:val="ru-RU"/>
    </w:rPr>
  </w:style>
  <w:style w:type="paragraph" w:styleId="10">
    <w:name w:val="heading 1"/>
    <w:basedOn w:val="phbase"/>
    <w:next w:val="phnormal"/>
    <w:qFormat/>
    <w:rsid w:val="00A02730"/>
    <w:pPr>
      <w:keepNext/>
      <w:keepLines/>
      <w:pageBreakBefore/>
      <w:numPr>
        <w:numId w:val="3"/>
      </w:numPr>
      <w:spacing w:before="360" w:after="360"/>
      <w:ind w:right="-1"/>
      <w:outlineLvl w:val="0"/>
    </w:pPr>
    <w:rPr>
      <w:b/>
      <w:sz w:val="28"/>
      <w:szCs w:val="28"/>
    </w:rPr>
  </w:style>
  <w:style w:type="paragraph" w:styleId="2">
    <w:name w:val="heading 2"/>
    <w:basedOn w:val="phbase"/>
    <w:next w:val="phnormal"/>
    <w:qFormat/>
    <w:rsid w:val="00A02730"/>
    <w:pPr>
      <w:keepNext/>
      <w:keepLines/>
      <w:numPr>
        <w:ilvl w:val="1"/>
        <w:numId w:val="3"/>
      </w:numPr>
      <w:spacing w:before="360" w:after="360"/>
      <w:ind w:right="-2"/>
      <w:outlineLvl w:val="1"/>
    </w:pPr>
    <w:rPr>
      <w:b/>
    </w:rPr>
  </w:style>
  <w:style w:type="paragraph" w:styleId="3">
    <w:name w:val="heading 3"/>
    <w:basedOn w:val="phbase"/>
    <w:next w:val="phnormal"/>
    <w:link w:val="30"/>
    <w:qFormat/>
    <w:rsid w:val="00A02730"/>
    <w:pPr>
      <w:keepNext/>
      <w:keepLines/>
      <w:numPr>
        <w:ilvl w:val="2"/>
        <w:numId w:val="3"/>
      </w:numPr>
      <w:spacing w:before="240" w:after="240"/>
      <w:ind w:right="-1"/>
      <w:outlineLvl w:val="2"/>
    </w:pPr>
    <w:rPr>
      <w:b/>
      <w:bCs/>
    </w:rPr>
  </w:style>
  <w:style w:type="paragraph" w:styleId="4">
    <w:name w:val="heading 4"/>
    <w:basedOn w:val="3"/>
    <w:next w:val="phnormal"/>
    <w:qFormat/>
    <w:rsid w:val="00A02730"/>
    <w:pPr>
      <w:numPr>
        <w:ilvl w:val="3"/>
      </w:numPr>
      <w:outlineLvl w:val="3"/>
    </w:pPr>
  </w:style>
  <w:style w:type="paragraph" w:styleId="5">
    <w:name w:val="heading 5"/>
    <w:basedOn w:val="a0"/>
    <w:next w:val="a0"/>
    <w:link w:val="50"/>
    <w:uiPriority w:val="9"/>
    <w:unhideWhenUsed/>
    <w:qFormat/>
    <w:rsid w:val="00A02730"/>
    <w:pPr>
      <w:keepNext/>
      <w:numPr>
        <w:ilvl w:val="4"/>
        <w:numId w:val="3"/>
      </w:numPr>
      <w:spacing w:before="240" w:after="240"/>
      <w:outlineLvl w:val="4"/>
    </w:pPr>
    <w:rPr>
      <w:b/>
      <w:bCs/>
      <w:iCs/>
      <w:szCs w:val="26"/>
    </w:rPr>
  </w:style>
  <w:style w:type="paragraph" w:styleId="6">
    <w:name w:val="heading 6"/>
    <w:basedOn w:val="a0"/>
    <w:next w:val="a0"/>
    <w:link w:val="60"/>
    <w:uiPriority w:val="9"/>
    <w:unhideWhenUsed/>
    <w:qFormat/>
    <w:rsid w:val="00A02730"/>
    <w:pPr>
      <w:keepNext/>
      <w:keepLines/>
      <w:numPr>
        <w:ilvl w:val="5"/>
        <w:numId w:val="3"/>
      </w:numPr>
      <w:spacing w:before="240" w:after="60"/>
      <w:outlineLvl w:val="5"/>
    </w:pPr>
    <w:rPr>
      <w:b/>
      <w:bCs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0" w:after="60"/>
    </w:pPr>
    <w:rPr>
      <w:sz w:val="52"/>
      <w:szCs w:val="52"/>
    </w:rPr>
  </w:style>
  <w:style w:type="paragraph" w:styleId="a5">
    <w:name w:val="Subtitle"/>
    <w:basedOn w:val="a0"/>
    <w:next w:val="a0"/>
    <w:pPr>
      <w:keepNext/>
      <w:keepLines/>
      <w:spacing w:before="0" w:after="320"/>
    </w:pPr>
    <w:rPr>
      <w:rFonts w:eastAsia="Arial" w:cs="Arial"/>
      <w:color w:val="666666"/>
      <w:sz w:val="30"/>
      <w:szCs w:val="30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9">
    <w:name w:val="annotation text"/>
    <w:basedOn w:val="a0"/>
    <w:link w:val="affa"/>
    <w:uiPriority w:val="99"/>
    <w:unhideWhenUsed/>
    <w:rsid w:val="00A02730"/>
    <w:pPr>
      <w:spacing w:line="240" w:lineRule="auto"/>
    </w:pPr>
    <w:rPr>
      <w:sz w:val="20"/>
    </w:rPr>
  </w:style>
  <w:style w:type="character" w:customStyle="1" w:styleId="affa">
    <w:name w:val="Текст примечания Знак"/>
    <w:basedOn w:val="a1"/>
    <w:link w:val="aff9"/>
    <w:uiPriority w:val="99"/>
    <w:rsid w:val="00A02730"/>
    <w:rPr>
      <w:rFonts w:eastAsia="Times New Roman" w:cs="Times New Roman"/>
      <w:sz w:val="20"/>
      <w:szCs w:val="20"/>
      <w:lang w:val="ru-RU"/>
    </w:rPr>
  </w:style>
  <w:style w:type="character" w:styleId="affb">
    <w:name w:val="annotation reference"/>
    <w:basedOn w:val="a1"/>
    <w:uiPriority w:val="99"/>
    <w:semiHidden/>
    <w:unhideWhenUsed/>
    <w:rsid w:val="00A02730"/>
    <w:rPr>
      <w:sz w:val="16"/>
      <w:szCs w:val="16"/>
    </w:rPr>
  </w:style>
  <w:style w:type="paragraph" w:styleId="affc">
    <w:name w:val="Balloon Text"/>
    <w:basedOn w:val="a0"/>
    <w:link w:val="affd"/>
    <w:uiPriority w:val="99"/>
    <w:semiHidden/>
    <w:unhideWhenUsed/>
    <w:rsid w:val="00A0273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d">
    <w:name w:val="Текст выноски Знак"/>
    <w:basedOn w:val="a1"/>
    <w:link w:val="affc"/>
    <w:uiPriority w:val="99"/>
    <w:semiHidden/>
    <w:rsid w:val="00A02730"/>
    <w:rPr>
      <w:rFonts w:ascii="Tahoma" w:eastAsia="Times New Roman" w:hAnsi="Tahoma" w:cs="Tahoma"/>
      <w:sz w:val="16"/>
      <w:szCs w:val="16"/>
      <w:lang w:val="ru-RU"/>
    </w:rPr>
  </w:style>
  <w:style w:type="paragraph" w:customStyle="1" w:styleId="phbase">
    <w:name w:val="ph_base"/>
    <w:link w:val="phbase0"/>
    <w:rsid w:val="00A02730"/>
    <w:pPr>
      <w:spacing w:line="360" w:lineRule="auto"/>
      <w:jc w:val="both"/>
    </w:pPr>
    <w:rPr>
      <w:rFonts w:eastAsia="Times New Roman" w:cs="Times New Roman"/>
      <w:sz w:val="24"/>
      <w:szCs w:val="20"/>
      <w:lang w:val="ru-RU"/>
    </w:rPr>
  </w:style>
  <w:style w:type="paragraph" w:customStyle="1" w:styleId="phadditiontitle1">
    <w:name w:val="ph_addition_title_1"/>
    <w:basedOn w:val="phbase"/>
    <w:next w:val="phnormal"/>
    <w:rsid w:val="00A02730"/>
    <w:pPr>
      <w:keepNext/>
      <w:keepLines/>
      <w:pageBreakBefore/>
      <w:numPr>
        <w:numId w:val="9"/>
      </w:numPr>
      <w:spacing w:before="360"/>
      <w:jc w:val="center"/>
      <w:outlineLvl w:val="0"/>
    </w:pPr>
    <w:rPr>
      <w:b/>
      <w:sz w:val="28"/>
      <w:szCs w:val="28"/>
    </w:rPr>
  </w:style>
  <w:style w:type="paragraph" w:customStyle="1" w:styleId="phadditiontitle2">
    <w:name w:val="ph_addition_title_2"/>
    <w:basedOn w:val="phbase"/>
    <w:next w:val="phnormal"/>
    <w:rsid w:val="00A02730"/>
    <w:pPr>
      <w:keepNext/>
      <w:keepLines/>
      <w:numPr>
        <w:ilvl w:val="1"/>
        <w:numId w:val="9"/>
      </w:numPr>
      <w:tabs>
        <w:tab w:val="clear" w:pos="720"/>
        <w:tab w:val="num" w:pos="1560"/>
      </w:tabs>
      <w:spacing w:before="360" w:after="360"/>
      <w:ind w:left="851"/>
      <w:outlineLvl w:val="1"/>
    </w:pPr>
    <w:rPr>
      <w:b/>
      <w:szCs w:val="24"/>
    </w:rPr>
  </w:style>
  <w:style w:type="paragraph" w:customStyle="1" w:styleId="phadditiontitle3">
    <w:name w:val="ph_addition_title_3"/>
    <w:basedOn w:val="phbase"/>
    <w:next w:val="phnormal"/>
    <w:rsid w:val="00A02730"/>
    <w:pPr>
      <w:keepNext/>
      <w:keepLines/>
      <w:numPr>
        <w:ilvl w:val="2"/>
        <w:numId w:val="9"/>
      </w:numPr>
      <w:tabs>
        <w:tab w:val="clear" w:pos="720"/>
        <w:tab w:val="num" w:pos="1701"/>
      </w:tabs>
      <w:spacing w:before="240" w:after="240"/>
      <w:ind w:left="851"/>
      <w:outlineLvl w:val="2"/>
    </w:pPr>
    <w:rPr>
      <w:b/>
      <w:sz w:val="22"/>
      <w:szCs w:val="22"/>
    </w:rPr>
  </w:style>
  <w:style w:type="numbering" w:customStyle="1" w:styleId="phadditiontitle">
    <w:name w:val="ph_additiontitle"/>
    <w:basedOn w:val="a3"/>
    <w:rsid w:val="00A02730"/>
    <w:pPr>
      <w:numPr>
        <w:numId w:val="12"/>
      </w:numPr>
    </w:pPr>
  </w:style>
  <w:style w:type="paragraph" w:customStyle="1" w:styleId="phbibliography">
    <w:name w:val="ph_bibliography"/>
    <w:basedOn w:val="phbase"/>
    <w:rsid w:val="00A02730"/>
    <w:pPr>
      <w:numPr>
        <w:numId w:val="1"/>
      </w:numPr>
      <w:spacing w:before="60" w:after="60" w:line="240" w:lineRule="auto"/>
    </w:pPr>
    <w:rPr>
      <w:rFonts w:cs="Arial"/>
      <w:bCs/>
      <w:szCs w:val="28"/>
    </w:rPr>
  </w:style>
  <w:style w:type="paragraph" w:customStyle="1" w:styleId="phcolontituldown">
    <w:name w:val="ph_colontituldown"/>
    <w:basedOn w:val="phbase"/>
    <w:rsid w:val="00A02730"/>
    <w:pPr>
      <w:pBdr>
        <w:top w:val="single" w:sz="4" w:space="1" w:color="auto"/>
      </w:pBdr>
      <w:tabs>
        <w:tab w:val="right" w:pos="9497"/>
        <w:tab w:val="right" w:pos="14459"/>
      </w:tabs>
      <w:spacing w:before="20" w:after="120"/>
      <w:jc w:val="center"/>
    </w:pPr>
    <w:rPr>
      <w:sz w:val="20"/>
    </w:rPr>
  </w:style>
  <w:style w:type="paragraph" w:customStyle="1" w:styleId="phcolontitulup">
    <w:name w:val="ph_colontitulup"/>
    <w:basedOn w:val="phbase"/>
    <w:rsid w:val="00A02730"/>
    <w:pPr>
      <w:pBdr>
        <w:bottom w:val="single" w:sz="4" w:space="1" w:color="auto"/>
      </w:pBdr>
      <w:tabs>
        <w:tab w:val="right" w:pos="14600"/>
      </w:tabs>
      <w:spacing w:before="20" w:after="120"/>
      <w:jc w:val="center"/>
    </w:pPr>
    <w:rPr>
      <w:sz w:val="20"/>
    </w:rPr>
  </w:style>
  <w:style w:type="paragraph" w:customStyle="1" w:styleId="phcomment">
    <w:name w:val="ph_comment"/>
    <w:basedOn w:val="phbase"/>
    <w:rsid w:val="00A02730"/>
    <w:pPr>
      <w:ind w:firstLine="720"/>
    </w:pPr>
    <w:rPr>
      <w:rFonts w:ascii="Arial Narrow" w:hAnsi="Arial Narrow"/>
      <w:vanish/>
      <w:color w:val="0000FF"/>
    </w:rPr>
  </w:style>
  <w:style w:type="paragraph" w:customStyle="1" w:styleId="phconfirmlist">
    <w:name w:val="ph_confirmlist"/>
    <w:basedOn w:val="phbase"/>
    <w:rsid w:val="00A02730"/>
    <w:pPr>
      <w:spacing w:before="20" w:after="120"/>
      <w:jc w:val="center"/>
    </w:pPr>
    <w:rPr>
      <w:b/>
      <w:caps/>
      <w:sz w:val="28"/>
      <w:szCs w:val="28"/>
    </w:rPr>
  </w:style>
  <w:style w:type="paragraph" w:customStyle="1" w:styleId="phconfirmstamp">
    <w:name w:val="ph_confirmstamp"/>
    <w:basedOn w:val="phbase"/>
    <w:rsid w:val="00A02730"/>
    <w:pPr>
      <w:spacing w:before="20" w:after="120" w:line="240" w:lineRule="auto"/>
      <w:jc w:val="left"/>
    </w:pPr>
  </w:style>
  <w:style w:type="paragraph" w:customStyle="1" w:styleId="phconfirmstampstamp">
    <w:name w:val="ph_confirmstamp_stamp"/>
    <w:basedOn w:val="phconfirmstamp"/>
    <w:rsid w:val="00A02730"/>
  </w:style>
  <w:style w:type="paragraph" w:customStyle="1" w:styleId="phconfirmstamptitle">
    <w:name w:val="ph_confirmstamp_title"/>
    <w:basedOn w:val="phconfirmstamp"/>
    <w:next w:val="phconfirmstampstamp"/>
    <w:rsid w:val="00A02730"/>
    <w:rPr>
      <w:b/>
      <w:caps/>
      <w:szCs w:val="24"/>
    </w:rPr>
  </w:style>
  <w:style w:type="paragraph" w:customStyle="1" w:styleId="phcontent">
    <w:name w:val="ph_content"/>
    <w:basedOn w:val="phbase"/>
    <w:next w:val="11"/>
    <w:rsid w:val="00A02730"/>
    <w:pPr>
      <w:keepNext/>
      <w:keepLines/>
      <w:pageBreakBefore/>
      <w:tabs>
        <w:tab w:val="left" w:pos="1134"/>
        <w:tab w:val="left" w:pos="1440"/>
        <w:tab w:val="left" w:pos="1797"/>
      </w:tabs>
      <w:spacing w:before="360" w:after="360"/>
      <w:jc w:val="center"/>
    </w:pPr>
    <w:rPr>
      <w:rFonts w:cs="Arial"/>
      <w:b/>
      <w:bCs/>
      <w:sz w:val="28"/>
      <w:szCs w:val="28"/>
    </w:rPr>
  </w:style>
  <w:style w:type="paragraph" w:styleId="11">
    <w:name w:val="toc 1"/>
    <w:basedOn w:val="a0"/>
    <w:next w:val="a0"/>
    <w:autoRedefine/>
    <w:uiPriority w:val="39"/>
    <w:rsid w:val="00A02730"/>
    <w:pPr>
      <w:tabs>
        <w:tab w:val="left" w:pos="426"/>
        <w:tab w:val="right" w:leader="dot" w:pos="9923"/>
      </w:tabs>
      <w:spacing w:before="120"/>
      <w:ind w:left="425" w:right="567" w:hanging="425"/>
    </w:pPr>
    <w:rPr>
      <w:b/>
      <w:szCs w:val="24"/>
    </w:rPr>
  </w:style>
  <w:style w:type="paragraph" w:customStyle="1" w:styleId="phexample">
    <w:name w:val="ph_example"/>
    <w:basedOn w:val="phbase"/>
    <w:rsid w:val="00A02730"/>
    <w:pPr>
      <w:spacing w:before="20" w:after="120"/>
    </w:pPr>
    <w:rPr>
      <w:b/>
      <w:i/>
      <w:sz w:val="20"/>
    </w:rPr>
  </w:style>
  <w:style w:type="paragraph" w:customStyle="1" w:styleId="phfigure">
    <w:name w:val="ph_figure"/>
    <w:basedOn w:val="phbase"/>
    <w:rsid w:val="00A02730"/>
    <w:pPr>
      <w:keepNext/>
      <w:spacing w:before="20" w:after="120"/>
      <w:jc w:val="center"/>
    </w:pPr>
  </w:style>
  <w:style w:type="paragraph" w:customStyle="1" w:styleId="phfiguregraphic">
    <w:name w:val="ph_figure_graphic"/>
    <w:basedOn w:val="phfigure"/>
    <w:next w:val="phfiguretitle"/>
    <w:rsid w:val="00A02730"/>
    <w:pPr>
      <w:spacing w:before="120"/>
    </w:pPr>
  </w:style>
  <w:style w:type="paragraph" w:customStyle="1" w:styleId="phfiguretitle">
    <w:name w:val="ph_figure_title"/>
    <w:basedOn w:val="phfigure"/>
    <w:next w:val="phnormal"/>
    <w:qFormat/>
    <w:rsid w:val="00A02730"/>
    <w:pPr>
      <w:keepNext w:val="0"/>
      <w:keepLines/>
      <w:spacing w:before="120"/>
    </w:pPr>
    <w:rPr>
      <w:rFonts w:cs="Arial"/>
    </w:rPr>
  </w:style>
  <w:style w:type="paragraph" w:customStyle="1" w:styleId="phfootnote">
    <w:name w:val="ph_footnote"/>
    <w:basedOn w:val="phbase"/>
    <w:rsid w:val="00A02730"/>
    <w:pPr>
      <w:widowControl w:val="0"/>
    </w:pPr>
    <w:rPr>
      <w:sz w:val="18"/>
    </w:rPr>
  </w:style>
  <w:style w:type="character" w:customStyle="1" w:styleId="phinline">
    <w:name w:val="ph_inline"/>
    <w:basedOn w:val="a1"/>
    <w:rsid w:val="00A02730"/>
  </w:style>
  <w:style w:type="character" w:customStyle="1" w:styleId="phinline8">
    <w:name w:val="ph_inline_8"/>
    <w:rsid w:val="00A02730"/>
    <w:rPr>
      <w:sz w:val="16"/>
    </w:rPr>
  </w:style>
  <w:style w:type="character" w:customStyle="1" w:styleId="phinlinebolditalic">
    <w:name w:val="ph_inline_bolditalic"/>
    <w:rsid w:val="00A02730"/>
    <w:rPr>
      <w:rFonts w:ascii="Arial" w:hAnsi="Arial"/>
      <w:b/>
      <w:bCs/>
      <w:i/>
      <w:noProof/>
      <w:lang w:val="ru-RU" w:eastAsia="ru-RU" w:bidi="ar-SA"/>
    </w:rPr>
  </w:style>
  <w:style w:type="character" w:customStyle="1" w:styleId="phinlinecomputer">
    <w:name w:val="ph_inline_computer"/>
    <w:rsid w:val="00A02730"/>
    <w:rPr>
      <w:rFonts w:ascii="Courier New" w:hAnsi="Courier New"/>
      <w:sz w:val="24"/>
    </w:rPr>
  </w:style>
  <w:style w:type="character" w:customStyle="1" w:styleId="phinlinefirstterm">
    <w:name w:val="ph_inline_firstterm"/>
    <w:rsid w:val="00A02730"/>
    <w:rPr>
      <w:i/>
      <w:sz w:val="24"/>
    </w:rPr>
  </w:style>
  <w:style w:type="character" w:customStyle="1" w:styleId="phinlineguiitem">
    <w:name w:val="ph_inline_guiitem"/>
    <w:rsid w:val="00A02730"/>
    <w:rPr>
      <w:rFonts w:ascii="Arial" w:hAnsi="Arial"/>
      <w:b/>
      <w:bCs/>
      <w:noProof/>
      <w:lang w:val="ru-RU" w:eastAsia="ru-RU" w:bidi="ar-SA"/>
    </w:rPr>
  </w:style>
  <w:style w:type="character" w:customStyle="1" w:styleId="phinlinekeycap">
    <w:name w:val="ph_inline_keycap"/>
    <w:qFormat/>
    <w:rsid w:val="00A02730"/>
    <w:rPr>
      <w:b/>
      <w:smallCaps/>
      <w:sz w:val="24"/>
    </w:rPr>
  </w:style>
  <w:style w:type="character" w:customStyle="1" w:styleId="phinlinespace">
    <w:name w:val="ph_inline_space"/>
    <w:rsid w:val="00A02730"/>
    <w:rPr>
      <w:spacing w:val="60"/>
    </w:rPr>
  </w:style>
  <w:style w:type="character" w:customStyle="1" w:styleId="phinlinesuperline">
    <w:name w:val="ph_inline_superline"/>
    <w:rsid w:val="00A02730"/>
    <w:rPr>
      <w:vertAlign w:val="superscript"/>
    </w:rPr>
  </w:style>
  <w:style w:type="character" w:customStyle="1" w:styleId="phinlineunderline">
    <w:name w:val="ph_inline_underline"/>
    <w:rsid w:val="00A02730"/>
    <w:rPr>
      <w:u w:val="single"/>
      <w:lang w:val="ru-RU"/>
    </w:rPr>
  </w:style>
  <w:style w:type="character" w:customStyle="1" w:styleId="phinlineunderlineitalic">
    <w:name w:val="ph_inline_underlineitalic"/>
    <w:rsid w:val="00A02730"/>
    <w:rPr>
      <w:i/>
      <w:u w:val="single"/>
      <w:lang w:val="ru-RU"/>
    </w:rPr>
  </w:style>
  <w:style w:type="character" w:customStyle="1" w:styleId="phinlineuppercase">
    <w:name w:val="ph_inline_uppercase"/>
    <w:rsid w:val="00A02730"/>
    <w:rPr>
      <w:caps/>
      <w:lang w:val="ru-RU"/>
    </w:rPr>
  </w:style>
  <w:style w:type="paragraph" w:customStyle="1" w:styleId="phinset">
    <w:name w:val="ph_inset"/>
    <w:basedOn w:val="phnormal"/>
    <w:next w:val="phnormal"/>
    <w:rsid w:val="00A02730"/>
  </w:style>
  <w:style w:type="paragraph" w:customStyle="1" w:styleId="phinsetcaution">
    <w:name w:val="ph_inset_caution"/>
    <w:basedOn w:val="phinset"/>
    <w:rsid w:val="00A02730"/>
    <w:pPr>
      <w:keepLines/>
    </w:pPr>
  </w:style>
  <w:style w:type="paragraph" w:customStyle="1" w:styleId="phinsetnote">
    <w:name w:val="ph_inset_note"/>
    <w:basedOn w:val="phinset"/>
    <w:rsid w:val="00A02730"/>
    <w:pPr>
      <w:keepLines/>
    </w:pPr>
  </w:style>
  <w:style w:type="paragraph" w:customStyle="1" w:styleId="phinsettitle">
    <w:name w:val="ph_inset_title"/>
    <w:basedOn w:val="phinset"/>
    <w:next w:val="phinsetnote"/>
    <w:rsid w:val="00A02730"/>
    <w:pPr>
      <w:keepNext/>
    </w:pPr>
    <w:rPr>
      <w:caps/>
      <w:szCs w:val="24"/>
    </w:rPr>
  </w:style>
  <w:style w:type="paragraph" w:customStyle="1" w:styleId="phinsetwarning">
    <w:name w:val="ph_inset_warning"/>
    <w:basedOn w:val="phinset"/>
    <w:rsid w:val="00A02730"/>
    <w:pPr>
      <w:keepLines/>
    </w:pPr>
  </w:style>
  <w:style w:type="paragraph" w:customStyle="1" w:styleId="phlistitemized1">
    <w:name w:val="ph_list_itemized_1"/>
    <w:basedOn w:val="phnormal"/>
    <w:link w:val="phlistitemized10"/>
    <w:qFormat/>
    <w:rsid w:val="00A02730"/>
    <w:pPr>
      <w:ind w:right="-2" w:firstLine="0"/>
    </w:pPr>
    <w:rPr>
      <w:rFonts w:cs="Arial"/>
      <w:lang w:eastAsia="en-US"/>
    </w:rPr>
  </w:style>
  <w:style w:type="paragraph" w:customStyle="1" w:styleId="phlistitemized2">
    <w:name w:val="ph_list_itemized_2"/>
    <w:basedOn w:val="phnormal"/>
    <w:link w:val="phlistitemized20"/>
    <w:qFormat/>
    <w:rsid w:val="00A02730"/>
    <w:pPr>
      <w:ind w:firstLine="0"/>
    </w:pPr>
  </w:style>
  <w:style w:type="paragraph" w:customStyle="1" w:styleId="phlistitemizedtitle">
    <w:name w:val="ph_list_itemized_title"/>
    <w:basedOn w:val="phnormal"/>
    <w:next w:val="phlistitemized1"/>
    <w:qFormat/>
    <w:rsid w:val="00A02730"/>
    <w:pPr>
      <w:keepNext/>
    </w:pPr>
  </w:style>
  <w:style w:type="paragraph" w:customStyle="1" w:styleId="phlistordered1">
    <w:name w:val="ph_list_ordered_1"/>
    <w:basedOn w:val="phnormal"/>
    <w:qFormat/>
    <w:rsid w:val="00A02730"/>
    <w:pPr>
      <w:numPr>
        <w:ilvl w:val="1"/>
        <w:numId w:val="2"/>
      </w:numPr>
      <w:ind w:right="-2"/>
    </w:pPr>
  </w:style>
  <w:style w:type="paragraph" w:customStyle="1" w:styleId="phlistordereda">
    <w:name w:val="ph_list_ordered_aбв"/>
    <w:basedOn w:val="phnormal"/>
    <w:rsid w:val="00A02730"/>
    <w:pPr>
      <w:numPr>
        <w:numId w:val="2"/>
      </w:numPr>
      <w:ind w:right="-2"/>
    </w:pPr>
  </w:style>
  <w:style w:type="paragraph" w:customStyle="1" w:styleId="phlistorderedtitle">
    <w:name w:val="ph_list_ordered_title"/>
    <w:basedOn w:val="phnormal"/>
    <w:next w:val="phlistordered1"/>
    <w:qFormat/>
    <w:rsid w:val="00A02730"/>
    <w:pPr>
      <w:keepNext/>
    </w:pPr>
  </w:style>
  <w:style w:type="paragraph" w:customStyle="1" w:styleId="phnormal">
    <w:name w:val="ph_normal"/>
    <w:basedOn w:val="phbase"/>
    <w:link w:val="phnormal0"/>
    <w:qFormat/>
    <w:rsid w:val="00A02730"/>
    <w:pPr>
      <w:ind w:right="-1" w:firstLine="851"/>
    </w:pPr>
  </w:style>
  <w:style w:type="paragraph" w:customStyle="1" w:styleId="phstamp">
    <w:name w:val="ph_stamp"/>
    <w:basedOn w:val="phbase"/>
    <w:rsid w:val="00A02730"/>
    <w:pPr>
      <w:spacing w:before="20" w:after="20"/>
    </w:pPr>
    <w:rPr>
      <w:sz w:val="16"/>
    </w:rPr>
  </w:style>
  <w:style w:type="paragraph" w:customStyle="1" w:styleId="phstampcenter">
    <w:name w:val="ph_stamp_center"/>
    <w:basedOn w:val="phstamp"/>
    <w:locked/>
    <w:rsid w:val="00A02730"/>
    <w:pPr>
      <w:tabs>
        <w:tab w:val="left" w:pos="284"/>
      </w:tabs>
      <w:spacing w:before="0" w:after="0"/>
      <w:jc w:val="center"/>
    </w:pPr>
    <w:rPr>
      <w:sz w:val="18"/>
      <w:szCs w:val="18"/>
    </w:rPr>
  </w:style>
  <w:style w:type="paragraph" w:customStyle="1" w:styleId="phstampcenteritalic">
    <w:name w:val="ph_stamp_center_italic"/>
    <w:basedOn w:val="phstamp"/>
    <w:rsid w:val="00A02730"/>
    <w:pPr>
      <w:jc w:val="center"/>
    </w:pPr>
    <w:rPr>
      <w:bCs/>
      <w:i/>
    </w:rPr>
  </w:style>
  <w:style w:type="paragraph" w:customStyle="1" w:styleId="phstampitalic">
    <w:name w:val="ph_stamp_italic"/>
    <w:basedOn w:val="phstamp"/>
    <w:rsid w:val="00A02730"/>
    <w:pPr>
      <w:ind w:left="57"/>
    </w:pPr>
    <w:rPr>
      <w:i/>
    </w:rPr>
  </w:style>
  <w:style w:type="paragraph" w:customStyle="1" w:styleId="phtablecell">
    <w:name w:val="ph_table_cell"/>
    <w:basedOn w:val="phbase"/>
    <w:rsid w:val="00A02730"/>
    <w:pPr>
      <w:spacing w:before="20" w:line="240" w:lineRule="auto"/>
    </w:pPr>
    <w:rPr>
      <w:rFonts w:cs="Arial"/>
      <w:bCs/>
      <w:sz w:val="20"/>
    </w:rPr>
  </w:style>
  <w:style w:type="paragraph" w:customStyle="1" w:styleId="phtablecellcenter">
    <w:name w:val="ph_table_cellcenter"/>
    <w:basedOn w:val="phtablecell"/>
    <w:rsid w:val="00A02730"/>
    <w:pPr>
      <w:jc w:val="center"/>
    </w:pPr>
  </w:style>
  <w:style w:type="paragraph" w:customStyle="1" w:styleId="phtablecellleft">
    <w:name w:val="ph_table_cellleft"/>
    <w:basedOn w:val="phtablecell"/>
    <w:qFormat/>
    <w:rsid w:val="00A02730"/>
    <w:pPr>
      <w:spacing w:after="160"/>
    </w:pPr>
  </w:style>
  <w:style w:type="paragraph" w:customStyle="1" w:styleId="phtablecolcaption">
    <w:name w:val="ph_table_colcaption"/>
    <w:basedOn w:val="phtablecell"/>
    <w:next w:val="phtablecell"/>
    <w:qFormat/>
    <w:rsid w:val="00A02730"/>
    <w:pPr>
      <w:keepNext/>
      <w:keepLines/>
      <w:spacing w:before="120" w:after="120"/>
      <w:jc w:val="center"/>
    </w:pPr>
    <w:rPr>
      <w:b/>
    </w:rPr>
  </w:style>
  <w:style w:type="paragraph" w:customStyle="1" w:styleId="phtabletitle">
    <w:name w:val="ph_table_title"/>
    <w:basedOn w:val="phbase"/>
    <w:next w:val="phtablecolcaption"/>
    <w:qFormat/>
    <w:rsid w:val="00A02730"/>
    <w:pPr>
      <w:keepNext/>
      <w:spacing w:before="20" w:after="120"/>
    </w:pPr>
    <w:rPr>
      <w:szCs w:val="24"/>
    </w:rPr>
  </w:style>
  <w:style w:type="paragraph" w:customStyle="1" w:styleId="phtitlevoid">
    <w:name w:val="ph_title_void"/>
    <w:basedOn w:val="phbase"/>
    <w:next w:val="phnormal"/>
    <w:link w:val="phtitlevoid0"/>
    <w:rsid w:val="00A02730"/>
    <w:pPr>
      <w:keepNext/>
      <w:keepLines/>
      <w:pageBreakBefore/>
      <w:spacing w:before="360" w:after="360"/>
      <w:jc w:val="center"/>
    </w:pPr>
    <w:rPr>
      <w:rFonts w:cs="Arial"/>
      <w:b/>
      <w:bCs/>
      <w:sz w:val="28"/>
      <w:szCs w:val="28"/>
    </w:rPr>
  </w:style>
  <w:style w:type="paragraph" w:customStyle="1" w:styleId="phtitlepage">
    <w:name w:val="ph_titlepage"/>
    <w:basedOn w:val="phbase"/>
    <w:rsid w:val="00A02730"/>
    <w:pPr>
      <w:spacing w:after="120"/>
      <w:jc w:val="center"/>
    </w:pPr>
    <w:rPr>
      <w:rFonts w:cs="Arial"/>
      <w:szCs w:val="28"/>
      <w:lang w:eastAsia="en-US"/>
    </w:rPr>
  </w:style>
  <w:style w:type="paragraph" w:customStyle="1" w:styleId="phtitlepagecode">
    <w:name w:val="ph_titlepage_code"/>
    <w:basedOn w:val="phtitlepage"/>
    <w:rsid w:val="00A02730"/>
    <w:pPr>
      <w:spacing w:after="240"/>
    </w:pPr>
    <w:rPr>
      <w:b/>
      <w:sz w:val="26"/>
    </w:rPr>
  </w:style>
  <w:style w:type="paragraph" w:customStyle="1" w:styleId="phtitlepageconfirmstamp">
    <w:name w:val="ph_titlepage_confirmstamp"/>
    <w:basedOn w:val="phbase"/>
    <w:autoRedefine/>
    <w:rsid w:val="00A02730"/>
    <w:pPr>
      <w:suppressAutoHyphens/>
      <w:spacing w:before="60" w:after="60"/>
    </w:pPr>
    <w:rPr>
      <w:color w:val="000000"/>
      <w:szCs w:val="24"/>
    </w:rPr>
  </w:style>
  <w:style w:type="paragraph" w:customStyle="1" w:styleId="phtitlepagecustomer">
    <w:name w:val="ph_titlepage_customer"/>
    <w:basedOn w:val="phtitlepage"/>
    <w:next w:val="phtitlepageconfirmstamp"/>
    <w:rsid w:val="00A02730"/>
    <w:pPr>
      <w:spacing w:before="240"/>
    </w:pPr>
    <w:rPr>
      <w:b/>
      <w:sz w:val="26"/>
    </w:rPr>
  </w:style>
  <w:style w:type="paragraph" w:customStyle="1" w:styleId="phtitlepagedocpart">
    <w:name w:val="ph_titlepage_docpart"/>
    <w:basedOn w:val="phtitlepage"/>
    <w:next w:val="phtitlepagecode"/>
    <w:rsid w:val="00A02730"/>
    <w:pPr>
      <w:spacing w:line="240" w:lineRule="auto"/>
    </w:pPr>
    <w:rPr>
      <w:b/>
    </w:rPr>
  </w:style>
  <w:style w:type="paragraph" w:customStyle="1" w:styleId="phtitlepagedocument">
    <w:name w:val="ph_titlepage_document"/>
    <w:basedOn w:val="phtitlepage"/>
    <w:autoRedefine/>
    <w:rsid w:val="00A02730"/>
    <w:pPr>
      <w:spacing w:before="240"/>
    </w:pPr>
    <w:rPr>
      <w:b/>
      <w:sz w:val="26"/>
    </w:rPr>
  </w:style>
  <w:style w:type="paragraph" w:customStyle="1" w:styleId="phtitlepageother">
    <w:name w:val="ph_titlepage_other"/>
    <w:basedOn w:val="phtitlepage"/>
    <w:rsid w:val="00A02730"/>
  </w:style>
  <w:style w:type="paragraph" w:customStyle="1" w:styleId="phtitlepagesystemfull">
    <w:name w:val="ph_titlepage_system_full"/>
    <w:basedOn w:val="phtitlepage"/>
    <w:next w:val="phtitlepagesystemshort"/>
    <w:rsid w:val="00A02730"/>
    <w:rPr>
      <w:b/>
      <w:bCs/>
      <w:sz w:val="32"/>
      <w:szCs w:val="32"/>
    </w:rPr>
  </w:style>
  <w:style w:type="paragraph" w:customStyle="1" w:styleId="phtitlepagesystemshort">
    <w:name w:val="ph_titlepage_system_short"/>
    <w:basedOn w:val="phtitlepage"/>
    <w:next w:val="phtitlepageother"/>
    <w:rsid w:val="00A02730"/>
    <w:rPr>
      <w:b/>
      <w:sz w:val="32"/>
    </w:rPr>
  </w:style>
  <w:style w:type="character" w:styleId="affe">
    <w:name w:val="Hyperlink"/>
    <w:uiPriority w:val="99"/>
    <w:rsid w:val="00A02730"/>
    <w:rPr>
      <w:color w:val="0000FF"/>
      <w:u w:val="single"/>
    </w:rPr>
  </w:style>
  <w:style w:type="paragraph" w:styleId="afff">
    <w:name w:val="header"/>
    <w:basedOn w:val="a0"/>
    <w:link w:val="afff0"/>
    <w:rsid w:val="00A02730"/>
    <w:pPr>
      <w:tabs>
        <w:tab w:val="center" w:pos="4677"/>
        <w:tab w:val="right" w:pos="9355"/>
      </w:tabs>
      <w:jc w:val="center"/>
    </w:pPr>
  </w:style>
  <w:style w:type="character" w:customStyle="1" w:styleId="afff0">
    <w:name w:val="Верхний колонтитул Знак"/>
    <w:basedOn w:val="a1"/>
    <w:link w:val="afff"/>
    <w:rsid w:val="00A02730"/>
    <w:rPr>
      <w:rFonts w:eastAsia="Times New Roman" w:cs="Times New Roman"/>
      <w:sz w:val="24"/>
      <w:szCs w:val="20"/>
      <w:lang w:val="ru-RU"/>
    </w:rPr>
  </w:style>
  <w:style w:type="paragraph" w:styleId="HTML">
    <w:name w:val="HTML Address"/>
    <w:basedOn w:val="a0"/>
    <w:link w:val="HTML0"/>
    <w:semiHidden/>
    <w:rsid w:val="00A02730"/>
    <w:rPr>
      <w:i/>
      <w:iCs/>
    </w:rPr>
  </w:style>
  <w:style w:type="character" w:customStyle="1" w:styleId="HTML0">
    <w:name w:val="Адрес HTML Знак"/>
    <w:basedOn w:val="a1"/>
    <w:link w:val="HTML"/>
    <w:semiHidden/>
    <w:rsid w:val="00A02730"/>
    <w:rPr>
      <w:rFonts w:eastAsia="Times New Roman" w:cs="Times New Roman"/>
      <w:i/>
      <w:iCs/>
      <w:sz w:val="24"/>
      <w:szCs w:val="20"/>
      <w:lang w:val="ru-RU"/>
    </w:rPr>
  </w:style>
  <w:style w:type="paragraph" w:styleId="afff1">
    <w:name w:val="footer"/>
    <w:basedOn w:val="a0"/>
    <w:link w:val="afff2"/>
    <w:uiPriority w:val="99"/>
    <w:rsid w:val="00A02730"/>
    <w:pPr>
      <w:tabs>
        <w:tab w:val="center" w:pos="4677"/>
        <w:tab w:val="right" w:pos="9355"/>
      </w:tabs>
    </w:pPr>
  </w:style>
  <w:style w:type="character" w:customStyle="1" w:styleId="afff2">
    <w:name w:val="Нижний колонтитул Знак"/>
    <w:basedOn w:val="a1"/>
    <w:link w:val="afff1"/>
    <w:uiPriority w:val="99"/>
    <w:rsid w:val="00A02730"/>
    <w:rPr>
      <w:rFonts w:eastAsia="Times New Roman" w:cs="Times New Roman"/>
      <w:sz w:val="24"/>
      <w:szCs w:val="20"/>
      <w:lang w:val="ru-RU"/>
    </w:rPr>
  </w:style>
  <w:style w:type="paragraph" w:styleId="20">
    <w:name w:val="toc 2"/>
    <w:basedOn w:val="a0"/>
    <w:next w:val="a0"/>
    <w:autoRedefine/>
    <w:uiPriority w:val="39"/>
    <w:rsid w:val="00A02730"/>
    <w:pPr>
      <w:tabs>
        <w:tab w:val="left" w:pos="993"/>
        <w:tab w:val="right" w:leader="dot" w:pos="9923"/>
      </w:tabs>
      <w:ind w:left="993" w:right="566" w:hanging="567"/>
    </w:pPr>
    <w:rPr>
      <w:szCs w:val="24"/>
    </w:rPr>
  </w:style>
  <w:style w:type="paragraph" w:styleId="31">
    <w:name w:val="toc 3"/>
    <w:basedOn w:val="a0"/>
    <w:next w:val="a0"/>
    <w:autoRedefine/>
    <w:uiPriority w:val="39"/>
    <w:rsid w:val="00A02730"/>
    <w:pPr>
      <w:tabs>
        <w:tab w:val="left" w:pos="1843"/>
        <w:tab w:val="right" w:leader="dot" w:pos="9923"/>
      </w:tabs>
      <w:ind w:left="1843" w:right="566" w:hanging="850"/>
    </w:pPr>
    <w:rPr>
      <w:i/>
      <w:iCs/>
      <w:szCs w:val="24"/>
    </w:rPr>
  </w:style>
  <w:style w:type="paragraph" w:styleId="40">
    <w:name w:val="toc 4"/>
    <w:basedOn w:val="a0"/>
    <w:next w:val="a0"/>
    <w:autoRedefine/>
    <w:uiPriority w:val="39"/>
    <w:rsid w:val="00A02730"/>
    <w:pPr>
      <w:tabs>
        <w:tab w:val="left" w:pos="2977"/>
        <w:tab w:val="right" w:leader="dot" w:pos="9923"/>
      </w:tabs>
      <w:ind w:left="2977" w:right="566" w:hanging="1134"/>
    </w:pPr>
    <w:rPr>
      <w:i/>
      <w:noProof/>
      <w:szCs w:val="21"/>
    </w:rPr>
  </w:style>
  <w:style w:type="paragraph" w:styleId="51">
    <w:name w:val="toc 5"/>
    <w:basedOn w:val="a0"/>
    <w:next w:val="a0"/>
    <w:autoRedefine/>
    <w:uiPriority w:val="39"/>
    <w:rsid w:val="00A02730"/>
    <w:pPr>
      <w:tabs>
        <w:tab w:val="left" w:pos="4395"/>
        <w:tab w:val="right" w:leader="dot" w:pos="9923"/>
      </w:tabs>
      <w:ind w:left="4395" w:right="566" w:hanging="1418"/>
    </w:pPr>
  </w:style>
  <w:style w:type="paragraph" w:styleId="61">
    <w:name w:val="toc 6"/>
    <w:basedOn w:val="a0"/>
    <w:next w:val="a0"/>
    <w:autoRedefine/>
    <w:uiPriority w:val="39"/>
    <w:rsid w:val="00A02730"/>
    <w:pPr>
      <w:tabs>
        <w:tab w:val="left" w:pos="4536"/>
        <w:tab w:val="right" w:leader="dot" w:pos="9923"/>
      </w:tabs>
      <w:ind w:left="4536" w:right="567" w:hanging="1559"/>
    </w:pPr>
  </w:style>
  <w:style w:type="paragraph" w:styleId="7">
    <w:name w:val="toc 7"/>
    <w:basedOn w:val="a0"/>
    <w:next w:val="a0"/>
    <w:autoRedefine/>
    <w:semiHidden/>
    <w:rsid w:val="00A02730"/>
    <w:pPr>
      <w:ind w:left="1440"/>
    </w:pPr>
  </w:style>
  <w:style w:type="paragraph" w:styleId="8">
    <w:name w:val="toc 8"/>
    <w:basedOn w:val="a0"/>
    <w:next w:val="a0"/>
    <w:autoRedefine/>
    <w:semiHidden/>
    <w:rsid w:val="00A02730"/>
    <w:pPr>
      <w:ind w:left="1680"/>
    </w:pPr>
  </w:style>
  <w:style w:type="paragraph" w:styleId="9">
    <w:name w:val="toc 9"/>
    <w:basedOn w:val="a0"/>
    <w:next w:val="a0"/>
    <w:autoRedefine/>
    <w:semiHidden/>
    <w:rsid w:val="00A02730"/>
    <w:pPr>
      <w:ind w:left="1920"/>
    </w:pPr>
  </w:style>
  <w:style w:type="paragraph" w:styleId="afff3">
    <w:name w:val="Body Text"/>
    <w:basedOn w:val="a0"/>
    <w:link w:val="afff4"/>
    <w:rsid w:val="00A02730"/>
  </w:style>
  <w:style w:type="character" w:customStyle="1" w:styleId="afff4">
    <w:name w:val="Основной текст Знак"/>
    <w:basedOn w:val="a1"/>
    <w:link w:val="afff3"/>
    <w:rsid w:val="00A02730"/>
    <w:rPr>
      <w:rFonts w:eastAsia="Times New Roman" w:cs="Times New Roman"/>
      <w:sz w:val="24"/>
      <w:szCs w:val="20"/>
      <w:lang w:val="ru-RU"/>
    </w:rPr>
  </w:style>
  <w:style w:type="paragraph" w:customStyle="1" w:styleId="phheader1withoutnum">
    <w:name w:val="ph_header_1_without_num"/>
    <w:basedOn w:val="10"/>
    <w:next w:val="phnormal"/>
    <w:rsid w:val="00A02730"/>
    <w:pPr>
      <w:numPr>
        <w:numId w:val="0"/>
      </w:numPr>
      <w:ind w:left="720"/>
    </w:pPr>
  </w:style>
  <w:style w:type="paragraph" w:customStyle="1" w:styleId="phadditontype">
    <w:name w:val="ph_additon_type"/>
    <w:basedOn w:val="phbase"/>
    <w:next w:val="phnormal"/>
    <w:rsid w:val="00A02730"/>
    <w:pPr>
      <w:jc w:val="center"/>
    </w:pPr>
    <w:rPr>
      <w:i/>
    </w:rPr>
  </w:style>
  <w:style w:type="paragraph" w:customStyle="1" w:styleId="phtablecolcaptionunderline">
    <w:name w:val="ph_table_colcaption_underline"/>
    <w:basedOn w:val="phtablecolcaption"/>
    <w:next w:val="phtablecell"/>
    <w:rsid w:val="00A02730"/>
    <w:rPr>
      <w:u w:val="single"/>
    </w:rPr>
  </w:style>
  <w:style w:type="paragraph" w:customStyle="1" w:styleId="phstampleft">
    <w:name w:val="ph_stamp_left"/>
    <w:basedOn w:val="phstamp"/>
    <w:rsid w:val="00A02730"/>
    <w:pPr>
      <w:jc w:val="left"/>
    </w:pPr>
    <w:rPr>
      <w:sz w:val="18"/>
    </w:rPr>
  </w:style>
  <w:style w:type="character" w:customStyle="1" w:styleId="50">
    <w:name w:val="Заголовок 5 Знак"/>
    <w:link w:val="5"/>
    <w:uiPriority w:val="9"/>
    <w:rsid w:val="00A02730"/>
    <w:rPr>
      <w:rFonts w:eastAsia="Times New Roman" w:cs="Times New Roman"/>
      <w:b/>
      <w:bCs/>
      <w:iCs/>
      <w:sz w:val="24"/>
      <w:szCs w:val="26"/>
      <w:lang w:val="ru-RU"/>
    </w:rPr>
  </w:style>
  <w:style w:type="character" w:customStyle="1" w:styleId="60">
    <w:name w:val="Заголовок 6 Знак"/>
    <w:link w:val="6"/>
    <w:uiPriority w:val="9"/>
    <w:rsid w:val="00A02730"/>
    <w:rPr>
      <w:rFonts w:eastAsia="Times New Roman" w:cs="Times New Roman"/>
      <w:b/>
      <w:bCs/>
      <w:sz w:val="24"/>
      <w:lang w:val="ru-RU"/>
    </w:rPr>
  </w:style>
  <w:style w:type="paragraph" w:styleId="afff5">
    <w:name w:val="Document Map"/>
    <w:basedOn w:val="a0"/>
    <w:link w:val="afff6"/>
    <w:rsid w:val="00A02730"/>
    <w:pPr>
      <w:shd w:val="clear" w:color="auto" w:fill="000080"/>
    </w:pPr>
    <w:rPr>
      <w:rFonts w:ascii="Tahoma" w:hAnsi="Tahoma" w:cs="Tahoma"/>
      <w:sz w:val="20"/>
    </w:rPr>
  </w:style>
  <w:style w:type="character" w:customStyle="1" w:styleId="afff6">
    <w:name w:val="Схема документа Знак"/>
    <w:basedOn w:val="a1"/>
    <w:link w:val="afff5"/>
    <w:rsid w:val="00A02730"/>
    <w:rPr>
      <w:rFonts w:ascii="Tahoma" w:eastAsia="Times New Roman" w:hAnsi="Tahoma" w:cs="Tahoma"/>
      <w:sz w:val="20"/>
      <w:szCs w:val="20"/>
      <w:shd w:val="clear" w:color="auto" w:fill="000080"/>
      <w:lang w:val="ru-RU"/>
    </w:rPr>
  </w:style>
  <w:style w:type="paragraph" w:customStyle="1" w:styleId="phlistitemized3">
    <w:name w:val="ph_list_itemized_3"/>
    <w:basedOn w:val="phlistitemized2"/>
    <w:link w:val="phlistitemized30"/>
    <w:autoRedefine/>
    <w:qFormat/>
    <w:rsid w:val="00A02730"/>
    <w:pPr>
      <w:numPr>
        <w:ilvl w:val="2"/>
      </w:numPr>
      <w:tabs>
        <w:tab w:val="left" w:pos="2127"/>
      </w:tabs>
    </w:pPr>
  </w:style>
  <w:style w:type="paragraph" w:customStyle="1" w:styleId="phlistitemized4">
    <w:name w:val="ph_list_itemized_4"/>
    <w:basedOn w:val="phlistitemized3"/>
    <w:autoRedefine/>
    <w:qFormat/>
    <w:rsid w:val="00A02730"/>
    <w:pPr>
      <w:numPr>
        <w:ilvl w:val="3"/>
      </w:numPr>
      <w:tabs>
        <w:tab w:val="clear" w:pos="2127"/>
      </w:tabs>
      <w:ind w:right="0"/>
    </w:pPr>
    <w:rPr>
      <w:lang w:val="en-US"/>
    </w:rPr>
  </w:style>
  <w:style w:type="character" w:customStyle="1" w:styleId="phbase0">
    <w:name w:val="ph_base Знак"/>
    <w:basedOn w:val="a1"/>
    <w:link w:val="phbase"/>
    <w:rsid w:val="00A02730"/>
    <w:rPr>
      <w:rFonts w:eastAsia="Times New Roman" w:cs="Times New Roman"/>
      <w:sz w:val="24"/>
      <w:szCs w:val="20"/>
      <w:lang w:val="ru-RU"/>
    </w:rPr>
  </w:style>
  <w:style w:type="character" w:customStyle="1" w:styleId="phnormal0">
    <w:name w:val="ph_normal Знак"/>
    <w:basedOn w:val="phbase0"/>
    <w:link w:val="phnormal"/>
    <w:rsid w:val="00A02730"/>
    <w:rPr>
      <w:rFonts w:eastAsia="Times New Roman" w:cs="Times New Roman"/>
      <w:sz w:val="24"/>
      <w:szCs w:val="20"/>
      <w:lang w:val="ru-RU"/>
    </w:rPr>
  </w:style>
  <w:style w:type="character" w:customStyle="1" w:styleId="phlistitemized20">
    <w:name w:val="ph_list_itemized_2 Знак"/>
    <w:basedOn w:val="phnormal0"/>
    <w:link w:val="phlistitemized2"/>
    <w:rsid w:val="00A02730"/>
    <w:rPr>
      <w:rFonts w:eastAsia="Times New Roman" w:cs="Times New Roman"/>
      <w:sz w:val="24"/>
      <w:szCs w:val="20"/>
      <w:lang w:val="ru-RU"/>
    </w:rPr>
  </w:style>
  <w:style w:type="character" w:customStyle="1" w:styleId="phlistitemized30">
    <w:name w:val="ph_list_itemized_3 Знак"/>
    <w:basedOn w:val="phlistitemized20"/>
    <w:link w:val="phlistitemized3"/>
    <w:rsid w:val="00A02730"/>
    <w:rPr>
      <w:rFonts w:eastAsia="Times New Roman" w:cs="Times New Roman"/>
      <w:sz w:val="24"/>
      <w:szCs w:val="20"/>
      <w:lang w:val="ru-RU"/>
    </w:rPr>
  </w:style>
  <w:style w:type="paragraph" w:customStyle="1" w:styleId="phpagenumber">
    <w:name w:val="ph_pagenumber"/>
    <w:basedOn w:val="afff1"/>
    <w:link w:val="phpagenumber0"/>
    <w:autoRedefine/>
    <w:qFormat/>
    <w:rsid w:val="00A02730"/>
    <w:pPr>
      <w:jc w:val="center"/>
    </w:pPr>
  </w:style>
  <w:style w:type="character" w:customStyle="1" w:styleId="phpagenumber0">
    <w:name w:val="ph_pagenumber Знак"/>
    <w:basedOn w:val="afff2"/>
    <w:link w:val="phpagenumber"/>
    <w:rsid w:val="00A02730"/>
    <w:rPr>
      <w:rFonts w:eastAsia="Times New Roman" w:cs="Times New Roman"/>
      <w:sz w:val="24"/>
      <w:szCs w:val="20"/>
      <w:lang w:val="ru-RU"/>
    </w:rPr>
  </w:style>
  <w:style w:type="table" w:styleId="afff7">
    <w:name w:val="Table Grid"/>
    <w:basedOn w:val="a2"/>
    <w:uiPriority w:val="59"/>
    <w:rsid w:val="00A02730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tableitemizedlist1">
    <w:name w:val="ph_table_itemizedlist_1"/>
    <w:basedOn w:val="phtablecellleft"/>
    <w:autoRedefine/>
    <w:qFormat/>
    <w:rsid w:val="00A02730"/>
    <w:pPr>
      <w:numPr>
        <w:numId w:val="4"/>
      </w:numPr>
      <w:spacing w:after="120"/>
    </w:pPr>
  </w:style>
  <w:style w:type="paragraph" w:customStyle="1" w:styleId="phtableitemizedlist2">
    <w:name w:val="ph_table_itemizedlist_2"/>
    <w:basedOn w:val="phtableitemizedlist1"/>
    <w:autoRedefine/>
    <w:qFormat/>
    <w:rsid w:val="00A02730"/>
    <w:pPr>
      <w:ind w:left="632" w:hanging="284"/>
    </w:pPr>
  </w:style>
  <w:style w:type="paragraph" w:customStyle="1" w:styleId="1">
    <w:name w:val="Список_1)"/>
    <w:basedOn w:val="a0"/>
    <w:rsid w:val="00A02730"/>
    <w:pPr>
      <w:numPr>
        <w:numId w:val="6"/>
      </w:numPr>
    </w:pPr>
  </w:style>
  <w:style w:type="paragraph" w:customStyle="1" w:styleId="phtableorderedlist1">
    <w:name w:val="ph_table_orderedlist_1)"/>
    <w:basedOn w:val="phtablecellleft"/>
    <w:autoRedefine/>
    <w:qFormat/>
    <w:rsid w:val="00A02730"/>
    <w:pPr>
      <w:numPr>
        <w:numId w:val="5"/>
      </w:numPr>
      <w:spacing w:after="120"/>
    </w:pPr>
  </w:style>
  <w:style w:type="paragraph" w:customStyle="1" w:styleId="afff8">
    <w:name w:val="Текст_программы"/>
    <w:qFormat/>
    <w:rsid w:val="00A02730"/>
    <w:pPr>
      <w:spacing w:line="240" w:lineRule="auto"/>
      <w:ind w:firstLine="851"/>
    </w:pPr>
    <w:rPr>
      <w:rFonts w:ascii="Courier New" w:eastAsia="Times New Roman" w:hAnsi="Courier New" w:cs="Times New Roman"/>
      <w:spacing w:val="-2"/>
      <w:sz w:val="24"/>
      <w:szCs w:val="23"/>
      <w:lang w:val="en-US" w:eastAsia="en-US"/>
    </w:rPr>
  </w:style>
  <w:style w:type="paragraph" w:customStyle="1" w:styleId="ph">
    <w:name w:val="ph_Рамка боковик"/>
    <w:basedOn w:val="a0"/>
    <w:autoRedefine/>
    <w:qFormat/>
    <w:rsid w:val="00A02730"/>
    <w:pPr>
      <w:spacing w:after="0" w:line="240" w:lineRule="auto"/>
      <w:jc w:val="center"/>
    </w:pPr>
    <w:rPr>
      <w:rFonts w:cs="Arial"/>
      <w:i/>
      <w:sz w:val="16"/>
      <w:szCs w:val="16"/>
    </w:rPr>
  </w:style>
  <w:style w:type="paragraph" w:customStyle="1" w:styleId="ph0">
    <w:name w:val="ph_Рамка_гориз_слева_мал"/>
    <w:basedOn w:val="a0"/>
    <w:autoRedefine/>
    <w:qFormat/>
    <w:rsid w:val="00A02730"/>
    <w:pPr>
      <w:spacing w:after="20" w:line="240" w:lineRule="auto"/>
      <w:ind w:left="57"/>
      <w:jc w:val="left"/>
    </w:pPr>
    <w:rPr>
      <w:rFonts w:cs="Arial"/>
      <w:i/>
      <w:sz w:val="16"/>
      <w:szCs w:val="16"/>
    </w:rPr>
  </w:style>
  <w:style w:type="paragraph" w:customStyle="1" w:styleId="phtableorderlist">
    <w:name w:val="ph_table_orderlist_абв"/>
    <w:basedOn w:val="phtablecellleft"/>
    <w:autoRedefine/>
    <w:qFormat/>
    <w:rsid w:val="00A02730"/>
    <w:pPr>
      <w:numPr>
        <w:numId w:val="7"/>
      </w:numPr>
    </w:pPr>
  </w:style>
  <w:style w:type="paragraph" w:customStyle="1" w:styleId="phtableorderlist1">
    <w:name w:val="ph_table_orderlist_1_бок"/>
    <w:basedOn w:val="phtablecellleft"/>
    <w:autoRedefine/>
    <w:qFormat/>
    <w:rsid w:val="001440A8"/>
    <w:pPr>
      <w:numPr>
        <w:numId w:val="8"/>
      </w:numPr>
      <w:tabs>
        <w:tab w:val="left" w:pos="234"/>
        <w:tab w:val="left" w:pos="421"/>
      </w:tabs>
      <w:jc w:val="left"/>
    </w:pPr>
    <w:rPr>
      <w:rFonts w:eastAsia="Calibri" w:cs="Calibri"/>
    </w:rPr>
  </w:style>
  <w:style w:type="paragraph" w:customStyle="1" w:styleId="ph1">
    <w:name w:val="ph_Рамка_гориз_цент_мал"/>
    <w:basedOn w:val="ph0"/>
    <w:autoRedefine/>
    <w:qFormat/>
    <w:rsid w:val="00A02730"/>
    <w:pPr>
      <w:ind w:left="0"/>
      <w:jc w:val="center"/>
    </w:pPr>
  </w:style>
  <w:style w:type="paragraph" w:customStyle="1" w:styleId="ph2">
    <w:name w:val="ph_Рамка_гориз_круп"/>
    <w:basedOn w:val="a0"/>
    <w:autoRedefine/>
    <w:qFormat/>
    <w:rsid w:val="00A02730"/>
    <w:pPr>
      <w:spacing w:after="20" w:line="240" w:lineRule="auto"/>
      <w:jc w:val="center"/>
    </w:pPr>
    <w:rPr>
      <w:i/>
    </w:rPr>
  </w:style>
  <w:style w:type="paragraph" w:styleId="afff9">
    <w:name w:val="caption"/>
    <w:basedOn w:val="a0"/>
    <w:next w:val="a0"/>
    <w:uiPriority w:val="35"/>
    <w:unhideWhenUsed/>
    <w:qFormat/>
    <w:rsid w:val="00A02730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hlistitemized10">
    <w:name w:val="ph_list_itemized_1 Знак"/>
    <w:link w:val="phlistitemized1"/>
    <w:rsid w:val="00A02730"/>
    <w:rPr>
      <w:rFonts w:eastAsia="Times New Roman"/>
      <w:sz w:val="24"/>
      <w:szCs w:val="20"/>
      <w:lang w:val="ru-RU" w:eastAsia="en-US"/>
    </w:rPr>
  </w:style>
  <w:style w:type="character" w:customStyle="1" w:styleId="phnormal1">
    <w:name w:val="ph_normal Знак Знак"/>
    <w:rsid w:val="00A02730"/>
    <w:rPr>
      <w:rFonts w:ascii="Arial" w:hAnsi="Arial"/>
      <w:sz w:val="24"/>
    </w:rPr>
  </w:style>
  <w:style w:type="character" w:customStyle="1" w:styleId="phtitlevoid0">
    <w:name w:val="ph_title_void Знак"/>
    <w:link w:val="phtitlevoid"/>
    <w:rsid w:val="00A02730"/>
    <w:rPr>
      <w:rFonts w:eastAsia="Times New Roman"/>
      <w:b/>
      <w:bCs/>
      <w:sz w:val="28"/>
      <w:szCs w:val="28"/>
      <w:lang w:val="ru-RU"/>
    </w:rPr>
  </w:style>
  <w:style w:type="paragraph" w:customStyle="1" w:styleId="afffa">
    <w:name w:val="_Табл_Текст"/>
    <w:basedOn w:val="a0"/>
    <w:rsid w:val="00A02730"/>
  </w:style>
  <w:style w:type="paragraph" w:styleId="afffb">
    <w:name w:val="annotation subject"/>
    <w:basedOn w:val="aff9"/>
    <w:next w:val="aff9"/>
    <w:link w:val="afffc"/>
    <w:uiPriority w:val="99"/>
    <w:semiHidden/>
    <w:unhideWhenUsed/>
    <w:rsid w:val="00A02730"/>
    <w:rPr>
      <w:b/>
      <w:bCs/>
    </w:rPr>
  </w:style>
  <w:style w:type="character" w:customStyle="1" w:styleId="afffc">
    <w:name w:val="Тема примечания Знак"/>
    <w:basedOn w:val="affa"/>
    <w:link w:val="afffb"/>
    <w:uiPriority w:val="99"/>
    <w:semiHidden/>
    <w:rsid w:val="00A02730"/>
    <w:rPr>
      <w:rFonts w:eastAsia="Times New Roman" w:cs="Times New Roman"/>
      <w:b/>
      <w:bCs/>
      <w:sz w:val="20"/>
      <w:szCs w:val="20"/>
      <w:lang w:val="ru-RU"/>
    </w:rPr>
  </w:style>
  <w:style w:type="paragraph" w:styleId="afffd">
    <w:name w:val="footnote text"/>
    <w:basedOn w:val="a0"/>
    <w:link w:val="afffe"/>
    <w:uiPriority w:val="99"/>
    <w:unhideWhenUsed/>
    <w:rsid w:val="00C042D2"/>
    <w:pPr>
      <w:spacing w:before="0" w:after="0" w:line="240" w:lineRule="auto"/>
    </w:pPr>
    <w:rPr>
      <w:sz w:val="20"/>
    </w:rPr>
  </w:style>
  <w:style w:type="character" w:customStyle="1" w:styleId="afffe">
    <w:name w:val="Текст сноски Знак"/>
    <w:basedOn w:val="a1"/>
    <w:link w:val="afffd"/>
    <w:uiPriority w:val="99"/>
    <w:rsid w:val="00C042D2"/>
    <w:rPr>
      <w:rFonts w:eastAsia="Times New Roman" w:cs="Times New Roman"/>
      <w:sz w:val="20"/>
      <w:szCs w:val="20"/>
      <w:lang w:val="ru-RU"/>
    </w:rPr>
  </w:style>
  <w:style w:type="character" w:styleId="affff">
    <w:name w:val="footnote reference"/>
    <w:basedOn w:val="a1"/>
    <w:uiPriority w:val="99"/>
    <w:semiHidden/>
    <w:unhideWhenUsed/>
    <w:rsid w:val="00C042D2"/>
    <w:rPr>
      <w:vertAlign w:val="superscript"/>
    </w:rPr>
  </w:style>
  <w:style w:type="character" w:customStyle="1" w:styleId="30">
    <w:name w:val="Заголовок 3 Знак"/>
    <w:basedOn w:val="a1"/>
    <w:link w:val="3"/>
    <w:rsid w:val="00002BB0"/>
    <w:rPr>
      <w:rFonts w:eastAsia="Times New Roman" w:cs="Times New Roman"/>
      <w:b/>
      <w:bCs/>
      <w:sz w:val="24"/>
      <w:szCs w:val="20"/>
      <w:lang w:val="ru-RU"/>
    </w:rPr>
  </w:style>
  <w:style w:type="paragraph" w:styleId="affff0">
    <w:name w:val="List Paragraph"/>
    <w:basedOn w:val="a0"/>
    <w:uiPriority w:val="34"/>
    <w:qFormat/>
    <w:rsid w:val="00672905"/>
    <w:pPr>
      <w:ind w:left="720"/>
      <w:contextualSpacing/>
    </w:pPr>
  </w:style>
  <w:style w:type="paragraph" w:customStyle="1" w:styleId="a">
    <w:name w:val="АбзацСписка"/>
    <w:basedOn w:val="a0"/>
    <w:qFormat/>
    <w:rsid w:val="00735AA6"/>
    <w:pPr>
      <w:numPr>
        <w:numId w:val="48"/>
      </w:numPr>
      <w:suppressAutoHyphens/>
      <w:spacing w:before="0" w:after="0" w:line="240" w:lineRule="auto"/>
      <w:jc w:val="left"/>
    </w:pPr>
    <w:rPr>
      <w:rFonts w:ascii="Times New Roman" w:eastAsia="Open Sans" w:hAnsi="Times New Roman" w:cs="Open Sans"/>
      <w:bCs/>
      <w:color w:val="000000"/>
      <w:sz w:val="20"/>
      <w:szCs w:val="24"/>
    </w:rPr>
  </w:style>
  <w:style w:type="paragraph" w:customStyle="1" w:styleId="affff1">
    <w:name w:val="Содержимое таблицы"/>
    <w:basedOn w:val="a0"/>
    <w:qFormat/>
    <w:rsid w:val="00BC1B88"/>
    <w:pPr>
      <w:widowControl w:val="0"/>
      <w:suppressLineNumbers/>
      <w:suppressAutoHyphens/>
      <w:spacing w:before="0" w:after="0" w:line="240" w:lineRule="auto"/>
      <w:jc w:val="left"/>
    </w:pPr>
    <w:rPr>
      <w:rFonts w:ascii="Liberation Serif" w:eastAsia="NSimSun" w:hAnsi="Liberation Serif" w:cs="Arial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egisz.rosminzdrav.ru/materials" TargetMode="External"/><Relationship Id="rId13" Type="http://schemas.openxmlformats.org/officeDocument/2006/relationships/hyperlink" Target="http://nsi.rosminzdrav.ru/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nsi.rosminzdrav.ru/" TargetMode="External"/><Relationship Id="rId17" Type="http://schemas.openxmlformats.org/officeDocument/2006/relationships/image" Target="media/image2.png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si.rosminzdrav.ru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ps.rosminzdrav.ru/ff63fe6d55e1f?wsd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ortal.egisz.rosminzdrav.ru/materials/3625" TargetMode="External"/><Relationship Id="rId19" Type="http://schemas.openxmlformats.org/officeDocument/2006/relationships/hyperlink" Target="https://ips-test.rosminzdrav.ru/e82df79cc98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al.egisz.rosminzdrav.ru/materials/11" TargetMode="External"/><Relationship Id="rId14" Type="http://schemas.openxmlformats.org/officeDocument/2006/relationships/hyperlink" Target="https://ips-test.rosminzdrav.ru/386f2299dd31b?wsdl" TargetMode="Externa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zaveta\AppData\Roaming\Microsoft\&#1064;&#1072;&#1073;&#1083;&#1086;&#1085;&#1099;\&#1043;&#1054;&#1057;&#1058;_2.105_&#1096;&#1072;&#1073;&#1083;&#1086;&#1085;_A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692A6-97E6-4738-B378-92ADFB806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ГОСТ_2.105_шаблон_ARIAL</Template>
  <TotalTime>280</TotalTime>
  <Pages>100</Pages>
  <Words>21610</Words>
  <Characters>123178</Characters>
  <Application>Microsoft Office Word</Application>
  <DocSecurity>0</DocSecurity>
  <Lines>1026</Lines>
  <Paragraphs>288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Юрис Балодис</cp:lastModifiedBy>
  <cp:revision>2</cp:revision>
  <dcterms:created xsi:type="dcterms:W3CDTF">2021-09-07T11:54:00Z</dcterms:created>
  <dcterms:modified xsi:type="dcterms:W3CDTF">2021-09-08T14:22:00Z</dcterms:modified>
</cp:coreProperties>
</file>